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E6DC" w14:textId="77777777" w:rsidR="00A90B96" w:rsidRPr="00A90B96" w:rsidRDefault="001D066C" w:rsidP="00960224">
      <w:pPr>
        <w:pStyle w:val="Heading1"/>
      </w:pPr>
      <w:bookmarkStart w:id="0" w:name="DescriptionPlus"/>
      <w:bookmarkStart w:id="1" w:name="FeatureTitle"/>
      <w:bookmarkStart w:id="2" w:name="AllHeadersAndTitle"/>
      <w:r>
        <w:t>LINQ to SQL</w:t>
      </w:r>
    </w:p>
    <w:p w14:paraId="46E67A5C" w14:textId="77777777" w:rsidR="001C7C6B" w:rsidRDefault="00A90B96" w:rsidP="00960224">
      <w:pPr>
        <w:pStyle w:val="Heading5"/>
      </w:pPr>
      <w:r w:rsidRPr="00A90B96">
        <w:t>.NET Language</w:t>
      </w:r>
      <w:r w:rsidR="00E336D6">
        <w:t>-</w:t>
      </w:r>
      <w:r w:rsidRPr="00A90B96">
        <w:t>Integrated Query</w:t>
      </w:r>
      <w:r w:rsidR="00324893">
        <w:t xml:space="preserve"> for Relational Data</w:t>
      </w:r>
    </w:p>
    <w:p w14:paraId="12F0FF9B" w14:textId="77777777" w:rsidR="001C7C6B" w:rsidRDefault="00121568" w:rsidP="00960224">
      <w:pPr>
        <w:pStyle w:val="Text"/>
      </w:pPr>
      <w:r w:rsidRPr="00121568">
        <w:t>Dinesh Kulkarni, Luca Bolognese, Matt Warren, Anders Hejlsberg</w:t>
      </w:r>
      <w:r w:rsidR="008D64C1">
        <w:t>, Kit George</w:t>
      </w:r>
    </w:p>
    <w:p w14:paraId="428A8B2A" w14:textId="77777777" w:rsidR="00960224" w:rsidRDefault="00960224" w:rsidP="00960224">
      <w:pPr>
        <w:pStyle w:val="Text"/>
      </w:pPr>
      <w:r>
        <w:t>Microsoft Corporation</w:t>
      </w:r>
    </w:p>
    <w:p w14:paraId="5809AA64" w14:textId="77777777" w:rsidR="00960224" w:rsidRDefault="0025481B" w:rsidP="00960224">
      <w:pPr>
        <w:pStyle w:val="Text"/>
      </w:pPr>
      <w:r>
        <w:t>February</w:t>
      </w:r>
      <w:r w:rsidR="00A90B96">
        <w:t xml:space="preserve"> 200</w:t>
      </w:r>
      <w:r w:rsidR="00960224">
        <w:t>7</w:t>
      </w:r>
    </w:p>
    <w:p w14:paraId="05DA99E5" w14:textId="77777777" w:rsidR="001C7C6B" w:rsidRDefault="00960224" w:rsidP="00960224">
      <w:pPr>
        <w:pStyle w:val="Text"/>
      </w:pPr>
      <w:r>
        <w:t xml:space="preserve">Applies to: </w:t>
      </w:r>
    </w:p>
    <w:p w14:paraId="2E4E9852" w14:textId="77777777" w:rsidR="001C7C6B" w:rsidRDefault="00960224" w:rsidP="00960224">
      <w:pPr>
        <w:pStyle w:val="Text"/>
      </w:pPr>
      <w:r>
        <w:t>   Microsoft</w:t>
      </w:r>
      <w:r w:rsidR="00A2227C" w:rsidRPr="00A2227C">
        <w:rPr>
          <w:sz w:val="18"/>
          <w:vertAlign w:val="superscript"/>
        </w:rPr>
        <w:t>®</w:t>
      </w:r>
      <w:r w:rsidRPr="00BC197E">
        <w:t xml:space="preserve"> </w:t>
      </w:r>
      <w:r>
        <w:t>Visual Studio</w:t>
      </w:r>
      <w:r w:rsidR="00A2227C" w:rsidRPr="00A2227C">
        <w:rPr>
          <w:sz w:val="18"/>
          <w:vertAlign w:val="superscript"/>
        </w:rPr>
        <w:t>®</w:t>
      </w:r>
      <w:r>
        <w:t xml:space="preserve"> Code Name "Orcas"</w:t>
      </w:r>
    </w:p>
    <w:p w14:paraId="18364920" w14:textId="77777777" w:rsidR="00960224" w:rsidRDefault="00960224" w:rsidP="00960224">
      <w:pPr>
        <w:pStyle w:val="Text"/>
      </w:pPr>
      <w:r>
        <w:t>   Microsoft</w:t>
      </w:r>
      <w:r w:rsidR="00A2227C" w:rsidRPr="00A2227C">
        <w:rPr>
          <w:sz w:val="18"/>
          <w:vertAlign w:val="superscript"/>
        </w:rPr>
        <w:t>®</w:t>
      </w:r>
      <w:r w:rsidRPr="00BC197E">
        <w:t xml:space="preserve"> </w:t>
      </w:r>
      <w:r>
        <w:t>.Net Framework 3.5</w:t>
      </w:r>
    </w:p>
    <w:p w14:paraId="75A0011A" w14:textId="77777777" w:rsidR="00960224" w:rsidRPr="00A43FBA" w:rsidRDefault="00960224" w:rsidP="00121568">
      <w:pPr>
        <w:pStyle w:val="Text"/>
      </w:pPr>
      <w:r w:rsidRPr="009F0B9A">
        <w:rPr>
          <w:rStyle w:val="LabelEmbedded"/>
        </w:rPr>
        <w:t xml:space="preserve">Summary: </w:t>
      </w:r>
      <w:r w:rsidR="00121568">
        <w:t xml:space="preserve">LINQ to SQL, a component of Visual Studio </w:t>
      </w:r>
      <w:r w:rsidR="001C7C6B">
        <w:t>C</w:t>
      </w:r>
      <w:r w:rsidR="00121568">
        <w:t>ode</w:t>
      </w:r>
      <w:r w:rsidR="001C7C6B">
        <w:t xml:space="preserve"> N</w:t>
      </w:r>
      <w:r w:rsidR="00121568">
        <w:t xml:space="preserve">ame </w:t>
      </w:r>
      <w:r w:rsidR="00771424">
        <w:t>"</w:t>
      </w:r>
      <w:r w:rsidR="00121568">
        <w:t>Orcas</w:t>
      </w:r>
      <w:r w:rsidR="00771424">
        <w:t>"</w:t>
      </w:r>
      <w:r w:rsidR="00121568">
        <w:t>, provides a run-time infrastructure for managing relational data as objects without giving up the ability to query. It does this by translating language-integrated queries into SQL for execution by the database and then translating the tabular results back into objects you define. Your application is then free to manipulate the objects while LINQ to SQL stays in the background tracking your changes automatically</w:t>
      </w:r>
      <w:r w:rsidR="001C7C6B">
        <w:t>.</w:t>
      </w:r>
    </w:p>
    <w:bookmarkEnd w:id="0"/>
    <w:bookmarkEnd w:id="1"/>
    <w:bookmarkEnd w:id="2"/>
    <w:p w14:paraId="1657304B" w14:textId="77777777" w:rsidR="00727564" w:rsidRDefault="00727564" w:rsidP="00002CE9">
      <w:pPr>
        <w:pStyle w:val="Heading6"/>
      </w:pPr>
      <w:r>
        <w:t>Table of Contents</w:t>
      </w:r>
    </w:p>
    <w:p w14:paraId="29E46BAA" w14:textId="77777777" w:rsidR="000851BD" w:rsidRDefault="00727564">
      <w:pPr>
        <w:pStyle w:val="TOC1"/>
        <w:rPr>
          <w:b w:val="0"/>
          <w:sz w:val="24"/>
          <w:szCs w:val="24"/>
        </w:rPr>
      </w:pPr>
      <w:r>
        <w:fldChar w:fldCharType="begin"/>
      </w:r>
      <w:r w:rsidR="00D52CBB">
        <w:instrText xml:space="preserve"> TOC \o "1-2</w:instrText>
      </w:r>
      <w:r>
        <w:instrText xml:space="preserve">" </w:instrText>
      </w:r>
      <w:r>
        <w:fldChar w:fldCharType="separate"/>
      </w:r>
      <w:r w:rsidR="000851BD">
        <w:t>1. Introduction</w:t>
      </w:r>
      <w:r w:rsidR="000851BD">
        <w:tab/>
      </w:r>
      <w:r w:rsidR="000851BD">
        <w:fldChar w:fldCharType="begin"/>
      </w:r>
      <w:r w:rsidR="000851BD">
        <w:instrText xml:space="preserve"> PAGEREF _Toc157398730 \h </w:instrText>
      </w:r>
      <w:r w:rsidR="000851BD">
        <w:fldChar w:fldCharType="separate"/>
      </w:r>
      <w:r w:rsidR="00CD47B9">
        <w:rPr>
          <w:noProof/>
        </w:rPr>
        <w:t>4</w:t>
      </w:r>
      <w:r w:rsidR="000851BD">
        <w:fldChar w:fldCharType="end"/>
      </w:r>
    </w:p>
    <w:p w14:paraId="3B0317FF" w14:textId="77777777" w:rsidR="000851BD" w:rsidRDefault="000851BD">
      <w:pPr>
        <w:pStyle w:val="TOC1"/>
        <w:rPr>
          <w:b w:val="0"/>
          <w:sz w:val="24"/>
          <w:szCs w:val="24"/>
        </w:rPr>
      </w:pPr>
      <w:r>
        <w:t>2. A Quick Tour</w:t>
      </w:r>
      <w:r>
        <w:tab/>
      </w:r>
      <w:r>
        <w:fldChar w:fldCharType="begin"/>
      </w:r>
      <w:r>
        <w:instrText xml:space="preserve"> PAGEREF _Toc157398731 \h </w:instrText>
      </w:r>
      <w:r>
        <w:fldChar w:fldCharType="separate"/>
      </w:r>
      <w:r w:rsidR="00CD47B9">
        <w:rPr>
          <w:noProof/>
        </w:rPr>
        <w:t>4</w:t>
      </w:r>
      <w:r>
        <w:fldChar w:fldCharType="end"/>
      </w:r>
    </w:p>
    <w:p w14:paraId="00BC772B" w14:textId="77777777" w:rsidR="000851BD" w:rsidRDefault="000851BD">
      <w:pPr>
        <w:pStyle w:val="TOC2"/>
        <w:rPr>
          <w:sz w:val="24"/>
          <w:szCs w:val="24"/>
        </w:rPr>
      </w:pPr>
      <w:r>
        <w:t>2.1 Creating Entity Classes</w:t>
      </w:r>
      <w:r>
        <w:tab/>
      </w:r>
      <w:r>
        <w:fldChar w:fldCharType="begin"/>
      </w:r>
      <w:r>
        <w:instrText xml:space="preserve"> PAGEREF _Toc157398732 \h </w:instrText>
      </w:r>
      <w:r>
        <w:fldChar w:fldCharType="separate"/>
      </w:r>
      <w:r w:rsidR="00CD47B9">
        <w:rPr>
          <w:noProof/>
        </w:rPr>
        <w:t>4</w:t>
      </w:r>
      <w:r>
        <w:fldChar w:fldCharType="end"/>
      </w:r>
    </w:p>
    <w:p w14:paraId="593464D1" w14:textId="77777777" w:rsidR="000851BD" w:rsidRDefault="000851BD">
      <w:pPr>
        <w:pStyle w:val="TOC2"/>
        <w:rPr>
          <w:sz w:val="24"/>
          <w:szCs w:val="24"/>
        </w:rPr>
      </w:pPr>
      <w:r>
        <w:t>2.2 The DataContext</w:t>
      </w:r>
      <w:r>
        <w:tab/>
      </w:r>
      <w:r>
        <w:fldChar w:fldCharType="begin"/>
      </w:r>
      <w:r>
        <w:instrText xml:space="preserve"> PAGEREF _Toc157398733 \h </w:instrText>
      </w:r>
      <w:r>
        <w:fldChar w:fldCharType="separate"/>
      </w:r>
      <w:r w:rsidR="00CD47B9">
        <w:rPr>
          <w:noProof/>
        </w:rPr>
        <w:t>4</w:t>
      </w:r>
      <w:r>
        <w:fldChar w:fldCharType="end"/>
      </w:r>
    </w:p>
    <w:p w14:paraId="4A0C889B" w14:textId="77777777" w:rsidR="000851BD" w:rsidRDefault="000851BD">
      <w:pPr>
        <w:pStyle w:val="TOC2"/>
        <w:rPr>
          <w:sz w:val="24"/>
          <w:szCs w:val="24"/>
        </w:rPr>
      </w:pPr>
      <w:r>
        <w:t>2.3 Defining Relationships</w:t>
      </w:r>
      <w:r>
        <w:tab/>
      </w:r>
      <w:r>
        <w:fldChar w:fldCharType="begin"/>
      </w:r>
      <w:r>
        <w:instrText xml:space="preserve"> PAGEREF _Toc157398734 \h </w:instrText>
      </w:r>
      <w:r>
        <w:fldChar w:fldCharType="separate"/>
      </w:r>
      <w:r w:rsidR="00CD47B9">
        <w:rPr>
          <w:noProof/>
        </w:rPr>
        <w:t>4</w:t>
      </w:r>
      <w:r>
        <w:fldChar w:fldCharType="end"/>
      </w:r>
    </w:p>
    <w:p w14:paraId="5DE19014" w14:textId="77777777" w:rsidR="000851BD" w:rsidRDefault="000851BD">
      <w:pPr>
        <w:pStyle w:val="TOC2"/>
        <w:rPr>
          <w:sz w:val="24"/>
          <w:szCs w:val="24"/>
        </w:rPr>
      </w:pPr>
      <w:r>
        <w:t>2.4 Querying Across Relationships</w:t>
      </w:r>
      <w:r>
        <w:tab/>
      </w:r>
      <w:r>
        <w:fldChar w:fldCharType="begin"/>
      </w:r>
      <w:r>
        <w:instrText xml:space="preserve"> PAGEREF _Toc157398735 \h </w:instrText>
      </w:r>
      <w:r>
        <w:fldChar w:fldCharType="separate"/>
      </w:r>
      <w:r w:rsidR="00CD47B9">
        <w:rPr>
          <w:noProof/>
        </w:rPr>
        <w:t>4</w:t>
      </w:r>
      <w:r>
        <w:fldChar w:fldCharType="end"/>
      </w:r>
    </w:p>
    <w:p w14:paraId="31612D14" w14:textId="77777777" w:rsidR="000851BD" w:rsidRDefault="000851BD">
      <w:pPr>
        <w:pStyle w:val="TOC2"/>
        <w:rPr>
          <w:sz w:val="24"/>
          <w:szCs w:val="24"/>
        </w:rPr>
      </w:pPr>
      <w:r>
        <w:t>2.5 Modifying and Saving Entities</w:t>
      </w:r>
      <w:r>
        <w:tab/>
      </w:r>
      <w:r>
        <w:fldChar w:fldCharType="begin"/>
      </w:r>
      <w:r>
        <w:instrText xml:space="preserve"> PAGEREF _Toc157398736 \h </w:instrText>
      </w:r>
      <w:r>
        <w:fldChar w:fldCharType="separate"/>
      </w:r>
      <w:r w:rsidR="00CD47B9">
        <w:rPr>
          <w:noProof/>
        </w:rPr>
        <w:t>4</w:t>
      </w:r>
      <w:r>
        <w:fldChar w:fldCharType="end"/>
      </w:r>
    </w:p>
    <w:p w14:paraId="780B1BA0" w14:textId="77777777" w:rsidR="000851BD" w:rsidRDefault="000851BD">
      <w:pPr>
        <w:pStyle w:val="TOC1"/>
        <w:rPr>
          <w:b w:val="0"/>
          <w:sz w:val="24"/>
          <w:szCs w:val="24"/>
        </w:rPr>
      </w:pPr>
      <w:r>
        <w:t>3. Queries In Depth</w:t>
      </w:r>
      <w:r>
        <w:tab/>
      </w:r>
      <w:r>
        <w:fldChar w:fldCharType="begin"/>
      </w:r>
      <w:r>
        <w:instrText xml:space="preserve"> PAGEREF _Toc157398737 \h </w:instrText>
      </w:r>
      <w:r>
        <w:fldChar w:fldCharType="separate"/>
      </w:r>
      <w:r w:rsidR="00CD47B9">
        <w:rPr>
          <w:noProof/>
        </w:rPr>
        <w:t>4</w:t>
      </w:r>
      <w:r>
        <w:fldChar w:fldCharType="end"/>
      </w:r>
    </w:p>
    <w:p w14:paraId="5D2FAE47" w14:textId="77777777" w:rsidR="000851BD" w:rsidRDefault="000851BD">
      <w:pPr>
        <w:pStyle w:val="TOC2"/>
        <w:rPr>
          <w:sz w:val="24"/>
          <w:szCs w:val="24"/>
        </w:rPr>
      </w:pPr>
      <w:r>
        <w:t>3.1 Query Execution</w:t>
      </w:r>
      <w:r>
        <w:tab/>
      </w:r>
      <w:r>
        <w:fldChar w:fldCharType="begin"/>
      </w:r>
      <w:r>
        <w:instrText xml:space="preserve"> PAGEREF _Toc157398738 \h </w:instrText>
      </w:r>
      <w:r>
        <w:fldChar w:fldCharType="separate"/>
      </w:r>
      <w:r w:rsidR="00CD47B9">
        <w:rPr>
          <w:noProof/>
        </w:rPr>
        <w:t>4</w:t>
      </w:r>
      <w:r>
        <w:fldChar w:fldCharType="end"/>
      </w:r>
    </w:p>
    <w:p w14:paraId="093DBBE1" w14:textId="77777777" w:rsidR="000851BD" w:rsidRDefault="000851BD">
      <w:pPr>
        <w:pStyle w:val="TOC2"/>
        <w:rPr>
          <w:sz w:val="24"/>
          <w:szCs w:val="24"/>
        </w:rPr>
      </w:pPr>
      <w:r>
        <w:t>3.2 Object Identity</w:t>
      </w:r>
      <w:r>
        <w:tab/>
      </w:r>
      <w:r>
        <w:fldChar w:fldCharType="begin"/>
      </w:r>
      <w:r>
        <w:instrText xml:space="preserve"> PAGEREF _Toc157398739 \h </w:instrText>
      </w:r>
      <w:r>
        <w:fldChar w:fldCharType="separate"/>
      </w:r>
      <w:r w:rsidR="00CD47B9">
        <w:rPr>
          <w:noProof/>
        </w:rPr>
        <w:t>4</w:t>
      </w:r>
      <w:r>
        <w:fldChar w:fldCharType="end"/>
      </w:r>
    </w:p>
    <w:p w14:paraId="205D514D" w14:textId="77777777" w:rsidR="000851BD" w:rsidRDefault="000851BD">
      <w:pPr>
        <w:pStyle w:val="TOC2"/>
        <w:rPr>
          <w:sz w:val="24"/>
          <w:szCs w:val="24"/>
        </w:rPr>
      </w:pPr>
      <w:r>
        <w:t>3.3 Relationships</w:t>
      </w:r>
      <w:r>
        <w:tab/>
      </w:r>
      <w:r>
        <w:fldChar w:fldCharType="begin"/>
      </w:r>
      <w:r>
        <w:instrText xml:space="preserve"> PAGEREF _Toc157398740 \h </w:instrText>
      </w:r>
      <w:r>
        <w:fldChar w:fldCharType="separate"/>
      </w:r>
      <w:r w:rsidR="00CD47B9">
        <w:rPr>
          <w:noProof/>
        </w:rPr>
        <w:t>4</w:t>
      </w:r>
      <w:r>
        <w:fldChar w:fldCharType="end"/>
      </w:r>
    </w:p>
    <w:p w14:paraId="3704B10B" w14:textId="77777777" w:rsidR="000851BD" w:rsidRDefault="000851BD">
      <w:pPr>
        <w:pStyle w:val="TOC2"/>
        <w:rPr>
          <w:sz w:val="24"/>
          <w:szCs w:val="24"/>
        </w:rPr>
      </w:pPr>
      <w:r>
        <w:t>3.4 Joins</w:t>
      </w:r>
      <w:r>
        <w:tab/>
      </w:r>
      <w:r>
        <w:fldChar w:fldCharType="begin"/>
      </w:r>
      <w:r>
        <w:instrText xml:space="preserve"> PAGEREF _Toc157398741 \h </w:instrText>
      </w:r>
      <w:r>
        <w:fldChar w:fldCharType="separate"/>
      </w:r>
      <w:r w:rsidR="00CD47B9">
        <w:rPr>
          <w:noProof/>
        </w:rPr>
        <w:t>4</w:t>
      </w:r>
      <w:r>
        <w:fldChar w:fldCharType="end"/>
      </w:r>
    </w:p>
    <w:p w14:paraId="4A08C411" w14:textId="77777777" w:rsidR="000851BD" w:rsidRDefault="000851BD">
      <w:pPr>
        <w:pStyle w:val="TOC2"/>
        <w:rPr>
          <w:sz w:val="24"/>
          <w:szCs w:val="24"/>
        </w:rPr>
      </w:pPr>
      <w:r>
        <w:t>3.5 Projections</w:t>
      </w:r>
      <w:r>
        <w:tab/>
      </w:r>
      <w:r>
        <w:fldChar w:fldCharType="begin"/>
      </w:r>
      <w:r>
        <w:instrText xml:space="preserve"> PAGEREF _Toc157398742 \h </w:instrText>
      </w:r>
      <w:r>
        <w:fldChar w:fldCharType="separate"/>
      </w:r>
      <w:r w:rsidR="00CD47B9">
        <w:rPr>
          <w:noProof/>
        </w:rPr>
        <w:t>4</w:t>
      </w:r>
      <w:r>
        <w:fldChar w:fldCharType="end"/>
      </w:r>
    </w:p>
    <w:p w14:paraId="4D56AE8B" w14:textId="77777777" w:rsidR="000851BD" w:rsidRDefault="000851BD">
      <w:pPr>
        <w:pStyle w:val="TOC2"/>
        <w:rPr>
          <w:sz w:val="24"/>
          <w:szCs w:val="24"/>
        </w:rPr>
      </w:pPr>
      <w:r>
        <w:t>3.6 Compiled Queries</w:t>
      </w:r>
      <w:r>
        <w:tab/>
      </w:r>
      <w:r>
        <w:fldChar w:fldCharType="begin"/>
      </w:r>
      <w:r>
        <w:instrText xml:space="preserve"> PAGEREF _Toc157398743 \h </w:instrText>
      </w:r>
      <w:r>
        <w:fldChar w:fldCharType="separate"/>
      </w:r>
      <w:r w:rsidR="00CD47B9">
        <w:rPr>
          <w:noProof/>
        </w:rPr>
        <w:t>4</w:t>
      </w:r>
      <w:r>
        <w:fldChar w:fldCharType="end"/>
      </w:r>
    </w:p>
    <w:p w14:paraId="1172F9B1" w14:textId="77777777" w:rsidR="000851BD" w:rsidRDefault="000851BD">
      <w:pPr>
        <w:pStyle w:val="TOC2"/>
        <w:rPr>
          <w:sz w:val="24"/>
          <w:szCs w:val="24"/>
        </w:rPr>
      </w:pPr>
      <w:r>
        <w:t>3.7 SQL Translation</w:t>
      </w:r>
      <w:r>
        <w:tab/>
      </w:r>
      <w:r>
        <w:fldChar w:fldCharType="begin"/>
      </w:r>
      <w:r>
        <w:instrText xml:space="preserve"> PAGEREF _Toc157398744 \h </w:instrText>
      </w:r>
      <w:r>
        <w:fldChar w:fldCharType="separate"/>
      </w:r>
      <w:r w:rsidR="00CD47B9">
        <w:rPr>
          <w:noProof/>
        </w:rPr>
        <w:t>4</w:t>
      </w:r>
      <w:r>
        <w:fldChar w:fldCharType="end"/>
      </w:r>
    </w:p>
    <w:p w14:paraId="02E1C40F" w14:textId="77777777" w:rsidR="000851BD" w:rsidRDefault="000851BD">
      <w:pPr>
        <w:pStyle w:val="TOC1"/>
        <w:rPr>
          <w:b w:val="0"/>
          <w:sz w:val="24"/>
          <w:szCs w:val="24"/>
        </w:rPr>
      </w:pPr>
      <w:r>
        <w:t>4. The Entity Life Cycle</w:t>
      </w:r>
      <w:r>
        <w:tab/>
      </w:r>
      <w:r>
        <w:fldChar w:fldCharType="begin"/>
      </w:r>
      <w:r>
        <w:instrText xml:space="preserve"> PAGEREF _Toc157398745 \h </w:instrText>
      </w:r>
      <w:r>
        <w:fldChar w:fldCharType="separate"/>
      </w:r>
      <w:r w:rsidR="00CD47B9">
        <w:rPr>
          <w:noProof/>
        </w:rPr>
        <w:t>4</w:t>
      </w:r>
      <w:r>
        <w:fldChar w:fldCharType="end"/>
      </w:r>
    </w:p>
    <w:p w14:paraId="2A2B353D" w14:textId="77777777" w:rsidR="000851BD" w:rsidRDefault="000851BD">
      <w:pPr>
        <w:pStyle w:val="TOC2"/>
        <w:rPr>
          <w:sz w:val="24"/>
          <w:szCs w:val="24"/>
        </w:rPr>
      </w:pPr>
      <w:r>
        <w:t>4.1 Tracking Changes</w:t>
      </w:r>
      <w:r>
        <w:tab/>
      </w:r>
      <w:r>
        <w:fldChar w:fldCharType="begin"/>
      </w:r>
      <w:r>
        <w:instrText xml:space="preserve"> PAGEREF _Toc157398746 \h </w:instrText>
      </w:r>
      <w:r>
        <w:fldChar w:fldCharType="separate"/>
      </w:r>
      <w:r w:rsidR="00CD47B9">
        <w:rPr>
          <w:noProof/>
        </w:rPr>
        <w:t>4</w:t>
      </w:r>
      <w:r>
        <w:fldChar w:fldCharType="end"/>
      </w:r>
    </w:p>
    <w:p w14:paraId="56A62B12" w14:textId="77777777" w:rsidR="000851BD" w:rsidRDefault="000851BD">
      <w:pPr>
        <w:pStyle w:val="TOC2"/>
        <w:rPr>
          <w:sz w:val="24"/>
          <w:szCs w:val="24"/>
        </w:rPr>
      </w:pPr>
      <w:r>
        <w:t>4.2 Submitting Changes</w:t>
      </w:r>
      <w:r>
        <w:tab/>
      </w:r>
      <w:r>
        <w:fldChar w:fldCharType="begin"/>
      </w:r>
      <w:r>
        <w:instrText xml:space="preserve"> PAGEREF _Toc157398747 \h </w:instrText>
      </w:r>
      <w:r>
        <w:fldChar w:fldCharType="separate"/>
      </w:r>
      <w:r w:rsidR="00CD47B9">
        <w:rPr>
          <w:noProof/>
        </w:rPr>
        <w:t>4</w:t>
      </w:r>
      <w:r>
        <w:fldChar w:fldCharType="end"/>
      </w:r>
    </w:p>
    <w:p w14:paraId="3FCF2E13" w14:textId="77777777" w:rsidR="000851BD" w:rsidRDefault="000851BD">
      <w:pPr>
        <w:pStyle w:val="TOC2"/>
        <w:rPr>
          <w:sz w:val="24"/>
          <w:szCs w:val="24"/>
        </w:rPr>
      </w:pPr>
      <w:r>
        <w:lastRenderedPageBreak/>
        <w:t>4.3 Simultaneous Changes</w:t>
      </w:r>
      <w:r>
        <w:tab/>
      </w:r>
      <w:r>
        <w:fldChar w:fldCharType="begin"/>
      </w:r>
      <w:r>
        <w:instrText xml:space="preserve"> PAGEREF _Toc157398748 \h </w:instrText>
      </w:r>
      <w:r>
        <w:fldChar w:fldCharType="separate"/>
      </w:r>
      <w:r w:rsidR="00CD47B9">
        <w:rPr>
          <w:noProof/>
        </w:rPr>
        <w:t>4</w:t>
      </w:r>
      <w:r>
        <w:fldChar w:fldCharType="end"/>
      </w:r>
    </w:p>
    <w:p w14:paraId="0A277542" w14:textId="77777777" w:rsidR="000851BD" w:rsidRDefault="000851BD">
      <w:pPr>
        <w:pStyle w:val="TOC2"/>
        <w:rPr>
          <w:sz w:val="24"/>
          <w:szCs w:val="24"/>
        </w:rPr>
      </w:pPr>
      <w:r>
        <w:t>4.4 Transactions</w:t>
      </w:r>
      <w:r>
        <w:tab/>
      </w:r>
      <w:r>
        <w:fldChar w:fldCharType="begin"/>
      </w:r>
      <w:r>
        <w:instrText xml:space="preserve"> PAGEREF _Toc157398749 \h </w:instrText>
      </w:r>
      <w:r>
        <w:fldChar w:fldCharType="separate"/>
      </w:r>
      <w:r w:rsidR="00CD47B9">
        <w:rPr>
          <w:noProof/>
        </w:rPr>
        <w:t>4</w:t>
      </w:r>
      <w:r>
        <w:fldChar w:fldCharType="end"/>
      </w:r>
    </w:p>
    <w:p w14:paraId="26CA1D1A" w14:textId="77777777" w:rsidR="000851BD" w:rsidRDefault="000851BD">
      <w:pPr>
        <w:pStyle w:val="TOC2"/>
        <w:rPr>
          <w:sz w:val="24"/>
          <w:szCs w:val="24"/>
        </w:rPr>
      </w:pPr>
      <w:r>
        <w:t>4.5 Stored Procedures</w:t>
      </w:r>
      <w:r>
        <w:tab/>
      </w:r>
      <w:r>
        <w:fldChar w:fldCharType="begin"/>
      </w:r>
      <w:r>
        <w:instrText xml:space="preserve"> PAGEREF _Toc157398750 \h </w:instrText>
      </w:r>
      <w:r>
        <w:fldChar w:fldCharType="separate"/>
      </w:r>
      <w:r w:rsidR="00CD47B9">
        <w:rPr>
          <w:noProof/>
        </w:rPr>
        <w:t>4</w:t>
      </w:r>
      <w:r>
        <w:fldChar w:fldCharType="end"/>
      </w:r>
    </w:p>
    <w:p w14:paraId="32CB23CC" w14:textId="77777777" w:rsidR="000851BD" w:rsidRDefault="000851BD">
      <w:pPr>
        <w:pStyle w:val="TOC1"/>
        <w:rPr>
          <w:b w:val="0"/>
          <w:sz w:val="24"/>
          <w:szCs w:val="24"/>
        </w:rPr>
      </w:pPr>
      <w:r>
        <w:t>5. Entity Classes In Depth</w:t>
      </w:r>
      <w:r>
        <w:tab/>
      </w:r>
      <w:r>
        <w:fldChar w:fldCharType="begin"/>
      </w:r>
      <w:r>
        <w:instrText xml:space="preserve"> PAGEREF _Toc157398751 \h </w:instrText>
      </w:r>
      <w:r>
        <w:fldChar w:fldCharType="separate"/>
      </w:r>
      <w:r w:rsidR="00CD47B9">
        <w:rPr>
          <w:noProof/>
        </w:rPr>
        <w:t>4</w:t>
      </w:r>
      <w:r>
        <w:fldChar w:fldCharType="end"/>
      </w:r>
    </w:p>
    <w:p w14:paraId="3629092D" w14:textId="77777777" w:rsidR="000851BD" w:rsidRDefault="000851BD">
      <w:pPr>
        <w:pStyle w:val="TOC2"/>
        <w:rPr>
          <w:sz w:val="24"/>
          <w:szCs w:val="24"/>
        </w:rPr>
      </w:pPr>
      <w:r>
        <w:t>5.1 Using Attributes</w:t>
      </w:r>
      <w:r>
        <w:tab/>
      </w:r>
      <w:r>
        <w:fldChar w:fldCharType="begin"/>
      </w:r>
      <w:r>
        <w:instrText xml:space="preserve"> PAGEREF _Toc157398752 \h </w:instrText>
      </w:r>
      <w:r>
        <w:fldChar w:fldCharType="separate"/>
      </w:r>
      <w:r w:rsidR="00CD47B9">
        <w:rPr>
          <w:noProof/>
        </w:rPr>
        <w:t>4</w:t>
      </w:r>
      <w:r>
        <w:fldChar w:fldCharType="end"/>
      </w:r>
    </w:p>
    <w:p w14:paraId="5F51C270" w14:textId="77777777" w:rsidR="000851BD" w:rsidRDefault="000851BD">
      <w:pPr>
        <w:pStyle w:val="TOC2"/>
        <w:rPr>
          <w:sz w:val="24"/>
          <w:szCs w:val="24"/>
        </w:rPr>
      </w:pPr>
      <w:r>
        <w:t>5.2 Graph Consistency</w:t>
      </w:r>
      <w:r>
        <w:tab/>
      </w:r>
      <w:r>
        <w:fldChar w:fldCharType="begin"/>
      </w:r>
      <w:r>
        <w:instrText xml:space="preserve"> PAGEREF _Toc157398753 \h </w:instrText>
      </w:r>
      <w:r>
        <w:fldChar w:fldCharType="separate"/>
      </w:r>
      <w:r w:rsidR="00CD47B9">
        <w:rPr>
          <w:noProof/>
        </w:rPr>
        <w:t>4</w:t>
      </w:r>
      <w:r>
        <w:fldChar w:fldCharType="end"/>
      </w:r>
    </w:p>
    <w:p w14:paraId="5E9D1A47" w14:textId="77777777" w:rsidR="000851BD" w:rsidRDefault="000851BD">
      <w:pPr>
        <w:pStyle w:val="TOC2"/>
        <w:rPr>
          <w:sz w:val="24"/>
          <w:szCs w:val="24"/>
        </w:rPr>
      </w:pPr>
      <w:r>
        <w:t>5.3 Change Notifications</w:t>
      </w:r>
      <w:r>
        <w:tab/>
      </w:r>
      <w:r>
        <w:fldChar w:fldCharType="begin"/>
      </w:r>
      <w:r>
        <w:instrText xml:space="preserve"> PAGEREF _Toc157398754 \h </w:instrText>
      </w:r>
      <w:r>
        <w:fldChar w:fldCharType="separate"/>
      </w:r>
      <w:r w:rsidR="00CD47B9">
        <w:rPr>
          <w:noProof/>
        </w:rPr>
        <w:t>4</w:t>
      </w:r>
      <w:r>
        <w:fldChar w:fldCharType="end"/>
      </w:r>
    </w:p>
    <w:p w14:paraId="4C05FC98" w14:textId="77777777" w:rsidR="000851BD" w:rsidRDefault="000851BD">
      <w:pPr>
        <w:pStyle w:val="TOC2"/>
        <w:rPr>
          <w:sz w:val="24"/>
          <w:szCs w:val="24"/>
        </w:rPr>
      </w:pPr>
      <w:r>
        <w:t>5.4 Inheritance</w:t>
      </w:r>
      <w:r>
        <w:tab/>
      </w:r>
      <w:r>
        <w:fldChar w:fldCharType="begin"/>
      </w:r>
      <w:r>
        <w:instrText xml:space="preserve"> PAGEREF _Toc157398755 \h </w:instrText>
      </w:r>
      <w:r>
        <w:fldChar w:fldCharType="separate"/>
      </w:r>
      <w:r w:rsidR="00CD47B9">
        <w:rPr>
          <w:noProof/>
        </w:rPr>
        <w:t>4</w:t>
      </w:r>
      <w:r>
        <w:fldChar w:fldCharType="end"/>
      </w:r>
    </w:p>
    <w:p w14:paraId="1CB83527" w14:textId="77777777" w:rsidR="000851BD" w:rsidRDefault="000851BD">
      <w:pPr>
        <w:pStyle w:val="TOC1"/>
        <w:rPr>
          <w:b w:val="0"/>
          <w:sz w:val="24"/>
          <w:szCs w:val="24"/>
        </w:rPr>
      </w:pPr>
      <w:r>
        <w:t>6. Advanced Topics</w:t>
      </w:r>
      <w:r>
        <w:tab/>
      </w:r>
      <w:r>
        <w:fldChar w:fldCharType="begin"/>
      </w:r>
      <w:r>
        <w:instrText xml:space="preserve"> PAGEREF _Toc157398756 \h </w:instrText>
      </w:r>
      <w:r>
        <w:fldChar w:fldCharType="separate"/>
      </w:r>
      <w:r w:rsidR="00CD47B9">
        <w:rPr>
          <w:noProof/>
        </w:rPr>
        <w:t>4</w:t>
      </w:r>
      <w:r>
        <w:fldChar w:fldCharType="end"/>
      </w:r>
    </w:p>
    <w:p w14:paraId="61DBDC27" w14:textId="77777777" w:rsidR="000851BD" w:rsidRDefault="000851BD">
      <w:pPr>
        <w:pStyle w:val="TOC2"/>
        <w:rPr>
          <w:sz w:val="24"/>
          <w:szCs w:val="24"/>
        </w:rPr>
      </w:pPr>
      <w:r>
        <w:t>6.1 Creating Databases</w:t>
      </w:r>
      <w:r>
        <w:tab/>
      </w:r>
      <w:r>
        <w:fldChar w:fldCharType="begin"/>
      </w:r>
      <w:r>
        <w:instrText xml:space="preserve"> PAGEREF _Toc157398757 \h </w:instrText>
      </w:r>
      <w:r>
        <w:fldChar w:fldCharType="separate"/>
      </w:r>
      <w:r w:rsidR="00CD47B9">
        <w:rPr>
          <w:noProof/>
        </w:rPr>
        <w:t>4</w:t>
      </w:r>
      <w:r>
        <w:fldChar w:fldCharType="end"/>
      </w:r>
    </w:p>
    <w:p w14:paraId="4A99ACD8" w14:textId="77777777" w:rsidR="000851BD" w:rsidRDefault="000851BD">
      <w:pPr>
        <w:pStyle w:val="TOC2"/>
        <w:rPr>
          <w:sz w:val="24"/>
          <w:szCs w:val="24"/>
        </w:rPr>
      </w:pPr>
      <w:r>
        <w:t>6.2 Interoperating with ADO.NET</w:t>
      </w:r>
      <w:r>
        <w:tab/>
      </w:r>
      <w:r>
        <w:fldChar w:fldCharType="begin"/>
      </w:r>
      <w:r>
        <w:instrText xml:space="preserve"> PAGEREF _Toc157398758 \h </w:instrText>
      </w:r>
      <w:r>
        <w:fldChar w:fldCharType="separate"/>
      </w:r>
      <w:r w:rsidR="00CD47B9">
        <w:rPr>
          <w:noProof/>
        </w:rPr>
        <w:t>4</w:t>
      </w:r>
      <w:r>
        <w:fldChar w:fldCharType="end"/>
      </w:r>
    </w:p>
    <w:p w14:paraId="0488AACC" w14:textId="77777777" w:rsidR="000851BD" w:rsidRDefault="000851BD">
      <w:pPr>
        <w:pStyle w:val="TOC2"/>
        <w:rPr>
          <w:sz w:val="24"/>
          <w:szCs w:val="24"/>
        </w:rPr>
      </w:pPr>
      <w:r>
        <w:t>6.3 Change Conflict Resolution</w:t>
      </w:r>
      <w:r>
        <w:tab/>
      </w:r>
      <w:r>
        <w:fldChar w:fldCharType="begin"/>
      </w:r>
      <w:r>
        <w:instrText xml:space="preserve"> PAGEREF _Toc157398759 \h </w:instrText>
      </w:r>
      <w:r>
        <w:fldChar w:fldCharType="separate"/>
      </w:r>
      <w:r w:rsidR="00CD47B9">
        <w:rPr>
          <w:noProof/>
        </w:rPr>
        <w:t>4</w:t>
      </w:r>
      <w:r>
        <w:fldChar w:fldCharType="end"/>
      </w:r>
    </w:p>
    <w:p w14:paraId="0A0CFCCD" w14:textId="77777777" w:rsidR="000851BD" w:rsidRDefault="000851BD">
      <w:pPr>
        <w:pStyle w:val="TOC2"/>
        <w:rPr>
          <w:sz w:val="24"/>
          <w:szCs w:val="24"/>
        </w:rPr>
      </w:pPr>
      <w:r>
        <w:t>6.4 Stored Procedures Invocation</w:t>
      </w:r>
      <w:r>
        <w:tab/>
      </w:r>
      <w:r>
        <w:fldChar w:fldCharType="begin"/>
      </w:r>
      <w:r>
        <w:instrText xml:space="preserve"> PAGEREF _Toc157398760 \h </w:instrText>
      </w:r>
      <w:r>
        <w:fldChar w:fldCharType="separate"/>
      </w:r>
      <w:r w:rsidR="00CD47B9">
        <w:rPr>
          <w:noProof/>
        </w:rPr>
        <w:t>4</w:t>
      </w:r>
      <w:r>
        <w:fldChar w:fldCharType="end"/>
      </w:r>
    </w:p>
    <w:p w14:paraId="2F4AE9CA" w14:textId="77777777" w:rsidR="000851BD" w:rsidRDefault="000851BD">
      <w:pPr>
        <w:pStyle w:val="TOC2"/>
        <w:rPr>
          <w:sz w:val="24"/>
          <w:szCs w:val="24"/>
        </w:rPr>
      </w:pPr>
      <w:r>
        <w:t>6.5 The Entity Class Generator Tool</w:t>
      </w:r>
      <w:r>
        <w:tab/>
      </w:r>
      <w:r>
        <w:fldChar w:fldCharType="begin"/>
      </w:r>
      <w:r>
        <w:instrText xml:space="preserve"> PAGEREF _Toc157398761 \h </w:instrText>
      </w:r>
      <w:r>
        <w:fldChar w:fldCharType="separate"/>
      </w:r>
      <w:r w:rsidR="00CD47B9">
        <w:rPr>
          <w:noProof/>
        </w:rPr>
        <w:t>4</w:t>
      </w:r>
      <w:r>
        <w:fldChar w:fldCharType="end"/>
      </w:r>
    </w:p>
    <w:p w14:paraId="67F7AF64" w14:textId="77777777" w:rsidR="000851BD" w:rsidRDefault="000851BD">
      <w:pPr>
        <w:pStyle w:val="TOC2"/>
        <w:rPr>
          <w:sz w:val="24"/>
          <w:szCs w:val="24"/>
        </w:rPr>
      </w:pPr>
      <w:r>
        <w:t>6.6 Generator Tool DBML Reference</w:t>
      </w:r>
      <w:r>
        <w:tab/>
      </w:r>
      <w:r>
        <w:fldChar w:fldCharType="begin"/>
      </w:r>
      <w:r>
        <w:instrText xml:space="preserve"> PAGEREF _Toc157398762 \h </w:instrText>
      </w:r>
      <w:r>
        <w:fldChar w:fldCharType="separate"/>
      </w:r>
      <w:r w:rsidR="00CD47B9">
        <w:rPr>
          <w:noProof/>
        </w:rPr>
        <w:t>4</w:t>
      </w:r>
      <w:r>
        <w:fldChar w:fldCharType="end"/>
      </w:r>
    </w:p>
    <w:p w14:paraId="24107455" w14:textId="77777777" w:rsidR="000851BD" w:rsidRDefault="000851BD">
      <w:pPr>
        <w:pStyle w:val="TOC2"/>
        <w:rPr>
          <w:sz w:val="24"/>
          <w:szCs w:val="24"/>
        </w:rPr>
      </w:pPr>
      <w:r>
        <w:t>6.7 Multi-tier Entities</w:t>
      </w:r>
      <w:r>
        <w:tab/>
      </w:r>
      <w:r>
        <w:fldChar w:fldCharType="begin"/>
      </w:r>
      <w:r>
        <w:instrText xml:space="preserve"> PAGEREF _Toc157398763 \h </w:instrText>
      </w:r>
      <w:r>
        <w:fldChar w:fldCharType="separate"/>
      </w:r>
      <w:r w:rsidR="00CD47B9">
        <w:rPr>
          <w:noProof/>
        </w:rPr>
        <w:t>4</w:t>
      </w:r>
      <w:r>
        <w:fldChar w:fldCharType="end"/>
      </w:r>
    </w:p>
    <w:p w14:paraId="264BB506" w14:textId="77777777" w:rsidR="000851BD" w:rsidRDefault="000851BD">
      <w:pPr>
        <w:pStyle w:val="TOC2"/>
        <w:rPr>
          <w:sz w:val="24"/>
          <w:szCs w:val="24"/>
        </w:rPr>
      </w:pPr>
      <w:r>
        <w:t>6.8 External Mapping</w:t>
      </w:r>
      <w:r>
        <w:tab/>
      </w:r>
      <w:r>
        <w:fldChar w:fldCharType="begin"/>
      </w:r>
      <w:r>
        <w:instrText xml:space="preserve"> PAGEREF _Toc157398764 \h </w:instrText>
      </w:r>
      <w:r>
        <w:fldChar w:fldCharType="separate"/>
      </w:r>
      <w:r w:rsidR="00CD47B9">
        <w:rPr>
          <w:noProof/>
        </w:rPr>
        <w:t>4</w:t>
      </w:r>
      <w:r>
        <w:fldChar w:fldCharType="end"/>
      </w:r>
    </w:p>
    <w:p w14:paraId="416C8058" w14:textId="77777777" w:rsidR="000851BD" w:rsidRDefault="000851BD">
      <w:pPr>
        <w:pStyle w:val="TOC2"/>
        <w:rPr>
          <w:sz w:val="24"/>
          <w:szCs w:val="24"/>
        </w:rPr>
      </w:pPr>
      <w:r>
        <w:t>6.9 NET Framework Function Support and Notes</w:t>
      </w:r>
      <w:r>
        <w:tab/>
      </w:r>
      <w:r>
        <w:fldChar w:fldCharType="begin"/>
      </w:r>
      <w:r>
        <w:instrText xml:space="preserve"> PAGEREF _Toc157398765 \h </w:instrText>
      </w:r>
      <w:r>
        <w:fldChar w:fldCharType="separate"/>
      </w:r>
      <w:r w:rsidR="00CD47B9">
        <w:rPr>
          <w:noProof/>
        </w:rPr>
        <w:t>4</w:t>
      </w:r>
      <w:r>
        <w:fldChar w:fldCharType="end"/>
      </w:r>
    </w:p>
    <w:p w14:paraId="7A848FA6" w14:textId="77777777" w:rsidR="000851BD" w:rsidRDefault="000851BD">
      <w:pPr>
        <w:pStyle w:val="TOC2"/>
        <w:rPr>
          <w:sz w:val="24"/>
          <w:szCs w:val="24"/>
        </w:rPr>
      </w:pPr>
      <w:r>
        <w:t>6.10 Debugging Support</w:t>
      </w:r>
      <w:r>
        <w:tab/>
      </w:r>
      <w:r>
        <w:fldChar w:fldCharType="begin"/>
      </w:r>
      <w:r>
        <w:instrText xml:space="preserve"> PAGEREF _Toc157398766 \h </w:instrText>
      </w:r>
      <w:r>
        <w:fldChar w:fldCharType="separate"/>
      </w:r>
      <w:r w:rsidR="00CD47B9">
        <w:rPr>
          <w:noProof/>
        </w:rPr>
        <w:t>4</w:t>
      </w:r>
      <w:r>
        <w:fldChar w:fldCharType="end"/>
      </w:r>
    </w:p>
    <w:p w14:paraId="4A87D1C9" w14:textId="77777777" w:rsidR="00727564" w:rsidRDefault="00727564" w:rsidP="00960224">
      <w:pPr>
        <w:pStyle w:val="Heading4"/>
      </w:pPr>
      <w:r>
        <w:fldChar w:fldCharType="end"/>
      </w:r>
      <w:bookmarkStart w:id="3" w:name="_Toc157398730"/>
      <w:r w:rsidR="00002CE9">
        <w:t xml:space="preserve">1. </w:t>
      </w:r>
      <w:r>
        <w:t>Introduction</w:t>
      </w:r>
      <w:bookmarkEnd w:id="3"/>
    </w:p>
    <w:p w14:paraId="5787D6DF" w14:textId="77777777" w:rsidR="00727564" w:rsidRPr="00960224" w:rsidRDefault="00727564" w:rsidP="00960224">
      <w:pPr>
        <w:pStyle w:val="Text"/>
      </w:pPr>
      <w:r w:rsidRPr="00960224">
        <w:t>Most programs written today manipulate data in one way or another and often this data is stored in a relational database. Yet there is a huge divide between modern programming languages and databases in how they represent and manipulate information. This impedance mismatch is visible in mult</w:t>
      </w:r>
      <w:r w:rsidR="00CF6E36" w:rsidRPr="00960224">
        <w:t>iple ways. Most notable</w:t>
      </w:r>
      <w:r w:rsidRPr="00960224">
        <w:t xml:space="preserve"> is that</w:t>
      </w:r>
      <w:r w:rsidR="00CF6E36" w:rsidRPr="00960224">
        <w:t xml:space="preserve"> programming languages access</w:t>
      </w:r>
      <w:r w:rsidRPr="00960224">
        <w:t xml:space="preserve"> infor</w:t>
      </w:r>
      <w:r w:rsidR="00EA560D" w:rsidRPr="00960224">
        <w:t>mation in databases through API</w:t>
      </w:r>
      <w:r w:rsidRPr="00960224">
        <w:t>s that require queries to be specified as text strings. These queries are significant portions of the program logic yet they are opaque to the language, unable to benefit from compile-time verification and de</w:t>
      </w:r>
      <w:r w:rsidR="00F634CE" w:rsidRPr="00960224">
        <w:t>sign-time features like IntelliS</w:t>
      </w:r>
      <w:r w:rsidRPr="00960224">
        <w:t>ense</w:t>
      </w:r>
      <w:r w:rsidR="00A77CE2" w:rsidRPr="00A77CE2">
        <w:rPr>
          <w:rStyle w:val="HTML"/>
          <w:vertAlign w:val="superscript"/>
        </w:rPr>
        <w:t>®</w:t>
      </w:r>
      <w:r w:rsidRPr="00960224">
        <w:t>.</w:t>
      </w:r>
    </w:p>
    <w:p w14:paraId="114B1476" w14:textId="77777777" w:rsidR="00727564" w:rsidRPr="00960224" w:rsidRDefault="00727564" w:rsidP="00960224">
      <w:pPr>
        <w:pStyle w:val="Text"/>
      </w:pPr>
      <w:r w:rsidRPr="00960224">
        <w:t xml:space="preserve">Of </w:t>
      </w:r>
      <w:r w:rsidR="00324893" w:rsidRPr="00960224">
        <w:t>course,</w:t>
      </w:r>
      <w:r w:rsidRPr="00960224">
        <w:t xml:space="preserve"> the differences go far deeper than that. How</w:t>
      </w:r>
      <w:r w:rsidR="00CF6E36" w:rsidRPr="00960224">
        <w:t xml:space="preserve"> information is represented</w:t>
      </w:r>
      <w:r w:rsidR="00EA560D" w:rsidRPr="00960224">
        <w:t>,</w:t>
      </w:r>
      <w:r w:rsidR="00CF6E36" w:rsidRPr="00960224">
        <w:t xml:space="preserve"> the</w:t>
      </w:r>
      <w:r w:rsidRPr="00960224">
        <w:t xml:space="preserve"> data model, is quite different between the two. Modern programming languages define information in the form of objects. Relational databases use rows. Objects have unique </w:t>
      </w:r>
      <w:r w:rsidR="00324893" w:rsidRPr="00960224">
        <w:t>identity,</w:t>
      </w:r>
      <w:r w:rsidRPr="00960224">
        <w:t xml:space="preserve"> as each instance is physically different from another. Rows are identified by primary key</w:t>
      </w:r>
      <w:r w:rsidR="00C42064" w:rsidRPr="00960224">
        <w:t xml:space="preserve"> value</w:t>
      </w:r>
      <w:r w:rsidRPr="00960224">
        <w:t xml:space="preserve">s. Objects have references that </w:t>
      </w:r>
      <w:r w:rsidR="00C42064" w:rsidRPr="00960224">
        <w:t xml:space="preserve">identify and </w:t>
      </w:r>
      <w:r w:rsidRPr="00960224">
        <w:t>link instances together. Rows are left intentionally distinct requiring related rows to be tied together loosely using foreign keys. Objects stand alone</w:t>
      </w:r>
      <w:r w:rsidR="00E00302" w:rsidRPr="00960224">
        <w:t>,</w:t>
      </w:r>
      <w:r w:rsidRPr="00960224">
        <w:t xml:space="preserve"> existing as long as they are still referenced by another object. Rows exist as elements of tables</w:t>
      </w:r>
      <w:r w:rsidR="00E00302" w:rsidRPr="00960224">
        <w:t>,</w:t>
      </w:r>
      <w:r w:rsidRPr="00960224">
        <w:t xml:space="preserve"> vanishing as soon as they are removed.</w:t>
      </w:r>
    </w:p>
    <w:p w14:paraId="085CB87B" w14:textId="77777777" w:rsidR="00727564" w:rsidRPr="00960224" w:rsidRDefault="00727564" w:rsidP="00960224">
      <w:pPr>
        <w:pStyle w:val="Text"/>
      </w:pPr>
      <w:r w:rsidRPr="00960224">
        <w:t>It</w:t>
      </w:r>
      <w:r w:rsidR="00C42064" w:rsidRPr="00960224">
        <w:t xml:space="preserve"> i</w:t>
      </w:r>
      <w:r w:rsidRPr="00960224">
        <w:t xml:space="preserve">s no wonder that applications </w:t>
      </w:r>
      <w:r w:rsidR="00EA2E09" w:rsidRPr="00960224">
        <w:t xml:space="preserve">expected </w:t>
      </w:r>
      <w:r w:rsidRPr="00960224">
        <w:t>to bridge this gap are difficult to build and maintain. It would certainly simplify the equation to get rid of one side or the other. Yet relational databases provide critical infrastructure for long-term storage and query processing</w:t>
      </w:r>
      <w:r w:rsidR="00E00302" w:rsidRPr="00960224">
        <w:t>,</w:t>
      </w:r>
      <w:r w:rsidRPr="00960224">
        <w:t xml:space="preserve"> and modern programming languages are indispensable for agile development and rich computation. </w:t>
      </w:r>
    </w:p>
    <w:p w14:paraId="681DF057" w14:textId="77777777" w:rsidR="00727564" w:rsidRPr="00960224" w:rsidRDefault="00727564" w:rsidP="00960224">
      <w:pPr>
        <w:pStyle w:val="Text"/>
      </w:pPr>
      <w:r w:rsidRPr="00960224">
        <w:t>Until now, it has been the job of the application developer to resolve this mismatch in each application separately. The best solutions so far have been elaborate database abstraction layers that ferry the information between the application</w:t>
      </w:r>
      <w:r w:rsidR="00771424">
        <w:t>'</w:t>
      </w:r>
      <w:r w:rsidRPr="00960224">
        <w:t>s domain specific object models and the tabular representation of the database, reshaping and reformatting the data each way. Yet by obscuring the true data source these solutions end up throwing away the most compelling feature of relational databases; the ability for the data to be queried.</w:t>
      </w:r>
    </w:p>
    <w:p w14:paraId="5F9A3982" w14:textId="77777777" w:rsidR="00727564" w:rsidRPr="00960224" w:rsidRDefault="001D066C" w:rsidP="00960224">
      <w:pPr>
        <w:pStyle w:val="Text"/>
      </w:pPr>
      <w:r w:rsidRPr="00960224">
        <w:t>LINQ to SQL</w:t>
      </w:r>
      <w:r w:rsidR="00727564" w:rsidRPr="00960224">
        <w:t xml:space="preserve">, a component of </w:t>
      </w:r>
      <w:r w:rsidR="00676B92" w:rsidRPr="00960224">
        <w:t xml:space="preserve">Visual Studio </w:t>
      </w:r>
      <w:r w:rsidR="001C7C6B">
        <w:t>C</w:t>
      </w:r>
      <w:r w:rsidR="00676B92" w:rsidRPr="00960224">
        <w:t>ode</w:t>
      </w:r>
      <w:r w:rsidR="001C7C6B">
        <w:t xml:space="preserve"> N</w:t>
      </w:r>
      <w:r w:rsidR="00676B92" w:rsidRPr="00960224">
        <w:t xml:space="preserve">ame </w:t>
      </w:r>
      <w:r w:rsidR="00771424">
        <w:t>"</w:t>
      </w:r>
      <w:r w:rsidR="00676B92" w:rsidRPr="00960224">
        <w:t>Orcas</w:t>
      </w:r>
      <w:r w:rsidR="00771424">
        <w:t>"</w:t>
      </w:r>
      <w:r w:rsidR="00676B92" w:rsidRPr="00960224">
        <w:t>,</w:t>
      </w:r>
      <w:r w:rsidR="00727564" w:rsidRPr="00960224">
        <w:t xml:space="preserve"> provides a run-time infrastructure for managing relational data as objects without giving </w:t>
      </w:r>
      <w:r w:rsidR="00EA2E09" w:rsidRPr="00960224">
        <w:t xml:space="preserve">up </w:t>
      </w:r>
      <w:r w:rsidR="00727564" w:rsidRPr="00960224">
        <w:t>the ability to query. It does this by translating language</w:t>
      </w:r>
      <w:r w:rsidR="000A330D" w:rsidRPr="00960224">
        <w:t>-</w:t>
      </w:r>
      <w:r w:rsidR="00727564" w:rsidRPr="00960224">
        <w:t xml:space="preserve">integrated queries into SQL for execution by the database and then translating the tabular results back into objects you define. Your application is then free to manipulate the objects while </w:t>
      </w:r>
      <w:r w:rsidRPr="00960224">
        <w:t>LINQ to SQL</w:t>
      </w:r>
      <w:r w:rsidR="00727564" w:rsidRPr="00960224">
        <w:t xml:space="preserve"> stays in the background tracking your changes automatically.</w:t>
      </w:r>
    </w:p>
    <w:p w14:paraId="3A9D0C64" w14:textId="77777777" w:rsidR="00727564" w:rsidRDefault="001D066C" w:rsidP="00002CE9">
      <w:pPr>
        <w:pStyle w:val="BulletedList1"/>
      </w:pPr>
      <w:r>
        <w:t>LINQ to SQL</w:t>
      </w:r>
      <w:r w:rsidR="00727564">
        <w:t xml:space="preserve"> is designed to be non</w:t>
      </w:r>
      <w:r w:rsidR="00D707E8">
        <w:t>-</w:t>
      </w:r>
      <w:r w:rsidR="00727564">
        <w:t>intrusive to your application. It is pos</w:t>
      </w:r>
      <w:r w:rsidR="00F634CE">
        <w:t>sible to migrate current ADO.NET</w:t>
      </w:r>
      <w:r w:rsidR="00727564">
        <w:t xml:space="preserve"> solutions to </w:t>
      </w:r>
      <w:r>
        <w:t>LINQ to SQL</w:t>
      </w:r>
      <w:r w:rsidR="00727564">
        <w:t xml:space="preserve"> in a piecemeal fashion, sharing the same connections and transactions, since </w:t>
      </w:r>
      <w:r>
        <w:t>LINQ to SQL</w:t>
      </w:r>
      <w:r w:rsidR="00727564">
        <w:t xml:space="preserve"> is simply another component in the </w:t>
      </w:r>
      <w:r w:rsidR="000E0731">
        <w:t>ADO.NET</w:t>
      </w:r>
      <w:r w:rsidR="00727564">
        <w:t xml:space="preserve"> family.</w:t>
      </w:r>
      <w:r w:rsidR="00676B92">
        <w:t xml:space="preserve"> LINQ to SQL also has extensive support for stored procedures, allowing reuse of the existing enterprise assets.</w:t>
      </w:r>
    </w:p>
    <w:p w14:paraId="35F11BD7" w14:textId="77777777" w:rsidR="00727564" w:rsidRDefault="001D066C" w:rsidP="00002CE9">
      <w:pPr>
        <w:pStyle w:val="BulletedList1"/>
      </w:pPr>
      <w:r>
        <w:t>LINQ to SQL</w:t>
      </w:r>
      <w:r w:rsidR="00727564">
        <w:t xml:space="preserve"> applications are easy to get started. Objects linked to relational data can be defined just like normal objects, only decorated with attributes to identify how properties correspond to columns. Of course, it</w:t>
      </w:r>
      <w:r w:rsidR="00CF6E36">
        <w:t xml:space="preserve"> i</w:t>
      </w:r>
      <w:r w:rsidR="00727564">
        <w:t>s not even necessary to do this by hand. A design-time tool is provided to automate translating pre-existing relational database schemas into object definitions for you.</w:t>
      </w:r>
    </w:p>
    <w:p w14:paraId="7DC5D3D4" w14:textId="77777777" w:rsidR="00C42064" w:rsidRPr="00960224" w:rsidRDefault="00727564" w:rsidP="00960224">
      <w:pPr>
        <w:pStyle w:val="Text"/>
      </w:pPr>
      <w:r w:rsidRPr="00960224">
        <w:t xml:space="preserve">Together, the </w:t>
      </w:r>
      <w:r w:rsidR="001D066C" w:rsidRPr="00960224">
        <w:t>LINQ to SQL</w:t>
      </w:r>
      <w:r w:rsidRPr="00960224">
        <w:t xml:space="preserve"> run-time infrastructure and design-time tool</w:t>
      </w:r>
      <w:r w:rsidR="001C7C6B">
        <w:t>s significantly reduce the work</w:t>
      </w:r>
      <w:r w:rsidRPr="00960224">
        <w:t xml:space="preserve">load for the database application developer. The following </w:t>
      </w:r>
      <w:r w:rsidR="003650D4" w:rsidRPr="00960224">
        <w:t>chapters</w:t>
      </w:r>
      <w:r w:rsidRPr="00960224">
        <w:t xml:space="preserve"> provide an overview of how </w:t>
      </w:r>
      <w:r w:rsidR="001D066C" w:rsidRPr="00960224">
        <w:t>LINQ to SQL</w:t>
      </w:r>
      <w:r w:rsidRPr="00960224">
        <w:t xml:space="preserve"> can be used to perform common database related tasks. It is assumed that the reader is familiar with Language</w:t>
      </w:r>
      <w:r w:rsidR="00CF6E36" w:rsidRPr="00960224">
        <w:t>-</w:t>
      </w:r>
      <w:r w:rsidRPr="00960224">
        <w:t>Integrated Query a</w:t>
      </w:r>
      <w:r w:rsidR="00C42064" w:rsidRPr="00960224">
        <w:t>nd the Standard Query</w:t>
      </w:r>
      <w:r w:rsidR="00E00302" w:rsidRPr="00960224">
        <w:t xml:space="preserve"> Operators</w:t>
      </w:r>
      <w:r w:rsidR="00C42064" w:rsidRPr="00960224">
        <w:t>.</w:t>
      </w:r>
    </w:p>
    <w:p w14:paraId="295C6C38" w14:textId="77777777" w:rsidR="00C42064" w:rsidRPr="00960224" w:rsidRDefault="001D066C" w:rsidP="00960224">
      <w:pPr>
        <w:pStyle w:val="Text"/>
      </w:pPr>
      <w:r w:rsidRPr="00960224">
        <w:t>LINQ to SQL</w:t>
      </w:r>
      <w:r w:rsidR="00D67580" w:rsidRPr="00960224">
        <w:t xml:space="preserve"> is</w:t>
      </w:r>
      <w:r w:rsidR="00984A01" w:rsidRPr="00960224">
        <w:t xml:space="preserve"> language-agnosti</w:t>
      </w:r>
      <w:r w:rsidR="00E00302" w:rsidRPr="00960224">
        <w:t>c. Any language built to provide Language</w:t>
      </w:r>
      <w:r w:rsidR="00E1013B" w:rsidRPr="00960224">
        <w:t>-</w:t>
      </w:r>
      <w:r w:rsidR="00E00302" w:rsidRPr="00960224">
        <w:t xml:space="preserve">Integrated Query </w:t>
      </w:r>
      <w:r w:rsidR="00324893" w:rsidRPr="00960224">
        <w:t>c</w:t>
      </w:r>
      <w:r w:rsidR="00117B5E">
        <w:t>an</w:t>
      </w:r>
      <w:r w:rsidR="00E00302" w:rsidRPr="00960224">
        <w:t xml:space="preserve"> use it to enable access to information stored in relational databases</w:t>
      </w:r>
      <w:r w:rsidR="00984A01" w:rsidRPr="00960224">
        <w:t xml:space="preserve">. </w:t>
      </w:r>
      <w:r w:rsidR="00117B5E">
        <w:t>T</w:t>
      </w:r>
      <w:r w:rsidR="00984A01" w:rsidRPr="00960224">
        <w:t>he samples in th</w:t>
      </w:r>
      <w:r w:rsidR="00E00302" w:rsidRPr="00960224">
        <w:t>is</w:t>
      </w:r>
      <w:r w:rsidR="00984A01" w:rsidRPr="00960224">
        <w:t xml:space="preserve"> document are shown </w:t>
      </w:r>
      <w:r w:rsidR="00E00302" w:rsidRPr="00960224">
        <w:t xml:space="preserve">in </w:t>
      </w:r>
      <w:r w:rsidR="00117B5E">
        <w:t xml:space="preserve">both </w:t>
      </w:r>
      <w:r w:rsidR="00984A01" w:rsidRPr="00960224">
        <w:t>C#</w:t>
      </w:r>
      <w:r w:rsidR="00117B5E">
        <w:t xml:space="preserve"> and Visual Basic;</w:t>
      </w:r>
      <w:r w:rsidR="00984A01" w:rsidRPr="00960224">
        <w:t xml:space="preserve"> </w:t>
      </w:r>
      <w:r w:rsidRPr="00960224">
        <w:t>LINQ to SQL</w:t>
      </w:r>
      <w:r w:rsidR="00984A01" w:rsidRPr="00960224">
        <w:t xml:space="preserve"> can be used with </w:t>
      </w:r>
      <w:r w:rsidR="0070055B" w:rsidRPr="00960224">
        <w:t>the</w:t>
      </w:r>
      <w:r w:rsidR="00984A01" w:rsidRPr="00960224">
        <w:t xml:space="preserve"> LINQ-enabled version of the V</w:t>
      </w:r>
      <w:r w:rsidR="00F634CE" w:rsidRPr="00960224">
        <w:t>isual Basic</w:t>
      </w:r>
      <w:r w:rsidR="00984A01" w:rsidRPr="00960224">
        <w:t xml:space="preserve"> compiler</w:t>
      </w:r>
      <w:r w:rsidR="00601087" w:rsidRPr="00960224">
        <w:t xml:space="preserve"> as well</w:t>
      </w:r>
      <w:r w:rsidR="00984A01" w:rsidRPr="00960224">
        <w:t>.</w:t>
      </w:r>
    </w:p>
    <w:p w14:paraId="59B07217" w14:textId="77777777" w:rsidR="00727564" w:rsidRDefault="00002CE9" w:rsidP="00960224">
      <w:pPr>
        <w:pStyle w:val="Heading4"/>
      </w:pPr>
      <w:bookmarkStart w:id="4" w:name="_Toc157398731"/>
      <w:r>
        <w:t xml:space="preserve">2. </w:t>
      </w:r>
      <w:r w:rsidR="00727564">
        <w:t>A Quick Tour</w:t>
      </w:r>
      <w:bookmarkEnd w:id="4"/>
    </w:p>
    <w:p w14:paraId="6115BCB6" w14:textId="77777777" w:rsidR="00727564" w:rsidRPr="00960224" w:rsidRDefault="00727564" w:rsidP="00960224">
      <w:pPr>
        <w:pStyle w:val="Text"/>
      </w:pPr>
      <w:r w:rsidRPr="00960224">
        <w:t xml:space="preserve">The first step in building a </w:t>
      </w:r>
      <w:r w:rsidR="001D066C" w:rsidRPr="00960224">
        <w:t>LINQ to SQL</w:t>
      </w:r>
      <w:r w:rsidRPr="00960224">
        <w:t xml:space="preserve"> application is declaring the object classes you will use to represent your application data. Let</w:t>
      </w:r>
      <w:r w:rsidR="00771424">
        <w:t>'</w:t>
      </w:r>
      <w:r w:rsidRPr="00960224">
        <w:t>s walk through an example.</w:t>
      </w:r>
    </w:p>
    <w:p w14:paraId="19F58296" w14:textId="77777777" w:rsidR="00727564" w:rsidRDefault="00002CE9" w:rsidP="00960224">
      <w:pPr>
        <w:pStyle w:val="Heading5"/>
      </w:pPr>
      <w:bookmarkStart w:id="5" w:name="_Toc157398732"/>
      <w:r>
        <w:t xml:space="preserve">2.1 </w:t>
      </w:r>
      <w:r w:rsidR="00727564">
        <w:t>Creating Entity Classes</w:t>
      </w:r>
      <w:bookmarkEnd w:id="5"/>
    </w:p>
    <w:p w14:paraId="7A9F809E" w14:textId="77777777" w:rsidR="00727564" w:rsidRPr="00960224" w:rsidRDefault="00727564" w:rsidP="00960224">
      <w:pPr>
        <w:pStyle w:val="Text"/>
      </w:pPr>
      <w:r w:rsidRPr="00960224">
        <w:t xml:space="preserve">We will start with a simple class </w:t>
      </w:r>
      <w:r w:rsidRPr="00002CE9">
        <w:rPr>
          <w:rStyle w:val="CodeEmbedded"/>
        </w:rPr>
        <w:t>Customer</w:t>
      </w:r>
      <w:r w:rsidRPr="00960224">
        <w:t xml:space="preserve"> and associate it with the customers table in the Northwind sample database. To do this, we need only apply a custom attribute to the top of the class declaration. </w:t>
      </w:r>
      <w:r w:rsidR="001D066C" w:rsidRPr="00960224">
        <w:t>LINQ to SQL</w:t>
      </w:r>
      <w:r w:rsidRPr="00960224">
        <w:t xml:space="preserve"> defines the </w:t>
      </w:r>
      <w:r w:rsidRPr="00002CE9">
        <w:rPr>
          <w:rStyle w:val="CodeEmbedded"/>
        </w:rPr>
        <w:t>Table</w:t>
      </w:r>
      <w:r w:rsidR="001C7C6B">
        <w:t xml:space="preserve"> attribute for this purpose.</w:t>
      </w:r>
    </w:p>
    <w:p w14:paraId="54161C37" w14:textId="77777777" w:rsidR="001C7C6B" w:rsidRPr="00CA3101" w:rsidRDefault="00EA4A8E" w:rsidP="00CA3101">
      <w:pPr>
        <w:pStyle w:val="Code"/>
        <w:rPr>
          <w:rStyle w:val="MultilanguageMarkerAuto"/>
        </w:rPr>
      </w:pPr>
      <w:r w:rsidRPr="00CA3101">
        <w:rPr>
          <w:rStyle w:val="MultilanguageMarkerAuto"/>
        </w:rPr>
        <w:t>[C#]</w:t>
      </w:r>
    </w:p>
    <w:p w14:paraId="6F455CB1" w14:textId="77777777" w:rsidR="001C7C6B" w:rsidRDefault="00727564" w:rsidP="00AA67CB">
      <w:pPr>
        <w:pStyle w:val="Code"/>
      </w:pPr>
      <w:r>
        <w:t>[</w:t>
      </w:r>
      <w:r>
        <w:rPr>
          <w:color w:val="008080"/>
        </w:rPr>
        <w:t>Table</w:t>
      </w:r>
      <w:r>
        <w:t>(Name=</w:t>
      </w:r>
      <w:r>
        <w:rPr>
          <w:color w:val="800000"/>
        </w:rPr>
        <w:t>"Customers"</w:t>
      </w:r>
      <w:r>
        <w:t>)]</w:t>
      </w:r>
    </w:p>
    <w:p w14:paraId="5301F606" w14:textId="77777777" w:rsidR="001C7C6B" w:rsidRDefault="00727564" w:rsidP="00AA67CB">
      <w:pPr>
        <w:pStyle w:val="Code"/>
      </w:pPr>
      <w:r w:rsidRPr="003F62D4">
        <w:rPr>
          <w:color w:val="0000FF"/>
        </w:rPr>
        <w:t>public class</w:t>
      </w:r>
      <w:r>
        <w:t xml:space="preserve"> </w:t>
      </w:r>
      <w:r>
        <w:rPr>
          <w:color w:val="008080"/>
        </w:rPr>
        <w:t>Customer</w:t>
      </w:r>
    </w:p>
    <w:p w14:paraId="0D482A76" w14:textId="77777777" w:rsidR="001C7C6B" w:rsidRDefault="00727564" w:rsidP="00AA67CB">
      <w:pPr>
        <w:pStyle w:val="Code"/>
      </w:pPr>
      <w:r>
        <w:t>{</w:t>
      </w:r>
    </w:p>
    <w:p w14:paraId="2491A206" w14:textId="77777777" w:rsidR="00727564" w:rsidRDefault="00AA67CB" w:rsidP="00AA67CB">
      <w:pPr>
        <w:pStyle w:val="Code"/>
      </w:pPr>
      <w:r>
        <w:tab/>
      </w:r>
      <w:r w:rsidR="00727564">
        <w:rPr>
          <w:color w:val="0000FF"/>
        </w:rPr>
        <w:t>public</w:t>
      </w:r>
      <w:r w:rsidR="00727564">
        <w:t xml:space="preserve"> </w:t>
      </w:r>
      <w:r w:rsidR="00727564">
        <w:rPr>
          <w:color w:val="0000FF"/>
        </w:rPr>
        <w:t>string</w:t>
      </w:r>
      <w:r w:rsidR="00727564">
        <w:t xml:space="preserve"> CustomerID;</w:t>
      </w:r>
    </w:p>
    <w:p w14:paraId="020179A7" w14:textId="77777777" w:rsidR="001C7C6B" w:rsidRDefault="00AA67CB" w:rsidP="00AA67CB">
      <w:pPr>
        <w:pStyle w:val="Code"/>
      </w:pPr>
      <w:r>
        <w:tab/>
      </w:r>
      <w:r w:rsidR="00727564" w:rsidRPr="00996CAE">
        <w:rPr>
          <w:color w:val="0000FF"/>
        </w:rPr>
        <w:t>public string</w:t>
      </w:r>
      <w:r w:rsidR="00727564">
        <w:t xml:space="preserve"> City;</w:t>
      </w:r>
    </w:p>
    <w:p w14:paraId="0DA4BB5C" w14:textId="77777777" w:rsidR="00727564" w:rsidRDefault="00727564" w:rsidP="00AA67CB">
      <w:pPr>
        <w:pStyle w:val="Code"/>
      </w:pPr>
      <w:r>
        <w:t>}</w:t>
      </w:r>
    </w:p>
    <w:p w14:paraId="03B47B0A" w14:textId="77777777" w:rsidR="001C7C6B" w:rsidRDefault="001C7C6B" w:rsidP="00CA3101">
      <w:pPr>
        <w:pStyle w:val="Text"/>
      </w:pPr>
    </w:p>
    <w:p w14:paraId="3DE0E51B" w14:textId="77777777" w:rsidR="00EA4A8E" w:rsidRPr="00CA3101" w:rsidRDefault="00031698" w:rsidP="00CA3101">
      <w:pPr>
        <w:pStyle w:val="Code"/>
        <w:rPr>
          <w:rStyle w:val="MultilanguageMarkerAuto"/>
        </w:rPr>
      </w:pPr>
      <w:r w:rsidRPr="00031698">
        <w:rPr>
          <w:rStyle w:val="MultilanguageMarkerAuto"/>
        </w:rPr>
        <w:t>[Visual Basic]</w:t>
      </w:r>
    </w:p>
    <w:p w14:paraId="77C218AB" w14:textId="77777777" w:rsidR="00B76143" w:rsidRDefault="00EA4A8E" w:rsidP="00EA4A8E">
      <w:pPr>
        <w:pStyle w:val="Code"/>
      </w:pPr>
      <w:r>
        <w:t>&lt;</w:t>
      </w:r>
      <w:r>
        <w:rPr>
          <w:color w:val="008080"/>
        </w:rPr>
        <w:t>Table</w:t>
      </w:r>
      <w:r>
        <w:t>(Name:=</w:t>
      </w:r>
      <w:r>
        <w:rPr>
          <w:color w:val="800000"/>
        </w:rPr>
        <w:t>"Customers"</w:t>
      </w:r>
      <w:r>
        <w:t>)&gt; _</w:t>
      </w:r>
    </w:p>
    <w:p w14:paraId="6C394C7B" w14:textId="77777777" w:rsidR="00B76143" w:rsidRDefault="00EA4A8E" w:rsidP="00EA4A8E">
      <w:pPr>
        <w:pStyle w:val="Code"/>
        <w:rPr>
          <w:color w:val="0000FF"/>
        </w:rPr>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r>
        <w:br/>
      </w: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6D380E55" w14:textId="77777777" w:rsidR="00B76143" w:rsidRDefault="00EA4A8E" w:rsidP="00EA4A8E">
      <w:pPr>
        <w:pStyle w:val="Code"/>
        <w:rPr>
          <w:color w:val="0000FF"/>
        </w:rPr>
      </w:pPr>
      <w:r>
        <w:tab/>
      </w:r>
      <w:r w:rsidRPr="00996CAE">
        <w:rPr>
          <w:color w:val="0000FF"/>
        </w:rPr>
        <w:t>Public</w:t>
      </w:r>
      <w:r>
        <w:rPr>
          <w:color w:val="0000FF"/>
        </w:rPr>
        <w:t xml:space="preserve"> </w:t>
      </w:r>
      <w:r>
        <w:t>City</w:t>
      </w:r>
      <w:r w:rsidRPr="00996CAE">
        <w:rPr>
          <w:color w:val="0000FF"/>
        </w:rPr>
        <w:t xml:space="preserve"> </w:t>
      </w:r>
      <w:r>
        <w:rPr>
          <w:color w:val="0000FF"/>
        </w:rPr>
        <w:t>As S</w:t>
      </w:r>
      <w:r w:rsidRPr="00996CAE">
        <w:rPr>
          <w:color w:val="0000FF"/>
        </w:rPr>
        <w:t>tring</w:t>
      </w:r>
    </w:p>
    <w:p w14:paraId="1A8AB244" w14:textId="77777777" w:rsidR="00EA4A8E" w:rsidRDefault="00EA4A8E" w:rsidP="00EA4A8E">
      <w:pPr>
        <w:pStyle w:val="Code"/>
        <w:rPr>
          <w:color w:val="0000FF"/>
        </w:rPr>
      </w:pPr>
      <w:r>
        <w:rPr>
          <w:color w:val="0000FF"/>
        </w:rPr>
        <w:t>End Class</w:t>
      </w:r>
    </w:p>
    <w:p w14:paraId="55E59705" w14:textId="77777777" w:rsidR="00EA4A8E" w:rsidRDefault="00EA4A8E" w:rsidP="00EA4A8E">
      <w:pPr>
        <w:pStyle w:val="Code"/>
      </w:pPr>
    </w:p>
    <w:p w14:paraId="63DF7D1F" w14:textId="77777777" w:rsidR="00EA4A8E" w:rsidRDefault="00EA4A8E" w:rsidP="00CA3101">
      <w:pPr>
        <w:pStyle w:val="Text"/>
      </w:pPr>
    </w:p>
    <w:p w14:paraId="0FCFF418" w14:textId="77777777" w:rsidR="00727564" w:rsidRPr="00960224" w:rsidRDefault="00727564" w:rsidP="00960224">
      <w:pPr>
        <w:pStyle w:val="Text"/>
      </w:pPr>
      <w:r w:rsidRPr="00960224">
        <w:t xml:space="preserve">The </w:t>
      </w:r>
      <w:r w:rsidRPr="00002CE9">
        <w:rPr>
          <w:rStyle w:val="CodeEmbedded"/>
        </w:rPr>
        <w:t>Table</w:t>
      </w:r>
      <w:r w:rsidRPr="00960224">
        <w:t xml:space="preserve"> attribute has a </w:t>
      </w:r>
      <w:r w:rsidRPr="00002CE9">
        <w:rPr>
          <w:rStyle w:val="CodeEmbedded"/>
        </w:rPr>
        <w:t>Name</w:t>
      </w:r>
      <w:r w:rsidRPr="00960224">
        <w:t xml:space="preserve"> property that you can use to specify the exact name of the database table.  If no </w:t>
      </w:r>
      <w:r w:rsidRPr="00002CE9">
        <w:rPr>
          <w:rStyle w:val="CodeEmbedded"/>
        </w:rPr>
        <w:t>Name</w:t>
      </w:r>
      <w:r w:rsidRPr="00960224">
        <w:t xml:space="preserve"> property is supplied </w:t>
      </w:r>
      <w:r w:rsidR="001D066C" w:rsidRPr="00960224">
        <w:t>LINQ to SQL</w:t>
      </w:r>
      <w:r w:rsidRPr="00960224">
        <w:t xml:space="preserve"> will assume the database table </w:t>
      </w:r>
      <w:r w:rsidR="007314BE" w:rsidRPr="00960224">
        <w:t xml:space="preserve">has the same name as the </w:t>
      </w:r>
      <w:r w:rsidRPr="00960224">
        <w:t xml:space="preserve">class. Only instances of classes declared as tables will be able to be stored in the database. Instances of these types of classes are known as </w:t>
      </w:r>
      <w:r w:rsidRPr="001C7C6B">
        <w:rPr>
          <w:rStyle w:val="Italic"/>
        </w:rPr>
        <w:t>entities</w:t>
      </w:r>
      <w:r w:rsidR="00905042" w:rsidRPr="00960224">
        <w:rPr>
          <w:i/>
        </w:rPr>
        <w:t>,</w:t>
      </w:r>
      <w:r w:rsidR="00905042" w:rsidRPr="00960224">
        <w:t xml:space="preserve"> and the classes</w:t>
      </w:r>
      <w:r w:rsidR="00996CAE" w:rsidRPr="00960224">
        <w:t xml:space="preserve"> themselves,</w:t>
      </w:r>
      <w:r w:rsidR="00905042" w:rsidRPr="00960224">
        <w:t xml:space="preserve"> </w:t>
      </w:r>
      <w:r w:rsidR="00905042" w:rsidRPr="001C7C6B">
        <w:rPr>
          <w:rStyle w:val="Italic"/>
        </w:rPr>
        <w:t>entity classes</w:t>
      </w:r>
      <w:r w:rsidR="00905042" w:rsidRPr="00960224">
        <w:t>.</w:t>
      </w:r>
    </w:p>
    <w:p w14:paraId="37D3EA6D" w14:textId="77777777" w:rsidR="00727564" w:rsidRPr="00960224" w:rsidRDefault="00727564" w:rsidP="00960224">
      <w:pPr>
        <w:pStyle w:val="Text"/>
      </w:pPr>
      <w:r w:rsidRPr="00960224">
        <w:t xml:space="preserve">In addition to associating classes to tables you will need to denote each field or property you intend to associate with a database column. </w:t>
      </w:r>
      <w:r w:rsidR="00601087" w:rsidRPr="00960224">
        <w:t xml:space="preserve">For this, </w:t>
      </w:r>
      <w:r w:rsidR="001D066C" w:rsidRPr="00960224">
        <w:t>LINQ to SQL</w:t>
      </w:r>
      <w:r w:rsidRPr="00960224">
        <w:t xml:space="preserve"> defines the </w:t>
      </w:r>
      <w:r w:rsidRPr="00002CE9">
        <w:rPr>
          <w:rStyle w:val="CodeEmbedded"/>
        </w:rPr>
        <w:t>Column</w:t>
      </w:r>
      <w:r w:rsidR="001C7C6B">
        <w:t xml:space="preserve"> attribute.</w:t>
      </w:r>
    </w:p>
    <w:p w14:paraId="57D529CB" w14:textId="77777777" w:rsidR="00B76143" w:rsidRPr="00CA3101" w:rsidRDefault="00B76143" w:rsidP="00CA3101">
      <w:pPr>
        <w:pStyle w:val="Code"/>
        <w:rPr>
          <w:rStyle w:val="MultilanguageMarkerAuto"/>
        </w:rPr>
      </w:pPr>
      <w:r w:rsidRPr="00CA3101">
        <w:rPr>
          <w:rStyle w:val="MultilanguageMarkerAuto"/>
        </w:rPr>
        <w:t>[C#]</w:t>
      </w:r>
    </w:p>
    <w:p w14:paraId="27B1348D" w14:textId="77777777" w:rsidR="001C7C6B" w:rsidRDefault="00727564" w:rsidP="00B76143">
      <w:pPr>
        <w:pStyle w:val="Code"/>
      </w:pPr>
      <w:r>
        <w:t>[</w:t>
      </w:r>
      <w:r>
        <w:rPr>
          <w:color w:val="008080"/>
        </w:rPr>
        <w:t>Table</w:t>
      </w:r>
      <w:r>
        <w:t>(Name=</w:t>
      </w:r>
      <w:r>
        <w:rPr>
          <w:color w:val="800000"/>
        </w:rPr>
        <w:t>"Customers"</w:t>
      </w:r>
      <w:r>
        <w:t>)]</w:t>
      </w:r>
    </w:p>
    <w:p w14:paraId="5439DCF6" w14:textId="77777777" w:rsidR="001C7C6B" w:rsidRDefault="00727564" w:rsidP="00AA67CB">
      <w:pPr>
        <w:pStyle w:val="Code"/>
      </w:pPr>
      <w:r w:rsidRPr="003F62D4">
        <w:rPr>
          <w:color w:val="0000FF"/>
        </w:rPr>
        <w:t>public class</w:t>
      </w:r>
      <w:r>
        <w:t xml:space="preserve"> </w:t>
      </w:r>
      <w:r>
        <w:rPr>
          <w:color w:val="008080"/>
        </w:rPr>
        <w:t>Customer</w:t>
      </w:r>
    </w:p>
    <w:p w14:paraId="4ADEBE1B" w14:textId="77777777" w:rsidR="001C7C6B" w:rsidRDefault="00727564" w:rsidP="00AA67CB">
      <w:pPr>
        <w:pStyle w:val="Code"/>
      </w:pPr>
      <w:r>
        <w:t>{</w:t>
      </w:r>
    </w:p>
    <w:p w14:paraId="5E2FEB7F" w14:textId="77777777" w:rsidR="001C7C6B" w:rsidRDefault="00AA67CB" w:rsidP="00AA67CB">
      <w:pPr>
        <w:pStyle w:val="Code"/>
      </w:pPr>
      <w:r>
        <w:tab/>
      </w:r>
      <w:r w:rsidR="00727564">
        <w:t>[</w:t>
      </w:r>
      <w:r w:rsidR="00727564">
        <w:rPr>
          <w:color w:val="008080"/>
        </w:rPr>
        <w:t>Column</w:t>
      </w:r>
      <w:r w:rsidR="00727564">
        <w:t>(</w:t>
      </w:r>
      <w:r w:rsidR="00840E44">
        <w:t>IsPrimary</w:t>
      </w:r>
      <w:r w:rsidR="00EE6DE9">
        <w:t>Key</w:t>
      </w:r>
      <w:r w:rsidR="00727564">
        <w:t>=</w:t>
      </w:r>
      <w:r w:rsidR="00727564">
        <w:rPr>
          <w:color w:val="0000FF"/>
        </w:rPr>
        <w:t>true</w:t>
      </w:r>
      <w:r w:rsidR="00727564">
        <w:t>)]</w:t>
      </w:r>
    </w:p>
    <w:p w14:paraId="6F6A513C" w14:textId="77777777" w:rsidR="00727564" w:rsidRDefault="00AA67CB" w:rsidP="00AA67CB">
      <w:pPr>
        <w:pStyle w:val="Code"/>
      </w:pPr>
      <w:r>
        <w:tab/>
      </w:r>
      <w:r w:rsidR="00727564">
        <w:rPr>
          <w:color w:val="0000FF"/>
        </w:rPr>
        <w:t>public</w:t>
      </w:r>
      <w:r w:rsidR="00727564">
        <w:t xml:space="preserve"> </w:t>
      </w:r>
      <w:r w:rsidR="00727564">
        <w:rPr>
          <w:color w:val="0000FF"/>
        </w:rPr>
        <w:t>string</w:t>
      </w:r>
      <w:r w:rsidR="00727564">
        <w:t xml:space="preserve"> CustomerID;</w:t>
      </w:r>
    </w:p>
    <w:p w14:paraId="5CBB4C6D" w14:textId="77777777" w:rsidR="001C7C6B" w:rsidRDefault="00AA67CB" w:rsidP="00AA67CB">
      <w:pPr>
        <w:pStyle w:val="Code"/>
      </w:pPr>
      <w:r>
        <w:tab/>
      </w:r>
      <w:r w:rsidR="00727564">
        <w:t>[</w:t>
      </w:r>
      <w:r w:rsidR="00727564" w:rsidRPr="00DE4885">
        <w:rPr>
          <w:color w:val="008080"/>
        </w:rPr>
        <w:t>Column</w:t>
      </w:r>
      <w:r w:rsidR="00727564">
        <w:t>]</w:t>
      </w:r>
    </w:p>
    <w:p w14:paraId="186FE584" w14:textId="77777777" w:rsidR="001C7C6B" w:rsidRDefault="00AA67CB" w:rsidP="00AA67CB">
      <w:pPr>
        <w:pStyle w:val="Code"/>
      </w:pPr>
      <w:r>
        <w:tab/>
      </w:r>
      <w:r w:rsidR="00727564" w:rsidRPr="00DE4885">
        <w:rPr>
          <w:color w:val="0000FF"/>
        </w:rPr>
        <w:t>public string</w:t>
      </w:r>
      <w:r w:rsidR="00727564">
        <w:t xml:space="preserve"> City;</w:t>
      </w:r>
    </w:p>
    <w:p w14:paraId="17C4AC5B" w14:textId="77777777" w:rsidR="00727564" w:rsidRDefault="00727564" w:rsidP="00AA67CB">
      <w:pPr>
        <w:pStyle w:val="Code"/>
      </w:pPr>
      <w:r>
        <w:t>}</w:t>
      </w:r>
    </w:p>
    <w:p w14:paraId="6F14E9C2" w14:textId="77777777" w:rsidR="00B76143" w:rsidRDefault="00B76143" w:rsidP="00CA3101">
      <w:pPr>
        <w:pStyle w:val="Text"/>
      </w:pPr>
    </w:p>
    <w:p w14:paraId="1058BB5B" w14:textId="77777777" w:rsidR="00B76143" w:rsidRPr="00CA3101" w:rsidRDefault="00031698" w:rsidP="00CA3101">
      <w:pPr>
        <w:pStyle w:val="Code"/>
        <w:rPr>
          <w:rStyle w:val="MultilanguageMarkerAuto"/>
        </w:rPr>
      </w:pPr>
      <w:r w:rsidRPr="00031698">
        <w:rPr>
          <w:rStyle w:val="MultilanguageMarkerAuto"/>
        </w:rPr>
        <w:t>[Visual Basic]</w:t>
      </w:r>
    </w:p>
    <w:p w14:paraId="3718398C" w14:textId="77777777" w:rsidR="00B76143" w:rsidRDefault="00B76143" w:rsidP="00B76143">
      <w:pPr>
        <w:pStyle w:val="Code"/>
      </w:pPr>
      <w:r>
        <w:t>&lt;</w:t>
      </w:r>
      <w:r>
        <w:rPr>
          <w:color w:val="008080"/>
        </w:rPr>
        <w:t>Table</w:t>
      </w:r>
      <w:r>
        <w:t>(Name:=</w:t>
      </w:r>
      <w:r>
        <w:rPr>
          <w:color w:val="800000"/>
        </w:rPr>
        <w:t>"Customers"</w:t>
      </w:r>
      <w:r>
        <w:t>)&gt; _</w:t>
      </w:r>
    </w:p>
    <w:p w14:paraId="37647F22" w14:textId="77777777" w:rsidR="00B76143" w:rsidRDefault="00B76143" w:rsidP="00B76143">
      <w:pPr>
        <w:pStyle w:val="Code"/>
        <w:rPr>
          <w:color w:val="008080"/>
        </w:rPr>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p>
    <w:p w14:paraId="256E1BF0" w14:textId="77777777" w:rsidR="00B76143" w:rsidRDefault="00B76143" w:rsidP="00B76143">
      <w:pPr>
        <w:pStyle w:val="Code"/>
      </w:pPr>
      <w:r>
        <w:tab/>
        <w:t>&lt;</w:t>
      </w:r>
      <w:r>
        <w:rPr>
          <w:color w:val="008080"/>
        </w:rPr>
        <w:t>Column</w:t>
      </w:r>
      <w:r>
        <w:t>(IsPrimaryKey:=</w:t>
      </w:r>
      <w:r>
        <w:rPr>
          <w:color w:val="0000FF"/>
        </w:rPr>
        <w:t>true</w:t>
      </w:r>
      <w:r>
        <w:t>)&gt; _</w:t>
      </w:r>
    </w:p>
    <w:p w14:paraId="0C327ED6" w14:textId="77777777" w:rsidR="00B76143" w:rsidRDefault="00B76143" w:rsidP="00B76143">
      <w:pPr>
        <w:pStyle w:val="Code"/>
        <w:rPr>
          <w:color w:val="0000FF"/>
        </w:rPr>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08389783" w14:textId="77777777" w:rsidR="00B76143" w:rsidRDefault="00B76143" w:rsidP="00B76143">
      <w:pPr>
        <w:pStyle w:val="Code"/>
      </w:pPr>
    </w:p>
    <w:p w14:paraId="7E191FCD" w14:textId="77777777" w:rsidR="00B76143" w:rsidRDefault="00B76143" w:rsidP="00B76143">
      <w:pPr>
        <w:pStyle w:val="Code"/>
      </w:pPr>
      <w:r>
        <w:tab/>
        <w:t>&lt;</w:t>
      </w:r>
      <w:r w:rsidRPr="00DE4885">
        <w:rPr>
          <w:color w:val="008080"/>
        </w:rPr>
        <w:t>Column</w:t>
      </w:r>
      <w:r>
        <w:t>&gt; _</w:t>
      </w:r>
    </w:p>
    <w:p w14:paraId="24E609EA" w14:textId="77777777" w:rsidR="00B76143" w:rsidRDefault="00B76143" w:rsidP="00B76143">
      <w:pPr>
        <w:pStyle w:val="Code"/>
        <w:rPr>
          <w:color w:val="0000FF"/>
        </w:rPr>
      </w:pPr>
      <w:r>
        <w:tab/>
      </w:r>
      <w:r w:rsidRPr="00996CAE">
        <w:rPr>
          <w:color w:val="0000FF"/>
        </w:rPr>
        <w:t>Public</w:t>
      </w:r>
      <w:r>
        <w:rPr>
          <w:color w:val="0000FF"/>
        </w:rPr>
        <w:t xml:space="preserve"> </w:t>
      </w:r>
      <w:r>
        <w:t>City</w:t>
      </w:r>
      <w:r w:rsidRPr="00996CAE">
        <w:rPr>
          <w:color w:val="0000FF"/>
        </w:rPr>
        <w:t xml:space="preserve"> </w:t>
      </w:r>
      <w:r>
        <w:rPr>
          <w:color w:val="0000FF"/>
        </w:rPr>
        <w:t>As S</w:t>
      </w:r>
      <w:r w:rsidRPr="00996CAE">
        <w:rPr>
          <w:color w:val="0000FF"/>
        </w:rPr>
        <w:t>tring</w:t>
      </w:r>
    </w:p>
    <w:p w14:paraId="28171506" w14:textId="77777777" w:rsidR="00B76143" w:rsidRDefault="00B76143" w:rsidP="00B76143">
      <w:pPr>
        <w:pStyle w:val="Code"/>
      </w:pPr>
    </w:p>
    <w:p w14:paraId="188E57CE" w14:textId="77777777" w:rsidR="00B76143" w:rsidRDefault="00B76143" w:rsidP="00B76143">
      <w:pPr>
        <w:pStyle w:val="Code"/>
      </w:pPr>
      <w:r>
        <w:rPr>
          <w:color w:val="0000FF"/>
        </w:rPr>
        <w:t>End Class</w:t>
      </w:r>
    </w:p>
    <w:p w14:paraId="27CB3E66" w14:textId="77777777" w:rsidR="00B76143" w:rsidRDefault="00B76143" w:rsidP="00B76143">
      <w:pPr>
        <w:pStyle w:val="Code"/>
      </w:pPr>
    </w:p>
    <w:p w14:paraId="3B258A40" w14:textId="77777777" w:rsidR="00B76143" w:rsidRDefault="00B76143" w:rsidP="00CA3101">
      <w:pPr>
        <w:pStyle w:val="Text"/>
      </w:pPr>
    </w:p>
    <w:p w14:paraId="2A357FC2" w14:textId="77777777" w:rsidR="00727564" w:rsidRPr="00960224" w:rsidRDefault="00727564" w:rsidP="00960224">
      <w:pPr>
        <w:pStyle w:val="Text"/>
      </w:pPr>
      <w:r w:rsidRPr="00960224">
        <w:t xml:space="preserve">The </w:t>
      </w:r>
      <w:r w:rsidRPr="00002CE9">
        <w:rPr>
          <w:rStyle w:val="CodeEmbedded"/>
        </w:rPr>
        <w:t>Column</w:t>
      </w:r>
      <w:r w:rsidRPr="00960224">
        <w:t xml:space="preserve"> attribute has a variety of properties you can use to customize the exact mapping between your fields and the database</w:t>
      </w:r>
      <w:r w:rsidR="00771424">
        <w:t>'</w:t>
      </w:r>
      <w:r w:rsidRPr="00960224">
        <w:t xml:space="preserve">s columns. One property of note is the </w:t>
      </w:r>
      <w:r w:rsidRPr="00002CE9">
        <w:rPr>
          <w:rStyle w:val="CodeEmbedded"/>
        </w:rPr>
        <w:t>Id</w:t>
      </w:r>
      <w:r w:rsidRPr="00960224">
        <w:t xml:space="preserve"> property. It tells </w:t>
      </w:r>
      <w:r w:rsidR="001D066C" w:rsidRPr="00960224">
        <w:t>LINQ to SQL</w:t>
      </w:r>
      <w:r w:rsidRPr="00960224">
        <w:t xml:space="preserve"> that the database column is part of the table</w:t>
      </w:r>
      <w:r w:rsidR="00771424">
        <w:t>'</w:t>
      </w:r>
      <w:r w:rsidR="001C7C6B">
        <w:t>s primary key.</w:t>
      </w:r>
    </w:p>
    <w:p w14:paraId="61730C64" w14:textId="77777777" w:rsidR="00727564" w:rsidRPr="00960224" w:rsidRDefault="00727564" w:rsidP="00960224">
      <w:pPr>
        <w:pStyle w:val="Text"/>
      </w:pPr>
      <w:r w:rsidRPr="00960224">
        <w:t xml:space="preserve">As with the </w:t>
      </w:r>
      <w:r w:rsidRPr="00002CE9">
        <w:rPr>
          <w:rStyle w:val="CodeEmbedded"/>
        </w:rPr>
        <w:t>Table</w:t>
      </w:r>
      <w:r w:rsidRPr="00960224">
        <w:t xml:space="preserve"> attribute, you only need to supply information in the </w:t>
      </w:r>
      <w:r w:rsidRPr="00002CE9">
        <w:rPr>
          <w:rStyle w:val="CodeEmbedded"/>
        </w:rPr>
        <w:t>Column</w:t>
      </w:r>
      <w:r w:rsidRPr="00960224">
        <w:t xml:space="preserve"> attribute if it differs from what can be deduced from your field or property declaration. In this example, you need to tell </w:t>
      </w:r>
      <w:r w:rsidR="001D066C" w:rsidRPr="00960224">
        <w:t>LINQ to SQL</w:t>
      </w:r>
      <w:r w:rsidRPr="00960224">
        <w:t xml:space="preserve"> that the </w:t>
      </w:r>
      <w:r w:rsidRPr="00002CE9">
        <w:rPr>
          <w:rStyle w:val="CodeEmbedded"/>
        </w:rPr>
        <w:t>CustomerID</w:t>
      </w:r>
      <w:r w:rsidRPr="00960224">
        <w:t xml:space="preserve"> field is part of the table</w:t>
      </w:r>
      <w:r w:rsidR="00771424">
        <w:t>'</w:t>
      </w:r>
      <w:r w:rsidRPr="00960224">
        <w:t>s primary key yet you don</w:t>
      </w:r>
      <w:r w:rsidR="00771424">
        <w:t>'</w:t>
      </w:r>
      <w:r w:rsidRPr="00960224">
        <w:t>t have</w:t>
      </w:r>
      <w:r w:rsidR="00F65D94" w:rsidRPr="00960224">
        <w:t xml:space="preserve"> to</w:t>
      </w:r>
      <w:r w:rsidRPr="00960224">
        <w:t xml:space="preserve"> specify the exact name or type.</w:t>
      </w:r>
    </w:p>
    <w:p w14:paraId="15AF4D25" w14:textId="77777777" w:rsidR="00727564" w:rsidRPr="00960224" w:rsidRDefault="00727564" w:rsidP="00960224">
      <w:pPr>
        <w:pStyle w:val="Text"/>
      </w:pPr>
      <w:r w:rsidRPr="00960224">
        <w:t>Only fields and properties declared as columns will be persisted to or retrieved from the database. Others will be considered as transient parts of your application logic.</w:t>
      </w:r>
    </w:p>
    <w:p w14:paraId="012F3EBD" w14:textId="77777777" w:rsidR="00727564" w:rsidRDefault="00727564" w:rsidP="00960224">
      <w:pPr>
        <w:pStyle w:val="Heading5"/>
      </w:pPr>
      <w:r>
        <w:t xml:space="preserve"> </w:t>
      </w:r>
      <w:bookmarkStart w:id="6" w:name="_Toc157398733"/>
      <w:r w:rsidR="00002CE9">
        <w:t xml:space="preserve">2.2 </w:t>
      </w:r>
      <w:r>
        <w:t>The DataContext</w:t>
      </w:r>
      <w:bookmarkEnd w:id="6"/>
    </w:p>
    <w:p w14:paraId="0C869847" w14:textId="77777777" w:rsidR="00727564" w:rsidRPr="00960224" w:rsidRDefault="00727564" w:rsidP="003F113A">
      <w:pPr>
        <w:pStyle w:val="DefinedTerm"/>
      </w:pPr>
      <w:r w:rsidRPr="00960224">
        <w:t xml:space="preserve">The </w:t>
      </w:r>
      <w:r w:rsidRPr="00960224">
        <w:rPr>
          <w:rFonts w:ascii="Lucida Console" w:hAnsi="Lucida Console"/>
        </w:rPr>
        <w:t>DataCo</w:t>
      </w:r>
      <w:r w:rsidRPr="003F113A">
        <w:rPr>
          <w:rFonts w:ascii="Lucida Console" w:hAnsi="Lucida Console"/>
        </w:rPr>
        <w:t>ntext</w:t>
      </w:r>
      <w:r w:rsidRPr="00960224">
        <w:t xml:space="preserve"> is the main conduit by which you retrieve objects from the database and submit changes back. You use it in the same way that you would use an ADO</w:t>
      </w:r>
      <w:r w:rsidR="00FC4F77" w:rsidRPr="00960224">
        <w:t>.NET</w:t>
      </w:r>
      <w:r w:rsidRPr="00960224">
        <w:t xml:space="preserve"> Connection. In fact, the </w:t>
      </w:r>
      <w:r w:rsidRPr="00002CE9">
        <w:rPr>
          <w:rStyle w:val="CodeEmbedded"/>
        </w:rPr>
        <w:t>DataContext</w:t>
      </w:r>
      <w:r w:rsidRPr="00960224">
        <w:t xml:space="preserve"> is initialized with a connection or connection string you supply. The purpose of the </w:t>
      </w:r>
      <w:r w:rsidRPr="00002CE9">
        <w:rPr>
          <w:rStyle w:val="CodeEmbedded"/>
        </w:rPr>
        <w:t>DataContext</w:t>
      </w:r>
      <w:r w:rsidRPr="00960224">
        <w:t xml:space="preserve"> is to translate your requests for objects into SQL queries made against the database and then assemble objects out of the results. The </w:t>
      </w:r>
      <w:r w:rsidRPr="00002CE9">
        <w:rPr>
          <w:rStyle w:val="CodeEmbedded"/>
        </w:rPr>
        <w:t>DataContext</w:t>
      </w:r>
      <w:r w:rsidRPr="00960224">
        <w:t xml:space="preserve"> enables </w:t>
      </w:r>
      <w:r w:rsidRPr="00C151F7">
        <w:rPr>
          <w:rStyle w:val="Italic"/>
        </w:rPr>
        <w:t>Language</w:t>
      </w:r>
      <w:r w:rsidR="00996CAE" w:rsidRPr="00C151F7">
        <w:rPr>
          <w:rStyle w:val="Italic"/>
        </w:rPr>
        <w:t>-</w:t>
      </w:r>
      <w:r w:rsidRPr="00C151F7">
        <w:rPr>
          <w:rStyle w:val="Italic"/>
        </w:rPr>
        <w:t>Integrated Query</w:t>
      </w:r>
      <w:r w:rsidRPr="00960224">
        <w:t xml:space="preserve"> by implementing the same operator pattern as the </w:t>
      </w:r>
      <w:r w:rsidRPr="00C151F7">
        <w:rPr>
          <w:rStyle w:val="Italic"/>
        </w:rPr>
        <w:t>Standard Query Operators</w:t>
      </w:r>
      <w:r w:rsidRPr="00960224">
        <w:t xml:space="preserve"> such as </w:t>
      </w:r>
      <w:r w:rsidRPr="00002CE9">
        <w:rPr>
          <w:rStyle w:val="CodeEmbedded"/>
        </w:rPr>
        <w:t>Where</w:t>
      </w:r>
      <w:r w:rsidRPr="00960224">
        <w:t xml:space="preserve"> and </w:t>
      </w:r>
      <w:r w:rsidRPr="00002CE9">
        <w:rPr>
          <w:rStyle w:val="CodeEmbedded"/>
        </w:rPr>
        <w:t>Select</w:t>
      </w:r>
      <w:r w:rsidRPr="00960224">
        <w:t>.</w:t>
      </w:r>
    </w:p>
    <w:p w14:paraId="228C9770" w14:textId="77777777" w:rsidR="00727564" w:rsidRPr="00960224" w:rsidRDefault="00727564" w:rsidP="00960224">
      <w:pPr>
        <w:pStyle w:val="Text"/>
      </w:pPr>
      <w:r w:rsidRPr="00960224">
        <w:t xml:space="preserve">For example, you can use the </w:t>
      </w:r>
      <w:r w:rsidRPr="00002CE9">
        <w:rPr>
          <w:rStyle w:val="CodeEmbedded"/>
        </w:rPr>
        <w:t>DataContext</w:t>
      </w:r>
      <w:r w:rsidRPr="00960224">
        <w:t xml:space="preserve"> to retrieve customer objects whose city is London as follows:</w:t>
      </w:r>
    </w:p>
    <w:p w14:paraId="069A7926" w14:textId="77777777" w:rsidR="00B76143" w:rsidRPr="00CA3101" w:rsidRDefault="00B76143" w:rsidP="00CA3101">
      <w:pPr>
        <w:pStyle w:val="Code"/>
        <w:rPr>
          <w:rStyle w:val="MultilanguageMarkerAuto"/>
        </w:rPr>
      </w:pPr>
      <w:r w:rsidRPr="00CA3101">
        <w:rPr>
          <w:rStyle w:val="MultilanguageMarkerAuto"/>
        </w:rPr>
        <w:t>[C#]</w:t>
      </w:r>
    </w:p>
    <w:p w14:paraId="6F264D47" w14:textId="77777777" w:rsidR="00C151F7" w:rsidRDefault="00727564" w:rsidP="00AA67CB">
      <w:pPr>
        <w:pStyle w:val="Code"/>
        <w:rPr>
          <w:color w:val="008080"/>
        </w:rPr>
      </w:pPr>
      <w:r w:rsidRPr="00083DCD">
        <w:rPr>
          <w:color w:val="008000"/>
        </w:rPr>
        <w:t xml:space="preserve">// DataContext takes a connection string </w:t>
      </w:r>
    </w:p>
    <w:p w14:paraId="2B6F9445" w14:textId="77777777" w:rsidR="00727564" w:rsidRDefault="00727564" w:rsidP="00AA67CB">
      <w:pPr>
        <w:pStyle w:val="Code"/>
      </w:pPr>
      <w:r w:rsidRPr="004502B2">
        <w:rPr>
          <w:color w:val="008080"/>
        </w:rPr>
        <w:t>DataContext</w:t>
      </w:r>
      <w:r>
        <w:t xml:space="preserve"> db = </w:t>
      </w:r>
      <w:r>
        <w:rPr>
          <w:color w:val="0000FF"/>
        </w:rPr>
        <w:t>new</w:t>
      </w:r>
      <w:r>
        <w:tab/>
      </w:r>
      <w:r w:rsidRPr="004502B2">
        <w:rPr>
          <w:color w:val="008080"/>
        </w:rPr>
        <w:t>DataContext</w:t>
      </w:r>
      <w:r>
        <w:t>(</w:t>
      </w:r>
      <w:r>
        <w:rPr>
          <w:color w:val="800000"/>
        </w:rPr>
        <w:t>"c:\\northwind\\northwnd.mdf"</w:t>
      </w:r>
      <w:r w:rsidR="00AA67CB">
        <w:t>);</w:t>
      </w:r>
    </w:p>
    <w:p w14:paraId="7297D356" w14:textId="77777777" w:rsidR="00C151F7" w:rsidRDefault="00727564" w:rsidP="00AA67CB">
      <w:pPr>
        <w:pStyle w:val="Code"/>
        <w:rPr>
          <w:color w:val="008000"/>
        </w:rPr>
      </w:pPr>
      <w:r w:rsidRPr="00083DCD">
        <w:rPr>
          <w:color w:val="008000"/>
        </w:rPr>
        <w:t>// Get a typed table to run queries</w:t>
      </w:r>
    </w:p>
    <w:p w14:paraId="459373E4" w14:textId="77777777" w:rsidR="00727564" w:rsidRDefault="00727564" w:rsidP="00AA67CB">
      <w:pPr>
        <w:pStyle w:val="Code"/>
      </w:pPr>
      <w:r w:rsidRPr="004502B2">
        <w:rPr>
          <w:color w:val="008080"/>
        </w:rPr>
        <w:t>Table</w:t>
      </w:r>
      <w:r>
        <w:t>&lt;</w:t>
      </w:r>
      <w:r w:rsidRPr="004502B2">
        <w:rPr>
          <w:color w:val="008080"/>
        </w:rPr>
        <w:t>Customer</w:t>
      </w:r>
      <w:r>
        <w:t>&gt; Customers = db.GetTable&lt;</w:t>
      </w:r>
      <w:r w:rsidRPr="004502B2">
        <w:rPr>
          <w:color w:val="008080"/>
        </w:rPr>
        <w:t>Customer</w:t>
      </w:r>
      <w:r w:rsidR="00AA67CB">
        <w:t>&gt;();</w:t>
      </w:r>
    </w:p>
    <w:p w14:paraId="44D1D003" w14:textId="77777777" w:rsidR="00C151F7" w:rsidRDefault="00727564" w:rsidP="00AA67CB">
      <w:pPr>
        <w:pStyle w:val="Code"/>
        <w:rPr>
          <w:color w:val="008000"/>
        </w:rPr>
      </w:pPr>
      <w:r w:rsidRPr="00083DCD">
        <w:rPr>
          <w:color w:val="008000"/>
        </w:rPr>
        <w:t>// Query for customers from London</w:t>
      </w:r>
    </w:p>
    <w:p w14:paraId="4025E94B" w14:textId="77777777" w:rsidR="00C151F7" w:rsidRDefault="00727564" w:rsidP="00AA67CB">
      <w:pPr>
        <w:pStyle w:val="Code"/>
      </w:pPr>
      <w:r w:rsidRPr="004502B2">
        <w:rPr>
          <w:color w:val="0000FF"/>
        </w:rPr>
        <w:t>var</w:t>
      </w:r>
      <w:r w:rsidR="00AA67CB">
        <w:t xml:space="preserve"> q =</w:t>
      </w:r>
    </w:p>
    <w:p w14:paraId="0973B2CC" w14:textId="77777777" w:rsidR="00C151F7" w:rsidRDefault="00AA67CB" w:rsidP="00AA67CB">
      <w:pPr>
        <w:pStyle w:val="Code"/>
      </w:pPr>
      <w:r>
        <w:tab/>
      </w:r>
      <w:r w:rsidR="00727564" w:rsidRPr="004502B2">
        <w:rPr>
          <w:color w:val="0000FF"/>
        </w:rPr>
        <w:t>from</w:t>
      </w:r>
      <w:r w:rsidR="00727564" w:rsidRPr="00814514">
        <w:t xml:space="preserve"> c </w:t>
      </w:r>
      <w:r w:rsidR="00727564">
        <w:rPr>
          <w:color w:val="0000FF"/>
        </w:rPr>
        <w:t>in</w:t>
      </w:r>
      <w:r w:rsidR="00727564">
        <w:t xml:space="preserve"> C</w:t>
      </w:r>
      <w:r w:rsidR="00727564" w:rsidRPr="00814514">
        <w:t>ustomers</w:t>
      </w:r>
    </w:p>
    <w:p w14:paraId="369EF9B4" w14:textId="77777777" w:rsidR="00C151F7" w:rsidRDefault="00AA67CB" w:rsidP="00AA67CB">
      <w:pPr>
        <w:pStyle w:val="Code"/>
      </w:pPr>
      <w:r>
        <w:tab/>
      </w:r>
      <w:r w:rsidR="00727564" w:rsidRPr="004502B2">
        <w:rPr>
          <w:color w:val="0000FF"/>
        </w:rPr>
        <w:t>where</w:t>
      </w:r>
      <w:r w:rsidR="00727564" w:rsidRPr="00814514">
        <w:t xml:space="preserve"> c.City == </w:t>
      </w:r>
      <w:r w:rsidR="00727564" w:rsidRPr="00814514">
        <w:rPr>
          <w:color w:val="993300"/>
        </w:rPr>
        <w:t>"</w:t>
      </w:r>
      <w:r w:rsidR="00727564">
        <w:rPr>
          <w:color w:val="993300"/>
        </w:rPr>
        <w:t>London</w:t>
      </w:r>
      <w:r w:rsidR="00727564" w:rsidRPr="00814514">
        <w:rPr>
          <w:color w:val="993300"/>
        </w:rPr>
        <w:t>"</w:t>
      </w:r>
    </w:p>
    <w:p w14:paraId="0BDE2DB5" w14:textId="77777777" w:rsidR="00727564" w:rsidRDefault="00AA67CB" w:rsidP="00AA67CB">
      <w:pPr>
        <w:pStyle w:val="Code"/>
      </w:pPr>
      <w:r>
        <w:tab/>
      </w:r>
      <w:r w:rsidR="00727564" w:rsidRPr="004502B2">
        <w:rPr>
          <w:color w:val="0000FF"/>
        </w:rPr>
        <w:t>select</w:t>
      </w:r>
      <w:r w:rsidR="00727564" w:rsidRPr="00814514">
        <w:t xml:space="preserve"> c;</w:t>
      </w:r>
    </w:p>
    <w:p w14:paraId="658C3EE3" w14:textId="77777777" w:rsidR="00C151F7" w:rsidRDefault="00727564" w:rsidP="003B4085">
      <w:pPr>
        <w:pStyle w:val="Code"/>
      </w:pPr>
      <w:r>
        <w:rPr>
          <w:color w:val="0000FF"/>
        </w:rPr>
        <w:t>foreach</w:t>
      </w:r>
      <w:r>
        <w:t xml:space="preserve"> (</w:t>
      </w:r>
      <w:r w:rsidRPr="004502B2">
        <w:rPr>
          <w:color w:val="0000FF"/>
        </w:rPr>
        <w:t>var</w:t>
      </w:r>
      <w:r>
        <w:t xml:space="preserve"> cust </w:t>
      </w:r>
      <w:r>
        <w:rPr>
          <w:color w:val="0000FF"/>
        </w:rPr>
        <w:t>in</w:t>
      </w:r>
      <w:r w:rsidR="003B4085">
        <w:t xml:space="preserve"> q)</w:t>
      </w:r>
    </w:p>
    <w:p w14:paraId="505564E7" w14:textId="77777777" w:rsidR="00727564" w:rsidRDefault="003B4085" w:rsidP="003B4085">
      <w:pPr>
        <w:pStyle w:val="Code"/>
      </w:pPr>
      <w:r>
        <w:tab/>
      </w:r>
      <w:r w:rsidR="00727564" w:rsidRPr="00996CAE">
        <w:rPr>
          <w:color w:val="008080"/>
        </w:rPr>
        <w:t>Console</w:t>
      </w:r>
      <w:r w:rsidR="00727564">
        <w:t>.WriteLine(</w:t>
      </w:r>
      <w:r w:rsidR="00727564">
        <w:rPr>
          <w:color w:val="800000"/>
        </w:rPr>
        <w:t>"id = {0}, City = {1}"</w:t>
      </w:r>
      <w:r w:rsidR="00727564">
        <w:t>, cust.CustomerID, cust.City);</w:t>
      </w:r>
    </w:p>
    <w:p w14:paraId="770CD4F8" w14:textId="77777777" w:rsidR="00CA3101" w:rsidRDefault="00CA3101" w:rsidP="00CA3101">
      <w:pPr>
        <w:pStyle w:val="Code"/>
      </w:pPr>
    </w:p>
    <w:p w14:paraId="4253333E" w14:textId="77777777" w:rsidR="00CA3101" w:rsidRDefault="00CA3101" w:rsidP="00CA3101">
      <w:pPr>
        <w:pStyle w:val="Text"/>
      </w:pPr>
    </w:p>
    <w:p w14:paraId="0CE1A2D3" w14:textId="77777777" w:rsidR="00B76143" w:rsidRPr="00CA3101" w:rsidRDefault="00031698" w:rsidP="00CA3101">
      <w:pPr>
        <w:pStyle w:val="Code"/>
        <w:rPr>
          <w:rStyle w:val="MultilanguageMarkerAuto"/>
        </w:rPr>
      </w:pPr>
      <w:r w:rsidRPr="00031698">
        <w:rPr>
          <w:rStyle w:val="MultilanguageMarkerAuto"/>
        </w:rPr>
        <w:t>[Visual Basic]</w:t>
      </w:r>
    </w:p>
    <w:p w14:paraId="47302F33" w14:textId="77777777" w:rsidR="00B76143" w:rsidRDefault="00B76143" w:rsidP="00B76143">
      <w:pPr>
        <w:pStyle w:val="Code"/>
        <w:rPr>
          <w:color w:val="008000"/>
        </w:rPr>
      </w:pPr>
      <w:r>
        <w:rPr>
          <w:color w:val="008000"/>
        </w:rPr>
        <w:t>'</w:t>
      </w:r>
      <w:r w:rsidRPr="00083DCD">
        <w:rPr>
          <w:color w:val="008000"/>
        </w:rPr>
        <w:t xml:space="preserve"> DataContext takes a connection string </w:t>
      </w:r>
    </w:p>
    <w:p w14:paraId="1E8F9A5C" w14:textId="77777777" w:rsidR="00B76143" w:rsidRDefault="00B76143" w:rsidP="00B76143">
      <w:pPr>
        <w:pStyle w:val="Code"/>
      </w:pPr>
      <w:r>
        <w:rPr>
          <w:color w:val="0000FF"/>
        </w:rPr>
        <w:t>Dim</w:t>
      </w:r>
      <w:r w:rsidRPr="007A6BBB">
        <w:t xml:space="preserve"> </w:t>
      </w:r>
      <w:r>
        <w:t xml:space="preserve">db </w:t>
      </w:r>
      <w:r>
        <w:rPr>
          <w:color w:val="0000FF"/>
        </w:rPr>
        <w:t>As</w:t>
      </w:r>
      <w:r>
        <w:t xml:space="preserve"> </w:t>
      </w:r>
      <w:r w:rsidRPr="004502B2">
        <w:rPr>
          <w:color w:val="008080"/>
        </w:rPr>
        <w:t>DataContext</w:t>
      </w:r>
      <w:r>
        <w:t xml:space="preserve">  = </w:t>
      </w:r>
      <w:r>
        <w:rPr>
          <w:color w:val="0000FF"/>
        </w:rPr>
        <w:t>New</w:t>
      </w:r>
      <w:r>
        <w:t xml:space="preserve"> </w:t>
      </w:r>
      <w:r w:rsidRPr="004502B2">
        <w:rPr>
          <w:color w:val="008080"/>
        </w:rPr>
        <w:t>DataContext</w:t>
      </w:r>
      <w:r>
        <w:t>(</w:t>
      </w:r>
      <w:r>
        <w:rPr>
          <w:color w:val="800000"/>
        </w:rPr>
        <w:t>"c:\northwind\northwnd.mdf"</w:t>
      </w:r>
      <w:r>
        <w:t>)</w:t>
      </w:r>
    </w:p>
    <w:p w14:paraId="0621854E" w14:textId="77777777" w:rsidR="00B76143" w:rsidRDefault="00B76143" w:rsidP="00B76143">
      <w:pPr>
        <w:pStyle w:val="Code"/>
        <w:rPr>
          <w:color w:val="008000"/>
        </w:rPr>
      </w:pPr>
      <w:r>
        <w:rPr>
          <w:color w:val="008000"/>
        </w:rPr>
        <w:t>'</w:t>
      </w:r>
      <w:r w:rsidRPr="00083DCD">
        <w:rPr>
          <w:color w:val="008000"/>
        </w:rPr>
        <w:t xml:space="preserve"> Get a typed table to run queries</w:t>
      </w:r>
    </w:p>
    <w:p w14:paraId="4F03B88F" w14:textId="77777777" w:rsidR="00B76143" w:rsidRDefault="00B76143" w:rsidP="00B76143">
      <w:pPr>
        <w:pStyle w:val="Code"/>
      </w:pPr>
      <w:r>
        <w:rPr>
          <w:color w:val="0000FF"/>
        </w:rPr>
        <w:t>Dim</w:t>
      </w:r>
      <w:r w:rsidRPr="007A6BBB">
        <w:t xml:space="preserve"> </w:t>
      </w:r>
      <w:r>
        <w:t xml:space="preserve">Customers </w:t>
      </w:r>
      <w:r>
        <w:rPr>
          <w:color w:val="0000FF"/>
        </w:rPr>
        <w:t>As</w:t>
      </w:r>
      <w:r>
        <w:t xml:space="preserve"> Customers(</w:t>
      </w:r>
      <w:r>
        <w:rPr>
          <w:color w:val="0000FF"/>
        </w:rPr>
        <w:t>Of</w:t>
      </w:r>
      <w:r>
        <w:t xml:space="preserve"> Customer) = db.GetTable(</w:t>
      </w:r>
      <w:r>
        <w:rPr>
          <w:color w:val="0000FF"/>
        </w:rPr>
        <w:t>Of</w:t>
      </w:r>
      <w:r>
        <w:t xml:space="preserve"> Customer)()</w:t>
      </w:r>
    </w:p>
    <w:p w14:paraId="5CCC1AC4" w14:textId="77777777" w:rsidR="00B76143" w:rsidRDefault="00B57D96" w:rsidP="00B76143">
      <w:pPr>
        <w:pStyle w:val="Code"/>
        <w:rPr>
          <w:color w:val="008000"/>
        </w:rPr>
      </w:pPr>
      <w:r>
        <w:rPr>
          <w:color w:val="008000"/>
        </w:rPr>
        <w:t xml:space="preserve">' </w:t>
      </w:r>
      <w:r w:rsidR="00B76143" w:rsidRPr="00083DCD">
        <w:rPr>
          <w:color w:val="008000"/>
        </w:rPr>
        <w:t>Query for customers from London</w:t>
      </w:r>
    </w:p>
    <w:p w14:paraId="1D2BC2B9" w14:textId="77777777" w:rsidR="00B76143" w:rsidRDefault="00B76143" w:rsidP="00B76143">
      <w:pPr>
        <w:pStyle w:val="Code"/>
      </w:pPr>
      <w:r>
        <w:rPr>
          <w:color w:val="0000FF"/>
        </w:rPr>
        <w:t>Dim</w:t>
      </w:r>
      <w:r>
        <w:t xml:space="preserve"> londonCustomers = </w:t>
      </w:r>
      <w:r>
        <w:rPr>
          <w:color w:val="0000FF"/>
        </w:rPr>
        <w:t>F</w:t>
      </w:r>
      <w:r w:rsidRPr="004502B2">
        <w:rPr>
          <w:color w:val="0000FF"/>
        </w:rPr>
        <w:t>rom</w:t>
      </w:r>
      <w:r w:rsidRPr="00814514">
        <w:t xml:space="preserve"> c</w:t>
      </w:r>
      <w:r>
        <w:t>ustomer</w:t>
      </w:r>
      <w:r w:rsidRPr="00814514">
        <w:t xml:space="preserve"> </w:t>
      </w:r>
      <w:r>
        <w:rPr>
          <w:color w:val="0000FF"/>
        </w:rPr>
        <w:t>in</w:t>
      </w:r>
      <w:r>
        <w:t xml:space="preserve"> C</w:t>
      </w:r>
      <w:r w:rsidRPr="00814514">
        <w:t>ustomers</w:t>
      </w:r>
      <w:r>
        <w:t xml:space="preserve"> _</w:t>
      </w:r>
    </w:p>
    <w:p w14:paraId="32D9EDCD" w14:textId="77777777" w:rsidR="00B76143" w:rsidRDefault="00B76143" w:rsidP="00B76143">
      <w:pPr>
        <w:pStyle w:val="Code"/>
        <w:rPr>
          <w:color w:val="993300"/>
        </w:rPr>
      </w:pPr>
      <w:r>
        <w:tab/>
        <w:t xml:space="preserve">                   </w:t>
      </w:r>
      <w:r>
        <w:rPr>
          <w:color w:val="0000FF"/>
        </w:rPr>
        <w:t>W</w:t>
      </w:r>
      <w:r w:rsidRPr="004502B2">
        <w:rPr>
          <w:color w:val="0000FF"/>
        </w:rPr>
        <w:t>here</w:t>
      </w:r>
      <w:r w:rsidRPr="00814514">
        <w:t xml:space="preserve"> c</w:t>
      </w:r>
      <w:r>
        <w:t>ustomer</w:t>
      </w:r>
      <w:r w:rsidRPr="00814514">
        <w:t xml:space="preserve">.City = </w:t>
      </w:r>
      <w:r w:rsidRPr="00814514">
        <w:rPr>
          <w:color w:val="993300"/>
        </w:rPr>
        <w:t>"</w:t>
      </w:r>
      <w:r>
        <w:rPr>
          <w:color w:val="993300"/>
        </w:rPr>
        <w:t>London</w:t>
      </w:r>
      <w:r w:rsidRPr="00814514">
        <w:rPr>
          <w:color w:val="993300"/>
        </w:rPr>
        <w:t>"</w:t>
      </w:r>
      <w:r>
        <w:rPr>
          <w:color w:val="993300"/>
        </w:rPr>
        <w:t xml:space="preserve"> _</w:t>
      </w:r>
    </w:p>
    <w:p w14:paraId="6D84ACF5" w14:textId="77777777" w:rsidR="00B76143" w:rsidRDefault="00B76143" w:rsidP="00B76143">
      <w:pPr>
        <w:pStyle w:val="Code"/>
      </w:pPr>
      <w:r>
        <w:t xml:space="preserve">                      </w:t>
      </w:r>
      <w:r>
        <w:rPr>
          <w:color w:val="0000FF"/>
        </w:rPr>
        <w:t>S</w:t>
      </w:r>
      <w:r w:rsidRPr="004502B2">
        <w:rPr>
          <w:color w:val="0000FF"/>
        </w:rPr>
        <w:t>elect</w:t>
      </w:r>
      <w:r w:rsidRPr="00814514">
        <w:t xml:space="preserve"> </w:t>
      </w:r>
      <w:r>
        <w:t>customer</w:t>
      </w:r>
    </w:p>
    <w:p w14:paraId="15EC2AE4" w14:textId="77777777" w:rsidR="00B76143" w:rsidRDefault="00B76143" w:rsidP="00B76143">
      <w:pPr>
        <w:pStyle w:val="Code"/>
      </w:pPr>
      <w:r>
        <w:rPr>
          <w:color w:val="0000FF"/>
        </w:rPr>
        <w:t>For Each</w:t>
      </w:r>
      <w:r>
        <w:t xml:space="preserve"> cust </w:t>
      </w:r>
      <w:r>
        <w:rPr>
          <w:color w:val="0000FF"/>
        </w:rPr>
        <w:t>in</w:t>
      </w:r>
      <w:r>
        <w:t xml:space="preserve"> londonCustomers</w:t>
      </w:r>
    </w:p>
    <w:p w14:paraId="20363848" w14:textId="77777777" w:rsidR="00B76143" w:rsidRDefault="00B76143" w:rsidP="00B76143">
      <w:pPr>
        <w:pStyle w:val="Code"/>
      </w:pPr>
      <w:r>
        <w:tab/>
      </w:r>
      <w:r w:rsidRPr="00996CAE">
        <w:rPr>
          <w:color w:val="008080"/>
        </w:rPr>
        <w:t>Console</w:t>
      </w:r>
      <w:r>
        <w:t>.WriteLine(</w:t>
      </w:r>
      <w:r>
        <w:rPr>
          <w:color w:val="800000"/>
        </w:rPr>
        <w:t xml:space="preserve">"id = </w:t>
      </w:r>
      <w:r w:rsidR="00B57D96">
        <w:rPr>
          <w:color w:val="800000"/>
        </w:rPr>
        <w:t>"</w:t>
      </w:r>
      <w:r>
        <w:rPr>
          <w:color w:val="800000"/>
        </w:rPr>
        <w:t xml:space="preserve"> </w:t>
      </w:r>
      <w:r>
        <w:t xml:space="preserve">&amp; cust.CustomerID &amp; </w:t>
      </w:r>
      <w:r w:rsidR="00B57D96">
        <w:rPr>
          <w:color w:val="800000"/>
        </w:rPr>
        <w:t>"</w:t>
      </w:r>
      <w:r>
        <w:rPr>
          <w:color w:val="800000"/>
        </w:rPr>
        <w:t>, City = "</w:t>
      </w:r>
      <w:r>
        <w:t xml:space="preserve"> &amp; cust.City)</w:t>
      </w:r>
    </w:p>
    <w:p w14:paraId="5B19F89F" w14:textId="77777777" w:rsidR="00B76143" w:rsidRDefault="00B76143" w:rsidP="00B76143">
      <w:pPr>
        <w:pStyle w:val="Code"/>
        <w:rPr>
          <w:color w:val="0000FF"/>
        </w:rPr>
      </w:pPr>
      <w:r>
        <w:rPr>
          <w:color w:val="0000FF"/>
        </w:rPr>
        <w:t>Next</w:t>
      </w:r>
    </w:p>
    <w:p w14:paraId="0E63DD22" w14:textId="77777777" w:rsidR="00C151F7" w:rsidRDefault="00C151F7" w:rsidP="003B4085">
      <w:pPr>
        <w:pStyle w:val="Code"/>
      </w:pPr>
    </w:p>
    <w:p w14:paraId="28270E03" w14:textId="77777777" w:rsidR="00B57D96" w:rsidRPr="00CA3101" w:rsidRDefault="00B57D96" w:rsidP="00CA3101">
      <w:pPr>
        <w:pStyle w:val="Text"/>
      </w:pPr>
    </w:p>
    <w:p w14:paraId="7D514674" w14:textId="77777777" w:rsidR="00727564" w:rsidRPr="00960224" w:rsidRDefault="00727564" w:rsidP="00960224">
      <w:pPr>
        <w:pStyle w:val="Text"/>
      </w:pPr>
      <w:r w:rsidRPr="00960224">
        <w:t xml:space="preserve">Each database table is represented as a </w:t>
      </w:r>
      <w:r w:rsidRPr="00002CE9">
        <w:rPr>
          <w:rStyle w:val="CodeEmbedded"/>
        </w:rPr>
        <w:t>Table</w:t>
      </w:r>
      <w:r w:rsidRPr="00960224">
        <w:t xml:space="preserve"> collection accessible via the </w:t>
      </w:r>
      <w:r w:rsidRPr="00002CE9">
        <w:rPr>
          <w:rStyle w:val="CodeEmbedded"/>
        </w:rPr>
        <w:t>GetTable()</w:t>
      </w:r>
      <w:r w:rsidRPr="00960224">
        <w:t xml:space="preserve"> method using </w:t>
      </w:r>
      <w:r w:rsidR="00905042" w:rsidRPr="00960224">
        <w:t xml:space="preserve">its entity </w:t>
      </w:r>
      <w:r w:rsidRPr="00960224">
        <w:t xml:space="preserve">class to identify it. It is recommended that you declare a strongly typed </w:t>
      </w:r>
      <w:r w:rsidRPr="00002CE9">
        <w:rPr>
          <w:rStyle w:val="CodeEmbedded"/>
        </w:rPr>
        <w:t>DataContext</w:t>
      </w:r>
      <w:r w:rsidRPr="00960224">
        <w:t xml:space="preserve"> instead of relying on the basic </w:t>
      </w:r>
      <w:r w:rsidRPr="00002CE9">
        <w:rPr>
          <w:rStyle w:val="CodeEmbedded"/>
        </w:rPr>
        <w:t>DataContext</w:t>
      </w:r>
      <w:r w:rsidRPr="00960224">
        <w:t xml:space="preserve"> class and the </w:t>
      </w:r>
      <w:r w:rsidRPr="00002CE9">
        <w:rPr>
          <w:rStyle w:val="CodeEmbedded"/>
        </w:rPr>
        <w:t>GetTable()</w:t>
      </w:r>
      <w:r w:rsidRPr="00960224">
        <w:t xml:space="preserve"> method. A </w:t>
      </w:r>
      <w:r w:rsidR="00324893" w:rsidRPr="00960224">
        <w:t>strongly typed</w:t>
      </w:r>
      <w:r w:rsidRPr="00960224">
        <w:t xml:space="preserve"> </w:t>
      </w:r>
      <w:r w:rsidRPr="00002CE9">
        <w:rPr>
          <w:rStyle w:val="CodeEmbedded"/>
        </w:rPr>
        <w:t>DataContext</w:t>
      </w:r>
      <w:r w:rsidRPr="00960224">
        <w:t xml:space="preserve"> declares all </w:t>
      </w:r>
      <w:r w:rsidRPr="00002CE9">
        <w:rPr>
          <w:rStyle w:val="CodeEmbedded"/>
        </w:rPr>
        <w:t>Table</w:t>
      </w:r>
      <w:r w:rsidRPr="00960224">
        <w:t xml:space="preserve"> collections as members of the context.</w:t>
      </w:r>
    </w:p>
    <w:p w14:paraId="3208C747" w14:textId="77777777" w:rsidR="00B57D96" w:rsidRPr="00CA3101" w:rsidRDefault="00B57D96" w:rsidP="00CA3101">
      <w:pPr>
        <w:pStyle w:val="Code"/>
        <w:rPr>
          <w:rStyle w:val="MultilanguageMarkerAuto"/>
        </w:rPr>
      </w:pPr>
      <w:r w:rsidRPr="00CA3101">
        <w:rPr>
          <w:rStyle w:val="MultilanguageMarkerAuto"/>
        </w:rPr>
        <w:t>[C#]</w:t>
      </w:r>
    </w:p>
    <w:p w14:paraId="15D1C14B" w14:textId="77777777" w:rsidR="00C151F7" w:rsidRDefault="00727564" w:rsidP="003B4085">
      <w:pPr>
        <w:pStyle w:val="Code"/>
      </w:pPr>
      <w:r w:rsidRPr="003B4085">
        <w:rPr>
          <w:color w:val="0000FF"/>
        </w:rPr>
        <w:t>public</w:t>
      </w:r>
      <w:r w:rsidRPr="00043DE7">
        <w:t xml:space="preserve"> </w:t>
      </w:r>
      <w:r w:rsidRPr="003B4085">
        <w:rPr>
          <w:color w:val="0000FF"/>
        </w:rPr>
        <w:t>partial</w:t>
      </w:r>
      <w:r w:rsidRPr="00043DE7">
        <w:t xml:space="preserve"> </w:t>
      </w:r>
      <w:r w:rsidRPr="003B4085">
        <w:rPr>
          <w:color w:val="0000FF"/>
        </w:rPr>
        <w:t>class</w:t>
      </w:r>
      <w:r>
        <w:t xml:space="preserve"> </w:t>
      </w:r>
      <w:r>
        <w:rPr>
          <w:color w:val="008080"/>
        </w:rPr>
        <w:t>Northwind</w:t>
      </w:r>
      <w:r>
        <w:t xml:space="preserve"> : </w:t>
      </w:r>
      <w:r>
        <w:rPr>
          <w:color w:val="008080"/>
        </w:rPr>
        <w:t>DataContext</w:t>
      </w:r>
    </w:p>
    <w:p w14:paraId="2AF10D33" w14:textId="77777777" w:rsidR="00C151F7" w:rsidRDefault="00727564" w:rsidP="003B4085">
      <w:pPr>
        <w:pStyle w:val="Code"/>
      </w:pPr>
      <w:r>
        <w:t>{</w:t>
      </w:r>
    </w:p>
    <w:p w14:paraId="7C9424C8" w14:textId="77777777" w:rsidR="00C151F7" w:rsidRDefault="003B4085" w:rsidP="003B4085">
      <w:pPr>
        <w:pStyle w:val="Code"/>
      </w:pPr>
      <w:r>
        <w:tab/>
      </w:r>
      <w:r w:rsidR="00727564" w:rsidRPr="003B4085">
        <w:rPr>
          <w:color w:val="0000FF"/>
        </w:rPr>
        <w:t>public</w:t>
      </w:r>
      <w:r w:rsidR="00727564">
        <w:t xml:space="preserve"> </w:t>
      </w:r>
      <w:r w:rsidR="00727564">
        <w:rPr>
          <w:color w:val="008080"/>
        </w:rPr>
        <w:t>Table</w:t>
      </w:r>
      <w:r w:rsidR="00727564">
        <w:t>&lt;</w:t>
      </w:r>
      <w:r w:rsidR="00727564">
        <w:rPr>
          <w:color w:val="008080"/>
        </w:rPr>
        <w:t>Customer</w:t>
      </w:r>
      <w:r w:rsidR="00727564">
        <w:t>&gt; Customers;</w:t>
      </w:r>
    </w:p>
    <w:p w14:paraId="5A5402E4" w14:textId="77777777" w:rsidR="003B4085" w:rsidRDefault="003B4085" w:rsidP="003B4085">
      <w:pPr>
        <w:pStyle w:val="Code"/>
      </w:pPr>
      <w:r>
        <w:tab/>
      </w:r>
      <w:r w:rsidR="00727564" w:rsidRPr="003B4085">
        <w:rPr>
          <w:color w:val="0000FF"/>
        </w:rPr>
        <w:t>public</w:t>
      </w:r>
      <w:r w:rsidR="00727564">
        <w:t xml:space="preserve"> </w:t>
      </w:r>
      <w:r w:rsidR="00727564">
        <w:rPr>
          <w:color w:val="008080"/>
        </w:rPr>
        <w:t>Table</w:t>
      </w:r>
      <w:r w:rsidR="00727564">
        <w:t>&lt;</w:t>
      </w:r>
      <w:r w:rsidR="00727564">
        <w:rPr>
          <w:color w:val="008080"/>
        </w:rPr>
        <w:t>Order</w:t>
      </w:r>
      <w:r>
        <w:t>&gt; Orders;</w:t>
      </w:r>
    </w:p>
    <w:p w14:paraId="63FFD6CB" w14:textId="77777777" w:rsidR="00C151F7" w:rsidRDefault="003B4085" w:rsidP="003B4085">
      <w:pPr>
        <w:pStyle w:val="Code"/>
      </w:pPr>
      <w:r>
        <w:tab/>
      </w:r>
      <w:r w:rsidR="00727564" w:rsidRPr="003B4085">
        <w:rPr>
          <w:color w:val="0000FF"/>
        </w:rPr>
        <w:t>public</w:t>
      </w:r>
      <w:r w:rsidR="00727564">
        <w:t xml:space="preserve"> </w:t>
      </w:r>
      <w:r w:rsidR="00727564" w:rsidRPr="00043DE7">
        <w:rPr>
          <w:color w:val="008080"/>
        </w:rPr>
        <w:t>Northwind</w:t>
      </w:r>
      <w:r w:rsidR="00727564">
        <w:t>(</w:t>
      </w:r>
      <w:r w:rsidR="00727564" w:rsidRPr="003B4085">
        <w:rPr>
          <w:color w:val="0000FF"/>
        </w:rPr>
        <w:t>string</w:t>
      </w:r>
      <w:r w:rsidR="00727564">
        <w:t xml:space="preserve"> connection): </w:t>
      </w:r>
      <w:r w:rsidR="00727564" w:rsidRPr="003B4085">
        <w:rPr>
          <w:color w:val="0000FF"/>
        </w:rPr>
        <w:t>base</w:t>
      </w:r>
      <w:r w:rsidR="00727564">
        <w:t>(connection) {}</w:t>
      </w:r>
    </w:p>
    <w:p w14:paraId="68E00E26" w14:textId="77777777" w:rsidR="00727564" w:rsidRDefault="00727564" w:rsidP="003B4085">
      <w:pPr>
        <w:pStyle w:val="Code"/>
      </w:pPr>
      <w:r>
        <w:t>}</w:t>
      </w:r>
    </w:p>
    <w:p w14:paraId="768BB0ED" w14:textId="77777777" w:rsidR="00B57D96" w:rsidRPr="00CA3101" w:rsidRDefault="00B57D96" w:rsidP="00CA3101">
      <w:pPr>
        <w:pStyle w:val="Text"/>
      </w:pPr>
    </w:p>
    <w:p w14:paraId="680F6E3B" w14:textId="77777777" w:rsidR="00B57D96" w:rsidRPr="00CA3101" w:rsidRDefault="00031698" w:rsidP="00CA3101">
      <w:pPr>
        <w:pStyle w:val="Code"/>
        <w:rPr>
          <w:rStyle w:val="MultilanguageMarkerAuto"/>
        </w:rPr>
      </w:pPr>
      <w:r w:rsidRPr="00031698">
        <w:rPr>
          <w:rStyle w:val="MultilanguageMarkerAuto"/>
        </w:rPr>
        <w:t>[Visual Basic]</w:t>
      </w:r>
    </w:p>
    <w:p w14:paraId="3304AA1F" w14:textId="77777777" w:rsidR="00B57D96" w:rsidRDefault="00B57D96" w:rsidP="00B57D96">
      <w:pPr>
        <w:pStyle w:val="Code"/>
        <w:rPr>
          <w:color w:val="008080"/>
        </w:rPr>
      </w:pPr>
      <w:r>
        <w:rPr>
          <w:color w:val="0000FF"/>
        </w:rPr>
        <w:t>Partial Public C</w:t>
      </w:r>
      <w:r w:rsidRPr="003B4085">
        <w:rPr>
          <w:color w:val="0000FF"/>
        </w:rPr>
        <w:t>lass</w:t>
      </w:r>
      <w:r>
        <w:t xml:space="preserve"> </w:t>
      </w:r>
      <w:r>
        <w:rPr>
          <w:color w:val="008080"/>
        </w:rPr>
        <w:t xml:space="preserve">Northwind </w:t>
      </w:r>
    </w:p>
    <w:p w14:paraId="54FF3530" w14:textId="77777777" w:rsidR="00B57D96" w:rsidRDefault="00B57D96" w:rsidP="00B57D96">
      <w:pPr>
        <w:pStyle w:val="Code"/>
        <w:rPr>
          <w:color w:val="008080"/>
        </w:rPr>
      </w:pPr>
      <w:r>
        <w:t xml:space="preserve">              Inherits </w:t>
      </w:r>
      <w:r>
        <w:rPr>
          <w:color w:val="008080"/>
        </w:rPr>
        <w:t>DataContext</w:t>
      </w:r>
    </w:p>
    <w:p w14:paraId="5DA848AE" w14:textId="77777777" w:rsidR="00B57D96" w:rsidRDefault="00B57D96" w:rsidP="00B57D96">
      <w:pPr>
        <w:pStyle w:val="Code"/>
      </w:pPr>
    </w:p>
    <w:p w14:paraId="1BF917AD" w14:textId="77777777" w:rsidR="00B57D96" w:rsidRDefault="00B57D96" w:rsidP="00B57D96">
      <w:pPr>
        <w:pStyle w:val="Code"/>
        <w:rPr>
          <w:rFonts w:cs="Courier New"/>
          <w:lang w:eastAsia="ja-JP"/>
        </w:rPr>
      </w:pPr>
      <w:r w:rsidRPr="005B63E9">
        <w:rPr>
          <w:rFonts w:cs="Courier New"/>
          <w:color w:val="0000FF"/>
          <w:lang w:eastAsia="ja-JP"/>
        </w:rPr>
        <w:t xml:space="preserve">   Public</w:t>
      </w:r>
      <w:r w:rsidRPr="005B63E9">
        <w:rPr>
          <w:rFonts w:cs="Courier New"/>
          <w:lang w:eastAsia="ja-JP"/>
        </w:rPr>
        <w:t xml:space="preserve"> Customers </w:t>
      </w:r>
      <w:r w:rsidRPr="005B63E9">
        <w:rPr>
          <w:rFonts w:cs="Courier New"/>
          <w:color w:val="0000FF"/>
          <w:lang w:eastAsia="ja-JP"/>
        </w:rPr>
        <w:t>As</w:t>
      </w:r>
      <w:r w:rsidRPr="005B63E9">
        <w:rPr>
          <w:rFonts w:cs="Courier New"/>
          <w:lang w:eastAsia="ja-JP"/>
        </w:rPr>
        <w:t xml:space="preserve"> Table(</w:t>
      </w:r>
      <w:r w:rsidRPr="005B63E9">
        <w:rPr>
          <w:rFonts w:cs="Courier New"/>
          <w:color w:val="0000FF"/>
          <w:lang w:eastAsia="ja-JP"/>
        </w:rPr>
        <w:t>Of</w:t>
      </w:r>
      <w:r w:rsidRPr="005B63E9">
        <w:rPr>
          <w:rFonts w:cs="Courier New"/>
          <w:lang w:eastAsia="ja-JP"/>
        </w:rPr>
        <w:t xml:space="preserve"> Customers)</w:t>
      </w:r>
    </w:p>
    <w:p w14:paraId="3E0E00DE" w14:textId="77777777" w:rsidR="00B57D96" w:rsidRDefault="00B57D96" w:rsidP="00B57D96">
      <w:pPr>
        <w:pStyle w:val="Code"/>
      </w:pPr>
      <w:r>
        <w:rPr>
          <w:rFonts w:cs="Courier New"/>
          <w:color w:val="0000FF"/>
          <w:lang w:eastAsia="ja-JP"/>
        </w:rPr>
        <w:t xml:space="preserve">   </w:t>
      </w:r>
      <w:r w:rsidRPr="005F4F0E">
        <w:rPr>
          <w:rFonts w:cs="Courier New"/>
          <w:color w:val="0000FF"/>
          <w:lang w:eastAsia="ja-JP"/>
        </w:rPr>
        <w:t>Public</w:t>
      </w:r>
      <w:r w:rsidRPr="005F4F0E">
        <w:rPr>
          <w:rFonts w:cs="Courier New"/>
          <w:lang w:eastAsia="ja-JP"/>
        </w:rPr>
        <w:t xml:space="preserve"> Orders </w:t>
      </w:r>
      <w:r w:rsidRPr="005F4F0E">
        <w:rPr>
          <w:rFonts w:cs="Courier New"/>
          <w:color w:val="0000FF"/>
          <w:lang w:eastAsia="ja-JP"/>
        </w:rPr>
        <w:t>As</w:t>
      </w:r>
      <w:r w:rsidRPr="005F4F0E">
        <w:rPr>
          <w:rFonts w:cs="Courier New"/>
          <w:lang w:eastAsia="ja-JP"/>
        </w:rPr>
        <w:t xml:space="preserve"> Table(</w:t>
      </w:r>
      <w:r w:rsidRPr="005F4F0E">
        <w:rPr>
          <w:rFonts w:cs="Courier New"/>
          <w:color w:val="0000FF"/>
          <w:lang w:eastAsia="ja-JP"/>
        </w:rPr>
        <w:t>Of</w:t>
      </w:r>
      <w:r w:rsidRPr="005F4F0E">
        <w:rPr>
          <w:rFonts w:cs="Courier New"/>
          <w:lang w:eastAsia="ja-JP"/>
        </w:rPr>
        <w:t xml:space="preserve"> Orders)</w:t>
      </w:r>
    </w:p>
    <w:p w14:paraId="3A442741" w14:textId="77777777" w:rsidR="00B57D96" w:rsidRPr="005F4F0E" w:rsidRDefault="00B57D96" w:rsidP="00B57D96">
      <w:pPr>
        <w:pStyle w:val="Code"/>
        <w:rPr>
          <w:lang w:eastAsia="ja-JP"/>
        </w:rPr>
      </w:pPr>
      <w:r>
        <w:t xml:space="preserve">         </w:t>
      </w:r>
      <w:r w:rsidRPr="005F4F0E">
        <w:rPr>
          <w:color w:val="0000FF"/>
          <w:lang w:eastAsia="ja-JP"/>
        </w:rPr>
        <w:t>Public</w:t>
      </w:r>
      <w:r w:rsidRPr="005F4F0E">
        <w:rPr>
          <w:lang w:eastAsia="ja-JP"/>
        </w:rPr>
        <w:t xml:space="preserve"> </w:t>
      </w:r>
      <w:r w:rsidRPr="005F4F0E">
        <w:rPr>
          <w:color w:val="0000FF"/>
          <w:lang w:eastAsia="ja-JP"/>
        </w:rPr>
        <w:t>Sub</w:t>
      </w:r>
      <w:r w:rsidRPr="005F4F0E">
        <w:rPr>
          <w:lang w:eastAsia="ja-JP"/>
        </w:rPr>
        <w:t xml:space="preserve"> </w:t>
      </w:r>
      <w:r w:rsidRPr="005F4F0E">
        <w:rPr>
          <w:color w:val="0000FF"/>
          <w:lang w:eastAsia="ja-JP"/>
        </w:rPr>
        <w:t>New</w:t>
      </w:r>
      <w:r w:rsidRPr="005F4F0E">
        <w:rPr>
          <w:lang w:eastAsia="ja-JP"/>
        </w:rPr>
        <w:t>(</w:t>
      </w:r>
      <w:r w:rsidRPr="005F4F0E">
        <w:rPr>
          <w:color w:val="0000FF"/>
          <w:lang w:eastAsia="ja-JP"/>
        </w:rPr>
        <w:t>ByVal</w:t>
      </w:r>
      <w:r w:rsidRPr="005F4F0E">
        <w:rPr>
          <w:lang w:eastAsia="ja-JP"/>
        </w:rPr>
        <w:t xml:space="preserve"> connection </w:t>
      </w:r>
      <w:r w:rsidRPr="005F4F0E">
        <w:rPr>
          <w:color w:val="0000FF"/>
          <w:lang w:eastAsia="ja-JP"/>
        </w:rPr>
        <w:t>As</w:t>
      </w:r>
      <w:r w:rsidRPr="005F4F0E">
        <w:rPr>
          <w:lang w:eastAsia="ja-JP"/>
        </w:rPr>
        <w:t xml:space="preserve"> </w:t>
      </w:r>
      <w:r w:rsidRPr="005F4F0E">
        <w:rPr>
          <w:color w:val="0000FF"/>
          <w:lang w:eastAsia="ja-JP"/>
        </w:rPr>
        <w:t>String</w:t>
      </w:r>
      <w:r w:rsidRPr="005F4F0E">
        <w:rPr>
          <w:lang w:eastAsia="ja-JP"/>
        </w:rPr>
        <w:t>)</w:t>
      </w:r>
    </w:p>
    <w:p w14:paraId="63A2C3F3" w14:textId="77777777" w:rsidR="00B57D96" w:rsidRPr="005F4F0E" w:rsidRDefault="00B57D96" w:rsidP="00B57D96">
      <w:pPr>
        <w:pStyle w:val="Code"/>
        <w:rPr>
          <w:lang w:eastAsia="ja-JP"/>
        </w:rPr>
      </w:pPr>
      <w:r>
        <w:rPr>
          <w:lang w:eastAsia="ja-JP"/>
        </w:rPr>
        <w:t xml:space="preserve">            </w:t>
      </w:r>
      <w:r w:rsidRPr="005F4F0E">
        <w:rPr>
          <w:lang w:eastAsia="ja-JP"/>
        </w:rPr>
        <w:t>MyBase.New(connection)</w:t>
      </w:r>
    </w:p>
    <w:p w14:paraId="76442B39" w14:textId="77777777" w:rsidR="00B57D96" w:rsidRPr="005F4F0E" w:rsidRDefault="00B57D96" w:rsidP="00B57D96">
      <w:pPr>
        <w:pStyle w:val="Code"/>
      </w:pPr>
      <w:r>
        <w:rPr>
          <w:rFonts w:cs="Courier New"/>
          <w:color w:val="0000FF"/>
          <w:lang w:eastAsia="ja-JP"/>
        </w:rPr>
        <w:t xml:space="preserve">   </w:t>
      </w:r>
      <w:r w:rsidRPr="005F4F0E">
        <w:rPr>
          <w:rFonts w:cs="Courier New"/>
          <w:color w:val="0000FF"/>
          <w:lang w:eastAsia="ja-JP"/>
        </w:rPr>
        <w:t>End</w:t>
      </w:r>
      <w:r w:rsidRPr="005F4F0E">
        <w:rPr>
          <w:rFonts w:cs="Courier New"/>
          <w:lang w:eastAsia="ja-JP"/>
        </w:rPr>
        <w:t xml:space="preserve"> </w:t>
      </w:r>
      <w:r w:rsidRPr="005F4F0E">
        <w:rPr>
          <w:rFonts w:cs="Courier New"/>
          <w:color w:val="0000FF"/>
          <w:lang w:eastAsia="ja-JP"/>
        </w:rPr>
        <w:t>Sub</w:t>
      </w:r>
    </w:p>
    <w:p w14:paraId="303B23C4" w14:textId="77777777" w:rsidR="00B57D96" w:rsidRDefault="00B57D96" w:rsidP="00B57D96">
      <w:pPr>
        <w:pStyle w:val="Code"/>
        <w:rPr>
          <w:rFonts w:cs="Courier New"/>
          <w:color w:val="0000FF"/>
          <w:lang w:eastAsia="ja-JP"/>
        </w:rPr>
      </w:pPr>
      <w:r w:rsidRPr="005F4F0E">
        <w:rPr>
          <w:rFonts w:cs="Courier New"/>
          <w:color w:val="0000FF"/>
          <w:lang w:eastAsia="ja-JP"/>
        </w:rPr>
        <w:t>End Class</w:t>
      </w:r>
    </w:p>
    <w:p w14:paraId="67D7EBFE" w14:textId="77777777" w:rsidR="00B57D96" w:rsidRDefault="00B57D96" w:rsidP="00B57D96">
      <w:pPr>
        <w:pStyle w:val="Code"/>
      </w:pPr>
    </w:p>
    <w:p w14:paraId="61856EA6" w14:textId="77777777" w:rsidR="00B57D96" w:rsidRPr="00CA3101" w:rsidRDefault="00B57D96" w:rsidP="00CA3101">
      <w:pPr>
        <w:pStyle w:val="Text"/>
      </w:pPr>
    </w:p>
    <w:p w14:paraId="56F2CE6A" w14:textId="77777777" w:rsidR="00727564" w:rsidRPr="00960224" w:rsidRDefault="00727564" w:rsidP="00960224">
      <w:pPr>
        <w:pStyle w:val="Text"/>
      </w:pPr>
      <w:r w:rsidRPr="00960224">
        <w:t>The query for customers from London can then be expressed more simply as:</w:t>
      </w:r>
    </w:p>
    <w:p w14:paraId="3BE598DE" w14:textId="77777777" w:rsidR="00B57D96" w:rsidRPr="00CA3101" w:rsidRDefault="00B57D96" w:rsidP="00CA3101">
      <w:pPr>
        <w:pStyle w:val="Code"/>
        <w:rPr>
          <w:rStyle w:val="MultilanguageMarkerAuto"/>
        </w:rPr>
      </w:pPr>
      <w:r w:rsidRPr="00CA3101">
        <w:rPr>
          <w:rStyle w:val="MultilanguageMarkerAuto"/>
        </w:rPr>
        <w:t>[C#]</w:t>
      </w:r>
    </w:p>
    <w:p w14:paraId="722646C0" w14:textId="77777777" w:rsidR="00727564" w:rsidRPr="00043DE7" w:rsidRDefault="00727564" w:rsidP="003B4085">
      <w:pPr>
        <w:pStyle w:val="Code"/>
      </w:pPr>
      <w:r w:rsidRPr="00996CAE">
        <w:rPr>
          <w:color w:val="008080"/>
        </w:rPr>
        <w:t>Northwind</w:t>
      </w:r>
      <w:r>
        <w:t xml:space="preserve"> db = </w:t>
      </w:r>
      <w:r>
        <w:rPr>
          <w:color w:val="0000FF"/>
        </w:rPr>
        <w:t>new</w:t>
      </w:r>
      <w:r>
        <w:t xml:space="preserve"> </w:t>
      </w:r>
      <w:r w:rsidRPr="00996CAE">
        <w:rPr>
          <w:color w:val="008080"/>
        </w:rPr>
        <w:t>Northwind</w:t>
      </w:r>
      <w:r>
        <w:t>(</w:t>
      </w:r>
      <w:r>
        <w:rPr>
          <w:color w:val="800000"/>
        </w:rPr>
        <w:t>"c:\\northwind\\northwnd.mdf"</w:t>
      </w:r>
      <w:r>
        <w:t>);</w:t>
      </w:r>
    </w:p>
    <w:p w14:paraId="4175263E" w14:textId="77777777" w:rsidR="00C151F7" w:rsidRDefault="00727564" w:rsidP="003B4085">
      <w:pPr>
        <w:pStyle w:val="Code"/>
      </w:pPr>
      <w:r w:rsidRPr="00043DE7">
        <w:rPr>
          <w:color w:val="0000FF"/>
        </w:rPr>
        <w:t>var</w:t>
      </w:r>
      <w:r w:rsidR="003B4085">
        <w:t xml:space="preserve"> q =</w:t>
      </w:r>
    </w:p>
    <w:p w14:paraId="4648E0FB" w14:textId="77777777" w:rsidR="00C151F7" w:rsidRDefault="003B4085" w:rsidP="003B4085">
      <w:pPr>
        <w:pStyle w:val="Code"/>
      </w:pPr>
      <w:r>
        <w:tab/>
      </w:r>
      <w:r w:rsidR="00727564" w:rsidRPr="00043DE7">
        <w:rPr>
          <w:color w:val="0000FF"/>
        </w:rPr>
        <w:t>from</w:t>
      </w:r>
      <w:r w:rsidR="00727564">
        <w:t xml:space="preserve"> c </w:t>
      </w:r>
      <w:r w:rsidR="00727564">
        <w:rPr>
          <w:color w:val="0000FF"/>
        </w:rPr>
        <w:t>in</w:t>
      </w:r>
      <w:r>
        <w:t xml:space="preserve"> db.Customers</w:t>
      </w:r>
    </w:p>
    <w:p w14:paraId="74EBC975" w14:textId="77777777" w:rsidR="00C151F7" w:rsidRDefault="003B4085" w:rsidP="003B4085">
      <w:pPr>
        <w:pStyle w:val="Code"/>
      </w:pPr>
      <w:r>
        <w:tab/>
      </w:r>
      <w:r w:rsidR="00727564" w:rsidRPr="00043DE7">
        <w:rPr>
          <w:color w:val="0000FF"/>
        </w:rPr>
        <w:t>where</w:t>
      </w:r>
      <w:r w:rsidR="00727564">
        <w:t xml:space="preserve"> c.City == </w:t>
      </w:r>
      <w:r w:rsidR="00727564">
        <w:rPr>
          <w:color w:val="800000"/>
        </w:rPr>
        <w:t>"London"</w:t>
      </w:r>
    </w:p>
    <w:p w14:paraId="149C8A43" w14:textId="77777777" w:rsidR="00727564" w:rsidRDefault="003B4085" w:rsidP="003B4085">
      <w:pPr>
        <w:pStyle w:val="Code"/>
      </w:pPr>
      <w:r>
        <w:tab/>
      </w:r>
      <w:r w:rsidR="00727564" w:rsidRPr="00043DE7">
        <w:rPr>
          <w:color w:val="0000FF"/>
        </w:rPr>
        <w:t>select</w:t>
      </w:r>
      <w:r w:rsidR="00727564">
        <w:t xml:space="preserve"> c;</w:t>
      </w:r>
    </w:p>
    <w:p w14:paraId="5470F073" w14:textId="77777777" w:rsidR="00C151F7" w:rsidRDefault="00727564" w:rsidP="003B4085">
      <w:pPr>
        <w:pStyle w:val="Code"/>
      </w:pPr>
      <w:r>
        <w:rPr>
          <w:color w:val="0000FF"/>
        </w:rPr>
        <w:t>foreach</w:t>
      </w:r>
      <w:r>
        <w:t xml:space="preserve"> (</w:t>
      </w:r>
      <w:r w:rsidRPr="00043DE7">
        <w:rPr>
          <w:color w:val="0000FF"/>
        </w:rPr>
        <w:t>var</w:t>
      </w:r>
      <w:r>
        <w:t xml:space="preserve"> cust </w:t>
      </w:r>
      <w:r>
        <w:rPr>
          <w:color w:val="0000FF"/>
        </w:rPr>
        <w:t>in</w:t>
      </w:r>
      <w:r w:rsidR="003B4085">
        <w:t xml:space="preserve"> q)</w:t>
      </w:r>
    </w:p>
    <w:p w14:paraId="0BC549E4" w14:textId="77777777" w:rsidR="00727564" w:rsidRDefault="003B4085" w:rsidP="003B4085">
      <w:pPr>
        <w:pStyle w:val="Code"/>
      </w:pPr>
      <w:r>
        <w:tab/>
      </w:r>
      <w:r w:rsidR="00727564" w:rsidRPr="00996CAE">
        <w:rPr>
          <w:color w:val="008080"/>
        </w:rPr>
        <w:t>Console</w:t>
      </w:r>
      <w:r w:rsidR="00727564">
        <w:t>.WriteLine(</w:t>
      </w:r>
      <w:r w:rsidR="00727564">
        <w:rPr>
          <w:color w:val="800000"/>
        </w:rPr>
        <w:t>"id = {0}, City = {1}"</w:t>
      </w:r>
      <w:r w:rsidR="00727564">
        <w:t>,cust.CustomerID, cust.City);</w:t>
      </w:r>
    </w:p>
    <w:p w14:paraId="2AB068B3" w14:textId="77777777" w:rsidR="00B57D96" w:rsidRPr="00CA3101" w:rsidRDefault="00B57D96" w:rsidP="00CA3101">
      <w:pPr>
        <w:pStyle w:val="Text"/>
      </w:pPr>
    </w:p>
    <w:p w14:paraId="4CAD6FB2" w14:textId="77777777" w:rsidR="00B57D96" w:rsidRPr="00CA3101" w:rsidRDefault="00031698" w:rsidP="00CA3101">
      <w:pPr>
        <w:pStyle w:val="Code"/>
        <w:rPr>
          <w:rStyle w:val="MultilanguageMarkerAuto"/>
        </w:rPr>
      </w:pPr>
      <w:r w:rsidRPr="00031698">
        <w:rPr>
          <w:rStyle w:val="MultilanguageMarkerAuto"/>
        </w:rPr>
        <w:t>[Visual Basic]</w:t>
      </w:r>
    </w:p>
    <w:p w14:paraId="34A2E33F" w14:textId="77777777" w:rsidR="00CF58E9" w:rsidRDefault="00CF58E9" w:rsidP="00CF58E9">
      <w:pPr>
        <w:pStyle w:val="Code"/>
      </w:pPr>
      <w:r>
        <w:rPr>
          <w:color w:val="0000FF"/>
        </w:rPr>
        <w:t>Dim</w:t>
      </w:r>
      <w:r w:rsidRPr="007A6BBB">
        <w:t xml:space="preserve"> </w:t>
      </w:r>
      <w:r>
        <w:t xml:space="preserve">db = </w:t>
      </w:r>
      <w:r>
        <w:rPr>
          <w:color w:val="0000FF"/>
        </w:rPr>
        <w:t>New</w:t>
      </w:r>
      <w:r>
        <w:t xml:space="preserve"> </w:t>
      </w:r>
      <w:r w:rsidRPr="00996CAE">
        <w:rPr>
          <w:color w:val="008080"/>
        </w:rPr>
        <w:t>Northwind</w:t>
      </w:r>
      <w:r>
        <w:t>(</w:t>
      </w:r>
      <w:r>
        <w:rPr>
          <w:color w:val="800000"/>
        </w:rPr>
        <w:t>"c:\northwind\northwnd.mdf"</w:t>
      </w:r>
      <w:r>
        <w:t>)</w:t>
      </w:r>
    </w:p>
    <w:p w14:paraId="67F4AAB8" w14:textId="77777777" w:rsidR="00CF58E9" w:rsidRDefault="00CF58E9" w:rsidP="00CF58E9">
      <w:pPr>
        <w:pStyle w:val="Code"/>
      </w:pPr>
      <w:r>
        <w:t xml:space="preserve">Dim londonCustomers = </w:t>
      </w:r>
      <w:r w:rsidRPr="00487075">
        <w:rPr>
          <w:color w:val="3333FF"/>
        </w:rPr>
        <w:t>F</w:t>
      </w:r>
      <w:r w:rsidRPr="00043DE7">
        <w:rPr>
          <w:color w:val="0000FF"/>
        </w:rPr>
        <w:t>rom</w:t>
      </w:r>
      <w:r>
        <w:t xml:space="preserve"> cust </w:t>
      </w:r>
      <w:r>
        <w:rPr>
          <w:color w:val="0000FF"/>
        </w:rPr>
        <w:t>In</w:t>
      </w:r>
      <w:r>
        <w:t xml:space="preserve"> db.Customers _</w:t>
      </w:r>
    </w:p>
    <w:p w14:paraId="304655F2" w14:textId="77777777" w:rsidR="00CF58E9" w:rsidRDefault="00CF58E9" w:rsidP="00CF58E9">
      <w:pPr>
        <w:pStyle w:val="Code"/>
      </w:pPr>
      <w:r>
        <w:t xml:space="preserve">                      </w:t>
      </w:r>
      <w:r w:rsidRPr="00487075">
        <w:rPr>
          <w:color w:val="3333FF"/>
        </w:rPr>
        <w:t>W</w:t>
      </w:r>
      <w:r w:rsidRPr="00043DE7">
        <w:rPr>
          <w:color w:val="0000FF"/>
        </w:rPr>
        <w:t>here</w:t>
      </w:r>
      <w:r>
        <w:t xml:space="preserve"> cust.City = </w:t>
      </w:r>
      <w:r>
        <w:rPr>
          <w:color w:val="800000"/>
        </w:rPr>
        <w:t>"London"</w:t>
      </w:r>
      <w:r w:rsidRPr="00487075">
        <w:t xml:space="preserve"> _</w:t>
      </w:r>
    </w:p>
    <w:p w14:paraId="155BFD7B" w14:textId="77777777" w:rsidR="00CF58E9" w:rsidRDefault="00CF58E9" w:rsidP="00CF58E9">
      <w:pPr>
        <w:pStyle w:val="Code"/>
      </w:pPr>
      <w:r>
        <w:t xml:space="preserve">                      </w:t>
      </w:r>
      <w:r w:rsidRPr="00487075">
        <w:rPr>
          <w:color w:val="3333FF"/>
        </w:rPr>
        <w:t>S</w:t>
      </w:r>
      <w:r w:rsidRPr="00043DE7">
        <w:rPr>
          <w:color w:val="0000FF"/>
        </w:rPr>
        <w:t>elect</w:t>
      </w:r>
      <w:r>
        <w:t xml:space="preserve"> cust</w:t>
      </w:r>
    </w:p>
    <w:p w14:paraId="051825FD" w14:textId="77777777" w:rsidR="00CF58E9" w:rsidRDefault="00CF58E9" w:rsidP="00CF58E9">
      <w:pPr>
        <w:pStyle w:val="Code"/>
      </w:pPr>
      <w:r>
        <w:rPr>
          <w:color w:val="0000FF"/>
        </w:rPr>
        <w:t>For Each</w:t>
      </w:r>
      <w:r>
        <w:t xml:space="preserve"> cust </w:t>
      </w:r>
      <w:r>
        <w:rPr>
          <w:color w:val="0000FF"/>
        </w:rPr>
        <w:t>in</w:t>
      </w:r>
      <w:r>
        <w:t xml:space="preserve"> londonCustomers</w:t>
      </w:r>
    </w:p>
    <w:p w14:paraId="0A760745" w14:textId="77777777" w:rsidR="00CF58E9" w:rsidRDefault="00CF58E9" w:rsidP="00CF58E9">
      <w:pPr>
        <w:pStyle w:val="Code"/>
      </w:pPr>
      <w:r>
        <w:tab/>
      </w:r>
      <w:r w:rsidRPr="00996CAE">
        <w:rPr>
          <w:color w:val="008080"/>
        </w:rPr>
        <w:t>Console</w:t>
      </w:r>
      <w:r>
        <w:t>.WriteLine(</w:t>
      </w:r>
      <w:r>
        <w:rPr>
          <w:color w:val="800000"/>
        </w:rPr>
        <w:t>"id = {0}, City = {1}"</w:t>
      </w:r>
      <w:r>
        <w:t>, cust.CustomerID, cust.City)</w:t>
      </w:r>
      <w:r w:rsidRPr="00487075">
        <w:t xml:space="preserve"> </w:t>
      </w:r>
    </w:p>
    <w:p w14:paraId="6D01A9EC" w14:textId="77777777" w:rsidR="00CF58E9" w:rsidRDefault="00CF58E9" w:rsidP="00CF58E9">
      <w:pPr>
        <w:pStyle w:val="Code"/>
      </w:pPr>
    </w:p>
    <w:p w14:paraId="73E0A3FD" w14:textId="77777777" w:rsidR="00CF58E9" w:rsidRPr="00487075" w:rsidRDefault="00CF58E9" w:rsidP="00CF58E9">
      <w:pPr>
        <w:pStyle w:val="Code"/>
        <w:rPr>
          <w:color w:val="3333FF"/>
        </w:rPr>
      </w:pPr>
      <w:r w:rsidRPr="00487075">
        <w:rPr>
          <w:color w:val="3333FF"/>
        </w:rPr>
        <w:t>Next</w:t>
      </w:r>
    </w:p>
    <w:p w14:paraId="0C001846" w14:textId="77777777" w:rsidR="00CF58E9" w:rsidRDefault="00CF58E9" w:rsidP="00CA3101">
      <w:pPr>
        <w:pStyle w:val="Code"/>
      </w:pPr>
    </w:p>
    <w:p w14:paraId="7AAFF68A" w14:textId="77777777" w:rsidR="00CA3101" w:rsidRPr="00CA3101" w:rsidRDefault="00CA3101" w:rsidP="00CA3101">
      <w:pPr>
        <w:pStyle w:val="Text"/>
      </w:pPr>
    </w:p>
    <w:p w14:paraId="4B92066A" w14:textId="77777777" w:rsidR="00727564" w:rsidRPr="00960224" w:rsidRDefault="00727564" w:rsidP="00960224">
      <w:pPr>
        <w:pStyle w:val="Text"/>
      </w:pPr>
      <w:r w:rsidRPr="00960224">
        <w:t xml:space="preserve">We will continue to use the </w:t>
      </w:r>
      <w:r w:rsidR="00324893" w:rsidRPr="00960224">
        <w:t>strongly typed</w:t>
      </w:r>
      <w:r w:rsidRPr="00960224">
        <w:t xml:space="preserve"> </w:t>
      </w:r>
      <w:r w:rsidRPr="00002CE9">
        <w:rPr>
          <w:rStyle w:val="CodeEmbedded"/>
        </w:rPr>
        <w:t>Northwind</w:t>
      </w:r>
      <w:r w:rsidRPr="00960224">
        <w:t xml:space="preserve"> class for the remainder of the overview document.</w:t>
      </w:r>
    </w:p>
    <w:p w14:paraId="3C0CFB22" w14:textId="77777777" w:rsidR="00727564" w:rsidRDefault="003F113A" w:rsidP="00960224">
      <w:pPr>
        <w:pStyle w:val="Heading5"/>
      </w:pPr>
      <w:bookmarkStart w:id="7" w:name="_Toc157398734"/>
      <w:r>
        <w:t xml:space="preserve">2.3 </w:t>
      </w:r>
      <w:r w:rsidR="00727564">
        <w:t>Defining Relationships</w:t>
      </w:r>
      <w:bookmarkEnd w:id="7"/>
    </w:p>
    <w:p w14:paraId="590B0D09" w14:textId="77777777" w:rsidR="00727564" w:rsidRPr="00960224" w:rsidRDefault="00727564" w:rsidP="00960224">
      <w:pPr>
        <w:pStyle w:val="Text"/>
      </w:pPr>
      <w:r w:rsidRPr="00960224">
        <w:t xml:space="preserve">Relationships in relational databases are typically modeled as foreign key values referring to primary keys in other tables. To navigate between them you must explicitly bring the two tables together using a relational join operation. Objects, on the other hand, refer to each other using property references or collections of references navigated using </w:t>
      </w:r>
      <w:r w:rsidR="00771424">
        <w:t>'</w:t>
      </w:r>
      <w:r w:rsidRPr="00960224">
        <w:t>dot</w:t>
      </w:r>
      <w:r w:rsidR="00771424">
        <w:t>'</w:t>
      </w:r>
      <w:r w:rsidRPr="00960224">
        <w:t xml:space="preserve"> notation. Obviously, dotting is simpler than joining, since you need not recall the explicit join condition each time you navigate.</w:t>
      </w:r>
    </w:p>
    <w:p w14:paraId="17FFE944" w14:textId="77777777" w:rsidR="00727564" w:rsidRPr="00960224" w:rsidRDefault="00727564" w:rsidP="00960224">
      <w:pPr>
        <w:pStyle w:val="Text"/>
      </w:pPr>
      <w:r w:rsidRPr="00960224">
        <w:t>For data relationships such as these that will always be the same</w:t>
      </w:r>
      <w:r w:rsidR="00CA35DC" w:rsidRPr="00960224">
        <w:t>,</w:t>
      </w:r>
      <w:r w:rsidRPr="00960224">
        <w:t xml:space="preserve"> it becomes quite convenient to encode them as property references in your </w:t>
      </w:r>
      <w:r w:rsidR="00B3570F" w:rsidRPr="00960224">
        <w:t>entity</w:t>
      </w:r>
      <w:r w:rsidRPr="00960224">
        <w:t xml:space="preserve"> class. </w:t>
      </w:r>
      <w:r w:rsidR="001D066C" w:rsidRPr="00960224">
        <w:t>LINQ to SQL</w:t>
      </w:r>
      <w:r w:rsidRPr="00960224">
        <w:t xml:space="preserve"> defines an </w:t>
      </w:r>
      <w:r w:rsidRPr="00002CE9">
        <w:rPr>
          <w:rStyle w:val="CodeEmbedded"/>
        </w:rPr>
        <w:t>Association</w:t>
      </w:r>
      <w:r w:rsidRPr="00960224">
        <w:t xml:space="preserve"> attribute you can </w:t>
      </w:r>
      <w:r w:rsidR="00CA35DC" w:rsidRPr="00960224">
        <w:t xml:space="preserve">apply to </w:t>
      </w:r>
      <w:r w:rsidRPr="00960224">
        <w:t>a member used to represent a</w:t>
      </w:r>
      <w:r w:rsidR="00CA35DC" w:rsidRPr="00960224">
        <w:t xml:space="preserve"> relationship</w:t>
      </w:r>
      <w:r w:rsidRPr="00960224">
        <w:t xml:space="preserve">. An </w:t>
      </w:r>
      <w:r w:rsidRPr="00C151F7">
        <w:rPr>
          <w:rStyle w:val="Italic"/>
        </w:rPr>
        <w:t>association relationship</w:t>
      </w:r>
      <w:r w:rsidRPr="00960224">
        <w:t xml:space="preserve"> is one like a foreign-key </w:t>
      </w:r>
      <w:r w:rsidR="00CA35DC" w:rsidRPr="00960224">
        <w:t xml:space="preserve">to primary-key </w:t>
      </w:r>
      <w:r w:rsidRPr="00960224">
        <w:t>relationship that is made by matching column values between tables.</w:t>
      </w:r>
    </w:p>
    <w:p w14:paraId="4FA484C2" w14:textId="77777777" w:rsidR="00CF58E9" w:rsidRPr="00CA3101" w:rsidRDefault="00CF58E9" w:rsidP="00CA3101">
      <w:pPr>
        <w:pStyle w:val="Code"/>
        <w:rPr>
          <w:rStyle w:val="MultilanguageMarkerAuto"/>
        </w:rPr>
      </w:pPr>
      <w:r w:rsidRPr="00CA3101">
        <w:rPr>
          <w:rStyle w:val="MultilanguageMarkerAuto"/>
        </w:rPr>
        <w:t>[C#]</w:t>
      </w:r>
    </w:p>
    <w:p w14:paraId="7585E303" w14:textId="77777777" w:rsidR="00C151F7" w:rsidRDefault="00727564" w:rsidP="00CF58E9">
      <w:pPr>
        <w:pStyle w:val="Code"/>
      </w:pPr>
      <w:r>
        <w:t>[</w:t>
      </w:r>
      <w:r>
        <w:rPr>
          <w:color w:val="008080"/>
        </w:rPr>
        <w:t>Table</w:t>
      </w:r>
      <w:r>
        <w:t>(Name=</w:t>
      </w:r>
      <w:r>
        <w:rPr>
          <w:color w:val="800000"/>
        </w:rPr>
        <w:t>"Customers"</w:t>
      </w:r>
      <w:r>
        <w:t>)]</w:t>
      </w:r>
    </w:p>
    <w:p w14:paraId="2C62D072" w14:textId="77777777" w:rsidR="00C151F7" w:rsidRDefault="00727564" w:rsidP="003B4085">
      <w:pPr>
        <w:pStyle w:val="Code"/>
      </w:pPr>
      <w:r w:rsidRPr="00492E7A">
        <w:rPr>
          <w:color w:val="0000FF"/>
        </w:rPr>
        <w:t>public class</w:t>
      </w:r>
      <w:r>
        <w:t xml:space="preserve"> </w:t>
      </w:r>
      <w:r>
        <w:rPr>
          <w:color w:val="008080"/>
        </w:rPr>
        <w:t>Customer</w:t>
      </w:r>
    </w:p>
    <w:p w14:paraId="65E35D89" w14:textId="77777777" w:rsidR="00C151F7" w:rsidRDefault="00727564" w:rsidP="003B4085">
      <w:pPr>
        <w:pStyle w:val="Code"/>
      </w:pPr>
      <w:r>
        <w:t>{</w:t>
      </w:r>
    </w:p>
    <w:p w14:paraId="5E882C7B" w14:textId="77777777" w:rsidR="00C151F7" w:rsidRDefault="003B4085" w:rsidP="003B4085">
      <w:pPr>
        <w:pStyle w:val="Code"/>
      </w:pPr>
      <w:r>
        <w:tab/>
      </w:r>
      <w:r w:rsidR="00727564">
        <w:t>[</w:t>
      </w:r>
      <w:r w:rsidR="00727564">
        <w:rPr>
          <w:color w:val="008080"/>
        </w:rPr>
        <w:t>Column</w:t>
      </w:r>
      <w:r w:rsidR="00727564">
        <w:t>(Id=</w:t>
      </w:r>
      <w:r w:rsidR="00727564">
        <w:rPr>
          <w:color w:val="0000FF"/>
        </w:rPr>
        <w:t>true</w:t>
      </w:r>
      <w:r w:rsidR="00727564">
        <w:t>)]</w:t>
      </w:r>
    </w:p>
    <w:p w14:paraId="291F511D" w14:textId="77777777" w:rsidR="00C151F7" w:rsidRDefault="003B4085" w:rsidP="003B4085">
      <w:pPr>
        <w:pStyle w:val="Code"/>
      </w:pPr>
      <w:r>
        <w:tab/>
      </w:r>
      <w:r w:rsidR="00727564">
        <w:rPr>
          <w:color w:val="0000FF"/>
        </w:rPr>
        <w:t>public</w:t>
      </w:r>
      <w:r w:rsidR="00727564">
        <w:t xml:space="preserve"> </w:t>
      </w:r>
      <w:r w:rsidR="00727564">
        <w:rPr>
          <w:color w:val="0000FF"/>
        </w:rPr>
        <w:t>string</w:t>
      </w:r>
      <w:r w:rsidR="00727564">
        <w:t xml:space="preserve"> CustomerID;</w:t>
      </w:r>
    </w:p>
    <w:p w14:paraId="317784A0" w14:textId="77777777" w:rsidR="003B4085" w:rsidRDefault="003B4085" w:rsidP="003B4085">
      <w:pPr>
        <w:pStyle w:val="Code"/>
      </w:pPr>
      <w:r>
        <w:tab/>
        <w:t>...</w:t>
      </w:r>
    </w:p>
    <w:p w14:paraId="5127C5B7" w14:textId="77777777" w:rsidR="003B4085" w:rsidRDefault="003B4085" w:rsidP="003B4085">
      <w:pPr>
        <w:pStyle w:val="Code"/>
      </w:pPr>
      <w:r>
        <w:tab/>
      </w:r>
      <w:r w:rsidR="00727564">
        <w:rPr>
          <w:color w:val="0000FF"/>
        </w:rPr>
        <w:t>private</w:t>
      </w:r>
      <w:r w:rsidR="00727564">
        <w:t xml:space="preserve"> </w:t>
      </w:r>
      <w:r w:rsidR="00727564">
        <w:rPr>
          <w:color w:val="008080"/>
        </w:rPr>
        <w:t>EntitySet</w:t>
      </w:r>
      <w:r w:rsidR="00727564">
        <w:t>&lt;</w:t>
      </w:r>
      <w:r w:rsidR="00727564">
        <w:rPr>
          <w:color w:val="008080"/>
        </w:rPr>
        <w:t>Order</w:t>
      </w:r>
      <w:r>
        <w:t>&gt; _Orders;</w:t>
      </w:r>
    </w:p>
    <w:p w14:paraId="7DD8E447" w14:textId="77777777" w:rsidR="00C151F7" w:rsidRDefault="003B4085" w:rsidP="003B4085">
      <w:pPr>
        <w:pStyle w:val="Code"/>
      </w:pPr>
      <w:r>
        <w:rPr>
          <w:color w:val="0000FF"/>
        </w:rPr>
        <w:tab/>
      </w:r>
      <w:r w:rsidR="00727564">
        <w:t>[</w:t>
      </w:r>
      <w:r w:rsidR="00727564">
        <w:rPr>
          <w:color w:val="008080"/>
        </w:rPr>
        <w:t>Association</w:t>
      </w:r>
      <w:r w:rsidR="00727564">
        <w:t>(Storage=</w:t>
      </w:r>
      <w:r w:rsidR="00727564">
        <w:rPr>
          <w:color w:val="800000"/>
        </w:rPr>
        <w:t>"_Orders"</w:t>
      </w:r>
      <w:r w:rsidR="00727564">
        <w:t>, OtherKey=</w:t>
      </w:r>
      <w:r w:rsidR="00727564">
        <w:rPr>
          <w:color w:val="800000"/>
        </w:rPr>
        <w:t>"CustomerID"</w:t>
      </w:r>
      <w:r w:rsidR="00727564">
        <w:t>)]</w:t>
      </w:r>
    </w:p>
    <w:p w14:paraId="04BA8017" w14:textId="77777777" w:rsidR="00C151F7" w:rsidRDefault="003B4085" w:rsidP="003B4085">
      <w:pPr>
        <w:pStyle w:val="Code"/>
      </w:pPr>
      <w:r>
        <w:tab/>
      </w:r>
      <w:r w:rsidR="00727564">
        <w:rPr>
          <w:color w:val="0000FF"/>
        </w:rPr>
        <w:t>public</w:t>
      </w:r>
      <w:r w:rsidR="00727564">
        <w:t xml:space="preserve"> </w:t>
      </w:r>
      <w:r w:rsidR="00727564">
        <w:rPr>
          <w:color w:val="008080"/>
        </w:rPr>
        <w:t>EntitySet</w:t>
      </w:r>
      <w:r w:rsidR="00727564">
        <w:t>&lt;</w:t>
      </w:r>
      <w:r w:rsidR="00727564">
        <w:rPr>
          <w:color w:val="008080"/>
        </w:rPr>
        <w:t>Order</w:t>
      </w:r>
      <w:r>
        <w:t>&gt; Orders {</w:t>
      </w:r>
    </w:p>
    <w:p w14:paraId="01D0B56C" w14:textId="77777777" w:rsidR="00C151F7" w:rsidRDefault="003B4085" w:rsidP="003B4085">
      <w:pPr>
        <w:pStyle w:val="Code"/>
      </w:pPr>
      <w:r>
        <w:tab/>
      </w:r>
      <w:r>
        <w:tab/>
      </w:r>
      <w:r w:rsidR="00727564">
        <w:rPr>
          <w:color w:val="0000FF"/>
        </w:rPr>
        <w:t>get</w:t>
      </w:r>
      <w:r w:rsidR="00727564">
        <w:t xml:space="preserve"> { </w:t>
      </w:r>
      <w:r w:rsidR="00727564">
        <w:rPr>
          <w:color w:val="0000FF"/>
        </w:rPr>
        <w:t>return</w:t>
      </w:r>
      <w:r w:rsidR="00727564">
        <w:t xml:space="preserve"> </w:t>
      </w:r>
      <w:r w:rsidR="00727564">
        <w:rPr>
          <w:color w:val="0000FF"/>
        </w:rPr>
        <w:t>this</w:t>
      </w:r>
      <w:r>
        <w:t>._Orders; }</w:t>
      </w:r>
    </w:p>
    <w:p w14:paraId="3ECC9327" w14:textId="77777777" w:rsidR="00C151F7" w:rsidRDefault="003B4085" w:rsidP="003B4085">
      <w:pPr>
        <w:pStyle w:val="Code"/>
      </w:pPr>
      <w:r>
        <w:tab/>
      </w:r>
      <w:r>
        <w:tab/>
      </w:r>
      <w:r w:rsidR="00727564">
        <w:rPr>
          <w:color w:val="0000FF"/>
        </w:rPr>
        <w:t>set</w:t>
      </w:r>
      <w:r w:rsidR="00727564">
        <w:t xml:space="preserve"> { </w:t>
      </w:r>
      <w:r w:rsidR="00727564">
        <w:rPr>
          <w:color w:val="0000FF"/>
        </w:rPr>
        <w:t>this</w:t>
      </w:r>
      <w:r w:rsidR="00727564">
        <w:t>._Orders.Assign(</w:t>
      </w:r>
      <w:r w:rsidR="00727564">
        <w:rPr>
          <w:color w:val="0000FF"/>
        </w:rPr>
        <w:t>value</w:t>
      </w:r>
      <w:r w:rsidR="00727564">
        <w:t>); }</w:t>
      </w:r>
    </w:p>
    <w:p w14:paraId="49360B5F" w14:textId="77777777" w:rsidR="00C151F7" w:rsidRDefault="003B4085" w:rsidP="003B4085">
      <w:pPr>
        <w:pStyle w:val="Code"/>
      </w:pPr>
      <w:r>
        <w:tab/>
      </w:r>
      <w:r w:rsidR="00727564">
        <w:t>}</w:t>
      </w:r>
    </w:p>
    <w:p w14:paraId="395F21F0" w14:textId="77777777" w:rsidR="00727564" w:rsidRDefault="00727564" w:rsidP="003B4085">
      <w:pPr>
        <w:pStyle w:val="Code"/>
      </w:pPr>
      <w:r>
        <w:t>}</w:t>
      </w:r>
    </w:p>
    <w:p w14:paraId="11A5D9A5" w14:textId="77777777" w:rsidR="00C151F7" w:rsidRDefault="00C151F7" w:rsidP="003B4085">
      <w:pPr>
        <w:pStyle w:val="Code"/>
      </w:pPr>
    </w:p>
    <w:p w14:paraId="229B402C" w14:textId="77777777" w:rsidR="00CF58E9" w:rsidRPr="00CA3101" w:rsidRDefault="00CF58E9" w:rsidP="00CA3101">
      <w:pPr>
        <w:pStyle w:val="Text"/>
      </w:pPr>
    </w:p>
    <w:p w14:paraId="38F9986C" w14:textId="77777777" w:rsidR="00CF58E9" w:rsidRPr="00CA3101" w:rsidRDefault="00031698" w:rsidP="00CA3101">
      <w:pPr>
        <w:pStyle w:val="Code"/>
        <w:rPr>
          <w:rStyle w:val="MultilanguageMarkerAuto"/>
        </w:rPr>
      </w:pPr>
      <w:r w:rsidRPr="00031698">
        <w:rPr>
          <w:rStyle w:val="MultilanguageMarkerAuto"/>
        </w:rPr>
        <w:t>[Visual Basic]</w:t>
      </w:r>
    </w:p>
    <w:p w14:paraId="5A59492A" w14:textId="77777777" w:rsidR="00CF58E9" w:rsidRDefault="00CF58E9" w:rsidP="00CF58E9">
      <w:pPr>
        <w:pStyle w:val="Code"/>
      </w:pPr>
      <w:r>
        <w:t>&lt;</w:t>
      </w:r>
      <w:r>
        <w:rPr>
          <w:color w:val="008080"/>
        </w:rPr>
        <w:t>Table</w:t>
      </w:r>
      <w:r>
        <w:t>(Name:=</w:t>
      </w:r>
      <w:r>
        <w:rPr>
          <w:color w:val="800000"/>
        </w:rPr>
        <w:t>"Customers"</w:t>
      </w:r>
      <w:r>
        <w:t>)&gt; _</w:t>
      </w:r>
    </w:p>
    <w:p w14:paraId="2E58B99C" w14:textId="77777777" w:rsidR="00CF58E9" w:rsidRDefault="00CF58E9" w:rsidP="00CF58E9">
      <w:pPr>
        <w:pStyle w:val="Code"/>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p>
    <w:p w14:paraId="1CD557FC" w14:textId="77777777" w:rsidR="00CF58E9" w:rsidRDefault="00CF58E9" w:rsidP="00CF58E9">
      <w:pPr>
        <w:pStyle w:val="Code"/>
      </w:pPr>
    </w:p>
    <w:p w14:paraId="3F9D2EDF" w14:textId="77777777" w:rsidR="00CF58E9" w:rsidRDefault="00CF58E9" w:rsidP="00CF58E9">
      <w:pPr>
        <w:pStyle w:val="Code"/>
      </w:pPr>
      <w:r>
        <w:tab/>
        <w:t>&lt;</w:t>
      </w:r>
      <w:r>
        <w:rPr>
          <w:color w:val="008080"/>
        </w:rPr>
        <w:t>Column</w:t>
      </w:r>
      <w:r>
        <w:t>(Id:=</w:t>
      </w:r>
      <w:r>
        <w:rPr>
          <w:color w:val="0000FF"/>
        </w:rPr>
        <w:t>true</w:t>
      </w:r>
      <w:r>
        <w:t>)&gt; _</w:t>
      </w:r>
    </w:p>
    <w:p w14:paraId="0C1BF011" w14:textId="77777777" w:rsidR="00CF58E9" w:rsidRDefault="00CF58E9" w:rsidP="00CF58E9">
      <w:pPr>
        <w:pStyle w:val="Code"/>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26D5617E" w14:textId="77777777" w:rsidR="00CF58E9" w:rsidRDefault="00CF58E9" w:rsidP="00CF58E9">
      <w:pPr>
        <w:pStyle w:val="Code"/>
      </w:pPr>
      <w:r>
        <w:t xml:space="preserve">   ...</w:t>
      </w:r>
    </w:p>
    <w:p w14:paraId="6309E3C8" w14:textId="77777777" w:rsidR="00CF58E9" w:rsidRDefault="00CF58E9" w:rsidP="00CF58E9">
      <w:pPr>
        <w:pStyle w:val="Code"/>
      </w:pPr>
      <w:r>
        <w:tab/>
      </w:r>
      <w:r>
        <w:rPr>
          <w:color w:val="0000FF"/>
        </w:rPr>
        <w:t xml:space="preserve">Private </w:t>
      </w:r>
      <w:r>
        <w:t xml:space="preserve">_Orders </w:t>
      </w:r>
      <w:r>
        <w:rPr>
          <w:color w:val="0000FF"/>
        </w:rPr>
        <w:t>As</w:t>
      </w:r>
      <w:r>
        <w:t xml:space="preserve"> </w:t>
      </w:r>
      <w:r w:rsidRPr="00F57B5A">
        <w:rPr>
          <w:rFonts w:cs="Courier New"/>
          <w:lang w:eastAsia="ja-JP"/>
        </w:rPr>
        <w:t>EntitySet(</w:t>
      </w:r>
      <w:r w:rsidRPr="00F57B5A">
        <w:rPr>
          <w:rFonts w:cs="Courier New"/>
          <w:color w:val="0000FF"/>
          <w:lang w:eastAsia="ja-JP"/>
        </w:rPr>
        <w:t>Of</w:t>
      </w:r>
      <w:r>
        <w:rPr>
          <w:rFonts w:cs="Courier New"/>
          <w:lang w:eastAsia="ja-JP"/>
        </w:rPr>
        <w:t xml:space="preserve"> Order</w:t>
      </w:r>
      <w:r w:rsidRPr="00F57B5A">
        <w:rPr>
          <w:rFonts w:cs="Courier New"/>
          <w:lang w:eastAsia="ja-JP"/>
        </w:rPr>
        <w:t>)</w:t>
      </w:r>
    </w:p>
    <w:p w14:paraId="0D7454AA" w14:textId="77777777" w:rsidR="00CF58E9" w:rsidRDefault="00CF58E9" w:rsidP="00CF58E9">
      <w:pPr>
        <w:pStyle w:val="Code"/>
      </w:pPr>
      <w:r>
        <w:t xml:space="preserve">                  &lt;</w:t>
      </w:r>
      <w:r>
        <w:rPr>
          <w:color w:val="008080"/>
        </w:rPr>
        <w:t>Asso</w:t>
      </w:r>
      <w:r w:rsidRPr="00F57B5A">
        <w:rPr>
          <w:color w:val="008080"/>
        </w:rPr>
        <w:t>ciation</w:t>
      </w:r>
      <w:r w:rsidRPr="00F57B5A">
        <w:t>(Storage:=</w:t>
      </w:r>
      <w:r w:rsidRPr="00F57B5A">
        <w:rPr>
          <w:color w:val="800000"/>
        </w:rPr>
        <w:t>"_Orders"</w:t>
      </w:r>
      <w:r w:rsidRPr="00F57B5A">
        <w:t>, OtherKey:=</w:t>
      </w:r>
      <w:r w:rsidRPr="00F57B5A">
        <w:rPr>
          <w:color w:val="800000"/>
        </w:rPr>
        <w:t>"CustomerID"</w:t>
      </w:r>
      <w:r w:rsidRPr="00F57B5A">
        <w:t>)&gt; _</w:t>
      </w:r>
    </w:p>
    <w:p w14:paraId="42E0AB8A" w14:textId="77777777" w:rsidR="00CF58E9" w:rsidRDefault="00CF58E9" w:rsidP="00CF58E9">
      <w:pPr>
        <w:pStyle w:val="Code"/>
        <w:rPr>
          <w:rFonts w:cs="Courier New"/>
          <w:lang w:eastAsia="ja-JP"/>
        </w:rPr>
      </w:pPr>
      <w:r>
        <w:t xml:space="preserve">         </w:t>
      </w:r>
      <w:r w:rsidRPr="00F57B5A">
        <w:rPr>
          <w:rFonts w:cs="Courier New"/>
          <w:color w:val="0000FF"/>
          <w:lang w:eastAsia="ja-JP"/>
        </w:rPr>
        <w:t>Public</w:t>
      </w:r>
      <w:r w:rsidRPr="00F57B5A">
        <w:rPr>
          <w:rFonts w:cs="Courier New"/>
          <w:lang w:eastAsia="ja-JP"/>
        </w:rPr>
        <w:t xml:space="preserve"> </w:t>
      </w:r>
      <w:r w:rsidRPr="00F57B5A">
        <w:rPr>
          <w:rFonts w:cs="Courier New"/>
          <w:color w:val="0000FF"/>
          <w:lang w:eastAsia="ja-JP"/>
        </w:rPr>
        <w:t>Property</w:t>
      </w:r>
      <w:r w:rsidRPr="00F57B5A">
        <w:rPr>
          <w:rFonts w:cs="Courier New"/>
          <w:lang w:eastAsia="ja-JP"/>
        </w:rPr>
        <w:t xml:space="preserve"> Orders() </w:t>
      </w:r>
      <w:r w:rsidRPr="00F57B5A">
        <w:rPr>
          <w:rFonts w:cs="Courier New"/>
          <w:color w:val="0000FF"/>
          <w:lang w:eastAsia="ja-JP"/>
        </w:rPr>
        <w:t>As</w:t>
      </w:r>
      <w:r w:rsidRPr="00F57B5A">
        <w:rPr>
          <w:rFonts w:cs="Courier New"/>
          <w:lang w:eastAsia="ja-JP"/>
        </w:rPr>
        <w:t xml:space="preserve"> EntitySet(</w:t>
      </w:r>
      <w:r w:rsidRPr="00F57B5A">
        <w:rPr>
          <w:rFonts w:cs="Courier New"/>
          <w:color w:val="0000FF"/>
          <w:lang w:eastAsia="ja-JP"/>
        </w:rPr>
        <w:t>Of</w:t>
      </w:r>
      <w:r>
        <w:rPr>
          <w:rFonts w:cs="Courier New"/>
          <w:lang w:eastAsia="ja-JP"/>
        </w:rPr>
        <w:t xml:space="preserve"> Order</w:t>
      </w:r>
      <w:r w:rsidRPr="00F57B5A">
        <w:rPr>
          <w:rFonts w:cs="Courier New"/>
          <w:lang w:eastAsia="ja-JP"/>
        </w:rPr>
        <w:t>)</w:t>
      </w:r>
    </w:p>
    <w:p w14:paraId="4021A64C" w14:textId="77777777" w:rsidR="00CF58E9" w:rsidRDefault="00CF58E9" w:rsidP="00CF58E9">
      <w:pPr>
        <w:pStyle w:val="Code"/>
        <w:rPr>
          <w:rFonts w:cs="Courier New"/>
          <w:color w:val="0000FF"/>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Get</w:t>
      </w:r>
    </w:p>
    <w:p w14:paraId="65F5914A" w14:textId="77777777" w:rsidR="00CF58E9" w:rsidRDefault="00CF58E9" w:rsidP="00CF58E9">
      <w:pPr>
        <w:pStyle w:val="Code"/>
        <w:rPr>
          <w:rFonts w:cs="Courier New"/>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Return</w:t>
      </w:r>
      <w:r w:rsidRPr="00F57B5A">
        <w:rPr>
          <w:rFonts w:cs="Courier New"/>
          <w:lang w:eastAsia="ja-JP"/>
        </w:rPr>
        <w:t xml:space="preserve"> </w:t>
      </w:r>
      <w:r w:rsidRPr="00F57B5A">
        <w:rPr>
          <w:rFonts w:cs="Courier New"/>
          <w:color w:val="0000FF"/>
          <w:lang w:eastAsia="ja-JP"/>
        </w:rPr>
        <w:t>Me</w:t>
      </w:r>
      <w:r w:rsidRPr="00F57B5A">
        <w:rPr>
          <w:rFonts w:cs="Courier New"/>
          <w:lang w:eastAsia="ja-JP"/>
        </w:rPr>
        <w:t>._Orders</w:t>
      </w:r>
    </w:p>
    <w:p w14:paraId="18D3C25D"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Get</w:t>
      </w:r>
    </w:p>
    <w:p w14:paraId="0ED434A4" w14:textId="77777777" w:rsidR="00CF58E9" w:rsidRPr="00F57B5A" w:rsidRDefault="00CF58E9" w:rsidP="00CF58E9">
      <w:pPr>
        <w:pStyle w:val="Code"/>
        <w:rPr>
          <w:rFonts w:cs="Courier New"/>
          <w:lang w:eastAsia="ja-JP"/>
        </w:rPr>
      </w:pPr>
      <w:r w:rsidRPr="00F57B5A">
        <w:rPr>
          <w:rFonts w:cs="Courier New"/>
          <w:lang w:eastAsia="ja-JP"/>
        </w:rPr>
        <w:t xml:space="preserve">            </w:t>
      </w:r>
      <w:r w:rsidRPr="00F57B5A">
        <w:rPr>
          <w:rFonts w:cs="Courier New"/>
          <w:color w:val="0000FF"/>
          <w:lang w:eastAsia="ja-JP"/>
        </w:rPr>
        <w:t>Set</w:t>
      </w:r>
      <w:r w:rsidRPr="00F57B5A">
        <w:rPr>
          <w:rFonts w:cs="Courier New"/>
          <w:lang w:eastAsia="ja-JP"/>
        </w:rPr>
        <w:t>(</w:t>
      </w:r>
      <w:r w:rsidRPr="00F57B5A">
        <w:rPr>
          <w:rFonts w:cs="Courier New"/>
          <w:color w:val="0000FF"/>
          <w:lang w:eastAsia="ja-JP"/>
        </w:rPr>
        <w:t>ByVal</w:t>
      </w:r>
      <w:r w:rsidRPr="00F57B5A">
        <w:rPr>
          <w:rFonts w:cs="Courier New"/>
          <w:lang w:eastAsia="ja-JP"/>
        </w:rPr>
        <w:t xml:space="preserve"> value </w:t>
      </w:r>
      <w:r w:rsidRPr="00F57B5A">
        <w:rPr>
          <w:rFonts w:cs="Courier New"/>
          <w:color w:val="0000FF"/>
          <w:lang w:eastAsia="ja-JP"/>
        </w:rPr>
        <w:t>As</w:t>
      </w:r>
      <w:r w:rsidRPr="00F57B5A">
        <w:rPr>
          <w:rFonts w:cs="Courier New"/>
          <w:lang w:eastAsia="ja-JP"/>
        </w:rPr>
        <w:t xml:space="preserve"> EntitySet(</w:t>
      </w:r>
      <w:r w:rsidRPr="00F57B5A">
        <w:rPr>
          <w:rFonts w:cs="Courier New"/>
          <w:color w:val="0000FF"/>
          <w:lang w:eastAsia="ja-JP"/>
        </w:rPr>
        <w:t>Of</w:t>
      </w:r>
      <w:r w:rsidRPr="00F57B5A">
        <w:rPr>
          <w:rFonts w:cs="Courier New"/>
          <w:lang w:eastAsia="ja-JP"/>
        </w:rPr>
        <w:t xml:space="preserve"> Order))</w:t>
      </w:r>
    </w:p>
    <w:p w14:paraId="7DF43CA9"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Set</w:t>
      </w:r>
    </w:p>
    <w:p w14:paraId="1DC80B5E" w14:textId="77777777" w:rsidR="00CF58E9" w:rsidRDefault="00CF58E9" w:rsidP="00CF58E9">
      <w:pPr>
        <w:pStyle w:val="Code"/>
      </w:pPr>
      <w:r>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Property</w:t>
      </w:r>
    </w:p>
    <w:p w14:paraId="1E68E540" w14:textId="77777777" w:rsidR="00CF58E9" w:rsidRDefault="00CF58E9" w:rsidP="00CF58E9">
      <w:pPr>
        <w:pStyle w:val="Code"/>
      </w:pPr>
    </w:p>
    <w:p w14:paraId="392F8265" w14:textId="77777777" w:rsidR="00CF58E9" w:rsidRDefault="00CF58E9" w:rsidP="00CF58E9">
      <w:pPr>
        <w:pStyle w:val="Code"/>
        <w:rPr>
          <w:color w:val="0000FF"/>
        </w:rPr>
      </w:pPr>
      <w:r>
        <w:rPr>
          <w:color w:val="0000FF"/>
        </w:rPr>
        <w:t>End Class</w:t>
      </w:r>
    </w:p>
    <w:p w14:paraId="6EAA34BB" w14:textId="77777777" w:rsidR="00CF58E9" w:rsidRDefault="00CF58E9" w:rsidP="00CF58E9">
      <w:pPr>
        <w:pStyle w:val="Code"/>
      </w:pPr>
    </w:p>
    <w:p w14:paraId="12B5D42F" w14:textId="77777777" w:rsidR="00CF58E9" w:rsidRPr="00CA3101" w:rsidRDefault="00CF58E9" w:rsidP="00CA3101">
      <w:pPr>
        <w:pStyle w:val="Text"/>
      </w:pPr>
    </w:p>
    <w:p w14:paraId="6499D847" w14:textId="77777777" w:rsidR="00727564" w:rsidRPr="00960224" w:rsidRDefault="00727564" w:rsidP="00960224">
      <w:pPr>
        <w:pStyle w:val="Text"/>
      </w:pPr>
      <w:r w:rsidRPr="00960224">
        <w:t xml:space="preserve">The </w:t>
      </w:r>
      <w:r w:rsidRPr="00002CE9">
        <w:rPr>
          <w:rStyle w:val="CodeEmbedded"/>
        </w:rPr>
        <w:t>Customer</w:t>
      </w:r>
      <w:r w:rsidRPr="00960224">
        <w:t xml:space="preserve"> class now has a property that declares the relationship betw</w:t>
      </w:r>
      <w:r w:rsidR="00C151F7">
        <w:t>een customers and their orders.</w:t>
      </w:r>
      <w:r w:rsidRPr="00960224">
        <w:t xml:space="preserve"> The </w:t>
      </w:r>
      <w:r w:rsidRPr="00002CE9">
        <w:rPr>
          <w:rStyle w:val="CodeEmbedded"/>
        </w:rPr>
        <w:t>Orders</w:t>
      </w:r>
      <w:r w:rsidRPr="00960224">
        <w:t xml:space="preserve"> property is of type </w:t>
      </w:r>
      <w:r w:rsidRPr="00002CE9">
        <w:rPr>
          <w:rStyle w:val="CodeEmbedded"/>
        </w:rPr>
        <w:t>EntitySet</w:t>
      </w:r>
      <w:r w:rsidRPr="00960224">
        <w:t xml:space="preserve"> because the relationship is one-to-many. We use the </w:t>
      </w:r>
      <w:r w:rsidRPr="00002CE9">
        <w:rPr>
          <w:rStyle w:val="CodeEmbedded"/>
        </w:rPr>
        <w:t>OtherKey</w:t>
      </w:r>
      <w:r w:rsidRPr="00960224">
        <w:t xml:space="preserve"> property in the </w:t>
      </w:r>
      <w:r w:rsidRPr="00002CE9">
        <w:rPr>
          <w:rStyle w:val="CodeEmbedded"/>
        </w:rPr>
        <w:t>Association</w:t>
      </w:r>
      <w:r w:rsidRPr="00960224">
        <w:t xml:space="preserve"> attribute to describe how this association is done. It specifies the names of the properties in the related class to be compared with this one. There was also a </w:t>
      </w:r>
      <w:r w:rsidRPr="00002CE9">
        <w:rPr>
          <w:rStyle w:val="CodeEmbedded"/>
        </w:rPr>
        <w:t>ThisKey</w:t>
      </w:r>
      <w:r w:rsidRPr="00960224">
        <w:t xml:space="preserve"> property we did not specify</w:t>
      </w:r>
      <w:r w:rsidR="00C0786D" w:rsidRPr="00960224">
        <w:t xml:space="preserve">. Normally, we would use it to list the members on this side of the relationship. However, by omitting it we allow </w:t>
      </w:r>
      <w:r w:rsidR="001D066C" w:rsidRPr="00960224">
        <w:t>LINQ to SQL</w:t>
      </w:r>
      <w:r w:rsidR="00C0786D" w:rsidRPr="00960224">
        <w:t xml:space="preserve"> to infer them from the members that make up the primary key.</w:t>
      </w:r>
    </w:p>
    <w:p w14:paraId="7D0B0763" w14:textId="77777777" w:rsidR="00727564" w:rsidRPr="00960224" w:rsidRDefault="00727564" w:rsidP="00960224">
      <w:pPr>
        <w:pStyle w:val="Text"/>
      </w:pPr>
      <w:r w:rsidRPr="00960224">
        <w:t xml:space="preserve">Notice how </w:t>
      </w:r>
      <w:r w:rsidR="00C05FF5" w:rsidRPr="00960224">
        <w:t xml:space="preserve">this is reversed </w:t>
      </w:r>
      <w:r w:rsidRPr="00960224">
        <w:t xml:space="preserve">in the definition for the </w:t>
      </w:r>
      <w:r w:rsidRPr="00002CE9">
        <w:rPr>
          <w:rStyle w:val="CodeEmbedded"/>
        </w:rPr>
        <w:t>Order</w:t>
      </w:r>
      <w:r w:rsidR="00C05FF5" w:rsidRPr="00960224">
        <w:t xml:space="preserve"> class</w:t>
      </w:r>
      <w:r w:rsidRPr="00960224">
        <w:t>.</w:t>
      </w:r>
    </w:p>
    <w:p w14:paraId="2B275AE0" w14:textId="77777777" w:rsidR="00CF58E9" w:rsidRPr="00CA3101" w:rsidRDefault="00CF58E9" w:rsidP="00CA3101">
      <w:pPr>
        <w:pStyle w:val="Code"/>
        <w:rPr>
          <w:rStyle w:val="MultilanguageMarkerAuto"/>
        </w:rPr>
      </w:pPr>
      <w:r w:rsidRPr="00CA3101">
        <w:rPr>
          <w:rStyle w:val="MultilanguageMarkerAuto"/>
        </w:rPr>
        <w:t>[C#]</w:t>
      </w:r>
    </w:p>
    <w:p w14:paraId="1FD60B3C" w14:textId="77777777" w:rsidR="00C151F7" w:rsidRDefault="00727564" w:rsidP="00CF58E9">
      <w:pPr>
        <w:pStyle w:val="Code"/>
      </w:pPr>
      <w:r>
        <w:t>[</w:t>
      </w:r>
      <w:r>
        <w:rPr>
          <w:color w:val="008080"/>
        </w:rPr>
        <w:t>Table</w:t>
      </w:r>
      <w:r>
        <w:t>(Name=</w:t>
      </w:r>
      <w:r>
        <w:rPr>
          <w:color w:val="800000"/>
        </w:rPr>
        <w:t>"Orders"</w:t>
      </w:r>
      <w:r>
        <w:t>)]</w:t>
      </w:r>
    </w:p>
    <w:p w14:paraId="7179B7B0" w14:textId="77777777" w:rsidR="00C151F7" w:rsidRDefault="00727564" w:rsidP="003B4085">
      <w:pPr>
        <w:pStyle w:val="Code"/>
      </w:pPr>
      <w:r w:rsidRPr="007E2AAA">
        <w:rPr>
          <w:color w:val="0000FF"/>
        </w:rPr>
        <w:t>public class</w:t>
      </w:r>
      <w:r>
        <w:t xml:space="preserve"> </w:t>
      </w:r>
      <w:r>
        <w:rPr>
          <w:color w:val="008080"/>
        </w:rPr>
        <w:t>Order</w:t>
      </w:r>
    </w:p>
    <w:p w14:paraId="6588D24C" w14:textId="77777777" w:rsidR="00C151F7" w:rsidRDefault="003B4085" w:rsidP="003B4085">
      <w:pPr>
        <w:pStyle w:val="Code"/>
      </w:pPr>
      <w:r>
        <w:t>{</w:t>
      </w:r>
    </w:p>
    <w:p w14:paraId="4CF89516" w14:textId="77777777" w:rsidR="00C151F7" w:rsidRDefault="003B4085" w:rsidP="003B4085">
      <w:pPr>
        <w:pStyle w:val="Code"/>
      </w:pPr>
      <w:r>
        <w:tab/>
      </w:r>
      <w:r w:rsidR="00727564">
        <w:t>[</w:t>
      </w:r>
      <w:r w:rsidR="00727564">
        <w:rPr>
          <w:color w:val="008080"/>
        </w:rPr>
        <w:t>Column</w:t>
      </w:r>
      <w:r w:rsidR="00727564">
        <w:t>(Id=</w:t>
      </w:r>
      <w:r w:rsidR="00727564">
        <w:rPr>
          <w:color w:val="0000FF"/>
        </w:rPr>
        <w:t>true</w:t>
      </w:r>
      <w:r>
        <w:t>)]</w:t>
      </w:r>
    </w:p>
    <w:p w14:paraId="777C40E9" w14:textId="77777777" w:rsidR="00727564" w:rsidRPr="00AE6E61" w:rsidRDefault="003B4085" w:rsidP="003B4085">
      <w:pPr>
        <w:pStyle w:val="Code"/>
      </w:pPr>
      <w:r>
        <w:tab/>
      </w:r>
      <w:r w:rsidR="00727564">
        <w:rPr>
          <w:color w:val="0000FF"/>
        </w:rPr>
        <w:t>public</w:t>
      </w:r>
      <w:r w:rsidR="00727564">
        <w:t xml:space="preserve"> </w:t>
      </w:r>
      <w:r w:rsidR="00727564">
        <w:rPr>
          <w:color w:val="0000FF"/>
        </w:rPr>
        <w:t>int</w:t>
      </w:r>
      <w:r w:rsidR="00727564">
        <w:t xml:space="preserve"> OrderID;</w:t>
      </w:r>
    </w:p>
    <w:p w14:paraId="74D31544" w14:textId="77777777" w:rsidR="00C151F7" w:rsidRDefault="003B4085" w:rsidP="003B4085">
      <w:pPr>
        <w:pStyle w:val="Code"/>
      </w:pPr>
      <w:r>
        <w:tab/>
      </w:r>
      <w:r w:rsidR="00727564">
        <w:t>[</w:t>
      </w:r>
      <w:r w:rsidR="00727564" w:rsidRPr="00AE6E61">
        <w:rPr>
          <w:color w:val="008080"/>
        </w:rPr>
        <w:t>Column</w:t>
      </w:r>
      <w:r w:rsidR="00727564">
        <w:t>]</w:t>
      </w:r>
    </w:p>
    <w:p w14:paraId="60E3BDD3" w14:textId="77777777" w:rsidR="00727564" w:rsidRDefault="003B4085" w:rsidP="003B4085">
      <w:pPr>
        <w:pStyle w:val="Code"/>
      </w:pPr>
      <w:r>
        <w:tab/>
      </w:r>
      <w:r w:rsidR="00727564">
        <w:rPr>
          <w:color w:val="0000FF"/>
        </w:rPr>
        <w:t>public</w:t>
      </w:r>
      <w:r w:rsidR="00727564">
        <w:t xml:space="preserve"> </w:t>
      </w:r>
      <w:r w:rsidR="00727564">
        <w:rPr>
          <w:color w:val="0000FF"/>
        </w:rPr>
        <w:t>string</w:t>
      </w:r>
      <w:r w:rsidR="00727564">
        <w:t xml:space="preserve"> CustomerID;</w:t>
      </w:r>
    </w:p>
    <w:p w14:paraId="1BF625B1" w14:textId="77777777" w:rsidR="00727564" w:rsidRDefault="003B4085" w:rsidP="003B4085">
      <w:pPr>
        <w:pStyle w:val="Code"/>
      </w:pPr>
      <w:r>
        <w:rPr>
          <w:color w:val="0000FF"/>
        </w:rPr>
        <w:tab/>
      </w:r>
      <w:r w:rsidR="00727564">
        <w:rPr>
          <w:color w:val="0000FF"/>
        </w:rPr>
        <w:t>private</w:t>
      </w:r>
      <w:r w:rsidR="00727564">
        <w:t xml:space="preserve"> </w:t>
      </w:r>
      <w:r w:rsidR="00727564">
        <w:rPr>
          <w:color w:val="008080"/>
        </w:rPr>
        <w:t>EntityRef</w:t>
      </w:r>
      <w:r w:rsidR="00727564">
        <w:t>&lt;</w:t>
      </w:r>
      <w:r w:rsidR="00727564">
        <w:rPr>
          <w:color w:val="008080"/>
        </w:rPr>
        <w:t>Customer</w:t>
      </w:r>
      <w:r w:rsidR="00727564">
        <w:t xml:space="preserve">&gt; _Customer;    </w:t>
      </w:r>
    </w:p>
    <w:p w14:paraId="4D10A934" w14:textId="77777777" w:rsidR="00C151F7" w:rsidRDefault="003B4085" w:rsidP="003B4085">
      <w:pPr>
        <w:pStyle w:val="Code"/>
      </w:pPr>
      <w:r>
        <w:tab/>
      </w:r>
      <w:r w:rsidR="00727564">
        <w:t>[</w:t>
      </w:r>
      <w:r w:rsidR="00727564">
        <w:rPr>
          <w:color w:val="008080"/>
        </w:rPr>
        <w:t>Association</w:t>
      </w:r>
      <w:r w:rsidR="00727564">
        <w:t>(Storage=</w:t>
      </w:r>
      <w:r w:rsidR="00727564">
        <w:rPr>
          <w:color w:val="800000"/>
        </w:rPr>
        <w:t>"_Customer"</w:t>
      </w:r>
      <w:r w:rsidR="00727564">
        <w:t>, ThisKey=</w:t>
      </w:r>
      <w:r w:rsidR="00727564">
        <w:rPr>
          <w:color w:val="800000"/>
        </w:rPr>
        <w:t>"CustomerID"</w:t>
      </w:r>
      <w:r w:rsidR="00727564">
        <w:t>)]</w:t>
      </w:r>
    </w:p>
    <w:p w14:paraId="133808AF" w14:textId="77777777" w:rsidR="00C151F7" w:rsidRDefault="003B4085" w:rsidP="003B4085">
      <w:pPr>
        <w:pStyle w:val="Code"/>
      </w:pPr>
      <w:r>
        <w:tab/>
      </w:r>
      <w:r w:rsidR="00727564">
        <w:rPr>
          <w:color w:val="0000FF"/>
        </w:rPr>
        <w:t>public</w:t>
      </w:r>
      <w:r w:rsidR="00727564">
        <w:t xml:space="preserve"> </w:t>
      </w:r>
      <w:r w:rsidR="00727564">
        <w:rPr>
          <w:color w:val="008080"/>
        </w:rPr>
        <w:t>Customer</w:t>
      </w:r>
      <w:r w:rsidR="00727564">
        <w:t xml:space="preserve"> Customer {</w:t>
      </w:r>
    </w:p>
    <w:p w14:paraId="67B1DE6A" w14:textId="77777777" w:rsidR="00C151F7" w:rsidRDefault="003B4085" w:rsidP="003B4085">
      <w:pPr>
        <w:pStyle w:val="Code"/>
      </w:pPr>
      <w:r>
        <w:tab/>
      </w:r>
      <w:r>
        <w:tab/>
      </w:r>
      <w:r w:rsidR="00727564">
        <w:rPr>
          <w:color w:val="0000FF"/>
        </w:rPr>
        <w:t>get</w:t>
      </w:r>
      <w:r w:rsidR="00727564">
        <w:t xml:space="preserve"> { </w:t>
      </w:r>
      <w:r w:rsidR="00727564">
        <w:rPr>
          <w:color w:val="0000FF"/>
        </w:rPr>
        <w:t>return</w:t>
      </w:r>
      <w:r w:rsidR="00727564">
        <w:t xml:space="preserve"> </w:t>
      </w:r>
      <w:r w:rsidR="00727564">
        <w:rPr>
          <w:color w:val="0000FF"/>
        </w:rPr>
        <w:t>this</w:t>
      </w:r>
      <w:r w:rsidR="00727564">
        <w:t>._Customer.Entity; }</w:t>
      </w:r>
    </w:p>
    <w:p w14:paraId="2DAE753B" w14:textId="77777777" w:rsidR="00C151F7" w:rsidRDefault="003B4085" w:rsidP="003B4085">
      <w:pPr>
        <w:pStyle w:val="Code"/>
      </w:pPr>
      <w:r>
        <w:tab/>
      </w:r>
      <w:r>
        <w:tab/>
      </w:r>
      <w:r w:rsidR="00727564">
        <w:rPr>
          <w:color w:val="0000FF"/>
        </w:rPr>
        <w:t>set</w:t>
      </w:r>
      <w:r w:rsidR="00727564">
        <w:t xml:space="preserve"> { </w:t>
      </w:r>
      <w:r w:rsidR="00727564">
        <w:rPr>
          <w:color w:val="0000FF"/>
        </w:rPr>
        <w:t>this</w:t>
      </w:r>
      <w:r w:rsidR="00727564">
        <w:t xml:space="preserve">._Customer.Entity = </w:t>
      </w:r>
      <w:r w:rsidR="00727564">
        <w:rPr>
          <w:color w:val="0000FF"/>
        </w:rPr>
        <w:t>value</w:t>
      </w:r>
      <w:r w:rsidR="00727564">
        <w:t>; }</w:t>
      </w:r>
    </w:p>
    <w:p w14:paraId="18D4216B" w14:textId="77777777" w:rsidR="00C151F7" w:rsidRDefault="003B4085" w:rsidP="003B4085">
      <w:pPr>
        <w:pStyle w:val="Code"/>
      </w:pPr>
      <w:r>
        <w:tab/>
      </w:r>
      <w:r w:rsidR="00727564">
        <w:t>}</w:t>
      </w:r>
    </w:p>
    <w:p w14:paraId="1D12B634" w14:textId="77777777" w:rsidR="00727564" w:rsidRDefault="00727564" w:rsidP="003B4085">
      <w:pPr>
        <w:pStyle w:val="Code"/>
      </w:pPr>
      <w:r>
        <w:t>}</w:t>
      </w:r>
    </w:p>
    <w:p w14:paraId="71E4A26F" w14:textId="77777777" w:rsidR="00C151F7" w:rsidRDefault="00C151F7" w:rsidP="003B4085">
      <w:pPr>
        <w:pStyle w:val="Code"/>
      </w:pPr>
    </w:p>
    <w:p w14:paraId="6B386958" w14:textId="77777777" w:rsidR="00CF58E9" w:rsidRPr="00CA3101" w:rsidRDefault="00CF58E9" w:rsidP="00CA3101">
      <w:pPr>
        <w:pStyle w:val="Text"/>
      </w:pPr>
    </w:p>
    <w:p w14:paraId="6E2E39E5" w14:textId="77777777" w:rsidR="00CF58E9" w:rsidRPr="00CA3101" w:rsidRDefault="00031698" w:rsidP="00CA3101">
      <w:pPr>
        <w:pStyle w:val="Code"/>
        <w:rPr>
          <w:rStyle w:val="MultilanguageMarkerAuto"/>
        </w:rPr>
      </w:pPr>
      <w:r w:rsidRPr="00031698">
        <w:rPr>
          <w:rStyle w:val="MultilanguageMarkerAuto"/>
        </w:rPr>
        <w:t>[Visual Basic]</w:t>
      </w:r>
    </w:p>
    <w:p w14:paraId="7E6FF9CD" w14:textId="77777777" w:rsidR="00CF58E9" w:rsidRDefault="00CF58E9" w:rsidP="00CF58E9">
      <w:pPr>
        <w:pStyle w:val="Code"/>
      </w:pPr>
      <w:r>
        <w:t>&lt;</w:t>
      </w:r>
      <w:r>
        <w:rPr>
          <w:color w:val="008080"/>
        </w:rPr>
        <w:t>Table</w:t>
      </w:r>
      <w:r>
        <w:t>(Name:=</w:t>
      </w:r>
      <w:r>
        <w:rPr>
          <w:color w:val="800000"/>
        </w:rPr>
        <w:t>"Orders"</w:t>
      </w:r>
      <w:r>
        <w:t>)&gt; _</w:t>
      </w:r>
    </w:p>
    <w:p w14:paraId="28CF382B" w14:textId="77777777" w:rsidR="00CF58E9" w:rsidRDefault="00CF58E9" w:rsidP="00CF58E9">
      <w:pPr>
        <w:pStyle w:val="Code"/>
      </w:pPr>
      <w:r>
        <w:rPr>
          <w:color w:val="0000FF"/>
        </w:rPr>
        <w:t>P</w:t>
      </w:r>
      <w:r w:rsidRPr="007E2AAA">
        <w:rPr>
          <w:color w:val="0000FF"/>
        </w:rPr>
        <w:t xml:space="preserve">ublic </w:t>
      </w:r>
      <w:r>
        <w:rPr>
          <w:color w:val="0000FF"/>
        </w:rPr>
        <w:t>C</w:t>
      </w:r>
      <w:r w:rsidRPr="007E2AAA">
        <w:rPr>
          <w:color w:val="0000FF"/>
        </w:rPr>
        <w:t>lass</w:t>
      </w:r>
      <w:r>
        <w:t xml:space="preserve"> </w:t>
      </w:r>
      <w:r>
        <w:rPr>
          <w:color w:val="008080"/>
        </w:rPr>
        <w:t>Order</w:t>
      </w:r>
    </w:p>
    <w:p w14:paraId="30AA857D" w14:textId="77777777" w:rsidR="00CF58E9" w:rsidRDefault="00CF58E9" w:rsidP="00CF58E9">
      <w:pPr>
        <w:pStyle w:val="Code"/>
      </w:pPr>
    </w:p>
    <w:p w14:paraId="18CFEB46" w14:textId="77777777" w:rsidR="00CF58E9" w:rsidRDefault="00CF58E9" w:rsidP="00CF58E9">
      <w:pPr>
        <w:pStyle w:val="Code"/>
      </w:pPr>
      <w:r>
        <w:tab/>
        <w:t>&lt;</w:t>
      </w:r>
      <w:r>
        <w:rPr>
          <w:color w:val="008080"/>
        </w:rPr>
        <w:t>Column</w:t>
      </w:r>
      <w:r>
        <w:t>(Id:=</w:t>
      </w:r>
      <w:r>
        <w:rPr>
          <w:color w:val="0000FF"/>
        </w:rPr>
        <w:t>true</w:t>
      </w:r>
      <w:r>
        <w:t>)&gt; _</w:t>
      </w:r>
    </w:p>
    <w:p w14:paraId="7B818E41" w14:textId="77777777" w:rsidR="00CF58E9" w:rsidRPr="00AE6E61" w:rsidRDefault="00CF58E9" w:rsidP="00CF58E9">
      <w:pPr>
        <w:pStyle w:val="Code"/>
      </w:pPr>
      <w:r>
        <w:tab/>
      </w:r>
      <w:r w:rsidRPr="00996CAE">
        <w:rPr>
          <w:color w:val="0000FF"/>
        </w:rPr>
        <w:t>Public</w:t>
      </w:r>
      <w:r>
        <w:rPr>
          <w:color w:val="0000FF"/>
        </w:rPr>
        <w:t xml:space="preserve"> </w:t>
      </w:r>
      <w:r>
        <w:t>OrderID</w:t>
      </w:r>
      <w:r w:rsidRPr="00996CAE">
        <w:rPr>
          <w:color w:val="0000FF"/>
        </w:rPr>
        <w:t xml:space="preserve"> </w:t>
      </w:r>
      <w:r>
        <w:rPr>
          <w:color w:val="0000FF"/>
        </w:rPr>
        <w:t>As S</w:t>
      </w:r>
      <w:r w:rsidRPr="00996CAE">
        <w:rPr>
          <w:color w:val="0000FF"/>
        </w:rPr>
        <w:t>tring</w:t>
      </w:r>
    </w:p>
    <w:p w14:paraId="343B4BCD" w14:textId="77777777" w:rsidR="00CF58E9" w:rsidRDefault="00CF58E9" w:rsidP="00CF58E9">
      <w:pPr>
        <w:pStyle w:val="Code"/>
      </w:pPr>
      <w:r>
        <w:tab/>
        <w:t>&lt;</w:t>
      </w:r>
      <w:r>
        <w:rPr>
          <w:color w:val="008080"/>
        </w:rPr>
        <w:t>Column</w:t>
      </w:r>
      <w:r>
        <w:t>&gt; _</w:t>
      </w:r>
    </w:p>
    <w:p w14:paraId="61D7B86F" w14:textId="77777777" w:rsidR="00CF58E9" w:rsidRDefault="00CF58E9" w:rsidP="00CF58E9">
      <w:pPr>
        <w:pStyle w:val="Code"/>
        <w:rPr>
          <w:color w:val="0000FF"/>
        </w:rPr>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2BCB66AC" w14:textId="77777777" w:rsidR="00CF58E9" w:rsidRDefault="00CF58E9" w:rsidP="00CF58E9">
      <w:pPr>
        <w:pStyle w:val="Code"/>
        <w:rPr>
          <w:color w:val="0000FF"/>
        </w:rPr>
      </w:pPr>
      <w:r>
        <w:tab/>
      </w:r>
      <w:r>
        <w:rPr>
          <w:color w:val="0000FF"/>
        </w:rPr>
        <w:t xml:space="preserve">Private </w:t>
      </w:r>
      <w:r>
        <w:t>_</w:t>
      </w:r>
      <w:r>
        <w:rPr>
          <w:rFonts w:cs="Courier New"/>
          <w:lang w:eastAsia="ja-JP"/>
        </w:rPr>
        <w:t>Customer</w:t>
      </w:r>
      <w:r>
        <w:rPr>
          <w:color w:val="0000FF"/>
        </w:rPr>
        <w:t xml:space="preserve"> As</w:t>
      </w:r>
      <w:r>
        <w:t xml:space="preserve"> </w:t>
      </w:r>
      <w:r w:rsidRPr="00F57B5A">
        <w:rPr>
          <w:rFonts w:cs="Courier New"/>
          <w:lang w:eastAsia="ja-JP"/>
        </w:rPr>
        <w:t>Entity</w:t>
      </w:r>
      <w:r>
        <w:rPr>
          <w:rFonts w:cs="Courier New"/>
          <w:lang w:eastAsia="ja-JP"/>
        </w:rPr>
        <w:t>Ref</w:t>
      </w:r>
      <w:r w:rsidRPr="00F57B5A">
        <w:rPr>
          <w:rFonts w:cs="Courier New"/>
          <w:lang w:eastAsia="ja-JP"/>
        </w:rPr>
        <w:t>(</w:t>
      </w:r>
      <w:r w:rsidRPr="00F57B5A">
        <w:rPr>
          <w:rFonts w:cs="Courier New"/>
          <w:color w:val="0000FF"/>
          <w:lang w:eastAsia="ja-JP"/>
        </w:rPr>
        <w:t>Of</w:t>
      </w:r>
      <w:r>
        <w:rPr>
          <w:rFonts w:cs="Courier New"/>
          <w:lang w:eastAsia="ja-JP"/>
        </w:rPr>
        <w:t xml:space="preserve"> Customer</w:t>
      </w:r>
      <w:r w:rsidRPr="00F57B5A">
        <w:rPr>
          <w:rFonts w:cs="Courier New"/>
          <w:lang w:eastAsia="ja-JP"/>
        </w:rPr>
        <w:t>)</w:t>
      </w:r>
    </w:p>
    <w:p w14:paraId="352EA0FD" w14:textId="77777777" w:rsidR="00CF58E9" w:rsidRDefault="00CF58E9" w:rsidP="00CF58E9">
      <w:pPr>
        <w:pStyle w:val="Code"/>
      </w:pPr>
      <w:r w:rsidRPr="001F1100">
        <w:rPr>
          <w:rFonts w:cs="Courier New"/>
          <w:color w:val="0000FF"/>
          <w:lang w:eastAsia="ja-JP"/>
        </w:rPr>
        <w:t xml:space="preserve">      </w:t>
      </w:r>
      <w:r w:rsidRPr="001F1100">
        <w:tab/>
      </w:r>
      <w:r>
        <w:t>&lt;</w:t>
      </w:r>
      <w:r w:rsidRPr="001F1100">
        <w:rPr>
          <w:color w:val="008080"/>
        </w:rPr>
        <w:t>Association</w:t>
      </w:r>
      <w:r w:rsidRPr="001F1100">
        <w:t>(Storage</w:t>
      </w:r>
      <w:r>
        <w:t>:</w:t>
      </w:r>
      <w:r w:rsidRPr="001F1100">
        <w:t>=</w:t>
      </w:r>
      <w:r w:rsidRPr="001F1100">
        <w:rPr>
          <w:color w:val="800000"/>
        </w:rPr>
        <w:t>"_Customer"</w:t>
      </w:r>
      <w:r w:rsidRPr="001F1100">
        <w:t>, ThisKey</w:t>
      </w:r>
      <w:r>
        <w:t>:</w:t>
      </w:r>
      <w:r w:rsidRPr="001F1100">
        <w:t>=</w:t>
      </w:r>
      <w:r w:rsidRPr="001F1100">
        <w:rPr>
          <w:color w:val="800000"/>
        </w:rPr>
        <w:t>"CustomerID"</w:t>
      </w:r>
      <w:r>
        <w:t>)&gt; _</w:t>
      </w:r>
    </w:p>
    <w:p w14:paraId="58E2CED8" w14:textId="77777777" w:rsidR="00CF58E9" w:rsidRPr="001F1100" w:rsidRDefault="00CF58E9" w:rsidP="00CF58E9">
      <w:pPr>
        <w:pStyle w:val="Code"/>
        <w:rPr>
          <w:rFonts w:cs="Courier New"/>
          <w:lang w:eastAsia="ja-JP"/>
        </w:rPr>
      </w:pPr>
      <w:r w:rsidRPr="001F1100">
        <w:rPr>
          <w:rFonts w:cs="Courier New"/>
          <w:color w:val="0000FF"/>
          <w:lang w:eastAsia="ja-JP"/>
        </w:rPr>
        <w:t xml:space="preserve">         Public</w:t>
      </w:r>
      <w:r w:rsidRPr="001F1100">
        <w:rPr>
          <w:rFonts w:cs="Courier New"/>
          <w:lang w:eastAsia="ja-JP"/>
        </w:rPr>
        <w:t xml:space="preserve"> </w:t>
      </w:r>
      <w:r w:rsidRPr="001F1100">
        <w:rPr>
          <w:rFonts w:cs="Courier New"/>
          <w:color w:val="0000FF"/>
          <w:lang w:eastAsia="ja-JP"/>
        </w:rPr>
        <w:t>Property</w:t>
      </w:r>
      <w:r w:rsidRPr="001F1100">
        <w:rPr>
          <w:rFonts w:cs="Courier New"/>
          <w:lang w:eastAsia="ja-JP"/>
        </w:rPr>
        <w:t xml:space="preserve"> Customer() </w:t>
      </w:r>
      <w:r w:rsidRPr="001F1100">
        <w:rPr>
          <w:rFonts w:cs="Courier New"/>
          <w:color w:val="0000FF"/>
          <w:lang w:eastAsia="ja-JP"/>
        </w:rPr>
        <w:t>As</w:t>
      </w:r>
      <w:r w:rsidRPr="001F1100">
        <w:rPr>
          <w:rFonts w:cs="Courier New"/>
          <w:lang w:eastAsia="ja-JP"/>
        </w:rPr>
        <w:t xml:space="preserve"> Customer</w:t>
      </w:r>
    </w:p>
    <w:p w14:paraId="10261282" w14:textId="77777777" w:rsidR="00CF58E9" w:rsidRPr="00F57B5A" w:rsidRDefault="00CF58E9" w:rsidP="00CF58E9">
      <w:pPr>
        <w:pStyle w:val="Code"/>
        <w:rPr>
          <w:rFonts w:cs="Courier New"/>
          <w:color w:val="0000FF"/>
          <w:lang w:eastAsia="ja-JP"/>
        </w:rPr>
      </w:pPr>
      <w:r w:rsidRPr="001F1100">
        <w:rPr>
          <w:rFonts w:cs="Courier New"/>
          <w:lang w:eastAsia="ja-JP"/>
        </w:rPr>
        <w:t xml:space="preserve">      </w:t>
      </w: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Get</w:t>
      </w:r>
    </w:p>
    <w:p w14:paraId="1FA0B722" w14:textId="77777777" w:rsidR="00CF58E9" w:rsidRPr="00F57B5A" w:rsidRDefault="00CF58E9" w:rsidP="00CF58E9">
      <w:pPr>
        <w:pStyle w:val="Code"/>
        <w:rPr>
          <w:rFonts w:cs="Courier New"/>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Return</w:t>
      </w:r>
      <w:r w:rsidRPr="00F57B5A">
        <w:rPr>
          <w:rFonts w:cs="Courier New"/>
          <w:lang w:eastAsia="ja-JP"/>
        </w:rPr>
        <w:t xml:space="preserve"> </w:t>
      </w:r>
      <w:r w:rsidRPr="00F57B5A">
        <w:rPr>
          <w:rFonts w:cs="Courier New"/>
          <w:color w:val="0000FF"/>
          <w:lang w:eastAsia="ja-JP"/>
        </w:rPr>
        <w:t>Me</w:t>
      </w:r>
      <w:r w:rsidRPr="00F57B5A">
        <w:rPr>
          <w:rFonts w:cs="Courier New"/>
          <w:lang w:eastAsia="ja-JP"/>
        </w:rPr>
        <w:t>._</w:t>
      </w:r>
      <w:r>
        <w:rPr>
          <w:rFonts w:cs="Courier New"/>
          <w:lang w:eastAsia="ja-JP"/>
        </w:rPr>
        <w:t>Customer.Entity</w:t>
      </w:r>
    </w:p>
    <w:p w14:paraId="739E45C7"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Get</w:t>
      </w:r>
    </w:p>
    <w:p w14:paraId="19E7C680" w14:textId="77777777" w:rsidR="00CF58E9" w:rsidRDefault="00CF58E9" w:rsidP="00CF58E9">
      <w:pPr>
        <w:pStyle w:val="Code"/>
        <w:rPr>
          <w:rFonts w:cs="Courier New"/>
          <w:lang w:eastAsia="ja-JP"/>
        </w:rPr>
      </w:pPr>
      <w:r w:rsidRPr="00F57B5A">
        <w:rPr>
          <w:rFonts w:cs="Courier New"/>
          <w:lang w:eastAsia="ja-JP"/>
        </w:rPr>
        <w:t xml:space="preserve">            </w:t>
      </w:r>
      <w:r w:rsidRPr="00F57B5A">
        <w:rPr>
          <w:rFonts w:cs="Courier New"/>
          <w:color w:val="0000FF"/>
          <w:lang w:eastAsia="ja-JP"/>
        </w:rPr>
        <w:t>Set</w:t>
      </w:r>
      <w:r w:rsidRPr="00F57B5A">
        <w:rPr>
          <w:rFonts w:cs="Courier New"/>
          <w:lang w:eastAsia="ja-JP"/>
        </w:rPr>
        <w:t>(</w:t>
      </w:r>
      <w:r w:rsidRPr="00F57B5A">
        <w:rPr>
          <w:rFonts w:cs="Courier New"/>
          <w:color w:val="0000FF"/>
          <w:lang w:eastAsia="ja-JP"/>
        </w:rPr>
        <w:t>ByVal</w:t>
      </w:r>
      <w:r w:rsidRPr="00F57B5A">
        <w:rPr>
          <w:rFonts w:cs="Courier New"/>
          <w:lang w:eastAsia="ja-JP"/>
        </w:rPr>
        <w:t xml:space="preserve"> value </w:t>
      </w:r>
      <w:r w:rsidRPr="00F57B5A">
        <w:rPr>
          <w:rFonts w:cs="Courier New"/>
          <w:color w:val="0000FF"/>
          <w:lang w:eastAsia="ja-JP"/>
        </w:rPr>
        <w:t>As</w:t>
      </w:r>
      <w:r w:rsidRPr="00F57B5A">
        <w:rPr>
          <w:rFonts w:cs="Courier New"/>
          <w:lang w:eastAsia="ja-JP"/>
        </w:rPr>
        <w:t xml:space="preserve"> </w:t>
      </w:r>
      <w:r>
        <w:rPr>
          <w:rFonts w:cs="Courier New"/>
          <w:lang w:eastAsia="ja-JP"/>
        </w:rPr>
        <w:t>Customer</w:t>
      </w:r>
      <w:r w:rsidRPr="00F57B5A">
        <w:rPr>
          <w:rFonts w:cs="Courier New"/>
          <w:lang w:eastAsia="ja-JP"/>
        </w:rPr>
        <w:t>)</w:t>
      </w:r>
    </w:p>
    <w:p w14:paraId="6BB6E2DB" w14:textId="77777777" w:rsidR="00CF58E9" w:rsidRPr="004F71DA" w:rsidRDefault="00CF58E9" w:rsidP="00CF58E9">
      <w:pPr>
        <w:pStyle w:val="Code"/>
        <w:rPr>
          <w:rFonts w:cs="Courier New"/>
          <w:lang w:eastAsia="ja-JP"/>
        </w:rPr>
      </w:pPr>
      <w:r>
        <w:rPr>
          <w:rFonts w:cs="Courier New"/>
          <w:color w:val="0000FF"/>
          <w:lang w:eastAsia="ja-JP"/>
        </w:rPr>
        <w:t xml:space="preserve">               </w:t>
      </w:r>
      <w:r w:rsidRPr="004F71DA">
        <w:rPr>
          <w:rFonts w:cs="Courier New"/>
          <w:color w:val="0000FF"/>
          <w:lang w:eastAsia="ja-JP"/>
        </w:rPr>
        <w:t>Me</w:t>
      </w:r>
      <w:r w:rsidRPr="004F71DA">
        <w:rPr>
          <w:rFonts w:cs="Courier New"/>
          <w:lang w:eastAsia="ja-JP"/>
        </w:rPr>
        <w:t>._Customers.Entity = value</w:t>
      </w:r>
    </w:p>
    <w:p w14:paraId="6229DAE6"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Set</w:t>
      </w:r>
    </w:p>
    <w:p w14:paraId="7ABFA69B" w14:textId="77777777" w:rsidR="00CF58E9" w:rsidRDefault="00CF58E9" w:rsidP="00CF58E9">
      <w:pPr>
        <w:pStyle w:val="Code"/>
      </w:pPr>
      <w:r>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Property</w:t>
      </w:r>
    </w:p>
    <w:p w14:paraId="25678E95" w14:textId="77777777" w:rsidR="00CF58E9" w:rsidRDefault="00CF58E9" w:rsidP="00CF58E9">
      <w:pPr>
        <w:pStyle w:val="Code"/>
        <w:rPr>
          <w:color w:val="0000FF"/>
        </w:rPr>
      </w:pPr>
      <w:r>
        <w:rPr>
          <w:color w:val="0000FF"/>
        </w:rPr>
        <w:t>End Class</w:t>
      </w:r>
    </w:p>
    <w:p w14:paraId="10D5B0CA" w14:textId="77777777" w:rsidR="00CF58E9" w:rsidRDefault="00CF58E9" w:rsidP="00CF58E9">
      <w:pPr>
        <w:pStyle w:val="Code"/>
      </w:pPr>
    </w:p>
    <w:p w14:paraId="70EBF3DF" w14:textId="77777777" w:rsidR="00CF58E9" w:rsidRPr="00CA3101" w:rsidRDefault="00CF58E9" w:rsidP="00CA3101">
      <w:pPr>
        <w:pStyle w:val="Text"/>
      </w:pPr>
    </w:p>
    <w:p w14:paraId="26F79E96" w14:textId="77777777" w:rsidR="00727564" w:rsidRPr="00960224" w:rsidRDefault="00727564" w:rsidP="00960224">
      <w:pPr>
        <w:pStyle w:val="Text"/>
      </w:pPr>
      <w:r w:rsidRPr="00960224">
        <w:t xml:space="preserve">The </w:t>
      </w:r>
      <w:r w:rsidRPr="00002CE9">
        <w:rPr>
          <w:rStyle w:val="CodeEmbedded"/>
        </w:rPr>
        <w:t>Order</w:t>
      </w:r>
      <w:r w:rsidRPr="00960224">
        <w:t xml:space="preserve"> class uses the </w:t>
      </w:r>
      <w:r w:rsidRPr="00002CE9">
        <w:rPr>
          <w:rStyle w:val="CodeEmbedded"/>
        </w:rPr>
        <w:t>EntityRef</w:t>
      </w:r>
      <w:r w:rsidRPr="00960224">
        <w:t xml:space="preserve"> type to describe the relationship back to the customer. The use of the </w:t>
      </w:r>
      <w:r w:rsidRPr="00002CE9">
        <w:rPr>
          <w:rStyle w:val="CodeEmbedded"/>
        </w:rPr>
        <w:t>EntityRef</w:t>
      </w:r>
      <w:r w:rsidRPr="00960224">
        <w:t xml:space="preserve"> class is required to support </w:t>
      </w:r>
      <w:r w:rsidRPr="00C151F7">
        <w:rPr>
          <w:rStyle w:val="Italic"/>
        </w:rPr>
        <w:t>deferred loading</w:t>
      </w:r>
      <w:r w:rsidRPr="00960224">
        <w:t xml:space="preserve"> (discussed later). The </w:t>
      </w:r>
      <w:r w:rsidRPr="00002CE9">
        <w:rPr>
          <w:rStyle w:val="CodeEmbedded"/>
        </w:rPr>
        <w:t>Association</w:t>
      </w:r>
      <w:r w:rsidRPr="00960224">
        <w:t xml:space="preserve"> attribute for the </w:t>
      </w:r>
      <w:r w:rsidRPr="00002CE9">
        <w:rPr>
          <w:rStyle w:val="CodeEmbedded"/>
        </w:rPr>
        <w:t>Customer</w:t>
      </w:r>
      <w:r w:rsidRPr="00960224">
        <w:t xml:space="preserve"> property specifies the </w:t>
      </w:r>
      <w:r w:rsidRPr="00002CE9">
        <w:rPr>
          <w:rStyle w:val="CodeEmbedded"/>
        </w:rPr>
        <w:t>ThisKey</w:t>
      </w:r>
      <w:r w:rsidRPr="00960224">
        <w:t xml:space="preserve"> property, since</w:t>
      </w:r>
      <w:r w:rsidR="00C0786D" w:rsidRPr="00960224">
        <w:t xml:space="preserve"> the non-inferable members are now on this side of the relationship.</w:t>
      </w:r>
    </w:p>
    <w:p w14:paraId="048B9B9D" w14:textId="77777777" w:rsidR="00727564" w:rsidRPr="00960224" w:rsidRDefault="00031BD3" w:rsidP="00960224">
      <w:pPr>
        <w:pStyle w:val="Text"/>
      </w:pPr>
      <w:r w:rsidRPr="00960224">
        <w:t>Also take a look at the</w:t>
      </w:r>
      <w:r w:rsidR="00727564" w:rsidRPr="00960224">
        <w:t xml:space="preserve"> </w:t>
      </w:r>
      <w:r w:rsidR="00727564" w:rsidRPr="00002CE9">
        <w:rPr>
          <w:rStyle w:val="CodeEmbedded"/>
        </w:rPr>
        <w:t>Storage</w:t>
      </w:r>
      <w:r w:rsidR="00727564" w:rsidRPr="00960224">
        <w:t xml:space="preserve"> property</w:t>
      </w:r>
      <w:r w:rsidRPr="00960224">
        <w:t>. It</w:t>
      </w:r>
      <w:r w:rsidR="00727564" w:rsidRPr="00960224">
        <w:t xml:space="preserve"> tell</w:t>
      </w:r>
      <w:r w:rsidRPr="00960224">
        <w:t>s</w:t>
      </w:r>
      <w:r w:rsidR="00727564" w:rsidRPr="00960224">
        <w:t xml:space="preserve"> </w:t>
      </w:r>
      <w:r w:rsidR="001D066C" w:rsidRPr="00960224">
        <w:t>LINQ to SQL</w:t>
      </w:r>
      <w:r w:rsidR="00727564" w:rsidRPr="00960224">
        <w:t xml:space="preserve"> wh</w:t>
      </w:r>
      <w:r w:rsidR="00B3570F" w:rsidRPr="00960224">
        <w:t>ich</w:t>
      </w:r>
      <w:r w:rsidR="00727564" w:rsidRPr="00960224">
        <w:t xml:space="preserve"> </w:t>
      </w:r>
      <w:r w:rsidR="00B3570F" w:rsidRPr="00960224">
        <w:t>private</w:t>
      </w:r>
      <w:r w:rsidR="00727564" w:rsidRPr="00960224">
        <w:t xml:space="preserve"> </w:t>
      </w:r>
      <w:r w:rsidR="00B3570F" w:rsidRPr="00960224">
        <w:t xml:space="preserve">member </w:t>
      </w:r>
      <w:r w:rsidR="00727564" w:rsidRPr="00960224">
        <w:t>is</w:t>
      </w:r>
      <w:r w:rsidR="00B3570F" w:rsidRPr="00960224">
        <w:t xml:space="preserve"> use</w:t>
      </w:r>
      <w:r w:rsidRPr="00960224">
        <w:t>d</w:t>
      </w:r>
      <w:r w:rsidR="00B3570F" w:rsidRPr="00960224">
        <w:t xml:space="preserve"> to hold the value of the </w:t>
      </w:r>
      <w:r w:rsidR="00727564" w:rsidRPr="00960224">
        <w:t xml:space="preserve">property. This allows </w:t>
      </w:r>
      <w:r w:rsidR="001D066C" w:rsidRPr="00960224">
        <w:t>LINQ to SQL</w:t>
      </w:r>
      <w:r w:rsidR="00C151F7">
        <w:t xml:space="preserve"> to by</w:t>
      </w:r>
      <w:r w:rsidR="00727564" w:rsidRPr="00960224">
        <w:t xml:space="preserve">pass your public property accessors </w:t>
      </w:r>
      <w:r w:rsidR="002C74E0" w:rsidRPr="00960224">
        <w:t>when it</w:t>
      </w:r>
      <w:r w:rsidR="00B3570F" w:rsidRPr="00960224">
        <w:t xml:space="preserve"> </w:t>
      </w:r>
      <w:r w:rsidR="00727564" w:rsidRPr="00960224">
        <w:t>store</w:t>
      </w:r>
      <w:r w:rsidR="002C74E0" w:rsidRPr="00960224">
        <w:t>s</w:t>
      </w:r>
      <w:r w:rsidR="00727564" w:rsidRPr="00960224">
        <w:t xml:space="preserve"> and retrieve</w:t>
      </w:r>
      <w:r w:rsidR="002C74E0" w:rsidRPr="00960224">
        <w:t>s</w:t>
      </w:r>
      <w:r w:rsidR="00727564" w:rsidRPr="00960224">
        <w:t xml:space="preserve"> the</w:t>
      </w:r>
      <w:r w:rsidR="00B3570F" w:rsidRPr="00960224">
        <w:t xml:space="preserve">ir </w:t>
      </w:r>
      <w:r w:rsidR="00727564" w:rsidRPr="00960224">
        <w:t xml:space="preserve">value. This is essential if you want </w:t>
      </w:r>
      <w:r w:rsidR="001D066C" w:rsidRPr="00960224">
        <w:t>LINQ to SQL</w:t>
      </w:r>
      <w:r w:rsidR="00727564" w:rsidRPr="00960224">
        <w:t xml:space="preserve"> to avoid any custom business logic written into your accessors. If the storage property is not specified, the public accessors will be used</w:t>
      </w:r>
      <w:r w:rsidR="00CA35DC" w:rsidRPr="00960224">
        <w:t xml:space="preserve"> instead</w:t>
      </w:r>
      <w:r w:rsidR="00727564" w:rsidRPr="00960224">
        <w:t xml:space="preserve">. You may use the </w:t>
      </w:r>
      <w:r w:rsidR="00727564" w:rsidRPr="00002CE9">
        <w:rPr>
          <w:rStyle w:val="CodeEmbedded"/>
        </w:rPr>
        <w:t>Storage</w:t>
      </w:r>
      <w:r w:rsidR="00727564" w:rsidRPr="00960224">
        <w:t xml:space="preserve"> property with </w:t>
      </w:r>
      <w:r w:rsidR="00727564" w:rsidRPr="00002CE9">
        <w:rPr>
          <w:rStyle w:val="CodeEmbedded"/>
        </w:rPr>
        <w:t>Column</w:t>
      </w:r>
      <w:r w:rsidR="00727564" w:rsidRPr="00960224">
        <w:t xml:space="preserve"> attributes as well.</w:t>
      </w:r>
    </w:p>
    <w:p w14:paraId="7ADD9592" w14:textId="77777777" w:rsidR="00031BD3" w:rsidRPr="00960224" w:rsidRDefault="00727564" w:rsidP="00960224">
      <w:pPr>
        <w:pStyle w:val="Text"/>
      </w:pPr>
      <w:r w:rsidRPr="00960224">
        <w:t xml:space="preserve">Once you start introducing relationships in your </w:t>
      </w:r>
      <w:r w:rsidR="002C74E0" w:rsidRPr="00960224">
        <w:t>entity</w:t>
      </w:r>
      <w:r w:rsidRPr="00960224">
        <w:t xml:space="preserve"> classes, the amount of code you need to write grows</w:t>
      </w:r>
      <w:r w:rsidR="002C74E0" w:rsidRPr="00960224">
        <w:t xml:space="preserve"> </w:t>
      </w:r>
      <w:r w:rsidRPr="00960224">
        <w:t>as you introduce support for notifications and graph consistency. Fortunately, there is a tool (described later) that can be used to generate all the necessary definitions as partial classes, allowing you to use a mix of generated c</w:t>
      </w:r>
      <w:r w:rsidR="00031BD3" w:rsidRPr="00960224">
        <w:t xml:space="preserve">ode and custom business logic. </w:t>
      </w:r>
    </w:p>
    <w:p w14:paraId="21C00371" w14:textId="77777777" w:rsidR="00727564" w:rsidRPr="00960224" w:rsidRDefault="00031BD3" w:rsidP="00960224">
      <w:pPr>
        <w:pStyle w:val="Text"/>
      </w:pPr>
      <w:r w:rsidRPr="00960224">
        <w:t>For the rest of this document, we assume the</w:t>
      </w:r>
      <w:r w:rsidR="00AE4F5B" w:rsidRPr="00960224">
        <w:t xml:space="preserve"> tool has been used to generate</w:t>
      </w:r>
      <w:r w:rsidRPr="00960224">
        <w:t xml:space="preserve"> a complete </w:t>
      </w:r>
      <w:r w:rsidRPr="00002CE9">
        <w:rPr>
          <w:rStyle w:val="CodeEmbedded"/>
        </w:rPr>
        <w:t>Northwind</w:t>
      </w:r>
      <w:r w:rsidRPr="00960224">
        <w:t xml:space="preserve"> data context and all entity classes.</w:t>
      </w:r>
    </w:p>
    <w:p w14:paraId="5E50D433" w14:textId="77777777" w:rsidR="00727564" w:rsidRDefault="003F113A" w:rsidP="00960224">
      <w:pPr>
        <w:pStyle w:val="Heading5"/>
      </w:pPr>
      <w:bookmarkStart w:id="8" w:name="_Toc157398735"/>
      <w:r>
        <w:t xml:space="preserve">2.4 </w:t>
      </w:r>
      <w:r w:rsidR="00727564">
        <w:t>Querying Across Relationships</w:t>
      </w:r>
      <w:bookmarkEnd w:id="8"/>
    </w:p>
    <w:p w14:paraId="5DE993AC" w14:textId="77777777" w:rsidR="00727564" w:rsidRPr="00960224" w:rsidRDefault="00727564" w:rsidP="00960224">
      <w:pPr>
        <w:pStyle w:val="Text"/>
      </w:pPr>
      <w:r w:rsidRPr="00960224">
        <w:t>Now that you have relationships you can use them when you write queries simply by referring to the relationship properties defined in your class.</w:t>
      </w:r>
    </w:p>
    <w:p w14:paraId="64D323F2" w14:textId="77777777" w:rsidR="00BA407A" w:rsidRPr="00CA3101" w:rsidRDefault="00BA407A" w:rsidP="00CA3101">
      <w:pPr>
        <w:pStyle w:val="Code"/>
        <w:rPr>
          <w:rStyle w:val="MultilanguageMarkerAuto"/>
        </w:rPr>
      </w:pPr>
      <w:r w:rsidRPr="00CA3101">
        <w:rPr>
          <w:rStyle w:val="MultilanguageMarkerAuto"/>
        </w:rPr>
        <w:t>[C#]</w:t>
      </w:r>
    </w:p>
    <w:p w14:paraId="1316DB6D" w14:textId="77777777" w:rsidR="00C151F7" w:rsidRDefault="00727564" w:rsidP="003B4085">
      <w:pPr>
        <w:pStyle w:val="Code"/>
      </w:pPr>
      <w:r w:rsidRPr="00043DE7">
        <w:rPr>
          <w:color w:val="0000FF"/>
        </w:rPr>
        <w:t>var</w:t>
      </w:r>
      <w:r w:rsidR="003B4085">
        <w:t xml:space="preserve"> q =</w:t>
      </w:r>
    </w:p>
    <w:p w14:paraId="6EEC9646" w14:textId="77777777" w:rsidR="00C151F7" w:rsidRDefault="003B4085" w:rsidP="003B4085">
      <w:pPr>
        <w:pStyle w:val="Code"/>
      </w:pPr>
      <w:r>
        <w:tab/>
      </w:r>
      <w:r w:rsidR="00727564" w:rsidRPr="00043DE7">
        <w:rPr>
          <w:color w:val="0000FF"/>
        </w:rPr>
        <w:t>from</w:t>
      </w:r>
      <w:r w:rsidR="00727564">
        <w:t xml:space="preserve"> c </w:t>
      </w:r>
      <w:r w:rsidR="00727564">
        <w:rPr>
          <w:color w:val="0000FF"/>
        </w:rPr>
        <w:t>in</w:t>
      </w:r>
      <w:r w:rsidR="00727564">
        <w:t xml:space="preserve"> db.Customers</w:t>
      </w:r>
    </w:p>
    <w:p w14:paraId="054DE5AF" w14:textId="77777777" w:rsidR="00C151F7" w:rsidRDefault="00DE3353" w:rsidP="003B4085">
      <w:pPr>
        <w:pStyle w:val="Code"/>
      </w:pPr>
      <w:r>
        <w:tab/>
      </w:r>
      <w:r w:rsidRPr="00043DE7">
        <w:rPr>
          <w:color w:val="0000FF"/>
        </w:rPr>
        <w:t>from</w:t>
      </w:r>
      <w:r w:rsidR="00727564">
        <w:t xml:space="preserve"> o </w:t>
      </w:r>
      <w:r w:rsidR="00727564" w:rsidRPr="00D41EEB">
        <w:rPr>
          <w:color w:val="0000FF"/>
        </w:rPr>
        <w:t>in</w:t>
      </w:r>
      <w:r w:rsidR="003B4085">
        <w:t xml:space="preserve"> c.Orders</w:t>
      </w:r>
    </w:p>
    <w:p w14:paraId="18710D6B" w14:textId="77777777" w:rsidR="00C151F7" w:rsidRDefault="003B4085" w:rsidP="003B4085">
      <w:pPr>
        <w:pStyle w:val="Code"/>
      </w:pPr>
      <w:r>
        <w:tab/>
      </w:r>
      <w:r w:rsidR="00727564" w:rsidRPr="00043DE7">
        <w:rPr>
          <w:color w:val="0000FF"/>
        </w:rPr>
        <w:t>where</w:t>
      </w:r>
      <w:r w:rsidR="00727564">
        <w:t xml:space="preserve"> c.City == </w:t>
      </w:r>
      <w:r w:rsidR="00727564">
        <w:rPr>
          <w:color w:val="800000"/>
        </w:rPr>
        <w:t>"London"</w:t>
      </w:r>
    </w:p>
    <w:p w14:paraId="441C871B" w14:textId="77777777" w:rsidR="00727564" w:rsidRDefault="003B4085" w:rsidP="003B4085">
      <w:pPr>
        <w:pStyle w:val="Code"/>
      </w:pPr>
      <w:r>
        <w:tab/>
      </w:r>
      <w:r w:rsidR="00727564" w:rsidRPr="00043DE7">
        <w:rPr>
          <w:color w:val="0000FF"/>
        </w:rPr>
        <w:t>select</w:t>
      </w:r>
      <w:r w:rsidR="00727564">
        <w:t xml:space="preserve"> </w:t>
      </w:r>
      <w:r w:rsidR="00727564" w:rsidRPr="00C9012F">
        <w:rPr>
          <w:color w:val="0000FF"/>
        </w:rPr>
        <w:t>new</w:t>
      </w:r>
      <w:r w:rsidR="00727564">
        <w:t xml:space="preserve"> {</w:t>
      </w:r>
      <w:r>
        <w:t xml:space="preserve"> </w:t>
      </w:r>
      <w:r w:rsidR="00727564">
        <w:t>c, o</w:t>
      </w:r>
      <w:r>
        <w:t xml:space="preserve"> </w:t>
      </w:r>
      <w:r w:rsidR="00727564">
        <w:t>};</w:t>
      </w:r>
    </w:p>
    <w:p w14:paraId="1577EA5B" w14:textId="77777777" w:rsidR="00C151F7" w:rsidRDefault="00C151F7" w:rsidP="003B4085">
      <w:pPr>
        <w:pStyle w:val="Code"/>
      </w:pPr>
    </w:p>
    <w:p w14:paraId="34666CD7" w14:textId="77777777" w:rsidR="00BA407A" w:rsidRPr="00CA3101" w:rsidRDefault="00BA407A" w:rsidP="00CA3101">
      <w:pPr>
        <w:pStyle w:val="Text"/>
      </w:pPr>
    </w:p>
    <w:p w14:paraId="586A4E65" w14:textId="77777777" w:rsidR="00BA407A" w:rsidRPr="00CA3101" w:rsidRDefault="00031698" w:rsidP="00CA3101">
      <w:pPr>
        <w:pStyle w:val="Code"/>
        <w:rPr>
          <w:rStyle w:val="MultilanguageMarkerAuto"/>
        </w:rPr>
      </w:pPr>
      <w:r w:rsidRPr="00031698">
        <w:rPr>
          <w:rStyle w:val="MultilanguageMarkerAuto"/>
        </w:rPr>
        <w:t>[Visual Basic]</w:t>
      </w:r>
    </w:p>
    <w:p w14:paraId="014E4DD0" w14:textId="77777777" w:rsidR="00BA407A" w:rsidRDefault="00BA407A" w:rsidP="00BA407A">
      <w:pPr>
        <w:pStyle w:val="Code"/>
      </w:pPr>
      <w:r>
        <w:rPr>
          <w:color w:val="0000FF"/>
        </w:rPr>
        <w:t>Dim</w:t>
      </w:r>
      <w:r>
        <w:t xml:space="preserve"> londonCustOrders = </w:t>
      </w:r>
      <w:r>
        <w:rPr>
          <w:color w:val="0000FF"/>
        </w:rPr>
        <w:t>F</w:t>
      </w:r>
      <w:r w:rsidRPr="00043DE7">
        <w:rPr>
          <w:color w:val="0000FF"/>
        </w:rPr>
        <w:t>rom</w:t>
      </w:r>
      <w:r>
        <w:t xml:space="preserve"> cust </w:t>
      </w:r>
      <w:r>
        <w:rPr>
          <w:color w:val="0000FF"/>
        </w:rPr>
        <w:t>In</w:t>
      </w:r>
      <w:r>
        <w:t xml:space="preserve"> db.Customers, ord </w:t>
      </w:r>
      <w:r>
        <w:rPr>
          <w:color w:val="0000FF"/>
        </w:rPr>
        <w:t>I</w:t>
      </w:r>
      <w:r w:rsidRPr="00D41EEB">
        <w:rPr>
          <w:color w:val="0000FF"/>
        </w:rPr>
        <w:t>n</w:t>
      </w:r>
      <w:r>
        <w:t xml:space="preserve"> cust.Orders _</w:t>
      </w:r>
    </w:p>
    <w:p w14:paraId="340BE53A" w14:textId="77777777" w:rsidR="00BA407A" w:rsidRDefault="00BA407A" w:rsidP="00BA407A">
      <w:pPr>
        <w:pStyle w:val="Code"/>
      </w:pPr>
      <w:r>
        <w:t xml:space="preserve">                       </w:t>
      </w:r>
      <w:r>
        <w:rPr>
          <w:color w:val="0000FF"/>
        </w:rPr>
        <w:t>W</w:t>
      </w:r>
      <w:r w:rsidRPr="00043DE7">
        <w:rPr>
          <w:color w:val="0000FF"/>
        </w:rPr>
        <w:t>here</w:t>
      </w:r>
      <w:r>
        <w:t xml:space="preserve"> cust.City = </w:t>
      </w:r>
      <w:r>
        <w:rPr>
          <w:color w:val="800000"/>
        </w:rPr>
        <w:t>"London" _</w:t>
      </w:r>
    </w:p>
    <w:p w14:paraId="4765B28B" w14:textId="77777777" w:rsidR="00BA407A" w:rsidRDefault="00BA407A" w:rsidP="00BA407A">
      <w:pPr>
        <w:pStyle w:val="Code"/>
      </w:pPr>
      <w:r>
        <w:t xml:space="preserve">                       </w:t>
      </w:r>
      <w:r>
        <w:rPr>
          <w:color w:val="0000FF"/>
        </w:rPr>
        <w:t>S</w:t>
      </w:r>
      <w:r w:rsidRPr="00043DE7">
        <w:rPr>
          <w:color w:val="0000FF"/>
        </w:rPr>
        <w:t>elect</w:t>
      </w:r>
      <w:r>
        <w:t xml:space="preserve"> Customer = cust, Order = ord</w:t>
      </w:r>
    </w:p>
    <w:p w14:paraId="237F66FC" w14:textId="77777777" w:rsidR="00117B5E" w:rsidRDefault="00117B5E" w:rsidP="00BA407A">
      <w:pPr>
        <w:pStyle w:val="Code"/>
      </w:pPr>
    </w:p>
    <w:p w14:paraId="699EA3AB" w14:textId="77777777" w:rsidR="00BA407A" w:rsidRPr="00CA3101" w:rsidRDefault="00BA407A" w:rsidP="00CA3101">
      <w:pPr>
        <w:pStyle w:val="Text"/>
      </w:pPr>
    </w:p>
    <w:p w14:paraId="05F9B3F6" w14:textId="77777777" w:rsidR="00727564" w:rsidRPr="00960224" w:rsidRDefault="00727564" w:rsidP="00960224">
      <w:pPr>
        <w:pStyle w:val="Text"/>
      </w:pPr>
      <w:r w:rsidRPr="00960224">
        <w:t xml:space="preserve">The above query uses the </w:t>
      </w:r>
      <w:r w:rsidRPr="00002CE9">
        <w:rPr>
          <w:rStyle w:val="CodeEmbedded"/>
        </w:rPr>
        <w:t>Orders</w:t>
      </w:r>
      <w:r w:rsidRPr="00960224">
        <w:t xml:space="preserve"> property to form the cross product between customers and orders, producing a new sequence of </w:t>
      </w:r>
      <w:r w:rsidRPr="00002CE9">
        <w:rPr>
          <w:rStyle w:val="CodeEmbedded"/>
        </w:rPr>
        <w:t>Customer</w:t>
      </w:r>
      <w:r w:rsidRPr="00960224">
        <w:t xml:space="preserve"> and </w:t>
      </w:r>
      <w:r w:rsidRPr="00002CE9">
        <w:rPr>
          <w:rStyle w:val="CodeEmbedded"/>
        </w:rPr>
        <w:t>Order</w:t>
      </w:r>
      <w:r w:rsidRPr="00960224">
        <w:t xml:space="preserve"> pairs.</w:t>
      </w:r>
    </w:p>
    <w:p w14:paraId="577999DD" w14:textId="77777777" w:rsidR="00727564" w:rsidRPr="00960224" w:rsidRDefault="00727564" w:rsidP="00960224">
      <w:pPr>
        <w:pStyle w:val="Text"/>
      </w:pPr>
      <w:r w:rsidRPr="00960224">
        <w:t>It</w:t>
      </w:r>
      <w:r w:rsidR="00771424">
        <w:t>'</w:t>
      </w:r>
      <w:r w:rsidRPr="00960224">
        <w:t>s also possible to do the reverse.</w:t>
      </w:r>
    </w:p>
    <w:p w14:paraId="6F10A7A5" w14:textId="77777777" w:rsidR="00BA407A" w:rsidRPr="00CA3101" w:rsidRDefault="00BA407A" w:rsidP="00CA3101">
      <w:pPr>
        <w:pStyle w:val="Code"/>
        <w:rPr>
          <w:rStyle w:val="MultilanguageMarkerAuto"/>
        </w:rPr>
      </w:pPr>
      <w:r w:rsidRPr="00CA3101">
        <w:rPr>
          <w:rStyle w:val="MultilanguageMarkerAuto"/>
        </w:rPr>
        <w:t>[C#]</w:t>
      </w:r>
    </w:p>
    <w:p w14:paraId="6CFC6883" w14:textId="77777777" w:rsidR="00C151F7" w:rsidRDefault="00727564" w:rsidP="003B4085">
      <w:pPr>
        <w:pStyle w:val="Code"/>
      </w:pPr>
      <w:r w:rsidRPr="00043DE7">
        <w:rPr>
          <w:color w:val="0000FF"/>
        </w:rPr>
        <w:t>var</w:t>
      </w:r>
      <w:r w:rsidR="003B4085">
        <w:t xml:space="preserve"> q =</w:t>
      </w:r>
    </w:p>
    <w:p w14:paraId="2A42684C" w14:textId="77777777" w:rsidR="00C151F7" w:rsidRDefault="003B4085" w:rsidP="003B4085">
      <w:pPr>
        <w:pStyle w:val="Code"/>
      </w:pPr>
      <w:r>
        <w:tab/>
      </w:r>
      <w:r w:rsidR="00727564" w:rsidRPr="00043DE7">
        <w:rPr>
          <w:color w:val="0000FF"/>
        </w:rPr>
        <w:t>from</w:t>
      </w:r>
      <w:r w:rsidR="00727564">
        <w:t xml:space="preserve"> o </w:t>
      </w:r>
      <w:r w:rsidR="00727564">
        <w:rPr>
          <w:color w:val="0000FF"/>
        </w:rPr>
        <w:t>in</w:t>
      </w:r>
      <w:r>
        <w:t xml:space="preserve"> db.Orders</w:t>
      </w:r>
    </w:p>
    <w:p w14:paraId="50A7E514" w14:textId="77777777" w:rsidR="00C151F7" w:rsidRDefault="003B4085" w:rsidP="003B4085">
      <w:pPr>
        <w:pStyle w:val="Code"/>
      </w:pPr>
      <w:r>
        <w:tab/>
      </w:r>
      <w:r w:rsidR="00727564" w:rsidRPr="00043DE7">
        <w:rPr>
          <w:color w:val="0000FF"/>
        </w:rPr>
        <w:t>where</w:t>
      </w:r>
      <w:r w:rsidR="00727564">
        <w:t xml:space="preserve"> o.Customer.City == </w:t>
      </w:r>
      <w:r w:rsidR="00727564">
        <w:rPr>
          <w:color w:val="800000"/>
        </w:rPr>
        <w:t>"London"</w:t>
      </w:r>
    </w:p>
    <w:p w14:paraId="540C1651" w14:textId="77777777" w:rsidR="00727564" w:rsidRDefault="003B4085" w:rsidP="003B4085">
      <w:pPr>
        <w:pStyle w:val="Code"/>
      </w:pPr>
      <w:r>
        <w:tab/>
      </w:r>
      <w:r w:rsidR="00727564" w:rsidRPr="00043DE7">
        <w:rPr>
          <w:color w:val="0000FF"/>
        </w:rPr>
        <w:t>select</w:t>
      </w:r>
      <w:r w:rsidR="00727564">
        <w:t xml:space="preserve"> </w:t>
      </w:r>
      <w:r w:rsidR="00727564" w:rsidRPr="00C9012F">
        <w:rPr>
          <w:color w:val="0000FF"/>
        </w:rPr>
        <w:t>new</w:t>
      </w:r>
      <w:r w:rsidR="00727564">
        <w:t xml:space="preserve"> { c = o.Customer, o };</w:t>
      </w:r>
    </w:p>
    <w:p w14:paraId="6EC10A66" w14:textId="77777777" w:rsidR="00C151F7" w:rsidRDefault="00C151F7" w:rsidP="003B4085">
      <w:pPr>
        <w:pStyle w:val="Code"/>
      </w:pPr>
    </w:p>
    <w:p w14:paraId="7EB8D73F" w14:textId="77777777" w:rsidR="00CA3101" w:rsidRPr="00CA3101" w:rsidRDefault="00CA3101" w:rsidP="00CA3101">
      <w:pPr>
        <w:pStyle w:val="Text"/>
      </w:pPr>
    </w:p>
    <w:p w14:paraId="1426972E" w14:textId="77777777" w:rsidR="00BA407A" w:rsidRPr="00CA3101" w:rsidRDefault="00031698" w:rsidP="00CA3101">
      <w:pPr>
        <w:pStyle w:val="Code"/>
        <w:rPr>
          <w:rStyle w:val="MultilanguageMarkerAuto"/>
        </w:rPr>
      </w:pPr>
      <w:r w:rsidRPr="00031698">
        <w:rPr>
          <w:rStyle w:val="MultilanguageMarkerAuto"/>
        </w:rPr>
        <w:t>[Visual Basic]</w:t>
      </w:r>
    </w:p>
    <w:p w14:paraId="27828CF7" w14:textId="77777777" w:rsidR="00BA407A" w:rsidRDefault="00BA407A" w:rsidP="00BA407A">
      <w:pPr>
        <w:pStyle w:val="Code"/>
      </w:pPr>
      <w:r>
        <w:rPr>
          <w:color w:val="0000FF"/>
        </w:rPr>
        <w:t>Dim</w:t>
      </w:r>
      <w:r>
        <w:t xml:space="preserve"> londonCustOrders = </w:t>
      </w:r>
      <w:r>
        <w:rPr>
          <w:color w:val="0000FF"/>
        </w:rPr>
        <w:t>F</w:t>
      </w:r>
      <w:r w:rsidRPr="00043DE7">
        <w:rPr>
          <w:color w:val="0000FF"/>
        </w:rPr>
        <w:t>rom</w:t>
      </w:r>
      <w:r>
        <w:t xml:space="preserve"> ord </w:t>
      </w:r>
      <w:r>
        <w:rPr>
          <w:color w:val="0000FF"/>
        </w:rPr>
        <w:t>In</w:t>
      </w:r>
      <w:r>
        <w:t xml:space="preserve"> db.Orders _</w:t>
      </w:r>
    </w:p>
    <w:p w14:paraId="56669D9F" w14:textId="77777777" w:rsidR="00BA407A" w:rsidRDefault="00BA407A" w:rsidP="00BA407A">
      <w:pPr>
        <w:pStyle w:val="Code"/>
      </w:pPr>
      <w:r>
        <w:t xml:space="preserve">                       </w:t>
      </w:r>
      <w:r>
        <w:rPr>
          <w:color w:val="0000FF"/>
        </w:rPr>
        <w:t>W</w:t>
      </w:r>
      <w:r w:rsidRPr="00043DE7">
        <w:rPr>
          <w:color w:val="0000FF"/>
        </w:rPr>
        <w:t>here</w:t>
      </w:r>
      <w:r>
        <w:t xml:space="preserve"> ord.Customer.City = </w:t>
      </w:r>
      <w:r>
        <w:rPr>
          <w:color w:val="800000"/>
        </w:rPr>
        <w:t>"London" _</w:t>
      </w:r>
    </w:p>
    <w:p w14:paraId="39B9B7F3" w14:textId="77777777" w:rsidR="00BA407A" w:rsidRDefault="00BA407A" w:rsidP="00BA407A">
      <w:pPr>
        <w:pStyle w:val="Code"/>
      </w:pPr>
      <w:r>
        <w:tab/>
        <w:t xml:space="preserve">                    </w:t>
      </w:r>
      <w:r>
        <w:rPr>
          <w:color w:val="0000FF"/>
        </w:rPr>
        <w:t>S</w:t>
      </w:r>
      <w:r w:rsidRPr="00043DE7">
        <w:rPr>
          <w:color w:val="0000FF"/>
        </w:rPr>
        <w:t>elect</w:t>
      </w:r>
      <w:r>
        <w:rPr>
          <w:color w:val="0000FF"/>
        </w:rPr>
        <w:t xml:space="preserve"> </w:t>
      </w:r>
      <w:r>
        <w:t>Customer = ord.Customer, Order = ord</w:t>
      </w:r>
    </w:p>
    <w:p w14:paraId="24D2C14B" w14:textId="77777777" w:rsidR="00BA407A" w:rsidRDefault="00BA407A" w:rsidP="00CA3101">
      <w:pPr>
        <w:pStyle w:val="Text"/>
      </w:pPr>
    </w:p>
    <w:p w14:paraId="444E0FD2" w14:textId="77777777" w:rsidR="00CA3101" w:rsidRDefault="00CA3101" w:rsidP="00CA3101">
      <w:pPr>
        <w:pStyle w:val="Code"/>
      </w:pPr>
    </w:p>
    <w:p w14:paraId="01C1C043" w14:textId="77777777" w:rsidR="00727564" w:rsidRPr="00960224" w:rsidRDefault="00727564" w:rsidP="00960224">
      <w:pPr>
        <w:pStyle w:val="Text"/>
      </w:pPr>
      <w:r w:rsidRPr="00960224">
        <w:t xml:space="preserve">In this example, the orders are queried and the </w:t>
      </w:r>
      <w:r w:rsidRPr="00002CE9">
        <w:rPr>
          <w:rStyle w:val="CodeEmbedded"/>
        </w:rPr>
        <w:t>Customer</w:t>
      </w:r>
      <w:r w:rsidRPr="00960224">
        <w:t xml:space="preserve"> relationship is used to access information on the associated </w:t>
      </w:r>
      <w:r w:rsidRPr="00002CE9">
        <w:rPr>
          <w:rStyle w:val="CodeEmbedded"/>
        </w:rPr>
        <w:t>Customer</w:t>
      </w:r>
      <w:r w:rsidRPr="00960224">
        <w:t xml:space="preserve"> object.</w:t>
      </w:r>
    </w:p>
    <w:p w14:paraId="00F97D12" w14:textId="77777777" w:rsidR="00727564" w:rsidRPr="0004357A" w:rsidRDefault="003F113A" w:rsidP="00960224">
      <w:pPr>
        <w:pStyle w:val="Heading5"/>
      </w:pPr>
      <w:bookmarkStart w:id="9" w:name="_Toc112313547"/>
      <w:bookmarkStart w:id="10" w:name="_Toc112345946"/>
      <w:bookmarkStart w:id="11" w:name="_Toc112346153"/>
      <w:bookmarkStart w:id="12" w:name="_Toc112346360"/>
      <w:bookmarkStart w:id="13" w:name="_Toc112407780"/>
      <w:bookmarkStart w:id="14" w:name="_Toc112408022"/>
      <w:bookmarkStart w:id="15" w:name="_Toc112420240"/>
      <w:bookmarkStart w:id="16" w:name="_Toc112420435"/>
      <w:bookmarkStart w:id="17" w:name="_Toc112420630"/>
      <w:bookmarkStart w:id="18" w:name="_Toc112420825"/>
      <w:bookmarkStart w:id="19" w:name="_Toc112421020"/>
      <w:bookmarkStart w:id="20" w:name="_Toc112427299"/>
      <w:bookmarkStart w:id="21" w:name="_Toc112427492"/>
      <w:bookmarkStart w:id="22" w:name="_Toc112438228"/>
      <w:bookmarkStart w:id="23" w:name="_Toc112438413"/>
      <w:bookmarkStart w:id="24" w:name="_Toc112468691"/>
      <w:bookmarkStart w:id="25" w:name="_Toc112468876"/>
      <w:bookmarkStart w:id="26" w:name="_Toc112313548"/>
      <w:bookmarkStart w:id="27" w:name="_Toc112345947"/>
      <w:bookmarkStart w:id="28" w:name="_Toc112346154"/>
      <w:bookmarkStart w:id="29" w:name="_Toc112346361"/>
      <w:bookmarkStart w:id="30" w:name="_Toc112407781"/>
      <w:bookmarkStart w:id="31" w:name="_Toc112408023"/>
      <w:bookmarkStart w:id="32" w:name="_Toc112420241"/>
      <w:bookmarkStart w:id="33" w:name="_Toc112420436"/>
      <w:bookmarkStart w:id="34" w:name="_Toc112420631"/>
      <w:bookmarkStart w:id="35" w:name="_Toc112420826"/>
      <w:bookmarkStart w:id="36" w:name="_Toc112421021"/>
      <w:bookmarkStart w:id="37" w:name="_Toc112427300"/>
      <w:bookmarkStart w:id="38" w:name="_Toc112427493"/>
      <w:bookmarkStart w:id="39" w:name="_Toc112438229"/>
      <w:bookmarkStart w:id="40" w:name="_Toc112438414"/>
      <w:bookmarkStart w:id="41" w:name="_Toc112468692"/>
      <w:bookmarkStart w:id="42" w:name="_Toc112468877"/>
      <w:bookmarkStart w:id="43" w:name="_Toc112313549"/>
      <w:bookmarkStart w:id="44" w:name="_Toc112345948"/>
      <w:bookmarkStart w:id="45" w:name="_Toc112346155"/>
      <w:bookmarkStart w:id="46" w:name="_Toc112346362"/>
      <w:bookmarkStart w:id="47" w:name="_Toc112407782"/>
      <w:bookmarkStart w:id="48" w:name="_Toc112408024"/>
      <w:bookmarkStart w:id="49" w:name="_Toc112420242"/>
      <w:bookmarkStart w:id="50" w:name="_Toc112420437"/>
      <w:bookmarkStart w:id="51" w:name="_Toc112420632"/>
      <w:bookmarkStart w:id="52" w:name="_Toc112420827"/>
      <w:bookmarkStart w:id="53" w:name="_Toc112421022"/>
      <w:bookmarkStart w:id="54" w:name="_Toc112427301"/>
      <w:bookmarkStart w:id="55" w:name="_Toc112427494"/>
      <w:bookmarkStart w:id="56" w:name="_Toc112438230"/>
      <w:bookmarkStart w:id="57" w:name="_Toc112438415"/>
      <w:bookmarkStart w:id="58" w:name="_Toc112468693"/>
      <w:bookmarkStart w:id="59" w:name="_Toc112468878"/>
      <w:bookmarkStart w:id="60" w:name="_Toc112313551"/>
      <w:bookmarkStart w:id="61" w:name="_Toc112345950"/>
      <w:bookmarkStart w:id="62" w:name="_Toc112346157"/>
      <w:bookmarkStart w:id="63" w:name="_Toc112346364"/>
      <w:bookmarkStart w:id="64" w:name="_Toc112407784"/>
      <w:bookmarkStart w:id="65" w:name="_Toc112408026"/>
      <w:bookmarkStart w:id="66" w:name="_Toc112420244"/>
      <w:bookmarkStart w:id="67" w:name="_Toc112420439"/>
      <w:bookmarkStart w:id="68" w:name="_Toc112420634"/>
      <w:bookmarkStart w:id="69" w:name="_Toc112420829"/>
      <w:bookmarkStart w:id="70" w:name="_Toc112421024"/>
      <w:bookmarkStart w:id="71" w:name="_Toc112427303"/>
      <w:bookmarkStart w:id="72" w:name="_Toc112427496"/>
      <w:bookmarkStart w:id="73" w:name="_Toc112438232"/>
      <w:bookmarkStart w:id="74" w:name="_Toc112438417"/>
      <w:bookmarkStart w:id="75" w:name="_Toc112468695"/>
      <w:bookmarkStart w:id="76" w:name="_Toc112468880"/>
      <w:bookmarkStart w:id="77" w:name="_Toc112313552"/>
      <w:bookmarkStart w:id="78" w:name="_Toc112345951"/>
      <w:bookmarkStart w:id="79" w:name="_Toc112346158"/>
      <w:bookmarkStart w:id="80" w:name="_Toc112346365"/>
      <w:bookmarkStart w:id="81" w:name="_Toc112407785"/>
      <w:bookmarkStart w:id="82" w:name="_Toc112408027"/>
      <w:bookmarkStart w:id="83" w:name="_Toc112420245"/>
      <w:bookmarkStart w:id="84" w:name="_Toc112420440"/>
      <w:bookmarkStart w:id="85" w:name="_Toc112420635"/>
      <w:bookmarkStart w:id="86" w:name="_Toc112420830"/>
      <w:bookmarkStart w:id="87" w:name="_Toc112421025"/>
      <w:bookmarkStart w:id="88" w:name="_Toc112427304"/>
      <w:bookmarkStart w:id="89" w:name="_Toc112427497"/>
      <w:bookmarkStart w:id="90" w:name="_Toc112438233"/>
      <w:bookmarkStart w:id="91" w:name="_Toc112438418"/>
      <w:bookmarkStart w:id="92" w:name="_Toc112468696"/>
      <w:bookmarkStart w:id="93" w:name="_Toc112468881"/>
      <w:bookmarkStart w:id="94" w:name="_Toc112313554"/>
      <w:bookmarkStart w:id="95" w:name="_Toc112345953"/>
      <w:bookmarkStart w:id="96" w:name="_Toc112346160"/>
      <w:bookmarkStart w:id="97" w:name="_Toc112346367"/>
      <w:bookmarkStart w:id="98" w:name="_Toc112407787"/>
      <w:bookmarkStart w:id="99" w:name="_Toc112408029"/>
      <w:bookmarkStart w:id="100" w:name="_Toc112420247"/>
      <w:bookmarkStart w:id="101" w:name="_Toc112420442"/>
      <w:bookmarkStart w:id="102" w:name="_Toc112420637"/>
      <w:bookmarkStart w:id="103" w:name="_Toc112420832"/>
      <w:bookmarkStart w:id="104" w:name="_Toc112421027"/>
      <w:bookmarkStart w:id="105" w:name="_Toc112427306"/>
      <w:bookmarkStart w:id="106" w:name="_Toc112427499"/>
      <w:bookmarkStart w:id="107" w:name="_Toc112438235"/>
      <w:bookmarkStart w:id="108" w:name="_Toc112438420"/>
      <w:bookmarkStart w:id="109" w:name="_Toc112468698"/>
      <w:bookmarkStart w:id="110" w:name="_Toc112468883"/>
      <w:bookmarkStart w:id="111" w:name="_Toc112313556"/>
      <w:bookmarkStart w:id="112" w:name="_Toc112345955"/>
      <w:bookmarkStart w:id="113" w:name="_Toc112346162"/>
      <w:bookmarkStart w:id="114" w:name="_Toc112346369"/>
      <w:bookmarkStart w:id="115" w:name="_Toc112407789"/>
      <w:bookmarkStart w:id="116" w:name="_Toc112408031"/>
      <w:bookmarkStart w:id="117" w:name="_Toc112420249"/>
      <w:bookmarkStart w:id="118" w:name="_Toc112420444"/>
      <w:bookmarkStart w:id="119" w:name="_Toc112420639"/>
      <w:bookmarkStart w:id="120" w:name="_Toc112420834"/>
      <w:bookmarkStart w:id="121" w:name="_Toc112421029"/>
      <w:bookmarkStart w:id="122" w:name="_Toc112427308"/>
      <w:bookmarkStart w:id="123" w:name="_Toc112427501"/>
      <w:bookmarkStart w:id="124" w:name="_Toc112438237"/>
      <w:bookmarkStart w:id="125" w:name="_Toc112438422"/>
      <w:bookmarkStart w:id="126" w:name="_Toc112468700"/>
      <w:bookmarkStart w:id="127" w:name="_Toc112468885"/>
      <w:bookmarkStart w:id="128" w:name="_Toc112313561"/>
      <w:bookmarkStart w:id="129" w:name="_Toc112345960"/>
      <w:bookmarkStart w:id="130" w:name="_Toc112346167"/>
      <w:bookmarkStart w:id="131" w:name="_Toc112346374"/>
      <w:bookmarkStart w:id="132" w:name="_Toc112407794"/>
      <w:bookmarkStart w:id="133" w:name="_Toc112408036"/>
      <w:bookmarkStart w:id="134" w:name="_Toc112420254"/>
      <w:bookmarkStart w:id="135" w:name="_Toc112420449"/>
      <w:bookmarkStart w:id="136" w:name="_Toc112420644"/>
      <w:bookmarkStart w:id="137" w:name="_Toc112420839"/>
      <w:bookmarkStart w:id="138" w:name="_Toc112421034"/>
      <w:bookmarkStart w:id="139" w:name="_Toc112427313"/>
      <w:bookmarkStart w:id="140" w:name="_Toc112427506"/>
      <w:bookmarkStart w:id="141" w:name="_Toc112438242"/>
      <w:bookmarkStart w:id="142" w:name="_Toc112438427"/>
      <w:bookmarkStart w:id="143" w:name="_Toc112468705"/>
      <w:bookmarkStart w:id="144" w:name="_Toc112468890"/>
      <w:bookmarkStart w:id="145" w:name="_Toc112313569"/>
      <w:bookmarkStart w:id="146" w:name="_Toc112345968"/>
      <w:bookmarkStart w:id="147" w:name="_Toc112346175"/>
      <w:bookmarkStart w:id="148" w:name="_Toc112346382"/>
      <w:bookmarkStart w:id="149" w:name="_Toc112407802"/>
      <w:bookmarkStart w:id="150" w:name="_Toc112408044"/>
      <w:bookmarkStart w:id="151" w:name="_Toc112420262"/>
      <w:bookmarkStart w:id="152" w:name="_Toc112420457"/>
      <w:bookmarkStart w:id="153" w:name="_Toc112420652"/>
      <w:bookmarkStart w:id="154" w:name="_Toc112420847"/>
      <w:bookmarkStart w:id="155" w:name="_Toc112421042"/>
      <w:bookmarkStart w:id="156" w:name="_Toc112427321"/>
      <w:bookmarkStart w:id="157" w:name="_Toc112427514"/>
      <w:bookmarkStart w:id="158" w:name="_Toc112438250"/>
      <w:bookmarkStart w:id="159" w:name="_Toc112438435"/>
      <w:bookmarkStart w:id="160" w:name="_Toc112468713"/>
      <w:bookmarkStart w:id="161" w:name="_Toc112468898"/>
      <w:bookmarkStart w:id="162" w:name="_Toc112313571"/>
      <w:bookmarkStart w:id="163" w:name="_Toc112345970"/>
      <w:bookmarkStart w:id="164" w:name="_Toc112346177"/>
      <w:bookmarkStart w:id="165" w:name="_Toc112346384"/>
      <w:bookmarkStart w:id="166" w:name="_Toc112407804"/>
      <w:bookmarkStart w:id="167" w:name="_Toc112408046"/>
      <w:bookmarkStart w:id="168" w:name="_Toc112420264"/>
      <w:bookmarkStart w:id="169" w:name="_Toc112420459"/>
      <w:bookmarkStart w:id="170" w:name="_Toc112420654"/>
      <w:bookmarkStart w:id="171" w:name="_Toc112420849"/>
      <w:bookmarkStart w:id="172" w:name="_Toc112421044"/>
      <w:bookmarkStart w:id="173" w:name="_Toc112427323"/>
      <w:bookmarkStart w:id="174" w:name="_Toc112427516"/>
      <w:bookmarkStart w:id="175" w:name="_Toc112438252"/>
      <w:bookmarkStart w:id="176" w:name="_Toc112438437"/>
      <w:bookmarkStart w:id="177" w:name="_Toc112468715"/>
      <w:bookmarkStart w:id="178" w:name="_Toc112468900"/>
      <w:bookmarkStart w:id="179" w:name="_Toc112313572"/>
      <w:bookmarkStart w:id="180" w:name="_Toc112345971"/>
      <w:bookmarkStart w:id="181" w:name="_Toc112346178"/>
      <w:bookmarkStart w:id="182" w:name="_Toc112346385"/>
      <w:bookmarkStart w:id="183" w:name="_Toc112407805"/>
      <w:bookmarkStart w:id="184" w:name="_Toc112408047"/>
      <w:bookmarkStart w:id="185" w:name="_Toc112420265"/>
      <w:bookmarkStart w:id="186" w:name="_Toc112420460"/>
      <w:bookmarkStart w:id="187" w:name="_Toc112420655"/>
      <w:bookmarkStart w:id="188" w:name="_Toc112420850"/>
      <w:bookmarkStart w:id="189" w:name="_Toc112421045"/>
      <w:bookmarkStart w:id="190" w:name="_Toc112427324"/>
      <w:bookmarkStart w:id="191" w:name="_Toc112427517"/>
      <w:bookmarkStart w:id="192" w:name="_Toc112438253"/>
      <w:bookmarkStart w:id="193" w:name="_Toc112438438"/>
      <w:bookmarkStart w:id="194" w:name="_Toc112468716"/>
      <w:bookmarkStart w:id="195" w:name="_Toc112468901"/>
      <w:bookmarkStart w:id="196" w:name="_Toc112313574"/>
      <w:bookmarkStart w:id="197" w:name="_Toc112345973"/>
      <w:bookmarkStart w:id="198" w:name="_Toc112346180"/>
      <w:bookmarkStart w:id="199" w:name="_Toc112346387"/>
      <w:bookmarkStart w:id="200" w:name="_Toc112407807"/>
      <w:bookmarkStart w:id="201" w:name="_Toc112408049"/>
      <w:bookmarkStart w:id="202" w:name="_Toc112420267"/>
      <w:bookmarkStart w:id="203" w:name="_Toc112420462"/>
      <w:bookmarkStart w:id="204" w:name="_Toc112420657"/>
      <w:bookmarkStart w:id="205" w:name="_Toc112420852"/>
      <w:bookmarkStart w:id="206" w:name="_Toc112421047"/>
      <w:bookmarkStart w:id="207" w:name="_Toc112427326"/>
      <w:bookmarkStart w:id="208" w:name="_Toc112427519"/>
      <w:bookmarkStart w:id="209" w:name="_Toc112438255"/>
      <w:bookmarkStart w:id="210" w:name="_Toc112438440"/>
      <w:bookmarkStart w:id="211" w:name="_Toc112468718"/>
      <w:bookmarkStart w:id="212" w:name="_Toc112468903"/>
      <w:bookmarkStart w:id="213" w:name="_Toc112313587"/>
      <w:bookmarkStart w:id="214" w:name="_Toc112345986"/>
      <w:bookmarkStart w:id="215" w:name="_Toc112346193"/>
      <w:bookmarkStart w:id="216" w:name="_Toc112346400"/>
      <w:bookmarkStart w:id="217" w:name="_Toc112407820"/>
      <w:bookmarkStart w:id="218" w:name="_Toc112408062"/>
      <w:bookmarkStart w:id="219" w:name="_Toc112420280"/>
      <w:bookmarkStart w:id="220" w:name="_Toc112420475"/>
      <w:bookmarkStart w:id="221" w:name="_Toc112420670"/>
      <w:bookmarkStart w:id="222" w:name="_Toc112420865"/>
      <w:bookmarkStart w:id="223" w:name="_Toc112421060"/>
      <w:bookmarkStart w:id="224" w:name="_Toc112427339"/>
      <w:bookmarkStart w:id="225" w:name="_Toc112427532"/>
      <w:bookmarkStart w:id="226" w:name="_Toc112438268"/>
      <w:bookmarkStart w:id="227" w:name="_Toc112438453"/>
      <w:bookmarkStart w:id="228" w:name="_Toc112468731"/>
      <w:bookmarkStart w:id="229" w:name="_Toc112468916"/>
      <w:bookmarkStart w:id="230" w:name="_Toc112313588"/>
      <w:bookmarkStart w:id="231" w:name="_Toc112345987"/>
      <w:bookmarkStart w:id="232" w:name="_Toc112346194"/>
      <w:bookmarkStart w:id="233" w:name="_Toc112346401"/>
      <w:bookmarkStart w:id="234" w:name="_Toc112407821"/>
      <w:bookmarkStart w:id="235" w:name="_Toc112408063"/>
      <w:bookmarkStart w:id="236" w:name="_Toc112420281"/>
      <w:bookmarkStart w:id="237" w:name="_Toc112420476"/>
      <w:bookmarkStart w:id="238" w:name="_Toc112420671"/>
      <w:bookmarkStart w:id="239" w:name="_Toc112420866"/>
      <w:bookmarkStart w:id="240" w:name="_Toc112421061"/>
      <w:bookmarkStart w:id="241" w:name="_Toc112427340"/>
      <w:bookmarkStart w:id="242" w:name="_Toc112427533"/>
      <w:bookmarkStart w:id="243" w:name="_Toc112438269"/>
      <w:bookmarkStart w:id="244" w:name="_Toc112438454"/>
      <w:bookmarkStart w:id="245" w:name="_Toc112468732"/>
      <w:bookmarkStart w:id="246" w:name="_Toc112468917"/>
      <w:bookmarkStart w:id="247" w:name="_Toc112313589"/>
      <w:bookmarkStart w:id="248" w:name="_Toc112345988"/>
      <w:bookmarkStart w:id="249" w:name="_Toc112346195"/>
      <w:bookmarkStart w:id="250" w:name="_Toc112346402"/>
      <w:bookmarkStart w:id="251" w:name="_Toc112407822"/>
      <w:bookmarkStart w:id="252" w:name="_Toc112408064"/>
      <w:bookmarkStart w:id="253" w:name="_Toc112420282"/>
      <w:bookmarkStart w:id="254" w:name="_Toc112420477"/>
      <w:bookmarkStart w:id="255" w:name="_Toc112420672"/>
      <w:bookmarkStart w:id="256" w:name="_Toc112420867"/>
      <w:bookmarkStart w:id="257" w:name="_Toc112421062"/>
      <w:bookmarkStart w:id="258" w:name="_Toc112427341"/>
      <w:bookmarkStart w:id="259" w:name="_Toc112427534"/>
      <w:bookmarkStart w:id="260" w:name="_Toc112438270"/>
      <w:bookmarkStart w:id="261" w:name="_Toc112438455"/>
      <w:bookmarkStart w:id="262" w:name="_Toc112468733"/>
      <w:bookmarkStart w:id="263" w:name="_Toc112468918"/>
      <w:bookmarkStart w:id="264" w:name="_Toc112313591"/>
      <w:bookmarkStart w:id="265" w:name="_Toc112345990"/>
      <w:bookmarkStart w:id="266" w:name="_Toc112346197"/>
      <w:bookmarkStart w:id="267" w:name="_Toc112346404"/>
      <w:bookmarkStart w:id="268" w:name="_Toc112407824"/>
      <w:bookmarkStart w:id="269" w:name="_Toc112408066"/>
      <w:bookmarkStart w:id="270" w:name="_Toc112420284"/>
      <w:bookmarkStart w:id="271" w:name="_Toc112420479"/>
      <w:bookmarkStart w:id="272" w:name="_Toc112420674"/>
      <w:bookmarkStart w:id="273" w:name="_Toc112420869"/>
      <w:bookmarkStart w:id="274" w:name="_Toc112421064"/>
      <w:bookmarkStart w:id="275" w:name="_Toc112427343"/>
      <w:bookmarkStart w:id="276" w:name="_Toc112427536"/>
      <w:bookmarkStart w:id="277" w:name="_Toc112438272"/>
      <w:bookmarkStart w:id="278" w:name="_Toc112438457"/>
      <w:bookmarkStart w:id="279" w:name="_Toc112468735"/>
      <w:bookmarkStart w:id="280" w:name="_Toc112468920"/>
      <w:bookmarkStart w:id="281" w:name="_Toc112313594"/>
      <w:bookmarkStart w:id="282" w:name="_Toc112345993"/>
      <w:bookmarkStart w:id="283" w:name="_Toc112346200"/>
      <w:bookmarkStart w:id="284" w:name="_Toc112346407"/>
      <w:bookmarkStart w:id="285" w:name="_Toc112407827"/>
      <w:bookmarkStart w:id="286" w:name="_Toc112408069"/>
      <w:bookmarkStart w:id="287" w:name="_Toc112420287"/>
      <w:bookmarkStart w:id="288" w:name="_Toc112420482"/>
      <w:bookmarkStart w:id="289" w:name="_Toc112420677"/>
      <w:bookmarkStart w:id="290" w:name="_Toc112420872"/>
      <w:bookmarkStart w:id="291" w:name="_Toc112421067"/>
      <w:bookmarkStart w:id="292" w:name="_Toc112427346"/>
      <w:bookmarkStart w:id="293" w:name="_Toc112427539"/>
      <w:bookmarkStart w:id="294" w:name="_Toc112438275"/>
      <w:bookmarkStart w:id="295" w:name="_Toc112438460"/>
      <w:bookmarkStart w:id="296" w:name="_Toc112468738"/>
      <w:bookmarkStart w:id="297" w:name="_Toc112468923"/>
      <w:bookmarkStart w:id="298" w:name="_Toc112313600"/>
      <w:bookmarkStart w:id="299" w:name="_Toc112345999"/>
      <w:bookmarkStart w:id="300" w:name="_Toc112346206"/>
      <w:bookmarkStart w:id="301" w:name="_Toc112346413"/>
      <w:bookmarkStart w:id="302" w:name="_Toc112407833"/>
      <w:bookmarkStart w:id="303" w:name="_Toc112408075"/>
      <w:bookmarkStart w:id="304" w:name="_Toc112420293"/>
      <w:bookmarkStart w:id="305" w:name="_Toc112420488"/>
      <w:bookmarkStart w:id="306" w:name="_Toc112420683"/>
      <w:bookmarkStart w:id="307" w:name="_Toc112420878"/>
      <w:bookmarkStart w:id="308" w:name="_Toc112421073"/>
      <w:bookmarkStart w:id="309" w:name="_Toc112427352"/>
      <w:bookmarkStart w:id="310" w:name="_Toc112427545"/>
      <w:bookmarkStart w:id="311" w:name="_Toc112438281"/>
      <w:bookmarkStart w:id="312" w:name="_Toc112438466"/>
      <w:bookmarkStart w:id="313" w:name="_Toc112468744"/>
      <w:bookmarkStart w:id="314" w:name="_Toc112468929"/>
      <w:bookmarkStart w:id="315" w:name="_Toc112313603"/>
      <w:bookmarkStart w:id="316" w:name="_Toc112346002"/>
      <w:bookmarkStart w:id="317" w:name="_Toc112346209"/>
      <w:bookmarkStart w:id="318" w:name="_Toc112346416"/>
      <w:bookmarkStart w:id="319" w:name="_Toc112407836"/>
      <w:bookmarkStart w:id="320" w:name="_Toc112408078"/>
      <w:bookmarkStart w:id="321" w:name="_Toc112420296"/>
      <w:bookmarkStart w:id="322" w:name="_Toc112420491"/>
      <w:bookmarkStart w:id="323" w:name="_Toc112420686"/>
      <w:bookmarkStart w:id="324" w:name="_Toc112420881"/>
      <w:bookmarkStart w:id="325" w:name="_Toc112421076"/>
      <w:bookmarkStart w:id="326" w:name="_Toc112427355"/>
      <w:bookmarkStart w:id="327" w:name="_Toc112427548"/>
      <w:bookmarkStart w:id="328" w:name="_Toc112438284"/>
      <w:bookmarkStart w:id="329" w:name="_Toc112438469"/>
      <w:bookmarkStart w:id="330" w:name="_Toc112468747"/>
      <w:bookmarkStart w:id="331" w:name="_Toc112468932"/>
      <w:bookmarkStart w:id="332" w:name="_Toc112313611"/>
      <w:bookmarkStart w:id="333" w:name="_Toc112346010"/>
      <w:bookmarkStart w:id="334" w:name="_Toc112346217"/>
      <w:bookmarkStart w:id="335" w:name="_Toc112346424"/>
      <w:bookmarkStart w:id="336" w:name="_Toc112407844"/>
      <w:bookmarkStart w:id="337" w:name="_Toc112408086"/>
      <w:bookmarkStart w:id="338" w:name="_Toc112420304"/>
      <w:bookmarkStart w:id="339" w:name="_Toc112420499"/>
      <w:bookmarkStart w:id="340" w:name="_Toc112420694"/>
      <w:bookmarkStart w:id="341" w:name="_Toc112420889"/>
      <w:bookmarkStart w:id="342" w:name="_Toc112421084"/>
      <w:bookmarkStart w:id="343" w:name="_Toc112427363"/>
      <w:bookmarkStart w:id="344" w:name="_Toc112427556"/>
      <w:bookmarkStart w:id="345" w:name="_Toc112438292"/>
      <w:bookmarkStart w:id="346" w:name="_Toc112438477"/>
      <w:bookmarkStart w:id="347" w:name="_Toc112468755"/>
      <w:bookmarkStart w:id="348" w:name="_Toc112468940"/>
      <w:bookmarkStart w:id="349" w:name="_Toc112313612"/>
      <w:bookmarkStart w:id="350" w:name="_Toc112346011"/>
      <w:bookmarkStart w:id="351" w:name="_Toc112346218"/>
      <w:bookmarkStart w:id="352" w:name="_Toc112346425"/>
      <w:bookmarkStart w:id="353" w:name="_Toc112407845"/>
      <w:bookmarkStart w:id="354" w:name="_Toc112408087"/>
      <w:bookmarkStart w:id="355" w:name="_Toc112420305"/>
      <w:bookmarkStart w:id="356" w:name="_Toc112420500"/>
      <w:bookmarkStart w:id="357" w:name="_Toc112420695"/>
      <w:bookmarkStart w:id="358" w:name="_Toc112420890"/>
      <w:bookmarkStart w:id="359" w:name="_Toc112421085"/>
      <w:bookmarkStart w:id="360" w:name="_Toc112427364"/>
      <w:bookmarkStart w:id="361" w:name="_Toc112427557"/>
      <w:bookmarkStart w:id="362" w:name="_Toc112438293"/>
      <w:bookmarkStart w:id="363" w:name="_Toc112438478"/>
      <w:bookmarkStart w:id="364" w:name="_Toc112468756"/>
      <w:bookmarkStart w:id="365" w:name="_Toc112468941"/>
      <w:bookmarkStart w:id="366" w:name="_Toc112313620"/>
      <w:bookmarkStart w:id="367" w:name="_Toc112346019"/>
      <w:bookmarkStart w:id="368" w:name="_Toc112346226"/>
      <w:bookmarkStart w:id="369" w:name="_Toc112346433"/>
      <w:bookmarkStart w:id="370" w:name="_Toc112407853"/>
      <w:bookmarkStart w:id="371" w:name="_Toc112408095"/>
      <w:bookmarkStart w:id="372" w:name="_Toc112420313"/>
      <w:bookmarkStart w:id="373" w:name="_Toc112420508"/>
      <w:bookmarkStart w:id="374" w:name="_Toc112420703"/>
      <w:bookmarkStart w:id="375" w:name="_Toc112420898"/>
      <w:bookmarkStart w:id="376" w:name="_Toc112421093"/>
      <w:bookmarkStart w:id="377" w:name="_Toc112427372"/>
      <w:bookmarkStart w:id="378" w:name="_Toc112427565"/>
      <w:bookmarkStart w:id="379" w:name="_Toc112438301"/>
      <w:bookmarkStart w:id="380" w:name="_Toc112438486"/>
      <w:bookmarkStart w:id="381" w:name="_Toc112468764"/>
      <w:bookmarkStart w:id="382" w:name="_Toc112468949"/>
      <w:bookmarkStart w:id="383" w:name="_Toc112313621"/>
      <w:bookmarkStart w:id="384" w:name="_Toc112346020"/>
      <w:bookmarkStart w:id="385" w:name="_Toc112346227"/>
      <w:bookmarkStart w:id="386" w:name="_Toc112346434"/>
      <w:bookmarkStart w:id="387" w:name="_Toc112407854"/>
      <w:bookmarkStart w:id="388" w:name="_Toc112408096"/>
      <w:bookmarkStart w:id="389" w:name="_Toc112420314"/>
      <w:bookmarkStart w:id="390" w:name="_Toc112420509"/>
      <w:bookmarkStart w:id="391" w:name="_Toc112420704"/>
      <w:bookmarkStart w:id="392" w:name="_Toc112420899"/>
      <w:bookmarkStart w:id="393" w:name="_Toc112421094"/>
      <w:bookmarkStart w:id="394" w:name="_Toc112427373"/>
      <w:bookmarkStart w:id="395" w:name="_Toc112427566"/>
      <w:bookmarkStart w:id="396" w:name="_Toc112438302"/>
      <w:bookmarkStart w:id="397" w:name="_Toc112438487"/>
      <w:bookmarkStart w:id="398" w:name="_Toc112468765"/>
      <w:bookmarkStart w:id="399" w:name="_Toc112468950"/>
      <w:bookmarkStart w:id="400" w:name="_Toc112313629"/>
      <w:bookmarkStart w:id="401" w:name="_Toc112346028"/>
      <w:bookmarkStart w:id="402" w:name="_Toc112346235"/>
      <w:bookmarkStart w:id="403" w:name="_Toc112346442"/>
      <w:bookmarkStart w:id="404" w:name="_Toc112407862"/>
      <w:bookmarkStart w:id="405" w:name="_Toc112408104"/>
      <w:bookmarkStart w:id="406" w:name="_Toc112420322"/>
      <w:bookmarkStart w:id="407" w:name="_Toc112420517"/>
      <w:bookmarkStart w:id="408" w:name="_Toc112420712"/>
      <w:bookmarkStart w:id="409" w:name="_Toc112420907"/>
      <w:bookmarkStart w:id="410" w:name="_Toc112421102"/>
      <w:bookmarkStart w:id="411" w:name="_Toc112427381"/>
      <w:bookmarkStart w:id="412" w:name="_Toc112427574"/>
      <w:bookmarkStart w:id="413" w:name="_Toc112438310"/>
      <w:bookmarkStart w:id="414" w:name="_Toc112438495"/>
      <w:bookmarkStart w:id="415" w:name="_Toc112468773"/>
      <w:bookmarkStart w:id="416" w:name="_Toc112468958"/>
      <w:bookmarkStart w:id="417" w:name="_Toc112313636"/>
      <w:bookmarkStart w:id="418" w:name="_Toc112346035"/>
      <w:bookmarkStart w:id="419" w:name="_Toc112346242"/>
      <w:bookmarkStart w:id="420" w:name="_Toc112346449"/>
      <w:bookmarkStart w:id="421" w:name="_Toc112407869"/>
      <w:bookmarkStart w:id="422" w:name="_Toc112408111"/>
      <w:bookmarkStart w:id="423" w:name="_Toc112420329"/>
      <w:bookmarkStart w:id="424" w:name="_Toc112420524"/>
      <w:bookmarkStart w:id="425" w:name="_Toc112420719"/>
      <w:bookmarkStart w:id="426" w:name="_Toc112420914"/>
      <w:bookmarkStart w:id="427" w:name="_Toc112421109"/>
      <w:bookmarkStart w:id="428" w:name="_Toc112427388"/>
      <w:bookmarkStart w:id="429" w:name="_Toc112427581"/>
      <w:bookmarkStart w:id="430" w:name="_Toc112438317"/>
      <w:bookmarkStart w:id="431" w:name="_Toc112438502"/>
      <w:bookmarkStart w:id="432" w:name="_Toc112468780"/>
      <w:bookmarkStart w:id="433" w:name="_Toc112468965"/>
      <w:bookmarkStart w:id="434" w:name="_Toc112313644"/>
      <w:bookmarkStart w:id="435" w:name="_Toc112346043"/>
      <w:bookmarkStart w:id="436" w:name="_Toc112346250"/>
      <w:bookmarkStart w:id="437" w:name="_Toc112346457"/>
      <w:bookmarkStart w:id="438" w:name="_Toc112407877"/>
      <w:bookmarkStart w:id="439" w:name="_Toc112408119"/>
      <w:bookmarkStart w:id="440" w:name="_Toc112420337"/>
      <w:bookmarkStart w:id="441" w:name="_Toc112420532"/>
      <w:bookmarkStart w:id="442" w:name="_Toc112420727"/>
      <w:bookmarkStart w:id="443" w:name="_Toc112420922"/>
      <w:bookmarkStart w:id="444" w:name="_Toc112421117"/>
      <w:bookmarkStart w:id="445" w:name="_Toc112427396"/>
      <w:bookmarkStart w:id="446" w:name="_Toc112427589"/>
      <w:bookmarkStart w:id="447" w:name="_Toc112438325"/>
      <w:bookmarkStart w:id="448" w:name="_Toc112438510"/>
      <w:bookmarkStart w:id="449" w:name="_Toc112468788"/>
      <w:bookmarkStart w:id="450" w:name="_Toc112468973"/>
      <w:bookmarkStart w:id="451" w:name="_Toc112313652"/>
      <w:bookmarkStart w:id="452" w:name="_Toc112346051"/>
      <w:bookmarkStart w:id="453" w:name="_Toc112346258"/>
      <w:bookmarkStart w:id="454" w:name="_Toc112346465"/>
      <w:bookmarkStart w:id="455" w:name="_Toc112407885"/>
      <w:bookmarkStart w:id="456" w:name="_Toc112408127"/>
      <w:bookmarkStart w:id="457" w:name="_Toc112420345"/>
      <w:bookmarkStart w:id="458" w:name="_Toc112420540"/>
      <w:bookmarkStart w:id="459" w:name="_Toc112420735"/>
      <w:bookmarkStart w:id="460" w:name="_Toc112420930"/>
      <w:bookmarkStart w:id="461" w:name="_Toc112421125"/>
      <w:bookmarkStart w:id="462" w:name="_Toc112427404"/>
      <w:bookmarkStart w:id="463" w:name="_Toc112427597"/>
      <w:bookmarkStart w:id="464" w:name="_Toc112438333"/>
      <w:bookmarkStart w:id="465" w:name="_Toc112438518"/>
      <w:bookmarkStart w:id="466" w:name="_Toc112468796"/>
      <w:bookmarkStart w:id="467" w:name="_Toc112468981"/>
      <w:bookmarkStart w:id="468" w:name="_Toc112313653"/>
      <w:bookmarkStart w:id="469" w:name="_Toc112346052"/>
      <w:bookmarkStart w:id="470" w:name="_Toc112346259"/>
      <w:bookmarkStart w:id="471" w:name="_Toc112346466"/>
      <w:bookmarkStart w:id="472" w:name="_Toc112407886"/>
      <w:bookmarkStart w:id="473" w:name="_Toc112408128"/>
      <w:bookmarkStart w:id="474" w:name="_Toc112420346"/>
      <w:bookmarkStart w:id="475" w:name="_Toc112420541"/>
      <w:bookmarkStart w:id="476" w:name="_Toc112420736"/>
      <w:bookmarkStart w:id="477" w:name="_Toc112420931"/>
      <w:bookmarkStart w:id="478" w:name="_Toc112421126"/>
      <w:bookmarkStart w:id="479" w:name="_Toc112427405"/>
      <w:bookmarkStart w:id="480" w:name="_Toc112427598"/>
      <w:bookmarkStart w:id="481" w:name="_Toc112438334"/>
      <w:bookmarkStart w:id="482" w:name="_Toc112438519"/>
      <w:bookmarkStart w:id="483" w:name="_Toc112468797"/>
      <w:bookmarkStart w:id="484" w:name="_Toc112468982"/>
      <w:bookmarkStart w:id="485" w:name="_Ref111574171"/>
      <w:bookmarkStart w:id="486" w:name="_Toc15739873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t xml:space="preserve">2.5 </w:t>
      </w:r>
      <w:r w:rsidR="00727564">
        <w:t xml:space="preserve">Modifying and Saving </w:t>
      </w:r>
      <w:bookmarkEnd w:id="485"/>
      <w:r w:rsidR="00727564">
        <w:t>Entities</w:t>
      </w:r>
      <w:bookmarkEnd w:id="486"/>
    </w:p>
    <w:p w14:paraId="7E3FCDE4" w14:textId="77777777" w:rsidR="00727564" w:rsidRPr="00960224" w:rsidRDefault="00727564" w:rsidP="00960224">
      <w:pPr>
        <w:pStyle w:val="Text"/>
      </w:pPr>
      <w:r w:rsidRPr="00960224">
        <w:t xml:space="preserve">Few applications are built with only query in mind. Data must be created and modified too. </w:t>
      </w:r>
      <w:r w:rsidR="001D066C" w:rsidRPr="00960224">
        <w:t>LINQ to SQL</w:t>
      </w:r>
      <w:r w:rsidRPr="00960224">
        <w:t xml:space="preserve"> is designed to offer maximum flexibility in manipulating and persisting changes made to your objects. A</w:t>
      </w:r>
      <w:r w:rsidR="00656AC9" w:rsidRPr="00960224">
        <w:t>s</w:t>
      </w:r>
      <w:r w:rsidRPr="00960224">
        <w:t xml:space="preserve"> soon as </w:t>
      </w:r>
      <w:r w:rsidR="00CA35DC" w:rsidRPr="00960224">
        <w:t xml:space="preserve">entity </w:t>
      </w:r>
      <w:r w:rsidRPr="00960224">
        <w:t xml:space="preserve">objects are available, either </w:t>
      </w:r>
      <w:r w:rsidR="00A51AD0" w:rsidRPr="00960224">
        <w:t xml:space="preserve">by </w:t>
      </w:r>
      <w:r w:rsidRPr="00960224">
        <w:t xml:space="preserve">retrieving them through a query or constructing them </w:t>
      </w:r>
      <w:r w:rsidR="00CA35DC" w:rsidRPr="00960224">
        <w:t>a</w:t>
      </w:r>
      <w:r w:rsidRPr="00960224">
        <w:t xml:space="preserve">new, you may manipulate them as normal objects in your application, changing their values or adding and removing them from collections as you see fit. </w:t>
      </w:r>
      <w:r w:rsidR="001D066C" w:rsidRPr="00960224">
        <w:t>LINQ to SQL</w:t>
      </w:r>
      <w:r w:rsidRPr="00960224">
        <w:t xml:space="preserve"> tracks all your changes and is ready to transmit the</w:t>
      </w:r>
      <w:r w:rsidR="00CA35DC" w:rsidRPr="00960224">
        <w:t>m</w:t>
      </w:r>
      <w:r w:rsidRPr="00960224">
        <w:t xml:space="preserve"> back to the database as soon as you are done.</w:t>
      </w:r>
    </w:p>
    <w:p w14:paraId="70CA970F" w14:textId="77777777" w:rsidR="00727564" w:rsidRPr="00960224" w:rsidRDefault="00727564" w:rsidP="00960224">
      <w:pPr>
        <w:pStyle w:val="Text"/>
      </w:pPr>
      <w:r w:rsidRPr="00960224">
        <w:t xml:space="preserve">The example below uses the </w:t>
      </w:r>
      <w:r w:rsidRPr="00002CE9">
        <w:rPr>
          <w:rStyle w:val="CodeEmbedded"/>
        </w:rPr>
        <w:t>Customer</w:t>
      </w:r>
      <w:r w:rsidRPr="00960224">
        <w:t xml:space="preserve"> and </w:t>
      </w:r>
      <w:r w:rsidRPr="00002CE9">
        <w:rPr>
          <w:rStyle w:val="CodeEmbedded"/>
        </w:rPr>
        <w:t>Order</w:t>
      </w:r>
      <w:r w:rsidRPr="00960224">
        <w:t xml:space="preserve"> classes generated by a tool from the metadata of the entire Northwind sample database. The class definitions have not been shown for brevity.</w:t>
      </w:r>
    </w:p>
    <w:p w14:paraId="27121569" w14:textId="77777777" w:rsidR="00BA407A" w:rsidRPr="00031698" w:rsidRDefault="00BA407A" w:rsidP="00031698">
      <w:pPr>
        <w:pStyle w:val="Code"/>
        <w:rPr>
          <w:rStyle w:val="MultilanguageMarkerAuto"/>
        </w:rPr>
      </w:pPr>
      <w:r w:rsidRPr="00031698">
        <w:rPr>
          <w:rStyle w:val="MultilanguageMarkerAuto"/>
        </w:rPr>
        <w:t>[C#]</w:t>
      </w:r>
    </w:p>
    <w:p w14:paraId="7BCC1377" w14:textId="77777777" w:rsidR="00A979B9" w:rsidRPr="00960224" w:rsidRDefault="00A979B9" w:rsidP="003F113A">
      <w:pPr>
        <w:pStyle w:val="Code"/>
        <w:rPr>
          <w:lang w:val="en-US" w:eastAsia="en-US"/>
        </w:rPr>
      </w:pPr>
      <w:r w:rsidRPr="003F113A">
        <w:rPr>
          <w:lang w:val="en-US" w:eastAsia="en-US"/>
        </w:rPr>
        <w:t xml:space="preserve">Northwind db = </w:t>
      </w:r>
      <w:r w:rsidRPr="003F113A">
        <w:rPr>
          <w:color w:val="0000FF"/>
          <w:lang w:val="en-US" w:eastAsia="en-US"/>
        </w:rPr>
        <w:t>new</w:t>
      </w:r>
      <w:r w:rsidRPr="003F113A">
        <w:rPr>
          <w:lang w:val="en-US" w:eastAsia="en-US"/>
        </w:rPr>
        <w:t xml:space="preserve"> Northwind(</w:t>
      </w:r>
      <w:r w:rsidRPr="003F113A">
        <w:rPr>
          <w:color w:val="800000"/>
          <w:lang w:val="en-US" w:eastAsia="en-US"/>
        </w:rPr>
        <w:t>"c:\\northwind\\northwnd.mdf"</w:t>
      </w:r>
      <w:r w:rsidRPr="003F113A">
        <w:rPr>
          <w:lang w:val="en-US" w:eastAsia="en-US"/>
        </w:rPr>
        <w:t>);</w:t>
      </w:r>
    </w:p>
    <w:p w14:paraId="5F13B085" w14:textId="77777777" w:rsidR="00C151F7" w:rsidRDefault="00A979B9" w:rsidP="003F113A">
      <w:pPr>
        <w:pStyle w:val="Code"/>
        <w:rPr>
          <w:color w:val="008000"/>
          <w:lang w:val="en-US" w:eastAsia="en-US"/>
        </w:rPr>
      </w:pPr>
      <w:r w:rsidRPr="003F113A">
        <w:rPr>
          <w:color w:val="008000"/>
          <w:lang w:val="en-US" w:eastAsia="en-US"/>
        </w:rPr>
        <w:t>// Query for a specific customer</w:t>
      </w:r>
    </w:p>
    <w:p w14:paraId="1167B490" w14:textId="77777777" w:rsidR="00C151F7" w:rsidRDefault="00A979B9" w:rsidP="003F113A">
      <w:pPr>
        <w:pStyle w:val="Code"/>
        <w:rPr>
          <w:color w:val="008000"/>
          <w:lang w:val="en-US" w:eastAsia="en-US"/>
        </w:rPr>
      </w:pPr>
      <w:r w:rsidRPr="003F113A">
        <w:rPr>
          <w:color w:val="0000FF"/>
          <w:lang w:val="en-US" w:eastAsia="en-US"/>
        </w:rPr>
        <w:t>string</w:t>
      </w:r>
      <w:r w:rsidRPr="003F113A">
        <w:rPr>
          <w:lang w:val="en-US" w:eastAsia="en-US"/>
        </w:rPr>
        <w:t xml:space="preserve"> id = </w:t>
      </w:r>
      <w:r w:rsidRPr="003F113A">
        <w:rPr>
          <w:color w:val="800000"/>
          <w:lang w:val="en-US" w:eastAsia="en-US"/>
        </w:rPr>
        <w:t>"ALFKI"</w:t>
      </w:r>
      <w:r w:rsidRPr="003F113A">
        <w:rPr>
          <w:lang w:val="en-US" w:eastAsia="en-US"/>
        </w:rPr>
        <w:t>;</w:t>
      </w:r>
    </w:p>
    <w:p w14:paraId="5286AE69" w14:textId="77777777" w:rsidR="00A979B9" w:rsidRPr="00960224" w:rsidRDefault="00A979B9" w:rsidP="003F113A">
      <w:pPr>
        <w:pStyle w:val="Code"/>
        <w:rPr>
          <w:lang w:val="en-US" w:eastAsia="en-US"/>
        </w:rPr>
      </w:pPr>
      <w:r w:rsidRPr="003F113A">
        <w:rPr>
          <w:color w:val="0000FF"/>
          <w:lang w:val="en-US" w:eastAsia="en-US"/>
        </w:rPr>
        <w:t>var</w:t>
      </w:r>
      <w:r w:rsidRPr="003F113A">
        <w:rPr>
          <w:lang w:val="en-US" w:eastAsia="en-US"/>
        </w:rPr>
        <w:t xml:space="preserve"> cust = db.Customers.Single(c =&gt; c.CustomerID == id);</w:t>
      </w:r>
    </w:p>
    <w:p w14:paraId="13DDD188" w14:textId="77777777" w:rsidR="00C151F7" w:rsidRDefault="00A979B9" w:rsidP="003F113A">
      <w:pPr>
        <w:pStyle w:val="Code"/>
        <w:rPr>
          <w:color w:val="008000"/>
          <w:lang w:val="en-US" w:eastAsia="en-US"/>
        </w:rPr>
      </w:pPr>
      <w:r w:rsidRPr="003F113A">
        <w:rPr>
          <w:color w:val="008000"/>
          <w:lang w:val="en-US" w:eastAsia="en-US"/>
        </w:rPr>
        <w:t>// Change the name of the contact</w:t>
      </w:r>
    </w:p>
    <w:p w14:paraId="3FBC0AA6" w14:textId="77777777" w:rsidR="00A979B9" w:rsidRPr="00960224" w:rsidRDefault="00A979B9" w:rsidP="003F113A">
      <w:pPr>
        <w:pStyle w:val="Code"/>
        <w:rPr>
          <w:lang w:val="en-US" w:eastAsia="en-US"/>
        </w:rPr>
      </w:pPr>
      <w:r w:rsidRPr="003F113A">
        <w:rPr>
          <w:lang w:val="en-US" w:eastAsia="en-US"/>
        </w:rPr>
        <w:t xml:space="preserve">cust.ContactName = </w:t>
      </w:r>
      <w:r w:rsidRPr="003F113A">
        <w:rPr>
          <w:color w:val="800000"/>
          <w:lang w:val="en-US" w:eastAsia="en-US"/>
        </w:rPr>
        <w:t>"New Contact"</w:t>
      </w:r>
      <w:r w:rsidRPr="003F113A">
        <w:rPr>
          <w:lang w:val="en-US" w:eastAsia="en-US"/>
        </w:rPr>
        <w:t>;</w:t>
      </w:r>
    </w:p>
    <w:p w14:paraId="2BF15DA5" w14:textId="77777777" w:rsidR="00C151F7" w:rsidRDefault="00A979B9" w:rsidP="003F113A">
      <w:pPr>
        <w:pStyle w:val="Code"/>
        <w:rPr>
          <w:color w:val="008000"/>
          <w:lang w:val="en-US" w:eastAsia="en-US"/>
        </w:rPr>
      </w:pPr>
      <w:r w:rsidRPr="003F113A">
        <w:rPr>
          <w:color w:val="008000"/>
          <w:lang w:val="en-US" w:eastAsia="en-US"/>
        </w:rPr>
        <w:t>// Create and add a new Order to Orders collection</w:t>
      </w:r>
    </w:p>
    <w:p w14:paraId="65A24686" w14:textId="77777777" w:rsidR="00C151F7" w:rsidRPr="00C151F7" w:rsidRDefault="00A979B9" w:rsidP="003F113A">
      <w:pPr>
        <w:pStyle w:val="Code"/>
      </w:pPr>
      <w:r w:rsidRPr="003F113A">
        <w:rPr>
          <w:color w:val="008080"/>
          <w:lang w:val="en-US" w:eastAsia="en-US"/>
        </w:rPr>
        <w:t>Order</w:t>
      </w:r>
      <w:r w:rsidRPr="003F113A">
        <w:rPr>
          <w:lang w:val="en-US" w:eastAsia="en-US"/>
        </w:rPr>
        <w:t xml:space="preserve"> ord = </w:t>
      </w:r>
      <w:r w:rsidRPr="003F113A">
        <w:rPr>
          <w:color w:val="0000FF"/>
          <w:lang w:val="en-US" w:eastAsia="en-US"/>
        </w:rPr>
        <w:t>new</w:t>
      </w:r>
      <w:r w:rsidRPr="003F113A">
        <w:rPr>
          <w:lang w:val="en-US" w:eastAsia="en-US"/>
        </w:rPr>
        <w:t xml:space="preserve"> </w:t>
      </w:r>
      <w:r w:rsidRPr="003F113A">
        <w:rPr>
          <w:color w:val="008080"/>
          <w:lang w:val="en-US" w:eastAsia="en-US"/>
        </w:rPr>
        <w:t>Order</w:t>
      </w:r>
      <w:r w:rsidRPr="003F113A">
        <w:rPr>
          <w:lang w:val="en-US" w:eastAsia="en-US"/>
        </w:rPr>
        <w:t xml:space="preserve"> { OrderDate = </w:t>
      </w:r>
      <w:r w:rsidRPr="003F113A">
        <w:rPr>
          <w:color w:val="008080"/>
          <w:lang w:val="en-US" w:eastAsia="en-US"/>
        </w:rPr>
        <w:t>DateTime</w:t>
      </w:r>
      <w:r w:rsidRPr="003F113A">
        <w:rPr>
          <w:lang w:val="en-US" w:eastAsia="en-US"/>
        </w:rPr>
        <w:t>.Now };</w:t>
      </w:r>
    </w:p>
    <w:p w14:paraId="1D787CBE" w14:textId="77777777" w:rsidR="00A979B9" w:rsidRPr="00960224" w:rsidRDefault="00A979B9" w:rsidP="003F113A">
      <w:pPr>
        <w:pStyle w:val="Code"/>
        <w:rPr>
          <w:lang w:val="en-US" w:eastAsia="en-US"/>
        </w:rPr>
      </w:pPr>
      <w:r w:rsidRPr="003F113A">
        <w:rPr>
          <w:lang w:val="en-US" w:eastAsia="en-US"/>
        </w:rPr>
        <w:t>cust.Orders.Add(ord);</w:t>
      </w:r>
    </w:p>
    <w:p w14:paraId="32563461" w14:textId="77777777" w:rsidR="00C151F7" w:rsidRDefault="00A979B9" w:rsidP="003F113A">
      <w:pPr>
        <w:pStyle w:val="Code"/>
        <w:rPr>
          <w:color w:val="008000"/>
          <w:lang w:val="en-US" w:eastAsia="en-US"/>
        </w:rPr>
      </w:pPr>
      <w:r w:rsidRPr="003F113A">
        <w:rPr>
          <w:color w:val="008000"/>
          <w:lang w:val="en-US" w:eastAsia="en-US"/>
        </w:rPr>
        <w:t>// Ask the DataContext to save all the changes</w:t>
      </w:r>
    </w:p>
    <w:p w14:paraId="30243F49" w14:textId="77777777" w:rsidR="00A979B9" w:rsidRDefault="00A979B9" w:rsidP="003F113A">
      <w:pPr>
        <w:pStyle w:val="Code"/>
        <w:rPr>
          <w:lang w:val="en-US" w:eastAsia="en-US"/>
        </w:rPr>
      </w:pPr>
      <w:r w:rsidRPr="003F113A">
        <w:rPr>
          <w:lang w:val="en-US" w:eastAsia="en-US"/>
        </w:rPr>
        <w:t>db.SubmitChanges();</w:t>
      </w:r>
    </w:p>
    <w:p w14:paraId="799CA962" w14:textId="77777777" w:rsidR="00C151F7" w:rsidRDefault="00C151F7" w:rsidP="003F113A">
      <w:pPr>
        <w:pStyle w:val="Code"/>
        <w:rPr>
          <w:lang w:val="en-US" w:eastAsia="en-US"/>
        </w:rPr>
      </w:pPr>
    </w:p>
    <w:p w14:paraId="0A1B1AF4" w14:textId="77777777" w:rsidR="00BA407A" w:rsidRPr="00031698" w:rsidRDefault="00BA407A" w:rsidP="00031698">
      <w:pPr>
        <w:pStyle w:val="Text"/>
      </w:pPr>
    </w:p>
    <w:p w14:paraId="4CE5A9FA" w14:textId="77777777" w:rsidR="00BA407A" w:rsidRPr="00031698" w:rsidRDefault="00031698" w:rsidP="00031698">
      <w:pPr>
        <w:pStyle w:val="Code"/>
        <w:rPr>
          <w:rStyle w:val="MultilanguageMarkerAuto"/>
        </w:rPr>
      </w:pPr>
      <w:r w:rsidRPr="00031698">
        <w:rPr>
          <w:rStyle w:val="MultilanguageMarkerAuto"/>
        </w:rPr>
        <w:t>[Visual Basic]</w:t>
      </w:r>
    </w:p>
    <w:p w14:paraId="21B6C386" w14:textId="77777777" w:rsidR="00BA407A" w:rsidRPr="006B2A74" w:rsidRDefault="00BA407A" w:rsidP="00BA407A">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7B77AE23"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Query for a specific customer</w:t>
      </w:r>
    </w:p>
    <w:p w14:paraId="39607957" w14:textId="77777777" w:rsidR="00BA407A" w:rsidRDefault="00BA407A" w:rsidP="00BA407A">
      <w:pPr>
        <w:pStyle w:val="Code"/>
        <w:rPr>
          <w:color w:val="008000"/>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As</w:t>
      </w:r>
      <w:r w:rsidRPr="00A979B9">
        <w:rPr>
          <w:color w:val="0000FF"/>
          <w:lang w:val="en-US" w:eastAsia="en-US"/>
        </w:rPr>
        <w:t xml:space="preserve"> </w:t>
      </w:r>
      <w:r>
        <w:rPr>
          <w:color w:val="0000FF"/>
          <w:lang w:eastAsia="en-US"/>
        </w:rPr>
        <w:t>S</w:t>
      </w:r>
      <w:r w:rsidRPr="00A979B9">
        <w:rPr>
          <w:color w:val="0000FF"/>
          <w:lang w:val="en-US" w:eastAsia="en-US"/>
        </w:rPr>
        <w:t>tring</w:t>
      </w:r>
      <w:r w:rsidRPr="00A979B9">
        <w:rPr>
          <w:lang w:val="en-US" w:eastAsia="en-US"/>
        </w:rPr>
        <w:t xml:space="preserve"> = </w:t>
      </w:r>
      <w:r w:rsidRPr="00A979B9">
        <w:rPr>
          <w:color w:val="800000"/>
          <w:lang w:val="en-US" w:eastAsia="en-US"/>
        </w:rPr>
        <w:t>"ALFKI"</w:t>
      </w:r>
    </w:p>
    <w:p w14:paraId="451BC56A" w14:textId="77777777" w:rsidR="00BA407A" w:rsidRDefault="00BA407A" w:rsidP="00BA407A">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55713FEF" w14:textId="77777777" w:rsidR="00BA407A" w:rsidRDefault="00BA407A" w:rsidP="00BA407A">
      <w:pPr>
        <w:pStyle w:val="Code"/>
        <w:rPr>
          <w:lang w:eastAsia="en-US"/>
        </w:rPr>
      </w:pPr>
      <w:r>
        <w:rPr>
          <w:color w:val="0000FF"/>
        </w:rPr>
        <w:t xml:space="preserve">                     </w:t>
      </w:r>
      <w:r w:rsidRPr="006B2A74">
        <w:rPr>
          <w:color w:val="0000FF"/>
        </w:rPr>
        <w:t>Where</w:t>
      </w:r>
      <w:r w:rsidRPr="006B2A74">
        <w:t xml:space="preserve"> </w:t>
      </w:r>
      <w:r>
        <w:t>cust.CustomerID = id).First</w:t>
      </w:r>
    </w:p>
    <w:p w14:paraId="74AE9826"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Change the name of the contact</w:t>
      </w:r>
    </w:p>
    <w:p w14:paraId="690FF252" w14:textId="77777777" w:rsidR="00BA407A" w:rsidRPr="006B2A74" w:rsidRDefault="00BA407A" w:rsidP="00BA407A">
      <w:pPr>
        <w:pStyle w:val="Code"/>
        <w:rPr>
          <w:color w:val="008000"/>
          <w:lang w:eastAsia="en-US"/>
        </w:rPr>
      </w:pPr>
      <w:r>
        <w:rPr>
          <w:lang w:eastAsia="en-US"/>
        </w:rPr>
        <w:t>targetCustomer</w:t>
      </w:r>
      <w:r w:rsidRPr="00A979B9">
        <w:rPr>
          <w:lang w:val="en-US" w:eastAsia="en-US"/>
        </w:rPr>
        <w:t xml:space="preserve">.ContactName = </w:t>
      </w:r>
      <w:r w:rsidRPr="00A979B9">
        <w:rPr>
          <w:color w:val="800000"/>
          <w:lang w:val="en-US" w:eastAsia="en-US"/>
        </w:rPr>
        <w:t>"New Contact"</w:t>
      </w:r>
    </w:p>
    <w:p w14:paraId="23D0320C"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Create and add a new Order to Orders collection</w:t>
      </w:r>
    </w:p>
    <w:p w14:paraId="051CAC50" w14:textId="77777777" w:rsidR="00BA407A" w:rsidRDefault="00BA407A" w:rsidP="00BA407A">
      <w:pPr>
        <w:pStyle w:val="Code"/>
        <w:rPr>
          <w:color w:val="008000"/>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w:t>
      </w:r>
      <w:r w:rsidRPr="00A979B9">
        <w:rPr>
          <w:lang w:val="en-US" w:eastAsia="en-US"/>
        </w:rPr>
        <w:t xml:space="preserve"> </w:t>
      </w:r>
      <w:r>
        <w:rPr>
          <w:color w:val="0000FF"/>
          <w:lang w:eastAsia="en-US"/>
        </w:rPr>
        <w:t>N</w:t>
      </w:r>
      <w:r w:rsidRPr="00A979B9">
        <w:rPr>
          <w:color w:val="0000FF"/>
          <w:lang w:val="en-US" w:eastAsia="en-US"/>
        </w:rPr>
        <w:t>ew</w:t>
      </w:r>
      <w:r w:rsidRPr="00A979B9">
        <w:rPr>
          <w:lang w:val="en-US" w:eastAsia="en-US"/>
        </w:rPr>
        <w:t xml:space="preserve"> </w:t>
      </w:r>
      <w:r w:rsidRPr="00A979B9">
        <w:rPr>
          <w:color w:val="008080"/>
          <w:lang w:val="en-US" w:eastAsia="en-US"/>
        </w:rPr>
        <w:t>Order</w:t>
      </w:r>
      <w:r w:rsidRPr="00A979B9">
        <w:rPr>
          <w:lang w:val="en-US" w:eastAsia="en-US"/>
        </w:rPr>
        <w:t xml:space="preserve"> </w:t>
      </w:r>
      <w:r>
        <w:rPr>
          <w:color w:val="0000FF"/>
          <w:lang w:eastAsia="en-US"/>
        </w:rPr>
        <w:t>With</w:t>
      </w:r>
      <w:r>
        <w:rPr>
          <w:lang w:eastAsia="en-US"/>
        </w:rPr>
        <w:t xml:space="preserve"> </w:t>
      </w:r>
      <w:r w:rsidRPr="00A979B9">
        <w:rPr>
          <w:lang w:val="en-US" w:eastAsia="en-US"/>
        </w:rPr>
        <w:t xml:space="preserve">{ </w:t>
      </w:r>
      <w:r>
        <w:rPr>
          <w:lang w:eastAsia="en-US"/>
        </w:rPr>
        <w:t>.</w:t>
      </w:r>
      <w:r w:rsidRPr="00A979B9">
        <w:rPr>
          <w:lang w:val="en-US" w:eastAsia="en-US"/>
        </w:rPr>
        <w:t xml:space="preserve">OrderDate = </w:t>
      </w:r>
      <w:r w:rsidRPr="00A979B9">
        <w:rPr>
          <w:color w:val="008080"/>
          <w:lang w:val="en-US" w:eastAsia="en-US"/>
        </w:rPr>
        <w:t>DateTime</w:t>
      </w:r>
      <w:r w:rsidRPr="00A979B9">
        <w:rPr>
          <w:lang w:val="en-US" w:eastAsia="en-US"/>
        </w:rPr>
        <w:t>.Now }</w:t>
      </w:r>
    </w:p>
    <w:p w14:paraId="380B2426" w14:textId="77777777" w:rsidR="00BA407A" w:rsidRPr="006B2A74" w:rsidRDefault="00BA407A" w:rsidP="00BA407A">
      <w:pPr>
        <w:pStyle w:val="Code"/>
        <w:rPr>
          <w:color w:val="008000"/>
          <w:lang w:eastAsia="en-US"/>
        </w:rPr>
      </w:pPr>
      <w:r>
        <w:rPr>
          <w:lang w:eastAsia="en-US"/>
        </w:rPr>
        <w:t>targetCustomer</w:t>
      </w:r>
      <w:r w:rsidRPr="00A979B9">
        <w:rPr>
          <w:lang w:val="en-US" w:eastAsia="en-US"/>
        </w:rPr>
        <w:t>.Orders.Add(ord)</w:t>
      </w:r>
    </w:p>
    <w:p w14:paraId="1E768A4B"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Ask the DataContext to save all the changes</w:t>
      </w:r>
    </w:p>
    <w:p w14:paraId="44A41379" w14:textId="77777777" w:rsidR="00BA407A" w:rsidRPr="006B2A74" w:rsidRDefault="00BA407A" w:rsidP="00BA407A">
      <w:pPr>
        <w:pStyle w:val="Code"/>
        <w:rPr>
          <w:lang w:eastAsia="en-US"/>
        </w:rPr>
      </w:pPr>
      <w:r w:rsidRPr="00A979B9">
        <w:rPr>
          <w:lang w:val="en-US" w:eastAsia="en-US"/>
        </w:rPr>
        <w:t>db.SubmitChanges()</w:t>
      </w:r>
    </w:p>
    <w:p w14:paraId="658BD395" w14:textId="77777777" w:rsidR="00BA407A" w:rsidRPr="007D1B71" w:rsidRDefault="00BA407A" w:rsidP="00BA407A">
      <w:pPr>
        <w:pStyle w:val="Code"/>
        <w:rPr>
          <w:lang w:eastAsia="en-US"/>
        </w:rPr>
      </w:pPr>
    </w:p>
    <w:p w14:paraId="4040F809" w14:textId="77777777" w:rsidR="00BA407A" w:rsidRPr="00031698" w:rsidRDefault="00BA407A" w:rsidP="00031698">
      <w:pPr>
        <w:pStyle w:val="Text"/>
      </w:pPr>
    </w:p>
    <w:p w14:paraId="1778433E" w14:textId="77777777" w:rsidR="003F113A" w:rsidRDefault="000748C7" w:rsidP="003F113A">
      <w:pPr>
        <w:pStyle w:val="Text"/>
      </w:pPr>
      <w:r>
        <w:t>When</w:t>
      </w:r>
      <w:r w:rsidR="00727564">
        <w:t xml:space="preserve"> </w:t>
      </w:r>
      <w:r w:rsidR="00727564" w:rsidRPr="00002CE9">
        <w:rPr>
          <w:rStyle w:val="CodeEmbedded"/>
        </w:rPr>
        <w:t>SubmitChanges()</w:t>
      </w:r>
      <w:r>
        <w:t xml:space="preserve"> is called, </w:t>
      </w:r>
      <w:r w:rsidR="001D066C">
        <w:t>LINQ to SQL</w:t>
      </w:r>
      <w:r w:rsidR="00727564">
        <w:t xml:space="preserve"> automatically generates and executes SQL commands in order to transmit the changes back to the database. It is also possible to override this behavior with custom logic</w:t>
      </w:r>
      <w:r>
        <w:t>. The custom logic may call a database stored procedure.</w:t>
      </w:r>
      <w:bookmarkStart w:id="487" w:name="_Toc157398737"/>
    </w:p>
    <w:p w14:paraId="7BB8706B" w14:textId="77777777" w:rsidR="00727564" w:rsidRDefault="003F113A" w:rsidP="003F113A">
      <w:pPr>
        <w:pStyle w:val="Heading4"/>
      </w:pPr>
      <w:r>
        <w:t xml:space="preserve">3. </w:t>
      </w:r>
      <w:r w:rsidR="00727564">
        <w:t xml:space="preserve">Queries </w:t>
      </w:r>
      <w:r w:rsidR="00324893">
        <w:t>in</w:t>
      </w:r>
      <w:r w:rsidR="00727564">
        <w:t xml:space="preserve"> Depth</w:t>
      </w:r>
      <w:bookmarkEnd w:id="487"/>
    </w:p>
    <w:p w14:paraId="6DBDC356" w14:textId="77777777" w:rsidR="00727564" w:rsidRPr="00960224" w:rsidRDefault="001D066C" w:rsidP="00960224">
      <w:pPr>
        <w:pStyle w:val="Text"/>
      </w:pPr>
      <w:r w:rsidRPr="00960224">
        <w:t>LINQ to SQL</w:t>
      </w:r>
      <w:r w:rsidR="00727564" w:rsidRPr="00960224">
        <w:t xml:space="preserve"> provides an implementation of the standard query operators for objects associated with tables in a relational database. This </w:t>
      </w:r>
      <w:r w:rsidR="003650D4" w:rsidRPr="00960224">
        <w:t>chapter</w:t>
      </w:r>
      <w:r w:rsidR="00727564" w:rsidRPr="00960224">
        <w:t xml:space="preserve"> describes the </w:t>
      </w:r>
      <w:r w:rsidRPr="00960224">
        <w:t>LINQ to SQL</w:t>
      </w:r>
      <w:r w:rsidR="00727564" w:rsidRPr="00960224">
        <w:t>-specific aspects of queries.</w:t>
      </w:r>
    </w:p>
    <w:p w14:paraId="23FBADDC" w14:textId="77777777" w:rsidR="00727564" w:rsidRDefault="003F113A" w:rsidP="00960224">
      <w:pPr>
        <w:pStyle w:val="Heading5"/>
      </w:pPr>
      <w:bookmarkStart w:id="488" w:name="_Toc157398738"/>
      <w:r>
        <w:t xml:space="preserve">3.1 </w:t>
      </w:r>
      <w:r w:rsidR="00727564">
        <w:t>Query Execution</w:t>
      </w:r>
      <w:bookmarkEnd w:id="488"/>
    </w:p>
    <w:p w14:paraId="09498EE4" w14:textId="77777777" w:rsidR="00727564" w:rsidRDefault="00727564" w:rsidP="00960224">
      <w:pPr>
        <w:pStyle w:val="Text"/>
      </w:pPr>
      <w:r w:rsidRPr="00960224">
        <w:t xml:space="preserve">Whether you write a query as a high-level </w:t>
      </w:r>
      <w:r w:rsidR="000123DD" w:rsidRPr="00C151F7">
        <w:rPr>
          <w:rStyle w:val="Italic"/>
        </w:rPr>
        <w:t>query expression</w:t>
      </w:r>
      <w:r w:rsidRPr="00960224">
        <w:t xml:space="preserve"> or build one out of the individual operators, the query that you write is not an imperative </w:t>
      </w:r>
      <w:r w:rsidR="00735B07" w:rsidRPr="00960224">
        <w:t>statement, executed immediately</w:t>
      </w:r>
      <w:r w:rsidRPr="00960224">
        <w:t xml:space="preserve">. It is a description. For example, in the declaration below the local variable </w:t>
      </w:r>
      <w:r w:rsidRPr="00C151F7">
        <w:rPr>
          <w:rStyle w:val="CodeEmbedded"/>
        </w:rPr>
        <w:t>q</w:t>
      </w:r>
      <w:r w:rsidRPr="00960224">
        <w:t xml:space="preserve"> refers to the description of the query not the result of executing it.</w:t>
      </w:r>
    </w:p>
    <w:p w14:paraId="65FB7C9E" w14:textId="77777777" w:rsidR="00C151F7" w:rsidRPr="00031698" w:rsidRDefault="00117B5E" w:rsidP="00031698">
      <w:pPr>
        <w:pStyle w:val="Code"/>
        <w:rPr>
          <w:rStyle w:val="MultilanguageMarkerAuto"/>
        </w:rPr>
      </w:pPr>
      <w:r w:rsidRPr="00031698">
        <w:rPr>
          <w:rStyle w:val="MultilanguageMarkerAuto"/>
        </w:rPr>
        <w:t>[C#]</w:t>
      </w:r>
    </w:p>
    <w:p w14:paraId="7BE8B7A6" w14:textId="77777777" w:rsidR="00C151F7" w:rsidRDefault="00727564" w:rsidP="003B4085">
      <w:pPr>
        <w:pStyle w:val="Code"/>
      </w:pPr>
      <w:r w:rsidRPr="00E85CF5">
        <w:rPr>
          <w:color w:val="0000FF"/>
        </w:rPr>
        <w:t>var</w:t>
      </w:r>
      <w:r w:rsidR="003B4085">
        <w:t xml:space="preserve"> q =</w:t>
      </w:r>
    </w:p>
    <w:p w14:paraId="29DA5DFB" w14:textId="77777777" w:rsidR="00C151F7" w:rsidRDefault="003B4085" w:rsidP="003B4085">
      <w:pPr>
        <w:pStyle w:val="Code"/>
      </w:pPr>
      <w:r>
        <w:tab/>
      </w:r>
      <w:r w:rsidR="00727564" w:rsidRPr="00F058E0">
        <w:rPr>
          <w:color w:val="0000FF"/>
        </w:rPr>
        <w:t>from</w:t>
      </w:r>
      <w:r w:rsidR="00727564" w:rsidRPr="00814514">
        <w:t xml:space="preserve"> c </w:t>
      </w:r>
      <w:r w:rsidR="00727564" w:rsidRPr="00F058E0">
        <w:rPr>
          <w:color w:val="0000FF"/>
        </w:rPr>
        <w:t>in</w:t>
      </w:r>
      <w:r w:rsidR="00727564">
        <w:t xml:space="preserve"> db.C</w:t>
      </w:r>
      <w:r w:rsidR="00727564" w:rsidRPr="00814514">
        <w:t>ustomers</w:t>
      </w:r>
    </w:p>
    <w:p w14:paraId="395437A2" w14:textId="77777777" w:rsidR="00C151F7" w:rsidRDefault="003B4085" w:rsidP="003B4085">
      <w:pPr>
        <w:pStyle w:val="Code"/>
      </w:pPr>
      <w:r>
        <w:tab/>
      </w:r>
      <w:r w:rsidR="00727564" w:rsidRPr="00F058E0">
        <w:rPr>
          <w:color w:val="0000FF"/>
        </w:rPr>
        <w:t>where</w:t>
      </w:r>
      <w:r w:rsidR="00727564" w:rsidRPr="00814514">
        <w:t xml:space="preserve"> c.</w:t>
      </w:r>
      <w:r w:rsidR="00727564">
        <w:t xml:space="preserve">City == </w:t>
      </w:r>
      <w:r w:rsidR="00D52CBB">
        <w:rPr>
          <w:color w:val="800000"/>
        </w:rPr>
        <w:t>"</w:t>
      </w:r>
      <w:r w:rsidR="00727564" w:rsidRPr="00A9409F">
        <w:rPr>
          <w:color w:val="800000"/>
        </w:rPr>
        <w:t>London</w:t>
      </w:r>
      <w:r w:rsidR="00D52CBB">
        <w:rPr>
          <w:color w:val="800000"/>
        </w:rPr>
        <w:t>"</w:t>
      </w:r>
    </w:p>
    <w:p w14:paraId="6EE70655" w14:textId="77777777" w:rsidR="003B4085" w:rsidRDefault="003B4085" w:rsidP="003B4085">
      <w:pPr>
        <w:pStyle w:val="Code"/>
      </w:pPr>
      <w:r>
        <w:tab/>
      </w:r>
      <w:r w:rsidR="00727564" w:rsidRPr="00F058E0">
        <w:rPr>
          <w:color w:val="0000FF"/>
        </w:rPr>
        <w:t>select</w:t>
      </w:r>
      <w:r w:rsidR="00727564" w:rsidRPr="00814514">
        <w:t xml:space="preserve"> c</w:t>
      </w:r>
      <w:r>
        <w:t>;</w:t>
      </w:r>
    </w:p>
    <w:p w14:paraId="2FEAEBD5" w14:textId="77777777" w:rsidR="00C151F7" w:rsidRDefault="00727564" w:rsidP="003B4085">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62661515" w14:textId="77777777" w:rsidR="00727564" w:rsidRDefault="003B4085" w:rsidP="003B4085">
      <w:pPr>
        <w:pStyle w:val="Code"/>
      </w:pPr>
      <w:r>
        <w:tab/>
      </w:r>
      <w:r w:rsidR="00727564">
        <w:rPr>
          <w:color w:val="008080"/>
        </w:rPr>
        <w:t>Console</w:t>
      </w:r>
      <w:r w:rsidR="00727564">
        <w:t>.WriteLine(c.CompanyName);</w:t>
      </w:r>
    </w:p>
    <w:p w14:paraId="0143A425" w14:textId="77777777" w:rsidR="00C151F7" w:rsidRPr="00031698" w:rsidRDefault="00C151F7" w:rsidP="00031698">
      <w:pPr>
        <w:pStyle w:val="Text"/>
      </w:pPr>
    </w:p>
    <w:p w14:paraId="1AFCC6EE" w14:textId="77777777" w:rsidR="00117B5E" w:rsidRPr="00031698" w:rsidRDefault="00031698" w:rsidP="00031698">
      <w:pPr>
        <w:pStyle w:val="Code"/>
        <w:rPr>
          <w:rStyle w:val="MultilanguageMarkerAuto"/>
        </w:rPr>
      </w:pPr>
      <w:r w:rsidRPr="00031698">
        <w:rPr>
          <w:rStyle w:val="MultilanguageMarkerAuto"/>
        </w:rPr>
        <w:t>[Visual Basic]</w:t>
      </w:r>
    </w:p>
    <w:p w14:paraId="6E6867BC"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36608362"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2F9D0DDC" w14:textId="77777777" w:rsidR="00117B5E" w:rsidRDefault="00117B5E" w:rsidP="00117B5E">
      <w:pPr>
        <w:pStyle w:val="Code"/>
      </w:pPr>
      <w:r>
        <w:rPr>
          <w:color w:val="0000FF"/>
        </w:rPr>
        <w:t>For Each</w:t>
      </w:r>
      <w:r>
        <w:t xml:space="preserve"> cust  </w:t>
      </w:r>
      <w:r>
        <w:rPr>
          <w:color w:val="0000FF"/>
        </w:rPr>
        <w:t>In</w:t>
      </w:r>
      <w:r>
        <w:t xml:space="preserve"> londonCustomers</w:t>
      </w:r>
    </w:p>
    <w:p w14:paraId="372980CC" w14:textId="77777777" w:rsidR="00117B5E" w:rsidRDefault="00117B5E" w:rsidP="00117B5E">
      <w:pPr>
        <w:pStyle w:val="Code"/>
      </w:pPr>
      <w:r>
        <w:tab/>
      </w:r>
      <w:r>
        <w:rPr>
          <w:color w:val="008080"/>
        </w:rPr>
        <w:t>Console</w:t>
      </w:r>
      <w:r>
        <w:t>.WriteLine(cust.CompanyName)</w:t>
      </w:r>
      <w:r w:rsidRPr="00D06E33">
        <w:t xml:space="preserve"> </w:t>
      </w:r>
    </w:p>
    <w:p w14:paraId="4E3EDDB6" w14:textId="77777777" w:rsidR="00117B5E" w:rsidRDefault="00117B5E" w:rsidP="00117B5E">
      <w:pPr>
        <w:pStyle w:val="Code"/>
      </w:pPr>
      <w:r>
        <w:rPr>
          <w:color w:val="0000FF"/>
        </w:rPr>
        <w:t>Next</w:t>
      </w:r>
    </w:p>
    <w:p w14:paraId="5CCC7385" w14:textId="77777777" w:rsidR="00117B5E" w:rsidRDefault="00117B5E" w:rsidP="00117B5E">
      <w:pPr>
        <w:pStyle w:val="Code"/>
      </w:pPr>
    </w:p>
    <w:p w14:paraId="2A789E71" w14:textId="77777777" w:rsidR="00117B5E" w:rsidRPr="00031698" w:rsidRDefault="00117B5E" w:rsidP="00031698">
      <w:pPr>
        <w:pStyle w:val="Text"/>
      </w:pPr>
    </w:p>
    <w:p w14:paraId="706328D1" w14:textId="77777777" w:rsidR="00727564" w:rsidRPr="00960224" w:rsidRDefault="00727564" w:rsidP="00960224">
      <w:pPr>
        <w:pStyle w:val="Text"/>
      </w:pPr>
      <w:r w:rsidRPr="00960224">
        <w:t xml:space="preserve">The actual type of </w:t>
      </w:r>
      <w:r w:rsidRPr="00C151F7">
        <w:rPr>
          <w:rStyle w:val="CodeEmbedded"/>
        </w:rPr>
        <w:t>q</w:t>
      </w:r>
      <w:r w:rsidRPr="00960224">
        <w:t xml:space="preserve"> in this instance is </w:t>
      </w:r>
      <w:r w:rsidR="00676B92" w:rsidRPr="00C151F7">
        <w:rPr>
          <w:rStyle w:val="CodeEmbedded"/>
        </w:rPr>
        <w:t>I</w:t>
      </w:r>
      <w:r w:rsidRPr="00C151F7">
        <w:rPr>
          <w:rStyle w:val="CodeEmbedded"/>
        </w:rPr>
        <w:t>Query</w:t>
      </w:r>
      <w:r w:rsidR="00676B92" w:rsidRPr="00C151F7">
        <w:rPr>
          <w:rStyle w:val="CodeEmbedded"/>
        </w:rPr>
        <w:t>able</w:t>
      </w:r>
      <w:r w:rsidRPr="00C151F7">
        <w:rPr>
          <w:rStyle w:val="CodeEmbedded"/>
        </w:rPr>
        <w:t>&lt;Customer&gt;</w:t>
      </w:r>
      <w:r w:rsidRPr="00960224">
        <w:t>. It</w:t>
      </w:r>
      <w:r w:rsidR="00771424">
        <w:t>'</w:t>
      </w:r>
      <w:r w:rsidRPr="00960224">
        <w:t xml:space="preserve">s not until the application </w:t>
      </w:r>
      <w:r w:rsidR="00E75BB1" w:rsidRPr="00960224">
        <w:t>attempt</w:t>
      </w:r>
      <w:r w:rsidRPr="00960224">
        <w:t xml:space="preserve">s to enumerate the contents of the query that it actually executes. In this example the </w:t>
      </w:r>
      <w:r w:rsidRPr="00002CE9">
        <w:rPr>
          <w:rStyle w:val="CodeEmbedded"/>
        </w:rPr>
        <w:t>foreach</w:t>
      </w:r>
      <w:r w:rsidRPr="00960224">
        <w:t xml:space="preserve"> statement causes the execution to occur.</w:t>
      </w:r>
    </w:p>
    <w:p w14:paraId="2721DCFA" w14:textId="77777777" w:rsidR="00727564" w:rsidRPr="00960224" w:rsidRDefault="00727564" w:rsidP="00960224">
      <w:pPr>
        <w:pStyle w:val="Text"/>
      </w:pPr>
      <w:r w:rsidRPr="00960224">
        <w:t>A</w:t>
      </w:r>
      <w:r w:rsidR="00C151F7">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is similar to an </w:t>
      </w:r>
      <w:r w:rsidR="00D81D49" w:rsidRPr="00960224">
        <w:t xml:space="preserve">ADO.NET </w:t>
      </w:r>
      <w:r w:rsidRPr="00960224">
        <w:t>command object. Having one in hand does not imply that a query was executed. A command object holds onto a string that describes a query. Likewise, a</w:t>
      </w:r>
      <w:r w:rsidR="00254F16">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holds onto a description of a query encoded as a data structure known as an </w:t>
      </w:r>
      <w:r w:rsidRPr="00002CE9">
        <w:rPr>
          <w:rStyle w:val="CodeEmbedded"/>
        </w:rPr>
        <w:t>Expression</w:t>
      </w:r>
      <w:r w:rsidRPr="00960224">
        <w:t xml:space="preserve">. A command object has an </w:t>
      </w:r>
      <w:r w:rsidRPr="00002CE9">
        <w:rPr>
          <w:rStyle w:val="CodeEmbedded"/>
        </w:rPr>
        <w:t>ExecuteReader()</w:t>
      </w:r>
      <w:r w:rsidRPr="00960224">
        <w:t xml:space="preserve"> method that causes execution, returning results as a </w:t>
      </w:r>
      <w:r w:rsidRPr="00002CE9">
        <w:rPr>
          <w:rStyle w:val="CodeEmbedded"/>
        </w:rPr>
        <w:t>DataReader</w:t>
      </w:r>
      <w:r w:rsidRPr="00960224">
        <w:t>. A</w:t>
      </w:r>
      <w:r w:rsidR="00254F16">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has a </w:t>
      </w:r>
      <w:r w:rsidRPr="00002CE9">
        <w:rPr>
          <w:rStyle w:val="CodeEmbedded"/>
        </w:rPr>
        <w:t>GetEnumerator()</w:t>
      </w:r>
      <w:r w:rsidRPr="00960224">
        <w:t xml:space="preserve"> method that causes the execution, returning results as an </w:t>
      </w:r>
      <w:r w:rsidRPr="00002CE9">
        <w:rPr>
          <w:rStyle w:val="CodeEmbedded"/>
        </w:rPr>
        <w:t>IEnumerator&lt;Customer&gt;</w:t>
      </w:r>
      <w:r w:rsidRPr="00960224">
        <w:t>.</w:t>
      </w:r>
    </w:p>
    <w:p w14:paraId="592730D2" w14:textId="77777777" w:rsidR="00727564" w:rsidRDefault="00727564" w:rsidP="00960224">
      <w:pPr>
        <w:pStyle w:val="Text"/>
      </w:pPr>
      <w:r w:rsidRPr="00960224">
        <w:t>Therefore, it follows that if a query is enumerated twice it will be executed twice.</w:t>
      </w:r>
    </w:p>
    <w:p w14:paraId="4F88C580" w14:textId="77777777" w:rsidR="00254F16" w:rsidRPr="00031698" w:rsidRDefault="00117B5E" w:rsidP="00031698">
      <w:pPr>
        <w:pStyle w:val="Code"/>
        <w:rPr>
          <w:rStyle w:val="MultilanguageMarkerAuto"/>
        </w:rPr>
      </w:pPr>
      <w:r w:rsidRPr="00031698">
        <w:rPr>
          <w:rStyle w:val="MultilanguageMarkerAuto"/>
        </w:rPr>
        <w:t>[C#]</w:t>
      </w:r>
    </w:p>
    <w:p w14:paraId="4D0D97D7" w14:textId="77777777" w:rsidR="00254F16" w:rsidRDefault="003B4085" w:rsidP="00867727">
      <w:pPr>
        <w:pStyle w:val="Code"/>
      </w:pPr>
      <w:r w:rsidRPr="00E85CF5">
        <w:rPr>
          <w:color w:val="0000FF"/>
        </w:rPr>
        <w:t>var</w:t>
      </w:r>
      <w:r>
        <w:t xml:space="preserve"> q =</w:t>
      </w:r>
    </w:p>
    <w:p w14:paraId="1D86F2DE" w14:textId="77777777" w:rsidR="00254F16" w:rsidRDefault="003B4085" w:rsidP="00867727">
      <w:pPr>
        <w:pStyle w:val="Code"/>
      </w:pPr>
      <w:r>
        <w:tab/>
      </w:r>
      <w:r w:rsidRPr="00F058E0">
        <w:rPr>
          <w:color w:val="0000FF"/>
        </w:rPr>
        <w:t>from</w:t>
      </w:r>
      <w:r w:rsidRPr="00814514">
        <w:t xml:space="preserve"> c </w:t>
      </w:r>
      <w:r w:rsidRPr="00F058E0">
        <w:rPr>
          <w:color w:val="0000FF"/>
        </w:rPr>
        <w:t>in</w:t>
      </w:r>
      <w:r>
        <w:t xml:space="preserve"> db.C</w:t>
      </w:r>
      <w:r w:rsidRPr="00814514">
        <w:t>ustomers</w:t>
      </w:r>
    </w:p>
    <w:p w14:paraId="5D1FE75E" w14:textId="77777777" w:rsidR="00254F16" w:rsidRDefault="003B4085" w:rsidP="00867727">
      <w:pPr>
        <w:pStyle w:val="Code"/>
      </w:pPr>
      <w:r>
        <w:tab/>
      </w:r>
      <w:r w:rsidRPr="00F058E0">
        <w:rPr>
          <w:color w:val="0000FF"/>
        </w:rPr>
        <w:t>where</w:t>
      </w:r>
      <w:r w:rsidRPr="00814514">
        <w:t xml:space="preserve"> c.</w:t>
      </w:r>
      <w:r>
        <w:t xml:space="preserve">City == </w:t>
      </w:r>
      <w:r w:rsidR="00D52CBB">
        <w:rPr>
          <w:color w:val="800000"/>
        </w:rPr>
        <w:t>"</w:t>
      </w:r>
      <w:r w:rsidRPr="00A9409F">
        <w:rPr>
          <w:color w:val="800000"/>
        </w:rPr>
        <w:t>London</w:t>
      </w:r>
      <w:r w:rsidR="00D52CBB">
        <w:rPr>
          <w:color w:val="800000"/>
        </w:rPr>
        <w:t>"</w:t>
      </w:r>
    </w:p>
    <w:p w14:paraId="2BFBEE3F" w14:textId="77777777" w:rsidR="003B4085" w:rsidRDefault="003B4085" w:rsidP="00867727">
      <w:pPr>
        <w:pStyle w:val="Code"/>
      </w:pPr>
      <w:r>
        <w:tab/>
      </w:r>
      <w:r w:rsidRPr="00F058E0">
        <w:rPr>
          <w:color w:val="0000FF"/>
        </w:rPr>
        <w:t>select</w:t>
      </w:r>
      <w:r w:rsidRPr="00814514">
        <w:t xml:space="preserve"> c</w:t>
      </w:r>
      <w:r>
        <w:t>;</w:t>
      </w:r>
    </w:p>
    <w:p w14:paraId="7AEFAC58" w14:textId="77777777" w:rsidR="00254F16" w:rsidRDefault="003B4085" w:rsidP="00867727">
      <w:pPr>
        <w:pStyle w:val="Code"/>
        <w:rPr>
          <w:color w:val="008000"/>
        </w:rPr>
      </w:pPr>
      <w:r>
        <w:rPr>
          <w:color w:val="008000"/>
        </w:rPr>
        <w:t>// Execute first time</w:t>
      </w:r>
    </w:p>
    <w:p w14:paraId="57B3946B"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1F51AEA8" w14:textId="77777777" w:rsidR="00727564" w:rsidRPr="003B4085" w:rsidRDefault="003B4085" w:rsidP="00867727">
      <w:pPr>
        <w:pStyle w:val="Code"/>
        <w:rPr>
          <w:color w:val="008000"/>
        </w:rPr>
      </w:pPr>
      <w:r>
        <w:tab/>
      </w:r>
      <w:r w:rsidR="00727564">
        <w:rPr>
          <w:color w:val="008080"/>
        </w:rPr>
        <w:t>Console</w:t>
      </w:r>
      <w:r w:rsidR="00727564">
        <w:t>.WriteLine(c.CompanyName);</w:t>
      </w:r>
    </w:p>
    <w:p w14:paraId="1BA61815" w14:textId="77777777" w:rsidR="00254F16" w:rsidRDefault="003B4085" w:rsidP="00867727">
      <w:pPr>
        <w:pStyle w:val="Code"/>
        <w:rPr>
          <w:color w:val="008000"/>
        </w:rPr>
      </w:pPr>
      <w:r>
        <w:rPr>
          <w:color w:val="008000"/>
        </w:rPr>
        <w:t>// Execute second time</w:t>
      </w:r>
    </w:p>
    <w:p w14:paraId="4DF6A82F"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0A9EE2A7" w14:textId="77777777" w:rsidR="00727564" w:rsidRDefault="003B4085" w:rsidP="00867727">
      <w:pPr>
        <w:pStyle w:val="Code"/>
      </w:pPr>
      <w:r>
        <w:tab/>
      </w:r>
      <w:r w:rsidR="00727564">
        <w:rPr>
          <w:color w:val="008080"/>
        </w:rPr>
        <w:t>Console</w:t>
      </w:r>
      <w:r w:rsidR="00727564">
        <w:t>.WriteLine(c.CompanyName);</w:t>
      </w:r>
    </w:p>
    <w:p w14:paraId="0C69D067" w14:textId="77777777" w:rsidR="00254F16" w:rsidRPr="00031698" w:rsidRDefault="00254F16" w:rsidP="00031698">
      <w:pPr>
        <w:pStyle w:val="Text"/>
      </w:pPr>
    </w:p>
    <w:p w14:paraId="526CA794" w14:textId="77777777" w:rsidR="00117B5E" w:rsidRPr="00031698" w:rsidRDefault="00031698" w:rsidP="00031698">
      <w:pPr>
        <w:pStyle w:val="Code"/>
        <w:rPr>
          <w:rStyle w:val="MultilanguageMarkerAuto"/>
        </w:rPr>
      </w:pPr>
      <w:r w:rsidRPr="00031698">
        <w:rPr>
          <w:rStyle w:val="MultilanguageMarkerAuto"/>
        </w:rPr>
        <w:t>[Visual Basic]</w:t>
      </w:r>
    </w:p>
    <w:p w14:paraId="2D65C065"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33929E30"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1ACB5375" w14:textId="77777777" w:rsidR="00117B5E" w:rsidRDefault="00117B5E" w:rsidP="00117B5E">
      <w:pPr>
        <w:pStyle w:val="Code"/>
        <w:rPr>
          <w:color w:val="008000"/>
        </w:rPr>
      </w:pPr>
      <w:r>
        <w:rPr>
          <w:color w:val="008000"/>
        </w:rPr>
        <w:t>' Execute first time</w:t>
      </w:r>
    </w:p>
    <w:p w14:paraId="054D75F1" w14:textId="77777777" w:rsidR="00117B5E" w:rsidRDefault="00117B5E" w:rsidP="00117B5E">
      <w:pPr>
        <w:pStyle w:val="Code"/>
      </w:pPr>
      <w:r>
        <w:rPr>
          <w:color w:val="0000FF"/>
        </w:rPr>
        <w:t>For Each</w:t>
      </w:r>
      <w:r>
        <w:t xml:space="preserve"> cust </w:t>
      </w:r>
      <w:r>
        <w:rPr>
          <w:color w:val="0000FF"/>
        </w:rPr>
        <w:t>In</w:t>
      </w:r>
      <w:r>
        <w:t xml:space="preserve"> londonCustomers</w:t>
      </w:r>
    </w:p>
    <w:p w14:paraId="07B24824" w14:textId="77777777" w:rsidR="00117B5E" w:rsidRDefault="00117B5E" w:rsidP="00117B5E">
      <w:pPr>
        <w:pStyle w:val="Code"/>
      </w:pPr>
      <w:r>
        <w:tab/>
      </w:r>
      <w:r>
        <w:rPr>
          <w:color w:val="008080"/>
        </w:rPr>
        <w:t>Console</w:t>
      </w:r>
      <w:r>
        <w:t>.WriteLine(cust.CompanyName)</w:t>
      </w:r>
      <w:r w:rsidRPr="00D06E33">
        <w:t xml:space="preserve"> </w:t>
      </w:r>
    </w:p>
    <w:p w14:paraId="5D863949" w14:textId="77777777" w:rsidR="00117B5E" w:rsidRDefault="00117B5E" w:rsidP="00117B5E">
      <w:pPr>
        <w:pStyle w:val="Code"/>
      </w:pPr>
      <w:r>
        <w:rPr>
          <w:color w:val="0000FF"/>
        </w:rPr>
        <w:t>Next</w:t>
      </w:r>
    </w:p>
    <w:p w14:paraId="015085CE" w14:textId="77777777" w:rsidR="00117B5E" w:rsidRDefault="00117B5E" w:rsidP="00117B5E">
      <w:pPr>
        <w:pStyle w:val="Code"/>
        <w:rPr>
          <w:color w:val="008000"/>
        </w:rPr>
      </w:pPr>
      <w:r>
        <w:rPr>
          <w:color w:val="008000"/>
        </w:rPr>
        <w:t>' Execute second time</w:t>
      </w:r>
    </w:p>
    <w:p w14:paraId="0929F2FA" w14:textId="77777777" w:rsidR="00117B5E" w:rsidRDefault="00117B5E" w:rsidP="00117B5E">
      <w:pPr>
        <w:pStyle w:val="Code"/>
      </w:pPr>
      <w:r>
        <w:rPr>
          <w:color w:val="0000FF"/>
        </w:rPr>
        <w:t>For Each</w:t>
      </w:r>
      <w:r>
        <w:t xml:space="preserve"> cust </w:t>
      </w:r>
      <w:r>
        <w:rPr>
          <w:color w:val="0000FF"/>
        </w:rPr>
        <w:t>In</w:t>
      </w:r>
      <w:r>
        <w:t xml:space="preserve"> londonCustomers</w:t>
      </w:r>
    </w:p>
    <w:p w14:paraId="295B0AB5" w14:textId="77777777" w:rsidR="00117B5E" w:rsidRDefault="00117B5E" w:rsidP="00117B5E">
      <w:pPr>
        <w:pStyle w:val="Code"/>
      </w:pPr>
      <w:r>
        <w:tab/>
      </w:r>
      <w:r>
        <w:rPr>
          <w:color w:val="008080"/>
        </w:rPr>
        <w:t>Console</w:t>
      </w:r>
      <w:r>
        <w:t>.WriteLine(cust.CustomerID)</w:t>
      </w:r>
      <w:r w:rsidRPr="00D06E33">
        <w:t xml:space="preserve"> </w:t>
      </w:r>
    </w:p>
    <w:p w14:paraId="24B69557" w14:textId="77777777" w:rsidR="00117B5E" w:rsidRPr="003B4085" w:rsidRDefault="00117B5E" w:rsidP="00117B5E">
      <w:pPr>
        <w:pStyle w:val="Code"/>
        <w:rPr>
          <w:color w:val="008000"/>
        </w:rPr>
      </w:pPr>
      <w:r>
        <w:rPr>
          <w:color w:val="0000FF"/>
        </w:rPr>
        <w:t>Next</w:t>
      </w:r>
    </w:p>
    <w:p w14:paraId="0B8BE2B1" w14:textId="77777777" w:rsidR="00117B5E" w:rsidRDefault="00117B5E" w:rsidP="00117B5E">
      <w:pPr>
        <w:pStyle w:val="Code"/>
      </w:pPr>
    </w:p>
    <w:p w14:paraId="1084655A" w14:textId="77777777" w:rsidR="00117B5E" w:rsidRPr="00031698" w:rsidRDefault="00117B5E" w:rsidP="00031698">
      <w:pPr>
        <w:pStyle w:val="Text"/>
      </w:pPr>
    </w:p>
    <w:p w14:paraId="4230DCA3" w14:textId="77777777" w:rsidR="00727564" w:rsidRPr="00960224" w:rsidRDefault="00727564" w:rsidP="00960224">
      <w:pPr>
        <w:pStyle w:val="Text"/>
      </w:pPr>
      <w:r w:rsidRPr="00960224">
        <w:t xml:space="preserve">This behavior is known as </w:t>
      </w:r>
      <w:r w:rsidRPr="00254F16">
        <w:rPr>
          <w:rStyle w:val="Italic"/>
        </w:rPr>
        <w:t>deferred execution</w:t>
      </w:r>
      <w:r w:rsidRPr="00960224">
        <w:t xml:space="preserve">. Just like with an </w:t>
      </w:r>
      <w:r w:rsidR="00D81D49" w:rsidRPr="00960224">
        <w:t xml:space="preserve">ADO.NET </w:t>
      </w:r>
      <w:r w:rsidRPr="00960224">
        <w:t xml:space="preserve">command object it is possible to hold onto a query and re-execute it. </w:t>
      </w:r>
    </w:p>
    <w:p w14:paraId="678D3E7A" w14:textId="77777777" w:rsidR="00727564" w:rsidRPr="00960224" w:rsidRDefault="00727564" w:rsidP="00960224">
      <w:pPr>
        <w:pStyle w:val="Text"/>
      </w:pPr>
      <w:r w:rsidRPr="00960224">
        <w:t>Of course, application writers often need to be very explicit about wher</w:t>
      </w:r>
      <w:r w:rsidR="00254F16">
        <w:t>e and when a query is executed.</w:t>
      </w:r>
      <w:r w:rsidRPr="00960224">
        <w:t xml:space="preserve"> It would be unexpected if an application were to execute a query multiple times simply because it needed to examine the results more than once. For example, you may want to bind the results of a query to something like a DataGrid. The control may enumerate the results each</w:t>
      </w:r>
      <w:r w:rsidR="00254F16">
        <w:t xml:space="preserve"> time it paints on the screen.</w:t>
      </w:r>
    </w:p>
    <w:p w14:paraId="30A2CE13" w14:textId="77777777" w:rsidR="00727564" w:rsidRDefault="00727564" w:rsidP="003F113A">
      <w:pPr>
        <w:pStyle w:val="DefinedTerm"/>
      </w:pPr>
      <w:r w:rsidRPr="00960224">
        <w:t xml:space="preserve">To avoid executing multiple times convert the results into any number </w:t>
      </w:r>
      <w:r w:rsidR="00254F16">
        <w:t>of standard collection classes.</w:t>
      </w:r>
      <w:r w:rsidRPr="00960224">
        <w:t xml:space="preserve"> It is easy to convert the results into a List or Array usi</w:t>
      </w:r>
      <w:r w:rsidR="00456F5F" w:rsidRPr="00960224">
        <w:t xml:space="preserve">ng the Standard Query Operators </w:t>
      </w:r>
      <w:r w:rsidR="00456F5F" w:rsidRPr="003F113A">
        <w:rPr>
          <w:rFonts w:ascii="Lucida Console" w:hAnsi="Lucida Console"/>
        </w:rPr>
        <w:t>ToList()</w:t>
      </w:r>
      <w:r w:rsidR="00456F5F" w:rsidRPr="00960224">
        <w:t xml:space="preserve"> or </w:t>
      </w:r>
      <w:r w:rsidR="00456F5F" w:rsidRPr="00960224">
        <w:rPr>
          <w:rFonts w:ascii="Lucida Console" w:hAnsi="Lucida Console"/>
        </w:rPr>
        <w:t>ToArray()</w:t>
      </w:r>
      <w:r w:rsidR="00456F5F" w:rsidRPr="00960224">
        <w:t>.</w:t>
      </w:r>
    </w:p>
    <w:p w14:paraId="70C87D20" w14:textId="77777777" w:rsidR="00117B5E" w:rsidRPr="00C146D1" w:rsidRDefault="00117B5E" w:rsidP="00117B5E">
      <w:pPr>
        <w:pStyle w:val="Code"/>
        <w:rPr>
          <w:rStyle w:val="MultilanguageMarkerAuto"/>
        </w:rPr>
      </w:pPr>
      <w:r w:rsidRPr="00C146D1">
        <w:rPr>
          <w:rStyle w:val="MultilanguageMarkerAuto"/>
        </w:rPr>
        <w:t>[C#]</w:t>
      </w:r>
    </w:p>
    <w:p w14:paraId="567526BD" w14:textId="77777777" w:rsidR="00254F16" w:rsidRDefault="00867727" w:rsidP="00867727">
      <w:pPr>
        <w:pStyle w:val="Code"/>
      </w:pPr>
      <w:r w:rsidRPr="00E85CF5">
        <w:rPr>
          <w:color w:val="0000FF"/>
        </w:rPr>
        <w:t>var</w:t>
      </w:r>
      <w:r>
        <w:t xml:space="preserve"> q =</w:t>
      </w:r>
    </w:p>
    <w:p w14:paraId="675C1313" w14:textId="77777777" w:rsidR="00254F16" w:rsidRDefault="00867727" w:rsidP="00867727">
      <w:pPr>
        <w:pStyle w:val="Code"/>
      </w:pPr>
      <w:r>
        <w:tab/>
      </w:r>
      <w:r w:rsidRPr="00F058E0">
        <w:rPr>
          <w:color w:val="0000FF"/>
        </w:rPr>
        <w:t>from</w:t>
      </w:r>
      <w:r w:rsidRPr="00814514">
        <w:t xml:space="preserve"> c </w:t>
      </w:r>
      <w:r w:rsidRPr="00F058E0">
        <w:rPr>
          <w:color w:val="0000FF"/>
        </w:rPr>
        <w:t>in</w:t>
      </w:r>
      <w:r>
        <w:t xml:space="preserve"> db.C</w:t>
      </w:r>
      <w:r w:rsidRPr="00814514">
        <w:t>ustomers</w:t>
      </w:r>
    </w:p>
    <w:p w14:paraId="5254A7C1" w14:textId="77777777" w:rsidR="00254F16" w:rsidRDefault="00867727" w:rsidP="00867727">
      <w:pPr>
        <w:pStyle w:val="Code"/>
      </w:pPr>
      <w:r>
        <w:tab/>
      </w:r>
      <w:r w:rsidRPr="00F058E0">
        <w:rPr>
          <w:color w:val="0000FF"/>
        </w:rPr>
        <w:t>where</w:t>
      </w:r>
      <w:r w:rsidRPr="00814514">
        <w:t xml:space="preserve"> c.</w:t>
      </w:r>
      <w:r>
        <w:t xml:space="preserve">City == </w:t>
      </w:r>
      <w:r w:rsidR="00D52CBB">
        <w:rPr>
          <w:color w:val="800000"/>
        </w:rPr>
        <w:t>"</w:t>
      </w:r>
      <w:r w:rsidRPr="00A9409F">
        <w:rPr>
          <w:color w:val="800000"/>
        </w:rPr>
        <w:t>London</w:t>
      </w:r>
      <w:r w:rsidR="00D52CBB">
        <w:rPr>
          <w:color w:val="800000"/>
        </w:rPr>
        <w:t>"</w:t>
      </w:r>
    </w:p>
    <w:p w14:paraId="14B46784" w14:textId="77777777" w:rsidR="00867727" w:rsidRDefault="00867727" w:rsidP="00867727">
      <w:pPr>
        <w:pStyle w:val="Code"/>
      </w:pPr>
      <w:r>
        <w:tab/>
      </w:r>
      <w:r w:rsidRPr="00F058E0">
        <w:rPr>
          <w:color w:val="0000FF"/>
        </w:rPr>
        <w:t>select</w:t>
      </w:r>
      <w:r w:rsidRPr="00814514">
        <w:t xml:space="preserve"> c</w:t>
      </w:r>
      <w:r>
        <w:t>;</w:t>
      </w:r>
    </w:p>
    <w:p w14:paraId="67F3E29B" w14:textId="77777777" w:rsidR="00254F16" w:rsidRDefault="00727564" w:rsidP="00867727">
      <w:pPr>
        <w:pStyle w:val="Code"/>
        <w:rPr>
          <w:color w:val="0000FF"/>
        </w:rPr>
      </w:pPr>
      <w:r w:rsidRPr="00A9409F">
        <w:rPr>
          <w:color w:val="008000"/>
        </w:rPr>
        <w:t>// Execute onc</w:t>
      </w:r>
      <w:r>
        <w:rPr>
          <w:color w:val="008000"/>
        </w:rPr>
        <w:t>e using ToList() or ToArray()</w:t>
      </w:r>
    </w:p>
    <w:p w14:paraId="1249423B" w14:textId="77777777" w:rsidR="00867727" w:rsidRDefault="00727564" w:rsidP="00867727">
      <w:pPr>
        <w:pStyle w:val="Code"/>
        <w:rPr>
          <w:color w:val="0000FF"/>
        </w:rPr>
      </w:pPr>
      <w:r>
        <w:rPr>
          <w:color w:val="0000FF"/>
        </w:rPr>
        <w:t xml:space="preserve">var </w:t>
      </w:r>
      <w:r>
        <w:t>list = q.ToList();</w:t>
      </w:r>
    </w:p>
    <w:p w14:paraId="1F7E96D2"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867727">
        <w:t xml:space="preserve"> list)</w:t>
      </w:r>
    </w:p>
    <w:p w14:paraId="566CB168" w14:textId="77777777" w:rsidR="00727564" w:rsidRPr="00867727" w:rsidRDefault="00867727" w:rsidP="00867727">
      <w:pPr>
        <w:pStyle w:val="Code"/>
        <w:rPr>
          <w:color w:val="0000FF"/>
        </w:rPr>
      </w:pPr>
      <w:r>
        <w:tab/>
      </w:r>
      <w:r w:rsidR="00727564">
        <w:rPr>
          <w:color w:val="008080"/>
        </w:rPr>
        <w:t>Console</w:t>
      </w:r>
      <w:r w:rsidR="00727564">
        <w:t>.WriteLine(c.CompanyName);</w:t>
      </w:r>
    </w:p>
    <w:p w14:paraId="22DEC8B0"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867727">
        <w:t xml:space="preserve"> list)</w:t>
      </w:r>
    </w:p>
    <w:p w14:paraId="57C5BC9C" w14:textId="77777777" w:rsidR="00727564" w:rsidRDefault="00867727" w:rsidP="00867727">
      <w:pPr>
        <w:pStyle w:val="Code"/>
      </w:pPr>
      <w:r>
        <w:tab/>
      </w:r>
      <w:r w:rsidR="00727564">
        <w:rPr>
          <w:color w:val="008080"/>
        </w:rPr>
        <w:t>Console</w:t>
      </w:r>
      <w:r w:rsidR="00727564">
        <w:t>.WriteLine(c.CompanyName);</w:t>
      </w:r>
    </w:p>
    <w:p w14:paraId="57E1A11C" w14:textId="77777777" w:rsidR="00117B5E" w:rsidRPr="00117B5E" w:rsidRDefault="00117B5E" w:rsidP="00117B5E">
      <w:pPr>
        <w:pStyle w:val="Text"/>
      </w:pPr>
    </w:p>
    <w:p w14:paraId="05EE935B" w14:textId="77777777" w:rsidR="00117B5E" w:rsidRPr="00E24319" w:rsidRDefault="00117B5E" w:rsidP="00117B5E">
      <w:pPr>
        <w:pStyle w:val="Code"/>
        <w:rPr>
          <w:rStyle w:val="MultilanguageMarkerAuto"/>
        </w:rPr>
      </w:pPr>
      <w:r w:rsidRPr="00E24319">
        <w:rPr>
          <w:rStyle w:val="MultilanguageMarkerAuto"/>
        </w:rPr>
        <w:t>[Visual Basic]</w:t>
      </w:r>
    </w:p>
    <w:p w14:paraId="2C97B7EB"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53776C24"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277C7CA4" w14:textId="77777777" w:rsidR="00117B5E" w:rsidRDefault="00117B5E" w:rsidP="00117B5E">
      <w:pPr>
        <w:pStyle w:val="Code"/>
        <w:rPr>
          <w:color w:val="0000FF"/>
        </w:rPr>
      </w:pPr>
      <w:r>
        <w:rPr>
          <w:color w:val="008000"/>
        </w:rPr>
        <w:t>'</w:t>
      </w:r>
      <w:r w:rsidRPr="00A9409F">
        <w:rPr>
          <w:color w:val="008000"/>
        </w:rPr>
        <w:t xml:space="preserve"> Execute onc</w:t>
      </w:r>
      <w:r>
        <w:rPr>
          <w:color w:val="008000"/>
        </w:rPr>
        <w:t>e using ToList() or ToArray()</w:t>
      </w:r>
    </w:p>
    <w:p w14:paraId="6DC67811" w14:textId="77777777" w:rsidR="00117B5E" w:rsidRDefault="00117B5E" w:rsidP="00117B5E">
      <w:pPr>
        <w:pStyle w:val="Code"/>
        <w:rPr>
          <w:color w:val="0000FF"/>
        </w:rPr>
      </w:pPr>
      <w:r>
        <w:rPr>
          <w:color w:val="0000FF"/>
          <w:lang w:eastAsia="en-US"/>
        </w:rPr>
        <w:t>Dim</w:t>
      </w:r>
      <w:r w:rsidRPr="00A979B9">
        <w:rPr>
          <w:lang w:val="en-US" w:eastAsia="en-US"/>
        </w:rPr>
        <w:t xml:space="preserve"> </w:t>
      </w:r>
      <w:r>
        <w:rPr>
          <w:lang w:eastAsia="en-US"/>
        </w:rPr>
        <w:t xml:space="preserve">londonCustList </w:t>
      </w:r>
      <w:r>
        <w:rPr>
          <w:color w:val="0000FF"/>
          <w:lang w:eastAsia="en-US"/>
        </w:rPr>
        <w:t>=</w:t>
      </w:r>
      <w:r w:rsidRPr="00A979B9">
        <w:rPr>
          <w:lang w:val="en-US" w:eastAsia="en-US"/>
        </w:rPr>
        <w:t xml:space="preserve"> </w:t>
      </w:r>
      <w:r>
        <w:t>londonCustomers.ToList()</w:t>
      </w:r>
    </w:p>
    <w:p w14:paraId="71F911DE" w14:textId="77777777" w:rsidR="00117B5E" w:rsidRDefault="00117B5E" w:rsidP="00117B5E">
      <w:pPr>
        <w:pStyle w:val="Code"/>
        <w:rPr>
          <w:color w:val="0000FF"/>
        </w:rPr>
      </w:pPr>
      <w:r>
        <w:rPr>
          <w:color w:val="008000"/>
        </w:rPr>
        <w:t>'</w:t>
      </w:r>
      <w:r w:rsidRPr="00A9409F">
        <w:rPr>
          <w:color w:val="008000"/>
        </w:rPr>
        <w:t xml:space="preserve"> </w:t>
      </w:r>
      <w:r>
        <w:rPr>
          <w:color w:val="008000"/>
        </w:rPr>
        <w:t>Neither of these iterations re-executes the query</w:t>
      </w:r>
    </w:p>
    <w:p w14:paraId="7B2F6EDA"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65BC8F1D" w14:textId="77777777" w:rsidR="00117B5E" w:rsidRDefault="00117B5E" w:rsidP="00117B5E">
      <w:pPr>
        <w:pStyle w:val="Code"/>
      </w:pPr>
      <w:r>
        <w:tab/>
      </w:r>
      <w:r>
        <w:rPr>
          <w:color w:val="008080"/>
        </w:rPr>
        <w:t>Console</w:t>
      </w:r>
      <w:r>
        <w:t>.WriteLine(cust.CompanyName)</w:t>
      </w:r>
    </w:p>
    <w:p w14:paraId="0DCB375C" w14:textId="77777777" w:rsidR="00117B5E" w:rsidRPr="00867727" w:rsidRDefault="00117B5E" w:rsidP="00117B5E">
      <w:pPr>
        <w:pStyle w:val="Code"/>
        <w:rPr>
          <w:color w:val="0000FF"/>
        </w:rPr>
      </w:pPr>
      <w:r>
        <w:rPr>
          <w:color w:val="0000FF"/>
        </w:rPr>
        <w:t>Next</w:t>
      </w:r>
    </w:p>
    <w:p w14:paraId="48178682"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49900B02" w14:textId="77777777" w:rsidR="00117B5E" w:rsidRDefault="00117B5E" w:rsidP="00117B5E">
      <w:pPr>
        <w:pStyle w:val="Code"/>
      </w:pPr>
      <w:r>
        <w:tab/>
      </w:r>
      <w:r>
        <w:rPr>
          <w:color w:val="008080"/>
        </w:rPr>
        <w:t>Console</w:t>
      </w:r>
      <w:r>
        <w:t>.WriteLine(cust.CompanyName)</w:t>
      </w:r>
    </w:p>
    <w:p w14:paraId="36032724" w14:textId="77777777" w:rsidR="00117B5E" w:rsidRDefault="00117B5E" w:rsidP="00117B5E">
      <w:pPr>
        <w:pStyle w:val="Code"/>
      </w:pPr>
      <w:r>
        <w:rPr>
          <w:color w:val="0000FF"/>
        </w:rPr>
        <w:t>Next</w:t>
      </w:r>
      <w:r w:rsidDel="00B56F8D">
        <w:rPr>
          <w:color w:val="0000FF"/>
        </w:rPr>
        <w:t xml:space="preserve"> </w:t>
      </w:r>
    </w:p>
    <w:p w14:paraId="32015AA2" w14:textId="77777777" w:rsidR="00117B5E" w:rsidRDefault="00117B5E" w:rsidP="00960224">
      <w:pPr>
        <w:pStyle w:val="Text"/>
      </w:pPr>
    </w:p>
    <w:p w14:paraId="78FEC86C" w14:textId="77777777" w:rsidR="00727564" w:rsidRDefault="00727564" w:rsidP="00960224">
      <w:pPr>
        <w:pStyle w:val="Text"/>
      </w:pPr>
      <w:r w:rsidRPr="00960224">
        <w:t xml:space="preserve">One benefit of deferred execution is that queries may be piecewise constructed with execution only occurring when the construction is complete. You can start out composing a portion of a query, assigning it to a local variable and then sometime later continue applying more operators to it. </w:t>
      </w:r>
    </w:p>
    <w:p w14:paraId="615BD3B0" w14:textId="77777777" w:rsidR="00117B5E" w:rsidRPr="00C146D1" w:rsidRDefault="00117B5E" w:rsidP="00117B5E">
      <w:pPr>
        <w:pStyle w:val="Code"/>
        <w:rPr>
          <w:rStyle w:val="MultilanguageMarkerAuto"/>
        </w:rPr>
      </w:pPr>
      <w:r w:rsidRPr="00C146D1">
        <w:rPr>
          <w:rStyle w:val="MultilanguageMarkerAuto"/>
        </w:rPr>
        <w:t>[C#]</w:t>
      </w:r>
    </w:p>
    <w:p w14:paraId="1AD4FBE7" w14:textId="77777777" w:rsidR="00254F16" w:rsidRDefault="00727564" w:rsidP="003D77E9">
      <w:pPr>
        <w:pStyle w:val="Code"/>
      </w:pPr>
      <w:r w:rsidRPr="00E85CF5">
        <w:rPr>
          <w:color w:val="0000FF"/>
        </w:rPr>
        <w:t>var</w:t>
      </w:r>
      <w:r w:rsidR="003D77E9">
        <w:t xml:space="preserve"> q =</w:t>
      </w:r>
    </w:p>
    <w:p w14:paraId="77D09525" w14:textId="77777777" w:rsidR="00254F16" w:rsidRDefault="003D77E9" w:rsidP="003D77E9">
      <w:pPr>
        <w:pStyle w:val="Code"/>
      </w:pPr>
      <w:r>
        <w:tab/>
      </w:r>
      <w:r w:rsidR="00727564" w:rsidRPr="00F058E0">
        <w:rPr>
          <w:color w:val="0000FF"/>
        </w:rPr>
        <w:t>from</w:t>
      </w:r>
      <w:r w:rsidR="00727564" w:rsidRPr="00814514">
        <w:t xml:space="preserve"> c </w:t>
      </w:r>
      <w:r w:rsidR="00727564" w:rsidRPr="00F058E0">
        <w:rPr>
          <w:color w:val="0000FF"/>
        </w:rPr>
        <w:t>in</w:t>
      </w:r>
      <w:r w:rsidR="00727564">
        <w:t xml:space="preserve"> db.C</w:t>
      </w:r>
      <w:r w:rsidR="00727564" w:rsidRPr="00814514">
        <w:t>ustomers</w:t>
      </w:r>
    </w:p>
    <w:p w14:paraId="17F6B08B" w14:textId="77777777" w:rsidR="00254F16" w:rsidRDefault="003D77E9" w:rsidP="003D77E9">
      <w:pPr>
        <w:pStyle w:val="Code"/>
      </w:pPr>
      <w:r>
        <w:tab/>
      </w:r>
      <w:r w:rsidR="00727564" w:rsidRPr="00F058E0">
        <w:rPr>
          <w:color w:val="0000FF"/>
        </w:rPr>
        <w:t>where</w:t>
      </w:r>
      <w:r w:rsidR="00727564" w:rsidRPr="00814514">
        <w:t xml:space="preserve"> c.</w:t>
      </w:r>
      <w:r w:rsidR="00727564">
        <w:t xml:space="preserve">City == </w:t>
      </w:r>
      <w:r w:rsidR="00D52CBB">
        <w:rPr>
          <w:color w:val="800000"/>
        </w:rPr>
        <w:t>"</w:t>
      </w:r>
      <w:r w:rsidR="00727564" w:rsidRPr="00A9409F">
        <w:rPr>
          <w:color w:val="800000"/>
        </w:rPr>
        <w:t>London</w:t>
      </w:r>
      <w:r w:rsidR="00D52CBB">
        <w:rPr>
          <w:color w:val="800000"/>
        </w:rPr>
        <w:t>"</w:t>
      </w:r>
    </w:p>
    <w:p w14:paraId="6DDF80F6" w14:textId="77777777" w:rsidR="00727564" w:rsidRDefault="003D77E9" w:rsidP="003D77E9">
      <w:pPr>
        <w:pStyle w:val="Code"/>
      </w:pPr>
      <w:r>
        <w:tab/>
      </w:r>
      <w:r w:rsidR="00727564" w:rsidRPr="00F058E0">
        <w:rPr>
          <w:color w:val="0000FF"/>
        </w:rPr>
        <w:t>select</w:t>
      </w:r>
      <w:r w:rsidR="00727564" w:rsidRPr="00814514">
        <w:t xml:space="preserve"> c</w:t>
      </w:r>
      <w:r w:rsidR="00727564">
        <w:t>;</w:t>
      </w:r>
    </w:p>
    <w:p w14:paraId="32634D9C" w14:textId="77777777" w:rsidR="00254F16" w:rsidRDefault="00727564" w:rsidP="003D77E9">
      <w:pPr>
        <w:pStyle w:val="Code"/>
      </w:pPr>
      <w:r w:rsidRPr="009A3EBA">
        <w:rPr>
          <w:color w:val="0000FF"/>
        </w:rPr>
        <w:t>if</w:t>
      </w:r>
      <w:r>
        <w:t xml:space="preserve"> (orderByLocation) {</w:t>
      </w:r>
    </w:p>
    <w:p w14:paraId="26A53742" w14:textId="77777777" w:rsidR="00254F16" w:rsidRDefault="003D77E9" w:rsidP="003D77E9">
      <w:pPr>
        <w:pStyle w:val="Code"/>
      </w:pPr>
      <w:r>
        <w:tab/>
        <w:t>q =</w:t>
      </w:r>
    </w:p>
    <w:p w14:paraId="2B45B3CC" w14:textId="77777777" w:rsidR="00254F16" w:rsidRDefault="003D77E9" w:rsidP="003D77E9">
      <w:pPr>
        <w:pStyle w:val="Code"/>
      </w:pPr>
      <w:r>
        <w:tab/>
      </w:r>
      <w:r>
        <w:tab/>
      </w:r>
      <w:r w:rsidR="00727564" w:rsidRPr="00CF70C7">
        <w:rPr>
          <w:color w:val="0000FF"/>
        </w:rPr>
        <w:t>from</w:t>
      </w:r>
      <w:r w:rsidR="00727564">
        <w:t xml:space="preserve"> c </w:t>
      </w:r>
      <w:r w:rsidR="00727564" w:rsidRPr="00CF70C7">
        <w:rPr>
          <w:color w:val="0000FF"/>
        </w:rPr>
        <w:t>in</w:t>
      </w:r>
      <w:r w:rsidR="00727564">
        <w:t xml:space="preserve"> q</w:t>
      </w:r>
    </w:p>
    <w:p w14:paraId="2C0F6444" w14:textId="77777777" w:rsidR="00254F16" w:rsidRDefault="003D77E9" w:rsidP="003D77E9">
      <w:pPr>
        <w:pStyle w:val="Code"/>
      </w:pPr>
      <w:r>
        <w:tab/>
      </w:r>
      <w:r>
        <w:tab/>
      </w:r>
      <w:r w:rsidR="00727564">
        <w:rPr>
          <w:color w:val="0000FF"/>
        </w:rPr>
        <w:t>ord</w:t>
      </w:r>
      <w:r w:rsidR="00727564" w:rsidRPr="00CF70C7">
        <w:rPr>
          <w:color w:val="0000FF"/>
        </w:rPr>
        <w:t>erby</w:t>
      </w:r>
      <w:r w:rsidR="00727564">
        <w:t xml:space="preserve"> c.Country, c.City</w:t>
      </w:r>
    </w:p>
    <w:p w14:paraId="65863F4C" w14:textId="77777777" w:rsidR="00254F16" w:rsidRDefault="003D77E9" w:rsidP="003D77E9">
      <w:pPr>
        <w:pStyle w:val="Code"/>
      </w:pPr>
      <w:r>
        <w:tab/>
      </w:r>
      <w:r>
        <w:tab/>
      </w:r>
      <w:r w:rsidR="00727564" w:rsidRPr="00CF70C7">
        <w:rPr>
          <w:color w:val="0000FF"/>
        </w:rPr>
        <w:t>select</w:t>
      </w:r>
      <w:r w:rsidR="00727564">
        <w:t xml:space="preserve"> c;</w:t>
      </w:r>
    </w:p>
    <w:p w14:paraId="6A372218" w14:textId="77777777" w:rsidR="00254F16" w:rsidRDefault="003D77E9" w:rsidP="003D77E9">
      <w:pPr>
        <w:pStyle w:val="Code"/>
      </w:pPr>
      <w:r>
        <w:t>}</w:t>
      </w:r>
    </w:p>
    <w:p w14:paraId="6023EA9A" w14:textId="77777777" w:rsidR="00254F16" w:rsidRDefault="00727564" w:rsidP="003D77E9">
      <w:pPr>
        <w:pStyle w:val="Code"/>
      </w:pPr>
      <w:r w:rsidRPr="009A3EBA">
        <w:rPr>
          <w:color w:val="0000FF"/>
        </w:rPr>
        <w:t>else</w:t>
      </w:r>
      <w:r>
        <w:t xml:space="preserve"> </w:t>
      </w:r>
      <w:r w:rsidRPr="009A3EBA">
        <w:rPr>
          <w:color w:val="0000FF"/>
        </w:rPr>
        <w:t>if</w:t>
      </w:r>
      <w:r>
        <w:t xml:space="preserve"> (orderByName) {</w:t>
      </w:r>
    </w:p>
    <w:p w14:paraId="5CEC07C3" w14:textId="77777777" w:rsidR="00254F16" w:rsidRDefault="003D77E9" w:rsidP="003D77E9">
      <w:pPr>
        <w:pStyle w:val="Code"/>
      </w:pPr>
      <w:r>
        <w:tab/>
        <w:t>q =</w:t>
      </w:r>
    </w:p>
    <w:p w14:paraId="65F29A4E" w14:textId="77777777" w:rsidR="00254F16" w:rsidRDefault="003D77E9" w:rsidP="003D77E9">
      <w:pPr>
        <w:pStyle w:val="Code"/>
      </w:pPr>
      <w:r>
        <w:tab/>
      </w:r>
      <w:r>
        <w:tab/>
      </w:r>
      <w:r w:rsidR="00727564" w:rsidRPr="00CF70C7">
        <w:rPr>
          <w:color w:val="0000FF"/>
        </w:rPr>
        <w:t>from</w:t>
      </w:r>
      <w:r w:rsidR="00727564">
        <w:t xml:space="preserve"> c </w:t>
      </w:r>
      <w:r w:rsidR="00727564" w:rsidRPr="00CF70C7">
        <w:rPr>
          <w:color w:val="0000FF"/>
        </w:rPr>
        <w:t>in</w:t>
      </w:r>
      <w:r w:rsidR="00727564">
        <w:t xml:space="preserve"> q</w:t>
      </w:r>
    </w:p>
    <w:p w14:paraId="271693B4" w14:textId="77777777" w:rsidR="00254F16" w:rsidRDefault="003D77E9" w:rsidP="003D77E9">
      <w:pPr>
        <w:pStyle w:val="Code"/>
      </w:pPr>
      <w:r>
        <w:tab/>
      </w:r>
      <w:r>
        <w:tab/>
      </w:r>
      <w:r w:rsidR="00727564">
        <w:rPr>
          <w:color w:val="0000FF"/>
        </w:rPr>
        <w:t>ord</w:t>
      </w:r>
      <w:r w:rsidR="00727564" w:rsidRPr="00CF70C7">
        <w:rPr>
          <w:color w:val="0000FF"/>
        </w:rPr>
        <w:t>erby</w:t>
      </w:r>
      <w:r w:rsidR="00727564">
        <w:t xml:space="preserve"> c.ContactName</w:t>
      </w:r>
    </w:p>
    <w:p w14:paraId="282D336A" w14:textId="77777777" w:rsidR="00254F16" w:rsidRDefault="003D77E9" w:rsidP="003D77E9">
      <w:pPr>
        <w:pStyle w:val="Code"/>
      </w:pPr>
      <w:r>
        <w:tab/>
      </w:r>
      <w:r>
        <w:tab/>
      </w:r>
      <w:r w:rsidR="00727564" w:rsidRPr="00CF70C7">
        <w:rPr>
          <w:color w:val="0000FF"/>
        </w:rPr>
        <w:t>select</w:t>
      </w:r>
      <w:r w:rsidR="00727564">
        <w:t xml:space="preserve"> c;</w:t>
      </w:r>
    </w:p>
    <w:p w14:paraId="691A26DF" w14:textId="77777777" w:rsidR="00727564" w:rsidRDefault="00727564" w:rsidP="003D77E9">
      <w:pPr>
        <w:pStyle w:val="Code"/>
      </w:pPr>
      <w:r>
        <w:t>}</w:t>
      </w:r>
    </w:p>
    <w:p w14:paraId="2B523026" w14:textId="77777777" w:rsidR="00254F16" w:rsidRDefault="00727564" w:rsidP="003D77E9">
      <w:pPr>
        <w:pStyle w:val="Code"/>
      </w:pPr>
      <w:r>
        <w:rPr>
          <w:color w:val="0000FF"/>
        </w:rPr>
        <w:t>foreach</w:t>
      </w:r>
      <w:r>
        <w:t xml:space="preserve"> (</w:t>
      </w:r>
      <w:r>
        <w:rPr>
          <w:color w:val="008080"/>
        </w:rPr>
        <w:t>Customer</w:t>
      </w:r>
      <w:r>
        <w:t xml:space="preserve"> c </w:t>
      </w:r>
      <w:r>
        <w:rPr>
          <w:color w:val="0000FF"/>
        </w:rPr>
        <w:t>in</w:t>
      </w:r>
      <w:r>
        <w:t xml:space="preserve"> </w:t>
      </w:r>
      <w:r w:rsidR="000E5E40">
        <w:t>q</w:t>
      </w:r>
      <w:r w:rsidR="003D77E9">
        <w:t>)</w:t>
      </w:r>
    </w:p>
    <w:p w14:paraId="0B0DF44E" w14:textId="77777777" w:rsidR="00727564" w:rsidRDefault="003D77E9" w:rsidP="003D77E9">
      <w:pPr>
        <w:pStyle w:val="Code"/>
      </w:pPr>
      <w:r>
        <w:tab/>
      </w:r>
      <w:r w:rsidR="00727564">
        <w:rPr>
          <w:color w:val="008080"/>
        </w:rPr>
        <w:t>Console</w:t>
      </w:r>
      <w:r w:rsidR="00727564">
        <w:t>.WriteLine(c.CompanyName);</w:t>
      </w:r>
    </w:p>
    <w:p w14:paraId="3162074A" w14:textId="77777777" w:rsidR="00254F16" w:rsidRDefault="00254F16" w:rsidP="00117B5E">
      <w:pPr>
        <w:pStyle w:val="Text"/>
      </w:pPr>
    </w:p>
    <w:p w14:paraId="18BE6924" w14:textId="77777777" w:rsidR="00117B5E" w:rsidRPr="00E24319" w:rsidRDefault="00117B5E" w:rsidP="00117B5E">
      <w:pPr>
        <w:pStyle w:val="Code"/>
        <w:rPr>
          <w:rStyle w:val="MultilanguageMarkerAuto"/>
        </w:rPr>
      </w:pPr>
      <w:r w:rsidRPr="00E24319">
        <w:rPr>
          <w:rStyle w:val="MultilanguageMarkerAuto"/>
        </w:rPr>
        <w:t>[Visual Basic]</w:t>
      </w:r>
    </w:p>
    <w:p w14:paraId="5BD459F3"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7C8BB13D"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161B7BEE" w14:textId="77777777" w:rsidR="00117B5E" w:rsidRDefault="00117B5E" w:rsidP="00117B5E">
      <w:pPr>
        <w:pStyle w:val="Code"/>
      </w:pPr>
      <w:r>
        <w:rPr>
          <w:color w:val="0000FF"/>
        </w:rPr>
        <w:t>i</w:t>
      </w:r>
      <w:r w:rsidRPr="009A3EBA">
        <w:rPr>
          <w:color w:val="0000FF"/>
        </w:rPr>
        <w:t>f</w:t>
      </w:r>
      <w:r>
        <w:t xml:space="preserve"> orderByLocation </w:t>
      </w:r>
      <w:r>
        <w:rPr>
          <w:color w:val="0000FF"/>
        </w:rPr>
        <w:t>Then</w:t>
      </w:r>
    </w:p>
    <w:p w14:paraId="376E1C39" w14:textId="77777777" w:rsidR="00117B5E" w:rsidRDefault="00117B5E" w:rsidP="00117B5E">
      <w:pPr>
        <w:pStyle w:val="Code"/>
      </w:pPr>
      <w:r>
        <w:tab/>
        <w:t xml:space="preserve">londonCustomers = </w:t>
      </w:r>
      <w:r>
        <w:rPr>
          <w:color w:val="0000FF"/>
        </w:rPr>
        <w:t>F</w:t>
      </w:r>
      <w:r w:rsidRPr="00CF70C7">
        <w:rPr>
          <w:color w:val="0000FF"/>
        </w:rPr>
        <w:t>rom</w:t>
      </w:r>
      <w:r>
        <w:t xml:space="preserve"> cust </w:t>
      </w:r>
      <w:r w:rsidRPr="00CF70C7">
        <w:rPr>
          <w:color w:val="0000FF"/>
        </w:rPr>
        <w:t>in</w:t>
      </w:r>
      <w:r>
        <w:t xml:space="preserve"> londonCustomers _</w:t>
      </w:r>
    </w:p>
    <w:p w14:paraId="163D8A7B" w14:textId="77777777" w:rsidR="00117B5E" w:rsidRDefault="00117B5E" w:rsidP="00117B5E">
      <w:pPr>
        <w:pStyle w:val="Code"/>
      </w:pPr>
      <w:r>
        <w:t xml:space="preserve">                     </w:t>
      </w:r>
      <w:r>
        <w:rPr>
          <w:color w:val="0000FF"/>
        </w:rPr>
        <w:t>Ord</w:t>
      </w:r>
      <w:r w:rsidRPr="00CF70C7">
        <w:rPr>
          <w:color w:val="0000FF"/>
        </w:rPr>
        <w:t>er</w:t>
      </w:r>
      <w:r>
        <w:rPr>
          <w:color w:val="0000FF"/>
        </w:rPr>
        <w:t xml:space="preserve"> B</w:t>
      </w:r>
      <w:r w:rsidRPr="00CF70C7">
        <w:rPr>
          <w:color w:val="0000FF"/>
        </w:rPr>
        <w:t>y</w:t>
      </w:r>
      <w:r>
        <w:t xml:space="preserve"> cust.Country, cust.City</w:t>
      </w:r>
    </w:p>
    <w:p w14:paraId="51F64701" w14:textId="77777777" w:rsidR="00117B5E" w:rsidRDefault="00117B5E" w:rsidP="00117B5E">
      <w:pPr>
        <w:pStyle w:val="Code"/>
      </w:pPr>
    </w:p>
    <w:p w14:paraId="700EE5A6" w14:textId="77777777" w:rsidR="00117B5E" w:rsidRDefault="00117B5E" w:rsidP="00117B5E">
      <w:pPr>
        <w:pStyle w:val="Code"/>
      </w:pPr>
      <w:r>
        <w:rPr>
          <w:color w:val="0000FF"/>
        </w:rPr>
        <w:t>E</w:t>
      </w:r>
      <w:r w:rsidRPr="009A3EBA">
        <w:rPr>
          <w:color w:val="0000FF"/>
        </w:rPr>
        <w:t>lse</w:t>
      </w:r>
      <w:r>
        <w:t xml:space="preserve"> </w:t>
      </w:r>
      <w:r>
        <w:rPr>
          <w:color w:val="0000FF"/>
        </w:rPr>
        <w:t>I</w:t>
      </w:r>
      <w:r w:rsidRPr="009A3EBA">
        <w:rPr>
          <w:color w:val="0000FF"/>
        </w:rPr>
        <w:t>f</w:t>
      </w:r>
      <w:r>
        <w:t xml:space="preserve"> orderByName </w:t>
      </w:r>
      <w:r>
        <w:rPr>
          <w:color w:val="0000FF"/>
        </w:rPr>
        <w:t>Then</w:t>
      </w:r>
    </w:p>
    <w:p w14:paraId="068D0DEA" w14:textId="77777777" w:rsidR="00117B5E" w:rsidRDefault="00117B5E" w:rsidP="00117B5E">
      <w:pPr>
        <w:pStyle w:val="Code"/>
      </w:pPr>
      <w:r>
        <w:tab/>
        <w:t xml:space="preserve">londonCustomers = </w:t>
      </w:r>
      <w:r>
        <w:rPr>
          <w:color w:val="0000FF"/>
        </w:rPr>
        <w:t>F</w:t>
      </w:r>
      <w:r w:rsidRPr="00CF70C7">
        <w:rPr>
          <w:color w:val="0000FF"/>
        </w:rPr>
        <w:t>rom</w:t>
      </w:r>
      <w:r>
        <w:t xml:space="preserve"> cust </w:t>
      </w:r>
      <w:r w:rsidRPr="00CF70C7">
        <w:rPr>
          <w:color w:val="0000FF"/>
        </w:rPr>
        <w:t>in</w:t>
      </w:r>
      <w:r>
        <w:t xml:space="preserve"> londonCustomers _</w:t>
      </w:r>
    </w:p>
    <w:p w14:paraId="6C5B802E" w14:textId="77777777" w:rsidR="00117B5E" w:rsidRDefault="00117B5E" w:rsidP="00117B5E">
      <w:pPr>
        <w:pStyle w:val="Code"/>
      </w:pPr>
      <w:r>
        <w:t xml:space="preserve">                     </w:t>
      </w:r>
      <w:r>
        <w:rPr>
          <w:color w:val="0000FF"/>
        </w:rPr>
        <w:t>Ord</w:t>
      </w:r>
      <w:r w:rsidRPr="00CF70C7">
        <w:rPr>
          <w:color w:val="0000FF"/>
        </w:rPr>
        <w:t>er</w:t>
      </w:r>
      <w:r>
        <w:rPr>
          <w:color w:val="0000FF"/>
        </w:rPr>
        <w:t xml:space="preserve"> B</w:t>
      </w:r>
      <w:r w:rsidRPr="00CF70C7">
        <w:rPr>
          <w:color w:val="0000FF"/>
        </w:rPr>
        <w:t>y</w:t>
      </w:r>
      <w:r>
        <w:t xml:space="preserve"> cust.ContactName</w:t>
      </w:r>
    </w:p>
    <w:p w14:paraId="0D514B11" w14:textId="77777777" w:rsidR="00117B5E" w:rsidRDefault="00117B5E" w:rsidP="00117B5E">
      <w:pPr>
        <w:pStyle w:val="Code"/>
      </w:pPr>
      <w:r>
        <w:rPr>
          <w:color w:val="0000FF"/>
        </w:rPr>
        <w:t>End If</w:t>
      </w:r>
    </w:p>
    <w:p w14:paraId="02B9834D"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21EED653" w14:textId="77777777" w:rsidR="00117B5E" w:rsidRDefault="00117B5E" w:rsidP="00117B5E">
      <w:pPr>
        <w:pStyle w:val="Code"/>
      </w:pPr>
      <w:r>
        <w:tab/>
      </w:r>
      <w:r>
        <w:rPr>
          <w:color w:val="008080"/>
        </w:rPr>
        <w:t>Console</w:t>
      </w:r>
      <w:r>
        <w:t>.WriteLine(cust.CompanyName)</w:t>
      </w:r>
    </w:p>
    <w:p w14:paraId="62A0EE37" w14:textId="77777777" w:rsidR="00117B5E" w:rsidRDefault="00117B5E" w:rsidP="00117B5E">
      <w:pPr>
        <w:pStyle w:val="Code"/>
      </w:pPr>
      <w:r>
        <w:rPr>
          <w:color w:val="0000FF"/>
        </w:rPr>
        <w:t>Next</w:t>
      </w:r>
      <w:r w:rsidDel="00B56F8D">
        <w:rPr>
          <w:color w:val="0000FF"/>
        </w:rPr>
        <w:t xml:space="preserve"> </w:t>
      </w:r>
    </w:p>
    <w:p w14:paraId="52DFB06F" w14:textId="77777777" w:rsidR="00117B5E" w:rsidRPr="009A3EBA" w:rsidRDefault="00117B5E" w:rsidP="00117B5E">
      <w:pPr>
        <w:pStyle w:val="Code"/>
      </w:pPr>
    </w:p>
    <w:p w14:paraId="6A808736" w14:textId="77777777" w:rsidR="00117B5E" w:rsidRDefault="00117B5E" w:rsidP="00960224">
      <w:pPr>
        <w:pStyle w:val="Text"/>
      </w:pPr>
    </w:p>
    <w:p w14:paraId="5FD00A3E" w14:textId="77777777" w:rsidR="00727564" w:rsidRPr="00960224" w:rsidRDefault="00727564" w:rsidP="00960224">
      <w:pPr>
        <w:pStyle w:val="Text"/>
      </w:pPr>
      <w:r w:rsidRPr="00960224">
        <w:t xml:space="preserve">In this example </w:t>
      </w:r>
      <w:r w:rsidRPr="00254F16">
        <w:rPr>
          <w:rStyle w:val="CodeEmbedded"/>
        </w:rPr>
        <w:t>q</w:t>
      </w:r>
      <w:r w:rsidRPr="00960224">
        <w:t xml:space="preserve"> starts out as a query for all customers in London. Later on it changes into an ordered query depending on application state. By deferring execution the query can be constructed to suit the exact needs of the application without requiring risky string manipulation.</w:t>
      </w:r>
    </w:p>
    <w:p w14:paraId="4B25CE61" w14:textId="77777777" w:rsidR="00727564" w:rsidRDefault="003F113A" w:rsidP="00960224">
      <w:pPr>
        <w:pStyle w:val="Heading5"/>
      </w:pPr>
      <w:bookmarkStart w:id="489" w:name="_Toc157398739"/>
      <w:r>
        <w:t xml:space="preserve">3.2 </w:t>
      </w:r>
      <w:r w:rsidR="00727564">
        <w:t>Object Identity</w:t>
      </w:r>
      <w:bookmarkEnd w:id="489"/>
    </w:p>
    <w:p w14:paraId="046B41A0" w14:textId="77777777" w:rsidR="00727564" w:rsidRPr="00960224" w:rsidRDefault="00727564" w:rsidP="00960224">
      <w:pPr>
        <w:pStyle w:val="Text"/>
      </w:pPr>
      <w:r w:rsidRPr="00960224">
        <w:t xml:space="preserve">Objects in the runtime have unique identity. If two variables refer to the same object they are actually referring to the same object instance. </w:t>
      </w:r>
      <w:r w:rsidR="0081467A" w:rsidRPr="00960224">
        <w:t>Because of this, c</w:t>
      </w:r>
      <w:r w:rsidRPr="00960224">
        <w:t xml:space="preserve">hanges made via a path through one variable are immediately visible through the other. Rows in a relational database table do not have unique identity. </w:t>
      </w:r>
      <w:r w:rsidR="0081467A" w:rsidRPr="00960224">
        <w:t>However, t</w:t>
      </w:r>
      <w:r w:rsidRPr="00960224">
        <w:t>hey do have a primary key and that primary key may be unique, meaning no two rows may share the same key. Yet this only constrains the contents of the database table</w:t>
      </w:r>
      <w:r w:rsidR="00874E6A" w:rsidRPr="00960224">
        <w:t xml:space="preserve">. </w:t>
      </w:r>
      <w:r w:rsidR="00324893" w:rsidRPr="00960224">
        <w:t>Therefore,</w:t>
      </w:r>
      <w:r w:rsidRPr="00960224">
        <w:t xml:space="preserve"> as long as we only ever interact with the data through remote commands it amounts to about the same thing.</w:t>
      </w:r>
    </w:p>
    <w:p w14:paraId="21C13732" w14:textId="77777777" w:rsidR="00727564" w:rsidRPr="00960224" w:rsidRDefault="00727564" w:rsidP="00960224">
      <w:pPr>
        <w:pStyle w:val="Text"/>
      </w:pPr>
      <w:r w:rsidRPr="00960224">
        <w:t xml:space="preserve">However, this is rarely the case. Most often data is brought out of the database and into a different tier where an application manipulates it. Clearly, this is the model that </w:t>
      </w:r>
      <w:r w:rsidR="001D066C" w:rsidRPr="00960224">
        <w:t>LINQ to SQL</w:t>
      </w:r>
      <w:r w:rsidRPr="00960224">
        <w:t xml:space="preserve"> is designed to support. When the data is brought out of the database as rows, there is no expectation that two rows representing the same data actually correspond to the same row instances. If you query for a specific customer twice, you get two rows of data, each containing the same information.</w:t>
      </w:r>
    </w:p>
    <w:p w14:paraId="0C6F491E" w14:textId="77777777" w:rsidR="00727564" w:rsidRPr="00960224" w:rsidRDefault="00727564" w:rsidP="00960224">
      <w:pPr>
        <w:pStyle w:val="Text"/>
      </w:pPr>
      <w:r w:rsidRPr="00960224">
        <w:t xml:space="preserve">Yet with objects you expect something quite different. You expect that if you ask the </w:t>
      </w:r>
      <w:r w:rsidRPr="00002CE9">
        <w:rPr>
          <w:rStyle w:val="CodeEmbedded"/>
        </w:rPr>
        <w:t>DataContext</w:t>
      </w:r>
      <w:r w:rsidRPr="00960224">
        <w:t xml:space="preserve"> for the same information again it will in fact give you back the same object instance. You expect this because objects have special meaning for your application and you expect them to behave like normal objects. You designed them as hierarchies or graphs and you certainly expect to retrieve them as such, without hordes of replicated instances merely because you asked for the same thing twice.</w:t>
      </w:r>
    </w:p>
    <w:p w14:paraId="2454B01C" w14:textId="77777777" w:rsidR="00727564" w:rsidRPr="00960224" w:rsidRDefault="00727564" w:rsidP="00960224">
      <w:pPr>
        <w:pStyle w:val="Text"/>
      </w:pPr>
      <w:r w:rsidRPr="00960224">
        <w:t xml:space="preserve">Because of this the </w:t>
      </w:r>
      <w:r w:rsidRPr="00002CE9">
        <w:rPr>
          <w:rStyle w:val="CodeEmbedded"/>
        </w:rPr>
        <w:t>DataContext</w:t>
      </w:r>
      <w:r w:rsidRPr="00960224">
        <w:t xml:space="preserve"> manag</w:t>
      </w:r>
      <w:r w:rsidR="00E35B33">
        <w:t xml:space="preserve">es object identity. Whenever </w:t>
      </w:r>
      <w:r w:rsidR="00E124ED" w:rsidRPr="00960224">
        <w:t>a new row</w:t>
      </w:r>
      <w:r w:rsidRPr="00960224">
        <w:t xml:space="preserve"> is retrieved from the database it is logged in an identity table by its primary key</w:t>
      </w:r>
      <w:r w:rsidR="00E124ED" w:rsidRPr="00960224">
        <w:t xml:space="preserve"> and a new object is created</w:t>
      </w:r>
      <w:r w:rsidRPr="00960224">
        <w:t xml:space="preserve">. Whenever that same </w:t>
      </w:r>
      <w:r w:rsidR="0030032F" w:rsidRPr="00960224">
        <w:t>row</w:t>
      </w:r>
      <w:r w:rsidRPr="00960224">
        <w:t xml:space="preserve"> is retrieved again the original object instance is handed back to the application. In this way the </w:t>
      </w:r>
      <w:r w:rsidRPr="00002CE9">
        <w:rPr>
          <w:rStyle w:val="CodeEmbedded"/>
        </w:rPr>
        <w:t>DataContext</w:t>
      </w:r>
      <w:r w:rsidRPr="00960224">
        <w:t xml:space="preserve"> translates the database</w:t>
      </w:r>
      <w:r w:rsidR="00771424">
        <w:t>'</w:t>
      </w:r>
      <w:r w:rsidRPr="00960224">
        <w:t>s concept of identity (keys) into the language</w:t>
      </w:r>
      <w:r w:rsidR="00771424">
        <w:t>'</w:t>
      </w:r>
      <w:r w:rsidRPr="00960224">
        <w:t xml:space="preserve">s concept (instances). The application only ever sees the object in the state that it was first retrieved. The new data, if different, is thrown away. </w:t>
      </w:r>
    </w:p>
    <w:p w14:paraId="5FF4DC17" w14:textId="77777777" w:rsidR="00727564" w:rsidRPr="00960224" w:rsidRDefault="00727564" w:rsidP="00960224">
      <w:pPr>
        <w:pStyle w:val="Text"/>
      </w:pPr>
      <w:r w:rsidRPr="00960224">
        <w:t xml:space="preserve">You might be puzzled by this, since why would any application throw data away? As it turns out this is how </w:t>
      </w:r>
      <w:r w:rsidR="001D066C" w:rsidRPr="00960224">
        <w:t>LINQ to SQL</w:t>
      </w:r>
      <w:r w:rsidRPr="00960224">
        <w:t xml:space="preserve"> manages integrity of the local objects and is able to support optimistic updates. Since the only changes that occur after the object is initially created are those made by the application</w:t>
      </w:r>
      <w:r w:rsidR="00874E6A" w:rsidRPr="00960224">
        <w:t>,</w:t>
      </w:r>
      <w:r w:rsidRPr="00960224">
        <w:t xml:space="preserve"> the intent of the application is clear. If changes by an outside party have occurred in the interim they will be identified at the time </w:t>
      </w:r>
      <w:r w:rsidRPr="00002CE9">
        <w:rPr>
          <w:rStyle w:val="CodeEmbedded"/>
        </w:rPr>
        <w:t>SubmitChanges()</w:t>
      </w:r>
      <w:r w:rsidRPr="00960224">
        <w:t xml:space="preserve"> is called. More of this is explained in </w:t>
      </w:r>
      <w:r w:rsidR="003650D4" w:rsidRPr="00960224">
        <w:t>the</w:t>
      </w:r>
      <w:r w:rsidRPr="00960224">
        <w:t xml:space="preserve"> section</w:t>
      </w:r>
      <w:r w:rsidR="003650D4" w:rsidRPr="00960224">
        <w:t xml:space="preserve"> of </w:t>
      </w:r>
      <w:r w:rsidR="00E35B33">
        <w:t>C</w:t>
      </w:r>
      <w:r w:rsidR="003650D4" w:rsidRPr="00960224">
        <w:t>hapter 4</w:t>
      </w:r>
      <w:r w:rsidR="00497D6D" w:rsidRPr="00960224">
        <w:t xml:space="preserve">, </w:t>
      </w:r>
      <w:hyperlink w:anchor="_4.3_Simultaneous_Changes" w:history="1">
        <w:r w:rsidRPr="00960224">
          <w:rPr>
            <w:rStyle w:val="Hyperlink"/>
          </w:rPr>
          <w:t>Simultaneou</w:t>
        </w:r>
        <w:r w:rsidRPr="00960224">
          <w:rPr>
            <w:rStyle w:val="Hyperlink"/>
          </w:rPr>
          <w:t>s</w:t>
        </w:r>
        <w:r w:rsidRPr="00960224">
          <w:rPr>
            <w:rStyle w:val="Hyperlink"/>
          </w:rPr>
          <w:t xml:space="preserve"> </w:t>
        </w:r>
        <w:r w:rsidRPr="00960224">
          <w:rPr>
            <w:rStyle w:val="Hyperlink"/>
          </w:rPr>
          <w:t>Changes</w:t>
        </w:r>
      </w:hyperlink>
      <w:r w:rsidR="00497D6D" w:rsidRPr="00960224">
        <w:t>.</w:t>
      </w:r>
    </w:p>
    <w:p w14:paraId="4FAC47DB" w14:textId="77777777" w:rsidR="005D7BCB" w:rsidRPr="00960224" w:rsidRDefault="005D7BCB" w:rsidP="00960224">
      <w:pPr>
        <w:pStyle w:val="Text"/>
      </w:pPr>
      <w:r w:rsidRPr="00960224">
        <w:t>Note that, in the case that the database contains a table without a primary key, LINQ to SQL allows queries to be submitted over the table, but it doesn</w:t>
      </w:r>
      <w:r w:rsidR="00771424">
        <w:t>'</w:t>
      </w:r>
      <w:r w:rsidRPr="00960224">
        <w:t>t allow updates. This is because the framework cannot identify which row to update given the lack of a unique key.</w:t>
      </w:r>
    </w:p>
    <w:p w14:paraId="1F4D6CCF" w14:textId="77777777" w:rsidR="00727564" w:rsidRPr="00960224" w:rsidRDefault="00727564" w:rsidP="00960224">
      <w:pPr>
        <w:pStyle w:val="Text"/>
      </w:pPr>
      <w:r w:rsidRPr="00960224">
        <w:t xml:space="preserve">Of course, if the object requested by the query is easily identifiable </w:t>
      </w:r>
      <w:r w:rsidR="00676B92" w:rsidRPr="00960224">
        <w:t xml:space="preserve">by its primary key </w:t>
      </w:r>
      <w:r w:rsidRPr="00960224">
        <w:t>as one already retrieved no query is executed at all. The identity table acts a</w:t>
      </w:r>
      <w:r w:rsidR="00420532" w:rsidRPr="00960224">
        <w:t>s a</w:t>
      </w:r>
      <w:r w:rsidRPr="00960224">
        <w:t xml:space="preserve"> cache </w:t>
      </w:r>
      <w:r w:rsidR="00420532" w:rsidRPr="00960224">
        <w:t xml:space="preserve">storing </w:t>
      </w:r>
      <w:r w:rsidRPr="00960224">
        <w:t>all previously retrieved objects.</w:t>
      </w:r>
    </w:p>
    <w:p w14:paraId="78540947" w14:textId="77777777" w:rsidR="00727564" w:rsidRDefault="003F113A" w:rsidP="00960224">
      <w:pPr>
        <w:pStyle w:val="Heading5"/>
      </w:pPr>
      <w:bookmarkStart w:id="490" w:name="_Toc112346057"/>
      <w:bookmarkStart w:id="491" w:name="_Toc112346264"/>
      <w:bookmarkStart w:id="492" w:name="_Toc112346471"/>
      <w:bookmarkStart w:id="493" w:name="_Toc112407891"/>
      <w:bookmarkStart w:id="494" w:name="_Toc112408133"/>
      <w:bookmarkStart w:id="495" w:name="_Toc112420351"/>
      <w:bookmarkStart w:id="496" w:name="_Toc112420546"/>
      <w:bookmarkStart w:id="497" w:name="_Toc112420741"/>
      <w:bookmarkStart w:id="498" w:name="_Toc112420936"/>
      <w:bookmarkStart w:id="499" w:name="_Toc112421131"/>
      <w:bookmarkStart w:id="500" w:name="_Toc112427410"/>
      <w:bookmarkStart w:id="501" w:name="_Toc112427603"/>
      <w:bookmarkStart w:id="502" w:name="_Toc112438339"/>
      <w:bookmarkStart w:id="503" w:name="_Toc112438524"/>
      <w:bookmarkStart w:id="504" w:name="_Toc112468802"/>
      <w:bookmarkStart w:id="505" w:name="_Toc112468987"/>
      <w:bookmarkStart w:id="506" w:name="_Toc112346058"/>
      <w:bookmarkStart w:id="507" w:name="_Toc112346265"/>
      <w:bookmarkStart w:id="508" w:name="_Toc112346472"/>
      <w:bookmarkStart w:id="509" w:name="_Toc112407892"/>
      <w:bookmarkStart w:id="510" w:name="_Toc112408134"/>
      <w:bookmarkStart w:id="511" w:name="_Toc112420352"/>
      <w:bookmarkStart w:id="512" w:name="_Toc112420547"/>
      <w:bookmarkStart w:id="513" w:name="_Toc112420742"/>
      <w:bookmarkStart w:id="514" w:name="_Toc112420937"/>
      <w:bookmarkStart w:id="515" w:name="_Toc112421132"/>
      <w:bookmarkStart w:id="516" w:name="_Toc112427411"/>
      <w:bookmarkStart w:id="517" w:name="_Toc112427604"/>
      <w:bookmarkStart w:id="518" w:name="_Toc112438340"/>
      <w:bookmarkStart w:id="519" w:name="_Toc112438525"/>
      <w:bookmarkStart w:id="520" w:name="_Toc112468803"/>
      <w:bookmarkStart w:id="521" w:name="_Toc112468988"/>
      <w:bookmarkStart w:id="522" w:name="_Toc112346060"/>
      <w:bookmarkStart w:id="523" w:name="_Toc112346267"/>
      <w:bookmarkStart w:id="524" w:name="_Toc112346474"/>
      <w:bookmarkStart w:id="525" w:name="_Toc112407894"/>
      <w:bookmarkStart w:id="526" w:name="_Toc112408136"/>
      <w:bookmarkStart w:id="527" w:name="_Toc112420354"/>
      <w:bookmarkStart w:id="528" w:name="_Toc112420549"/>
      <w:bookmarkStart w:id="529" w:name="_Toc112420744"/>
      <w:bookmarkStart w:id="530" w:name="_Toc112420939"/>
      <w:bookmarkStart w:id="531" w:name="_Toc112421134"/>
      <w:bookmarkStart w:id="532" w:name="_Toc112427413"/>
      <w:bookmarkStart w:id="533" w:name="_Toc112427606"/>
      <w:bookmarkStart w:id="534" w:name="_Toc112438342"/>
      <w:bookmarkStart w:id="535" w:name="_Toc112438527"/>
      <w:bookmarkStart w:id="536" w:name="_Toc112468805"/>
      <w:bookmarkStart w:id="537" w:name="_Toc112468990"/>
      <w:bookmarkStart w:id="538" w:name="_Toc112346061"/>
      <w:bookmarkStart w:id="539" w:name="_Toc112346268"/>
      <w:bookmarkStart w:id="540" w:name="_Toc112346475"/>
      <w:bookmarkStart w:id="541" w:name="_Toc112407895"/>
      <w:bookmarkStart w:id="542" w:name="_Toc112408137"/>
      <w:bookmarkStart w:id="543" w:name="_Toc112420355"/>
      <w:bookmarkStart w:id="544" w:name="_Toc112420550"/>
      <w:bookmarkStart w:id="545" w:name="_Toc112420745"/>
      <w:bookmarkStart w:id="546" w:name="_Toc112420940"/>
      <w:bookmarkStart w:id="547" w:name="_Toc112421135"/>
      <w:bookmarkStart w:id="548" w:name="_Toc112427414"/>
      <w:bookmarkStart w:id="549" w:name="_Toc112427607"/>
      <w:bookmarkStart w:id="550" w:name="_Toc112438343"/>
      <w:bookmarkStart w:id="551" w:name="_Toc112438528"/>
      <w:bookmarkStart w:id="552" w:name="_Toc112468806"/>
      <w:bookmarkStart w:id="553" w:name="_Toc112468991"/>
      <w:bookmarkStart w:id="554" w:name="_Toc112346062"/>
      <w:bookmarkStart w:id="555" w:name="_Toc112346269"/>
      <w:bookmarkStart w:id="556" w:name="_Toc112346476"/>
      <w:bookmarkStart w:id="557" w:name="_Toc112407896"/>
      <w:bookmarkStart w:id="558" w:name="_Toc112408138"/>
      <w:bookmarkStart w:id="559" w:name="_Toc112420356"/>
      <w:bookmarkStart w:id="560" w:name="_Toc112420551"/>
      <w:bookmarkStart w:id="561" w:name="_Toc112420746"/>
      <w:bookmarkStart w:id="562" w:name="_Toc112420941"/>
      <w:bookmarkStart w:id="563" w:name="_Toc112421136"/>
      <w:bookmarkStart w:id="564" w:name="_Toc112427415"/>
      <w:bookmarkStart w:id="565" w:name="_Toc112427608"/>
      <w:bookmarkStart w:id="566" w:name="_Toc112438344"/>
      <w:bookmarkStart w:id="567" w:name="_Toc112438529"/>
      <w:bookmarkStart w:id="568" w:name="_Toc112468807"/>
      <w:bookmarkStart w:id="569" w:name="_Toc112468992"/>
      <w:bookmarkStart w:id="570" w:name="_Toc112346066"/>
      <w:bookmarkStart w:id="571" w:name="_Toc112346273"/>
      <w:bookmarkStart w:id="572" w:name="_Toc112346480"/>
      <w:bookmarkStart w:id="573" w:name="_Toc112407900"/>
      <w:bookmarkStart w:id="574" w:name="_Toc112408142"/>
      <w:bookmarkStart w:id="575" w:name="_Toc112420360"/>
      <w:bookmarkStart w:id="576" w:name="_Toc112420555"/>
      <w:bookmarkStart w:id="577" w:name="_Toc112420750"/>
      <w:bookmarkStart w:id="578" w:name="_Toc112420945"/>
      <w:bookmarkStart w:id="579" w:name="_Toc112421140"/>
      <w:bookmarkStart w:id="580" w:name="_Toc112427419"/>
      <w:bookmarkStart w:id="581" w:name="_Toc112427612"/>
      <w:bookmarkStart w:id="582" w:name="_Toc112438348"/>
      <w:bookmarkStart w:id="583" w:name="_Toc112438533"/>
      <w:bookmarkStart w:id="584" w:name="_Toc112468811"/>
      <w:bookmarkStart w:id="585" w:name="_Toc112468996"/>
      <w:bookmarkStart w:id="586" w:name="_Toc157398740"/>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r>
        <w:t xml:space="preserve">3.3 </w:t>
      </w:r>
      <w:r w:rsidR="00727564">
        <w:t>Relationships</w:t>
      </w:r>
      <w:bookmarkEnd w:id="586"/>
    </w:p>
    <w:p w14:paraId="4AF4DEF4" w14:textId="77777777" w:rsidR="00727564" w:rsidRPr="00960224" w:rsidRDefault="00727564" w:rsidP="00960224">
      <w:pPr>
        <w:pStyle w:val="Text"/>
      </w:pPr>
      <w:r w:rsidRPr="00960224">
        <w:t>As we saw in the quick tour, references to other objects or collections of other objects in your class definitions directly correspond to foreign-key relationships in the database. You can use these relationships when you query by simply using dot notation to access the relationship properties, navigating from one object to another. These access operations translate to more complicated joins or correlated sub-queries in the equivalent SQL, allowing you to walk through your object graph during a query. For example, the following query navigates from orders to customers as a way to restrict the results to only those orders for customers located in London.</w:t>
      </w:r>
    </w:p>
    <w:p w14:paraId="2F1A21B7" w14:textId="77777777" w:rsidR="00117B5E" w:rsidRPr="00C146D1" w:rsidRDefault="00117B5E" w:rsidP="00117B5E">
      <w:pPr>
        <w:pStyle w:val="Code"/>
        <w:rPr>
          <w:rStyle w:val="MultilanguageMarkerAuto"/>
        </w:rPr>
      </w:pPr>
      <w:r w:rsidRPr="00C146D1">
        <w:rPr>
          <w:rStyle w:val="MultilanguageMarkerAuto"/>
        </w:rPr>
        <w:t>[C#]</w:t>
      </w:r>
    </w:p>
    <w:p w14:paraId="188C329D" w14:textId="77777777" w:rsidR="00E35B33" w:rsidRDefault="00727564" w:rsidP="003D77E9">
      <w:pPr>
        <w:pStyle w:val="Code"/>
      </w:pPr>
      <w:r w:rsidRPr="00E85CF5">
        <w:rPr>
          <w:color w:val="0000FF"/>
        </w:rPr>
        <w:t>var</w:t>
      </w:r>
      <w:r w:rsidR="003D77E9">
        <w:t xml:space="preserve"> q =</w:t>
      </w:r>
    </w:p>
    <w:p w14:paraId="557E6F4D" w14:textId="77777777" w:rsidR="00E35B33" w:rsidRDefault="003D77E9" w:rsidP="003D77E9">
      <w:pPr>
        <w:pStyle w:val="Code"/>
      </w:pPr>
      <w:r>
        <w:tab/>
      </w:r>
      <w:r w:rsidR="00727564" w:rsidRPr="00F058E0">
        <w:rPr>
          <w:color w:val="0000FF"/>
        </w:rPr>
        <w:t>from</w:t>
      </w:r>
      <w:r w:rsidR="00727564">
        <w:t xml:space="preserve"> o</w:t>
      </w:r>
      <w:r w:rsidR="00727564" w:rsidRPr="00814514">
        <w:t xml:space="preserve"> </w:t>
      </w:r>
      <w:r w:rsidR="00727564" w:rsidRPr="00F058E0">
        <w:rPr>
          <w:color w:val="0000FF"/>
        </w:rPr>
        <w:t>in</w:t>
      </w:r>
      <w:r>
        <w:t xml:space="preserve"> db.Orders</w:t>
      </w:r>
    </w:p>
    <w:p w14:paraId="6E80B4A3" w14:textId="77777777" w:rsidR="00E35B33" w:rsidRDefault="003D77E9" w:rsidP="003D77E9">
      <w:pPr>
        <w:pStyle w:val="Code"/>
      </w:pPr>
      <w:r>
        <w:tab/>
      </w:r>
      <w:r w:rsidR="00727564" w:rsidRPr="00F058E0">
        <w:rPr>
          <w:color w:val="0000FF"/>
        </w:rPr>
        <w:t>where</w:t>
      </w:r>
      <w:r w:rsidR="00727564">
        <w:t xml:space="preserve"> o</w:t>
      </w:r>
      <w:r w:rsidR="00727564" w:rsidRPr="00814514">
        <w:t>.</w:t>
      </w:r>
      <w:r w:rsidR="00727564">
        <w:t xml:space="preserve">Customer.City == </w:t>
      </w:r>
      <w:r>
        <w:rPr>
          <w:color w:val="800000"/>
        </w:rPr>
        <w:t>"</w:t>
      </w:r>
      <w:r w:rsidR="00727564" w:rsidRPr="00A9409F">
        <w:rPr>
          <w:color w:val="800000"/>
        </w:rPr>
        <w:t>London</w:t>
      </w:r>
      <w:r>
        <w:rPr>
          <w:color w:val="800000"/>
        </w:rPr>
        <w:t>"</w:t>
      </w:r>
    </w:p>
    <w:p w14:paraId="5A9EBEFC" w14:textId="77777777" w:rsidR="00727564" w:rsidRDefault="003D77E9" w:rsidP="003D77E9">
      <w:pPr>
        <w:pStyle w:val="Code"/>
      </w:pPr>
      <w:r>
        <w:tab/>
      </w:r>
      <w:r w:rsidR="00727564" w:rsidRPr="00F058E0">
        <w:rPr>
          <w:color w:val="0000FF"/>
        </w:rPr>
        <w:t>select</w:t>
      </w:r>
      <w:r w:rsidR="00727564">
        <w:t xml:space="preserve"> o;</w:t>
      </w:r>
    </w:p>
    <w:p w14:paraId="1711A76F" w14:textId="77777777" w:rsidR="00E35B33" w:rsidRDefault="00E35B33" w:rsidP="00117B5E">
      <w:pPr>
        <w:pStyle w:val="Text"/>
      </w:pPr>
    </w:p>
    <w:p w14:paraId="1B5117A8" w14:textId="77777777" w:rsidR="00117B5E" w:rsidRPr="00E24319" w:rsidRDefault="00117B5E" w:rsidP="00117B5E">
      <w:pPr>
        <w:pStyle w:val="Code"/>
        <w:rPr>
          <w:rStyle w:val="MultilanguageMarkerAuto"/>
        </w:rPr>
      </w:pPr>
      <w:r w:rsidRPr="00E24319">
        <w:rPr>
          <w:rStyle w:val="MultilanguageMarkerAuto"/>
        </w:rPr>
        <w:t>[Visual Basic]</w:t>
      </w:r>
    </w:p>
    <w:p w14:paraId="110542B4" w14:textId="77777777" w:rsidR="00117B5E" w:rsidRDefault="00117B5E" w:rsidP="00117B5E">
      <w:pPr>
        <w:pStyle w:val="Code"/>
      </w:pPr>
      <w:r>
        <w:rPr>
          <w:color w:val="0000FF"/>
        </w:rPr>
        <w:t>Dim</w:t>
      </w:r>
      <w:r>
        <w:t xml:space="preserve"> londonOrders = </w:t>
      </w:r>
      <w:r>
        <w:rPr>
          <w:color w:val="0000FF"/>
        </w:rPr>
        <w:t>F</w:t>
      </w:r>
      <w:r w:rsidRPr="00043DE7">
        <w:rPr>
          <w:color w:val="0000FF"/>
        </w:rPr>
        <w:t>rom</w:t>
      </w:r>
      <w:r>
        <w:t xml:space="preserve"> ord </w:t>
      </w:r>
      <w:r>
        <w:rPr>
          <w:color w:val="0000FF"/>
        </w:rPr>
        <w:t>In</w:t>
      </w:r>
      <w:r>
        <w:t xml:space="preserve"> db.Orders _</w:t>
      </w:r>
    </w:p>
    <w:p w14:paraId="11DCAF7C" w14:textId="77777777" w:rsidR="00117B5E" w:rsidRDefault="00117B5E" w:rsidP="00117B5E">
      <w:pPr>
        <w:pStyle w:val="Code"/>
        <w:rPr>
          <w:color w:val="800000"/>
        </w:rPr>
      </w:pPr>
      <w:r>
        <w:t xml:space="preserve">                       </w:t>
      </w:r>
      <w:r w:rsidRPr="00043DE7">
        <w:rPr>
          <w:color w:val="0000FF"/>
        </w:rPr>
        <w:t>where</w:t>
      </w:r>
      <w:r>
        <w:t xml:space="preserve"> ord.Customer.City = </w:t>
      </w:r>
      <w:r>
        <w:rPr>
          <w:color w:val="800000"/>
        </w:rPr>
        <w:t>"London"</w:t>
      </w:r>
    </w:p>
    <w:p w14:paraId="5A44F572" w14:textId="77777777" w:rsidR="00117B5E" w:rsidRDefault="00117B5E" w:rsidP="00117B5E">
      <w:pPr>
        <w:pStyle w:val="Code"/>
      </w:pPr>
    </w:p>
    <w:p w14:paraId="2289089B" w14:textId="77777777" w:rsidR="00117B5E" w:rsidRDefault="00117B5E" w:rsidP="00117B5E">
      <w:pPr>
        <w:pStyle w:val="Text"/>
      </w:pPr>
    </w:p>
    <w:p w14:paraId="7E1BF540" w14:textId="77777777" w:rsidR="00727564" w:rsidRPr="00960224" w:rsidRDefault="00727564" w:rsidP="00960224">
      <w:pPr>
        <w:pStyle w:val="Text"/>
      </w:pPr>
      <w:r w:rsidRPr="00960224">
        <w:t>If relationship properties did not exist you would have to write them out manually as joins just as you would do in a SQL query.</w:t>
      </w:r>
    </w:p>
    <w:p w14:paraId="119C9B61" w14:textId="77777777" w:rsidR="0072276A" w:rsidRPr="00C146D1" w:rsidRDefault="0072276A" w:rsidP="0072276A">
      <w:pPr>
        <w:pStyle w:val="Code"/>
        <w:rPr>
          <w:rStyle w:val="MultilanguageMarkerAuto"/>
        </w:rPr>
      </w:pPr>
      <w:r w:rsidRPr="00C146D1">
        <w:rPr>
          <w:rStyle w:val="MultilanguageMarkerAuto"/>
        </w:rPr>
        <w:t>[C#]</w:t>
      </w:r>
    </w:p>
    <w:p w14:paraId="400186C5" w14:textId="77777777" w:rsidR="00E35B33" w:rsidRDefault="00727564" w:rsidP="003D77E9">
      <w:pPr>
        <w:pStyle w:val="Code"/>
      </w:pPr>
      <w:r w:rsidRPr="00E85CF5">
        <w:rPr>
          <w:color w:val="0000FF"/>
        </w:rPr>
        <w:t>var</w:t>
      </w:r>
      <w:r w:rsidR="003D77E9">
        <w:t xml:space="preserve"> q =</w:t>
      </w:r>
    </w:p>
    <w:p w14:paraId="159C05B1" w14:textId="77777777" w:rsidR="00E35B33" w:rsidRDefault="003D77E9" w:rsidP="003D77E9">
      <w:pPr>
        <w:pStyle w:val="Code"/>
      </w:pPr>
      <w:r>
        <w:tab/>
      </w:r>
      <w:r w:rsidR="00727564" w:rsidRPr="00F058E0">
        <w:rPr>
          <w:color w:val="0000FF"/>
        </w:rPr>
        <w:t>from</w:t>
      </w:r>
      <w:r w:rsidR="00727564">
        <w:t xml:space="preserve"> c in db.Customers</w:t>
      </w:r>
    </w:p>
    <w:p w14:paraId="1D930DC7" w14:textId="77777777" w:rsidR="00E35B33" w:rsidRDefault="00DE3353" w:rsidP="003D77E9">
      <w:pPr>
        <w:pStyle w:val="Code"/>
      </w:pPr>
      <w:r>
        <w:tab/>
      </w:r>
      <w:r w:rsidR="00AA7AD6" w:rsidRPr="00002CE9">
        <w:rPr>
          <w:rStyle w:val="CodeEmbedded"/>
        </w:rPr>
        <w:t>join</w:t>
      </w:r>
      <w:r w:rsidR="00727564">
        <w:t xml:space="preserve"> o</w:t>
      </w:r>
      <w:r w:rsidR="00727564" w:rsidRPr="00814514">
        <w:t xml:space="preserve"> </w:t>
      </w:r>
      <w:r w:rsidR="00727564" w:rsidRPr="00F058E0">
        <w:rPr>
          <w:color w:val="0000FF"/>
        </w:rPr>
        <w:t>in</w:t>
      </w:r>
      <w:r w:rsidR="003D77E9">
        <w:t xml:space="preserve"> db.Orders</w:t>
      </w:r>
      <w:r w:rsidR="00AA7AD6">
        <w:t xml:space="preserve"> </w:t>
      </w:r>
      <w:r w:rsidR="00AA7AD6" w:rsidRPr="00002CE9">
        <w:rPr>
          <w:rStyle w:val="CodeEmbedded"/>
        </w:rPr>
        <w:t>on</w:t>
      </w:r>
      <w:r w:rsidR="00AA7AD6">
        <w:t xml:space="preserve"> </w:t>
      </w:r>
      <w:r w:rsidR="00727564">
        <w:t>c.CustomerI</w:t>
      </w:r>
      <w:r w:rsidR="00096539">
        <w:t>D</w:t>
      </w:r>
      <w:r w:rsidR="00AA7AD6">
        <w:t xml:space="preserve"> </w:t>
      </w:r>
      <w:r w:rsidR="00AA7AD6" w:rsidRPr="00002CE9">
        <w:rPr>
          <w:rStyle w:val="CodeEmbedded"/>
        </w:rPr>
        <w:t>equals</w:t>
      </w:r>
      <w:r w:rsidR="00727564">
        <w:t xml:space="preserve"> o.CustomerID</w:t>
      </w:r>
    </w:p>
    <w:p w14:paraId="2D8440CB" w14:textId="77777777" w:rsidR="00E35B33" w:rsidRDefault="00AA7AD6" w:rsidP="003D77E9">
      <w:pPr>
        <w:pStyle w:val="Code"/>
      </w:pPr>
      <w:r>
        <w:tab/>
      </w:r>
      <w:r w:rsidRPr="00002CE9">
        <w:rPr>
          <w:rStyle w:val="CodeEmbedded"/>
        </w:rPr>
        <w:t>where</w:t>
      </w:r>
      <w:r w:rsidR="003D77E9">
        <w:t xml:space="preserve"> </w:t>
      </w:r>
      <w:r w:rsidR="00727564" w:rsidRPr="002646E5">
        <w:t>c.C</w:t>
      </w:r>
      <w:r w:rsidR="00727564">
        <w:t xml:space="preserve">ity == </w:t>
      </w:r>
      <w:r w:rsidR="003D77E9">
        <w:rPr>
          <w:color w:val="800000"/>
        </w:rPr>
        <w:t>"</w:t>
      </w:r>
      <w:r w:rsidR="00727564" w:rsidRPr="00A9409F">
        <w:rPr>
          <w:color w:val="800000"/>
        </w:rPr>
        <w:t>London</w:t>
      </w:r>
      <w:r w:rsidR="003D77E9">
        <w:rPr>
          <w:color w:val="800000"/>
        </w:rPr>
        <w:t>"</w:t>
      </w:r>
    </w:p>
    <w:p w14:paraId="45B679BF" w14:textId="77777777" w:rsidR="00727564" w:rsidRDefault="003D77E9" w:rsidP="003D77E9">
      <w:pPr>
        <w:pStyle w:val="Code"/>
      </w:pPr>
      <w:r>
        <w:tab/>
      </w:r>
      <w:r w:rsidR="00727564" w:rsidRPr="00F058E0">
        <w:rPr>
          <w:color w:val="0000FF"/>
        </w:rPr>
        <w:t>select</w:t>
      </w:r>
      <w:r w:rsidR="00727564">
        <w:t xml:space="preserve"> o;</w:t>
      </w:r>
    </w:p>
    <w:p w14:paraId="0469719A" w14:textId="77777777" w:rsidR="00E35B33" w:rsidRDefault="00E35B33" w:rsidP="0072276A">
      <w:pPr>
        <w:pStyle w:val="Text"/>
      </w:pPr>
    </w:p>
    <w:p w14:paraId="5C37D2EC" w14:textId="77777777" w:rsidR="0072276A" w:rsidRPr="0072276A" w:rsidRDefault="0072276A" w:rsidP="0072276A">
      <w:pPr>
        <w:pStyle w:val="Code"/>
        <w:rPr>
          <w:rStyle w:val="MultilanguageMarkerAuto"/>
        </w:rPr>
      </w:pPr>
      <w:r w:rsidRPr="0072276A">
        <w:rPr>
          <w:rStyle w:val="MultilanguageMarkerAuto"/>
        </w:rPr>
        <w:t>[Visual Basic]</w:t>
      </w:r>
    </w:p>
    <w:p w14:paraId="64A3877E" w14:textId="77777777" w:rsidR="0072276A" w:rsidRDefault="0072276A" w:rsidP="0072276A">
      <w:pPr>
        <w:pStyle w:val="Code"/>
      </w:pPr>
      <w:r>
        <w:rPr>
          <w:color w:val="0000FF"/>
        </w:rPr>
        <w:t>Dim</w:t>
      </w:r>
      <w:r>
        <w:t xml:space="preserve"> londonOrders = </w:t>
      </w:r>
      <w:r>
        <w:rPr>
          <w:color w:val="0000FF"/>
        </w:rPr>
        <w:t>F</w:t>
      </w:r>
      <w:r w:rsidRPr="00F058E0">
        <w:rPr>
          <w:color w:val="0000FF"/>
        </w:rPr>
        <w:t>rom</w:t>
      </w:r>
      <w:r>
        <w:t xml:space="preserve"> cust </w:t>
      </w:r>
      <w:r>
        <w:rPr>
          <w:color w:val="0000FF"/>
        </w:rPr>
        <w:t>I</w:t>
      </w:r>
      <w:r w:rsidRPr="00F058E0">
        <w:rPr>
          <w:color w:val="0000FF"/>
        </w:rPr>
        <w:t>n</w:t>
      </w:r>
      <w:r>
        <w:t xml:space="preserve"> db.Customers _</w:t>
      </w:r>
    </w:p>
    <w:p w14:paraId="7091CBDB" w14:textId="77777777" w:rsidR="0072276A" w:rsidRDefault="0072276A" w:rsidP="0072276A">
      <w:pPr>
        <w:pStyle w:val="Code"/>
      </w:pPr>
      <w:r>
        <w:t xml:space="preserve">                            </w:t>
      </w:r>
      <w:r>
        <w:rPr>
          <w:rStyle w:val="Codefragment"/>
          <w:color w:val="0000FF"/>
        </w:rPr>
        <w:t>Jo</w:t>
      </w:r>
      <w:r w:rsidRPr="00AA7AD6">
        <w:rPr>
          <w:rStyle w:val="Codefragment"/>
          <w:color w:val="0000FF"/>
        </w:rPr>
        <w:t>in</w:t>
      </w:r>
      <w:r>
        <w:t xml:space="preserve"> ord</w:t>
      </w:r>
      <w:r w:rsidRPr="00814514">
        <w:t xml:space="preserve"> </w:t>
      </w:r>
      <w:r>
        <w:rPr>
          <w:color w:val="0000FF"/>
        </w:rPr>
        <w:t>I</w:t>
      </w:r>
      <w:r w:rsidRPr="00F058E0">
        <w:rPr>
          <w:color w:val="0000FF"/>
        </w:rPr>
        <w:t>n</w:t>
      </w:r>
      <w:r>
        <w:t xml:space="preserve"> db.Orders _</w:t>
      </w:r>
    </w:p>
    <w:p w14:paraId="24467DA8" w14:textId="77777777" w:rsidR="0072276A" w:rsidRDefault="0072276A" w:rsidP="0072276A">
      <w:pPr>
        <w:pStyle w:val="Code"/>
      </w:pPr>
      <w:r>
        <w:t xml:space="preserve">                            </w:t>
      </w:r>
      <w:r>
        <w:rPr>
          <w:rStyle w:val="Codefragment"/>
          <w:color w:val="0000FF"/>
        </w:rPr>
        <w:t>On</w:t>
      </w:r>
      <w:r>
        <w:t xml:space="preserve"> cust.CustomerID </w:t>
      </w:r>
      <w:r>
        <w:rPr>
          <w:rStyle w:val="Codefragment"/>
          <w:color w:val="0000FF"/>
        </w:rPr>
        <w:t>E</w:t>
      </w:r>
      <w:r w:rsidRPr="00AA7AD6">
        <w:rPr>
          <w:rStyle w:val="Codefragment"/>
          <w:color w:val="0000FF"/>
        </w:rPr>
        <w:t>quals</w:t>
      </w:r>
      <w:r w:rsidRPr="006E490E">
        <w:t xml:space="preserve"> </w:t>
      </w:r>
      <w:r>
        <w:t>ord.CustomerID _</w:t>
      </w:r>
    </w:p>
    <w:p w14:paraId="3F4F5B7D" w14:textId="77777777" w:rsidR="0072276A" w:rsidRDefault="0072276A" w:rsidP="0072276A">
      <w:pPr>
        <w:pStyle w:val="Code"/>
      </w:pPr>
      <w:r>
        <w:t xml:space="preserve">                   </w:t>
      </w:r>
      <w:r>
        <w:rPr>
          <w:color w:val="0000FF"/>
        </w:rPr>
        <w:t>Wh</w:t>
      </w:r>
      <w:r w:rsidRPr="00043DE7">
        <w:rPr>
          <w:color w:val="0000FF"/>
        </w:rPr>
        <w:t>ere</w:t>
      </w:r>
      <w:r>
        <w:t xml:space="preserve"> ord.Customer.City = </w:t>
      </w:r>
      <w:r>
        <w:rPr>
          <w:color w:val="800000"/>
        </w:rPr>
        <w:t xml:space="preserve">"London" </w:t>
      </w:r>
      <w:r>
        <w:t>_</w:t>
      </w:r>
    </w:p>
    <w:p w14:paraId="6275B2DC" w14:textId="77777777" w:rsidR="0072276A" w:rsidRPr="006E490E" w:rsidRDefault="0072276A" w:rsidP="0072276A">
      <w:pPr>
        <w:pStyle w:val="Code"/>
      </w:pPr>
      <w:r>
        <w:t xml:space="preserve">                   </w:t>
      </w:r>
      <w:r>
        <w:rPr>
          <w:color w:val="0000FF"/>
        </w:rPr>
        <w:t>Se</w:t>
      </w:r>
      <w:r w:rsidRPr="00F058E0">
        <w:rPr>
          <w:color w:val="0000FF"/>
        </w:rPr>
        <w:t>lect</w:t>
      </w:r>
      <w:r>
        <w:t xml:space="preserve"> ord</w:t>
      </w:r>
    </w:p>
    <w:p w14:paraId="585B83B4" w14:textId="77777777" w:rsidR="0072276A" w:rsidRDefault="0072276A" w:rsidP="0072276A">
      <w:pPr>
        <w:pStyle w:val="Code"/>
      </w:pPr>
    </w:p>
    <w:p w14:paraId="49D86BCE" w14:textId="77777777" w:rsidR="0072276A" w:rsidRDefault="0072276A" w:rsidP="00960224">
      <w:pPr>
        <w:pStyle w:val="Text"/>
      </w:pPr>
    </w:p>
    <w:p w14:paraId="0EAC8865" w14:textId="77777777" w:rsidR="00727564" w:rsidRPr="00960224" w:rsidRDefault="00727564" w:rsidP="00960224">
      <w:pPr>
        <w:pStyle w:val="Text"/>
      </w:pPr>
      <w:r w:rsidRPr="00960224">
        <w:t xml:space="preserve">The relationship property allows you to define this particular relationship once enabling the use of the more convenient dot syntax. However, this is not the reason why relationship properties exist. They exist because we tend to define our domain specific object models as hierarchies or graphs. The objects we </w:t>
      </w:r>
      <w:r w:rsidR="00874E6A" w:rsidRPr="00960224">
        <w:t>choose</w:t>
      </w:r>
      <w:r w:rsidRPr="00960224">
        <w:t xml:space="preserve"> to program against have references to other objects. It</w:t>
      </w:r>
      <w:r w:rsidR="00771424">
        <w:t>'</w:t>
      </w:r>
      <w:r w:rsidRPr="00960224">
        <w:t xml:space="preserve">s only a happy coincidence that since object-to-object relationships correspond to foreign-key style relationships in databases that property access leads to a convenient way to write joins. </w:t>
      </w:r>
    </w:p>
    <w:p w14:paraId="0BF933E8" w14:textId="77777777" w:rsidR="00727564" w:rsidRPr="00960224" w:rsidRDefault="00324893" w:rsidP="00960224">
      <w:pPr>
        <w:pStyle w:val="Text"/>
      </w:pPr>
      <w:r w:rsidRPr="00960224">
        <w:t>Therefore,</w:t>
      </w:r>
      <w:r w:rsidR="00727564" w:rsidRPr="00960224">
        <w:t xml:space="preserve"> in that respect, the existence of relationship properties is more important on the results side of a query than as part of the query itself. Once you have your hands on a particular customer</w:t>
      </w:r>
      <w:r w:rsidR="00874E6A" w:rsidRPr="00960224">
        <w:t>,</w:t>
      </w:r>
      <w:r w:rsidR="00727564" w:rsidRPr="00960224">
        <w:t xml:space="preserve"> </w:t>
      </w:r>
      <w:r w:rsidR="00874E6A" w:rsidRPr="00960224">
        <w:t>its class</w:t>
      </w:r>
      <w:r w:rsidR="00727564" w:rsidRPr="00960224">
        <w:t xml:space="preserve"> definition tells you that customers have orders. So when you look into the </w:t>
      </w:r>
      <w:r w:rsidR="00727564" w:rsidRPr="00002CE9">
        <w:rPr>
          <w:rStyle w:val="CodeEmbedded"/>
        </w:rPr>
        <w:t>Orders</w:t>
      </w:r>
      <w:r w:rsidR="00727564" w:rsidRPr="00960224">
        <w:t xml:space="preserve"> property of a particular customer you expect to see the collection populated with all the customer</w:t>
      </w:r>
      <w:r w:rsidR="00771424">
        <w:t>'</w:t>
      </w:r>
      <w:r w:rsidR="00727564" w:rsidRPr="00960224">
        <w:t xml:space="preserve">s orders, since that is in fact the contract you declared by defining the </w:t>
      </w:r>
      <w:r w:rsidR="00874E6A" w:rsidRPr="00960224">
        <w:t xml:space="preserve">classes </w:t>
      </w:r>
      <w:r w:rsidR="00727564" w:rsidRPr="00960224">
        <w:t xml:space="preserve">this way. You expect to see the orders there even if you did not particularly ask for orders up front. You expect your object model to </w:t>
      </w:r>
      <w:r w:rsidR="00874E6A" w:rsidRPr="00960224">
        <w:t xml:space="preserve">maintain an illusion that </w:t>
      </w:r>
      <w:r w:rsidR="00727564" w:rsidRPr="00960224">
        <w:t>it</w:t>
      </w:r>
      <w:r w:rsidR="00874E6A" w:rsidRPr="00960224">
        <w:t xml:space="preserve"> is</w:t>
      </w:r>
      <w:r w:rsidR="00727564" w:rsidRPr="00960224">
        <w:t xml:space="preserve"> an </w:t>
      </w:r>
      <w:r w:rsidR="00874E6A" w:rsidRPr="00960224">
        <w:t>in</w:t>
      </w:r>
      <w:r w:rsidR="00E35B33">
        <w:t>-</w:t>
      </w:r>
      <w:r w:rsidR="00874E6A" w:rsidRPr="00960224">
        <w:t xml:space="preserve">memory </w:t>
      </w:r>
      <w:r w:rsidR="00727564" w:rsidRPr="00960224">
        <w:t xml:space="preserve">extension of the database, </w:t>
      </w:r>
      <w:r w:rsidR="00874E6A" w:rsidRPr="00960224">
        <w:t>with</w:t>
      </w:r>
      <w:r w:rsidR="00727564" w:rsidRPr="00960224">
        <w:t xml:space="preserve"> related </w:t>
      </w:r>
      <w:r w:rsidR="00874E6A" w:rsidRPr="00960224">
        <w:t>objects</w:t>
      </w:r>
      <w:r w:rsidR="00727564" w:rsidRPr="00960224">
        <w:t xml:space="preserve"> immediately available.</w:t>
      </w:r>
    </w:p>
    <w:p w14:paraId="7248FB02" w14:textId="77777777" w:rsidR="00727564" w:rsidRPr="00960224" w:rsidRDefault="001D066C" w:rsidP="00960224">
      <w:pPr>
        <w:pStyle w:val="Text"/>
      </w:pPr>
      <w:r w:rsidRPr="00960224">
        <w:t>LINQ to SQL</w:t>
      </w:r>
      <w:r w:rsidR="00727564" w:rsidRPr="00960224">
        <w:t xml:space="preserve"> implements a technique called </w:t>
      </w:r>
      <w:r w:rsidR="00727564" w:rsidRPr="00E35B33">
        <w:rPr>
          <w:rStyle w:val="Italic"/>
        </w:rPr>
        <w:t>deferred loading</w:t>
      </w:r>
      <w:r w:rsidR="00727564" w:rsidRPr="00960224">
        <w:t xml:space="preserve"> in order to help maintain this illusion. When you query for an object you actually only retrieve the objects you asked for. The related objects are not automatically fetched at the same time. However, the fact that the related objects are not already loaded is not observable since as soon as you attempt to access them a request goes out to retrieve them.</w:t>
      </w:r>
    </w:p>
    <w:p w14:paraId="74D2709D" w14:textId="77777777" w:rsidR="00E35B33" w:rsidRPr="0072276A" w:rsidRDefault="0072276A" w:rsidP="003D77E9">
      <w:pPr>
        <w:pStyle w:val="Code"/>
        <w:rPr>
          <w:rStyle w:val="MultilanguageMarkerAuto"/>
        </w:rPr>
      </w:pPr>
      <w:r w:rsidRPr="0072276A">
        <w:rPr>
          <w:rStyle w:val="MultilanguageMarkerAuto"/>
        </w:rPr>
        <w:t>[C#]</w:t>
      </w:r>
    </w:p>
    <w:p w14:paraId="48371EA9" w14:textId="77777777" w:rsidR="00E35B33" w:rsidRDefault="00727564" w:rsidP="003D77E9">
      <w:pPr>
        <w:pStyle w:val="Code"/>
      </w:pPr>
      <w:r w:rsidRPr="00192F26">
        <w:rPr>
          <w:color w:val="0000FF"/>
        </w:rPr>
        <w:t>var</w:t>
      </w:r>
      <w:r w:rsidR="003D77E9">
        <w:t xml:space="preserve"> q =</w:t>
      </w:r>
    </w:p>
    <w:p w14:paraId="05A01B54" w14:textId="77777777" w:rsidR="00E35B33" w:rsidRDefault="003D77E9" w:rsidP="003D77E9">
      <w:pPr>
        <w:pStyle w:val="Code"/>
      </w:pPr>
      <w:r>
        <w:tab/>
      </w:r>
      <w:r w:rsidR="00727564" w:rsidRPr="00192F26">
        <w:rPr>
          <w:color w:val="0000FF"/>
        </w:rPr>
        <w:t>from</w:t>
      </w:r>
      <w:r w:rsidR="00727564">
        <w:t xml:space="preserve"> o </w:t>
      </w:r>
      <w:r w:rsidR="00727564">
        <w:rPr>
          <w:color w:val="0000FF"/>
        </w:rPr>
        <w:t>in</w:t>
      </w:r>
      <w:r>
        <w:t xml:space="preserve"> db.Orders</w:t>
      </w:r>
    </w:p>
    <w:p w14:paraId="6A452880" w14:textId="77777777" w:rsidR="00E35B33" w:rsidRDefault="003D77E9" w:rsidP="003D77E9">
      <w:pPr>
        <w:pStyle w:val="Code"/>
      </w:pPr>
      <w:r>
        <w:tab/>
      </w:r>
      <w:r w:rsidR="00727564" w:rsidRPr="00192F26">
        <w:rPr>
          <w:color w:val="0000FF"/>
        </w:rPr>
        <w:t>where</w:t>
      </w:r>
      <w:r w:rsidR="00727564">
        <w:t xml:space="preserve"> o.ShipV</w:t>
      </w:r>
      <w:r>
        <w:t>ia == 3</w:t>
      </w:r>
    </w:p>
    <w:p w14:paraId="7A2F9F2C" w14:textId="77777777" w:rsidR="00727564" w:rsidRDefault="003D77E9" w:rsidP="003D77E9">
      <w:pPr>
        <w:pStyle w:val="Code"/>
      </w:pPr>
      <w:r>
        <w:tab/>
      </w:r>
      <w:r w:rsidR="00727564" w:rsidRPr="00192F26">
        <w:rPr>
          <w:color w:val="0000FF"/>
        </w:rPr>
        <w:t>select</w:t>
      </w:r>
      <w:r w:rsidR="00727564">
        <w:t xml:space="preserve"> o;</w:t>
      </w:r>
    </w:p>
    <w:p w14:paraId="0FFA51AD" w14:textId="77777777" w:rsidR="00E35B33" w:rsidRDefault="00727564" w:rsidP="003D77E9">
      <w:pPr>
        <w:pStyle w:val="Code"/>
      </w:pPr>
      <w:r>
        <w:rPr>
          <w:color w:val="0000FF"/>
        </w:rPr>
        <w:t>foreach</w:t>
      </w:r>
      <w:r>
        <w:t xml:space="preserve"> (</w:t>
      </w:r>
      <w:r>
        <w:rPr>
          <w:color w:val="008080"/>
        </w:rPr>
        <w:t>Order</w:t>
      </w:r>
      <w:r>
        <w:t xml:space="preserve"> o </w:t>
      </w:r>
      <w:r>
        <w:rPr>
          <w:color w:val="0000FF"/>
        </w:rPr>
        <w:t>in</w:t>
      </w:r>
      <w:r w:rsidR="003D77E9">
        <w:t xml:space="preserve"> q) {</w:t>
      </w:r>
    </w:p>
    <w:p w14:paraId="111C0289" w14:textId="77777777" w:rsidR="00E35B33" w:rsidRDefault="003D77E9" w:rsidP="003D77E9">
      <w:pPr>
        <w:pStyle w:val="Code"/>
      </w:pPr>
      <w:r>
        <w:tab/>
      </w:r>
      <w:r w:rsidR="00727564">
        <w:rPr>
          <w:color w:val="0000FF"/>
        </w:rPr>
        <w:t>if</w:t>
      </w:r>
      <w:r w:rsidR="00727564">
        <w:t xml:space="preserve"> (o.Freight &gt; 200)</w:t>
      </w:r>
    </w:p>
    <w:p w14:paraId="7A9A0D72" w14:textId="77777777" w:rsidR="00E35B33" w:rsidRDefault="003D77E9" w:rsidP="003D77E9">
      <w:pPr>
        <w:pStyle w:val="Code"/>
      </w:pPr>
      <w:r>
        <w:tab/>
      </w:r>
      <w:r>
        <w:tab/>
      </w:r>
      <w:r w:rsidR="00727564" w:rsidRPr="00192F26">
        <w:t>Send</w:t>
      </w:r>
      <w:r w:rsidR="00727564">
        <w:t>Customer</w:t>
      </w:r>
      <w:r w:rsidR="00727564" w:rsidRPr="00192F26">
        <w:t>Notification</w:t>
      </w:r>
      <w:r w:rsidR="00727564">
        <w:t>(o.Customer</w:t>
      </w:r>
      <w:r w:rsidR="00727564" w:rsidRPr="00192F26">
        <w:t>)</w:t>
      </w:r>
      <w:r w:rsidR="00727564">
        <w:t>;</w:t>
      </w:r>
    </w:p>
    <w:p w14:paraId="0302B9CA" w14:textId="77777777" w:rsidR="00E35B33" w:rsidRDefault="003D77E9" w:rsidP="003D77E9">
      <w:pPr>
        <w:pStyle w:val="Code"/>
      </w:pPr>
      <w:r>
        <w:tab/>
      </w:r>
      <w:r w:rsidR="00727564" w:rsidRPr="00192F26">
        <w:t>ProcessOrder</w:t>
      </w:r>
      <w:r w:rsidR="00727564">
        <w:t>(o);</w:t>
      </w:r>
    </w:p>
    <w:p w14:paraId="1A9E391A" w14:textId="77777777" w:rsidR="00727564" w:rsidRDefault="00727564" w:rsidP="003D77E9">
      <w:pPr>
        <w:pStyle w:val="Code"/>
      </w:pPr>
      <w:r>
        <w:t>}</w:t>
      </w:r>
    </w:p>
    <w:p w14:paraId="43014F33" w14:textId="77777777" w:rsidR="00E35B33" w:rsidRDefault="00E35B33" w:rsidP="0072276A">
      <w:pPr>
        <w:pStyle w:val="Text"/>
      </w:pPr>
    </w:p>
    <w:p w14:paraId="24481D36" w14:textId="77777777" w:rsidR="0072276A" w:rsidRPr="0072276A" w:rsidRDefault="0072276A" w:rsidP="0072276A">
      <w:pPr>
        <w:pStyle w:val="Text"/>
        <w:rPr>
          <w:rStyle w:val="MultilanguageMarkerAuto"/>
        </w:rPr>
      </w:pPr>
      <w:r w:rsidRPr="0072276A">
        <w:rPr>
          <w:rStyle w:val="MultilanguageMarkerAuto"/>
        </w:rPr>
        <w:t>[Visual Basic]</w:t>
      </w:r>
    </w:p>
    <w:p w14:paraId="7D95779B" w14:textId="77777777" w:rsidR="0072276A" w:rsidRDefault="0072276A" w:rsidP="0072276A">
      <w:pPr>
        <w:pStyle w:val="Code"/>
      </w:pPr>
      <w:r>
        <w:rPr>
          <w:color w:val="0000FF"/>
        </w:rPr>
        <w:t>Dim</w:t>
      </w:r>
      <w:r>
        <w:t xml:space="preserve"> shippedOrders = </w:t>
      </w:r>
      <w:r>
        <w:rPr>
          <w:color w:val="0000FF"/>
        </w:rPr>
        <w:t>F</w:t>
      </w:r>
      <w:r w:rsidRPr="00043DE7">
        <w:rPr>
          <w:color w:val="0000FF"/>
        </w:rPr>
        <w:t>rom</w:t>
      </w:r>
      <w:r>
        <w:t xml:space="preserve"> ord </w:t>
      </w:r>
      <w:r>
        <w:rPr>
          <w:color w:val="0000FF"/>
        </w:rPr>
        <w:t>In</w:t>
      </w:r>
      <w:r>
        <w:t xml:space="preserve"> db.Orders _</w:t>
      </w:r>
    </w:p>
    <w:p w14:paraId="6A1A7116" w14:textId="77777777" w:rsidR="0072276A" w:rsidRDefault="0072276A" w:rsidP="0072276A">
      <w:pPr>
        <w:pStyle w:val="Code"/>
        <w:rPr>
          <w:color w:val="800000"/>
        </w:rPr>
      </w:pPr>
      <w:r>
        <w:t xml:space="preserve">                    </w:t>
      </w:r>
      <w:r w:rsidRPr="00043DE7">
        <w:rPr>
          <w:color w:val="0000FF"/>
        </w:rPr>
        <w:t>where</w:t>
      </w:r>
      <w:r>
        <w:t xml:space="preserve"> ord.ShipVia = 3</w:t>
      </w:r>
    </w:p>
    <w:p w14:paraId="13715BE5" w14:textId="77777777" w:rsidR="0072276A" w:rsidRDefault="0072276A" w:rsidP="0072276A">
      <w:pPr>
        <w:pStyle w:val="Code"/>
      </w:pPr>
      <w:r>
        <w:rPr>
          <w:color w:val="0000FF"/>
        </w:rPr>
        <w:t>For Each</w:t>
      </w:r>
      <w:r>
        <w:t xml:space="preserve"> ord </w:t>
      </w:r>
      <w:r>
        <w:rPr>
          <w:color w:val="0000FF"/>
        </w:rPr>
        <w:t>In</w:t>
      </w:r>
      <w:r>
        <w:t xml:space="preserve"> shippedOrders</w:t>
      </w:r>
    </w:p>
    <w:p w14:paraId="7EDF202D" w14:textId="77777777" w:rsidR="0072276A" w:rsidRDefault="0072276A" w:rsidP="0072276A">
      <w:pPr>
        <w:pStyle w:val="Code"/>
      </w:pPr>
      <w:r>
        <w:tab/>
      </w:r>
      <w:r>
        <w:rPr>
          <w:color w:val="0000FF"/>
        </w:rPr>
        <w:t>If</w:t>
      </w:r>
      <w:r>
        <w:t xml:space="preserve"> ord.Freight &gt; 200 </w:t>
      </w:r>
      <w:r>
        <w:rPr>
          <w:color w:val="0000FF"/>
        </w:rPr>
        <w:t>Then</w:t>
      </w:r>
    </w:p>
    <w:p w14:paraId="50E26332" w14:textId="77777777" w:rsidR="0072276A" w:rsidRDefault="0072276A" w:rsidP="0072276A">
      <w:pPr>
        <w:pStyle w:val="Code"/>
      </w:pPr>
      <w:r>
        <w:tab/>
      </w:r>
      <w:r>
        <w:tab/>
      </w:r>
      <w:r w:rsidRPr="00192F26">
        <w:t>Send</w:t>
      </w:r>
      <w:r>
        <w:t>Customer</w:t>
      </w:r>
      <w:r w:rsidRPr="00192F26">
        <w:t>Notification</w:t>
      </w:r>
      <w:r>
        <w:t>(ord.Customer</w:t>
      </w:r>
      <w:r w:rsidRPr="00192F26">
        <w:t>)</w:t>
      </w:r>
      <w:r w:rsidRPr="003927CF">
        <w:t xml:space="preserve"> </w:t>
      </w:r>
    </w:p>
    <w:p w14:paraId="180450F4" w14:textId="77777777" w:rsidR="0072276A" w:rsidRDefault="0072276A" w:rsidP="0072276A">
      <w:pPr>
        <w:pStyle w:val="Code"/>
      </w:pPr>
      <w:r>
        <w:tab/>
        <w:t xml:space="preserve">   ProcessOrder(ord)</w:t>
      </w:r>
    </w:p>
    <w:p w14:paraId="78A267AB" w14:textId="77777777" w:rsidR="0072276A" w:rsidRDefault="0072276A" w:rsidP="0072276A">
      <w:pPr>
        <w:pStyle w:val="Code"/>
      </w:pPr>
      <w:r>
        <w:tab/>
      </w:r>
      <w:r>
        <w:rPr>
          <w:color w:val="0000FF"/>
        </w:rPr>
        <w:t>End If</w:t>
      </w:r>
    </w:p>
    <w:p w14:paraId="097012D2" w14:textId="77777777" w:rsidR="0072276A" w:rsidRDefault="0072276A" w:rsidP="0072276A">
      <w:pPr>
        <w:pStyle w:val="Code"/>
        <w:rPr>
          <w:color w:val="0000FF"/>
        </w:rPr>
      </w:pPr>
      <w:r>
        <w:rPr>
          <w:color w:val="0000FF"/>
        </w:rPr>
        <w:t>Next</w:t>
      </w:r>
    </w:p>
    <w:p w14:paraId="2B8EB3F8" w14:textId="77777777" w:rsidR="0072276A" w:rsidRPr="00192F26" w:rsidRDefault="0072276A" w:rsidP="0072276A">
      <w:pPr>
        <w:pStyle w:val="Code"/>
      </w:pPr>
    </w:p>
    <w:p w14:paraId="1C9AF4FB" w14:textId="77777777" w:rsidR="0072276A" w:rsidRDefault="0072276A" w:rsidP="00960224">
      <w:pPr>
        <w:pStyle w:val="Text"/>
      </w:pPr>
    </w:p>
    <w:p w14:paraId="7FB50A63" w14:textId="77777777" w:rsidR="00727564" w:rsidRPr="00960224" w:rsidRDefault="00727564" w:rsidP="00960224">
      <w:pPr>
        <w:pStyle w:val="Text"/>
      </w:pPr>
      <w:r w:rsidRPr="00960224">
        <w:t>For example, you may want to query for a particular set of orders and then only occasionally send an email notification to particular customers. You would not necessary need to retrieve all customer data up fr</w:t>
      </w:r>
      <w:r w:rsidR="00E35B33">
        <w:t>ont with every order. Deferred l</w:t>
      </w:r>
      <w:r w:rsidRPr="00960224">
        <w:t>oading allows you to defer the cost of retrieving extra information until you absolutely have to.</w:t>
      </w:r>
    </w:p>
    <w:p w14:paraId="5F5C638F" w14:textId="77777777" w:rsidR="00727564" w:rsidRPr="00960224" w:rsidRDefault="00727564" w:rsidP="00960224">
      <w:pPr>
        <w:pStyle w:val="Text"/>
      </w:pPr>
      <w:r w:rsidRPr="00960224">
        <w:t>Of course, the opposite might also be true. You might have an application that needs to look at customer and order data at the same time. You know you need both sets of data. You know your application is going to drill down through each customer</w:t>
      </w:r>
      <w:r w:rsidR="00771424">
        <w:t>'</w:t>
      </w:r>
      <w:r w:rsidRPr="00960224">
        <w:t>s orders as soon as you get them. It would be unfortunate to fire off individual queries for orders for every customer. What you really want to happen is to have the order data retrieve</w:t>
      </w:r>
      <w:r w:rsidR="00E35B33">
        <w:t>d together with the customers.</w:t>
      </w:r>
    </w:p>
    <w:p w14:paraId="76645EDB" w14:textId="77777777" w:rsidR="00E35B33" w:rsidRPr="0072276A" w:rsidRDefault="0072276A" w:rsidP="003D77E9">
      <w:pPr>
        <w:pStyle w:val="Code"/>
        <w:rPr>
          <w:rStyle w:val="MultilanguageMarkerAuto"/>
        </w:rPr>
      </w:pPr>
      <w:r w:rsidRPr="0072276A">
        <w:rPr>
          <w:rStyle w:val="MultilanguageMarkerAuto"/>
        </w:rPr>
        <w:t>[C#]</w:t>
      </w:r>
    </w:p>
    <w:p w14:paraId="0397E5B5" w14:textId="77777777" w:rsidR="00E35B33" w:rsidRDefault="00727564" w:rsidP="003D77E9">
      <w:pPr>
        <w:pStyle w:val="Code"/>
      </w:pPr>
      <w:r w:rsidRPr="00192F26">
        <w:rPr>
          <w:color w:val="0000FF"/>
        </w:rPr>
        <w:t>var</w:t>
      </w:r>
      <w:r w:rsidR="003D77E9">
        <w:t xml:space="preserve"> q =</w:t>
      </w:r>
    </w:p>
    <w:p w14:paraId="755404AD" w14:textId="77777777" w:rsidR="00E35B33" w:rsidRDefault="003D77E9" w:rsidP="003D77E9">
      <w:pPr>
        <w:pStyle w:val="Code"/>
      </w:pPr>
      <w:r>
        <w:tab/>
      </w:r>
      <w:r w:rsidR="00727564" w:rsidRPr="00192F26">
        <w:rPr>
          <w:color w:val="0000FF"/>
        </w:rPr>
        <w:t>from</w:t>
      </w:r>
      <w:r w:rsidR="00727564">
        <w:t xml:space="preserve"> c </w:t>
      </w:r>
      <w:r w:rsidR="00727564">
        <w:rPr>
          <w:color w:val="0000FF"/>
        </w:rPr>
        <w:t>in</w:t>
      </w:r>
      <w:r>
        <w:t xml:space="preserve"> db.Customers</w:t>
      </w:r>
    </w:p>
    <w:p w14:paraId="33445C55" w14:textId="77777777" w:rsidR="00E35B33" w:rsidRDefault="003D77E9" w:rsidP="003D77E9">
      <w:pPr>
        <w:pStyle w:val="Code"/>
      </w:pPr>
      <w:r>
        <w:tab/>
      </w:r>
      <w:r w:rsidR="00727564" w:rsidRPr="00192F26">
        <w:rPr>
          <w:color w:val="0000FF"/>
        </w:rPr>
        <w:t>where</w:t>
      </w:r>
      <w:r w:rsidR="00727564">
        <w:t xml:space="preserve"> c.City == </w:t>
      </w:r>
      <w:r>
        <w:rPr>
          <w:color w:val="800000"/>
        </w:rPr>
        <w:t>"</w:t>
      </w:r>
      <w:r w:rsidR="00727564">
        <w:rPr>
          <w:color w:val="800000"/>
        </w:rPr>
        <w:t>London</w:t>
      </w:r>
      <w:r>
        <w:rPr>
          <w:color w:val="800000"/>
        </w:rPr>
        <w:t>"</w:t>
      </w:r>
    </w:p>
    <w:p w14:paraId="6096E98A" w14:textId="77777777" w:rsidR="00727564" w:rsidRDefault="003D77E9" w:rsidP="003D77E9">
      <w:pPr>
        <w:pStyle w:val="Code"/>
      </w:pPr>
      <w:r>
        <w:tab/>
      </w:r>
      <w:r w:rsidR="00727564" w:rsidRPr="00192F26">
        <w:rPr>
          <w:color w:val="0000FF"/>
        </w:rPr>
        <w:t>select</w:t>
      </w:r>
      <w:r w:rsidR="00727564">
        <w:t xml:space="preserve"> c;</w:t>
      </w:r>
    </w:p>
    <w:p w14:paraId="188A49F9" w14:textId="77777777" w:rsidR="00E35B33" w:rsidRDefault="00727564" w:rsidP="003D77E9">
      <w:pPr>
        <w:pStyle w:val="Code"/>
      </w:pPr>
      <w:r>
        <w:rPr>
          <w:color w:val="0000FF"/>
        </w:rPr>
        <w:t>foreach</w:t>
      </w:r>
      <w:r>
        <w:t xml:space="preserve"> (</w:t>
      </w:r>
      <w:r w:rsidRPr="00F4183B">
        <w:rPr>
          <w:color w:val="008080"/>
        </w:rPr>
        <w:t>Customer</w:t>
      </w:r>
      <w:r>
        <w:t xml:space="preserve"> c </w:t>
      </w:r>
      <w:r>
        <w:rPr>
          <w:color w:val="0000FF"/>
        </w:rPr>
        <w:t>in</w:t>
      </w:r>
      <w:r w:rsidR="003D77E9">
        <w:t xml:space="preserve"> q) {</w:t>
      </w:r>
    </w:p>
    <w:p w14:paraId="0C448C15" w14:textId="77777777" w:rsidR="00E35B33" w:rsidRDefault="003D77E9" w:rsidP="003D77E9">
      <w:pPr>
        <w:pStyle w:val="Code"/>
      </w:pPr>
      <w:r>
        <w:tab/>
      </w:r>
      <w:r w:rsidR="00727564">
        <w:rPr>
          <w:color w:val="0000FF"/>
        </w:rPr>
        <w:t>foreach</w:t>
      </w:r>
      <w:r w:rsidR="00727564">
        <w:t xml:space="preserve"> (</w:t>
      </w:r>
      <w:r w:rsidR="00727564">
        <w:rPr>
          <w:color w:val="008080"/>
        </w:rPr>
        <w:t>Order</w:t>
      </w:r>
      <w:r w:rsidR="00727564">
        <w:t xml:space="preserve"> o </w:t>
      </w:r>
      <w:r w:rsidR="00727564">
        <w:rPr>
          <w:color w:val="0000FF"/>
        </w:rPr>
        <w:t>in</w:t>
      </w:r>
      <w:r w:rsidR="00727564">
        <w:t xml:space="preserve"> c.Orders) {</w:t>
      </w:r>
    </w:p>
    <w:p w14:paraId="3CBEC511" w14:textId="77777777" w:rsidR="00E35B33" w:rsidRDefault="003D77E9" w:rsidP="003D77E9">
      <w:pPr>
        <w:pStyle w:val="Code"/>
      </w:pPr>
      <w:r>
        <w:tab/>
      </w:r>
      <w:r>
        <w:tab/>
      </w:r>
      <w:r w:rsidR="00727564" w:rsidRPr="00192F26">
        <w:t>Process</w:t>
      </w:r>
      <w:r w:rsidR="00727564">
        <w:t>Customer</w:t>
      </w:r>
      <w:r w:rsidR="00727564" w:rsidRPr="00192F26">
        <w:t>Order</w:t>
      </w:r>
      <w:r w:rsidR="00727564">
        <w:t>(o);</w:t>
      </w:r>
    </w:p>
    <w:p w14:paraId="7D9AE2EE" w14:textId="77777777" w:rsidR="00E35B33" w:rsidRDefault="003D77E9" w:rsidP="003D77E9">
      <w:pPr>
        <w:pStyle w:val="Code"/>
      </w:pPr>
      <w:r>
        <w:tab/>
      </w:r>
      <w:r w:rsidR="00727564">
        <w:t>}</w:t>
      </w:r>
    </w:p>
    <w:p w14:paraId="3A00C8C9" w14:textId="77777777" w:rsidR="00727564" w:rsidRDefault="00727564" w:rsidP="003D77E9">
      <w:pPr>
        <w:pStyle w:val="Code"/>
      </w:pPr>
      <w:r>
        <w:t>}</w:t>
      </w:r>
    </w:p>
    <w:p w14:paraId="4B239851" w14:textId="77777777" w:rsidR="00E35B33" w:rsidRDefault="00E35B33" w:rsidP="003D77E9">
      <w:pPr>
        <w:pStyle w:val="Code"/>
      </w:pPr>
    </w:p>
    <w:p w14:paraId="2F973857" w14:textId="77777777" w:rsidR="0072276A" w:rsidRPr="0072276A" w:rsidRDefault="0072276A" w:rsidP="00960224">
      <w:pPr>
        <w:pStyle w:val="Text"/>
        <w:rPr>
          <w:rStyle w:val="MultilanguageMarkerAuto"/>
        </w:rPr>
      </w:pPr>
      <w:r w:rsidRPr="0072276A">
        <w:rPr>
          <w:rStyle w:val="MultilanguageMarkerAuto"/>
        </w:rPr>
        <w:t>[Visual Basic]</w:t>
      </w:r>
    </w:p>
    <w:p w14:paraId="57591E12" w14:textId="77777777" w:rsidR="0072276A" w:rsidRDefault="0072276A" w:rsidP="0072276A">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10E388C9" w14:textId="77777777" w:rsidR="0072276A" w:rsidRDefault="0072276A" w:rsidP="0072276A">
      <w:pPr>
        <w:pStyle w:val="Code"/>
        <w:rPr>
          <w:color w:val="800000"/>
        </w:rPr>
      </w:pPr>
      <w:r>
        <w:t xml:space="preserve">                   </w:t>
      </w:r>
      <w:r>
        <w:rPr>
          <w:color w:val="0000FF"/>
        </w:rPr>
        <w:t>Wh</w:t>
      </w:r>
      <w:r w:rsidRPr="00043DE7">
        <w:rPr>
          <w:color w:val="0000FF"/>
        </w:rPr>
        <w:t>ere</w:t>
      </w:r>
      <w:r>
        <w:t xml:space="preserve"> cust.City = </w:t>
      </w:r>
      <w:r>
        <w:rPr>
          <w:color w:val="800000"/>
        </w:rPr>
        <w:t>"London"</w:t>
      </w:r>
    </w:p>
    <w:p w14:paraId="04033E3F" w14:textId="77777777" w:rsidR="0072276A" w:rsidRDefault="0072276A" w:rsidP="0072276A">
      <w:pPr>
        <w:pStyle w:val="Code"/>
      </w:pPr>
      <w:r>
        <w:rPr>
          <w:color w:val="0000FF"/>
        </w:rPr>
        <w:t>For Each</w:t>
      </w:r>
      <w:r>
        <w:t xml:space="preserve"> cust </w:t>
      </w:r>
      <w:r>
        <w:rPr>
          <w:color w:val="0000FF"/>
        </w:rPr>
        <w:t>In</w:t>
      </w:r>
      <w:r>
        <w:t xml:space="preserve"> londonCustomers</w:t>
      </w:r>
    </w:p>
    <w:p w14:paraId="0B77A559" w14:textId="77777777" w:rsidR="0072276A" w:rsidRDefault="0072276A" w:rsidP="0072276A">
      <w:pPr>
        <w:pStyle w:val="Code"/>
      </w:pPr>
      <w:r>
        <w:tab/>
      </w:r>
      <w:r>
        <w:rPr>
          <w:color w:val="0000FF"/>
        </w:rPr>
        <w:t>For Each</w:t>
      </w:r>
      <w:r>
        <w:t xml:space="preserve"> ord </w:t>
      </w:r>
      <w:r>
        <w:rPr>
          <w:color w:val="0000FF"/>
        </w:rPr>
        <w:t>In</w:t>
      </w:r>
      <w:r>
        <w:t xml:space="preserve"> cust.Orders</w:t>
      </w:r>
    </w:p>
    <w:p w14:paraId="080EEC20" w14:textId="77777777" w:rsidR="0072276A" w:rsidRDefault="0072276A" w:rsidP="0072276A">
      <w:pPr>
        <w:pStyle w:val="Code"/>
      </w:pPr>
      <w:r>
        <w:tab/>
        <w:t xml:space="preserve">   ProcessCustomerOrder(ord) </w:t>
      </w:r>
    </w:p>
    <w:p w14:paraId="3F854238" w14:textId="77777777" w:rsidR="0072276A" w:rsidRDefault="0072276A" w:rsidP="0072276A">
      <w:pPr>
        <w:pStyle w:val="Code"/>
      </w:pPr>
      <w:r>
        <w:tab/>
      </w:r>
      <w:r>
        <w:rPr>
          <w:color w:val="0000FF"/>
        </w:rPr>
        <w:t>End If</w:t>
      </w:r>
    </w:p>
    <w:p w14:paraId="764A39D4" w14:textId="77777777" w:rsidR="0072276A" w:rsidRDefault="0072276A" w:rsidP="0072276A">
      <w:pPr>
        <w:pStyle w:val="Code"/>
      </w:pPr>
      <w:r>
        <w:rPr>
          <w:color w:val="0000FF"/>
        </w:rPr>
        <w:t>Next</w:t>
      </w:r>
    </w:p>
    <w:p w14:paraId="189971E7" w14:textId="77777777" w:rsidR="0072276A" w:rsidRDefault="0072276A" w:rsidP="0072276A">
      <w:pPr>
        <w:pStyle w:val="Code"/>
      </w:pPr>
    </w:p>
    <w:p w14:paraId="51B3765F" w14:textId="77777777" w:rsidR="0072276A" w:rsidRDefault="0072276A" w:rsidP="00960224">
      <w:pPr>
        <w:pStyle w:val="Text"/>
      </w:pPr>
    </w:p>
    <w:p w14:paraId="6CD0F0FA" w14:textId="77777777" w:rsidR="00727564" w:rsidRPr="00960224" w:rsidRDefault="00727564" w:rsidP="00960224">
      <w:pPr>
        <w:pStyle w:val="Text"/>
      </w:pPr>
      <w:r w:rsidRPr="00960224">
        <w:t xml:space="preserve">Certainly, you can always find a way to join customers and orders together in a query by forming the cross product and retrieving all the relative bits of data as one big projection. </w:t>
      </w:r>
      <w:r w:rsidR="00414D24" w:rsidRPr="00960224">
        <w:t>But</w:t>
      </w:r>
      <w:r w:rsidRPr="00960224">
        <w:t xml:space="preserve"> then </w:t>
      </w:r>
      <w:r w:rsidR="00414D24" w:rsidRPr="00960224">
        <w:t xml:space="preserve">the results would not be entities.  Entities are </w:t>
      </w:r>
      <w:r w:rsidRPr="00960224">
        <w:t>objects</w:t>
      </w:r>
      <w:r w:rsidR="00414D24" w:rsidRPr="00960224">
        <w:t xml:space="preserve"> with identity that you can</w:t>
      </w:r>
      <w:r w:rsidRPr="00960224">
        <w:t xml:space="preserve"> modify</w:t>
      </w:r>
      <w:r w:rsidR="00414D24" w:rsidRPr="00960224">
        <w:t xml:space="preserve"> while the results would be projections that cannot be changed and persisted</w:t>
      </w:r>
      <w:r w:rsidRPr="00960224">
        <w:t xml:space="preserve">. Worse, you would be retrieving a huge amount of redundant data as each </w:t>
      </w:r>
      <w:r w:rsidR="008B5FE4" w:rsidRPr="00960224">
        <w:t>customer repeats for each order in the flattened join output.</w:t>
      </w:r>
    </w:p>
    <w:p w14:paraId="26B99830" w14:textId="77777777" w:rsidR="00727564" w:rsidRPr="00960224" w:rsidRDefault="00727564" w:rsidP="00960224">
      <w:pPr>
        <w:pStyle w:val="Text"/>
      </w:pPr>
      <w:r w:rsidRPr="00960224">
        <w:t>What you really need is a way to retrieve a set of related objects at the same time, a delineated portion of a graph so you would never be retrieving any more or any less than was necessary for your intended use.</w:t>
      </w:r>
    </w:p>
    <w:p w14:paraId="39103C89" w14:textId="77777777" w:rsidR="00727564" w:rsidRPr="00960224" w:rsidRDefault="001D066C" w:rsidP="00960224">
      <w:pPr>
        <w:pStyle w:val="Text"/>
      </w:pPr>
      <w:r w:rsidRPr="00960224">
        <w:t>LINQ to SQL</w:t>
      </w:r>
      <w:r w:rsidR="00727564" w:rsidRPr="00960224">
        <w:t xml:space="preserve"> allows you to request </w:t>
      </w:r>
      <w:r w:rsidR="00891A88" w:rsidRPr="00E35B33">
        <w:rPr>
          <w:rStyle w:val="Italic"/>
        </w:rPr>
        <w:t>i</w:t>
      </w:r>
      <w:r w:rsidR="00727564" w:rsidRPr="00E35B33">
        <w:rPr>
          <w:rStyle w:val="Italic"/>
        </w:rPr>
        <w:t xml:space="preserve">mmediate </w:t>
      </w:r>
      <w:r w:rsidR="00891A88" w:rsidRPr="00E35B33">
        <w:rPr>
          <w:rStyle w:val="Italic"/>
        </w:rPr>
        <w:t>l</w:t>
      </w:r>
      <w:r w:rsidR="00727564" w:rsidRPr="00E35B33">
        <w:rPr>
          <w:rStyle w:val="Italic"/>
        </w:rPr>
        <w:t>oading</w:t>
      </w:r>
      <w:r w:rsidR="00727564" w:rsidRPr="00960224">
        <w:t xml:space="preserve"> of a region of your object model for just this reason. </w:t>
      </w:r>
      <w:r w:rsidR="00F4183B" w:rsidRPr="00960224">
        <w:t xml:space="preserve">It does this by allowing the specification of a </w:t>
      </w:r>
      <w:r w:rsidR="00F4183B" w:rsidRPr="00B32A9B">
        <w:rPr>
          <w:rStyle w:val="CodeEmbedded"/>
        </w:rPr>
        <w:t>DataShape</w:t>
      </w:r>
      <w:r w:rsidR="00F4183B" w:rsidRPr="00960224">
        <w:t xml:space="preserve"> for a </w:t>
      </w:r>
      <w:r w:rsidR="00F4183B" w:rsidRPr="00B32A9B">
        <w:rPr>
          <w:rStyle w:val="CodeEmbedded"/>
        </w:rPr>
        <w:t>DataContext</w:t>
      </w:r>
      <w:r w:rsidR="00F4183B" w:rsidRPr="00960224">
        <w:t xml:space="preserve">. The </w:t>
      </w:r>
      <w:r w:rsidR="00F4183B" w:rsidRPr="00B32A9B">
        <w:rPr>
          <w:rStyle w:val="CodeEmbedded"/>
        </w:rPr>
        <w:t>DataShape</w:t>
      </w:r>
      <w:r w:rsidR="00F4183B" w:rsidRPr="00960224">
        <w:t xml:space="preserve"> class is used to instruct the framework about which objects to retrieve when a particular type is retrieved. This is accomplished by using the </w:t>
      </w:r>
      <w:r w:rsidR="00F4183B" w:rsidRPr="00002CE9">
        <w:rPr>
          <w:rStyle w:val="CodeEmbedded"/>
        </w:rPr>
        <w:t>LoadWith</w:t>
      </w:r>
      <w:r w:rsidR="00F4183B" w:rsidRPr="00960224">
        <w:t xml:space="preserve"> method as in the following:</w:t>
      </w:r>
    </w:p>
    <w:p w14:paraId="3EEF181B" w14:textId="77777777" w:rsidR="00B32A9B" w:rsidRPr="002817A4" w:rsidRDefault="0072276A" w:rsidP="00D031F3">
      <w:pPr>
        <w:pStyle w:val="Code"/>
        <w:rPr>
          <w:rStyle w:val="MultilanguageMarkerAuto"/>
        </w:rPr>
      </w:pPr>
      <w:r w:rsidRPr="002817A4">
        <w:rPr>
          <w:rStyle w:val="MultilanguageMarkerAuto"/>
        </w:rPr>
        <w:t>[C#]</w:t>
      </w:r>
    </w:p>
    <w:p w14:paraId="757C9075" w14:textId="77777777" w:rsidR="00B32A9B" w:rsidRDefault="00F4183B" w:rsidP="00D031F3">
      <w:pPr>
        <w:pStyle w:val="Code"/>
      </w:pPr>
      <w:r w:rsidRPr="00F4183B">
        <w:rPr>
          <w:color w:val="008080"/>
        </w:rPr>
        <w:t>DataShape</w:t>
      </w:r>
      <w:r>
        <w:t xml:space="preserve"> ds = </w:t>
      </w:r>
      <w:r w:rsidRPr="00C778E1">
        <w:rPr>
          <w:color w:val="0000FF"/>
        </w:rPr>
        <w:t>new</w:t>
      </w:r>
      <w:r>
        <w:t xml:space="preserve"> </w:t>
      </w:r>
      <w:r w:rsidRPr="00F4183B">
        <w:rPr>
          <w:color w:val="008080"/>
        </w:rPr>
        <w:t>DataShape</w:t>
      </w:r>
      <w:r>
        <w:t>();</w:t>
      </w:r>
    </w:p>
    <w:p w14:paraId="46BED1BD" w14:textId="77777777" w:rsidR="00D031F3" w:rsidRDefault="00F4183B" w:rsidP="00D031F3">
      <w:pPr>
        <w:pStyle w:val="Code"/>
      </w:pPr>
      <w:r>
        <w:t>ds.LoadWith&lt;</w:t>
      </w:r>
      <w:r w:rsidRPr="00F4183B">
        <w:rPr>
          <w:color w:val="008080"/>
        </w:rPr>
        <w:t>Customer</w:t>
      </w:r>
      <w:r>
        <w:t>&gt;(c</w:t>
      </w:r>
      <w:r w:rsidR="008E653A" w:rsidRPr="008E653A">
        <w:t xml:space="preserve"> </w:t>
      </w:r>
      <w:r>
        <w:t>=&gt;</w:t>
      </w:r>
      <w:r w:rsidR="008E653A">
        <w:t xml:space="preserve"> </w:t>
      </w:r>
      <w:r>
        <w:t>c.Orders);</w:t>
      </w:r>
    </w:p>
    <w:p w14:paraId="21811575" w14:textId="77777777" w:rsidR="00F4183B" w:rsidRPr="00DD536B" w:rsidRDefault="00D031F3" w:rsidP="00D031F3">
      <w:pPr>
        <w:pStyle w:val="Code"/>
        <w:rPr>
          <w:lang w:val="fr-FR"/>
        </w:rPr>
      </w:pPr>
      <w:r w:rsidRPr="00DD536B">
        <w:rPr>
          <w:lang w:val="fr-FR"/>
        </w:rPr>
        <w:t>db.Shape = ds;</w:t>
      </w:r>
    </w:p>
    <w:p w14:paraId="7020DC27" w14:textId="77777777" w:rsidR="00B32A9B" w:rsidRPr="00DD536B" w:rsidRDefault="00727564" w:rsidP="003D77E9">
      <w:pPr>
        <w:pStyle w:val="Code"/>
        <w:rPr>
          <w:lang w:val="fr-FR"/>
        </w:rPr>
      </w:pPr>
      <w:r w:rsidRPr="00DD536B">
        <w:rPr>
          <w:color w:val="0000FF"/>
          <w:lang w:val="fr-FR"/>
        </w:rPr>
        <w:t>var</w:t>
      </w:r>
      <w:r w:rsidR="003D77E9" w:rsidRPr="00DD536B">
        <w:rPr>
          <w:lang w:val="fr-FR"/>
        </w:rPr>
        <w:t xml:space="preserve"> q = </w:t>
      </w:r>
    </w:p>
    <w:p w14:paraId="37AABC47" w14:textId="77777777" w:rsidR="00B32A9B" w:rsidRDefault="003D77E9" w:rsidP="003D77E9">
      <w:pPr>
        <w:pStyle w:val="Code"/>
      </w:pPr>
      <w:r w:rsidRPr="00DD536B">
        <w:rPr>
          <w:lang w:val="fr-FR"/>
        </w:rPr>
        <w:tab/>
      </w:r>
      <w:r w:rsidR="00727564" w:rsidRPr="00192F26">
        <w:rPr>
          <w:color w:val="0000FF"/>
        </w:rPr>
        <w:t>from</w:t>
      </w:r>
      <w:r w:rsidR="00727564">
        <w:t xml:space="preserve"> c </w:t>
      </w:r>
      <w:r w:rsidR="00727564">
        <w:rPr>
          <w:color w:val="0000FF"/>
        </w:rPr>
        <w:t>in</w:t>
      </w:r>
      <w:r>
        <w:t xml:space="preserve"> db.Customers</w:t>
      </w:r>
    </w:p>
    <w:p w14:paraId="2C05D03A" w14:textId="77777777" w:rsidR="00B32A9B" w:rsidRDefault="003D77E9" w:rsidP="003D77E9">
      <w:pPr>
        <w:pStyle w:val="Code"/>
      </w:pPr>
      <w:r>
        <w:tab/>
      </w:r>
      <w:r w:rsidR="00727564" w:rsidRPr="00192F26">
        <w:rPr>
          <w:color w:val="0000FF"/>
        </w:rPr>
        <w:t>where</w:t>
      </w:r>
      <w:r w:rsidR="00727564">
        <w:t xml:space="preserve"> c.City == </w:t>
      </w:r>
      <w:r w:rsidR="00771424">
        <w:rPr>
          <w:color w:val="800000"/>
        </w:rPr>
        <w:t>"</w:t>
      </w:r>
      <w:r w:rsidR="00727564">
        <w:rPr>
          <w:color w:val="800000"/>
        </w:rPr>
        <w:t>London</w:t>
      </w:r>
      <w:r w:rsidR="00771424">
        <w:rPr>
          <w:color w:val="800000"/>
        </w:rPr>
        <w:t>"</w:t>
      </w:r>
    </w:p>
    <w:p w14:paraId="76121224" w14:textId="77777777" w:rsidR="00727564" w:rsidRDefault="003D77E9" w:rsidP="003D77E9">
      <w:pPr>
        <w:pStyle w:val="Code"/>
      </w:pPr>
      <w:r>
        <w:tab/>
      </w:r>
      <w:r w:rsidR="00727564" w:rsidRPr="00192F26">
        <w:rPr>
          <w:color w:val="0000FF"/>
        </w:rPr>
        <w:t>select</w:t>
      </w:r>
      <w:r w:rsidR="00727564">
        <w:t xml:space="preserve"> c</w:t>
      </w:r>
      <w:r w:rsidR="00AC7BD1">
        <w:t>;</w:t>
      </w:r>
    </w:p>
    <w:p w14:paraId="2E4EDD73" w14:textId="77777777" w:rsidR="00B32A9B" w:rsidRDefault="00B32A9B" w:rsidP="003D77E9">
      <w:pPr>
        <w:pStyle w:val="Code"/>
      </w:pPr>
    </w:p>
    <w:p w14:paraId="22924DAF" w14:textId="77777777" w:rsidR="002817A4" w:rsidRPr="002817A4" w:rsidRDefault="002817A4" w:rsidP="00960224">
      <w:pPr>
        <w:pStyle w:val="Text"/>
        <w:rPr>
          <w:rStyle w:val="MultilanguageMarkerAuto"/>
        </w:rPr>
      </w:pPr>
      <w:r w:rsidRPr="002817A4">
        <w:rPr>
          <w:rStyle w:val="MultilanguageMarkerAuto"/>
        </w:rPr>
        <w:t>[Visual Basic]</w:t>
      </w:r>
    </w:p>
    <w:p w14:paraId="61BB024C" w14:textId="77777777" w:rsidR="002817A4" w:rsidRDefault="002817A4" w:rsidP="002817A4">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5E5401A3" w14:textId="77777777" w:rsidR="002817A4" w:rsidRDefault="002817A4" w:rsidP="002817A4">
      <w:pPr>
        <w:pStyle w:val="Code"/>
      </w:pPr>
      <w:r>
        <w:t>ds.LoadWith(</w:t>
      </w:r>
      <w:r w:rsidRPr="00B33965">
        <w:rPr>
          <w:color w:val="3333FF"/>
        </w:rPr>
        <w:t>Of</w:t>
      </w:r>
      <w:r>
        <w:t xml:space="preserve"> </w:t>
      </w:r>
      <w:r w:rsidRPr="00F4183B">
        <w:rPr>
          <w:color w:val="008080"/>
        </w:rPr>
        <w:t>Customer</w:t>
      </w:r>
      <w:r>
        <w:t>)(</w:t>
      </w:r>
      <w:r w:rsidRPr="003813C4">
        <w:rPr>
          <w:color w:val="3333FF"/>
        </w:rPr>
        <w:t>Function</w:t>
      </w:r>
      <w:r>
        <w:t xml:space="preserve">(c </w:t>
      </w:r>
      <w:r w:rsidRPr="003813C4">
        <w:rPr>
          <w:color w:val="3333FF"/>
        </w:rPr>
        <w:t>As</w:t>
      </w:r>
      <w:r>
        <w:t xml:space="preserve"> Customer) c.Orders)</w:t>
      </w:r>
    </w:p>
    <w:p w14:paraId="57CFB6DC" w14:textId="77777777" w:rsidR="002817A4" w:rsidRPr="00D031F3" w:rsidRDefault="002817A4" w:rsidP="002817A4">
      <w:pPr>
        <w:pStyle w:val="Code"/>
      </w:pPr>
      <w:r>
        <w:t>db.Shape = ds</w:t>
      </w:r>
    </w:p>
    <w:p w14:paraId="56A6FE4C" w14:textId="77777777" w:rsidR="002817A4" w:rsidRDefault="002817A4" w:rsidP="002817A4">
      <w:pPr>
        <w:pStyle w:val="Code"/>
      </w:pPr>
      <w:r>
        <w:rPr>
          <w:color w:val="0000FF"/>
        </w:rPr>
        <w:t>Dim</w:t>
      </w:r>
      <w:r>
        <w:t xml:space="preserve"> londonCustomers = </w:t>
      </w:r>
      <w:r>
        <w:rPr>
          <w:color w:val="0000FF"/>
        </w:rPr>
        <w:t>F</w:t>
      </w:r>
      <w:r w:rsidRPr="00192F26">
        <w:rPr>
          <w:color w:val="0000FF"/>
        </w:rPr>
        <w:t>rom</w:t>
      </w:r>
      <w:r>
        <w:t xml:space="preserve"> cust </w:t>
      </w:r>
      <w:r>
        <w:rPr>
          <w:color w:val="0000FF"/>
        </w:rPr>
        <w:t>In</w:t>
      </w:r>
      <w:r>
        <w:t xml:space="preserve"> db.Customers _</w:t>
      </w:r>
    </w:p>
    <w:p w14:paraId="5F76846C" w14:textId="77777777" w:rsidR="002817A4" w:rsidRDefault="002817A4" w:rsidP="002817A4">
      <w:pPr>
        <w:pStyle w:val="Code"/>
      </w:pPr>
      <w:r>
        <w:t xml:space="preserve">                      </w:t>
      </w:r>
      <w:r>
        <w:rPr>
          <w:color w:val="0000FF"/>
        </w:rPr>
        <w:t>Wh</w:t>
      </w:r>
      <w:r w:rsidRPr="00192F26">
        <w:rPr>
          <w:color w:val="0000FF"/>
        </w:rPr>
        <w:t>ere</w:t>
      </w:r>
      <w:r>
        <w:t xml:space="preserve"> cust.City = </w:t>
      </w:r>
      <w:r>
        <w:rPr>
          <w:color w:val="800000"/>
        </w:rPr>
        <w:t>"London" _</w:t>
      </w:r>
    </w:p>
    <w:p w14:paraId="60C302C4" w14:textId="77777777" w:rsidR="002817A4" w:rsidRDefault="002817A4" w:rsidP="002817A4">
      <w:pPr>
        <w:pStyle w:val="Code"/>
      </w:pPr>
      <w:r>
        <w:t xml:space="preserve">                      </w:t>
      </w:r>
      <w:r>
        <w:rPr>
          <w:color w:val="0000FF"/>
        </w:rPr>
        <w:t>Se</w:t>
      </w:r>
      <w:r w:rsidRPr="00192F26">
        <w:rPr>
          <w:color w:val="0000FF"/>
        </w:rPr>
        <w:t>lect</w:t>
      </w:r>
      <w:r>
        <w:t xml:space="preserve"> cust</w:t>
      </w:r>
    </w:p>
    <w:p w14:paraId="344E09BF" w14:textId="77777777" w:rsidR="002817A4" w:rsidRDefault="002817A4" w:rsidP="002817A4">
      <w:pPr>
        <w:pStyle w:val="Code"/>
      </w:pPr>
    </w:p>
    <w:p w14:paraId="30D8B77C" w14:textId="77777777" w:rsidR="002817A4" w:rsidRDefault="002817A4" w:rsidP="00960224">
      <w:pPr>
        <w:pStyle w:val="Text"/>
      </w:pPr>
    </w:p>
    <w:p w14:paraId="0503D463" w14:textId="77777777" w:rsidR="00727564" w:rsidRPr="00960224" w:rsidRDefault="00F4183B" w:rsidP="00960224">
      <w:pPr>
        <w:pStyle w:val="Text"/>
      </w:pPr>
      <w:r w:rsidRPr="00960224">
        <w:t xml:space="preserve">In the previous query, all the </w:t>
      </w:r>
      <w:r w:rsidRPr="00002CE9">
        <w:rPr>
          <w:rStyle w:val="CodeEmbedded"/>
        </w:rPr>
        <w:t>Orders</w:t>
      </w:r>
      <w:r w:rsidRPr="00960224">
        <w:t xml:space="preserve"> for all the </w:t>
      </w:r>
      <w:r w:rsidRPr="00002CE9">
        <w:rPr>
          <w:rStyle w:val="CodeEmbedded"/>
        </w:rPr>
        <w:t>Customers</w:t>
      </w:r>
      <w:r w:rsidRPr="00960224">
        <w:t xml:space="preserve"> who live in London are retrieved when the query is executed, so that successive access to the </w:t>
      </w:r>
      <w:r w:rsidRPr="00002CE9">
        <w:rPr>
          <w:rStyle w:val="CodeEmbedded"/>
        </w:rPr>
        <w:t>Orders</w:t>
      </w:r>
      <w:r w:rsidRPr="00960224">
        <w:t xml:space="preserve"> property on a </w:t>
      </w:r>
      <w:r w:rsidRPr="00002CE9">
        <w:rPr>
          <w:rStyle w:val="CodeEmbedded"/>
        </w:rPr>
        <w:t>Customer</w:t>
      </w:r>
      <w:r w:rsidRPr="00960224">
        <w:t xml:space="preserve"> object doesn</w:t>
      </w:r>
      <w:r w:rsidR="00771424">
        <w:t>'</w:t>
      </w:r>
      <w:r w:rsidRPr="00960224">
        <w:t>t trigger a database query.</w:t>
      </w:r>
    </w:p>
    <w:p w14:paraId="7EF78040" w14:textId="77777777" w:rsidR="00F4183B" w:rsidRPr="00960224" w:rsidRDefault="00F4183B" w:rsidP="00960224">
      <w:pPr>
        <w:pStyle w:val="Text"/>
      </w:pPr>
      <w:r w:rsidRPr="00960224">
        <w:t xml:space="preserve">The </w:t>
      </w:r>
      <w:r w:rsidRPr="00002CE9">
        <w:rPr>
          <w:rStyle w:val="CodeEmbedded"/>
        </w:rPr>
        <w:t>DataShape</w:t>
      </w:r>
      <w:r w:rsidRPr="00960224">
        <w:t xml:space="preserve"> class can also be used to specify </w:t>
      </w:r>
      <w:r w:rsidR="00D031F3" w:rsidRPr="00960224">
        <w:t xml:space="preserve">sub-queries that are applied to a relationship navigation. For example, if </w:t>
      </w:r>
      <w:r w:rsidR="00676B92" w:rsidRPr="00960224">
        <w:t>you w</w:t>
      </w:r>
      <w:r w:rsidR="00D031F3" w:rsidRPr="00960224">
        <w:t xml:space="preserve">ant to retrieve just the </w:t>
      </w:r>
      <w:r w:rsidR="00D031F3" w:rsidRPr="00002CE9">
        <w:rPr>
          <w:rStyle w:val="CodeEmbedded"/>
        </w:rPr>
        <w:t>Orders</w:t>
      </w:r>
      <w:r w:rsidR="00D031F3" w:rsidRPr="00960224">
        <w:t xml:space="preserve"> that have been shipped today, </w:t>
      </w:r>
      <w:r w:rsidR="00676B92" w:rsidRPr="00960224">
        <w:t>you</w:t>
      </w:r>
      <w:r w:rsidR="00D031F3" w:rsidRPr="00960224">
        <w:t xml:space="preserve"> can use the </w:t>
      </w:r>
      <w:r w:rsidR="00D031F3" w:rsidRPr="00002CE9">
        <w:rPr>
          <w:rStyle w:val="CodeEmbedded"/>
        </w:rPr>
        <w:t>AssociateWith</w:t>
      </w:r>
      <w:r w:rsidR="00D031F3" w:rsidRPr="00960224">
        <w:t xml:space="preserve"> method on the </w:t>
      </w:r>
      <w:r w:rsidR="00D031F3" w:rsidRPr="00002CE9">
        <w:rPr>
          <w:rStyle w:val="CodeEmbedded"/>
        </w:rPr>
        <w:t>DataShape</w:t>
      </w:r>
      <w:r w:rsidR="00D031F3" w:rsidRPr="00960224">
        <w:t xml:space="preserve"> as in the following:</w:t>
      </w:r>
    </w:p>
    <w:p w14:paraId="7800107B" w14:textId="77777777" w:rsidR="00B32A9B" w:rsidRPr="004040F7" w:rsidRDefault="004040F7" w:rsidP="00D031F3">
      <w:pPr>
        <w:pStyle w:val="Code"/>
        <w:rPr>
          <w:rStyle w:val="MultilanguageMarkerAuto"/>
        </w:rPr>
      </w:pPr>
      <w:r w:rsidRPr="004040F7">
        <w:rPr>
          <w:rStyle w:val="MultilanguageMarkerAuto"/>
        </w:rPr>
        <w:t>[C#]</w:t>
      </w:r>
    </w:p>
    <w:p w14:paraId="35853AD7" w14:textId="77777777" w:rsidR="00B32A9B" w:rsidRDefault="00D031F3" w:rsidP="00D031F3">
      <w:pPr>
        <w:pStyle w:val="Code"/>
      </w:pPr>
      <w:r w:rsidRPr="00D031F3">
        <w:rPr>
          <w:color w:val="008080"/>
        </w:rPr>
        <w:t>DataShape</w:t>
      </w:r>
      <w:r>
        <w:t xml:space="preserve"> ds = </w:t>
      </w:r>
      <w:r w:rsidRPr="00C778E1">
        <w:rPr>
          <w:color w:val="0000FF"/>
        </w:rPr>
        <w:t>new</w:t>
      </w:r>
      <w:r>
        <w:t xml:space="preserve"> </w:t>
      </w:r>
      <w:r w:rsidRPr="00D031F3">
        <w:rPr>
          <w:color w:val="008080"/>
        </w:rPr>
        <w:t>DataShape</w:t>
      </w:r>
      <w:r>
        <w:t>();</w:t>
      </w:r>
    </w:p>
    <w:p w14:paraId="532F2332" w14:textId="77777777" w:rsidR="00B32A9B" w:rsidRDefault="00D031F3" w:rsidP="00D031F3">
      <w:pPr>
        <w:pStyle w:val="Code"/>
      </w:pPr>
      <w:r>
        <w:t>ds.AssociateWith&lt;</w:t>
      </w:r>
      <w:r w:rsidRPr="00D031F3">
        <w:rPr>
          <w:color w:val="008080"/>
        </w:rPr>
        <w:t>Customer</w:t>
      </w:r>
      <w:r>
        <w:t>&gt;(</w:t>
      </w:r>
    </w:p>
    <w:p w14:paraId="52660DE1" w14:textId="77777777" w:rsidR="00D031F3" w:rsidRDefault="00563542" w:rsidP="00D031F3">
      <w:pPr>
        <w:pStyle w:val="Code"/>
      </w:pPr>
      <w:r>
        <w:tab/>
      </w:r>
      <w:r w:rsidR="00D031F3">
        <w:t>c</w:t>
      </w:r>
      <w:r w:rsidR="008E653A">
        <w:t xml:space="preserve"> </w:t>
      </w:r>
      <w:r w:rsidR="00D031F3">
        <w:t>=&gt;</w:t>
      </w:r>
      <w:r w:rsidR="008E653A">
        <w:t xml:space="preserve"> </w:t>
      </w:r>
      <w:r w:rsidR="00D031F3">
        <w:t>c.Orders.Where(p</w:t>
      </w:r>
      <w:r w:rsidR="008E653A">
        <w:t xml:space="preserve"> </w:t>
      </w:r>
      <w:r w:rsidR="00D031F3">
        <w:t>=&gt;</w:t>
      </w:r>
      <w:r w:rsidR="008E653A">
        <w:t xml:space="preserve"> </w:t>
      </w:r>
      <w:r w:rsidR="00D031F3">
        <w:t xml:space="preserve">p.ShippedDate != </w:t>
      </w:r>
      <w:r w:rsidR="00D031F3" w:rsidRPr="00C778E1">
        <w:t>DateTime</w:t>
      </w:r>
      <w:r w:rsidR="00D031F3">
        <w:t>.Today));</w:t>
      </w:r>
    </w:p>
    <w:p w14:paraId="302F4CFA" w14:textId="77777777" w:rsidR="00D031F3" w:rsidRDefault="00D031F3" w:rsidP="00D031F3">
      <w:pPr>
        <w:pStyle w:val="Code"/>
      </w:pPr>
      <w:r>
        <w:t>db.Shape = ds;</w:t>
      </w:r>
    </w:p>
    <w:p w14:paraId="21A8DD4D" w14:textId="77777777" w:rsidR="00B32A9B" w:rsidRDefault="00D031F3" w:rsidP="00D031F3">
      <w:pPr>
        <w:pStyle w:val="Code"/>
      </w:pPr>
      <w:r w:rsidRPr="00192F26">
        <w:rPr>
          <w:color w:val="0000FF"/>
        </w:rPr>
        <w:t>var</w:t>
      </w:r>
      <w:r>
        <w:t xml:space="preserve"> q = </w:t>
      </w:r>
    </w:p>
    <w:p w14:paraId="663E9B93" w14:textId="77777777" w:rsidR="00B32A9B" w:rsidRDefault="00D031F3" w:rsidP="00D031F3">
      <w:pPr>
        <w:pStyle w:val="Code"/>
      </w:pPr>
      <w:r>
        <w:tab/>
      </w:r>
      <w:r w:rsidRPr="00192F26">
        <w:rPr>
          <w:color w:val="0000FF"/>
        </w:rPr>
        <w:t>from</w:t>
      </w:r>
      <w:r>
        <w:t xml:space="preserve"> c </w:t>
      </w:r>
      <w:r>
        <w:rPr>
          <w:color w:val="0000FF"/>
        </w:rPr>
        <w:t>in</w:t>
      </w:r>
      <w:r>
        <w:t xml:space="preserve"> db.Customers</w:t>
      </w:r>
    </w:p>
    <w:p w14:paraId="0AE356FC" w14:textId="77777777" w:rsidR="00B32A9B" w:rsidRDefault="00D031F3" w:rsidP="00D031F3">
      <w:pPr>
        <w:pStyle w:val="Code"/>
      </w:pPr>
      <w:r>
        <w:tab/>
      </w:r>
      <w:r w:rsidRPr="00192F26">
        <w:rPr>
          <w:color w:val="0000FF"/>
        </w:rPr>
        <w:t>where</w:t>
      </w:r>
      <w:r>
        <w:t xml:space="preserve"> c.City == </w:t>
      </w:r>
      <w:r w:rsidR="00771424">
        <w:rPr>
          <w:color w:val="800000"/>
        </w:rPr>
        <w:t>"</w:t>
      </w:r>
      <w:r>
        <w:rPr>
          <w:color w:val="800000"/>
        </w:rPr>
        <w:t>London</w:t>
      </w:r>
      <w:r w:rsidR="00771424">
        <w:rPr>
          <w:color w:val="800000"/>
        </w:rPr>
        <w:t>"</w:t>
      </w:r>
    </w:p>
    <w:p w14:paraId="4E8CA955" w14:textId="77777777" w:rsidR="00D031F3" w:rsidRDefault="00D031F3" w:rsidP="00D031F3">
      <w:pPr>
        <w:pStyle w:val="Code"/>
      </w:pPr>
      <w:r>
        <w:tab/>
      </w:r>
      <w:r w:rsidRPr="00192F26">
        <w:rPr>
          <w:color w:val="0000FF"/>
        </w:rPr>
        <w:t>select</w:t>
      </w:r>
      <w:r>
        <w:t xml:space="preserve"> c;</w:t>
      </w:r>
    </w:p>
    <w:p w14:paraId="05490D08" w14:textId="77777777" w:rsidR="00D031F3" w:rsidRDefault="00D031F3" w:rsidP="00D031F3">
      <w:pPr>
        <w:pStyle w:val="Code"/>
      </w:pPr>
      <w:r>
        <w:rPr>
          <w:color w:val="0000FF"/>
        </w:rPr>
        <w:t>foreach</w:t>
      </w:r>
      <w:r>
        <w:t xml:space="preserve">(Customer c </w:t>
      </w:r>
      <w:r>
        <w:rPr>
          <w:color w:val="0000FF"/>
        </w:rPr>
        <w:t>in</w:t>
      </w:r>
      <w:r>
        <w:t xml:space="preserve"> q) {</w:t>
      </w:r>
    </w:p>
    <w:p w14:paraId="5E8595A4" w14:textId="77777777" w:rsidR="00B32A9B" w:rsidRDefault="00D031F3" w:rsidP="00D031F3">
      <w:pPr>
        <w:pStyle w:val="Code"/>
        <w:ind w:firstLine="360"/>
      </w:pPr>
      <w:r>
        <w:rPr>
          <w:color w:val="0000FF"/>
        </w:rPr>
        <w:t>foreach</w:t>
      </w:r>
      <w:r>
        <w:t xml:space="preserve">(Order o </w:t>
      </w:r>
      <w:r>
        <w:rPr>
          <w:color w:val="0000FF"/>
        </w:rPr>
        <w:t>in</w:t>
      </w:r>
      <w:r>
        <w:t xml:space="preserve"> c.Orders) {}</w:t>
      </w:r>
    </w:p>
    <w:p w14:paraId="45CA9516" w14:textId="77777777" w:rsidR="00D031F3" w:rsidRDefault="00D031F3" w:rsidP="00B32A9B">
      <w:pPr>
        <w:pStyle w:val="Code"/>
      </w:pPr>
      <w:r>
        <w:t>}</w:t>
      </w:r>
    </w:p>
    <w:p w14:paraId="07C64509" w14:textId="77777777" w:rsidR="00B32A9B" w:rsidRPr="00D031F3" w:rsidRDefault="00B32A9B" w:rsidP="00B32A9B">
      <w:pPr>
        <w:pStyle w:val="Code"/>
      </w:pPr>
    </w:p>
    <w:p w14:paraId="5C532E27" w14:textId="77777777" w:rsidR="004040F7" w:rsidRDefault="004040F7" w:rsidP="00960224">
      <w:pPr>
        <w:pStyle w:val="Text"/>
      </w:pPr>
    </w:p>
    <w:p w14:paraId="7E1E7DBC" w14:textId="77777777" w:rsidR="004040F7" w:rsidRPr="004040F7" w:rsidRDefault="004040F7" w:rsidP="00960224">
      <w:pPr>
        <w:pStyle w:val="Text"/>
        <w:rPr>
          <w:rStyle w:val="MultilanguageMarkerAuto"/>
        </w:rPr>
      </w:pPr>
      <w:r w:rsidRPr="004040F7">
        <w:rPr>
          <w:rStyle w:val="MultilanguageMarkerAuto"/>
        </w:rPr>
        <w:t>[Visual Basic]</w:t>
      </w:r>
    </w:p>
    <w:p w14:paraId="72CA80E4" w14:textId="77777777" w:rsidR="004040F7" w:rsidRDefault="004040F7" w:rsidP="004040F7">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5DBFA4BC" w14:textId="77777777" w:rsidR="004040F7" w:rsidRDefault="004040F7" w:rsidP="004040F7">
      <w:pPr>
        <w:pStyle w:val="Code"/>
      </w:pPr>
      <w:r>
        <w:t>ds.AssociateWith(</w:t>
      </w:r>
      <w:r w:rsidRPr="00B33965">
        <w:rPr>
          <w:color w:val="3333FF"/>
        </w:rPr>
        <w:t>Of</w:t>
      </w:r>
      <w:r>
        <w:t xml:space="preserve"> </w:t>
      </w:r>
      <w:r w:rsidRPr="00F4183B">
        <w:rPr>
          <w:color w:val="008080"/>
        </w:rPr>
        <w:t>Customer</w:t>
      </w:r>
      <w:r>
        <w:t>)( _</w:t>
      </w:r>
    </w:p>
    <w:p w14:paraId="1C1FAE85" w14:textId="77777777" w:rsidR="004040F7" w:rsidRDefault="004040F7" w:rsidP="004040F7">
      <w:pPr>
        <w:pStyle w:val="Code"/>
      </w:pPr>
      <w:r>
        <w:tab/>
        <w:t xml:space="preserve">      </w:t>
      </w:r>
      <w:r w:rsidRPr="00DE5098">
        <w:rPr>
          <w:color w:val="3333FF"/>
        </w:rPr>
        <w:t>Function</w:t>
      </w:r>
      <w:r>
        <w:t xml:space="preserve">(cust </w:t>
      </w:r>
      <w:r w:rsidRPr="00DE5098">
        <w:rPr>
          <w:color w:val="3333FF"/>
        </w:rPr>
        <w:t>As</w:t>
      </w:r>
      <w:r>
        <w:t xml:space="preserve"> Customer) </w:t>
      </w:r>
      <w:r>
        <w:rPr>
          <w:color w:val="0000FF"/>
        </w:rPr>
        <w:t>Fr</w:t>
      </w:r>
      <w:r w:rsidRPr="00192F26">
        <w:rPr>
          <w:color w:val="0000FF"/>
        </w:rPr>
        <w:t>om</w:t>
      </w:r>
      <w:r>
        <w:t xml:space="preserve"> cust </w:t>
      </w:r>
      <w:r>
        <w:rPr>
          <w:color w:val="0000FF"/>
        </w:rPr>
        <w:t>In</w:t>
      </w:r>
      <w:r>
        <w:t xml:space="preserve"> db.Customers _</w:t>
      </w:r>
    </w:p>
    <w:p w14:paraId="0676DF37" w14:textId="77777777" w:rsidR="004040F7" w:rsidRDefault="004040F7" w:rsidP="004040F7">
      <w:pPr>
        <w:pStyle w:val="Code"/>
      </w:pPr>
      <w:r>
        <w:t xml:space="preserve">                                 </w:t>
      </w:r>
      <w:r>
        <w:rPr>
          <w:color w:val="0000FF"/>
        </w:rPr>
        <w:t>Wh</w:t>
      </w:r>
      <w:r w:rsidRPr="00192F26">
        <w:rPr>
          <w:color w:val="0000FF"/>
        </w:rPr>
        <w:t>ere</w:t>
      </w:r>
      <w:r>
        <w:t xml:space="preserve"> order.ShippedDate &lt;&gt; Today</w:t>
      </w:r>
      <w:r>
        <w:rPr>
          <w:color w:val="800000"/>
        </w:rPr>
        <w:t xml:space="preserve"> _</w:t>
      </w:r>
    </w:p>
    <w:p w14:paraId="195DEB9E" w14:textId="77777777" w:rsidR="004040F7" w:rsidRDefault="004040F7" w:rsidP="004040F7">
      <w:pPr>
        <w:pStyle w:val="Code"/>
      </w:pPr>
      <w:r>
        <w:t xml:space="preserve">                      </w:t>
      </w:r>
      <w:r>
        <w:rPr>
          <w:color w:val="0000FF"/>
        </w:rPr>
        <w:t xml:space="preserve">           S</w:t>
      </w:r>
      <w:r w:rsidRPr="00192F26">
        <w:rPr>
          <w:color w:val="0000FF"/>
        </w:rPr>
        <w:t>elect</w:t>
      </w:r>
      <w:r>
        <w:t xml:space="preserve"> cust)</w:t>
      </w:r>
    </w:p>
    <w:p w14:paraId="4324CD70" w14:textId="77777777" w:rsidR="004040F7" w:rsidRDefault="004040F7" w:rsidP="004040F7">
      <w:pPr>
        <w:pStyle w:val="Code"/>
      </w:pPr>
      <w:r>
        <w:t>db.Shape = ds</w:t>
      </w:r>
    </w:p>
    <w:p w14:paraId="75EA0EA3" w14:textId="77777777" w:rsidR="004040F7" w:rsidRDefault="004040F7" w:rsidP="004040F7">
      <w:pPr>
        <w:pStyle w:val="Code"/>
      </w:pPr>
      <w:r>
        <w:rPr>
          <w:color w:val="0000FF"/>
        </w:rPr>
        <w:t>Dim</w:t>
      </w:r>
      <w:r>
        <w:t xml:space="preserve"> londonCustomers = </w:t>
      </w:r>
      <w:r>
        <w:rPr>
          <w:color w:val="0000FF"/>
        </w:rPr>
        <w:t>Fr</w:t>
      </w:r>
      <w:r w:rsidRPr="00192F26">
        <w:rPr>
          <w:color w:val="0000FF"/>
        </w:rPr>
        <w:t>om</w:t>
      </w:r>
      <w:r>
        <w:t xml:space="preserve"> cust </w:t>
      </w:r>
      <w:r>
        <w:rPr>
          <w:color w:val="0000FF"/>
        </w:rPr>
        <w:t>In</w:t>
      </w:r>
      <w:r>
        <w:t xml:space="preserve"> db.Customers _</w:t>
      </w:r>
    </w:p>
    <w:p w14:paraId="2F4071F6" w14:textId="77777777" w:rsidR="004040F7" w:rsidRDefault="004040F7" w:rsidP="004040F7">
      <w:pPr>
        <w:pStyle w:val="Code"/>
      </w:pPr>
      <w:r>
        <w:t xml:space="preserve">                      </w:t>
      </w:r>
      <w:r>
        <w:rPr>
          <w:color w:val="0000FF"/>
        </w:rPr>
        <w:t>Wh</w:t>
      </w:r>
      <w:r w:rsidRPr="00192F26">
        <w:rPr>
          <w:color w:val="0000FF"/>
        </w:rPr>
        <w:t>ere</w:t>
      </w:r>
      <w:r>
        <w:t xml:space="preserve"> cust.City = </w:t>
      </w:r>
      <w:r>
        <w:rPr>
          <w:color w:val="800000"/>
        </w:rPr>
        <w:t>"London" _</w:t>
      </w:r>
    </w:p>
    <w:p w14:paraId="5660AFAD" w14:textId="77777777" w:rsidR="004040F7" w:rsidRDefault="004040F7" w:rsidP="004040F7">
      <w:pPr>
        <w:pStyle w:val="Code"/>
      </w:pPr>
      <w:r>
        <w:t xml:space="preserve">                      </w:t>
      </w:r>
      <w:r>
        <w:rPr>
          <w:color w:val="0000FF"/>
        </w:rPr>
        <w:t>S</w:t>
      </w:r>
      <w:r w:rsidRPr="00192F26">
        <w:rPr>
          <w:color w:val="0000FF"/>
        </w:rPr>
        <w:t>elect</w:t>
      </w:r>
      <w:r>
        <w:t xml:space="preserve"> cust</w:t>
      </w:r>
    </w:p>
    <w:p w14:paraId="56405A5C" w14:textId="77777777" w:rsidR="004040F7" w:rsidRDefault="004040F7" w:rsidP="004040F7">
      <w:pPr>
        <w:pStyle w:val="Code"/>
      </w:pPr>
      <w:r>
        <w:rPr>
          <w:color w:val="0000FF"/>
        </w:rPr>
        <w:t xml:space="preserve">For Each </w:t>
      </w:r>
      <w:r>
        <w:t xml:space="preserve">cust </w:t>
      </w:r>
      <w:r>
        <w:rPr>
          <w:color w:val="0000FF"/>
        </w:rPr>
        <w:t>in</w:t>
      </w:r>
      <w:r>
        <w:t xml:space="preserve"> londonCustomers</w:t>
      </w:r>
    </w:p>
    <w:p w14:paraId="7DD76571" w14:textId="77777777" w:rsidR="004040F7" w:rsidRDefault="004040F7" w:rsidP="004040F7">
      <w:pPr>
        <w:pStyle w:val="Code"/>
        <w:ind w:firstLine="360"/>
      </w:pPr>
      <w:r>
        <w:rPr>
          <w:color w:val="0000FF"/>
        </w:rPr>
        <w:t xml:space="preserve">For Each </w:t>
      </w:r>
      <w:r>
        <w:t xml:space="preserve">ord </w:t>
      </w:r>
      <w:r>
        <w:rPr>
          <w:color w:val="0000FF"/>
        </w:rPr>
        <w:t>In</w:t>
      </w:r>
      <w:r>
        <w:t xml:space="preserve"> cust.Orders …</w:t>
      </w:r>
    </w:p>
    <w:p w14:paraId="4B5BA114" w14:textId="77777777" w:rsidR="004040F7" w:rsidRDefault="004040F7" w:rsidP="004040F7">
      <w:pPr>
        <w:pStyle w:val="Code"/>
        <w:ind w:firstLine="360"/>
      </w:pPr>
      <w:r>
        <w:rPr>
          <w:color w:val="0000FF"/>
        </w:rPr>
        <w:t>Next</w:t>
      </w:r>
    </w:p>
    <w:p w14:paraId="153F4DDE" w14:textId="77777777" w:rsidR="004040F7" w:rsidRDefault="004040F7" w:rsidP="004040F7">
      <w:pPr>
        <w:pStyle w:val="Code"/>
        <w:ind w:firstLine="360"/>
      </w:pPr>
      <w:r w:rsidRPr="00DE5098">
        <w:rPr>
          <w:color w:val="3333FF"/>
        </w:rPr>
        <w:t>Next</w:t>
      </w:r>
    </w:p>
    <w:p w14:paraId="389AE9B5" w14:textId="77777777" w:rsidR="004040F7" w:rsidRDefault="004040F7" w:rsidP="004040F7">
      <w:pPr>
        <w:pStyle w:val="Code"/>
      </w:pPr>
    </w:p>
    <w:p w14:paraId="2A04971A" w14:textId="77777777" w:rsidR="004040F7" w:rsidRDefault="004040F7" w:rsidP="00960224">
      <w:pPr>
        <w:pStyle w:val="Text"/>
      </w:pPr>
    </w:p>
    <w:p w14:paraId="0D258BD4" w14:textId="77777777" w:rsidR="00A333DC" w:rsidRPr="00960224" w:rsidRDefault="00D031F3" w:rsidP="00960224">
      <w:pPr>
        <w:pStyle w:val="Text"/>
      </w:pPr>
      <w:r w:rsidRPr="00960224">
        <w:t xml:space="preserve">In the previous code, the inner </w:t>
      </w:r>
      <w:r w:rsidRPr="00002CE9">
        <w:rPr>
          <w:rStyle w:val="CodeEmbedded"/>
        </w:rPr>
        <w:t>foreach</w:t>
      </w:r>
      <w:r w:rsidRPr="00960224">
        <w:t xml:space="preserve"> statement iterates just over the </w:t>
      </w:r>
      <w:r w:rsidRPr="00B32A9B">
        <w:rPr>
          <w:rStyle w:val="CodeEmbedded"/>
        </w:rPr>
        <w:t>Orders</w:t>
      </w:r>
      <w:r w:rsidRPr="00960224">
        <w:t xml:space="preserve"> that have been shipped today, because just such orders have been retrieved from the database.</w:t>
      </w:r>
    </w:p>
    <w:p w14:paraId="7471ED26" w14:textId="77777777" w:rsidR="00A333DC" w:rsidRPr="00960224" w:rsidRDefault="00A333DC" w:rsidP="00960224">
      <w:pPr>
        <w:pStyle w:val="Text"/>
      </w:pPr>
      <w:r w:rsidRPr="00960224">
        <w:t xml:space="preserve">It is important to notice two facts about the </w:t>
      </w:r>
      <w:r w:rsidRPr="00002CE9">
        <w:rPr>
          <w:rStyle w:val="CodeEmbedded"/>
        </w:rPr>
        <w:t>DataShape</w:t>
      </w:r>
      <w:r w:rsidRPr="00960224">
        <w:t xml:space="preserve"> class:</w:t>
      </w:r>
    </w:p>
    <w:p w14:paraId="51A3C04B" w14:textId="77777777" w:rsidR="00A333DC" w:rsidRPr="00960224" w:rsidRDefault="00A333DC" w:rsidP="003F113A">
      <w:pPr>
        <w:pStyle w:val="NumberedList1"/>
      </w:pPr>
      <w:r w:rsidRPr="00960224">
        <w:t xml:space="preserve">After assigning a </w:t>
      </w:r>
      <w:r w:rsidR="00B32A9B" w:rsidRPr="00002CE9">
        <w:rPr>
          <w:rStyle w:val="CodeEmbedded"/>
        </w:rPr>
        <w:t>DataShape</w:t>
      </w:r>
      <w:r w:rsidR="00B32A9B" w:rsidRPr="00960224">
        <w:t xml:space="preserve"> </w:t>
      </w:r>
      <w:r w:rsidRPr="00960224">
        <w:t xml:space="preserve">to a </w:t>
      </w:r>
      <w:r w:rsidR="00B32A9B" w:rsidRPr="00B32A9B">
        <w:rPr>
          <w:rStyle w:val="CodeEmbedded"/>
        </w:rPr>
        <w:t>DataContext</w:t>
      </w:r>
      <w:r w:rsidRPr="00960224">
        <w:t xml:space="preserve">, the </w:t>
      </w:r>
      <w:r w:rsidR="00B32A9B" w:rsidRPr="00002CE9">
        <w:rPr>
          <w:rStyle w:val="CodeEmbedded"/>
        </w:rPr>
        <w:t>DataShape</w:t>
      </w:r>
      <w:r w:rsidR="00B32A9B" w:rsidRPr="00960224">
        <w:t xml:space="preserve"> </w:t>
      </w:r>
      <w:r w:rsidRPr="00960224">
        <w:t xml:space="preserve">cannot be modified. Any </w:t>
      </w:r>
      <w:r w:rsidRPr="00B32A9B">
        <w:rPr>
          <w:rStyle w:val="CodeEmbedded"/>
        </w:rPr>
        <w:t>LoadWith</w:t>
      </w:r>
      <w:r w:rsidRPr="00960224">
        <w:t xml:space="preserve"> or </w:t>
      </w:r>
      <w:r w:rsidRPr="00B32A9B">
        <w:rPr>
          <w:rStyle w:val="CodeEmbedded"/>
        </w:rPr>
        <w:t>AssociateWith</w:t>
      </w:r>
      <w:r w:rsidRPr="00960224">
        <w:t xml:space="preserve"> method call on such a </w:t>
      </w:r>
      <w:r w:rsidR="00B32A9B" w:rsidRPr="00002CE9">
        <w:rPr>
          <w:rStyle w:val="CodeEmbedded"/>
        </w:rPr>
        <w:t>DataShape</w:t>
      </w:r>
      <w:r w:rsidR="00B32A9B" w:rsidRPr="00960224">
        <w:t xml:space="preserve"> </w:t>
      </w:r>
      <w:r w:rsidRPr="00960224">
        <w:t>will return an error at runtime;</w:t>
      </w:r>
    </w:p>
    <w:p w14:paraId="1214CFE5" w14:textId="77777777" w:rsidR="00A333DC" w:rsidRPr="00960224" w:rsidRDefault="00A333DC" w:rsidP="003F113A">
      <w:pPr>
        <w:pStyle w:val="NumberedList1"/>
      </w:pPr>
      <w:r w:rsidRPr="00960224">
        <w:t xml:space="preserve">It is impossible to create cycles by using </w:t>
      </w:r>
      <w:r w:rsidR="00B32A9B" w:rsidRPr="00B32A9B">
        <w:rPr>
          <w:rStyle w:val="CodeEmbedded"/>
        </w:rPr>
        <w:t>LoadWith</w:t>
      </w:r>
      <w:r w:rsidR="00B32A9B" w:rsidRPr="00960224">
        <w:t xml:space="preserve"> </w:t>
      </w:r>
      <w:r w:rsidRPr="00960224">
        <w:t xml:space="preserve">or </w:t>
      </w:r>
      <w:r w:rsidR="00B32A9B" w:rsidRPr="00B32A9B">
        <w:rPr>
          <w:rStyle w:val="CodeEmbedded"/>
        </w:rPr>
        <w:t>AssociateWith</w:t>
      </w:r>
      <w:r w:rsidRPr="00960224">
        <w:t>. For example, the following generates an error at runtime</w:t>
      </w:r>
      <w:r w:rsidR="00B32A9B">
        <w:t>:</w:t>
      </w:r>
    </w:p>
    <w:p w14:paraId="43784514" w14:textId="77777777" w:rsidR="00B32A9B" w:rsidRPr="004040F7" w:rsidRDefault="004040F7" w:rsidP="00A333DC">
      <w:pPr>
        <w:pStyle w:val="Code"/>
        <w:rPr>
          <w:rStyle w:val="MultilanguageMarkerAuto"/>
        </w:rPr>
      </w:pPr>
      <w:r w:rsidRPr="004040F7">
        <w:rPr>
          <w:rStyle w:val="MultilanguageMarkerAuto"/>
        </w:rPr>
        <w:t>[C#]</w:t>
      </w:r>
    </w:p>
    <w:p w14:paraId="77FEF5A4" w14:textId="77777777" w:rsidR="00B32A9B" w:rsidRDefault="00A333DC" w:rsidP="00A333DC">
      <w:pPr>
        <w:pStyle w:val="Code"/>
      </w:pPr>
      <w:r w:rsidRPr="00D031F3">
        <w:rPr>
          <w:color w:val="008080"/>
        </w:rPr>
        <w:t>DataShape</w:t>
      </w:r>
      <w:r>
        <w:t xml:space="preserve"> ds = </w:t>
      </w:r>
      <w:r w:rsidRPr="00C778E1">
        <w:rPr>
          <w:color w:val="0000FF"/>
        </w:rPr>
        <w:t>new</w:t>
      </w:r>
      <w:r>
        <w:t xml:space="preserve"> </w:t>
      </w:r>
      <w:r w:rsidRPr="00D031F3">
        <w:rPr>
          <w:color w:val="008080"/>
        </w:rPr>
        <w:t>DataShape</w:t>
      </w:r>
      <w:r>
        <w:t>();</w:t>
      </w:r>
    </w:p>
    <w:p w14:paraId="0B228B91" w14:textId="77777777" w:rsidR="00B32A9B" w:rsidRDefault="00A333DC" w:rsidP="00A333DC">
      <w:pPr>
        <w:pStyle w:val="Code"/>
      </w:pPr>
      <w:r>
        <w:t>ds.AssociateWith&lt;</w:t>
      </w:r>
      <w:r w:rsidRPr="00D031F3">
        <w:rPr>
          <w:color w:val="008080"/>
        </w:rPr>
        <w:t>Customer</w:t>
      </w:r>
      <w:r>
        <w:t>&gt;(</w:t>
      </w:r>
    </w:p>
    <w:p w14:paraId="4750FE3C" w14:textId="77777777" w:rsidR="00A333DC" w:rsidRDefault="00563542" w:rsidP="00A333DC">
      <w:pPr>
        <w:pStyle w:val="Code"/>
      </w:pPr>
      <w:r>
        <w:tab/>
      </w:r>
      <w:r>
        <w:tab/>
      </w:r>
      <w:r>
        <w:tab/>
      </w:r>
      <w:r w:rsidR="00A333DC">
        <w:t>c=&gt;c.Orders.Where(o=&gt; o.Customer.Orders.Count() &lt; 35);</w:t>
      </w:r>
    </w:p>
    <w:p w14:paraId="0936255B" w14:textId="77777777" w:rsidR="00B32A9B" w:rsidRDefault="00B32A9B" w:rsidP="004040F7">
      <w:pPr>
        <w:pStyle w:val="Text"/>
      </w:pPr>
    </w:p>
    <w:p w14:paraId="7D43DA90" w14:textId="77777777" w:rsidR="004040F7" w:rsidRDefault="004040F7" w:rsidP="00A333DC">
      <w:pPr>
        <w:pStyle w:val="Code"/>
        <w:rPr>
          <w:rStyle w:val="MultilanguageMarkerAuto"/>
        </w:rPr>
      </w:pPr>
      <w:r w:rsidRPr="004040F7">
        <w:rPr>
          <w:rStyle w:val="MultilanguageMarkerAuto"/>
        </w:rPr>
        <w:t>[Visual Basic]</w:t>
      </w:r>
    </w:p>
    <w:p w14:paraId="2F24C398" w14:textId="77777777" w:rsidR="004040F7" w:rsidRDefault="004040F7" w:rsidP="004040F7">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30706CAC" w14:textId="77777777" w:rsidR="004040F7" w:rsidRDefault="004040F7" w:rsidP="004040F7">
      <w:pPr>
        <w:pStyle w:val="Code"/>
      </w:pPr>
      <w:r>
        <w:t>ds.AssociateWith(</w:t>
      </w:r>
      <w:r w:rsidRPr="00B33965">
        <w:rPr>
          <w:color w:val="3333FF"/>
        </w:rPr>
        <w:t>Of</w:t>
      </w:r>
      <w:r>
        <w:t xml:space="preserve"> </w:t>
      </w:r>
      <w:r w:rsidRPr="00F4183B">
        <w:rPr>
          <w:color w:val="008080"/>
        </w:rPr>
        <w:t>Customer</w:t>
      </w:r>
      <w:r>
        <w:t>)( _</w:t>
      </w:r>
    </w:p>
    <w:p w14:paraId="6405BCC7" w14:textId="77777777" w:rsidR="004040F7" w:rsidRDefault="004040F7" w:rsidP="004040F7">
      <w:pPr>
        <w:pStyle w:val="Code"/>
      </w:pPr>
      <w:r>
        <w:tab/>
      </w:r>
      <w:r>
        <w:tab/>
      </w:r>
      <w:r>
        <w:tab/>
      </w:r>
      <w:r w:rsidRPr="003813C4">
        <w:rPr>
          <w:color w:val="3333FF"/>
        </w:rPr>
        <w:t>Function</w:t>
      </w:r>
      <w:r>
        <w:t xml:space="preserve">(cust </w:t>
      </w:r>
      <w:r w:rsidRPr="003813C4">
        <w:rPr>
          <w:color w:val="3333FF"/>
        </w:rPr>
        <w:t>As</w:t>
      </w:r>
      <w:r>
        <w:t xml:space="preserve"> Customer) </w:t>
      </w:r>
      <w:r>
        <w:rPr>
          <w:color w:val="0000FF"/>
        </w:rPr>
        <w:t>Fr</w:t>
      </w:r>
      <w:r w:rsidRPr="00192F26">
        <w:rPr>
          <w:color w:val="0000FF"/>
        </w:rPr>
        <w:t>om</w:t>
      </w:r>
      <w:r>
        <w:t xml:space="preserve"> ord </w:t>
      </w:r>
      <w:r>
        <w:rPr>
          <w:color w:val="0000FF"/>
        </w:rPr>
        <w:t>In</w:t>
      </w:r>
      <w:r>
        <w:t xml:space="preserve"> cust.Orders _</w:t>
      </w:r>
    </w:p>
    <w:p w14:paraId="4B280445" w14:textId="77777777" w:rsidR="004040F7" w:rsidRDefault="004040F7" w:rsidP="004040F7">
      <w:pPr>
        <w:pStyle w:val="Code"/>
      </w:pPr>
      <w:r>
        <w:t xml:space="preserve">                      </w:t>
      </w:r>
      <w:r>
        <w:rPr>
          <w:color w:val="0000FF"/>
        </w:rPr>
        <w:t>Wh</w:t>
      </w:r>
      <w:r w:rsidRPr="00192F26">
        <w:rPr>
          <w:color w:val="0000FF"/>
        </w:rPr>
        <w:t>ere</w:t>
      </w:r>
      <w:r>
        <w:t xml:space="preserve"> ord.Customer.Orders.Count() &lt; 35)</w:t>
      </w:r>
    </w:p>
    <w:p w14:paraId="5938AD12" w14:textId="77777777" w:rsidR="004040F7" w:rsidRDefault="004040F7" w:rsidP="004040F7">
      <w:pPr>
        <w:pStyle w:val="Code"/>
      </w:pPr>
    </w:p>
    <w:p w14:paraId="6E547BDB" w14:textId="77777777" w:rsidR="004040F7" w:rsidRPr="004040F7" w:rsidRDefault="004040F7" w:rsidP="004040F7">
      <w:pPr>
        <w:pStyle w:val="Text"/>
      </w:pPr>
    </w:p>
    <w:p w14:paraId="3A20651D" w14:textId="77777777" w:rsidR="00EB1910" w:rsidRDefault="003F113A" w:rsidP="00960224">
      <w:pPr>
        <w:pStyle w:val="Heading5"/>
      </w:pPr>
      <w:bookmarkStart w:id="587" w:name="_Toc157398741"/>
      <w:r>
        <w:t xml:space="preserve">3.4 </w:t>
      </w:r>
      <w:r w:rsidR="00EB1910">
        <w:t>Joins</w:t>
      </w:r>
      <w:bookmarkEnd w:id="587"/>
    </w:p>
    <w:p w14:paraId="07D3DA3D" w14:textId="77777777" w:rsidR="00EB1910" w:rsidRPr="00960224" w:rsidRDefault="00EB1910" w:rsidP="00960224">
      <w:pPr>
        <w:pStyle w:val="Text"/>
      </w:pPr>
      <w:r w:rsidRPr="00960224">
        <w:t xml:space="preserve">Most queries against object models heavily rely on navigating object references in the object model. However, there are interesting </w:t>
      </w:r>
      <w:r w:rsidR="00771424">
        <w:t>"</w:t>
      </w:r>
      <w:r w:rsidRPr="00960224">
        <w:t>relationships</w:t>
      </w:r>
      <w:r w:rsidR="00771424">
        <w:t>"</w:t>
      </w:r>
      <w:r w:rsidRPr="00960224">
        <w:t xml:space="preserve"> between entities that may not be captured in the object model as references. For example Customer.Orders is a useful relationship based on foreign key relationships in the Northwind database. </w:t>
      </w:r>
      <w:r w:rsidR="00324893" w:rsidRPr="00960224">
        <w:t>However,</w:t>
      </w:r>
      <w:r w:rsidRPr="00960224">
        <w:t xml:space="preserve"> Suppliers and Customers in the same City or Country is an ad hoc relationship that is not based on a foreign key relationship and may not be captured in the object model. Joins provide an additional mechanism to handle</w:t>
      </w:r>
      <w:r w:rsidR="00B32A9B">
        <w:t xml:space="preserve"> </w:t>
      </w:r>
      <w:r w:rsidRPr="00960224">
        <w:t xml:space="preserve">such relationships. LINQ to SQL supports the new join operators introduced in LINQ. </w:t>
      </w:r>
    </w:p>
    <w:p w14:paraId="6567FB53" w14:textId="77777777" w:rsidR="00EB1910" w:rsidRPr="00960224" w:rsidRDefault="00EB1910" w:rsidP="00960224">
      <w:pPr>
        <w:pStyle w:val="Text"/>
      </w:pPr>
      <w:r w:rsidRPr="00960224">
        <w:t xml:space="preserve">Consider the following problem </w:t>
      </w:r>
      <w:r w:rsidR="00B32A9B">
        <w:t>—</w:t>
      </w:r>
      <w:r w:rsidRPr="00960224">
        <w:t xml:space="preserve"> find suppliers and customers based in the same city. The following query returns supplier and customer company names and the common city as a flattened result. This is the equivalent of the inner equi-join in relational databases:</w:t>
      </w:r>
    </w:p>
    <w:p w14:paraId="61217C96" w14:textId="77777777" w:rsidR="00B32A9B" w:rsidRPr="00CD47B9" w:rsidRDefault="00C5600D" w:rsidP="00CD47B9">
      <w:pPr>
        <w:pStyle w:val="Code"/>
        <w:rPr>
          <w:rStyle w:val="MultilanguageMarkerAuto"/>
        </w:rPr>
      </w:pPr>
      <w:r w:rsidRPr="00CD47B9">
        <w:rPr>
          <w:rStyle w:val="MultilanguageMarkerAuto"/>
        </w:rPr>
        <w:t>[C#]</w:t>
      </w:r>
    </w:p>
    <w:p w14:paraId="5CB573BC" w14:textId="77777777" w:rsidR="00B32A9B" w:rsidRDefault="00EB1910" w:rsidP="00EB1910">
      <w:pPr>
        <w:pStyle w:val="Code"/>
      </w:pPr>
      <w:r>
        <w:rPr>
          <w:color w:val="0000FF"/>
          <w:lang w:bidi="hi-IN"/>
        </w:rPr>
        <w:t>var</w:t>
      </w:r>
      <w:r>
        <w:rPr>
          <w:lang w:bidi="hi-IN"/>
        </w:rPr>
        <w:t xml:space="preserve"> q = </w:t>
      </w:r>
    </w:p>
    <w:p w14:paraId="3825ED0E"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2204124C" w14:textId="77777777" w:rsidR="00B32A9B" w:rsidRDefault="00EB1910" w:rsidP="00EB1910">
      <w:pPr>
        <w:pStyle w:val="Code"/>
        <w:rPr>
          <w:lang w:bidi="hi-IN"/>
        </w:rPr>
      </w:pPr>
      <w:r>
        <w:rPr>
          <w:lang w:bidi="hi-IN"/>
        </w:rPr>
        <w:tab/>
      </w:r>
      <w:r w:rsidRPr="00DF7BD2">
        <w:rPr>
          <w:color w:val="0000FF"/>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w:t>
      </w:r>
    </w:p>
    <w:p w14:paraId="113EA9C8" w14:textId="77777777" w:rsidR="00B32A9B" w:rsidRDefault="00EB1910" w:rsidP="00EB1910">
      <w:pPr>
        <w:pStyle w:val="Code"/>
        <w:rPr>
          <w:lang w:bidi="hi-IN"/>
        </w:rPr>
      </w:pPr>
      <w:r>
        <w:rPr>
          <w:lang w:bidi="hi-IN"/>
        </w:rPr>
        <w:tab/>
      </w:r>
      <w:r w:rsidRPr="00DF7BD2">
        <w:rPr>
          <w:color w:val="0000FF"/>
        </w:rPr>
        <w:t>select</w:t>
      </w:r>
      <w:r>
        <w:rPr>
          <w:lang w:bidi="hi-IN"/>
        </w:rPr>
        <w:t xml:space="preserve"> </w:t>
      </w:r>
      <w:r>
        <w:rPr>
          <w:color w:val="0000FF"/>
          <w:lang w:bidi="hi-IN"/>
        </w:rPr>
        <w:t>new</w:t>
      </w:r>
      <w:r>
        <w:rPr>
          <w:lang w:bidi="hi-IN"/>
        </w:rPr>
        <w:t xml:space="preserve"> {</w:t>
      </w:r>
    </w:p>
    <w:p w14:paraId="2C040BAA" w14:textId="77777777" w:rsidR="00B32A9B" w:rsidRDefault="00EB1910" w:rsidP="00EB1910">
      <w:pPr>
        <w:pStyle w:val="Code"/>
        <w:rPr>
          <w:lang w:bidi="hi-IN"/>
        </w:rPr>
      </w:pPr>
      <w:r>
        <w:rPr>
          <w:lang w:bidi="hi-IN"/>
        </w:rPr>
        <w:tab/>
      </w:r>
      <w:r>
        <w:rPr>
          <w:lang w:bidi="hi-IN"/>
        </w:rPr>
        <w:tab/>
      </w:r>
      <w:r w:rsidRPr="00F66667">
        <w:rPr>
          <w:lang w:bidi="hi-IN"/>
        </w:rPr>
        <w:t>Supplier</w:t>
      </w:r>
      <w:r>
        <w:rPr>
          <w:lang w:bidi="hi-IN"/>
        </w:rPr>
        <w:t xml:space="preserve"> = s.CompanyName,</w:t>
      </w:r>
    </w:p>
    <w:p w14:paraId="32404077" w14:textId="77777777" w:rsidR="00B32A9B" w:rsidRDefault="00EB1910" w:rsidP="00EB1910">
      <w:pPr>
        <w:pStyle w:val="Code"/>
        <w:rPr>
          <w:lang w:bidi="hi-IN"/>
        </w:rPr>
      </w:pPr>
      <w:r>
        <w:rPr>
          <w:lang w:bidi="hi-IN"/>
        </w:rPr>
        <w:tab/>
      </w:r>
      <w:r>
        <w:rPr>
          <w:lang w:bidi="hi-IN"/>
        </w:rPr>
        <w:tab/>
      </w:r>
      <w:r w:rsidRPr="00F66667">
        <w:rPr>
          <w:lang w:bidi="hi-IN"/>
        </w:rPr>
        <w:t>Customer</w:t>
      </w:r>
      <w:r>
        <w:rPr>
          <w:lang w:bidi="hi-IN"/>
        </w:rPr>
        <w:t xml:space="preserve"> = c.CompanyName,</w:t>
      </w:r>
    </w:p>
    <w:p w14:paraId="65F5E88C" w14:textId="77777777" w:rsidR="00B32A9B" w:rsidRDefault="00EB1910" w:rsidP="00EB1910">
      <w:pPr>
        <w:pStyle w:val="Code"/>
        <w:rPr>
          <w:lang w:bidi="hi-IN"/>
        </w:rPr>
      </w:pPr>
      <w:r>
        <w:rPr>
          <w:lang w:bidi="hi-IN"/>
        </w:rPr>
        <w:tab/>
      </w:r>
      <w:r>
        <w:rPr>
          <w:lang w:bidi="hi-IN"/>
        </w:rPr>
        <w:tab/>
        <w:t>City = c.City</w:t>
      </w:r>
    </w:p>
    <w:p w14:paraId="25E74277" w14:textId="77777777" w:rsidR="00EB1910" w:rsidRDefault="00EB1910" w:rsidP="00EB1910">
      <w:pPr>
        <w:pStyle w:val="Code"/>
        <w:rPr>
          <w:lang w:bidi="hi-IN"/>
        </w:rPr>
      </w:pPr>
      <w:r>
        <w:rPr>
          <w:lang w:bidi="hi-IN"/>
        </w:rPr>
        <w:tab/>
        <w:t>};</w:t>
      </w:r>
    </w:p>
    <w:p w14:paraId="33ED8F85" w14:textId="77777777" w:rsidR="00B32A9B" w:rsidRDefault="00B32A9B" w:rsidP="00EB1910">
      <w:pPr>
        <w:pStyle w:val="Code"/>
        <w:rPr>
          <w:lang w:bidi="hi-IN"/>
        </w:rPr>
      </w:pPr>
    </w:p>
    <w:p w14:paraId="3BA7B550" w14:textId="77777777" w:rsidR="00CD47B9" w:rsidRDefault="00CD47B9" w:rsidP="00960224">
      <w:pPr>
        <w:pStyle w:val="Text"/>
      </w:pPr>
    </w:p>
    <w:p w14:paraId="2BE3894B" w14:textId="77777777" w:rsidR="00CD47B9" w:rsidRPr="0029216B" w:rsidRDefault="00CD47B9" w:rsidP="00CD47B9">
      <w:pPr>
        <w:pStyle w:val="Code"/>
        <w:rPr>
          <w:rStyle w:val="MultilanguageMarkerAuto"/>
        </w:rPr>
      </w:pPr>
      <w:r w:rsidRPr="00725B89">
        <w:rPr>
          <w:rStyle w:val="MultilanguageMarkerAuto"/>
        </w:rPr>
        <w:t>[Visual Basic]</w:t>
      </w:r>
    </w:p>
    <w:p w14:paraId="5316C3CF" w14:textId="77777777" w:rsidR="00CD47B9" w:rsidRDefault="00CD47B9" w:rsidP="00CD47B9">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2B62B391" w14:textId="77777777" w:rsidR="00CD47B9" w:rsidRDefault="00CD47B9" w:rsidP="00CD47B9">
      <w:pPr>
        <w:pStyle w:val="Code"/>
      </w:pPr>
      <w:r>
        <w:t xml:space="preserve">                        </w:t>
      </w:r>
      <w:r>
        <w:rPr>
          <w:rStyle w:val="Codefragment"/>
          <w:color w:val="0000FF"/>
        </w:rPr>
        <w:t>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048F9394" w14:textId="77777777" w:rsidR="00CD47B9" w:rsidRDefault="00CD47B9" w:rsidP="00CD47B9">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131D3656" w14:textId="77777777" w:rsidR="00CD47B9" w:rsidRDefault="00CD47B9" w:rsidP="00CD47B9">
      <w:pPr>
        <w:pStyle w:val="Code"/>
      </w:pPr>
      <w:r>
        <w:t xml:space="preserve">                        </w:t>
      </w:r>
      <w:r>
        <w:rPr>
          <w:color w:val="0000FF"/>
        </w:rPr>
        <w:t>Se</w:t>
      </w:r>
      <w:r w:rsidRPr="00F058E0">
        <w:rPr>
          <w:color w:val="0000FF"/>
        </w:rPr>
        <w:t>lect</w:t>
      </w:r>
      <w:r>
        <w:t xml:space="preserve"> Supplier = sup.CompanyName, _</w:t>
      </w:r>
    </w:p>
    <w:p w14:paraId="62BA431A" w14:textId="77777777" w:rsidR="00CD47B9" w:rsidRDefault="00CD47B9" w:rsidP="00CD47B9">
      <w:pPr>
        <w:pStyle w:val="Code"/>
      </w:pPr>
      <w:r>
        <w:t xml:space="preserve">                        CustomerName = cust.CompanyName, _</w:t>
      </w:r>
    </w:p>
    <w:p w14:paraId="1EAD2FB0" w14:textId="77777777" w:rsidR="00CD47B9" w:rsidRDefault="00CD47B9" w:rsidP="00CD47B9">
      <w:pPr>
        <w:pStyle w:val="Code"/>
      </w:pPr>
      <w:r>
        <w:t xml:space="preserve">                        City = cust.City</w:t>
      </w:r>
    </w:p>
    <w:p w14:paraId="750B3459" w14:textId="77777777" w:rsidR="00CD47B9" w:rsidRDefault="00CD47B9" w:rsidP="00CD47B9">
      <w:pPr>
        <w:pStyle w:val="Code"/>
        <w:rPr>
          <w:lang w:bidi="hi-IN"/>
        </w:rPr>
      </w:pPr>
    </w:p>
    <w:p w14:paraId="49E42A20" w14:textId="77777777" w:rsidR="00CD47B9" w:rsidRDefault="00CD47B9" w:rsidP="00960224">
      <w:pPr>
        <w:pStyle w:val="Text"/>
      </w:pPr>
    </w:p>
    <w:p w14:paraId="5130E7C3" w14:textId="77777777" w:rsidR="00EB1910" w:rsidRPr="00960224" w:rsidRDefault="00EB1910" w:rsidP="00960224">
      <w:pPr>
        <w:pStyle w:val="Text"/>
      </w:pPr>
      <w:r w:rsidRPr="00960224">
        <w:t xml:space="preserve">The above query eliminates suppliers that are not in the same city as some customer. </w:t>
      </w:r>
      <w:r w:rsidR="00324893" w:rsidRPr="00960224">
        <w:t>However,</w:t>
      </w:r>
      <w:r w:rsidRPr="00960224">
        <w:t xml:space="preserve"> there are times when we don</w:t>
      </w:r>
      <w:r w:rsidR="00771424">
        <w:t>'</w:t>
      </w:r>
      <w:r w:rsidRPr="00960224">
        <w:t xml:space="preserve">t want to eliminate one of the entities in an ad hoc relationship. The following query lists all suppliers with groups of customers for each of the suppliers. If a particular supplier does not have any customer in the same city, the result is an empty collection of customers corresponding to that supplier. Note that the results are not flat </w:t>
      </w:r>
      <w:r w:rsidR="00B32A9B">
        <w:t>—</w:t>
      </w:r>
      <w:r w:rsidR="00B32A9B" w:rsidRPr="00960224">
        <w:t xml:space="preserve"> </w:t>
      </w:r>
      <w:r w:rsidRPr="00960224">
        <w:t xml:space="preserve">each supplier has an associated </w:t>
      </w:r>
      <w:r w:rsidRPr="009526D9">
        <w:rPr>
          <w:rStyle w:val="Italic"/>
        </w:rPr>
        <w:t>collection</w:t>
      </w:r>
      <w:r w:rsidRPr="00960224">
        <w:t xml:space="preserve">. Effectively, this provides group join </w:t>
      </w:r>
      <w:r w:rsidR="00B32A9B">
        <w:t>—</w:t>
      </w:r>
      <w:r w:rsidR="00B32A9B" w:rsidRPr="00960224">
        <w:t xml:space="preserve"> </w:t>
      </w:r>
      <w:r w:rsidRPr="00960224">
        <w:t>it joins two sequences and groups elements of the second sequence by the elements of the first sequence.</w:t>
      </w:r>
    </w:p>
    <w:p w14:paraId="5C381162" w14:textId="77777777" w:rsidR="00B32A9B" w:rsidRPr="00CD47B9" w:rsidRDefault="00CD47B9" w:rsidP="00EB1910">
      <w:pPr>
        <w:pStyle w:val="Code"/>
        <w:rPr>
          <w:rStyle w:val="MultilanguageMarkerAuto"/>
        </w:rPr>
      </w:pPr>
      <w:r w:rsidRPr="00CD47B9">
        <w:rPr>
          <w:rStyle w:val="MultilanguageMarkerAuto"/>
        </w:rPr>
        <w:t>[C#]</w:t>
      </w:r>
    </w:p>
    <w:p w14:paraId="6DFFCBDE" w14:textId="77777777" w:rsidR="00B32A9B" w:rsidRDefault="00EB1910" w:rsidP="00EB1910">
      <w:pPr>
        <w:pStyle w:val="Code"/>
        <w:rPr>
          <w:lang w:bidi="hi-IN"/>
        </w:rPr>
      </w:pPr>
      <w:r>
        <w:rPr>
          <w:color w:val="0000FF"/>
          <w:lang w:bidi="hi-IN"/>
        </w:rPr>
        <w:t>var</w:t>
      </w:r>
      <w:r>
        <w:rPr>
          <w:lang w:bidi="hi-IN"/>
        </w:rPr>
        <w:t xml:space="preserve"> q = </w:t>
      </w:r>
    </w:p>
    <w:p w14:paraId="093CF9BD"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03458555" w14:textId="77777777" w:rsidR="00B32A9B" w:rsidRDefault="00EB1910" w:rsidP="00EB1910">
      <w:pPr>
        <w:pStyle w:val="Code"/>
        <w:rPr>
          <w:lang w:bidi="hi-IN"/>
        </w:rPr>
      </w:pPr>
      <w:r>
        <w:rPr>
          <w:lang w:bidi="hi-IN"/>
        </w:rPr>
        <w:tab/>
      </w:r>
      <w:r w:rsidRPr="00DF7BD2">
        <w:rPr>
          <w:color w:val="0000FF"/>
          <w:lang w:bidi="hi-IN"/>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 </w:t>
      </w:r>
      <w:r w:rsidRPr="00DF7BD2">
        <w:rPr>
          <w:color w:val="0000FF"/>
        </w:rPr>
        <w:t>into</w:t>
      </w:r>
      <w:r>
        <w:rPr>
          <w:lang w:bidi="hi-IN"/>
        </w:rPr>
        <w:t xml:space="preserve"> scusts</w:t>
      </w:r>
    </w:p>
    <w:p w14:paraId="1D18ADCD" w14:textId="77777777" w:rsidR="00EB1910" w:rsidRDefault="00EB1910" w:rsidP="00EB1910">
      <w:pPr>
        <w:pStyle w:val="Code"/>
        <w:rPr>
          <w:lang w:bidi="hi-IN"/>
        </w:rPr>
      </w:pPr>
      <w:r>
        <w:rPr>
          <w:lang w:bidi="hi-IN"/>
        </w:rPr>
        <w:tab/>
      </w:r>
      <w:r w:rsidRPr="00DF7BD2">
        <w:rPr>
          <w:color w:val="0000FF"/>
          <w:lang w:bidi="hi-IN"/>
        </w:rPr>
        <w:t>select</w:t>
      </w:r>
      <w:r>
        <w:rPr>
          <w:lang w:bidi="hi-IN"/>
        </w:rPr>
        <w:t xml:space="preserve"> </w:t>
      </w:r>
      <w:r>
        <w:rPr>
          <w:color w:val="0000FF"/>
          <w:lang w:bidi="hi-IN"/>
        </w:rPr>
        <w:t>new</w:t>
      </w:r>
      <w:r>
        <w:rPr>
          <w:lang w:bidi="hi-IN"/>
        </w:rPr>
        <w:t xml:space="preserve"> { s, scusts };</w:t>
      </w:r>
    </w:p>
    <w:p w14:paraId="56D0537C" w14:textId="77777777" w:rsidR="00B32A9B" w:rsidRDefault="00B32A9B" w:rsidP="00EB1910">
      <w:pPr>
        <w:pStyle w:val="Code"/>
        <w:rPr>
          <w:lang w:bidi="hi-IN"/>
        </w:rPr>
      </w:pPr>
    </w:p>
    <w:p w14:paraId="111FADDE" w14:textId="77777777" w:rsidR="00CD47B9" w:rsidRDefault="00CD47B9" w:rsidP="00960224">
      <w:pPr>
        <w:pStyle w:val="Text"/>
      </w:pPr>
    </w:p>
    <w:p w14:paraId="075DCDC2" w14:textId="77777777" w:rsidR="000B20BB" w:rsidRPr="0029216B" w:rsidRDefault="000B20BB" w:rsidP="000B20BB">
      <w:pPr>
        <w:pStyle w:val="Code"/>
        <w:rPr>
          <w:rStyle w:val="MultilanguageMarkerAuto"/>
        </w:rPr>
      </w:pPr>
      <w:r w:rsidRPr="00725B89">
        <w:rPr>
          <w:rStyle w:val="MultilanguageMarkerAuto"/>
        </w:rPr>
        <w:t>[Visual Basic]</w:t>
      </w:r>
    </w:p>
    <w:p w14:paraId="34AB301E"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2661C1EC"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0F59381B"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6CCA0E37" w14:textId="77777777" w:rsidR="000B20BB" w:rsidRDefault="000B20BB" w:rsidP="000B20BB">
      <w:pPr>
        <w:pStyle w:val="Code"/>
      </w:pPr>
      <w:r>
        <w:t xml:space="preserve">                              </w:t>
      </w:r>
      <w:r>
        <w:rPr>
          <w:color w:val="0000FF"/>
        </w:rPr>
        <w:t>Into</w:t>
      </w:r>
      <w:r>
        <w:t xml:space="preserve"> supCusts _</w:t>
      </w:r>
    </w:p>
    <w:p w14:paraId="1E904CD8"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20E0AD7F" w14:textId="77777777" w:rsidR="000B20BB" w:rsidRDefault="000B20BB" w:rsidP="000B20BB">
      <w:pPr>
        <w:pStyle w:val="Code"/>
      </w:pPr>
      <w:r>
        <w:t xml:space="preserve">                        Customers = supCusts</w:t>
      </w:r>
    </w:p>
    <w:p w14:paraId="666CAF5C" w14:textId="77777777" w:rsidR="000B20BB" w:rsidRDefault="000B20BB" w:rsidP="000B20BB">
      <w:pPr>
        <w:pStyle w:val="Code"/>
        <w:rPr>
          <w:lang w:bidi="hi-IN"/>
        </w:rPr>
      </w:pPr>
    </w:p>
    <w:p w14:paraId="72904E89" w14:textId="77777777" w:rsidR="00CD47B9" w:rsidRDefault="00CD47B9" w:rsidP="00960224">
      <w:pPr>
        <w:pStyle w:val="Text"/>
      </w:pPr>
    </w:p>
    <w:p w14:paraId="2521D01D" w14:textId="77777777" w:rsidR="00EB1910" w:rsidRPr="00960224" w:rsidRDefault="00EB1910" w:rsidP="00960224">
      <w:pPr>
        <w:pStyle w:val="Text"/>
      </w:pPr>
      <w:r w:rsidRPr="00960224">
        <w:t>Group join can be extended to multiple collections as well. The following query extends the above query by listing employees that are in the same city as the supplier. Here, the result shows a supplier with (possibly empty) collections of customers and employees.</w:t>
      </w:r>
    </w:p>
    <w:p w14:paraId="1D39A30E" w14:textId="77777777" w:rsidR="00B32A9B" w:rsidRPr="000B20BB" w:rsidRDefault="000B20BB" w:rsidP="00EB1910">
      <w:pPr>
        <w:pStyle w:val="Code"/>
        <w:rPr>
          <w:rStyle w:val="MultilanguageMarkerAuto"/>
        </w:rPr>
      </w:pPr>
      <w:r w:rsidRPr="000B20BB">
        <w:rPr>
          <w:rStyle w:val="MultilanguageMarkerAuto"/>
        </w:rPr>
        <w:t>[C#]</w:t>
      </w:r>
    </w:p>
    <w:p w14:paraId="4731249B" w14:textId="77777777" w:rsidR="00B32A9B" w:rsidRDefault="00EB1910" w:rsidP="00EB1910">
      <w:pPr>
        <w:pStyle w:val="Code"/>
        <w:rPr>
          <w:lang w:bidi="hi-IN"/>
        </w:rPr>
      </w:pPr>
      <w:r>
        <w:rPr>
          <w:color w:val="0000FF"/>
          <w:lang w:bidi="hi-IN"/>
        </w:rPr>
        <w:t>var</w:t>
      </w:r>
      <w:r>
        <w:rPr>
          <w:lang w:bidi="hi-IN"/>
        </w:rPr>
        <w:t xml:space="preserve"> q = </w:t>
      </w:r>
    </w:p>
    <w:p w14:paraId="435623F4"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5AAE12B8" w14:textId="77777777" w:rsidR="00B32A9B" w:rsidRDefault="00EB1910" w:rsidP="00EB1910">
      <w:pPr>
        <w:pStyle w:val="Code"/>
        <w:rPr>
          <w:lang w:bidi="hi-IN"/>
        </w:rPr>
      </w:pPr>
      <w:r>
        <w:rPr>
          <w:lang w:bidi="hi-IN"/>
        </w:rPr>
        <w:tab/>
      </w:r>
      <w:r w:rsidRPr="00002CE9">
        <w:rPr>
          <w:rStyle w:val="CodeEmbedded"/>
        </w:rPr>
        <w:t>join</w:t>
      </w:r>
      <w:r>
        <w:rPr>
          <w:lang w:bidi="hi-IN"/>
        </w:rPr>
        <w:t xml:space="preserve"> c </w:t>
      </w:r>
      <w:r>
        <w:rPr>
          <w:color w:val="0000FF"/>
          <w:lang w:bidi="hi-IN"/>
        </w:rPr>
        <w:t>in</w:t>
      </w:r>
      <w:r>
        <w:rPr>
          <w:lang w:bidi="hi-IN"/>
        </w:rPr>
        <w:t xml:space="preserve"> db.Customers </w:t>
      </w:r>
      <w:r w:rsidRPr="00002CE9">
        <w:rPr>
          <w:rStyle w:val="CodeEmbedded"/>
        </w:rPr>
        <w:t>on</w:t>
      </w:r>
      <w:r>
        <w:rPr>
          <w:lang w:bidi="hi-IN"/>
        </w:rPr>
        <w:t xml:space="preserve"> s.City </w:t>
      </w:r>
      <w:r w:rsidRPr="00002CE9">
        <w:rPr>
          <w:rStyle w:val="CodeEmbedded"/>
        </w:rPr>
        <w:t>equals</w:t>
      </w:r>
      <w:r>
        <w:rPr>
          <w:lang w:bidi="hi-IN"/>
        </w:rPr>
        <w:t xml:space="preserve"> c.City </w:t>
      </w:r>
      <w:r w:rsidRPr="00002CE9">
        <w:rPr>
          <w:rStyle w:val="CodeEmbedded"/>
        </w:rPr>
        <w:t>into</w:t>
      </w:r>
      <w:r>
        <w:rPr>
          <w:lang w:bidi="hi-IN"/>
        </w:rPr>
        <w:t xml:space="preserve"> scusts</w:t>
      </w:r>
    </w:p>
    <w:p w14:paraId="6310F6D5" w14:textId="77777777" w:rsidR="00B32A9B" w:rsidRDefault="00EB1910" w:rsidP="00EB1910">
      <w:pPr>
        <w:pStyle w:val="Code"/>
        <w:rPr>
          <w:lang w:bidi="hi-IN"/>
        </w:rPr>
      </w:pPr>
      <w:r>
        <w:rPr>
          <w:lang w:bidi="hi-IN"/>
        </w:rPr>
        <w:tab/>
      </w:r>
      <w:r w:rsidRPr="00002CE9">
        <w:rPr>
          <w:rStyle w:val="CodeEmbedded"/>
        </w:rPr>
        <w:t>join</w:t>
      </w:r>
      <w:r>
        <w:rPr>
          <w:lang w:bidi="hi-IN"/>
        </w:rPr>
        <w:t xml:space="preserve"> e </w:t>
      </w:r>
      <w:r>
        <w:rPr>
          <w:color w:val="0000FF"/>
          <w:lang w:bidi="hi-IN"/>
        </w:rPr>
        <w:t>in</w:t>
      </w:r>
      <w:r>
        <w:rPr>
          <w:lang w:bidi="hi-IN"/>
        </w:rPr>
        <w:t xml:space="preserve"> db.Employees </w:t>
      </w:r>
      <w:r w:rsidRPr="00002CE9">
        <w:rPr>
          <w:rStyle w:val="CodeEmbedded"/>
        </w:rPr>
        <w:t>on</w:t>
      </w:r>
      <w:r>
        <w:rPr>
          <w:lang w:bidi="hi-IN"/>
        </w:rPr>
        <w:t xml:space="preserve"> s.City </w:t>
      </w:r>
      <w:r w:rsidRPr="00002CE9">
        <w:rPr>
          <w:rStyle w:val="CodeEmbedded"/>
        </w:rPr>
        <w:t>equals</w:t>
      </w:r>
      <w:r>
        <w:rPr>
          <w:lang w:bidi="hi-IN"/>
        </w:rPr>
        <w:t xml:space="preserve"> e.City </w:t>
      </w:r>
      <w:r w:rsidRPr="00002CE9">
        <w:rPr>
          <w:rStyle w:val="CodeEmbedded"/>
        </w:rPr>
        <w:t>into</w:t>
      </w:r>
      <w:r>
        <w:rPr>
          <w:lang w:bidi="hi-IN"/>
        </w:rPr>
        <w:t xml:space="preserve"> semps</w:t>
      </w:r>
    </w:p>
    <w:p w14:paraId="1CDA28FD" w14:textId="77777777" w:rsidR="00EB1910" w:rsidRDefault="00EB1910" w:rsidP="00EB1910">
      <w:pPr>
        <w:pStyle w:val="Code"/>
        <w:rPr>
          <w:lang w:bidi="hi-IN"/>
        </w:rPr>
      </w:pPr>
      <w:r>
        <w:rPr>
          <w:lang w:bidi="hi-IN"/>
        </w:rPr>
        <w:tab/>
      </w:r>
      <w:r w:rsidRPr="00002CE9">
        <w:rPr>
          <w:rStyle w:val="CodeEmbedded"/>
        </w:rPr>
        <w:t>select</w:t>
      </w:r>
      <w:r>
        <w:rPr>
          <w:lang w:bidi="hi-IN"/>
        </w:rPr>
        <w:t xml:space="preserve"> </w:t>
      </w:r>
      <w:r>
        <w:rPr>
          <w:color w:val="0000FF"/>
          <w:lang w:bidi="hi-IN"/>
        </w:rPr>
        <w:t>new</w:t>
      </w:r>
      <w:r>
        <w:rPr>
          <w:lang w:bidi="hi-IN"/>
        </w:rPr>
        <w:t xml:space="preserve"> { s, scusts, semps };</w:t>
      </w:r>
    </w:p>
    <w:p w14:paraId="7863430E" w14:textId="77777777" w:rsidR="00B32A9B" w:rsidRDefault="00B32A9B" w:rsidP="00EB1910">
      <w:pPr>
        <w:pStyle w:val="Code"/>
        <w:rPr>
          <w:lang w:bidi="hi-IN"/>
        </w:rPr>
      </w:pPr>
    </w:p>
    <w:p w14:paraId="1310656D" w14:textId="77777777" w:rsidR="000B20BB" w:rsidRDefault="000B20BB" w:rsidP="00960224">
      <w:pPr>
        <w:pStyle w:val="Text"/>
      </w:pPr>
    </w:p>
    <w:p w14:paraId="770FCB4E" w14:textId="77777777" w:rsidR="000B20BB" w:rsidRPr="0029216B" w:rsidRDefault="000B20BB" w:rsidP="000B20BB">
      <w:pPr>
        <w:pStyle w:val="Code"/>
        <w:rPr>
          <w:rStyle w:val="MultilanguageMarkerAuto"/>
        </w:rPr>
      </w:pPr>
      <w:r w:rsidRPr="00725B89">
        <w:rPr>
          <w:rStyle w:val="MultilanguageMarkerAuto"/>
        </w:rPr>
        <w:t>[Visual Basic]</w:t>
      </w:r>
    </w:p>
    <w:p w14:paraId="33F75ED5"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33FDCFA5"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2B13C49C"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306A5C14" w14:textId="77777777" w:rsidR="000B20BB" w:rsidRDefault="000B20BB" w:rsidP="000B20BB">
      <w:pPr>
        <w:pStyle w:val="Code"/>
      </w:pPr>
      <w:r>
        <w:t xml:space="preserve">                              </w:t>
      </w:r>
      <w:r>
        <w:rPr>
          <w:color w:val="0000FF"/>
        </w:rPr>
        <w:t>Into</w:t>
      </w:r>
      <w:r>
        <w:t xml:space="preserve"> supCusts _</w:t>
      </w:r>
    </w:p>
    <w:p w14:paraId="7B5B4913"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emp</w:t>
      </w:r>
      <w:r w:rsidRPr="00814514">
        <w:t xml:space="preserve"> </w:t>
      </w:r>
      <w:r>
        <w:rPr>
          <w:color w:val="0000FF"/>
        </w:rPr>
        <w:t>I</w:t>
      </w:r>
      <w:r w:rsidRPr="00F058E0">
        <w:rPr>
          <w:color w:val="0000FF"/>
        </w:rPr>
        <w:t>n</w:t>
      </w:r>
      <w:r>
        <w:t xml:space="preserve"> db.Employees _</w:t>
      </w:r>
    </w:p>
    <w:p w14:paraId="780F47A0"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emp.City _</w:t>
      </w:r>
    </w:p>
    <w:p w14:paraId="7D3BAA5A" w14:textId="77777777" w:rsidR="000B20BB" w:rsidRDefault="000B20BB" w:rsidP="000B20BB">
      <w:pPr>
        <w:pStyle w:val="Code"/>
      </w:pPr>
      <w:r>
        <w:t xml:space="preserve">                              </w:t>
      </w:r>
      <w:r>
        <w:rPr>
          <w:color w:val="0000FF"/>
        </w:rPr>
        <w:t>Into</w:t>
      </w:r>
      <w:r>
        <w:t xml:space="preserve"> supEmps _</w:t>
      </w:r>
    </w:p>
    <w:p w14:paraId="750327D1"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151B7723" w14:textId="77777777" w:rsidR="000B20BB" w:rsidRDefault="000B20BB" w:rsidP="000B20BB">
      <w:pPr>
        <w:pStyle w:val="Code"/>
      </w:pPr>
      <w:r>
        <w:t xml:space="preserve">                        Customers = supCusts, Employees = supEmps</w:t>
      </w:r>
    </w:p>
    <w:p w14:paraId="59B63714" w14:textId="77777777" w:rsidR="000B20BB" w:rsidRDefault="000B20BB" w:rsidP="000B20BB">
      <w:pPr>
        <w:pStyle w:val="Code"/>
        <w:rPr>
          <w:lang w:bidi="hi-IN"/>
        </w:rPr>
      </w:pPr>
    </w:p>
    <w:p w14:paraId="3E6BF167" w14:textId="77777777" w:rsidR="000B20BB" w:rsidRDefault="000B20BB" w:rsidP="00960224">
      <w:pPr>
        <w:pStyle w:val="Text"/>
      </w:pPr>
    </w:p>
    <w:p w14:paraId="4E18CEEA" w14:textId="77777777" w:rsidR="00EB1910" w:rsidRPr="00960224" w:rsidRDefault="00EB1910" w:rsidP="00960224">
      <w:pPr>
        <w:pStyle w:val="Text"/>
      </w:pPr>
      <w:r w:rsidRPr="00960224">
        <w:t xml:space="preserve">The results of a group join can also be flattened. The results of flattening the group join between suppliers and customers are multiple entries for suppliers with multiple customers in their city </w:t>
      </w:r>
      <w:r w:rsidR="00B32A9B">
        <w:t>—</w:t>
      </w:r>
      <w:r w:rsidR="00B32A9B" w:rsidRPr="00960224">
        <w:t xml:space="preserve"> </w:t>
      </w:r>
      <w:r w:rsidRPr="00960224">
        <w:t xml:space="preserve"> one per customer. Empty collections are replaced with nulls. This is equivalent to a left outer equi-join in relational databases.</w:t>
      </w:r>
    </w:p>
    <w:p w14:paraId="28C6C053" w14:textId="77777777" w:rsidR="00B32A9B" w:rsidRPr="000B20BB" w:rsidRDefault="000B20BB" w:rsidP="00EB1910">
      <w:pPr>
        <w:pStyle w:val="Code"/>
        <w:rPr>
          <w:rStyle w:val="MultilanguageMarkerAuto"/>
        </w:rPr>
      </w:pPr>
      <w:r w:rsidRPr="000B20BB">
        <w:rPr>
          <w:rStyle w:val="MultilanguageMarkerAuto"/>
        </w:rPr>
        <w:t>[C#]</w:t>
      </w:r>
    </w:p>
    <w:p w14:paraId="6BCCF768" w14:textId="77777777" w:rsidR="00B32A9B" w:rsidRDefault="00EB1910" w:rsidP="00EB1910">
      <w:pPr>
        <w:pStyle w:val="Code"/>
        <w:rPr>
          <w:lang w:bidi="hi-IN"/>
        </w:rPr>
      </w:pPr>
      <w:r>
        <w:rPr>
          <w:color w:val="0000FF"/>
          <w:lang w:bidi="hi-IN"/>
        </w:rPr>
        <w:t>var</w:t>
      </w:r>
      <w:r>
        <w:rPr>
          <w:lang w:bidi="hi-IN"/>
        </w:rPr>
        <w:t xml:space="preserve"> q = </w:t>
      </w:r>
    </w:p>
    <w:p w14:paraId="313C4705"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707D566B" w14:textId="77777777" w:rsidR="00B32A9B" w:rsidRDefault="00EB1910" w:rsidP="00EB1910">
      <w:pPr>
        <w:pStyle w:val="Code"/>
        <w:rPr>
          <w:lang w:bidi="hi-IN"/>
        </w:rPr>
      </w:pPr>
      <w:r>
        <w:rPr>
          <w:lang w:bidi="hi-IN"/>
        </w:rPr>
        <w:tab/>
      </w:r>
      <w:r w:rsidRPr="00DF7BD2">
        <w:rPr>
          <w:color w:val="0000FF"/>
          <w:lang w:bidi="hi-IN"/>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 </w:t>
      </w:r>
      <w:r w:rsidRPr="00DF7BD2">
        <w:rPr>
          <w:color w:val="0000FF"/>
        </w:rPr>
        <w:t>into</w:t>
      </w:r>
      <w:r>
        <w:rPr>
          <w:lang w:bidi="hi-IN"/>
        </w:rPr>
        <w:t xml:space="preserve"> sc</w:t>
      </w:r>
    </w:p>
    <w:p w14:paraId="13692B47" w14:textId="77777777" w:rsidR="00B32A9B" w:rsidRDefault="00EB1910" w:rsidP="00EB1910">
      <w:pPr>
        <w:pStyle w:val="Code"/>
        <w:rPr>
          <w:lang w:bidi="hi-IN"/>
        </w:rPr>
      </w:pPr>
      <w:r>
        <w:rPr>
          <w:lang w:bidi="hi-IN"/>
        </w:rPr>
        <w:tab/>
      </w:r>
      <w:r w:rsidRPr="00DF7BD2">
        <w:rPr>
          <w:color w:val="0000FF"/>
          <w:lang w:bidi="hi-IN"/>
        </w:rPr>
        <w:t>from</w:t>
      </w:r>
      <w:r>
        <w:rPr>
          <w:lang w:bidi="hi-IN"/>
        </w:rPr>
        <w:t xml:space="preserve"> x </w:t>
      </w:r>
      <w:r>
        <w:rPr>
          <w:color w:val="0000FF"/>
          <w:lang w:bidi="hi-IN"/>
        </w:rPr>
        <w:t>in</w:t>
      </w:r>
      <w:r>
        <w:rPr>
          <w:lang w:bidi="hi-IN"/>
        </w:rPr>
        <w:t xml:space="preserve"> sc.DefaultIfEmpty()</w:t>
      </w:r>
    </w:p>
    <w:p w14:paraId="44AE058E" w14:textId="77777777" w:rsidR="00B32A9B" w:rsidRDefault="00EB1910" w:rsidP="00EB1910">
      <w:pPr>
        <w:pStyle w:val="Code"/>
        <w:rPr>
          <w:lang w:bidi="hi-IN"/>
        </w:rPr>
      </w:pPr>
      <w:r>
        <w:rPr>
          <w:lang w:bidi="hi-IN"/>
        </w:rPr>
        <w:tab/>
      </w:r>
      <w:r w:rsidRPr="00DF7BD2">
        <w:rPr>
          <w:color w:val="0000FF"/>
          <w:lang w:bidi="hi-IN"/>
        </w:rPr>
        <w:t>select</w:t>
      </w:r>
      <w:r>
        <w:rPr>
          <w:lang w:bidi="hi-IN"/>
        </w:rPr>
        <w:t xml:space="preserve"> </w:t>
      </w:r>
      <w:r>
        <w:rPr>
          <w:color w:val="0000FF"/>
          <w:lang w:bidi="hi-IN"/>
        </w:rPr>
        <w:t>new</w:t>
      </w:r>
      <w:r>
        <w:rPr>
          <w:lang w:bidi="hi-IN"/>
        </w:rPr>
        <w:t xml:space="preserve"> {</w:t>
      </w:r>
    </w:p>
    <w:p w14:paraId="6317EC5B" w14:textId="77777777" w:rsidR="00B32A9B" w:rsidRDefault="00EB1910" w:rsidP="00EB1910">
      <w:pPr>
        <w:pStyle w:val="Code"/>
        <w:rPr>
          <w:lang w:bidi="hi-IN"/>
        </w:rPr>
      </w:pPr>
      <w:r>
        <w:rPr>
          <w:lang w:bidi="hi-IN"/>
        </w:rPr>
        <w:tab/>
      </w:r>
      <w:r>
        <w:rPr>
          <w:lang w:bidi="hi-IN"/>
        </w:rPr>
        <w:tab/>
      </w:r>
      <w:r w:rsidRPr="008C431E">
        <w:rPr>
          <w:lang w:bidi="hi-IN"/>
        </w:rPr>
        <w:t>Supplier</w:t>
      </w:r>
      <w:r>
        <w:rPr>
          <w:lang w:bidi="hi-IN"/>
        </w:rPr>
        <w:t xml:space="preserve"> = s.CompanyName, </w:t>
      </w:r>
    </w:p>
    <w:p w14:paraId="27D33BBF" w14:textId="77777777" w:rsidR="00B32A9B" w:rsidRDefault="00EB1910" w:rsidP="00EB1910">
      <w:pPr>
        <w:pStyle w:val="Code"/>
        <w:rPr>
          <w:lang w:bidi="hi-IN"/>
        </w:rPr>
      </w:pPr>
      <w:r>
        <w:rPr>
          <w:lang w:bidi="hi-IN"/>
        </w:rPr>
        <w:tab/>
      </w:r>
      <w:r>
        <w:rPr>
          <w:lang w:bidi="hi-IN"/>
        </w:rPr>
        <w:tab/>
      </w:r>
      <w:r w:rsidRPr="008C431E">
        <w:rPr>
          <w:lang w:bidi="hi-IN"/>
        </w:rPr>
        <w:t>Customer</w:t>
      </w:r>
      <w:r>
        <w:rPr>
          <w:lang w:bidi="hi-IN"/>
        </w:rPr>
        <w:t xml:space="preserve"> = x.CompanyName, </w:t>
      </w:r>
    </w:p>
    <w:p w14:paraId="6DA7DC4F" w14:textId="77777777" w:rsidR="00B32A9B" w:rsidRDefault="00EB1910" w:rsidP="00EB1910">
      <w:pPr>
        <w:pStyle w:val="Code"/>
        <w:rPr>
          <w:lang w:bidi="hi-IN"/>
        </w:rPr>
      </w:pPr>
      <w:r>
        <w:rPr>
          <w:lang w:bidi="hi-IN"/>
        </w:rPr>
        <w:tab/>
      </w:r>
      <w:r>
        <w:rPr>
          <w:lang w:bidi="hi-IN"/>
        </w:rPr>
        <w:tab/>
        <w:t xml:space="preserve">City = x.City </w:t>
      </w:r>
    </w:p>
    <w:p w14:paraId="5BBBBF4E" w14:textId="77777777" w:rsidR="00EB1910" w:rsidRDefault="00EB1910" w:rsidP="00EB1910">
      <w:pPr>
        <w:pStyle w:val="Code"/>
        <w:rPr>
          <w:lang w:bidi="hi-IN"/>
        </w:rPr>
      </w:pPr>
      <w:r>
        <w:rPr>
          <w:lang w:bidi="hi-IN"/>
        </w:rPr>
        <w:tab/>
        <w:t>};</w:t>
      </w:r>
    </w:p>
    <w:p w14:paraId="4CA6EFDF" w14:textId="77777777" w:rsidR="00B32A9B" w:rsidRDefault="00B32A9B" w:rsidP="00EB1910">
      <w:pPr>
        <w:pStyle w:val="Code"/>
        <w:rPr>
          <w:lang w:bidi="hi-IN"/>
        </w:rPr>
      </w:pPr>
    </w:p>
    <w:p w14:paraId="3B4D245D" w14:textId="77777777" w:rsidR="000B20BB" w:rsidRDefault="000B20BB" w:rsidP="000B20BB">
      <w:pPr>
        <w:pStyle w:val="Text"/>
        <w:rPr>
          <w:lang w:bidi="hi-IN"/>
        </w:rPr>
      </w:pPr>
    </w:p>
    <w:p w14:paraId="1978E246" w14:textId="77777777" w:rsidR="000B20BB" w:rsidRPr="0029216B" w:rsidRDefault="000B20BB" w:rsidP="000B20BB">
      <w:pPr>
        <w:pStyle w:val="Code"/>
        <w:rPr>
          <w:rStyle w:val="MultilanguageMarkerAuto"/>
        </w:rPr>
      </w:pPr>
      <w:r>
        <w:rPr>
          <w:rStyle w:val="MultilanguageMarkerAuto"/>
        </w:rPr>
        <w:t>[Visual Basic]</w:t>
      </w:r>
    </w:p>
    <w:p w14:paraId="4D8D4CC7"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40C754B8"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3A09FC4C"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2C20C734" w14:textId="77777777" w:rsidR="000B20BB" w:rsidRDefault="000B20BB" w:rsidP="000B20BB">
      <w:pPr>
        <w:pStyle w:val="Code"/>
      </w:pPr>
      <w:r>
        <w:t xml:space="preserve">                              </w:t>
      </w:r>
      <w:r>
        <w:rPr>
          <w:color w:val="0000FF"/>
        </w:rPr>
        <w:t>Into</w:t>
      </w:r>
      <w:r>
        <w:t xml:space="preserve"> supCusts _</w:t>
      </w:r>
    </w:p>
    <w:p w14:paraId="0086D655"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4FD93672" w14:textId="77777777" w:rsidR="000B20BB" w:rsidRDefault="000B20BB" w:rsidP="000B20BB">
      <w:pPr>
        <w:pStyle w:val="Code"/>
        <w:rPr>
          <w:color w:val="0000FF"/>
          <w:lang w:bidi="hi-IN"/>
        </w:rPr>
      </w:pPr>
      <w:r>
        <w:t xml:space="preserve">                        CustomerName = supCusts.CompanyName, sup.City</w:t>
      </w:r>
    </w:p>
    <w:p w14:paraId="5B0A9CC3" w14:textId="77777777" w:rsidR="000B20BB" w:rsidRDefault="000B20BB" w:rsidP="000B20BB">
      <w:pPr>
        <w:pStyle w:val="Code"/>
        <w:rPr>
          <w:lang w:bidi="hi-IN"/>
        </w:rPr>
      </w:pPr>
    </w:p>
    <w:p w14:paraId="412CD8FB" w14:textId="77777777" w:rsidR="000B20BB" w:rsidRDefault="000B20BB" w:rsidP="000B20BB">
      <w:pPr>
        <w:pStyle w:val="Text"/>
        <w:rPr>
          <w:lang w:bidi="hi-IN"/>
        </w:rPr>
      </w:pPr>
    </w:p>
    <w:p w14:paraId="708CDD7D" w14:textId="77777777" w:rsidR="00727564" w:rsidRPr="00960224" w:rsidRDefault="00EB1910" w:rsidP="000B20BB">
      <w:pPr>
        <w:pStyle w:val="Text"/>
        <w:rPr>
          <w:lang w:bidi="hi-IN"/>
        </w:rPr>
      </w:pPr>
      <w:r w:rsidRPr="00960224">
        <w:rPr>
          <w:lang w:bidi="hi-IN"/>
        </w:rPr>
        <w:t xml:space="preserve">The signatures for underlying Join operators are defined in the Standard Query Operators document. Only equi-joins are supported and the two operands of </w:t>
      </w:r>
      <w:r w:rsidRPr="003F113A">
        <w:rPr>
          <w:rFonts w:ascii="Lucida Console" w:hAnsi="Lucida Console"/>
          <w:lang w:bidi="hi-IN"/>
        </w:rPr>
        <w:t>equals</w:t>
      </w:r>
      <w:r w:rsidRPr="00960224">
        <w:rPr>
          <w:lang w:bidi="hi-IN"/>
        </w:rPr>
        <w:t xml:space="preserve"> must have the same type.</w:t>
      </w:r>
    </w:p>
    <w:p w14:paraId="6719E91D" w14:textId="77777777" w:rsidR="00727564" w:rsidRPr="00D6786E" w:rsidRDefault="00B91ECC" w:rsidP="00960224">
      <w:pPr>
        <w:pStyle w:val="Heading5"/>
      </w:pPr>
      <w:bookmarkStart w:id="588" w:name="_Toc157398742"/>
      <w:r>
        <w:t xml:space="preserve">3.5 </w:t>
      </w:r>
      <w:r w:rsidR="00727564">
        <w:t>Projections</w:t>
      </w:r>
      <w:bookmarkEnd w:id="588"/>
    </w:p>
    <w:p w14:paraId="6810DC2B" w14:textId="77777777" w:rsidR="00727564" w:rsidRPr="00960224" w:rsidRDefault="00727564" w:rsidP="00960224">
      <w:pPr>
        <w:pStyle w:val="Text"/>
      </w:pPr>
      <w:r w:rsidRPr="00960224">
        <w:t xml:space="preserve">So far, we have only looked at queries for retrieving </w:t>
      </w:r>
      <w:r w:rsidRPr="00B32A9B">
        <w:rPr>
          <w:rStyle w:val="Italic"/>
        </w:rPr>
        <w:t>entities</w:t>
      </w:r>
      <w:r w:rsidRPr="00960224">
        <w:t>, objects directly associated with database tables. We need not constrain ourselves to just this. The beauty of a query language is that you can retrieve information in any form you want. You will not be able to take advantage of automatic change tracking or identity management when you do so. However you can get just the data you want.</w:t>
      </w:r>
    </w:p>
    <w:p w14:paraId="69DB4745" w14:textId="77777777" w:rsidR="00727564" w:rsidRPr="00960224" w:rsidRDefault="00727564" w:rsidP="00960224">
      <w:pPr>
        <w:pStyle w:val="Text"/>
      </w:pPr>
      <w:r w:rsidRPr="00960224">
        <w:t>For example, you may simply need to know the company names of all customers in London. If this is the case there is no particular reason to retrieve entire customer objects merely to pick out names. You can project out the names as part of the query.</w:t>
      </w:r>
    </w:p>
    <w:p w14:paraId="1C4A0041" w14:textId="77777777" w:rsidR="00B32A9B" w:rsidRPr="000B20BB" w:rsidRDefault="000B20BB" w:rsidP="003D77E9">
      <w:pPr>
        <w:pStyle w:val="Code"/>
        <w:rPr>
          <w:rStyle w:val="MultilanguageMarkerAuto"/>
        </w:rPr>
      </w:pPr>
      <w:r w:rsidRPr="000B20BB">
        <w:rPr>
          <w:rStyle w:val="MultilanguageMarkerAuto"/>
        </w:rPr>
        <w:t>[C#]</w:t>
      </w:r>
    </w:p>
    <w:p w14:paraId="5DF87D73" w14:textId="77777777" w:rsidR="00B32A9B" w:rsidRDefault="00727564" w:rsidP="003D77E9">
      <w:pPr>
        <w:pStyle w:val="Code"/>
      </w:pPr>
      <w:r w:rsidRPr="00097921">
        <w:rPr>
          <w:color w:val="0000FF"/>
        </w:rPr>
        <w:t>var</w:t>
      </w:r>
      <w:r w:rsidR="003D77E9">
        <w:t xml:space="preserve"> q =</w:t>
      </w:r>
    </w:p>
    <w:p w14:paraId="20F19BB1"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6FEE92E4"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2E861A82" w14:textId="77777777" w:rsidR="00727564" w:rsidRDefault="003D77E9" w:rsidP="003D77E9">
      <w:pPr>
        <w:pStyle w:val="Code"/>
      </w:pPr>
      <w:r>
        <w:tab/>
      </w:r>
      <w:r w:rsidR="00727564" w:rsidRPr="00097921">
        <w:rPr>
          <w:color w:val="0000FF"/>
        </w:rPr>
        <w:t>select</w:t>
      </w:r>
      <w:r w:rsidR="00727564" w:rsidRPr="00814514">
        <w:t xml:space="preserve"> c</w:t>
      </w:r>
      <w:r w:rsidR="00727564">
        <w:t>.CompanyName</w:t>
      </w:r>
      <w:r w:rsidR="00727564" w:rsidRPr="00814514">
        <w:t>;</w:t>
      </w:r>
    </w:p>
    <w:p w14:paraId="69B3B36F" w14:textId="77777777" w:rsidR="00B32A9B" w:rsidRPr="00DF1A7F" w:rsidRDefault="00B32A9B" w:rsidP="003D77E9">
      <w:pPr>
        <w:pStyle w:val="Code"/>
      </w:pPr>
    </w:p>
    <w:p w14:paraId="2DF78ABC" w14:textId="77777777" w:rsidR="000B20BB" w:rsidRDefault="000B20BB" w:rsidP="00960224">
      <w:pPr>
        <w:pStyle w:val="Text"/>
      </w:pPr>
    </w:p>
    <w:p w14:paraId="0C9206DF" w14:textId="77777777" w:rsidR="000B20BB" w:rsidRPr="0029216B" w:rsidRDefault="000B20BB" w:rsidP="000B20BB">
      <w:pPr>
        <w:pStyle w:val="Code"/>
        <w:rPr>
          <w:rStyle w:val="MultilanguageMarkerAuto"/>
        </w:rPr>
      </w:pPr>
      <w:r w:rsidRPr="00725B89">
        <w:rPr>
          <w:rStyle w:val="MultilanguageMarkerAuto"/>
        </w:rPr>
        <w:t>[Visual Basic]</w:t>
      </w:r>
    </w:p>
    <w:p w14:paraId="591E51CE" w14:textId="77777777" w:rsidR="000B20BB" w:rsidRDefault="000B20BB" w:rsidP="000B20BB">
      <w:pPr>
        <w:pStyle w:val="Code"/>
      </w:pPr>
      <w:r>
        <w:rPr>
          <w:color w:val="0000FF"/>
        </w:rPr>
        <w:t>Dim</w:t>
      </w:r>
      <w:r>
        <w:t xml:space="preserve"> londonCustomerNames = </w:t>
      </w:r>
      <w:r>
        <w:rPr>
          <w:color w:val="0000FF"/>
        </w:rPr>
        <w:t>F</w:t>
      </w:r>
      <w:r w:rsidRPr="00043DE7">
        <w:rPr>
          <w:color w:val="0000FF"/>
        </w:rPr>
        <w:t>rom</w:t>
      </w:r>
      <w:r>
        <w:t xml:space="preserve"> cust </w:t>
      </w:r>
      <w:r>
        <w:rPr>
          <w:color w:val="0000FF"/>
        </w:rPr>
        <w:t>In</w:t>
      </w:r>
      <w:r>
        <w:t xml:space="preserve"> db.Customer _</w:t>
      </w:r>
    </w:p>
    <w:p w14:paraId="7B353FE6"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44E14241" w14:textId="77777777" w:rsidR="000B20BB" w:rsidRDefault="000B20BB" w:rsidP="000B20BB">
      <w:pPr>
        <w:pStyle w:val="Code"/>
        <w:rPr>
          <w:color w:val="800000"/>
        </w:rPr>
      </w:pPr>
      <w:r>
        <w:t xml:space="preserve">                          </w:t>
      </w:r>
      <w:r>
        <w:rPr>
          <w:color w:val="0000FF"/>
        </w:rPr>
        <w:t>Select</w:t>
      </w:r>
      <w:r>
        <w:t xml:space="preserve"> cust.CompanyName</w:t>
      </w:r>
    </w:p>
    <w:p w14:paraId="10B7A071" w14:textId="77777777" w:rsidR="000B20BB" w:rsidRPr="00DF1A7F" w:rsidRDefault="000B20BB" w:rsidP="000B20BB">
      <w:pPr>
        <w:pStyle w:val="Code"/>
      </w:pPr>
    </w:p>
    <w:p w14:paraId="6F92C6F2" w14:textId="77777777" w:rsidR="000B20BB" w:rsidRDefault="000B20BB" w:rsidP="00960224">
      <w:pPr>
        <w:pStyle w:val="Text"/>
      </w:pPr>
    </w:p>
    <w:p w14:paraId="6CE71F15" w14:textId="77777777" w:rsidR="00727564" w:rsidRPr="00960224" w:rsidRDefault="00727564" w:rsidP="00960224">
      <w:pPr>
        <w:pStyle w:val="Text"/>
      </w:pPr>
      <w:r w:rsidRPr="00960224">
        <w:t xml:space="preserve">In this case, </w:t>
      </w:r>
      <w:r w:rsidRPr="00B32A9B">
        <w:rPr>
          <w:rStyle w:val="CodeEmbedded"/>
        </w:rPr>
        <w:t>q</w:t>
      </w:r>
      <w:r w:rsidRPr="00960224">
        <w:t xml:space="preserve"> becomes a query that retrieves a sequence of strings.</w:t>
      </w:r>
    </w:p>
    <w:p w14:paraId="79A05B7E" w14:textId="77777777" w:rsidR="00727564" w:rsidRPr="00960224" w:rsidRDefault="00727564" w:rsidP="00960224">
      <w:pPr>
        <w:pStyle w:val="Text"/>
      </w:pPr>
      <w:r w:rsidRPr="00960224">
        <w:t>If you want to get back more than just a single name, but not enough to justify fetching the entire customer object you can specify any subset you want by constructing the results as part of your query.</w:t>
      </w:r>
    </w:p>
    <w:p w14:paraId="17E2DC26" w14:textId="77777777" w:rsidR="00B32A9B" w:rsidRPr="000B20BB" w:rsidRDefault="000B20BB" w:rsidP="003D77E9">
      <w:pPr>
        <w:pStyle w:val="Code"/>
        <w:rPr>
          <w:rStyle w:val="MultilanguageMarkerAuto"/>
        </w:rPr>
      </w:pPr>
      <w:r w:rsidRPr="000B20BB">
        <w:rPr>
          <w:rStyle w:val="MultilanguageMarkerAuto"/>
        </w:rPr>
        <w:t>[C#]</w:t>
      </w:r>
    </w:p>
    <w:p w14:paraId="75245C84" w14:textId="77777777" w:rsidR="00B32A9B" w:rsidRDefault="00727564" w:rsidP="003D77E9">
      <w:pPr>
        <w:pStyle w:val="Code"/>
      </w:pPr>
      <w:r w:rsidRPr="00097921">
        <w:rPr>
          <w:color w:val="0000FF"/>
        </w:rPr>
        <w:t>var</w:t>
      </w:r>
      <w:r w:rsidR="003D77E9">
        <w:t xml:space="preserve"> q =</w:t>
      </w:r>
    </w:p>
    <w:p w14:paraId="0EFE356F"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49549201"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4C72106C" w14:textId="77777777" w:rsidR="00727564" w:rsidRDefault="003D77E9" w:rsidP="003D77E9">
      <w:pPr>
        <w:pStyle w:val="Code"/>
      </w:pPr>
      <w:r>
        <w:tab/>
      </w:r>
      <w:r w:rsidR="00727564" w:rsidRPr="00097921">
        <w:rPr>
          <w:color w:val="0000FF"/>
        </w:rPr>
        <w:t>select</w:t>
      </w:r>
      <w:r w:rsidR="00727564" w:rsidRPr="00814514">
        <w:t xml:space="preserve"> </w:t>
      </w:r>
      <w:r w:rsidR="00727564" w:rsidRPr="00691BA4">
        <w:rPr>
          <w:color w:val="0000FF"/>
        </w:rPr>
        <w:t>new</w:t>
      </w:r>
      <w:r w:rsidR="00727564">
        <w:t xml:space="preserve"> { </w:t>
      </w:r>
      <w:r w:rsidR="00727564" w:rsidRPr="00814514">
        <w:t>c</w:t>
      </w:r>
      <w:r w:rsidR="00727564">
        <w:t>.CompanyName, c.Phone }</w:t>
      </w:r>
      <w:r w:rsidR="00727564" w:rsidRPr="00814514">
        <w:t>;</w:t>
      </w:r>
    </w:p>
    <w:p w14:paraId="4EECD3D4" w14:textId="77777777" w:rsidR="00B32A9B" w:rsidRPr="00DF1A7F" w:rsidRDefault="00B32A9B" w:rsidP="003D77E9">
      <w:pPr>
        <w:pStyle w:val="Code"/>
      </w:pPr>
    </w:p>
    <w:p w14:paraId="6E8748A0" w14:textId="77777777" w:rsidR="000B20BB" w:rsidRDefault="000B20BB" w:rsidP="00960224">
      <w:pPr>
        <w:pStyle w:val="Text"/>
      </w:pPr>
    </w:p>
    <w:p w14:paraId="56FA0F72" w14:textId="77777777" w:rsidR="000B20BB" w:rsidRPr="0029216B" w:rsidRDefault="000B20BB" w:rsidP="000B20BB">
      <w:pPr>
        <w:pStyle w:val="Code"/>
        <w:rPr>
          <w:rStyle w:val="MultilanguageMarkerAuto"/>
        </w:rPr>
      </w:pPr>
      <w:r w:rsidRPr="00725B89">
        <w:rPr>
          <w:rStyle w:val="MultilanguageMarkerAuto"/>
        </w:rPr>
        <w:t>[Visual Basic]</w:t>
      </w:r>
    </w:p>
    <w:p w14:paraId="522F62DA" w14:textId="77777777" w:rsidR="000B20BB" w:rsidRDefault="000B20BB" w:rsidP="000B20BB">
      <w:pPr>
        <w:pStyle w:val="Code"/>
      </w:pPr>
      <w:r>
        <w:rPr>
          <w:color w:val="0000FF"/>
        </w:rPr>
        <w:t>Dim</w:t>
      </w:r>
      <w:r>
        <w:t xml:space="preserve"> londonCustomerInfo = </w:t>
      </w:r>
      <w:r>
        <w:rPr>
          <w:color w:val="0000FF"/>
        </w:rPr>
        <w:t>F</w:t>
      </w:r>
      <w:r w:rsidRPr="00043DE7">
        <w:rPr>
          <w:color w:val="0000FF"/>
        </w:rPr>
        <w:t>rom</w:t>
      </w:r>
      <w:r>
        <w:t xml:space="preserve"> cust </w:t>
      </w:r>
      <w:r>
        <w:rPr>
          <w:color w:val="0000FF"/>
        </w:rPr>
        <w:t>In</w:t>
      </w:r>
      <w:r>
        <w:t xml:space="preserve"> db.Customer _</w:t>
      </w:r>
    </w:p>
    <w:p w14:paraId="7EF0283F"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5E44FE08" w14:textId="77777777" w:rsidR="000B20BB" w:rsidRDefault="000B20BB" w:rsidP="000B20BB">
      <w:pPr>
        <w:pStyle w:val="Code"/>
      </w:pPr>
      <w:r>
        <w:t xml:space="preserve">                         </w:t>
      </w:r>
      <w:r>
        <w:rPr>
          <w:color w:val="0000FF"/>
        </w:rPr>
        <w:t>Select</w:t>
      </w:r>
      <w:r>
        <w:t xml:space="preserve"> cust.CompanyName, cust.Phone</w:t>
      </w:r>
    </w:p>
    <w:p w14:paraId="17D27092" w14:textId="77777777" w:rsidR="000B20BB" w:rsidRPr="00DF1A7F" w:rsidRDefault="000B20BB" w:rsidP="000B20BB">
      <w:pPr>
        <w:pStyle w:val="Code"/>
      </w:pPr>
    </w:p>
    <w:p w14:paraId="7F354795" w14:textId="77777777" w:rsidR="000B20BB" w:rsidRDefault="000B20BB" w:rsidP="00960224">
      <w:pPr>
        <w:pStyle w:val="Text"/>
      </w:pPr>
    </w:p>
    <w:p w14:paraId="3A082853" w14:textId="77777777" w:rsidR="00727564" w:rsidRPr="00960224" w:rsidRDefault="00727564" w:rsidP="00960224">
      <w:pPr>
        <w:pStyle w:val="Text"/>
      </w:pPr>
      <w:r w:rsidRPr="00960224">
        <w:t xml:space="preserve">This example uses an </w:t>
      </w:r>
      <w:r w:rsidR="004E7AA5" w:rsidRPr="00B32A9B">
        <w:rPr>
          <w:rStyle w:val="Italic"/>
        </w:rPr>
        <w:t>anonymous object</w:t>
      </w:r>
      <w:r w:rsidRPr="00B32A9B">
        <w:rPr>
          <w:rStyle w:val="Italic"/>
        </w:rPr>
        <w:t xml:space="preserve"> initializer</w:t>
      </w:r>
      <w:r w:rsidRPr="00960224">
        <w:t xml:space="preserve"> to create a structure that holds both the company name and phone number. You may not know what to call the type, but with </w:t>
      </w:r>
      <w:r w:rsidR="004E7AA5" w:rsidRPr="00B32A9B">
        <w:rPr>
          <w:rStyle w:val="Italic"/>
        </w:rPr>
        <w:t>implicitly typed l</w:t>
      </w:r>
      <w:r w:rsidRPr="00B32A9B">
        <w:rPr>
          <w:rStyle w:val="Italic"/>
        </w:rPr>
        <w:t>ocal</w:t>
      </w:r>
      <w:r w:rsidR="004E7AA5" w:rsidRPr="00B32A9B">
        <w:rPr>
          <w:rStyle w:val="Italic"/>
        </w:rPr>
        <w:t xml:space="preserve"> variable declaration</w:t>
      </w:r>
      <w:r w:rsidRPr="00960224">
        <w:t xml:space="preserve"> in the language you do not necessarily need to.</w:t>
      </w:r>
    </w:p>
    <w:p w14:paraId="65FFC21B" w14:textId="77777777" w:rsidR="00B32A9B" w:rsidRPr="000B20BB" w:rsidRDefault="000B20BB" w:rsidP="003D77E9">
      <w:pPr>
        <w:pStyle w:val="Code"/>
        <w:rPr>
          <w:rStyle w:val="MultilanguageMarkerAuto"/>
        </w:rPr>
      </w:pPr>
      <w:r w:rsidRPr="000B20BB">
        <w:rPr>
          <w:rStyle w:val="MultilanguageMarkerAuto"/>
        </w:rPr>
        <w:t>[C#]</w:t>
      </w:r>
    </w:p>
    <w:p w14:paraId="1FC66A5D" w14:textId="77777777" w:rsidR="00B32A9B" w:rsidRDefault="00727564" w:rsidP="003D77E9">
      <w:pPr>
        <w:pStyle w:val="Code"/>
      </w:pPr>
      <w:r w:rsidRPr="00097921">
        <w:rPr>
          <w:color w:val="0000FF"/>
        </w:rPr>
        <w:t>var</w:t>
      </w:r>
      <w:r w:rsidR="003D77E9">
        <w:t xml:space="preserve"> q =</w:t>
      </w:r>
    </w:p>
    <w:p w14:paraId="19EB427C"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71625A92"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653996D6" w14:textId="77777777" w:rsidR="003D77E9" w:rsidRDefault="003D77E9" w:rsidP="003D77E9">
      <w:pPr>
        <w:pStyle w:val="Code"/>
      </w:pPr>
      <w:r>
        <w:tab/>
      </w:r>
      <w:r w:rsidR="00727564" w:rsidRPr="00097921">
        <w:rPr>
          <w:color w:val="0000FF"/>
        </w:rPr>
        <w:t>select</w:t>
      </w:r>
      <w:r w:rsidR="00727564" w:rsidRPr="00814514">
        <w:t xml:space="preserve"> </w:t>
      </w:r>
      <w:r w:rsidR="00727564">
        <w:t xml:space="preserve">new { </w:t>
      </w:r>
      <w:r w:rsidR="00727564" w:rsidRPr="00814514">
        <w:t>c</w:t>
      </w:r>
      <w:r w:rsidR="00727564">
        <w:t>.CompanyName, c.Phone };</w:t>
      </w:r>
    </w:p>
    <w:p w14:paraId="6D5C7D0F" w14:textId="77777777" w:rsidR="00B32A9B" w:rsidRDefault="00727564" w:rsidP="003D77E9">
      <w:pPr>
        <w:pStyle w:val="Code"/>
      </w:pPr>
      <w:r w:rsidRPr="00097921">
        <w:rPr>
          <w:color w:val="0000FF"/>
        </w:rPr>
        <w:t>foreach</w:t>
      </w:r>
      <w:r>
        <w:t>(</w:t>
      </w:r>
      <w:r w:rsidRPr="00097921">
        <w:rPr>
          <w:color w:val="0000FF"/>
        </w:rPr>
        <w:t>var</w:t>
      </w:r>
      <w:r w:rsidR="003D77E9">
        <w:t xml:space="preserve"> c in q)</w:t>
      </w:r>
    </w:p>
    <w:p w14:paraId="1036A92E" w14:textId="77777777" w:rsidR="00727564" w:rsidRDefault="003D77E9" w:rsidP="003D77E9">
      <w:pPr>
        <w:pStyle w:val="Code"/>
      </w:pPr>
      <w:r>
        <w:tab/>
      </w:r>
      <w:r w:rsidR="00727564" w:rsidRPr="00097921">
        <w:rPr>
          <w:color w:val="008080"/>
        </w:rPr>
        <w:t>Console</w:t>
      </w:r>
      <w:r w:rsidR="00727564">
        <w:t>.WriteLine(</w:t>
      </w:r>
      <w:r w:rsidR="00771424">
        <w:rPr>
          <w:color w:val="800000"/>
        </w:rPr>
        <w:t>"</w:t>
      </w:r>
      <w:r w:rsidR="00727564" w:rsidRPr="00097921">
        <w:rPr>
          <w:color w:val="800000"/>
        </w:rPr>
        <w:t>{0}, {1}</w:t>
      </w:r>
      <w:r w:rsidR="00771424">
        <w:rPr>
          <w:color w:val="800000"/>
        </w:rPr>
        <w:t>"</w:t>
      </w:r>
      <w:r w:rsidR="00727564">
        <w:t>, c.CompanyName, c.Phone);</w:t>
      </w:r>
    </w:p>
    <w:p w14:paraId="1C04FF70" w14:textId="77777777" w:rsidR="00B32A9B" w:rsidRPr="00DF1A7F" w:rsidRDefault="00B32A9B" w:rsidP="003D77E9">
      <w:pPr>
        <w:pStyle w:val="Code"/>
      </w:pPr>
    </w:p>
    <w:p w14:paraId="06C8283C" w14:textId="77777777" w:rsidR="000B20BB" w:rsidRDefault="000B20BB" w:rsidP="00960224">
      <w:pPr>
        <w:pStyle w:val="Text"/>
      </w:pPr>
    </w:p>
    <w:p w14:paraId="47BC3048" w14:textId="77777777" w:rsidR="000B20BB" w:rsidRPr="0029216B" w:rsidRDefault="000B20BB" w:rsidP="000B20BB">
      <w:pPr>
        <w:pStyle w:val="Code"/>
        <w:rPr>
          <w:rStyle w:val="MultilanguageMarkerAuto"/>
        </w:rPr>
      </w:pPr>
      <w:r w:rsidRPr="00725B89">
        <w:rPr>
          <w:rStyle w:val="MultilanguageMarkerAuto"/>
        </w:rPr>
        <w:t>[Visual Basic]</w:t>
      </w:r>
    </w:p>
    <w:p w14:paraId="199513A0" w14:textId="77777777" w:rsidR="000B20BB" w:rsidRDefault="000B20BB" w:rsidP="000B20BB">
      <w:pPr>
        <w:pStyle w:val="Code"/>
      </w:pPr>
      <w:r>
        <w:rPr>
          <w:color w:val="0000FF"/>
        </w:rPr>
        <w:t>Dim</w:t>
      </w:r>
      <w:r>
        <w:t xml:space="preserve"> londonCustomerInfo = </w:t>
      </w:r>
      <w:r>
        <w:rPr>
          <w:color w:val="0000FF"/>
        </w:rPr>
        <w:t>F</w:t>
      </w:r>
      <w:r w:rsidRPr="00043DE7">
        <w:rPr>
          <w:color w:val="0000FF"/>
        </w:rPr>
        <w:t>rom</w:t>
      </w:r>
      <w:r>
        <w:t xml:space="preserve"> cust </w:t>
      </w:r>
      <w:r>
        <w:rPr>
          <w:color w:val="0000FF"/>
        </w:rPr>
        <w:t>In</w:t>
      </w:r>
      <w:r>
        <w:t xml:space="preserve"> db.Customer _</w:t>
      </w:r>
    </w:p>
    <w:p w14:paraId="071E8FF6"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3A8571A3" w14:textId="77777777" w:rsidR="000B20BB" w:rsidRDefault="000B20BB" w:rsidP="000B20BB">
      <w:pPr>
        <w:pStyle w:val="Code"/>
        <w:rPr>
          <w:color w:val="800000"/>
        </w:rPr>
      </w:pPr>
      <w:r>
        <w:t xml:space="preserve">                         </w:t>
      </w:r>
      <w:r>
        <w:rPr>
          <w:color w:val="0000FF"/>
        </w:rPr>
        <w:t>Select</w:t>
      </w:r>
      <w:r>
        <w:t xml:space="preserve"> cust.CompanyName, cust.Phone</w:t>
      </w:r>
    </w:p>
    <w:p w14:paraId="2C654691" w14:textId="77777777" w:rsidR="000B20BB" w:rsidRDefault="000B20BB" w:rsidP="000B20BB">
      <w:pPr>
        <w:pStyle w:val="Code"/>
      </w:pPr>
      <w:r>
        <w:rPr>
          <w:color w:val="0000FF"/>
        </w:rPr>
        <w:t>F</w:t>
      </w:r>
      <w:r w:rsidRPr="00097921">
        <w:rPr>
          <w:color w:val="0000FF"/>
        </w:rPr>
        <w:t>or</w:t>
      </w:r>
      <w:r>
        <w:rPr>
          <w:color w:val="0000FF"/>
        </w:rPr>
        <w:t xml:space="preserve"> E</w:t>
      </w:r>
      <w:r w:rsidRPr="00097921">
        <w:rPr>
          <w:color w:val="0000FF"/>
        </w:rPr>
        <w:t>ach</w:t>
      </w:r>
      <w:r>
        <w:t xml:space="preserve"> cust </w:t>
      </w:r>
      <w:r>
        <w:rPr>
          <w:color w:val="0000FF"/>
        </w:rPr>
        <w:t>In</w:t>
      </w:r>
      <w:r>
        <w:t xml:space="preserve"> londonCustomerInfo </w:t>
      </w:r>
    </w:p>
    <w:p w14:paraId="44510609" w14:textId="77777777" w:rsidR="000B20BB" w:rsidRDefault="000B20BB" w:rsidP="000B20BB">
      <w:pPr>
        <w:pStyle w:val="Code"/>
      </w:pPr>
      <w:r>
        <w:tab/>
      </w:r>
      <w:r w:rsidRPr="00097921">
        <w:rPr>
          <w:color w:val="008080"/>
        </w:rPr>
        <w:t>Console</w:t>
      </w:r>
      <w:r>
        <w:t xml:space="preserve">.WriteLine(cust.CompanyName &amp; </w:t>
      </w:r>
      <w:r>
        <w:rPr>
          <w:color w:val="800000"/>
        </w:rPr>
        <w:t>", "</w:t>
      </w:r>
      <w:r>
        <w:t xml:space="preserve"> &amp; cust.Phone)</w:t>
      </w:r>
      <w:r w:rsidRPr="00A6005A">
        <w:t xml:space="preserve"> </w:t>
      </w:r>
    </w:p>
    <w:p w14:paraId="73616D8B" w14:textId="77777777" w:rsidR="000B20BB" w:rsidRPr="00DF1A7F" w:rsidRDefault="000B20BB" w:rsidP="000B20BB">
      <w:pPr>
        <w:pStyle w:val="Code"/>
      </w:pPr>
      <w:r>
        <w:rPr>
          <w:color w:val="0000FF"/>
        </w:rPr>
        <w:t>Next</w:t>
      </w:r>
    </w:p>
    <w:p w14:paraId="7BB46B5F" w14:textId="77777777" w:rsidR="000B20BB" w:rsidRPr="00DF1A7F" w:rsidRDefault="000B20BB" w:rsidP="000B20BB">
      <w:pPr>
        <w:pStyle w:val="Code"/>
      </w:pPr>
    </w:p>
    <w:p w14:paraId="538821B5" w14:textId="77777777" w:rsidR="000B20BB" w:rsidRDefault="000B20BB" w:rsidP="00960224">
      <w:pPr>
        <w:pStyle w:val="Text"/>
      </w:pPr>
    </w:p>
    <w:p w14:paraId="288202E2" w14:textId="77777777" w:rsidR="00727564" w:rsidRPr="00960224" w:rsidRDefault="00727564" w:rsidP="00960224">
      <w:pPr>
        <w:pStyle w:val="Text"/>
      </w:pPr>
      <w:r w:rsidRPr="00960224">
        <w:t xml:space="preserve">If you are consuming the data immediately, </w:t>
      </w:r>
      <w:r w:rsidRPr="00B32A9B">
        <w:rPr>
          <w:rStyle w:val="Italic"/>
        </w:rPr>
        <w:t>anonymous types</w:t>
      </w:r>
      <w:r w:rsidRPr="00960224">
        <w:t xml:space="preserve"> make a good alternative to explicitly defining classes to hold your query results.</w:t>
      </w:r>
    </w:p>
    <w:p w14:paraId="1EB561AF" w14:textId="77777777" w:rsidR="00727564" w:rsidRPr="00960224" w:rsidRDefault="00727564" w:rsidP="00960224">
      <w:pPr>
        <w:pStyle w:val="Text"/>
      </w:pPr>
      <w:r w:rsidRPr="00960224">
        <w:t xml:space="preserve">You can </w:t>
      </w:r>
      <w:r w:rsidR="00624004" w:rsidRPr="00960224">
        <w:t>also</w:t>
      </w:r>
      <w:r w:rsidRPr="00960224">
        <w:t xml:space="preserve"> form cross products of entire objects, though you might rarely have a reason to do so.</w:t>
      </w:r>
    </w:p>
    <w:p w14:paraId="2F71384A" w14:textId="77777777" w:rsidR="00B32A9B" w:rsidRPr="000B20BB" w:rsidRDefault="000B20BB" w:rsidP="00ED3AFB">
      <w:pPr>
        <w:pStyle w:val="Code"/>
        <w:rPr>
          <w:rStyle w:val="MultilanguageMarkerAuto"/>
        </w:rPr>
      </w:pPr>
      <w:r w:rsidRPr="000B20BB">
        <w:rPr>
          <w:rStyle w:val="MultilanguageMarkerAuto"/>
        </w:rPr>
        <w:t>[C#]</w:t>
      </w:r>
    </w:p>
    <w:p w14:paraId="25892DD3" w14:textId="77777777" w:rsidR="00B32A9B" w:rsidRDefault="00727564" w:rsidP="00ED3AFB">
      <w:pPr>
        <w:pStyle w:val="Code"/>
      </w:pPr>
      <w:r w:rsidRPr="00097921">
        <w:rPr>
          <w:color w:val="0000FF"/>
        </w:rPr>
        <w:t>var</w:t>
      </w:r>
      <w:r w:rsidR="00ED3AFB">
        <w:t xml:space="preserve"> q =</w:t>
      </w:r>
    </w:p>
    <w:p w14:paraId="1AAFC14F" w14:textId="77777777" w:rsidR="00B32A9B"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6397BC61" w14:textId="77777777" w:rsidR="00B32A9B" w:rsidRDefault="00DE3353" w:rsidP="00ED3AFB">
      <w:pPr>
        <w:pStyle w:val="Code"/>
      </w:pPr>
      <w:r>
        <w:tab/>
      </w:r>
      <w:r w:rsidRPr="00097921">
        <w:rPr>
          <w:color w:val="0000FF"/>
        </w:rPr>
        <w:t>from</w:t>
      </w:r>
      <w:r w:rsidR="00727564">
        <w:t xml:space="preserve"> o </w:t>
      </w:r>
      <w:r w:rsidR="00727564" w:rsidRPr="00B42164">
        <w:rPr>
          <w:color w:val="0000FF"/>
        </w:rPr>
        <w:t>in</w:t>
      </w:r>
      <w:r w:rsidR="00ED3AFB">
        <w:t xml:space="preserve"> c.Orders</w:t>
      </w:r>
    </w:p>
    <w:p w14:paraId="4F22B66B" w14:textId="77777777" w:rsidR="00B32A9B" w:rsidRDefault="00ED3AFB" w:rsidP="00ED3AFB">
      <w:pPr>
        <w:pStyle w:val="Code"/>
        <w:rPr>
          <w:color w:val="0000FF"/>
        </w:rPr>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01BD1745" w14:textId="77777777" w:rsidR="00727564"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w:t>
      </w:r>
      <w:r>
        <w:t xml:space="preserve"> </w:t>
      </w:r>
      <w:r w:rsidR="00727564">
        <w:t>c, o</w:t>
      </w:r>
      <w:r>
        <w:t xml:space="preserve"> };</w:t>
      </w:r>
    </w:p>
    <w:p w14:paraId="4E3250DD" w14:textId="77777777" w:rsidR="00B32A9B" w:rsidRDefault="00B32A9B" w:rsidP="00ED3AFB">
      <w:pPr>
        <w:pStyle w:val="Code"/>
      </w:pPr>
    </w:p>
    <w:p w14:paraId="7B54FADC" w14:textId="77777777" w:rsidR="000B20BB" w:rsidRDefault="000B20BB" w:rsidP="00960224">
      <w:pPr>
        <w:pStyle w:val="Text"/>
      </w:pPr>
    </w:p>
    <w:p w14:paraId="0628D332" w14:textId="77777777" w:rsidR="000B20BB" w:rsidRPr="0029216B" w:rsidRDefault="000B20BB" w:rsidP="000B20BB">
      <w:pPr>
        <w:pStyle w:val="Code"/>
        <w:rPr>
          <w:rStyle w:val="MultilanguageMarkerAuto"/>
        </w:rPr>
      </w:pPr>
      <w:r w:rsidRPr="00725B89">
        <w:rPr>
          <w:rStyle w:val="MultilanguageMarkerAuto"/>
        </w:rPr>
        <w:t>[Visual Basic]</w:t>
      </w:r>
    </w:p>
    <w:p w14:paraId="673ACFA5" w14:textId="77777777" w:rsidR="000B20BB" w:rsidRDefault="000B20BB" w:rsidP="000B20BB">
      <w:pPr>
        <w:pStyle w:val="Code"/>
      </w:pPr>
      <w:r>
        <w:rPr>
          <w:color w:val="0000FF"/>
        </w:rPr>
        <w:t>Dim</w:t>
      </w:r>
      <w:r>
        <w:t xml:space="preserve"> londonOrders = </w:t>
      </w:r>
      <w:r>
        <w:rPr>
          <w:color w:val="0000FF"/>
        </w:rPr>
        <w:t>F</w:t>
      </w:r>
      <w:r w:rsidRPr="00043DE7">
        <w:rPr>
          <w:color w:val="0000FF"/>
        </w:rPr>
        <w:t>rom</w:t>
      </w:r>
      <w:r>
        <w:t xml:space="preserve"> cust </w:t>
      </w:r>
      <w:r>
        <w:rPr>
          <w:color w:val="0000FF"/>
        </w:rPr>
        <w:t>In</w:t>
      </w:r>
      <w:r>
        <w:t xml:space="preserve"> db.Customer, _</w:t>
      </w:r>
    </w:p>
    <w:p w14:paraId="563CECC5" w14:textId="77777777" w:rsidR="000B20BB" w:rsidRDefault="000B20BB" w:rsidP="000B20BB">
      <w:pPr>
        <w:pStyle w:val="Code"/>
      </w:pPr>
      <w:r>
        <w:t xml:space="preserve">                   ord </w:t>
      </w:r>
      <w:r>
        <w:rPr>
          <w:color w:val="0000FF"/>
        </w:rPr>
        <w:t>In</w:t>
      </w:r>
      <w:r>
        <w:t xml:space="preserve"> db.Orders _</w:t>
      </w:r>
    </w:p>
    <w:p w14:paraId="7A5416C2"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06F9FE7A" w14:textId="77777777" w:rsidR="000B20BB" w:rsidRDefault="000B20BB" w:rsidP="000B20BB">
      <w:pPr>
        <w:pStyle w:val="Code"/>
      </w:pPr>
      <w:r>
        <w:t xml:space="preserve">                   </w:t>
      </w:r>
      <w:r>
        <w:rPr>
          <w:color w:val="0000FF"/>
        </w:rPr>
        <w:t>Select</w:t>
      </w:r>
      <w:r>
        <w:t xml:space="preserve"> Customer = cust, Order = ord</w:t>
      </w:r>
    </w:p>
    <w:p w14:paraId="3FA4344F" w14:textId="77777777" w:rsidR="000B20BB" w:rsidRDefault="000B20BB" w:rsidP="000B20BB">
      <w:pPr>
        <w:pStyle w:val="Code"/>
      </w:pPr>
    </w:p>
    <w:p w14:paraId="19779810" w14:textId="77777777" w:rsidR="000B20BB" w:rsidRDefault="000B20BB" w:rsidP="00960224">
      <w:pPr>
        <w:pStyle w:val="Text"/>
      </w:pPr>
    </w:p>
    <w:p w14:paraId="1C115DBB" w14:textId="77777777" w:rsidR="00727564" w:rsidRPr="00960224" w:rsidRDefault="00727564" w:rsidP="00960224">
      <w:pPr>
        <w:pStyle w:val="Text"/>
      </w:pPr>
      <w:r w:rsidRPr="00960224">
        <w:t>This query constructs a sequence of pairs of customer and order objects.</w:t>
      </w:r>
    </w:p>
    <w:p w14:paraId="61458016" w14:textId="77777777" w:rsidR="00727564" w:rsidRPr="00960224" w:rsidRDefault="00727564" w:rsidP="00960224">
      <w:pPr>
        <w:pStyle w:val="Text"/>
      </w:pPr>
      <w:r w:rsidRPr="00960224">
        <w:t>It</w:t>
      </w:r>
      <w:r w:rsidR="00771424">
        <w:t>'</w:t>
      </w:r>
      <w:r w:rsidRPr="00960224">
        <w:t>s also possible to make projections at any stage of the query. You can project data into newly constructed objects and then refer to those objects</w:t>
      </w:r>
      <w:r w:rsidR="00771424">
        <w:t>'</w:t>
      </w:r>
      <w:r w:rsidRPr="00960224">
        <w:t xml:space="preserve"> members in subsequent query operations.</w:t>
      </w:r>
    </w:p>
    <w:p w14:paraId="424FABD3" w14:textId="77777777" w:rsidR="004746D0" w:rsidRPr="00876BD0" w:rsidRDefault="00876BD0" w:rsidP="00ED3AFB">
      <w:pPr>
        <w:pStyle w:val="Code"/>
        <w:rPr>
          <w:rStyle w:val="MultilanguageMarkerAuto"/>
        </w:rPr>
      </w:pPr>
      <w:r w:rsidRPr="00876BD0">
        <w:rPr>
          <w:rStyle w:val="MultilanguageMarkerAuto"/>
        </w:rPr>
        <w:t>[C#]</w:t>
      </w:r>
    </w:p>
    <w:p w14:paraId="057FA3B5" w14:textId="77777777" w:rsidR="004746D0" w:rsidRDefault="00727564" w:rsidP="00ED3AFB">
      <w:pPr>
        <w:pStyle w:val="Code"/>
      </w:pPr>
      <w:r w:rsidRPr="00097921">
        <w:rPr>
          <w:color w:val="0000FF"/>
        </w:rPr>
        <w:t>var</w:t>
      </w:r>
      <w:r w:rsidR="00ED3AFB">
        <w:t xml:space="preserve"> q =</w:t>
      </w:r>
    </w:p>
    <w:p w14:paraId="0CB8195E"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0DB1F0FC"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7E76B21C"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{Name = c.ContactName, c.Phone} </w:t>
      </w:r>
      <w:r w:rsidR="00727564" w:rsidRPr="00B220C9">
        <w:rPr>
          <w:color w:val="0000FF"/>
        </w:rPr>
        <w:t>into</w:t>
      </w:r>
      <w:r w:rsidR="00727564">
        <w:t xml:space="preserve"> x</w:t>
      </w:r>
    </w:p>
    <w:p w14:paraId="2A9BCFB7" w14:textId="77777777" w:rsidR="004746D0" w:rsidRDefault="00ED3AFB" w:rsidP="00ED3AFB">
      <w:pPr>
        <w:pStyle w:val="Code"/>
      </w:pPr>
      <w:r>
        <w:tab/>
      </w:r>
      <w:r w:rsidR="00727564">
        <w:rPr>
          <w:color w:val="0000FF"/>
        </w:rPr>
        <w:t xml:space="preserve">orderby </w:t>
      </w:r>
      <w:r>
        <w:t>x.Name</w:t>
      </w:r>
    </w:p>
    <w:p w14:paraId="367C5667" w14:textId="77777777" w:rsidR="00727564" w:rsidRDefault="00ED3AFB" w:rsidP="00ED3AFB">
      <w:pPr>
        <w:pStyle w:val="Code"/>
      </w:pPr>
      <w:r>
        <w:tab/>
      </w:r>
      <w:r w:rsidR="00727564" w:rsidRPr="00B220C9">
        <w:rPr>
          <w:color w:val="0000FF"/>
        </w:rPr>
        <w:t>select</w:t>
      </w:r>
      <w:r w:rsidR="00727564" w:rsidRPr="00B220C9">
        <w:t xml:space="preserve"> x</w:t>
      </w:r>
      <w:r w:rsidR="00727564">
        <w:t>;</w:t>
      </w:r>
    </w:p>
    <w:p w14:paraId="5B0B8CBA" w14:textId="77777777" w:rsidR="004746D0" w:rsidRDefault="004746D0" w:rsidP="00ED3AFB">
      <w:pPr>
        <w:pStyle w:val="Code"/>
      </w:pPr>
    </w:p>
    <w:p w14:paraId="65229735" w14:textId="77777777" w:rsidR="00876BD0" w:rsidRDefault="00876BD0" w:rsidP="00960224">
      <w:pPr>
        <w:pStyle w:val="Text"/>
      </w:pPr>
    </w:p>
    <w:p w14:paraId="7B0FABB6" w14:textId="77777777" w:rsidR="00876BD0" w:rsidRPr="0029216B" w:rsidRDefault="00876BD0" w:rsidP="00876BD0">
      <w:pPr>
        <w:pStyle w:val="Code"/>
        <w:rPr>
          <w:rStyle w:val="MultilanguageMarkerAuto"/>
        </w:rPr>
      </w:pPr>
      <w:r w:rsidRPr="00725B89">
        <w:rPr>
          <w:rStyle w:val="MultilanguageMarkerAuto"/>
        </w:rPr>
        <w:t>[Visual Basic]</w:t>
      </w:r>
    </w:p>
    <w:p w14:paraId="233B4EB1" w14:textId="77777777" w:rsidR="00876BD0" w:rsidRDefault="00876BD0" w:rsidP="00876BD0">
      <w:pPr>
        <w:pStyle w:val="Code"/>
      </w:pPr>
      <w:r>
        <w:rPr>
          <w:color w:val="0000FF"/>
        </w:rPr>
        <w:t>Dim</w:t>
      </w:r>
      <w:r>
        <w:t xml:space="preserve"> londonItems = </w:t>
      </w:r>
      <w:r>
        <w:rPr>
          <w:color w:val="0000FF"/>
        </w:rPr>
        <w:t>F</w:t>
      </w:r>
      <w:r w:rsidRPr="00043DE7">
        <w:rPr>
          <w:color w:val="0000FF"/>
        </w:rPr>
        <w:t>rom</w:t>
      </w:r>
      <w:r>
        <w:t xml:space="preserve"> cust </w:t>
      </w:r>
      <w:r>
        <w:rPr>
          <w:color w:val="0000FF"/>
        </w:rPr>
        <w:t>In</w:t>
      </w:r>
      <w:r>
        <w:t xml:space="preserve"> db.Customer _</w:t>
      </w:r>
    </w:p>
    <w:p w14:paraId="3546B398"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74649925" w14:textId="77777777" w:rsidR="00876BD0" w:rsidRDefault="00876BD0" w:rsidP="00876BD0">
      <w:pPr>
        <w:pStyle w:val="Code"/>
      </w:pPr>
      <w:r>
        <w:t xml:space="preserve">                  </w:t>
      </w:r>
      <w:r>
        <w:rPr>
          <w:color w:val="0000FF"/>
        </w:rPr>
        <w:t xml:space="preserve">Select </w:t>
      </w:r>
      <w:r w:rsidRPr="00D50693">
        <w:t>Name</w:t>
      </w:r>
      <w:r>
        <w:t xml:space="preserve"> = cust.ContactName, cust.Phone _</w:t>
      </w:r>
    </w:p>
    <w:p w14:paraId="525412DB" w14:textId="77777777" w:rsidR="00876BD0" w:rsidRDefault="00876BD0" w:rsidP="00876BD0">
      <w:pPr>
        <w:pStyle w:val="Code"/>
      </w:pPr>
      <w:r>
        <w:t xml:space="preserve">                  </w:t>
      </w:r>
      <w:r>
        <w:rPr>
          <w:color w:val="0000FF"/>
        </w:rPr>
        <w:t xml:space="preserve">Order By </w:t>
      </w:r>
      <w:r>
        <w:t>Name</w:t>
      </w:r>
    </w:p>
    <w:p w14:paraId="7E64437B" w14:textId="77777777" w:rsidR="00876BD0" w:rsidRDefault="00876BD0" w:rsidP="00876BD0">
      <w:pPr>
        <w:pStyle w:val="Code"/>
      </w:pPr>
    </w:p>
    <w:p w14:paraId="677DC369" w14:textId="77777777" w:rsidR="00876BD0" w:rsidRDefault="00876BD0" w:rsidP="00960224">
      <w:pPr>
        <w:pStyle w:val="Text"/>
      </w:pPr>
    </w:p>
    <w:p w14:paraId="5EBE8B67" w14:textId="77777777" w:rsidR="00727564" w:rsidRPr="00960224" w:rsidRDefault="00727564" w:rsidP="00960224">
      <w:pPr>
        <w:pStyle w:val="Text"/>
      </w:pPr>
      <w:r w:rsidRPr="00960224">
        <w:t xml:space="preserve">Be wary of using parameterized constructors at this stage, though. It is technically valid to do so, yet it is impossible for </w:t>
      </w:r>
      <w:r w:rsidR="001D066C" w:rsidRPr="00960224">
        <w:t>LINQ to SQL</w:t>
      </w:r>
      <w:r w:rsidRPr="00960224">
        <w:t xml:space="preserve"> to track how constructor usage affects member state without understanding the actual code inside the constructor. </w:t>
      </w:r>
    </w:p>
    <w:p w14:paraId="4EF6DCB6" w14:textId="77777777" w:rsidR="004746D0" w:rsidRPr="00876BD0" w:rsidRDefault="00876BD0" w:rsidP="00ED3AFB">
      <w:pPr>
        <w:pStyle w:val="Code"/>
        <w:rPr>
          <w:rStyle w:val="MultilanguageMarkerAuto"/>
        </w:rPr>
      </w:pPr>
      <w:r w:rsidRPr="00876BD0">
        <w:rPr>
          <w:rStyle w:val="MultilanguageMarkerAuto"/>
        </w:rPr>
        <w:t>[C#]</w:t>
      </w:r>
    </w:p>
    <w:p w14:paraId="6F7E1A57" w14:textId="77777777" w:rsidR="004746D0" w:rsidRDefault="00727564" w:rsidP="00ED3AFB">
      <w:pPr>
        <w:pStyle w:val="Code"/>
      </w:pPr>
      <w:r w:rsidRPr="00097921">
        <w:rPr>
          <w:color w:val="0000FF"/>
        </w:rPr>
        <w:t>var</w:t>
      </w:r>
      <w:r w:rsidRPr="00814514">
        <w:t xml:space="preserve"> q =</w:t>
      </w:r>
    </w:p>
    <w:p w14:paraId="53C56ED8"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583A3C3E"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4D260651"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MyType(c.ContactName, c.Phone) </w:t>
      </w:r>
      <w:r w:rsidR="00727564" w:rsidRPr="002D6A0D">
        <w:rPr>
          <w:color w:val="0000FF"/>
        </w:rPr>
        <w:t>into</w:t>
      </w:r>
      <w:r>
        <w:t xml:space="preserve"> x</w:t>
      </w:r>
    </w:p>
    <w:p w14:paraId="46CD2B90" w14:textId="77777777" w:rsidR="004746D0" w:rsidRDefault="00ED3AFB" w:rsidP="00ED3AFB">
      <w:pPr>
        <w:pStyle w:val="Code"/>
      </w:pPr>
      <w:r>
        <w:tab/>
      </w:r>
      <w:r w:rsidR="00727564" w:rsidRPr="00B220C9">
        <w:rPr>
          <w:color w:val="0000FF"/>
        </w:rPr>
        <w:t>orderby</w:t>
      </w:r>
      <w:r>
        <w:t xml:space="preserve"> x.Name</w:t>
      </w:r>
    </w:p>
    <w:p w14:paraId="480D20DC" w14:textId="77777777" w:rsidR="00727564" w:rsidRDefault="00ED3AFB" w:rsidP="00ED3AFB">
      <w:pPr>
        <w:pStyle w:val="Code"/>
      </w:pPr>
      <w:r>
        <w:tab/>
      </w:r>
      <w:r w:rsidR="00727564" w:rsidRPr="00B220C9">
        <w:rPr>
          <w:color w:val="0000FF"/>
        </w:rPr>
        <w:t>select</w:t>
      </w:r>
      <w:r w:rsidR="00727564">
        <w:t xml:space="preserve"> x;</w:t>
      </w:r>
    </w:p>
    <w:p w14:paraId="3AB260D4" w14:textId="77777777" w:rsidR="004746D0" w:rsidRDefault="004746D0" w:rsidP="00ED3AFB">
      <w:pPr>
        <w:pStyle w:val="Code"/>
      </w:pPr>
    </w:p>
    <w:p w14:paraId="683974BD" w14:textId="77777777" w:rsidR="00876BD0" w:rsidRDefault="00876BD0" w:rsidP="00960224">
      <w:pPr>
        <w:pStyle w:val="Text"/>
      </w:pPr>
    </w:p>
    <w:p w14:paraId="7F405AB0" w14:textId="77777777" w:rsidR="00876BD0" w:rsidRPr="00610832" w:rsidRDefault="00876BD0" w:rsidP="00876BD0">
      <w:pPr>
        <w:pStyle w:val="Code"/>
        <w:rPr>
          <w:rStyle w:val="MultilanguageMarkerAuto"/>
        </w:rPr>
      </w:pPr>
      <w:r w:rsidRPr="00725B89">
        <w:rPr>
          <w:rStyle w:val="MultilanguageMarkerAuto"/>
        </w:rPr>
        <w:t>[Visual Basic]</w:t>
      </w:r>
    </w:p>
    <w:p w14:paraId="62E3FE95" w14:textId="77777777" w:rsidR="00876BD0" w:rsidRDefault="00876BD0" w:rsidP="00876BD0">
      <w:pPr>
        <w:pStyle w:val="Code"/>
      </w:pPr>
      <w:r>
        <w:rPr>
          <w:color w:val="0000FF"/>
        </w:rPr>
        <w:t>Dim</w:t>
      </w:r>
      <w:r>
        <w:t xml:space="preserve"> londonItems = </w:t>
      </w:r>
      <w:r>
        <w:rPr>
          <w:color w:val="0000FF"/>
        </w:rPr>
        <w:t>F</w:t>
      </w:r>
      <w:r w:rsidRPr="00043DE7">
        <w:rPr>
          <w:color w:val="0000FF"/>
        </w:rPr>
        <w:t>rom</w:t>
      </w:r>
      <w:r>
        <w:t xml:space="preserve"> cust </w:t>
      </w:r>
      <w:r>
        <w:rPr>
          <w:color w:val="0000FF"/>
        </w:rPr>
        <w:t>In</w:t>
      </w:r>
      <w:r>
        <w:t xml:space="preserve"> db.Customer _</w:t>
      </w:r>
    </w:p>
    <w:p w14:paraId="5FAA8281"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2B5D69AE" w14:textId="77777777" w:rsidR="00876BD0" w:rsidRDefault="00876BD0" w:rsidP="00876BD0">
      <w:pPr>
        <w:pStyle w:val="Code"/>
      </w:pPr>
      <w:r>
        <w:t xml:space="preserve">                  </w:t>
      </w:r>
      <w:r>
        <w:rPr>
          <w:color w:val="0000FF"/>
        </w:rPr>
        <w:t xml:space="preserve">Select </w:t>
      </w:r>
      <w:r>
        <w:t xml:space="preserve">MyType = </w:t>
      </w:r>
      <w:r>
        <w:rPr>
          <w:color w:val="0000FF"/>
        </w:rPr>
        <w:t>New</w:t>
      </w:r>
      <w:r>
        <w:t xml:space="preserve"> MyType(cust.ContactName, cust.Phone) _</w:t>
      </w:r>
    </w:p>
    <w:p w14:paraId="39ABF162" w14:textId="77777777" w:rsidR="00876BD0" w:rsidRDefault="00876BD0" w:rsidP="00876BD0">
      <w:pPr>
        <w:pStyle w:val="Code"/>
      </w:pPr>
      <w:r>
        <w:t xml:space="preserve">                  </w:t>
      </w:r>
      <w:r>
        <w:rPr>
          <w:color w:val="0000FF"/>
        </w:rPr>
        <w:t xml:space="preserve">Order By </w:t>
      </w:r>
      <w:r>
        <w:t>MyType.Name</w:t>
      </w:r>
    </w:p>
    <w:p w14:paraId="145806C9" w14:textId="77777777" w:rsidR="00876BD0" w:rsidRDefault="00876BD0" w:rsidP="00876BD0">
      <w:pPr>
        <w:pStyle w:val="Code"/>
      </w:pPr>
    </w:p>
    <w:p w14:paraId="1008F9C1" w14:textId="77777777" w:rsidR="00876BD0" w:rsidRDefault="00876BD0" w:rsidP="00960224">
      <w:pPr>
        <w:pStyle w:val="Text"/>
      </w:pPr>
    </w:p>
    <w:p w14:paraId="43622573" w14:textId="77777777" w:rsidR="00727564" w:rsidRPr="00960224" w:rsidRDefault="00727564" w:rsidP="00960224">
      <w:pPr>
        <w:pStyle w:val="Text"/>
      </w:pPr>
      <w:r w:rsidRPr="00960224">
        <w:t xml:space="preserve">Because </w:t>
      </w:r>
      <w:r w:rsidR="001D066C" w:rsidRPr="00960224">
        <w:t>LINQ to SQL</w:t>
      </w:r>
      <w:r w:rsidRPr="00960224">
        <w:t xml:space="preserve"> attempts to translate the query into pure relational SQL locally defined object types are not available on the server to actually construct. All object construction is actually postponed until after the data is retrieved back from the database. In place of actual constructors, the generated SQL uses normal SQL column projection. Since it is not possible for the query translator to understand what is happening during a constructor call it is unable to establish a meaning for the </w:t>
      </w:r>
      <w:r w:rsidRPr="00002CE9">
        <w:rPr>
          <w:rStyle w:val="CodeEmbedded"/>
        </w:rPr>
        <w:t>Name</w:t>
      </w:r>
      <w:r w:rsidRPr="00960224">
        <w:t xml:space="preserve"> field of </w:t>
      </w:r>
      <w:r w:rsidRPr="00002CE9">
        <w:rPr>
          <w:rStyle w:val="CodeEmbedded"/>
        </w:rPr>
        <w:t>MyType</w:t>
      </w:r>
      <w:r w:rsidRPr="00960224">
        <w:t>.</w:t>
      </w:r>
    </w:p>
    <w:p w14:paraId="2743796E" w14:textId="77777777" w:rsidR="00727564" w:rsidRPr="00960224" w:rsidRDefault="00727564" w:rsidP="00960224">
      <w:pPr>
        <w:pStyle w:val="Text"/>
      </w:pPr>
      <w:r w:rsidRPr="00960224">
        <w:t xml:space="preserve">Instead, the best practice is to always use </w:t>
      </w:r>
      <w:r w:rsidRPr="004746D0">
        <w:rPr>
          <w:rStyle w:val="Italic"/>
        </w:rPr>
        <w:t>object initializers</w:t>
      </w:r>
      <w:r w:rsidRPr="00960224">
        <w:t xml:space="preserve"> to encode projections.</w:t>
      </w:r>
    </w:p>
    <w:p w14:paraId="629643D4" w14:textId="77777777" w:rsidR="004746D0" w:rsidRPr="00876BD0" w:rsidRDefault="00876BD0" w:rsidP="00ED3AFB">
      <w:pPr>
        <w:pStyle w:val="Code"/>
        <w:rPr>
          <w:rStyle w:val="MultilanguageMarkerAuto"/>
        </w:rPr>
      </w:pPr>
      <w:r w:rsidRPr="00876BD0">
        <w:rPr>
          <w:rStyle w:val="MultilanguageMarkerAuto"/>
        </w:rPr>
        <w:t>[C#]</w:t>
      </w:r>
    </w:p>
    <w:p w14:paraId="39B5182C" w14:textId="77777777" w:rsidR="004746D0" w:rsidRDefault="00727564" w:rsidP="00ED3AFB">
      <w:pPr>
        <w:pStyle w:val="Code"/>
      </w:pPr>
      <w:r w:rsidRPr="00097921">
        <w:rPr>
          <w:color w:val="0000FF"/>
        </w:rPr>
        <w:t>var</w:t>
      </w:r>
      <w:r w:rsidR="00ED3AFB">
        <w:t xml:space="preserve"> q =</w:t>
      </w:r>
    </w:p>
    <w:p w14:paraId="736D28FF"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3DCAB6BF"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24D19DD2"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MyType {</w:t>
      </w:r>
      <w:r>
        <w:t xml:space="preserve"> </w:t>
      </w:r>
      <w:r w:rsidR="00727564">
        <w:t>Name</w:t>
      </w:r>
      <w:r>
        <w:t xml:space="preserve"> </w:t>
      </w:r>
      <w:r w:rsidR="00727564">
        <w:t>=</w:t>
      </w:r>
      <w:r>
        <w:t xml:space="preserve"> </w:t>
      </w:r>
      <w:r w:rsidR="00727564">
        <w:t>c.ContactName, HomePhone</w:t>
      </w:r>
      <w:r>
        <w:t xml:space="preserve"> </w:t>
      </w:r>
      <w:r w:rsidR="00727564">
        <w:t>=</w:t>
      </w:r>
      <w:r>
        <w:t xml:space="preserve"> </w:t>
      </w:r>
      <w:r w:rsidR="00727564">
        <w:t>c.Phone</w:t>
      </w:r>
      <w:r>
        <w:t xml:space="preserve"> </w:t>
      </w:r>
      <w:r w:rsidR="00727564">
        <w:t xml:space="preserve">} </w:t>
      </w:r>
      <w:r w:rsidR="00727564" w:rsidRPr="002D6A0D">
        <w:rPr>
          <w:color w:val="0000FF"/>
        </w:rPr>
        <w:t>into</w:t>
      </w:r>
      <w:r>
        <w:t xml:space="preserve"> x</w:t>
      </w:r>
    </w:p>
    <w:p w14:paraId="18A0525D" w14:textId="77777777" w:rsidR="004746D0" w:rsidRDefault="00ED3AFB" w:rsidP="00ED3AFB">
      <w:pPr>
        <w:pStyle w:val="Code"/>
      </w:pPr>
      <w:r>
        <w:tab/>
      </w:r>
      <w:r w:rsidR="00727564" w:rsidRPr="00B220C9">
        <w:rPr>
          <w:color w:val="0000FF"/>
        </w:rPr>
        <w:t>orderby</w:t>
      </w:r>
      <w:r>
        <w:t xml:space="preserve"> x.Name</w:t>
      </w:r>
    </w:p>
    <w:p w14:paraId="598481CA" w14:textId="77777777" w:rsidR="00727564" w:rsidRDefault="00ED3AFB" w:rsidP="00ED3AFB">
      <w:pPr>
        <w:pStyle w:val="Code"/>
      </w:pPr>
      <w:r>
        <w:tab/>
      </w:r>
      <w:r w:rsidR="00727564" w:rsidRPr="00B220C9">
        <w:rPr>
          <w:color w:val="0000FF"/>
        </w:rPr>
        <w:t>select</w:t>
      </w:r>
      <w:r w:rsidR="00727564">
        <w:t xml:space="preserve"> x;</w:t>
      </w:r>
    </w:p>
    <w:p w14:paraId="4B741193" w14:textId="77777777" w:rsidR="004746D0" w:rsidRDefault="004746D0" w:rsidP="00ED3AFB">
      <w:pPr>
        <w:pStyle w:val="Code"/>
      </w:pPr>
    </w:p>
    <w:p w14:paraId="3ED32385" w14:textId="77777777" w:rsidR="00876BD0" w:rsidRDefault="00876BD0" w:rsidP="00960224">
      <w:pPr>
        <w:pStyle w:val="Text"/>
      </w:pPr>
    </w:p>
    <w:p w14:paraId="45068D77" w14:textId="77777777" w:rsidR="00876BD0" w:rsidRPr="00876BD0" w:rsidRDefault="00876BD0" w:rsidP="00876BD0">
      <w:pPr>
        <w:pStyle w:val="Code"/>
        <w:rPr>
          <w:rStyle w:val="MultilanguageMarkerAuto"/>
        </w:rPr>
      </w:pPr>
      <w:r w:rsidRPr="00876BD0">
        <w:rPr>
          <w:rStyle w:val="MultilanguageMarkerAuto"/>
        </w:rPr>
        <w:t>[Visual Basic]</w:t>
      </w:r>
    </w:p>
    <w:p w14:paraId="276DFA81" w14:textId="77777777" w:rsidR="00876BD0" w:rsidRDefault="00876BD0" w:rsidP="00876BD0">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412FEC66"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668CCE1C" w14:textId="77777777" w:rsidR="00876BD0" w:rsidRDefault="00876BD0" w:rsidP="00876BD0">
      <w:pPr>
        <w:pStyle w:val="Code"/>
      </w:pPr>
      <w:r>
        <w:t xml:space="preserve">                      </w:t>
      </w:r>
      <w:r>
        <w:rPr>
          <w:color w:val="0000FF"/>
        </w:rPr>
        <w:t xml:space="preserve">Select </w:t>
      </w:r>
      <w:r>
        <w:t xml:space="preserve">Contact = </w:t>
      </w:r>
      <w:r>
        <w:rPr>
          <w:color w:val="0000FF"/>
        </w:rPr>
        <w:t>New With</w:t>
      </w:r>
      <w:r>
        <w:t xml:space="preserve"> {.Name = cust.ContactName,</w:t>
      </w:r>
      <w:r w:rsidRPr="00DA3195">
        <w:t xml:space="preserve"> </w:t>
      </w:r>
      <w:r>
        <w:t>_</w:t>
      </w:r>
    </w:p>
    <w:p w14:paraId="42CBE5D5" w14:textId="77777777" w:rsidR="00876BD0" w:rsidRDefault="00876BD0" w:rsidP="00876BD0">
      <w:pPr>
        <w:pStyle w:val="Code"/>
      </w:pPr>
      <w:r>
        <w:t xml:space="preserve">                      .Phone = cust.Phone} _</w:t>
      </w:r>
    </w:p>
    <w:p w14:paraId="233CF82B" w14:textId="77777777" w:rsidR="00876BD0" w:rsidRDefault="00876BD0" w:rsidP="00876BD0">
      <w:pPr>
        <w:pStyle w:val="Code"/>
      </w:pPr>
      <w:r>
        <w:t xml:space="preserve">                      </w:t>
      </w:r>
      <w:r>
        <w:rPr>
          <w:color w:val="0000FF"/>
        </w:rPr>
        <w:t xml:space="preserve">Order By </w:t>
      </w:r>
      <w:r>
        <w:t>Contact.Name</w:t>
      </w:r>
    </w:p>
    <w:p w14:paraId="750950A6" w14:textId="77777777" w:rsidR="00876BD0" w:rsidRDefault="00876BD0" w:rsidP="00876BD0">
      <w:pPr>
        <w:pStyle w:val="Code"/>
      </w:pPr>
    </w:p>
    <w:p w14:paraId="0167F801" w14:textId="77777777" w:rsidR="00876BD0" w:rsidRDefault="00876BD0" w:rsidP="00960224">
      <w:pPr>
        <w:pStyle w:val="Text"/>
      </w:pPr>
    </w:p>
    <w:p w14:paraId="0CA1F00B" w14:textId="77777777" w:rsidR="00727564" w:rsidRPr="00960224" w:rsidRDefault="00727564" w:rsidP="00960224">
      <w:pPr>
        <w:pStyle w:val="Text"/>
      </w:pPr>
      <w:r w:rsidRPr="00960224">
        <w:t xml:space="preserve">The only safe place to use a parameterized constructor is in the final projection of a query. </w:t>
      </w:r>
    </w:p>
    <w:p w14:paraId="3B8299E2" w14:textId="77777777" w:rsidR="004746D0" w:rsidRPr="00876BD0" w:rsidRDefault="00876BD0" w:rsidP="00ED3AFB">
      <w:pPr>
        <w:pStyle w:val="Code"/>
        <w:rPr>
          <w:rStyle w:val="MultilanguageMarkerAuto"/>
        </w:rPr>
      </w:pPr>
      <w:r w:rsidRPr="00876BD0">
        <w:rPr>
          <w:rStyle w:val="MultilanguageMarkerAuto"/>
        </w:rPr>
        <w:t>[C#]</w:t>
      </w:r>
    </w:p>
    <w:p w14:paraId="1C5647CF" w14:textId="77777777" w:rsidR="004746D0" w:rsidRDefault="00727564" w:rsidP="00ED3AFB">
      <w:pPr>
        <w:pStyle w:val="Code"/>
      </w:pPr>
      <w:r w:rsidRPr="00097921">
        <w:rPr>
          <w:color w:val="0000FF"/>
        </w:rPr>
        <w:t>var</w:t>
      </w:r>
      <w:r>
        <w:t xml:space="preserve"> e</w:t>
      </w:r>
      <w:r w:rsidR="00ED3AFB">
        <w:t xml:space="preserve"> =</w:t>
      </w:r>
    </w:p>
    <w:p w14:paraId="350DA41F" w14:textId="77777777" w:rsidR="004746D0" w:rsidRDefault="00ED3AFB" w:rsidP="00ED3AFB">
      <w:pPr>
        <w:pStyle w:val="Code"/>
      </w:pPr>
      <w:r>
        <w:tab/>
      </w:r>
      <w:r w:rsidR="00727564" w:rsidRPr="002D6A0D">
        <w:rPr>
          <w:color w:val="0000FF"/>
        </w:rPr>
        <w:t>new</w:t>
      </w:r>
      <w:r>
        <w:t xml:space="preserve"> XElement</w:t>
      </w:r>
      <w:r w:rsidRPr="00ED3AFB">
        <w:t>(</w:t>
      </w:r>
      <w:r w:rsidR="00771424">
        <w:rPr>
          <w:color w:val="800000"/>
        </w:rPr>
        <w:t>"</w:t>
      </w:r>
      <w:r w:rsidRPr="00ED3AFB">
        <w:rPr>
          <w:color w:val="800000"/>
        </w:rPr>
        <w:t>results</w:t>
      </w:r>
      <w:r w:rsidR="00771424">
        <w:rPr>
          <w:color w:val="800000"/>
        </w:rPr>
        <w:t>"</w:t>
      </w:r>
      <w:r>
        <w:t>,</w:t>
      </w:r>
    </w:p>
    <w:p w14:paraId="675DFD85" w14:textId="77777777" w:rsidR="004746D0" w:rsidRDefault="00ED3AFB" w:rsidP="00ED3AFB">
      <w:pPr>
        <w:pStyle w:val="Code"/>
      </w:pPr>
      <w:r>
        <w:tab/>
      </w: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1BD3C35E" w14:textId="77777777" w:rsidR="004746D0" w:rsidRPr="004746D0" w:rsidRDefault="00ED3AFB" w:rsidP="00ED3AFB">
      <w:pPr>
        <w:pStyle w:val="Code"/>
      </w:pPr>
      <w:r>
        <w:tab/>
      </w: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25FA9DC7" w14:textId="77777777" w:rsidR="004746D0" w:rsidRDefault="00ED3AFB" w:rsidP="00ED3AFB">
      <w:pPr>
        <w:pStyle w:val="Code"/>
      </w:pPr>
      <w:r>
        <w:rPr>
          <w:color w:val="0000FF"/>
        </w:rPr>
        <w:tab/>
      </w:r>
      <w:r>
        <w:rPr>
          <w:color w:val="0000FF"/>
        </w:rPr>
        <w:tab/>
      </w:r>
      <w:r w:rsidR="00727564">
        <w:rPr>
          <w:color w:val="0000FF"/>
        </w:rPr>
        <w:t xml:space="preserve">select new </w:t>
      </w:r>
      <w:r>
        <w:t>XElement</w:t>
      </w:r>
      <w:r w:rsidRPr="00ED3AFB">
        <w:t>(</w:t>
      </w:r>
      <w:r w:rsidR="00771424">
        <w:rPr>
          <w:color w:val="800000"/>
        </w:rPr>
        <w:t>"</w:t>
      </w:r>
      <w:r w:rsidRPr="00ED3AFB">
        <w:rPr>
          <w:color w:val="800000"/>
        </w:rPr>
        <w:t>customer</w:t>
      </w:r>
      <w:r w:rsidR="00771424">
        <w:rPr>
          <w:color w:val="800000"/>
        </w:rPr>
        <w:t>"</w:t>
      </w:r>
      <w:r w:rsidRPr="00ED3AFB">
        <w:rPr>
          <w:color w:val="800000"/>
        </w:rPr>
        <w:t>,</w:t>
      </w:r>
    </w:p>
    <w:p w14:paraId="1A83B0B7" w14:textId="77777777" w:rsidR="004746D0" w:rsidRDefault="00ED3AFB" w:rsidP="00ED3AFB">
      <w:pPr>
        <w:pStyle w:val="Code"/>
      </w:pPr>
      <w:r>
        <w:tab/>
      </w:r>
      <w:r>
        <w:tab/>
      </w:r>
      <w:r>
        <w:tab/>
      </w:r>
      <w:r w:rsidR="00727564" w:rsidRPr="002D6A0D">
        <w:rPr>
          <w:color w:val="0000FF"/>
        </w:rPr>
        <w:t>new</w:t>
      </w:r>
      <w:r w:rsidR="00727564">
        <w:t xml:space="preserve"> X</w:t>
      </w:r>
      <w:r>
        <w:t>Element</w:t>
      </w:r>
      <w:r w:rsidRPr="00ED3AFB">
        <w:t>(</w:t>
      </w:r>
      <w:r w:rsidR="00771424">
        <w:rPr>
          <w:color w:val="800000"/>
        </w:rPr>
        <w:t>"</w:t>
      </w:r>
      <w:r w:rsidRPr="00ED3AFB">
        <w:rPr>
          <w:color w:val="800000"/>
        </w:rPr>
        <w:t>name</w:t>
      </w:r>
      <w:r w:rsidR="00771424">
        <w:rPr>
          <w:color w:val="800000"/>
        </w:rPr>
        <w:t>"</w:t>
      </w:r>
      <w:r w:rsidRPr="00ED3AFB">
        <w:t>,</w:t>
      </w:r>
      <w:r>
        <w:t xml:space="preserve"> c.ContactName),</w:t>
      </w:r>
    </w:p>
    <w:p w14:paraId="491F12A7" w14:textId="77777777" w:rsidR="004746D0" w:rsidRDefault="00ED3AFB" w:rsidP="00ED3AFB">
      <w:pPr>
        <w:pStyle w:val="Code"/>
      </w:pPr>
      <w:r>
        <w:tab/>
      </w:r>
      <w:r>
        <w:tab/>
      </w:r>
      <w:r>
        <w:tab/>
      </w:r>
      <w:r w:rsidR="00727564" w:rsidRPr="002D6A0D">
        <w:rPr>
          <w:color w:val="0000FF"/>
        </w:rPr>
        <w:t>new</w:t>
      </w:r>
      <w:r w:rsidR="00727564">
        <w:t xml:space="preserve"> XElement</w:t>
      </w:r>
      <w:r w:rsidR="00727564" w:rsidRPr="00ED3AFB">
        <w:t>(</w:t>
      </w:r>
      <w:r w:rsidR="00771424">
        <w:rPr>
          <w:color w:val="800000"/>
        </w:rPr>
        <w:t>"</w:t>
      </w:r>
      <w:r w:rsidR="00727564" w:rsidRPr="00ED3AFB">
        <w:rPr>
          <w:color w:val="800000"/>
        </w:rPr>
        <w:t>phone</w:t>
      </w:r>
      <w:r w:rsidR="00771424">
        <w:rPr>
          <w:color w:val="800000"/>
        </w:rPr>
        <w:t>"</w:t>
      </w:r>
      <w:r w:rsidR="00727564" w:rsidRPr="00ED3AFB">
        <w:t>,</w:t>
      </w:r>
      <w:r w:rsidR="00727564">
        <w:t xml:space="preserve"> c.Phone)</w:t>
      </w:r>
    </w:p>
    <w:p w14:paraId="481B7705" w14:textId="77777777" w:rsidR="004746D0" w:rsidRDefault="00ED3AFB" w:rsidP="00ED3AFB">
      <w:pPr>
        <w:pStyle w:val="Code"/>
      </w:pPr>
      <w:r>
        <w:tab/>
      </w:r>
      <w:r>
        <w:tab/>
      </w:r>
      <w:r w:rsidR="00727564">
        <w:t>)</w:t>
      </w:r>
    </w:p>
    <w:p w14:paraId="60B1D94D" w14:textId="77777777" w:rsidR="00727564" w:rsidRDefault="00ED3AFB" w:rsidP="00ED3AFB">
      <w:pPr>
        <w:pStyle w:val="Code"/>
      </w:pPr>
      <w:r>
        <w:tab/>
      </w:r>
      <w:r w:rsidR="00727564">
        <w:t>);</w:t>
      </w:r>
    </w:p>
    <w:p w14:paraId="21EA3AB0" w14:textId="77777777" w:rsidR="004746D0" w:rsidRDefault="004746D0" w:rsidP="00ED3AFB">
      <w:pPr>
        <w:pStyle w:val="Code"/>
      </w:pPr>
    </w:p>
    <w:p w14:paraId="31DA3201" w14:textId="77777777" w:rsidR="00876BD0" w:rsidRPr="00876BD0" w:rsidRDefault="00876BD0" w:rsidP="00876BD0">
      <w:pPr>
        <w:pStyle w:val="Code"/>
        <w:rPr>
          <w:rStyle w:val="MultilanguageMarkerAuto"/>
        </w:rPr>
      </w:pPr>
      <w:r w:rsidRPr="00876BD0">
        <w:rPr>
          <w:rStyle w:val="MultilanguageMarkerAuto"/>
        </w:rPr>
        <w:t>[Visual Basic]</w:t>
      </w:r>
    </w:p>
    <w:p w14:paraId="1ABD0F75" w14:textId="77777777" w:rsidR="00876BD0" w:rsidRPr="00FA674F" w:rsidRDefault="00876BD0" w:rsidP="00876BD0">
      <w:pPr>
        <w:pStyle w:val="Code"/>
        <w:rPr>
          <w:rFonts w:cs="Courier New"/>
          <w:color w:val="6464B9"/>
          <w:lang w:eastAsia="ja-JP"/>
        </w:rPr>
      </w:pPr>
      <w:r>
        <w:rPr>
          <w:rFonts w:cs="Courier New"/>
          <w:color w:val="0000FF"/>
          <w:lang w:eastAsia="ja-JP"/>
        </w:rPr>
        <w:t xml:space="preserve">      </w:t>
      </w:r>
      <w:r w:rsidRPr="00FA674F">
        <w:rPr>
          <w:rFonts w:cs="Courier New"/>
          <w:color w:val="0000FF"/>
          <w:lang w:eastAsia="ja-JP"/>
        </w:rPr>
        <w:t>Dim</w:t>
      </w:r>
      <w:r w:rsidRPr="00FA674F">
        <w:rPr>
          <w:rFonts w:cs="Courier New"/>
          <w:lang w:eastAsia="ja-JP"/>
        </w:rPr>
        <w:t xml:space="preserve"> x = </w:t>
      </w:r>
      <w:r w:rsidRPr="00FA674F">
        <w:rPr>
          <w:rFonts w:cs="Courier New"/>
          <w:color w:val="6464B9"/>
          <w:lang w:eastAsia="ja-JP"/>
        </w:rPr>
        <w:t>&lt;</w:t>
      </w:r>
      <w:r w:rsidRPr="00FA674F">
        <w:rPr>
          <w:rFonts w:cs="Courier New"/>
          <w:color w:val="844646"/>
          <w:lang w:eastAsia="ja-JP"/>
        </w:rPr>
        <w:t>results</w:t>
      </w:r>
      <w:r w:rsidRPr="00FA674F">
        <w:rPr>
          <w:rFonts w:cs="Courier New"/>
          <w:color w:val="6464B9"/>
          <w:lang w:eastAsia="ja-JP"/>
        </w:rPr>
        <w:t>&gt;</w:t>
      </w:r>
    </w:p>
    <w:p w14:paraId="6206ACBB" w14:textId="77777777" w:rsidR="00876BD0" w:rsidRPr="00FA674F" w:rsidRDefault="00876BD0" w:rsidP="00876BD0">
      <w:pPr>
        <w:pStyle w:val="Code"/>
        <w:rPr>
          <w:rFonts w:cs="Courier New"/>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Pr>
          <w:rFonts w:cs="Courier New"/>
          <w:lang w:eastAsia="ja-JP"/>
        </w:rPr>
        <w:t xml:space="preserve">    </w:t>
      </w:r>
      <w:r w:rsidRPr="00FA674F">
        <w:rPr>
          <w:rFonts w:cs="Courier New"/>
          <w:color w:val="555555"/>
          <w:highlight w:val="yellow"/>
          <w:lang w:eastAsia="ja-JP"/>
        </w:rPr>
        <w:t>&lt;%=</w:t>
      </w:r>
      <w:r w:rsidRPr="00FA674F">
        <w:rPr>
          <w:rFonts w:cs="Courier New"/>
          <w:lang w:eastAsia="ja-JP"/>
        </w:rPr>
        <w:t xml:space="preserve"> </w:t>
      </w:r>
      <w:r w:rsidRPr="00FA674F">
        <w:rPr>
          <w:rFonts w:cs="Courier New"/>
          <w:color w:val="0000FF"/>
          <w:lang w:eastAsia="ja-JP"/>
        </w:rPr>
        <w:t>From</w:t>
      </w:r>
      <w:r w:rsidRPr="00FA674F">
        <w:rPr>
          <w:rFonts w:cs="Courier New"/>
          <w:lang w:eastAsia="ja-JP"/>
        </w:rPr>
        <w:t xml:space="preserve"> cust </w:t>
      </w:r>
      <w:r w:rsidRPr="00FA674F">
        <w:rPr>
          <w:rFonts w:cs="Courier New"/>
          <w:color w:val="0000FF"/>
          <w:lang w:eastAsia="ja-JP"/>
        </w:rPr>
        <w:t>In</w:t>
      </w:r>
      <w:r w:rsidRPr="00FA674F">
        <w:rPr>
          <w:rFonts w:cs="Courier New"/>
          <w:lang w:eastAsia="ja-JP"/>
        </w:rPr>
        <w:t xml:space="preserve"> db.Customers _</w:t>
      </w:r>
    </w:p>
    <w:p w14:paraId="351D68BC" w14:textId="77777777" w:rsidR="00876BD0" w:rsidRPr="00FA674F" w:rsidRDefault="00876BD0" w:rsidP="00876BD0">
      <w:pPr>
        <w:pStyle w:val="Code"/>
        <w:rPr>
          <w:rFonts w:cs="Courier New"/>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0000FF"/>
          <w:lang w:eastAsia="ja-JP"/>
        </w:rPr>
        <w:t>Where</w:t>
      </w:r>
      <w:r w:rsidRPr="00FA674F">
        <w:rPr>
          <w:rFonts w:cs="Courier New"/>
          <w:lang w:eastAsia="ja-JP"/>
        </w:rPr>
        <w:t xml:space="preserve"> cust.City = </w:t>
      </w:r>
      <w:r w:rsidRPr="00FA674F">
        <w:rPr>
          <w:rFonts w:cs="Courier New"/>
          <w:color w:val="A31515"/>
          <w:lang w:eastAsia="ja-JP"/>
        </w:rPr>
        <w:t>"London"</w:t>
      </w:r>
      <w:r w:rsidRPr="00FA674F">
        <w:rPr>
          <w:rFonts w:cs="Courier New"/>
          <w:lang w:eastAsia="ja-JP"/>
        </w:rPr>
        <w:t xml:space="preserve"> _</w:t>
      </w:r>
    </w:p>
    <w:p w14:paraId="4447D63A"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0000FF"/>
          <w:lang w:eastAsia="ja-JP"/>
        </w:rPr>
        <w:t>Select</w:t>
      </w: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customer</w:t>
      </w:r>
      <w:r w:rsidRPr="00FA674F">
        <w:rPr>
          <w:rFonts w:cs="Courier New"/>
          <w:color w:val="6464B9"/>
          <w:lang w:eastAsia="ja-JP"/>
        </w:rPr>
        <w:t>&gt;</w:t>
      </w:r>
    </w:p>
    <w:p w14:paraId="12F2586C"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name</w:t>
      </w:r>
      <w:r w:rsidRPr="00FA674F">
        <w:rPr>
          <w:rFonts w:cs="Courier New"/>
          <w:color w:val="6464B9"/>
          <w:lang w:eastAsia="ja-JP"/>
        </w:rPr>
        <w:t>&gt;</w:t>
      </w:r>
      <w:r w:rsidRPr="00FA674F">
        <w:rPr>
          <w:rFonts w:cs="Courier New"/>
          <w:color w:val="555555"/>
          <w:highlight w:val="yellow"/>
          <w:lang w:eastAsia="ja-JP"/>
        </w:rPr>
        <w:t>&lt;%=</w:t>
      </w:r>
      <w:r w:rsidRPr="00FA674F">
        <w:rPr>
          <w:rFonts w:cs="Courier New"/>
          <w:lang w:eastAsia="ja-JP"/>
        </w:rPr>
        <w:t xml:space="preserve"> cust.ContactName </w:t>
      </w:r>
      <w:r w:rsidRPr="00FA674F">
        <w:rPr>
          <w:rFonts w:cs="Courier New"/>
          <w:color w:val="555555"/>
          <w:highlight w:val="yellow"/>
          <w:lang w:eastAsia="ja-JP"/>
        </w:rPr>
        <w:t>%&gt;</w:t>
      </w:r>
      <w:r w:rsidRPr="00FA674F">
        <w:rPr>
          <w:rFonts w:cs="Courier New"/>
          <w:color w:val="6464B9"/>
          <w:lang w:eastAsia="ja-JP"/>
        </w:rPr>
        <w:t>&lt;/</w:t>
      </w:r>
      <w:r w:rsidRPr="00FA674F">
        <w:rPr>
          <w:rFonts w:cs="Courier New"/>
          <w:color w:val="844646"/>
          <w:lang w:eastAsia="ja-JP"/>
        </w:rPr>
        <w:t>name</w:t>
      </w:r>
      <w:r w:rsidRPr="00FA674F">
        <w:rPr>
          <w:rFonts w:cs="Courier New"/>
          <w:color w:val="6464B9"/>
          <w:lang w:eastAsia="ja-JP"/>
        </w:rPr>
        <w:t>&gt;</w:t>
      </w:r>
    </w:p>
    <w:p w14:paraId="7636E98B"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phone</w:t>
      </w:r>
      <w:r w:rsidRPr="00FA674F">
        <w:rPr>
          <w:rFonts w:cs="Courier New"/>
          <w:color w:val="6464B9"/>
          <w:lang w:eastAsia="ja-JP"/>
        </w:rPr>
        <w:t>&gt;</w:t>
      </w:r>
      <w:r w:rsidRPr="00FA674F">
        <w:rPr>
          <w:rFonts w:cs="Courier New"/>
          <w:color w:val="555555"/>
          <w:highlight w:val="yellow"/>
          <w:lang w:eastAsia="ja-JP"/>
        </w:rPr>
        <w:t>&lt;%=</w:t>
      </w:r>
      <w:r w:rsidRPr="00FA674F">
        <w:rPr>
          <w:rFonts w:cs="Courier New"/>
          <w:lang w:eastAsia="ja-JP"/>
        </w:rPr>
        <w:t xml:space="preserve"> cust.Phone </w:t>
      </w:r>
      <w:r w:rsidRPr="00FA674F">
        <w:rPr>
          <w:rFonts w:cs="Courier New"/>
          <w:color w:val="555555"/>
          <w:highlight w:val="yellow"/>
          <w:lang w:eastAsia="ja-JP"/>
        </w:rPr>
        <w:t>%&gt;</w:t>
      </w:r>
      <w:r w:rsidRPr="00FA674F">
        <w:rPr>
          <w:rFonts w:cs="Courier New"/>
          <w:color w:val="6464B9"/>
          <w:lang w:eastAsia="ja-JP"/>
        </w:rPr>
        <w:t>&lt;/</w:t>
      </w:r>
      <w:r w:rsidRPr="00FA674F">
        <w:rPr>
          <w:rFonts w:cs="Courier New"/>
          <w:color w:val="844646"/>
          <w:lang w:eastAsia="ja-JP"/>
        </w:rPr>
        <w:t>phone</w:t>
      </w:r>
      <w:r w:rsidRPr="00FA674F">
        <w:rPr>
          <w:rFonts w:cs="Courier New"/>
          <w:color w:val="6464B9"/>
          <w:lang w:eastAsia="ja-JP"/>
        </w:rPr>
        <w:t>&gt;</w:t>
      </w:r>
    </w:p>
    <w:p w14:paraId="33AA702F"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customer</w:t>
      </w:r>
      <w:r w:rsidRPr="00FA674F">
        <w:rPr>
          <w:rFonts w:cs="Courier New"/>
          <w:color w:val="6464B9"/>
          <w:lang w:eastAsia="ja-JP"/>
        </w:rPr>
        <w:t>&gt;</w:t>
      </w:r>
      <w:r w:rsidRPr="00FA674F">
        <w:rPr>
          <w:rFonts w:cs="Courier New"/>
          <w:lang w:eastAsia="ja-JP"/>
        </w:rPr>
        <w:t xml:space="preserve"> </w:t>
      </w:r>
    </w:p>
    <w:p w14:paraId="2C9E8A20" w14:textId="77777777" w:rsidR="00876BD0" w:rsidRPr="00FA674F" w:rsidRDefault="00876BD0" w:rsidP="00876BD0">
      <w:pPr>
        <w:pStyle w:val="Code"/>
        <w:rPr>
          <w:rFonts w:cs="Courier New"/>
          <w:color w:val="6464B9"/>
          <w:lang w:eastAsia="ja-JP"/>
        </w:rPr>
      </w:pPr>
      <w:r>
        <w:rPr>
          <w:rFonts w:cs="Courier New"/>
          <w:color w:val="555555"/>
          <w:lang w:eastAsia="ja-JP"/>
        </w:rPr>
        <w:t xml:space="preserve">               </w:t>
      </w:r>
      <w:r w:rsidRPr="00266513">
        <w:rPr>
          <w:rFonts w:cs="Courier New"/>
          <w:color w:val="555555"/>
          <w:lang w:eastAsia="ja-JP"/>
        </w:rPr>
        <w:t xml:space="preserve">  </w:t>
      </w:r>
      <w:r w:rsidRPr="00FA674F">
        <w:rPr>
          <w:rFonts w:cs="Courier New"/>
          <w:color w:val="555555"/>
          <w:highlight w:val="yellow"/>
          <w:lang w:eastAsia="ja-JP"/>
        </w:rPr>
        <w:t>%&gt;</w:t>
      </w:r>
    </w:p>
    <w:p w14:paraId="5925B94D" w14:textId="77777777" w:rsidR="00876BD0" w:rsidRPr="00FA674F" w:rsidRDefault="00876BD0" w:rsidP="00876BD0">
      <w:pPr>
        <w:pStyle w:val="Code"/>
      </w:pPr>
      <w:r>
        <w:rPr>
          <w:rFonts w:cs="Courier New"/>
          <w:color w:val="6464B9"/>
          <w:lang w:eastAsia="ja-JP"/>
        </w:rPr>
        <w:t xml:space="preserve">        </w:t>
      </w:r>
      <w:r w:rsidRPr="00FA674F">
        <w:rPr>
          <w:rFonts w:cs="Courier New"/>
          <w:color w:val="6464B9"/>
          <w:lang w:eastAsia="ja-JP"/>
        </w:rPr>
        <w:t>&lt;/</w:t>
      </w:r>
      <w:r w:rsidRPr="00FA674F">
        <w:rPr>
          <w:rFonts w:cs="Courier New"/>
          <w:color w:val="844646"/>
          <w:lang w:eastAsia="ja-JP"/>
        </w:rPr>
        <w:t>results</w:t>
      </w:r>
      <w:r w:rsidRPr="00FA674F">
        <w:rPr>
          <w:rFonts w:cs="Courier New"/>
          <w:color w:val="6464B9"/>
          <w:lang w:eastAsia="ja-JP"/>
        </w:rPr>
        <w:t>&gt;</w:t>
      </w:r>
    </w:p>
    <w:p w14:paraId="1742AA59" w14:textId="77777777" w:rsidR="00876BD0" w:rsidRDefault="00876BD0" w:rsidP="00960224">
      <w:pPr>
        <w:pStyle w:val="Text"/>
      </w:pPr>
    </w:p>
    <w:p w14:paraId="738DD6F8" w14:textId="77777777" w:rsidR="00727564" w:rsidRPr="00960224" w:rsidRDefault="00727564" w:rsidP="00960224">
      <w:pPr>
        <w:pStyle w:val="Text"/>
      </w:pPr>
      <w:r w:rsidRPr="00960224">
        <w:t>You can even use elaborate nesting of object constructors if you desire, like this example that constructs XML directly out of the result of a query. It works as long as it</w:t>
      </w:r>
      <w:r w:rsidR="00771424">
        <w:t>'</w:t>
      </w:r>
      <w:r w:rsidRPr="00960224">
        <w:t xml:space="preserve">s the last projection of the query. </w:t>
      </w:r>
    </w:p>
    <w:p w14:paraId="237CE29B" w14:textId="77777777" w:rsidR="00727564" w:rsidRPr="00960224" w:rsidRDefault="00727564" w:rsidP="00960224">
      <w:pPr>
        <w:pStyle w:val="Text"/>
      </w:pPr>
      <w:r w:rsidRPr="00960224">
        <w:t xml:space="preserve">Still, even if constructor calls are understood, calls to local methods may not be. If your final projection requires invocation of local methods it is unlikely that </w:t>
      </w:r>
      <w:r w:rsidR="001D066C" w:rsidRPr="00960224">
        <w:t>LINQ to SQL</w:t>
      </w:r>
      <w:r w:rsidRPr="00960224">
        <w:t xml:space="preserve"> will be able to oblige. Method calls that do not have a known translation into SQL cannot be used as part of the query. One exception to this rule is method calls that have no arguments dependent on query variables. These are not considered part of the translated query and instead are treated as parameters.</w:t>
      </w:r>
    </w:p>
    <w:p w14:paraId="090E0730" w14:textId="77777777" w:rsidR="00727564" w:rsidRPr="00960224" w:rsidRDefault="00727564" w:rsidP="00960224">
      <w:pPr>
        <w:pStyle w:val="Text"/>
      </w:pPr>
      <w:r w:rsidRPr="00960224">
        <w:t>Still elaborate projections (transformations) may require local procedural logic to implement. For you to use your own local methods in a final projection you will need to project twice. The first projection extracts all the data values you</w:t>
      </w:r>
      <w:r w:rsidR="00771424">
        <w:t>'</w:t>
      </w:r>
      <w:r w:rsidRPr="00960224">
        <w:t xml:space="preserve">ll need to reference and the second projection performs the transformation. In between these two projections is a call to the </w:t>
      </w:r>
      <w:r w:rsidR="00676B92" w:rsidRPr="00002CE9">
        <w:rPr>
          <w:rStyle w:val="CodeEmbedded"/>
        </w:rPr>
        <w:t>AsEnumerable</w:t>
      </w:r>
      <w:r w:rsidRPr="00002CE9">
        <w:rPr>
          <w:rStyle w:val="CodeEmbedded"/>
        </w:rPr>
        <w:t>()</w:t>
      </w:r>
      <w:r w:rsidRPr="00960224">
        <w:t xml:space="preserve"> operator that shifts processing at that point from a </w:t>
      </w:r>
      <w:r w:rsidR="001D066C" w:rsidRPr="00960224">
        <w:t>LINQ to SQL</w:t>
      </w:r>
      <w:r w:rsidRPr="00960224">
        <w:t xml:space="preserve"> query into a locally executed one.</w:t>
      </w:r>
    </w:p>
    <w:p w14:paraId="7A367CB9" w14:textId="77777777" w:rsidR="004746D0" w:rsidRPr="004E78C7" w:rsidRDefault="004E78C7" w:rsidP="00ED3AFB">
      <w:pPr>
        <w:pStyle w:val="Code"/>
        <w:rPr>
          <w:rStyle w:val="MultilanguageMarkerAuto"/>
        </w:rPr>
      </w:pPr>
      <w:r w:rsidRPr="004E78C7">
        <w:rPr>
          <w:rStyle w:val="MultilanguageMarkerAuto"/>
        </w:rPr>
        <w:t>[C#]</w:t>
      </w:r>
    </w:p>
    <w:p w14:paraId="175BBF91" w14:textId="77777777" w:rsidR="004746D0" w:rsidRDefault="00727564" w:rsidP="00ED3AFB">
      <w:pPr>
        <w:pStyle w:val="Code"/>
      </w:pPr>
      <w:r w:rsidRPr="00097921">
        <w:rPr>
          <w:color w:val="0000FF"/>
        </w:rPr>
        <w:t>var</w:t>
      </w:r>
      <w:r w:rsidR="00ED3AFB">
        <w:t xml:space="preserve"> q =</w:t>
      </w:r>
    </w:p>
    <w:p w14:paraId="35D0E8FB"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2A86ADB7" w14:textId="77777777" w:rsidR="004746D0" w:rsidRDefault="00ED3AFB" w:rsidP="00ED3AFB">
      <w:pPr>
        <w:pStyle w:val="Code"/>
        <w:rPr>
          <w:color w:val="0000FF"/>
        </w:rPr>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0BC318BB" w14:textId="77777777" w:rsidR="00727564" w:rsidRPr="00CE4B34"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w:t>
      </w:r>
      <w:r>
        <w:t xml:space="preserve"> </w:t>
      </w:r>
      <w:r w:rsidR="00727564">
        <w:t>c.ContactName, c.Phone</w:t>
      </w:r>
      <w:r>
        <w:t xml:space="preserve"> </w:t>
      </w:r>
      <w:r w:rsidR="00727564">
        <w:t>};</w:t>
      </w:r>
    </w:p>
    <w:p w14:paraId="569869D7" w14:textId="77777777" w:rsidR="004746D0" w:rsidRDefault="00727564" w:rsidP="00ED3AFB">
      <w:pPr>
        <w:pStyle w:val="Code"/>
      </w:pPr>
      <w:r>
        <w:rPr>
          <w:color w:val="0000FF"/>
        </w:rPr>
        <w:t>var</w:t>
      </w:r>
      <w:r w:rsidR="00ED3AFB">
        <w:t xml:space="preserve"> q2 =</w:t>
      </w:r>
    </w:p>
    <w:p w14:paraId="302147E1" w14:textId="77777777" w:rsidR="004746D0" w:rsidRDefault="00ED3AFB" w:rsidP="00ED3AFB">
      <w:pPr>
        <w:pStyle w:val="Code"/>
      </w:pPr>
      <w:r>
        <w:tab/>
      </w:r>
      <w:r w:rsidR="00727564" w:rsidRPr="00CE4B34">
        <w:rPr>
          <w:color w:val="0000FF"/>
        </w:rPr>
        <w:t>from</w:t>
      </w:r>
      <w:r w:rsidR="00727564">
        <w:t xml:space="preserve"> c in q.</w:t>
      </w:r>
      <w:r w:rsidR="00676B92">
        <w:t>AsEnumerable</w:t>
      </w:r>
      <w:r w:rsidR="00727564">
        <w:t>()</w:t>
      </w:r>
    </w:p>
    <w:p w14:paraId="07CF565D" w14:textId="77777777" w:rsidR="004746D0" w:rsidRDefault="00ED3AFB" w:rsidP="00ED3AFB">
      <w:pPr>
        <w:pStyle w:val="Code"/>
      </w:pPr>
      <w:r>
        <w:tab/>
      </w:r>
      <w:r w:rsidR="00727564">
        <w:rPr>
          <w:color w:val="0000FF"/>
        </w:rPr>
        <w:t xml:space="preserve">select new </w:t>
      </w:r>
      <w:r w:rsidR="00727564">
        <w:t>MyType {</w:t>
      </w:r>
    </w:p>
    <w:p w14:paraId="3830D62C" w14:textId="77777777" w:rsidR="004746D0" w:rsidRDefault="00ED3AFB" w:rsidP="00ED3AFB">
      <w:pPr>
        <w:pStyle w:val="Code"/>
      </w:pPr>
      <w:r>
        <w:tab/>
      </w:r>
      <w:r>
        <w:tab/>
      </w:r>
      <w:r w:rsidR="00727564" w:rsidRPr="00CE4B34">
        <w:t xml:space="preserve">Name = </w:t>
      </w:r>
      <w:r w:rsidR="00727564">
        <w:t>D</w:t>
      </w:r>
      <w:r>
        <w:t>oNameProcessing(c.ContactName),</w:t>
      </w:r>
    </w:p>
    <w:p w14:paraId="44952C27" w14:textId="77777777" w:rsidR="004746D0" w:rsidRDefault="00ED3AFB" w:rsidP="00ED3AFB">
      <w:pPr>
        <w:pStyle w:val="Code"/>
      </w:pPr>
      <w:r>
        <w:tab/>
      </w:r>
      <w:r>
        <w:tab/>
      </w:r>
      <w:r w:rsidR="00727564">
        <w:t>Pho</w:t>
      </w:r>
      <w:r>
        <w:t>ne = DoPhoneProcessing(c.Phone)</w:t>
      </w:r>
    </w:p>
    <w:p w14:paraId="29CBA9AA" w14:textId="77777777" w:rsidR="00727564" w:rsidRDefault="00ED3AFB" w:rsidP="00ED3AFB">
      <w:pPr>
        <w:pStyle w:val="Code"/>
      </w:pPr>
      <w:r>
        <w:tab/>
      </w:r>
      <w:r w:rsidR="00727564">
        <w:t>};</w:t>
      </w:r>
    </w:p>
    <w:p w14:paraId="05389BE7" w14:textId="77777777" w:rsidR="004746D0" w:rsidRPr="00CE4B34" w:rsidRDefault="004746D0" w:rsidP="00ED3AFB">
      <w:pPr>
        <w:pStyle w:val="Code"/>
      </w:pPr>
    </w:p>
    <w:p w14:paraId="67C1A8C9" w14:textId="77777777" w:rsidR="004E78C7" w:rsidRDefault="004E78C7" w:rsidP="00960224">
      <w:pPr>
        <w:pStyle w:val="Text"/>
      </w:pPr>
    </w:p>
    <w:p w14:paraId="0B7505E2" w14:textId="77777777" w:rsidR="004E78C7" w:rsidRPr="004E78C7" w:rsidRDefault="004E78C7" w:rsidP="004E78C7">
      <w:pPr>
        <w:pStyle w:val="Code"/>
        <w:rPr>
          <w:rStyle w:val="MultilanguageMarkerAuto"/>
        </w:rPr>
      </w:pPr>
      <w:r>
        <w:rPr>
          <w:rStyle w:val="MultilanguageMarkerAuto"/>
        </w:rPr>
        <w:t>[</w:t>
      </w:r>
      <w:r w:rsidRPr="004E78C7">
        <w:rPr>
          <w:rStyle w:val="MultilanguageMarkerAuto"/>
        </w:rPr>
        <w:t>V</w:t>
      </w:r>
      <w:r>
        <w:rPr>
          <w:rStyle w:val="MultilanguageMarkerAuto"/>
        </w:rPr>
        <w:t xml:space="preserve">isual </w:t>
      </w:r>
      <w:r w:rsidRPr="004E78C7">
        <w:rPr>
          <w:rStyle w:val="MultilanguageMarkerAuto"/>
        </w:rPr>
        <w:t>B</w:t>
      </w:r>
      <w:r>
        <w:rPr>
          <w:rStyle w:val="MultilanguageMarkerAuto"/>
        </w:rPr>
        <w:t>asic]</w:t>
      </w:r>
    </w:p>
    <w:p w14:paraId="236F60EE" w14:textId="77777777" w:rsidR="004E78C7" w:rsidRDefault="004E78C7" w:rsidP="004E78C7">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02E65C49" w14:textId="77777777" w:rsidR="004E78C7" w:rsidRDefault="004E78C7" w:rsidP="004E78C7">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5A6F1D7B" w14:textId="77777777" w:rsidR="004E78C7" w:rsidRDefault="004E78C7" w:rsidP="004E78C7">
      <w:pPr>
        <w:pStyle w:val="Code"/>
      </w:pPr>
      <w:r>
        <w:t xml:space="preserve">                      </w:t>
      </w:r>
      <w:r>
        <w:rPr>
          <w:color w:val="0000FF"/>
        </w:rPr>
        <w:t xml:space="preserve">Select </w:t>
      </w:r>
      <w:r>
        <w:t>cust.ContactName,</w:t>
      </w:r>
      <w:r w:rsidRPr="00DA3195">
        <w:t xml:space="preserve"> </w:t>
      </w:r>
      <w:r>
        <w:t>cust.Phone</w:t>
      </w:r>
    </w:p>
    <w:p w14:paraId="73CAE408" w14:textId="77777777" w:rsidR="004E78C7" w:rsidRDefault="004E78C7" w:rsidP="004E78C7">
      <w:pPr>
        <w:pStyle w:val="Code"/>
      </w:pPr>
    </w:p>
    <w:p w14:paraId="499AEA69" w14:textId="77777777" w:rsidR="004E78C7" w:rsidRDefault="004E78C7" w:rsidP="004E78C7">
      <w:pPr>
        <w:pStyle w:val="Code"/>
      </w:pPr>
      <w:r>
        <w:rPr>
          <w:color w:val="0000FF"/>
        </w:rPr>
        <w:t>Dim</w:t>
      </w:r>
      <w:r>
        <w:t xml:space="preserve"> processedCustomers = </w:t>
      </w:r>
      <w:r>
        <w:rPr>
          <w:color w:val="0000FF"/>
        </w:rPr>
        <w:t>F</w:t>
      </w:r>
      <w:r w:rsidRPr="00043DE7">
        <w:rPr>
          <w:color w:val="0000FF"/>
        </w:rPr>
        <w:t>rom</w:t>
      </w:r>
      <w:r>
        <w:t xml:space="preserve"> cust </w:t>
      </w:r>
      <w:r>
        <w:rPr>
          <w:color w:val="0000FF"/>
        </w:rPr>
        <w:t>In</w:t>
      </w:r>
      <w:r>
        <w:t xml:space="preserve"> londonCustomers.AsEnumerable() _</w:t>
      </w:r>
    </w:p>
    <w:p w14:paraId="571FA060" w14:textId="77777777" w:rsidR="004E78C7" w:rsidRDefault="004E78C7" w:rsidP="004E78C7">
      <w:pPr>
        <w:pStyle w:val="Code"/>
      </w:pPr>
      <w:r>
        <w:t xml:space="preserve">                         </w:t>
      </w:r>
      <w:r>
        <w:rPr>
          <w:color w:val="0000FF"/>
        </w:rPr>
        <w:t xml:space="preserve">Select </w:t>
      </w:r>
      <w:r>
        <w:t xml:space="preserve">Contact = </w:t>
      </w:r>
      <w:r>
        <w:rPr>
          <w:color w:val="0000FF"/>
        </w:rPr>
        <w:t>New With</w:t>
      </w:r>
      <w:r>
        <w:t xml:space="preserve"> { _</w:t>
      </w:r>
    </w:p>
    <w:p w14:paraId="735861BB" w14:textId="77777777" w:rsidR="004E78C7" w:rsidRDefault="004E78C7" w:rsidP="004E78C7">
      <w:pPr>
        <w:pStyle w:val="Code"/>
      </w:pPr>
      <w:r>
        <w:t xml:space="preserve">                         .Name = DoNameProcessing(cust.ContactName),</w:t>
      </w:r>
      <w:r w:rsidRPr="00DA3195">
        <w:t xml:space="preserve"> </w:t>
      </w:r>
      <w:r>
        <w:t>_</w:t>
      </w:r>
    </w:p>
    <w:p w14:paraId="20AA417D" w14:textId="77777777" w:rsidR="004E78C7" w:rsidRDefault="004E78C7" w:rsidP="004E78C7">
      <w:pPr>
        <w:pStyle w:val="Code"/>
      </w:pPr>
      <w:r>
        <w:t xml:space="preserve">                         .Phone = DoPhoneProcessing(cust.Phone)}</w:t>
      </w:r>
    </w:p>
    <w:p w14:paraId="3E9F2A4F" w14:textId="77777777" w:rsidR="004E78C7" w:rsidRPr="00CE4B34" w:rsidRDefault="004E78C7" w:rsidP="004E78C7">
      <w:pPr>
        <w:pStyle w:val="Code"/>
      </w:pPr>
    </w:p>
    <w:p w14:paraId="7B26E0A1" w14:textId="77777777" w:rsidR="004E78C7" w:rsidRDefault="004E78C7" w:rsidP="00960224">
      <w:pPr>
        <w:pStyle w:val="Text"/>
      </w:pPr>
    </w:p>
    <w:p w14:paraId="1D8468B7" w14:textId="77777777" w:rsidR="00727564" w:rsidRPr="00960224" w:rsidRDefault="00727564" w:rsidP="00960224">
      <w:pPr>
        <w:pStyle w:val="Text"/>
      </w:pPr>
      <w:r w:rsidRPr="00960224">
        <w:t xml:space="preserve">Note that the </w:t>
      </w:r>
      <w:r w:rsidR="00676B92" w:rsidRPr="00002CE9">
        <w:rPr>
          <w:rStyle w:val="CodeEmbedded"/>
        </w:rPr>
        <w:t>AsEnumerable</w:t>
      </w:r>
      <w:r w:rsidRPr="00002CE9">
        <w:rPr>
          <w:rStyle w:val="CodeEmbedded"/>
        </w:rPr>
        <w:t>()</w:t>
      </w:r>
      <w:r w:rsidRPr="00960224">
        <w:t xml:space="preserve"> operator, unlike </w:t>
      </w:r>
      <w:r w:rsidRPr="00002CE9">
        <w:rPr>
          <w:rStyle w:val="CodeEmbedded"/>
        </w:rPr>
        <w:t>ToList()</w:t>
      </w:r>
      <w:r w:rsidRPr="00960224">
        <w:t xml:space="preserve"> and </w:t>
      </w:r>
      <w:r w:rsidRPr="00002CE9">
        <w:rPr>
          <w:rStyle w:val="CodeEmbedded"/>
        </w:rPr>
        <w:t>ToArray()</w:t>
      </w:r>
      <w:r w:rsidRPr="00960224">
        <w:t xml:space="preserve">, does not cause execution of the query. It is still deferred. The </w:t>
      </w:r>
      <w:r w:rsidR="00676B92" w:rsidRPr="00002CE9">
        <w:rPr>
          <w:rStyle w:val="CodeEmbedded"/>
        </w:rPr>
        <w:t>AsEnumerable</w:t>
      </w:r>
      <w:r w:rsidRPr="00002CE9">
        <w:rPr>
          <w:rStyle w:val="CodeEmbedded"/>
        </w:rPr>
        <w:t>()</w:t>
      </w:r>
      <w:r w:rsidRPr="00960224">
        <w:t xml:space="preserve"> operator merely changes the static typing of the query, turning a </w:t>
      </w:r>
      <w:r w:rsidR="00676B92" w:rsidRPr="00002CE9">
        <w:rPr>
          <w:rStyle w:val="CodeEmbedded"/>
        </w:rPr>
        <w:t>IQ</w:t>
      </w:r>
      <w:r w:rsidRPr="00002CE9">
        <w:rPr>
          <w:rStyle w:val="CodeEmbedded"/>
        </w:rPr>
        <w:t>uery</w:t>
      </w:r>
      <w:r w:rsidR="00676B92" w:rsidRPr="00002CE9">
        <w:rPr>
          <w:rStyle w:val="CodeEmbedded"/>
        </w:rPr>
        <w:t>able</w:t>
      </w:r>
      <w:r w:rsidRPr="00002CE9">
        <w:rPr>
          <w:rStyle w:val="CodeEmbedded"/>
        </w:rPr>
        <w:t>&lt;T&gt;</w:t>
      </w:r>
      <w:r w:rsidRPr="00960224">
        <w:t xml:space="preserve"> </w:t>
      </w:r>
      <w:r w:rsidR="004E78C7">
        <w:t>(</w:t>
      </w:r>
      <w:r w:rsidR="004E78C7" w:rsidRPr="004E78C7">
        <w:rPr>
          <w:rStyle w:val="CodeEmbedded"/>
        </w:rPr>
        <w:t>IQueryable (ofT)</w:t>
      </w:r>
      <w:r w:rsidR="004E78C7">
        <w:t xml:space="preserve"> in Visual Basic) </w:t>
      </w:r>
      <w:r w:rsidRPr="00960224">
        <w:t xml:space="preserve">into an </w:t>
      </w:r>
      <w:r w:rsidRPr="00002CE9">
        <w:rPr>
          <w:rStyle w:val="CodeEmbedded"/>
        </w:rPr>
        <w:t>IEnumerable&lt;T&gt;</w:t>
      </w:r>
      <w:r w:rsidR="004E78C7">
        <w:rPr>
          <w:rStyle w:val="CodeEmbedded"/>
        </w:rPr>
        <w:t xml:space="preserve"> </w:t>
      </w:r>
      <w:r w:rsidR="004E78C7">
        <w:t>(</w:t>
      </w:r>
      <w:r w:rsidR="004E78C7" w:rsidRPr="004E78C7">
        <w:rPr>
          <w:rStyle w:val="CodeEmbedded"/>
        </w:rPr>
        <w:t>I</w:t>
      </w:r>
      <w:r w:rsidR="004E78C7">
        <w:rPr>
          <w:rStyle w:val="CodeEmbedded"/>
        </w:rPr>
        <w:t>Enumerable</w:t>
      </w:r>
      <w:r w:rsidR="004E78C7" w:rsidRPr="004E78C7">
        <w:rPr>
          <w:rStyle w:val="CodeEmbedded"/>
        </w:rPr>
        <w:t xml:space="preserve"> (ofT)</w:t>
      </w:r>
      <w:r w:rsidR="004E78C7">
        <w:t xml:space="preserve"> in Visual Basic)</w:t>
      </w:r>
      <w:r w:rsidRPr="00960224">
        <w:t>, tricking the compiler into treating the rest of the query as locally executed.</w:t>
      </w:r>
    </w:p>
    <w:p w14:paraId="7BB2016E" w14:textId="77777777" w:rsidR="00A333DC" w:rsidRDefault="00B91ECC" w:rsidP="00960224">
      <w:pPr>
        <w:pStyle w:val="Heading5"/>
      </w:pPr>
      <w:bookmarkStart w:id="589" w:name="_Toc157398743"/>
      <w:r>
        <w:t xml:space="preserve">3.6 </w:t>
      </w:r>
      <w:r w:rsidR="00A333DC">
        <w:t>Compiled Queries</w:t>
      </w:r>
      <w:bookmarkEnd w:id="589"/>
    </w:p>
    <w:p w14:paraId="76EDC7B4" w14:textId="77777777" w:rsidR="00A333DC" w:rsidRPr="00960224" w:rsidRDefault="00A333DC" w:rsidP="00960224">
      <w:pPr>
        <w:pStyle w:val="Text"/>
      </w:pPr>
      <w:r w:rsidRPr="00960224">
        <w:t xml:space="preserve">It is common in many applications to execute structurally similar queries many times. In such cases, it is possible to increase performance by compiling the query once and executing it several times in the application with different parameters. This result is obtained in LINQ to SQL by using the </w:t>
      </w:r>
      <w:r w:rsidRPr="00002CE9">
        <w:rPr>
          <w:rStyle w:val="CodeEmbedded"/>
        </w:rPr>
        <w:t>CompiledQuery</w:t>
      </w:r>
      <w:r w:rsidRPr="00960224">
        <w:t xml:space="preserve"> class. The following code shows how to define a compi</w:t>
      </w:r>
      <w:r w:rsidR="004A1827" w:rsidRPr="00960224">
        <w:t>led query:</w:t>
      </w:r>
    </w:p>
    <w:p w14:paraId="1B133011" w14:textId="77777777" w:rsidR="004746D0" w:rsidRPr="004E78C7" w:rsidRDefault="004E78C7" w:rsidP="00EF263A">
      <w:pPr>
        <w:pStyle w:val="Code"/>
        <w:rPr>
          <w:rStyle w:val="MultilanguageMarkerAuto"/>
        </w:rPr>
      </w:pPr>
      <w:r w:rsidRPr="004E78C7">
        <w:rPr>
          <w:rStyle w:val="MultilanguageMarkerAuto"/>
        </w:rPr>
        <w:t>[C#]</w:t>
      </w:r>
    </w:p>
    <w:p w14:paraId="4A27B067" w14:textId="77777777" w:rsidR="004746D0" w:rsidRDefault="00A333DC" w:rsidP="00EF263A">
      <w:pPr>
        <w:pStyle w:val="Code"/>
      </w:pPr>
      <w:r w:rsidRPr="004A1827">
        <w:rPr>
          <w:color w:val="0000FF"/>
        </w:rPr>
        <w:t>static</w:t>
      </w:r>
      <w:r>
        <w:t xml:space="preserve"> </w:t>
      </w:r>
      <w:r w:rsidRPr="004A1827">
        <w:rPr>
          <w:color w:val="0000FF"/>
        </w:rPr>
        <w:t>class</w:t>
      </w:r>
      <w:r>
        <w:t xml:space="preserve"> Queries</w:t>
      </w:r>
    </w:p>
    <w:p w14:paraId="6FA72A0B" w14:textId="77777777" w:rsidR="004746D0" w:rsidRDefault="00A333DC" w:rsidP="00EF263A">
      <w:pPr>
        <w:pStyle w:val="Code"/>
      </w:pPr>
      <w:r>
        <w:t>{</w:t>
      </w:r>
    </w:p>
    <w:p w14:paraId="7B04E4E6" w14:textId="77777777" w:rsidR="004746D0" w:rsidRDefault="00A333DC" w:rsidP="00EF263A">
      <w:pPr>
        <w:pStyle w:val="Code"/>
      </w:pPr>
      <w:r>
        <w:tab/>
      </w:r>
      <w:r w:rsidRPr="004A1827">
        <w:rPr>
          <w:color w:val="0000FF"/>
        </w:rPr>
        <w:t>public</w:t>
      </w:r>
      <w:r>
        <w:t xml:space="preserve"> </w:t>
      </w:r>
      <w:r w:rsidRPr="004A1827">
        <w:rPr>
          <w:color w:val="0000FF"/>
        </w:rPr>
        <w:t>static</w:t>
      </w:r>
      <w:r w:rsidR="00563542">
        <w:t xml:space="preserve"> </w:t>
      </w:r>
      <w:r>
        <w:t>Func&lt;</w:t>
      </w:r>
      <w:r w:rsidRPr="004A1827">
        <w:rPr>
          <w:color w:val="008080"/>
        </w:rPr>
        <w:t>Northwind</w:t>
      </w:r>
      <w:r>
        <w:t xml:space="preserve">, </w:t>
      </w:r>
      <w:r w:rsidRPr="004A1827">
        <w:rPr>
          <w:color w:val="0000FF"/>
        </w:rPr>
        <w:t>string</w:t>
      </w:r>
      <w:r>
        <w:t xml:space="preserve">, </w:t>
      </w:r>
      <w:r w:rsidRPr="004A1827">
        <w:rPr>
          <w:color w:val="008080"/>
        </w:rPr>
        <w:t>IQueryable</w:t>
      </w:r>
      <w:r>
        <w:t>&lt;</w:t>
      </w:r>
      <w:r w:rsidRPr="004A1827">
        <w:rPr>
          <w:color w:val="008080"/>
        </w:rPr>
        <w:t>Customer</w:t>
      </w:r>
      <w:r>
        <w:t>&gt;&gt;</w:t>
      </w:r>
    </w:p>
    <w:p w14:paraId="05CE43F8" w14:textId="77777777" w:rsidR="004746D0" w:rsidRDefault="00563542" w:rsidP="00EF263A">
      <w:pPr>
        <w:pStyle w:val="Code"/>
      </w:pPr>
      <w:r>
        <w:tab/>
      </w:r>
      <w:r>
        <w:tab/>
      </w:r>
      <w:r w:rsidR="00A333DC">
        <w:t>CustomersByCity =</w:t>
      </w:r>
      <w:r>
        <w:t xml:space="preserve"> </w:t>
      </w:r>
      <w:r w:rsidR="00A333DC">
        <w:t>CompiledQuery.Compile((</w:t>
      </w:r>
      <w:r w:rsidR="00A333DC" w:rsidRPr="004A1827">
        <w:rPr>
          <w:color w:val="008080"/>
        </w:rPr>
        <w:t>Northwind</w:t>
      </w:r>
      <w:r w:rsidR="00A333DC">
        <w:t xml:space="preserve"> db, </w:t>
      </w:r>
      <w:r w:rsidR="00A333DC" w:rsidRPr="004A1827">
        <w:rPr>
          <w:color w:val="0000FF"/>
        </w:rPr>
        <w:t>string</w:t>
      </w:r>
      <w:r w:rsidR="00A333DC">
        <w:t xml:space="preserve"> city) =&gt;</w:t>
      </w:r>
    </w:p>
    <w:p w14:paraId="551230AC" w14:textId="77777777" w:rsidR="004746D0" w:rsidRDefault="00563542" w:rsidP="00EF263A">
      <w:pPr>
        <w:pStyle w:val="Code"/>
      </w:pPr>
      <w:r>
        <w:tab/>
      </w:r>
      <w:r>
        <w:tab/>
      </w:r>
      <w:r>
        <w:tab/>
      </w:r>
      <w:r w:rsidR="00A333DC" w:rsidRPr="004A1827">
        <w:rPr>
          <w:color w:val="0000FF"/>
        </w:rPr>
        <w:t>from</w:t>
      </w:r>
      <w:r w:rsidR="00A333DC">
        <w:t xml:space="preserve"> c </w:t>
      </w:r>
      <w:r w:rsidR="00A333DC" w:rsidRPr="004A1827">
        <w:rPr>
          <w:color w:val="0000FF"/>
        </w:rPr>
        <w:t>in</w:t>
      </w:r>
      <w:r w:rsidR="00A333DC">
        <w:t xml:space="preserve"> db.Customers </w:t>
      </w:r>
      <w:r w:rsidR="00A333DC" w:rsidRPr="004A1827">
        <w:rPr>
          <w:color w:val="0000FF"/>
        </w:rPr>
        <w:t>where</w:t>
      </w:r>
      <w:r w:rsidR="00A333DC">
        <w:t xml:space="preserve"> c.City == city </w:t>
      </w:r>
      <w:r w:rsidR="00A333DC" w:rsidRPr="004A1827">
        <w:rPr>
          <w:color w:val="0000FF"/>
        </w:rPr>
        <w:t>select</w:t>
      </w:r>
      <w:r w:rsidR="00A333DC">
        <w:t xml:space="preserve"> c);</w:t>
      </w:r>
    </w:p>
    <w:p w14:paraId="35E21D70" w14:textId="77777777" w:rsidR="00A333DC" w:rsidRDefault="00A333DC" w:rsidP="00EF263A">
      <w:pPr>
        <w:pStyle w:val="Code"/>
      </w:pPr>
      <w:r>
        <w:t>}</w:t>
      </w:r>
    </w:p>
    <w:p w14:paraId="3E901B31" w14:textId="77777777" w:rsidR="004746D0" w:rsidRDefault="004746D0" w:rsidP="00EF263A">
      <w:pPr>
        <w:pStyle w:val="Code"/>
      </w:pPr>
    </w:p>
    <w:p w14:paraId="397007E9" w14:textId="77777777" w:rsidR="004E78C7" w:rsidRDefault="004E78C7" w:rsidP="00960224">
      <w:pPr>
        <w:pStyle w:val="Text"/>
        <w:rPr>
          <w:noProof/>
        </w:rPr>
      </w:pPr>
    </w:p>
    <w:p w14:paraId="19EC38B5" w14:textId="77777777" w:rsidR="00E7100D" w:rsidRPr="00E7100D" w:rsidRDefault="00E7100D" w:rsidP="00E7100D">
      <w:pPr>
        <w:pStyle w:val="Code"/>
        <w:rPr>
          <w:rStyle w:val="MultilanguageMarkerAuto"/>
        </w:rPr>
      </w:pPr>
      <w:r>
        <w:rPr>
          <w:rStyle w:val="MultilanguageMarkerAuto"/>
        </w:rPr>
        <w:t xml:space="preserve">[Visual </w:t>
      </w:r>
      <w:r w:rsidRPr="00E7100D">
        <w:rPr>
          <w:rStyle w:val="MultilanguageMarkerAuto"/>
        </w:rPr>
        <w:t>B</w:t>
      </w:r>
      <w:r>
        <w:rPr>
          <w:rStyle w:val="MultilanguageMarkerAuto"/>
        </w:rPr>
        <w:t>asic]</w:t>
      </w:r>
    </w:p>
    <w:p w14:paraId="16484109" w14:textId="77777777" w:rsidR="00E7100D" w:rsidRDefault="00E7100D" w:rsidP="00E7100D">
      <w:pPr>
        <w:pStyle w:val="Code"/>
      </w:pPr>
      <w:r>
        <w:rPr>
          <w:color w:val="0000FF"/>
        </w:rPr>
        <w:t>C</w:t>
      </w:r>
      <w:r w:rsidRPr="004A1827">
        <w:rPr>
          <w:color w:val="0000FF"/>
        </w:rPr>
        <w:t>lass</w:t>
      </w:r>
      <w:r>
        <w:t xml:space="preserve"> Queries</w:t>
      </w:r>
    </w:p>
    <w:p w14:paraId="6CF3C278" w14:textId="77777777" w:rsidR="00E7100D" w:rsidRDefault="00E7100D" w:rsidP="00E7100D">
      <w:pPr>
        <w:pStyle w:val="Code"/>
      </w:pPr>
      <w:r>
        <w:tab/>
      </w:r>
      <w:r w:rsidRPr="004A1827">
        <w:rPr>
          <w:color w:val="0000FF"/>
        </w:rPr>
        <w:t>public</w:t>
      </w:r>
      <w:r>
        <w:t xml:space="preserve"> </w:t>
      </w:r>
      <w:r>
        <w:rPr>
          <w:color w:val="0000FF"/>
        </w:rPr>
        <w:t>Shared</w:t>
      </w:r>
      <w:r>
        <w:t xml:space="preserve"> Function(</w:t>
      </w:r>
      <w:r w:rsidRPr="00E2609B">
        <w:rPr>
          <w:color w:val="3333FF"/>
        </w:rPr>
        <w:t>Of</w:t>
      </w:r>
      <w:r>
        <w:t xml:space="preserve"> Northwind, </w:t>
      </w:r>
      <w:r w:rsidRPr="00E2609B">
        <w:rPr>
          <w:color w:val="3333FF"/>
        </w:rPr>
        <w:t>String</w:t>
      </w:r>
      <w:r>
        <w:t>, IQueryable(</w:t>
      </w:r>
      <w:r w:rsidRPr="00E2609B">
        <w:rPr>
          <w:color w:val="3333FF"/>
        </w:rPr>
        <w:t>Of</w:t>
      </w:r>
      <w:r>
        <w:t xml:space="preserve"> Customer)) _</w:t>
      </w:r>
      <w:r>
        <w:tab/>
      </w:r>
      <w:r>
        <w:tab/>
        <w:t>CustomersByCity = CompiledQuery.Compile( _</w:t>
      </w:r>
    </w:p>
    <w:p w14:paraId="5E786B61" w14:textId="77777777" w:rsidR="00E7100D" w:rsidRDefault="00E7100D" w:rsidP="00E7100D">
      <w:pPr>
        <w:pStyle w:val="Code"/>
      </w:pPr>
      <w:r>
        <w:tab/>
        <w:t xml:space="preserve">             </w:t>
      </w:r>
      <w:r w:rsidRPr="00E2609B">
        <w:rPr>
          <w:color w:val="3333FF"/>
        </w:rPr>
        <w:t>Function</w:t>
      </w:r>
      <w:r>
        <w:t xml:space="preserve">(db </w:t>
      </w:r>
      <w:r w:rsidRPr="00E2609B">
        <w:rPr>
          <w:color w:val="3333FF"/>
        </w:rPr>
        <w:t>As</w:t>
      </w:r>
      <w:r>
        <w:t xml:space="preserve"> Northwind, city </w:t>
      </w:r>
      <w:r w:rsidRPr="00E2609B">
        <w:rPr>
          <w:color w:val="3333FF"/>
        </w:rPr>
        <w:t>As</w:t>
      </w:r>
      <w:r>
        <w:t xml:space="preserve"> String) _</w:t>
      </w:r>
    </w:p>
    <w:p w14:paraId="4CBC56C2" w14:textId="77777777" w:rsidR="00E7100D" w:rsidRDefault="00E7100D" w:rsidP="00E7100D">
      <w:pPr>
        <w:pStyle w:val="Code"/>
      </w:pPr>
      <w:r>
        <w:tab/>
        <w:t xml:space="preserve">             </w:t>
      </w:r>
      <w:r w:rsidRPr="00E2609B">
        <w:rPr>
          <w:color w:val="3333FF"/>
        </w:rPr>
        <w:t>From</w:t>
      </w:r>
      <w:r>
        <w:t xml:space="preserve"> cust </w:t>
      </w:r>
      <w:r w:rsidRPr="00E2609B">
        <w:rPr>
          <w:color w:val="3333FF"/>
        </w:rPr>
        <w:t>In</w:t>
      </w:r>
      <w:r>
        <w:t xml:space="preserve"> db.Customers </w:t>
      </w:r>
      <w:r w:rsidRPr="00E2609B">
        <w:rPr>
          <w:color w:val="3333FF"/>
        </w:rPr>
        <w:t>Where</w:t>
      </w:r>
      <w:r>
        <w:t xml:space="preserve"> cust.City = city)</w:t>
      </w:r>
    </w:p>
    <w:p w14:paraId="7059273E" w14:textId="77777777" w:rsidR="00E7100D" w:rsidRDefault="00E7100D" w:rsidP="00E7100D">
      <w:pPr>
        <w:pStyle w:val="Code"/>
      </w:pPr>
      <w:r w:rsidRPr="00E2609B">
        <w:rPr>
          <w:color w:val="3333FF"/>
        </w:rPr>
        <w:t>End Class</w:t>
      </w:r>
    </w:p>
    <w:p w14:paraId="27435C67" w14:textId="77777777" w:rsidR="00E7100D" w:rsidRDefault="00E7100D" w:rsidP="00E7100D">
      <w:pPr>
        <w:pStyle w:val="Code"/>
      </w:pPr>
    </w:p>
    <w:p w14:paraId="5E3C9E07" w14:textId="77777777" w:rsidR="004E78C7" w:rsidRDefault="004E78C7" w:rsidP="00960224">
      <w:pPr>
        <w:pStyle w:val="Text"/>
        <w:rPr>
          <w:noProof/>
        </w:rPr>
      </w:pPr>
    </w:p>
    <w:p w14:paraId="56875EBD" w14:textId="77777777" w:rsidR="004A1827" w:rsidRPr="00960224" w:rsidRDefault="004A1827" w:rsidP="00960224">
      <w:pPr>
        <w:pStyle w:val="Text"/>
        <w:rPr>
          <w:noProof/>
        </w:rPr>
      </w:pPr>
      <w:r w:rsidRPr="00960224">
        <w:rPr>
          <w:noProof/>
        </w:rPr>
        <w:t xml:space="preserve">The </w:t>
      </w:r>
      <w:r w:rsidRPr="004746D0">
        <w:rPr>
          <w:rStyle w:val="CodeEmbedded"/>
        </w:rPr>
        <w:t>Compile</w:t>
      </w:r>
      <w:r w:rsidRPr="00960224">
        <w:rPr>
          <w:noProof/>
        </w:rPr>
        <w:t xml:space="preserve"> method returns a delegate that can be cached and exec</w:t>
      </w:r>
      <w:r w:rsidR="0002493C" w:rsidRPr="00960224">
        <w:rPr>
          <w:noProof/>
        </w:rPr>
        <w:t>u</w:t>
      </w:r>
      <w:r w:rsidRPr="00960224">
        <w:rPr>
          <w:noProof/>
        </w:rPr>
        <w:t>ted afterward several times by just changing the input parameters. The following code shows an example of this:</w:t>
      </w:r>
    </w:p>
    <w:p w14:paraId="224A5D97" w14:textId="77777777" w:rsidR="004746D0" w:rsidRPr="00E7100D" w:rsidRDefault="00E7100D" w:rsidP="002F46FF">
      <w:pPr>
        <w:pStyle w:val="Code"/>
        <w:rPr>
          <w:rStyle w:val="MultilanguageMarkerAuto"/>
        </w:rPr>
      </w:pPr>
      <w:r w:rsidRPr="00E7100D">
        <w:rPr>
          <w:rStyle w:val="MultilanguageMarkerAuto"/>
        </w:rPr>
        <w:t>[C#]</w:t>
      </w:r>
    </w:p>
    <w:p w14:paraId="19F53709" w14:textId="77777777" w:rsidR="00A333DC" w:rsidRDefault="00A333DC" w:rsidP="002F46FF">
      <w:pPr>
        <w:pStyle w:val="Code"/>
      </w:pPr>
      <w:r>
        <w:rPr>
          <w:color w:val="0000FF"/>
        </w:rPr>
        <w:t>public</w:t>
      </w:r>
      <w:r>
        <w:t xml:space="preserve"> </w:t>
      </w:r>
      <w:r w:rsidRPr="004A1827">
        <w:rPr>
          <w:color w:val="008080"/>
        </w:rPr>
        <w:t>IEnumerable&lt;Customer&gt;</w:t>
      </w:r>
      <w:r>
        <w:t xml:space="preserve"> GetCustomersByCity(</w:t>
      </w:r>
      <w:r>
        <w:rPr>
          <w:color w:val="0000FF"/>
        </w:rPr>
        <w:t>string</w:t>
      </w:r>
      <w:r>
        <w:t xml:space="preserve"> city) {</w:t>
      </w:r>
    </w:p>
    <w:p w14:paraId="6F4D0B30" w14:textId="77777777" w:rsidR="004746D0" w:rsidRDefault="00A333DC" w:rsidP="002F46FF">
      <w:pPr>
        <w:pStyle w:val="Code"/>
        <w:ind w:left="1080"/>
      </w:pPr>
      <w:r w:rsidRPr="00862E21">
        <w:rPr>
          <w:color w:val="2A90B0"/>
        </w:rPr>
        <w:t>Northwind</w:t>
      </w:r>
      <w:r>
        <w:t xml:space="preserve"> db = </w:t>
      </w:r>
      <w:r>
        <w:rPr>
          <w:color w:val="0000FF"/>
        </w:rPr>
        <w:t>new</w:t>
      </w:r>
      <w:r>
        <w:t xml:space="preserve"> </w:t>
      </w:r>
      <w:r w:rsidRPr="00862E21">
        <w:rPr>
          <w:color w:val="2A90B0"/>
        </w:rPr>
        <w:t>Northwind</w:t>
      </w:r>
      <w:r>
        <w:t>();</w:t>
      </w:r>
    </w:p>
    <w:p w14:paraId="79B3361B" w14:textId="77777777" w:rsidR="00A333DC" w:rsidRDefault="00A333DC" w:rsidP="002F46FF">
      <w:pPr>
        <w:pStyle w:val="Code"/>
        <w:ind w:left="1080"/>
      </w:pPr>
      <w:r>
        <w:rPr>
          <w:color w:val="0000FF"/>
        </w:rPr>
        <w:t>return</w:t>
      </w:r>
      <w:r>
        <w:t xml:space="preserve"> Queries.CustomersByCity(myDb, city);</w:t>
      </w:r>
    </w:p>
    <w:p w14:paraId="6B2FABCF" w14:textId="77777777" w:rsidR="00A333DC" w:rsidRDefault="00A333DC" w:rsidP="002F46FF">
      <w:pPr>
        <w:pStyle w:val="Code"/>
      </w:pPr>
      <w:r>
        <w:t>}</w:t>
      </w:r>
    </w:p>
    <w:p w14:paraId="1EDF03BC" w14:textId="77777777" w:rsidR="004746D0" w:rsidRDefault="004746D0" w:rsidP="002F46FF">
      <w:pPr>
        <w:pStyle w:val="Code"/>
      </w:pPr>
    </w:p>
    <w:p w14:paraId="6C9F0D8C" w14:textId="77777777" w:rsidR="00E7100D" w:rsidRDefault="00E7100D" w:rsidP="00E7100D">
      <w:pPr>
        <w:pStyle w:val="Text"/>
      </w:pPr>
    </w:p>
    <w:p w14:paraId="2CD7B44A" w14:textId="77777777" w:rsidR="00E7100D" w:rsidRPr="00E7100D" w:rsidRDefault="00E7100D" w:rsidP="00E7100D">
      <w:pPr>
        <w:pStyle w:val="Code"/>
        <w:rPr>
          <w:rStyle w:val="MultilanguageMarkerAuto"/>
        </w:rPr>
      </w:pPr>
      <w:r w:rsidRPr="00E7100D">
        <w:rPr>
          <w:rStyle w:val="MultilanguageMarkerAuto"/>
        </w:rPr>
        <w:t>[Visual Basic]</w:t>
      </w:r>
    </w:p>
    <w:p w14:paraId="6A2C3B18" w14:textId="77777777" w:rsidR="00E7100D" w:rsidRDefault="00E7100D" w:rsidP="00E7100D">
      <w:pPr>
        <w:pStyle w:val="Code"/>
      </w:pPr>
      <w:r>
        <w:rPr>
          <w:color w:val="0000FF"/>
        </w:rPr>
        <w:t>Public Function</w:t>
      </w:r>
      <w:r>
        <w:t xml:space="preserve"> GetCustomersByCity(city </w:t>
      </w:r>
      <w:r w:rsidRPr="00960F68">
        <w:rPr>
          <w:color w:val="3333FF"/>
        </w:rPr>
        <w:t>As String</w:t>
      </w:r>
      <w:r>
        <w:t>) _</w:t>
      </w:r>
      <w:r w:rsidRPr="00960F68">
        <w:t xml:space="preserve"> </w:t>
      </w:r>
    </w:p>
    <w:p w14:paraId="3DE3FB1C" w14:textId="77777777" w:rsidR="00E7100D" w:rsidRPr="00CB1675" w:rsidRDefault="00E7100D" w:rsidP="00E7100D">
      <w:pPr>
        <w:pStyle w:val="Code"/>
      </w:pPr>
      <w:r>
        <w:rPr>
          <w:color w:val="3333FF"/>
        </w:rPr>
        <w:t xml:space="preserve">               </w:t>
      </w:r>
      <w:r w:rsidRPr="00CB1675">
        <w:rPr>
          <w:color w:val="3333FF"/>
        </w:rPr>
        <w:t>As</w:t>
      </w:r>
      <w:r>
        <w:t xml:space="preserve"> </w:t>
      </w:r>
      <w:r w:rsidRPr="004A1827">
        <w:rPr>
          <w:color w:val="008080"/>
        </w:rPr>
        <w:t>IEnumerable</w:t>
      </w:r>
      <w:r w:rsidRPr="00CB1675">
        <w:t>(</w:t>
      </w:r>
      <w:r w:rsidRPr="00CB1675">
        <w:rPr>
          <w:color w:val="3333FF"/>
        </w:rPr>
        <w:t>Of</w:t>
      </w:r>
      <w:r w:rsidRPr="00CB1675">
        <w:t xml:space="preserve"> Customer)</w:t>
      </w:r>
    </w:p>
    <w:p w14:paraId="6E253085" w14:textId="77777777" w:rsidR="00E7100D" w:rsidRDefault="00E7100D" w:rsidP="00E7100D">
      <w:pPr>
        <w:pStyle w:val="Code"/>
        <w:ind w:left="1080"/>
      </w:pPr>
      <w:r w:rsidRPr="00CB1675">
        <w:rPr>
          <w:color w:val="3333FF"/>
        </w:rPr>
        <w:t>Dim</w:t>
      </w:r>
      <w:r>
        <w:t xml:space="preserve"> db </w:t>
      </w:r>
      <w:r w:rsidRPr="00CB1675">
        <w:rPr>
          <w:color w:val="3333FF"/>
        </w:rPr>
        <w:t>As</w:t>
      </w:r>
      <w:r>
        <w:t xml:space="preserve"> </w:t>
      </w:r>
      <w:r w:rsidRPr="00862E21">
        <w:rPr>
          <w:color w:val="2A90B0"/>
        </w:rPr>
        <w:t>Northwind</w:t>
      </w:r>
      <w:r>
        <w:t xml:space="preserve"> = </w:t>
      </w:r>
      <w:r>
        <w:rPr>
          <w:color w:val="0000FF"/>
        </w:rPr>
        <w:t>New</w:t>
      </w:r>
      <w:r>
        <w:t xml:space="preserve"> </w:t>
      </w:r>
      <w:r w:rsidRPr="00862E21">
        <w:rPr>
          <w:color w:val="2A90B0"/>
        </w:rPr>
        <w:t>Northwind</w:t>
      </w:r>
      <w:r>
        <w:t>()</w:t>
      </w:r>
    </w:p>
    <w:p w14:paraId="23C345DF" w14:textId="77777777" w:rsidR="00E7100D" w:rsidRDefault="00E7100D" w:rsidP="00E7100D">
      <w:pPr>
        <w:pStyle w:val="Code"/>
        <w:ind w:left="1080"/>
      </w:pPr>
      <w:r>
        <w:rPr>
          <w:color w:val="0000FF"/>
        </w:rPr>
        <w:t>Return</w:t>
      </w:r>
      <w:r>
        <w:t xml:space="preserve"> Queries.CustomersByCity(myDb, city)</w:t>
      </w:r>
    </w:p>
    <w:p w14:paraId="155C308A" w14:textId="77777777" w:rsidR="00E7100D" w:rsidRPr="00CB1675" w:rsidRDefault="00E7100D" w:rsidP="00E7100D">
      <w:pPr>
        <w:pStyle w:val="Code"/>
        <w:rPr>
          <w:color w:val="3333FF"/>
        </w:rPr>
      </w:pPr>
      <w:r w:rsidRPr="00CB1675">
        <w:rPr>
          <w:color w:val="3333FF"/>
        </w:rPr>
        <w:t>End Function</w:t>
      </w:r>
    </w:p>
    <w:p w14:paraId="0CBEDE46" w14:textId="77777777" w:rsidR="00E7100D" w:rsidRPr="00A333DC" w:rsidRDefault="00E7100D" w:rsidP="00E7100D">
      <w:pPr>
        <w:pStyle w:val="Code"/>
      </w:pPr>
    </w:p>
    <w:p w14:paraId="1161E97E" w14:textId="77777777" w:rsidR="00E7100D" w:rsidRDefault="00E7100D" w:rsidP="00E7100D">
      <w:pPr>
        <w:pStyle w:val="Text"/>
      </w:pPr>
    </w:p>
    <w:p w14:paraId="744733E1" w14:textId="77777777" w:rsidR="00727564" w:rsidRDefault="00B91ECC" w:rsidP="00960224">
      <w:pPr>
        <w:pStyle w:val="Heading5"/>
      </w:pPr>
      <w:bookmarkStart w:id="590" w:name="_Toc112346070"/>
      <w:bookmarkStart w:id="591" w:name="_Toc112346277"/>
      <w:bookmarkStart w:id="592" w:name="_Toc112346484"/>
      <w:bookmarkStart w:id="593" w:name="_Toc112407904"/>
      <w:bookmarkStart w:id="594" w:name="_Toc112408146"/>
      <w:bookmarkStart w:id="595" w:name="_Toc112420364"/>
      <w:bookmarkStart w:id="596" w:name="_Toc112420559"/>
      <w:bookmarkStart w:id="597" w:name="_Toc112420754"/>
      <w:bookmarkStart w:id="598" w:name="_Toc112420949"/>
      <w:bookmarkStart w:id="599" w:name="_Toc112421144"/>
      <w:bookmarkStart w:id="600" w:name="_Toc112427423"/>
      <w:bookmarkStart w:id="601" w:name="_Toc112427616"/>
      <w:bookmarkStart w:id="602" w:name="_Toc112438352"/>
      <w:bookmarkStart w:id="603" w:name="_Toc112438537"/>
      <w:bookmarkStart w:id="604" w:name="_Toc112468815"/>
      <w:bookmarkStart w:id="605" w:name="_Toc112469000"/>
      <w:bookmarkStart w:id="606" w:name="_Toc112346071"/>
      <w:bookmarkStart w:id="607" w:name="_Toc112346278"/>
      <w:bookmarkStart w:id="608" w:name="_Toc112346485"/>
      <w:bookmarkStart w:id="609" w:name="_Toc112407905"/>
      <w:bookmarkStart w:id="610" w:name="_Toc112408147"/>
      <w:bookmarkStart w:id="611" w:name="_Toc112420365"/>
      <w:bookmarkStart w:id="612" w:name="_Toc112420560"/>
      <w:bookmarkStart w:id="613" w:name="_Toc112420755"/>
      <w:bookmarkStart w:id="614" w:name="_Toc112420950"/>
      <w:bookmarkStart w:id="615" w:name="_Toc112421145"/>
      <w:bookmarkStart w:id="616" w:name="_Toc112427424"/>
      <w:bookmarkStart w:id="617" w:name="_Toc112427617"/>
      <w:bookmarkStart w:id="618" w:name="_Toc112438353"/>
      <w:bookmarkStart w:id="619" w:name="_Toc112438538"/>
      <w:bookmarkStart w:id="620" w:name="_Toc112468816"/>
      <w:bookmarkStart w:id="621" w:name="_Toc112469001"/>
      <w:bookmarkStart w:id="622" w:name="_Toc112346078"/>
      <w:bookmarkStart w:id="623" w:name="_Toc112346285"/>
      <w:bookmarkStart w:id="624" w:name="_Toc112346492"/>
      <w:bookmarkStart w:id="625" w:name="_Toc112407912"/>
      <w:bookmarkStart w:id="626" w:name="_Toc112408154"/>
      <w:bookmarkStart w:id="627" w:name="_Toc112420372"/>
      <w:bookmarkStart w:id="628" w:name="_Toc112420567"/>
      <w:bookmarkStart w:id="629" w:name="_Toc112420762"/>
      <w:bookmarkStart w:id="630" w:name="_Toc112420957"/>
      <w:bookmarkStart w:id="631" w:name="_Toc112421152"/>
      <w:bookmarkStart w:id="632" w:name="_Toc112427431"/>
      <w:bookmarkStart w:id="633" w:name="_Toc112427624"/>
      <w:bookmarkStart w:id="634" w:name="_Toc112438360"/>
      <w:bookmarkStart w:id="635" w:name="_Toc112438545"/>
      <w:bookmarkStart w:id="636" w:name="_Toc112468823"/>
      <w:bookmarkStart w:id="637" w:name="_Toc112469008"/>
      <w:bookmarkStart w:id="638" w:name="_Toc112346079"/>
      <w:bookmarkStart w:id="639" w:name="_Toc112346286"/>
      <w:bookmarkStart w:id="640" w:name="_Toc112346493"/>
      <w:bookmarkStart w:id="641" w:name="_Toc112407913"/>
      <w:bookmarkStart w:id="642" w:name="_Toc112408155"/>
      <w:bookmarkStart w:id="643" w:name="_Toc112420373"/>
      <w:bookmarkStart w:id="644" w:name="_Toc112420568"/>
      <w:bookmarkStart w:id="645" w:name="_Toc112420763"/>
      <w:bookmarkStart w:id="646" w:name="_Toc112420958"/>
      <w:bookmarkStart w:id="647" w:name="_Toc112421153"/>
      <w:bookmarkStart w:id="648" w:name="_Toc112427432"/>
      <w:bookmarkStart w:id="649" w:name="_Toc112427625"/>
      <w:bookmarkStart w:id="650" w:name="_Toc112438361"/>
      <w:bookmarkStart w:id="651" w:name="_Toc112438546"/>
      <w:bookmarkStart w:id="652" w:name="_Toc112468824"/>
      <w:bookmarkStart w:id="653" w:name="_Toc112469009"/>
      <w:bookmarkStart w:id="654" w:name="_Toc112346083"/>
      <w:bookmarkStart w:id="655" w:name="_Toc112346290"/>
      <w:bookmarkStart w:id="656" w:name="_Toc112346497"/>
      <w:bookmarkStart w:id="657" w:name="_Toc112407917"/>
      <w:bookmarkStart w:id="658" w:name="_Toc112408159"/>
      <w:bookmarkStart w:id="659" w:name="_Toc112420377"/>
      <w:bookmarkStart w:id="660" w:name="_Toc112420572"/>
      <w:bookmarkStart w:id="661" w:name="_Toc112420767"/>
      <w:bookmarkStart w:id="662" w:name="_Toc112420962"/>
      <w:bookmarkStart w:id="663" w:name="_Toc112421157"/>
      <w:bookmarkStart w:id="664" w:name="_Toc112427436"/>
      <w:bookmarkStart w:id="665" w:name="_Toc112427629"/>
      <w:bookmarkStart w:id="666" w:name="_Toc112438365"/>
      <w:bookmarkStart w:id="667" w:name="_Toc112438550"/>
      <w:bookmarkStart w:id="668" w:name="_Toc112468828"/>
      <w:bookmarkStart w:id="669" w:name="_Toc112469013"/>
      <w:bookmarkStart w:id="670" w:name="_Toc112346084"/>
      <w:bookmarkStart w:id="671" w:name="_Toc112346291"/>
      <w:bookmarkStart w:id="672" w:name="_Toc112346498"/>
      <w:bookmarkStart w:id="673" w:name="_Toc112407918"/>
      <w:bookmarkStart w:id="674" w:name="_Toc112408160"/>
      <w:bookmarkStart w:id="675" w:name="_Toc112420378"/>
      <w:bookmarkStart w:id="676" w:name="_Toc112420573"/>
      <w:bookmarkStart w:id="677" w:name="_Toc112420768"/>
      <w:bookmarkStart w:id="678" w:name="_Toc112420963"/>
      <w:bookmarkStart w:id="679" w:name="_Toc112421158"/>
      <w:bookmarkStart w:id="680" w:name="_Toc112427437"/>
      <w:bookmarkStart w:id="681" w:name="_Toc112427630"/>
      <w:bookmarkStart w:id="682" w:name="_Toc112438366"/>
      <w:bookmarkStart w:id="683" w:name="_Toc112438551"/>
      <w:bookmarkStart w:id="684" w:name="_Toc112468829"/>
      <w:bookmarkStart w:id="685" w:name="_Toc112469014"/>
      <w:bookmarkStart w:id="686" w:name="_Toc112346089"/>
      <w:bookmarkStart w:id="687" w:name="_Toc112346296"/>
      <w:bookmarkStart w:id="688" w:name="_Toc112346503"/>
      <w:bookmarkStart w:id="689" w:name="_Toc112407923"/>
      <w:bookmarkStart w:id="690" w:name="_Toc112408165"/>
      <w:bookmarkStart w:id="691" w:name="_Toc112420383"/>
      <w:bookmarkStart w:id="692" w:name="_Toc112420578"/>
      <w:bookmarkStart w:id="693" w:name="_Toc112420773"/>
      <w:bookmarkStart w:id="694" w:name="_Toc112420968"/>
      <w:bookmarkStart w:id="695" w:name="_Toc112421163"/>
      <w:bookmarkStart w:id="696" w:name="_Toc112427442"/>
      <w:bookmarkStart w:id="697" w:name="_Toc112427635"/>
      <w:bookmarkStart w:id="698" w:name="_Toc112438371"/>
      <w:bookmarkStart w:id="699" w:name="_Toc112438556"/>
      <w:bookmarkStart w:id="700" w:name="_Toc112468834"/>
      <w:bookmarkStart w:id="701" w:name="_Toc112469019"/>
      <w:bookmarkStart w:id="702" w:name="_Toc112346092"/>
      <w:bookmarkStart w:id="703" w:name="_Toc112346299"/>
      <w:bookmarkStart w:id="704" w:name="_Toc112346506"/>
      <w:bookmarkStart w:id="705" w:name="_Toc112407926"/>
      <w:bookmarkStart w:id="706" w:name="_Toc112408168"/>
      <w:bookmarkStart w:id="707" w:name="_Toc112420386"/>
      <w:bookmarkStart w:id="708" w:name="_Toc112420581"/>
      <w:bookmarkStart w:id="709" w:name="_Toc112420776"/>
      <w:bookmarkStart w:id="710" w:name="_Toc112420971"/>
      <w:bookmarkStart w:id="711" w:name="_Toc112421166"/>
      <w:bookmarkStart w:id="712" w:name="_Toc112427445"/>
      <w:bookmarkStart w:id="713" w:name="_Toc112427638"/>
      <w:bookmarkStart w:id="714" w:name="_Toc112438374"/>
      <w:bookmarkStart w:id="715" w:name="_Toc112438559"/>
      <w:bookmarkStart w:id="716" w:name="_Toc112468837"/>
      <w:bookmarkStart w:id="717" w:name="_Toc112469022"/>
      <w:bookmarkStart w:id="718" w:name="_Toc112346094"/>
      <w:bookmarkStart w:id="719" w:name="_Toc112346301"/>
      <w:bookmarkStart w:id="720" w:name="_Toc112346508"/>
      <w:bookmarkStart w:id="721" w:name="_Toc112407928"/>
      <w:bookmarkStart w:id="722" w:name="_Toc112408170"/>
      <w:bookmarkStart w:id="723" w:name="_Toc112420388"/>
      <w:bookmarkStart w:id="724" w:name="_Toc112420583"/>
      <w:bookmarkStart w:id="725" w:name="_Toc112420778"/>
      <w:bookmarkStart w:id="726" w:name="_Toc112420973"/>
      <w:bookmarkStart w:id="727" w:name="_Toc112421168"/>
      <w:bookmarkStart w:id="728" w:name="_Toc112427447"/>
      <w:bookmarkStart w:id="729" w:name="_Toc112427640"/>
      <w:bookmarkStart w:id="730" w:name="_Toc112438376"/>
      <w:bookmarkStart w:id="731" w:name="_Toc112438561"/>
      <w:bookmarkStart w:id="732" w:name="_Toc112468839"/>
      <w:bookmarkStart w:id="733" w:name="_Toc112469024"/>
      <w:bookmarkStart w:id="734" w:name="_Toc112346096"/>
      <w:bookmarkStart w:id="735" w:name="_Toc112346303"/>
      <w:bookmarkStart w:id="736" w:name="_Toc112346510"/>
      <w:bookmarkStart w:id="737" w:name="_Toc112407930"/>
      <w:bookmarkStart w:id="738" w:name="_Toc112408172"/>
      <w:bookmarkStart w:id="739" w:name="_Toc112420390"/>
      <w:bookmarkStart w:id="740" w:name="_Toc112420585"/>
      <w:bookmarkStart w:id="741" w:name="_Toc112420780"/>
      <w:bookmarkStart w:id="742" w:name="_Toc112420975"/>
      <w:bookmarkStart w:id="743" w:name="_Toc112421170"/>
      <w:bookmarkStart w:id="744" w:name="_Toc112427449"/>
      <w:bookmarkStart w:id="745" w:name="_Toc112427642"/>
      <w:bookmarkStart w:id="746" w:name="_Toc112438378"/>
      <w:bookmarkStart w:id="747" w:name="_Toc112438563"/>
      <w:bookmarkStart w:id="748" w:name="_Toc112468841"/>
      <w:bookmarkStart w:id="749" w:name="_Toc112469026"/>
      <w:bookmarkStart w:id="750" w:name="_Toc112346100"/>
      <w:bookmarkStart w:id="751" w:name="_Toc112346307"/>
      <w:bookmarkStart w:id="752" w:name="_Toc112346514"/>
      <w:bookmarkStart w:id="753" w:name="_Toc112407934"/>
      <w:bookmarkStart w:id="754" w:name="_Toc112408176"/>
      <w:bookmarkStart w:id="755" w:name="_Toc112420394"/>
      <w:bookmarkStart w:id="756" w:name="_Toc112420589"/>
      <w:bookmarkStart w:id="757" w:name="_Toc112420784"/>
      <w:bookmarkStart w:id="758" w:name="_Toc112420979"/>
      <w:bookmarkStart w:id="759" w:name="_Toc112421174"/>
      <w:bookmarkStart w:id="760" w:name="_Toc112427453"/>
      <w:bookmarkStart w:id="761" w:name="_Toc112427646"/>
      <w:bookmarkStart w:id="762" w:name="_Toc112438382"/>
      <w:bookmarkStart w:id="763" w:name="_Toc112438567"/>
      <w:bookmarkStart w:id="764" w:name="_Toc112468845"/>
      <w:bookmarkStart w:id="765" w:name="_Toc112469030"/>
      <w:bookmarkStart w:id="766" w:name="_Toc112346101"/>
      <w:bookmarkStart w:id="767" w:name="_Toc112346308"/>
      <w:bookmarkStart w:id="768" w:name="_Toc112346515"/>
      <w:bookmarkStart w:id="769" w:name="_Toc112407935"/>
      <w:bookmarkStart w:id="770" w:name="_Toc112408177"/>
      <w:bookmarkStart w:id="771" w:name="_Toc112420395"/>
      <w:bookmarkStart w:id="772" w:name="_Toc112420590"/>
      <w:bookmarkStart w:id="773" w:name="_Toc112420785"/>
      <w:bookmarkStart w:id="774" w:name="_Toc112420980"/>
      <w:bookmarkStart w:id="775" w:name="_Toc112421175"/>
      <w:bookmarkStart w:id="776" w:name="_Toc112427454"/>
      <w:bookmarkStart w:id="777" w:name="_Toc112427647"/>
      <w:bookmarkStart w:id="778" w:name="_Toc112438383"/>
      <w:bookmarkStart w:id="779" w:name="_Toc112438568"/>
      <w:bookmarkStart w:id="780" w:name="_Toc112468846"/>
      <w:bookmarkStart w:id="781" w:name="_Toc112469031"/>
      <w:bookmarkStart w:id="782" w:name="_Toc157398744"/>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t xml:space="preserve">3.7 </w:t>
      </w:r>
      <w:r w:rsidR="00727564">
        <w:t>SQL Translation</w:t>
      </w:r>
      <w:bookmarkEnd w:id="782"/>
    </w:p>
    <w:p w14:paraId="6A9E25EA" w14:textId="77777777" w:rsidR="00727564" w:rsidRPr="00960224" w:rsidRDefault="001D066C" w:rsidP="00960224">
      <w:pPr>
        <w:pStyle w:val="Text"/>
      </w:pPr>
      <w:r w:rsidRPr="00960224">
        <w:t>LINQ to SQL</w:t>
      </w:r>
      <w:r w:rsidR="00727564" w:rsidRPr="00960224">
        <w:t xml:space="preserve"> does not actually execute </w:t>
      </w:r>
      <w:r w:rsidR="004E55A7" w:rsidRPr="00960224">
        <w:t>queries</w:t>
      </w:r>
      <w:r w:rsidR="00727564" w:rsidRPr="00960224">
        <w:t xml:space="preserve">; the relational database does. </w:t>
      </w:r>
      <w:r w:rsidRPr="00960224">
        <w:t>LINQ to SQL</w:t>
      </w:r>
      <w:r w:rsidR="00727564" w:rsidRPr="00960224">
        <w:t xml:space="preserve"> translates the queries you wrote into equivalent SQL queries and sends them to the server for processing. Because execution is deferred </w:t>
      </w:r>
      <w:r w:rsidRPr="00960224">
        <w:t>LINQ to SQL</w:t>
      </w:r>
      <w:r w:rsidR="00727564" w:rsidRPr="00960224">
        <w:t xml:space="preserve"> is able to examine your entire query even if assembled from multiple parts. </w:t>
      </w:r>
    </w:p>
    <w:p w14:paraId="5021607E" w14:textId="77777777" w:rsidR="00727564" w:rsidRPr="00960224" w:rsidRDefault="00727564" w:rsidP="00960224">
      <w:pPr>
        <w:pStyle w:val="Text"/>
      </w:pPr>
      <w:r w:rsidRPr="00960224">
        <w:t>Since the relational database server is not actually executing IL, aside from the CLR integration in SQL Server 2005, the queries are not transmitted to the server as IL. They are transmitted as parameterized SQL queries in text form.</w:t>
      </w:r>
    </w:p>
    <w:p w14:paraId="2B7F9D7D" w14:textId="77777777" w:rsidR="00727564" w:rsidRPr="00960224" w:rsidRDefault="00727564" w:rsidP="00960224">
      <w:pPr>
        <w:pStyle w:val="Text"/>
      </w:pPr>
      <w:r w:rsidRPr="00960224">
        <w:t>Of course, SQL, even T-SQL with CLR integration, is incapable of executing the variety of methods that are locally available to your program. Therefore the queries you write must be translated into equivalent operations and functions that are available inside the SQL environment.</w:t>
      </w:r>
    </w:p>
    <w:p w14:paraId="59C98479" w14:textId="77777777" w:rsidR="00727564" w:rsidRPr="00960224" w:rsidRDefault="00727564" w:rsidP="00960224">
      <w:pPr>
        <w:pStyle w:val="Text"/>
      </w:pPr>
      <w:r w:rsidRPr="00960224">
        <w:t xml:space="preserve">Most methods and operators </w:t>
      </w:r>
      <w:r w:rsidR="002A479A" w:rsidRPr="00960224">
        <w:t xml:space="preserve">on .Net Framework built-in types </w:t>
      </w:r>
      <w:r w:rsidRPr="00960224">
        <w:t>have direct translations into SQL. Some can be produced out of the functions that are available. The ones that cannot be translated are disallowed</w:t>
      </w:r>
      <w:r w:rsidR="002A479A" w:rsidRPr="00960224">
        <w:t>, generating runtime exceptions if you try to use them</w:t>
      </w:r>
      <w:r w:rsidRPr="00960224">
        <w:t xml:space="preserve">. </w:t>
      </w:r>
      <w:r w:rsidR="00563542" w:rsidRPr="00960224">
        <w:t>There is a section later in the document that</w:t>
      </w:r>
      <w:r w:rsidR="002A479A" w:rsidRPr="00960224">
        <w:t xml:space="preserve"> details the framework methods that are implemented to translate into SQL.</w:t>
      </w:r>
    </w:p>
    <w:p w14:paraId="22EBFB69" w14:textId="77777777" w:rsidR="00727564" w:rsidRDefault="00B91ECC" w:rsidP="00960224">
      <w:pPr>
        <w:pStyle w:val="Heading4"/>
      </w:pPr>
      <w:bookmarkStart w:id="783" w:name="_Toc157398745"/>
      <w:r>
        <w:t xml:space="preserve">4. </w:t>
      </w:r>
      <w:r w:rsidR="00727564">
        <w:t xml:space="preserve">The </w:t>
      </w:r>
      <w:r w:rsidR="001B0E06">
        <w:t>Entity</w:t>
      </w:r>
      <w:r w:rsidR="00727564">
        <w:t xml:space="preserve"> Life Cycle</w:t>
      </w:r>
      <w:bookmarkEnd w:id="783"/>
    </w:p>
    <w:p w14:paraId="5218C2BC" w14:textId="77777777" w:rsidR="00727564" w:rsidRPr="00960224" w:rsidRDefault="001D066C" w:rsidP="00960224">
      <w:pPr>
        <w:pStyle w:val="Text"/>
      </w:pPr>
      <w:r w:rsidRPr="00960224">
        <w:t>LINQ to SQL</w:t>
      </w:r>
      <w:r w:rsidR="00727564" w:rsidRPr="00960224">
        <w:t xml:space="preserve"> is more than just an implementation of the Standard Query Operators for relational databases. In addition to translating queries it is a service that manages your objects throughout their lifetime, aiding you in maintaining the integrity of your data and automating the process of translating your modifications back into the store.</w:t>
      </w:r>
    </w:p>
    <w:p w14:paraId="1AF38D1A" w14:textId="77777777" w:rsidR="00727564" w:rsidRPr="00960224" w:rsidRDefault="00727564" w:rsidP="00960224">
      <w:pPr>
        <w:pStyle w:val="Text"/>
      </w:pPr>
      <w:r w:rsidRPr="00960224">
        <w:t>In a typical scenario objects are retrieved through the use of one or more queries and then manipulated in some way or another until the application is ready to send the changes back to the server. This process may repeat a number of times until the application no longer has use for this information. At that point the objects are reclaimed by the runtime just like normal objects. The data however remains in the database. Even after being erased from their runtime existence objects representing the same data can still be retrieved. In this sense the object</w:t>
      </w:r>
      <w:r w:rsidR="00771424">
        <w:t>'</w:t>
      </w:r>
      <w:r w:rsidRPr="00960224">
        <w:t xml:space="preserve">s true lifetime exists beyond any single runtime manifestation. </w:t>
      </w:r>
    </w:p>
    <w:p w14:paraId="0C78DA04" w14:textId="77777777" w:rsidR="00727564" w:rsidRPr="00960224" w:rsidRDefault="00727564" w:rsidP="00960224">
      <w:pPr>
        <w:pStyle w:val="Text"/>
      </w:pPr>
      <w:r w:rsidRPr="00960224">
        <w:t xml:space="preserve">The focus of this </w:t>
      </w:r>
      <w:r w:rsidR="003650D4" w:rsidRPr="00960224">
        <w:t xml:space="preserve">chapter </w:t>
      </w:r>
      <w:r w:rsidRPr="00960224">
        <w:t xml:space="preserve">is the </w:t>
      </w:r>
      <w:r w:rsidR="001B0E06" w:rsidRPr="007C7852">
        <w:rPr>
          <w:rStyle w:val="Italic"/>
        </w:rPr>
        <w:t>Entity</w:t>
      </w:r>
      <w:r w:rsidRPr="007C7852">
        <w:rPr>
          <w:rStyle w:val="Italic"/>
        </w:rPr>
        <w:t xml:space="preserve"> Life Cycle</w:t>
      </w:r>
      <w:r w:rsidRPr="00960224">
        <w:t xml:space="preserve"> where a cycle refers to the time span of a s</w:t>
      </w:r>
      <w:r w:rsidR="001B0E06" w:rsidRPr="00960224">
        <w:t>ingle manifestation of an entity</w:t>
      </w:r>
      <w:r w:rsidRPr="00960224">
        <w:t xml:space="preserve"> </w:t>
      </w:r>
      <w:r w:rsidR="001B0E06" w:rsidRPr="00960224">
        <w:t xml:space="preserve">object </w:t>
      </w:r>
      <w:r w:rsidRPr="00960224">
        <w:t xml:space="preserve">within a particular runtime context. The cycle starts when the </w:t>
      </w:r>
      <w:r w:rsidRPr="00002CE9">
        <w:rPr>
          <w:rStyle w:val="CodeEmbedded"/>
        </w:rPr>
        <w:t>DataContext</w:t>
      </w:r>
      <w:r w:rsidR="008373E5" w:rsidRPr="00960224">
        <w:t xml:space="preserve"> becomes aware of a</w:t>
      </w:r>
      <w:r w:rsidRPr="00960224">
        <w:t xml:space="preserve"> new instance and ends when the object or </w:t>
      </w:r>
      <w:r w:rsidRPr="00002CE9">
        <w:rPr>
          <w:rStyle w:val="CodeEmbedded"/>
        </w:rPr>
        <w:t>DataContext</w:t>
      </w:r>
      <w:r w:rsidRPr="00960224">
        <w:t xml:space="preserve"> is no longer needed.</w:t>
      </w:r>
    </w:p>
    <w:p w14:paraId="13508E71" w14:textId="77777777" w:rsidR="00727564" w:rsidRDefault="00B91ECC" w:rsidP="00960224">
      <w:pPr>
        <w:pStyle w:val="Heading5"/>
      </w:pPr>
      <w:bookmarkStart w:id="784" w:name="_Toc112407938"/>
      <w:bookmarkStart w:id="785" w:name="_Toc112408180"/>
      <w:bookmarkStart w:id="786" w:name="_Toc112420399"/>
      <w:bookmarkStart w:id="787" w:name="_Toc112420594"/>
      <w:bookmarkStart w:id="788" w:name="_Toc112420789"/>
      <w:bookmarkStart w:id="789" w:name="_Toc112420984"/>
      <w:bookmarkStart w:id="790" w:name="_Toc112421179"/>
      <w:bookmarkStart w:id="791" w:name="_Toc112427457"/>
      <w:bookmarkStart w:id="792" w:name="_Toc112427650"/>
      <w:bookmarkStart w:id="793" w:name="_Toc112438386"/>
      <w:bookmarkStart w:id="794" w:name="_Toc112438571"/>
      <w:bookmarkStart w:id="795" w:name="_Toc112468849"/>
      <w:bookmarkStart w:id="796" w:name="_Toc112469034"/>
      <w:bookmarkStart w:id="797" w:name="_Toc157398746"/>
      <w:bookmarkEnd w:id="784"/>
      <w:bookmarkEnd w:id="785"/>
      <w:bookmarkEnd w:id="786"/>
      <w:bookmarkEnd w:id="787"/>
      <w:bookmarkEnd w:id="788"/>
      <w:bookmarkEnd w:id="789"/>
      <w:bookmarkEnd w:id="790"/>
      <w:bookmarkEnd w:id="791"/>
      <w:bookmarkEnd w:id="792"/>
      <w:bookmarkEnd w:id="793"/>
      <w:bookmarkEnd w:id="794"/>
      <w:bookmarkEnd w:id="795"/>
      <w:bookmarkEnd w:id="796"/>
      <w:r>
        <w:t xml:space="preserve">4.1 </w:t>
      </w:r>
      <w:r w:rsidR="00727564">
        <w:t>Tracking Changes</w:t>
      </w:r>
      <w:bookmarkEnd w:id="797"/>
    </w:p>
    <w:p w14:paraId="1475475E" w14:textId="77777777" w:rsidR="00727564" w:rsidRPr="00960224" w:rsidRDefault="00727564" w:rsidP="003F113A">
      <w:pPr>
        <w:pStyle w:val="DefinedTerm"/>
      </w:pPr>
      <w:r w:rsidRPr="00960224">
        <w:t xml:space="preserve">After </w:t>
      </w:r>
      <w:r w:rsidR="000950BA" w:rsidRPr="00960224">
        <w:t xml:space="preserve">entities </w:t>
      </w:r>
      <w:r w:rsidRPr="00960224">
        <w:t xml:space="preserve">are retrieved from the database you are </w:t>
      </w:r>
      <w:r w:rsidR="004C5A1F" w:rsidRPr="00960224">
        <w:t>free to manipulate them as you like</w:t>
      </w:r>
      <w:r w:rsidRPr="00960224">
        <w:t xml:space="preserve">. They are your objects; use them as you will. As you do this </w:t>
      </w:r>
      <w:r w:rsidR="001D066C" w:rsidRPr="00960224">
        <w:t>LINQ to SQL</w:t>
      </w:r>
      <w:r w:rsidR="005A2387" w:rsidRPr="00960224">
        <w:t xml:space="preserve"> tracks changes</w:t>
      </w:r>
      <w:r w:rsidRPr="00960224">
        <w:t xml:space="preserve"> so that it can persist them into the database </w:t>
      </w:r>
      <w:r w:rsidR="00B20BE4" w:rsidRPr="00960224">
        <w:t xml:space="preserve">when </w:t>
      </w:r>
      <w:r w:rsidR="00B20BE4" w:rsidRPr="007C7852">
        <w:rPr>
          <w:rStyle w:val="CodeEmbedded"/>
        </w:rPr>
        <w:t>SubmitChanges()</w:t>
      </w:r>
      <w:r w:rsidR="00B20BE4" w:rsidRPr="00960224">
        <w:t xml:space="preserve"> is called</w:t>
      </w:r>
      <w:r w:rsidRPr="00960224">
        <w:t xml:space="preserve">. </w:t>
      </w:r>
    </w:p>
    <w:p w14:paraId="723F8B1B" w14:textId="77777777" w:rsidR="00727564" w:rsidRPr="00960224" w:rsidRDefault="001D066C" w:rsidP="00960224">
      <w:pPr>
        <w:pStyle w:val="Text"/>
      </w:pPr>
      <w:r w:rsidRPr="00960224">
        <w:t>LINQ to SQL</w:t>
      </w:r>
      <w:r w:rsidR="00727564" w:rsidRPr="00960224">
        <w:t xml:space="preserve"> starts tracking your </w:t>
      </w:r>
      <w:r w:rsidR="000950BA" w:rsidRPr="00960224">
        <w:t>entities</w:t>
      </w:r>
      <w:r w:rsidR="00727564" w:rsidRPr="00960224">
        <w:t xml:space="preserve"> the moment they are retrieved from the database, before you ever lay your hands on them. Indeed the </w:t>
      </w:r>
      <w:r w:rsidR="00727564" w:rsidRPr="007C7852">
        <w:rPr>
          <w:rStyle w:val="Italic"/>
        </w:rPr>
        <w:t>identity management service</w:t>
      </w:r>
      <w:r w:rsidR="00727564" w:rsidRPr="00960224">
        <w:t xml:space="preserve"> discussed earlier has already kicked in as well. Change tracking costs very little in additional overhead until you actually start making changes.</w:t>
      </w:r>
    </w:p>
    <w:p w14:paraId="0AC8803A" w14:textId="77777777" w:rsidR="007C7852" w:rsidRPr="00E7100D" w:rsidRDefault="00E7100D" w:rsidP="00161A3F">
      <w:pPr>
        <w:pStyle w:val="Code"/>
        <w:rPr>
          <w:rStyle w:val="MultilanguageMarkerAuto"/>
        </w:rPr>
      </w:pPr>
      <w:r w:rsidRPr="00E7100D">
        <w:rPr>
          <w:rStyle w:val="MultilanguageMarkerAuto"/>
        </w:rPr>
        <w:t>[C#]</w:t>
      </w:r>
    </w:p>
    <w:p w14:paraId="48EBD676" w14:textId="77777777" w:rsidR="007C7852"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 xml:space="preserve">(c =&gt; c.CustomerID == </w:t>
      </w:r>
      <w:r>
        <w:rPr>
          <w:color w:val="993300"/>
        </w:rPr>
        <w:t>"ALFKI</w:t>
      </w:r>
      <w:r w:rsidRPr="00814514">
        <w:rPr>
          <w:color w:val="993300"/>
        </w:rPr>
        <w:t>"</w:t>
      </w:r>
      <w:r w:rsidRPr="00554B6F">
        <w:t>);</w:t>
      </w:r>
    </w:p>
    <w:p w14:paraId="1A8F38D9" w14:textId="77777777" w:rsidR="00727564" w:rsidRDefault="00727564" w:rsidP="00161A3F">
      <w:pPr>
        <w:pStyle w:val="Code"/>
      </w:pPr>
      <w:r>
        <w:t xml:space="preserve">cust.CompanyName = </w:t>
      </w:r>
      <w:r w:rsidR="00771424">
        <w:rPr>
          <w:color w:val="800000"/>
        </w:rPr>
        <w:t>"</w:t>
      </w:r>
      <w:r w:rsidRPr="00554B6F">
        <w:rPr>
          <w:color w:val="800000"/>
        </w:rPr>
        <w:t>Dr. Frogg</w:t>
      </w:r>
      <w:r w:rsidR="00771424">
        <w:rPr>
          <w:color w:val="800000"/>
        </w:rPr>
        <w:t>'</w:t>
      </w:r>
      <w:r>
        <w:rPr>
          <w:color w:val="800000"/>
        </w:rPr>
        <w:t>s Croaker</w:t>
      </w:r>
      <w:r w:rsidRPr="00554B6F">
        <w:rPr>
          <w:color w:val="800000"/>
        </w:rPr>
        <w:t>s</w:t>
      </w:r>
      <w:r w:rsidR="00771424">
        <w:rPr>
          <w:color w:val="800000"/>
        </w:rPr>
        <w:t>"</w:t>
      </w:r>
      <w:r w:rsidR="00161A3F">
        <w:t>;</w:t>
      </w:r>
    </w:p>
    <w:p w14:paraId="0384975B" w14:textId="77777777" w:rsidR="007C7852" w:rsidRPr="00DF1A7F" w:rsidRDefault="007C7852" w:rsidP="00161A3F">
      <w:pPr>
        <w:pStyle w:val="Code"/>
      </w:pPr>
    </w:p>
    <w:p w14:paraId="10AF2C38" w14:textId="77777777" w:rsidR="00E7100D" w:rsidRDefault="00E7100D" w:rsidP="00960224">
      <w:pPr>
        <w:pStyle w:val="Text"/>
      </w:pPr>
    </w:p>
    <w:p w14:paraId="2B400FA0" w14:textId="77777777" w:rsidR="00E7100D" w:rsidRPr="00E7100D" w:rsidRDefault="00E7100D" w:rsidP="00E7100D">
      <w:pPr>
        <w:pStyle w:val="Code"/>
        <w:rPr>
          <w:rStyle w:val="MultilanguageMarkerAuto"/>
        </w:rPr>
      </w:pPr>
      <w:r>
        <w:rPr>
          <w:rStyle w:val="MultilanguageMarkerAuto"/>
        </w:rPr>
        <w:t>[</w:t>
      </w:r>
      <w:r w:rsidRPr="00E7100D">
        <w:rPr>
          <w:rStyle w:val="MultilanguageMarkerAuto"/>
        </w:rPr>
        <w:t>Visual Basic</w:t>
      </w:r>
      <w:r>
        <w:rPr>
          <w:rStyle w:val="MultilanguageMarkerAuto"/>
        </w:rPr>
        <w:t>]</w:t>
      </w:r>
    </w:p>
    <w:p w14:paraId="53A43834" w14:textId="77777777" w:rsidR="00E7100D" w:rsidRDefault="00E7100D" w:rsidP="00E7100D">
      <w:pPr>
        <w:pStyle w:val="Code"/>
        <w:rPr>
          <w:lang w:val="en-US" w:eastAsia="en-US"/>
        </w:rPr>
      </w:pPr>
      <w:r>
        <w:rPr>
          <w:lang w:eastAsia="en-US"/>
        </w:rPr>
        <w:t>'</w:t>
      </w:r>
      <w:r w:rsidRPr="00A979B9">
        <w:rPr>
          <w:lang w:val="en-US" w:eastAsia="en-US"/>
        </w:rPr>
        <w:t xml:space="preserve"> Query for a specific customer</w:t>
      </w:r>
    </w:p>
    <w:p w14:paraId="5E0CFCE1" w14:textId="77777777" w:rsidR="00E7100D" w:rsidRDefault="00E7100D" w:rsidP="00E7100D">
      <w:pPr>
        <w:pStyle w:val="Code"/>
        <w:rPr>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As</w:t>
      </w:r>
      <w:r w:rsidRPr="00A979B9">
        <w:rPr>
          <w:color w:val="0000FF"/>
          <w:lang w:val="en-US" w:eastAsia="en-US"/>
        </w:rPr>
        <w:t xml:space="preserve"> </w:t>
      </w:r>
      <w:r>
        <w:rPr>
          <w:color w:val="0000FF"/>
          <w:lang w:eastAsia="en-US"/>
        </w:rPr>
        <w:t>S</w:t>
      </w:r>
      <w:r w:rsidRPr="00A979B9">
        <w:rPr>
          <w:color w:val="0000FF"/>
          <w:lang w:val="en-US" w:eastAsia="en-US"/>
        </w:rPr>
        <w:t>tring</w:t>
      </w:r>
      <w:r w:rsidRPr="00A979B9">
        <w:rPr>
          <w:lang w:val="en-US" w:eastAsia="en-US"/>
        </w:rPr>
        <w:t xml:space="preserve"> = </w:t>
      </w:r>
      <w:r w:rsidRPr="00A979B9">
        <w:rPr>
          <w:color w:val="800000"/>
          <w:lang w:val="en-US" w:eastAsia="en-US"/>
        </w:rPr>
        <w:t>"ALFKI"</w:t>
      </w:r>
    </w:p>
    <w:p w14:paraId="334E2359" w14:textId="77777777" w:rsidR="00E7100D" w:rsidRDefault="00E7100D" w:rsidP="00E7100D">
      <w:pPr>
        <w:pStyle w:val="Code"/>
        <w:rPr>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lang w:val="en-US" w:eastAsia="en-US"/>
        </w:rPr>
        <w:t xml:space="preserve"> </w:t>
      </w:r>
    </w:p>
    <w:p w14:paraId="57AEDE7A" w14:textId="77777777" w:rsidR="00E7100D" w:rsidRDefault="00E7100D" w:rsidP="00E7100D">
      <w:pPr>
        <w:pStyle w:val="Code"/>
        <w:rPr>
          <w:lang w:val="en-US" w:eastAsia="en-US"/>
        </w:rPr>
      </w:pPr>
      <w:r>
        <w:rPr>
          <w:color w:val="0000FF"/>
        </w:rPr>
        <w:t xml:space="preserve">                      </w:t>
      </w:r>
      <w:r w:rsidRPr="006B2A74">
        <w:rPr>
          <w:color w:val="0000FF"/>
        </w:rPr>
        <w:t>Where</w:t>
      </w:r>
      <w:r w:rsidRPr="006B2A74">
        <w:t xml:space="preserve"> </w:t>
      </w:r>
      <w:r>
        <w:t>cust.CustomerID = id).First</w:t>
      </w:r>
    </w:p>
    <w:p w14:paraId="6A99E3A8" w14:textId="77777777" w:rsidR="00E7100D" w:rsidRPr="00DF1A7F" w:rsidRDefault="00E7100D" w:rsidP="00E7100D">
      <w:pPr>
        <w:pStyle w:val="Code"/>
      </w:pPr>
      <w:r w:rsidRPr="007C0084">
        <w:t xml:space="preserve">targetCustomer.CompanyName = </w:t>
      </w:r>
      <w:r>
        <w:rPr>
          <w:color w:val="800000"/>
        </w:rPr>
        <w:t>"Dr. Frogg'</w:t>
      </w:r>
      <w:r w:rsidRPr="007C0084">
        <w:rPr>
          <w:color w:val="800000"/>
        </w:rPr>
        <w:t>s Croakers</w:t>
      </w:r>
      <w:r>
        <w:rPr>
          <w:color w:val="800000"/>
        </w:rPr>
        <w:t>"</w:t>
      </w:r>
    </w:p>
    <w:p w14:paraId="2CBF8F1B" w14:textId="77777777" w:rsidR="00E7100D" w:rsidRPr="00DF1A7F" w:rsidRDefault="00E7100D" w:rsidP="00E7100D">
      <w:pPr>
        <w:pStyle w:val="Code"/>
      </w:pPr>
    </w:p>
    <w:p w14:paraId="4BE1C7F0" w14:textId="77777777" w:rsidR="00E7100D" w:rsidRDefault="00E7100D" w:rsidP="00960224">
      <w:pPr>
        <w:pStyle w:val="Text"/>
      </w:pPr>
    </w:p>
    <w:p w14:paraId="2FC026D1" w14:textId="77777777" w:rsidR="00727564" w:rsidRPr="00960224" w:rsidRDefault="00727564" w:rsidP="00960224">
      <w:pPr>
        <w:pStyle w:val="Text"/>
      </w:pPr>
      <w:r w:rsidRPr="00960224">
        <w:t xml:space="preserve">As soon as the </w:t>
      </w:r>
      <w:r w:rsidRPr="00002CE9">
        <w:rPr>
          <w:rStyle w:val="CodeEmbedded"/>
        </w:rPr>
        <w:t>CompanyName</w:t>
      </w:r>
      <w:r w:rsidRPr="00960224">
        <w:t xml:space="preserve"> is assigned in the example above, </w:t>
      </w:r>
      <w:r w:rsidR="001D066C" w:rsidRPr="00960224">
        <w:t>LINQ to SQL</w:t>
      </w:r>
      <w:r w:rsidRPr="00960224">
        <w:t xml:space="preserve"> becomes aware of the change and is able to record it. The origin</w:t>
      </w:r>
      <w:r w:rsidR="00C067D8" w:rsidRPr="00960224">
        <w:t>al values of all data members are</w:t>
      </w:r>
      <w:r w:rsidRPr="00960224">
        <w:t xml:space="preserve"> retained by the </w:t>
      </w:r>
      <w:r w:rsidRPr="007C7852">
        <w:rPr>
          <w:rStyle w:val="Italic"/>
        </w:rPr>
        <w:t>change tracking service</w:t>
      </w:r>
      <w:r w:rsidR="007C7852" w:rsidRPr="007C7852">
        <w:t>.</w:t>
      </w:r>
    </w:p>
    <w:p w14:paraId="799DF797" w14:textId="77777777" w:rsidR="00727564" w:rsidRPr="00960224" w:rsidRDefault="00727564" w:rsidP="00960224">
      <w:pPr>
        <w:pStyle w:val="Text"/>
      </w:pPr>
      <w:r w:rsidRPr="00960224">
        <w:t xml:space="preserve">The change tracking service also records all manipulations of relationship properties. You use relationship properties to establish the links between your </w:t>
      </w:r>
      <w:r w:rsidR="000950BA" w:rsidRPr="00960224">
        <w:t>entities</w:t>
      </w:r>
      <w:r w:rsidRPr="00960224">
        <w:t xml:space="preserve">, even though they may be linked by key values in the database. There is no need to directly modify the members associated with the key columns. </w:t>
      </w:r>
      <w:r w:rsidR="001D066C" w:rsidRPr="00960224">
        <w:t>LINQ to SQL</w:t>
      </w:r>
      <w:r w:rsidRPr="00960224">
        <w:t xml:space="preserve"> automatically synchronizes them for you before the changes are submitted.</w:t>
      </w:r>
    </w:p>
    <w:p w14:paraId="3C3049A0" w14:textId="77777777" w:rsidR="007C7852" w:rsidRPr="00E7100D" w:rsidRDefault="00E7100D" w:rsidP="00161A3F">
      <w:pPr>
        <w:pStyle w:val="Code"/>
        <w:rPr>
          <w:rStyle w:val="MultilanguageMarkerAuto"/>
        </w:rPr>
      </w:pPr>
      <w:r w:rsidRPr="00E7100D">
        <w:rPr>
          <w:rStyle w:val="MultilanguageMarkerAuto"/>
        </w:rPr>
        <w:t>[C#]</w:t>
      </w:r>
    </w:p>
    <w:p w14:paraId="23855D03" w14:textId="77777777" w:rsidR="00727564" w:rsidRDefault="00727564" w:rsidP="00161A3F">
      <w:pPr>
        <w:pStyle w:val="Code"/>
      </w:pPr>
      <w:r w:rsidRPr="00161A3F">
        <w:rPr>
          <w:color w:val="008080"/>
        </w:rPr>
        <w:t>Customer</w:t>
      </w:r>
      <w:r>
        <w:rPr>
          <w:color w:val="0000FF"/>
        </w:rPr>
        <w:t xml:space="preserve"> </w:t>
      </w:r>
      <w:r>
        <w:t>cust1</w:t>
      </w:r>
      <w:r w:rsidRPr="00814514">
        <w:t xml:space="preserve"> = </w:t>
      </w:r>
      <w:r>
        <w:t>db.C</w:t>
      </w:r>
      <w:r w:rsidRPr="00814514">
        <w:t>ustomers</w:t>
      </w:r>
      <w:r w:rsidR="00096539">
        <w:t>.Single</w:t>
      </w:r>
      <w:r>
        <w:t>(c =&gt; c.CustomerID == custId1</w:t>
      </w:r>
      <w:r w:rsidRPr="00554B6F">
        <w:t>)</w:t>
      </w:r>
      <w:r>
        <w:t>;</w:t>
      </w:r>
    </w:p>
    <w:p w14:paraId="4E4E066B" w14:textId="77777777" w:rsidR="007C7852" w:rsidRDefault="00727564" w:rsidP="00161A3F">
      <w:pPr>
        <w:pStyle w:val="Code"/>
      </w:pPr>
      <w:r w:rsidRPr="008D4213">
        <w:rPr>
          <w:color w:val="0000FF"/>
        </w:rPr>
        <w:t>foreach</w:t>
      </w:r>
      <w:r w:rsidR="00161A3F">
        <w:rPr>
          <w:color w:val="0000FF"/>
        </w:rPr>
        <w:t xml:space="preserve"> </w:t>
      </w:r>
      <w:r>
        <w:t xml:space="preserve">(Order o </w:t>
      </w:r>
      <w:r w:rsidRPr="008D4213">
        <w:rPr>
          <w:color w:val="0000FF"/>
        </w:rPr>
        <w:t>in</w:t>
      </w:r>
      <w:r>
        <w:t xml:space="preserve"> db.Orders.Where(o =&gt; o.CustomerID == custId2)) {</w:t>
      </w:r>
    </w:p>
    <w:p w14:paraId="225917E8" w14:textId="77777777" w:rsidR="00727564" w:rsidRDefault="00161A3F" w:rsidP="00161A3F">
      <w:pPr>
        <w:pStyle w:val="Code"/>
      </w:pPr>
      <w:r>
        <w:tab/>
      </w:r>
      <w:r w:rsidR="00727564">
        <w:t>o.Customer = cust1;</w:t>
      </w:r>
      <w:r>
        <w:br/>
      </w:r>
      <w:r w:rsidR="00727564">
        <w:t>}</w:t>
      </w:r>
    </w:p>
    <w:p w14:paraId="4EF6DB60" w14:textId="77777777" w:rsidR="007C7852" w:rsidRDefault="007C7852" w:rsidP="00161A3F">
      <w:pPr>
        <w:pStyle w:val="Code"/>
      </w:pPr>
    </w:p>
    <w:p w14:paraId="6F4ABF46" w14:textId="77777777" w:rsidR="00E7100D" w:rsidRDefault="00E7100D" w:rsidP="00960224">
      <w:pPr>
        <w:pStyle w:val="Text"/>
      </w:pPr>
    </w:p>
    <w:p w14:paraId="2198D29F" w14:textId="77777777" w:rsidR="00E7100D" w:rsidRPr="00E7100D" w:rsidRDefault="00E7100D" w:rsidP="00E7100D">
      <w:pPr>
        <w:pStyle w:val="Code"/>
        <w:rPr>
          <w:rStyle w:val="MultilanguageMarkerAuto"/>
        </w:rPr>
      </w:pPr>
      <w:r>
        <w:rPr>
          <w:rStyle w:val="MultilanguageMarkerAuto"/>
        </w:rPr>
        <w:t>[</w:t>
      </w:r>
      <w:r w:rsidRPr="00E7100D">
        <w:rPr>
          <w:rStyle w:val="MultilanguageMarkerAuto"/>
        </w:rPr>
        <w:t>V</w:t>
      </w:r>
      <w:r>
        <w:rPr>
          <w:rStyle w:val="MultilanguageMarkerAuto"/>
        </w:rPr>
        <w:t xml:space="preserve">isual </w:t>
      </w:r>
      <w:r w:rsidRPr="00E7100D">
        <w:rPr>
          <w:rStyle w:val="MultilanguageMarkerAuto"/>
        </w:rPr>
        <w:t>B</w:t>
      </w:r>
      <w:r>
        <w:rPr>
          <w:rStyle w:val="MultilanguageMarkerAuto"/>
        </w:rPr>
        <w:t>asic]</w:t>
      </w:r>
    </w:p>
    <w:p w14:paraId="7ED4F0B4" w14:textId="77777777" w:rsidR="00E7100D" w:rsidRDefault="00E7100D" w:rsidP="00E7100D">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4A232C84" w14:textId="77777777" w:rsidR="00E7100D" w:rsidRDefault="00E7100D" w:rsidP="00E7100D">
      <w:pPr>
        <w:pStyle w:val="Code"/>
      </w:pPr>
      <w:r>
        <w:rPr>
          <w:color w:val="0000FF"/>
        </w:rPr>
        <w:tab/>
        <w:t xml:space="preserve">                   </w:t>
      </w:r>
      <w:r w:rsidRPr="006B2A74">
        <w:rPr>
          <w:color w:val="0000FF"/>
        </w:rPr>
        <w:t>Where</w:t>
      </w:r>
      <w:r w:rsidRPr="006B2A74">
        <w:t xml:space="preserve"> </w:t>
      </w:r>
      <w:r>
        <w:t>cust.CustomerID = custId1).First</w:t>
      </w:r>
    </w:p>
    <w:p w14:paraId="426F98D9" w14:textId="77777777" w:rsidR="00E7100D" w:rsidRDefault="00E7100D" w:rsidP="00E7100D">
      <w:pPr>
        <w:pStyle w:val="Code"/>
      </w:pPr>
    </w:p>
    <w:p w14:paraId="4E478EF4" w14:textId="77777777" w:rsidR="00E7100D" w:rsidRDefault="00E7100D" w:rsidP="00E7100D">
      <w:pPr>
        <w:pStyle w:val="Code"/>
        <w:rPr>
          <w:color w:val="008000"/>
          <w:lang w:val="en-US" w:eastAsia="en-US"/>
        </w:rPr>
      </w:pPr>
      <w:r>
        <w:rPr>
          <w:color w:val="0000FF"/>
        </w:rPr>
        <w:t>F</w:t>
      </w:r>
      <w:r w:rsidRPr="008D4213">
        <w:rPr>
          <w:color w:val="0000FF"/>
        </w:rPr>
        <w:t>or</w:t>
      </w:r>
      <w:r>
        <w:rPr>
          <w:color w:val="0000FF"/>
        </w:rPr>
        <w:t xml:space="preserve"> E</w:t>
      </w:r>
      <w:r w:rsidRPr="008D4213">
        <w:rPr>
          <w:color w:val="0000FF"/>
        </w:rPr>
        <w:t>ach</w:t>
      </w:r>
      <w:r>
        <w:rPr>
          <w:color w:val="0000FF"/>
        </w:rPr>
        <w:t xml:space="preserve"> </w:t>
      </w:r>
      <w:r>
        <w:t xml:space="preserve">ord </w:t>
      </w:r>
      <w:r>
        <w:rPr>
          <w:color w:val="0000FF"/>
        </w:rPr>
        <w:t>I</w:t>
      </w:r>
      <w:r w:rsidRPr="008D4213">
        <w:rPr>
          <w:color w:val="0000FF"/>
        </w:rPr>
        <w:t>n</w:t>
      </w:r>
      <w:r>
        <w:t xml:space="preserve"> (</w:t>
      </w:r>
      <w:r w:rsidRPr="006B2A74">
        <w:rPr>
          <w:color w:val="0000FF"/>
        </w:rPr>
        <w:t>From</w:t>
      </w:r>
      <w:r w:rsidRPr="006B2A74">
        <w:t xml:space="preserve"> </w:t>
      </w:r>
      <w:r>
        <w:t xml:space="preserve">o </w:t>
      </w:r>
      <w:r w:rsidRPr="006B2A74">
        <w:rPr>
          <w:color w:val="0000FF"/>
        </w:rPr>
        <w:t>In</w:t>
      </w:r>
      <w:r>
        <w:t xml:space="preserve"> db.Orders _</w:t>
      </w:r>
      <w:r w:rsidRPr="006B2A74">
        <w:rPr>
          <w:color w:val="008000"/>
          <w:lang w:val="en-US" w:eastAsia="en-US"/>
        </w:rPr>
        <w:t xml:space="preserve"> </w:t>
      </w:r>
    </w:p>
    <w:p w14:paraId="2A44037A" w14:textId="77777777" w:rsidR="00E7100D" w:rsidRDefault="00E7100D" w:rsidP="00E7100D">
      <w:pPr>
        <w:pStyle w:val="Code"/>
      </w:pPr>
      <w:r>
        <w:rPr>
          <w:color w:val="0000FF"/>
        </w:rPr>
        <w:t xml:space="preserve">   </w:t>
      </w:r>
      <w:r>
        <w:rPr>
          <w:color w:val="0000FF"/>
        </w:rPr>
        <w:tab/>
        <w:t xml:space="preserve">           </w:t>
      </w:r>
      <w:r w:rsidRPr="006B2A74">
        <w:rPr>
          <w:color w:val="0000FF"/>
        </w:rPr>
        <w:t>Where</w:t>
      </w:r>
      <w:r w:rsidRPr="006B2A74">
        <w:t xml:space="preserve"> </w:t>
      </w:r>
      <w:r>
        <w:t>o.CustomerID = custId2)</w:t>
      </w:r>
      <w:r w:rsidDel="00FF4982">
        <w:t xml:space="preserve"> </w:t>
      </w:r>
    </w:p>
    <w:p w14:paraId="0E463B30" w14:textId="77777777" w:rsidR="00E7100D" w:rsidRDefault="00E7100D" w:rsidP="00E7100D">
      <w:pPr>
        <w:pStyle w:val="Code"/>
      </w:pPr>
      <w:r>
        <w:tab/>
        <w:t>o.Customer = targetCustomer</w:t>
      </w:r>
    </w:p>
    <w:p w14:paraId="37594813" w14:textId="77777777" w:rsidR="00E7100D" w:rsidRPr="00FF4982" w:rsidRDefault="00E7100D" w:rsidP="00E7100D">
      <w:pPr>
        <w:pStyle w:val="Code"/>
        <w:rPr>
          <w:color w:val="3333FF"/>
        </w:rPr>
      </w:pPr>
      <w:r w:rsidRPr="00FF4982">
        <w:rPr>
          <w:color w:val="3333FF"/>
        </w:rPr>
        <w:t>Next</w:t>
      </w:r>
    </w:p>
    <w:p w14:paraId="772EDE1C" w14:textId="77777777" w:rsidR="00E7100D" w:rsidRDefault="00E7100D" w:rsidP="00E7100D">
      <w:pPr>
        <w:pStyle w:val="Code"/>
      </w:pPr>
    </w:p>
    <w:p w14:paraId="5C0BD6E0" w14:textId="77777777" w:rsidR="00E7100D" w:rsidRDefault="00E7100D" w:rsidP="00960224">
      <w:pPr>
        <w:pStyle w:val="Text"/>
      </w:pPr>
    </w:p>
    <w:p w14:paraId="4D3F2F35" w14:textId="77777777" w:rsidR="00727564" w:rsidRPr="00960224" w:rsidRDefault="00727564" w:rsidP="00960224">
      <w:pPr>
        <w:pStyle w:val="Text"/>
      </w:pPr>
      <w:r w:rsidRPr="00960224">
        <w:t xml:space="preserve">You can move orders from one customer to another by simply making an assignment to their </w:t>
      </w:r>
      <w:r w:rsidRPr="00002CE9">
        <w:rPr>
          <w:rStyle w:val="CodeEmbedded"/>
        </w:rPr>
        <w:t>Customer</w:t>
      </w:r>
      <w:r w:rsidRPr="00960224">
        <w:t xml:space="preserve"> property. Since the relationship exists between the customer and the order, you can change the relationship by modifying either side. You could have just as easily removed them from</w:t>
      </w:r>
      <w:r w:rsidR="00415CA3">
        <w:t xml:space="preserve"> the</w:t>
      </w:r>
      <w:r w:rsidRPr="00960224">
        <w:t xml:space="preserve"> </w:t>
      </w:r>
      <w:r w:rsidR="00415CA3" w:rsidRPr="00002CE9">
        <w:rPr>
          <w:rStyle w:val="CodeEmbedded"/>
        </w:rPr>
        <w:t>Orders</w:t>
      </w:r>
      <w:r w:rsidR="00415CA3" w:rsidRPr="00960224">
        <w:t xml:space="preserve"> collection</w:t>
      </w:r>
      <w:r w:rsidR="00415CA3">
        <w:t xml:space="preserve"> of</w:t>
      </w:r>
      <w:r w:rsidR="00415CA3" w:rsidRPr="00002CE9">
        <w:rPr>
          <w:rStyle w:val="CodeEmbedded"/>
        </w:rPr>
        <w:t xml:space="preserve"> </w:t>
      </w:r>
      <w:r w:rsidRPr="00002CE9">
        <w:rPr>
          <w:rStyle w:val="CodeEmbedded"/>
        </w:rPr>
        <w:t>cust2</w:t>
      </w:r>
      <w:r w:rsidRPr="00960224">
        <w:t xml:space="preserve"> and added them to</w:t>
      </w:r>
      <w:r w:rsidR="00415CA3">
        <w:t xml:space="preserve"> the orders collection of</w:t>
      </w:r>
      <w:r w:rsidRPr="00960224">
        <w:t xml:space="preserve"> </w:t>
      </w:r>
      <w:r w:rsidRPr="00002CE9">
        <w:rPr>
          <w:rStyle w:val="CodeEmbedded"/>
        </w:rPr>
        <w:t>cust1</w:t>
      </w:r>
      <w:r w:rsidRPr="00960224">
        <w:t>, as shown below.</w:t>
      </w:r>
    </w:p>
    <w:p w14:paraId="0C02EA4F" w14:textId="77777777" w:rsidR="00415CA3" w:rsidRPr="000400B7" w:rsidRDefault="000400B7" w:rsidP="00161A3F">
      <w:pPr>
        <w:pStyle w:val="Code"/>
        <w:rPr>
          <w:rStyle w:val="MultilanguageMarkerAuto"/>
        </w:rPr>
      </w:pPr>
      <w:r w:rsidRPr="000400B7">
        <w:rPr>
          <w:rStyle w:val="MultilanguageMarkerAuto"/>
        </w:rPr>
        <w:t>[C#]</w:t>
      </w:r>
    </w:p>
    <w:p w14:paraId="66E39B4F" w14:textId="77777777" w:rsidR="00415CA3" w:rsidRDefault="00727564" w:rsidP="00161A3F">
      <w:pPr>
        <w:pStyle w:val="Code"/>
        <w:rPr>
          <w:color w:val="0000FF"/>
        </w:rPr>
      </w:pPr>
      <w:r w:rsidRPr="00161A3F">
        <w:rPr>
          <w:color w:val="008080"/>
        </w:rPr>
        <w:t>Customer</w:t>
      </w:r>
      <w:r>
        <w:rPr>
          <w:color w:val="0000FF"/>
        </w:rPr>
        <w:t xml:space="preserve"> </w:t>
      </w:r>
      <w:r>
        <w:t>cust1</w:t>
      </w:r>
      <w:r w:rsidRPr="00814514">
        <w:t xml:space="preserve"> = </w:t>
      </w:r>
      <w:r>
        <w:t>db.C</w:t>
      </w:r>
      <w:r w:rsidRPr="00814514">
        <w:t>ustomers</w:t>
      </w:r>
      <w:r w:rsidR="00096539">
        <w:t>.Single</w:t>
      </w:r>
      <w:r>
        <w:t>(c =&gt; c.CustomerID == custId1</w:t>
      </w:r>
      <w:r w:rsidRPr="00554B6F">
        <w:t>)</w:t>
      </w:r>
      <w:r>
        <w:t>;</w:t>
      </w:r>
    </w:p>
    <w:p w14:paraId="44CA11E5" w14:textId="77777777" w:rsidR="00727564" w:rsidRPr="00415CA3" w:rsidRDefault="00727564" w:rsidP="00161A3F">
      <w:pPr>
        <w:pStyle w:val="Code"/>
      </w:pPr>
      <w:r w:rsidRPr="00161A3F">
        <w:rPr>
          <w:color w:val="008080"/>
        </w:rPr>
        <w:t>Customer</w:t>
      </w:r>
      <w:r>
        <w:rPr>
          <w:color w:val="0000FF"/>
        </w:rPr>
        <w:t xml:space="preserve"> </w:t>
      </w:r>
      <w:r>
        <w:t>cust2</w:t>
      </w:r>
      <w:r w:rsidRPr="00814514">
        <w:t xml:space="preserve"> = </w:t>
      </w:r>
      <w:r>
        <w:t>db.C</w:t>
      </w:r>
      <w:r w:rsidRPr="00814514">
        <w:t>ustomers</w:t>
      </w:r>
      <w:r w:rsidR="00096539">
        <w:t>.Single</w:t>
      </w:r>
      <w:r>
        <w:t>(c =&gt; c.CustomerID == custId2</w:t>
      </w:r>
      <w:r w:rsidRPr="00554B6F">
        <w:t>)</w:t>
      </w:r>
      <w:r>
        <w:t xml:space="preserve">; </w:t>
      </w:r>
    </w:p>
    <w:p w14:paraId="171D631F" w14:textId="77777777" w:rsidR="00415CA3" w:rsidRDefault="00727564" w:rsidP="00161A3F">
      <w:pPr>
        <w:pStyle w:val="Code"/>
        <w:rPr>
          <w:color w:val="008000"/>
        </w:rPr>
      </w:pPr>
      <w:r w:rsidRPr="008D4213">
        <w:rPr>
          <w:color w:val="008000"/>
        </w:rPr>
        <w:t>// Pick some order</w:t>
      </w:r>
    </w:p>
    <w:p w14:paraId="5D706970" w14:textId="77777777" w:rsidR="00727564" w:rsidRPr="00161A3F" w:rsidRDefault="00727564" w:rsidP="00161A3F">
      <w:pPr>
        <w:pStyle w:val="Code"/>
        <w:rPr>
          <w:color w:val="008000"/>
        </w:rPr>
      </w:pPr>
      <w:r w:rsidRPr="00161A3F">
        <w:rPr>
          <w:color w:val="008080"/>
        </w:rPr>
        <w:t>Order</w:t>
      </w:r>
      <w:r>
        <w:t xml:space="preserve"> o = cust2.Orders[0]; </w:t>
      </w:r>
    </w:p>
    <w:p w14:paraId="3C89CAF9" w14:textId="77777777" w:rsidR="00415CA3" w:rsidRDefault="00727564" w:rsidP="00161A3F">
      <w:pPr>
        <w:pStyle w:val="Code"/>
        <w:rPr>
          <w:color w:val="008000"/>
        </w:rPr>
      </w:pPr>
      <w:r w:rsidRPr="008D4213">
        <w:rPr>
          <w:color w:val="008000"/>
        </w:rPr>
        <w:t>// Remove from one, add to the other</w:t>
      </w:r>
    </w:p>
    <w:p w14:paraId="0D3C91C5" w14:textId="77777777" w:rsidR="00415CA3" w:rsidRDefault="00161A3F" w:rsidP="00161A3F">
      <w:pPr>
        <w:pStyle w:val="Code"/>
      </w:pPr>
      <w:r>
        <w:t>cust2.Orders.Remove(o);</w:t>
      </w:r>
    </w:p>
    <w:p w14:paraId="67B0E7D7" w14:textId="77777777" w:rsidR="00727564" w:rsidRDefault="00727564" w:rsidP="00161A3F">
      <w:pPr>
        <w:pStyle w:val="Code"/>
        <w:rPr>
          <w:color w:val="008000"/>
        </w:rPr>
      </w:pPr>
      <w:r>
        <w:t>cust1.Orders.Add(o);</w:t>
      </w:r>
    </w:p>
    <w:p w14:paraId="08BB0291"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true</w:t>
      </w:r>
      <w:r w:rsidR="00771424">
        <w:rPr>
          <w:color w:val="008000"/>
        </w:rPr>
        <w:t>'</w:t>
      </w:r>
    </w:p>
    <w:p w14:paraId="095E37E4" w14:textId="77777777" w:rsidR="00727564" w:rsidRDefault="00727564" w:rsidP="00161A3F">
      <w:pPr>
        <w:pStyle w:val="Code"/>
      </w:pPr>
      <w:r w:rsidRPr="003A31C4">
        <w:rPr>
          <w:color w:val="008080"/>
        </w:rPr>
        <w:t>Console</w:t>
      </w:r>
      <w:r>
        <w:t>.WriteLine(o.Customer == cust1);</w:t>
      </w:r>
    </w:p>
    <w:p w14:paraId="7E92D6AE" w14:textId="77777777" w:rsidR="00415CA3" w:rsidRDefault="00415CA3" w:rsidP="00161A3F">
      <w:pPr>
        <w:pStyle w:val="Code"/>
      </w:pPr>
    </w:p>
    <w:p w14:paraId="6242BB88" w14:textId="77777777" w:rsidR="000400B7" w:rsidRDefault="000400B7" w:rsidP="00960224">
      <w:pPr>
        <w:pStyle w:val="Text"/>
      </w:pPr>
    </w:p>
    <w:p w14:paraId="35214705" w14:textId="77777777" w:rsidR="000400B7" w:rsidRPr="000400B7" w:rsidRDefault="000400B7" w:rsidP="000400B7">
      <w:pPr>
        <w:pStyle w:val="Code"/>
        <w:rPr>
          <w:rStyle w:val="MultilanguageMarkerAuto"/>
        </w:rPr>
      </w:pPr>
      <w:r w:rsidRPr="000400B7">
        <w:rPr>
          <w:rStyle w:val="MultilanguageMarkerAuto"/>
        </w:rPr>
        <w:t>[Visual Basic]</w:t>
      </w:r>
    </w:p>
    <w:p w14:paraId="58AE52E5"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targetCustomer1</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32AF115B"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013994B2"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targetCustomer2</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190A32D4"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374CB167" w14:textId="77777777" w:rsidR="000400B7" w:rsidRDefault="000400B7" w:rsidP="000400B7">
      <w:pPr>
        <w:pStyle w:val="Code"/>
        <w:rPr>
          <w:color w:val="008000"/>
        </w:rPr>
      </w:pPr>
      <w:r>
        <w:rPr>
          <w:color w:val="008000"/>
        </w:rPr>
        <w:t>'</w:t>
      </w:r>
      <w:r w:rsidRPr="008D4213">
        <w:rPr>
          <w:color w:val="008000"/>
        </w:rPr>
        <w:t xml:space="preserve"> Pick some order</w:t>
      </w:r>
    </w:p>
    <w:p w14:paraId="143E9F37" w14:textId="77777777" w:rsidR="000400B7" w:rsidRPr="00161A3F"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targetCustomer2.Orders(0)</w:t>
      </w:r>
      <w:r>
        <w:t xml:space="preserve"> </w:t>
      </w:r>
    </w:p>
    <w:p w14:paraId="416EB43B" w14:textId="77777777" w:rsidR="000400B7" w:rsidRDefault="000400B7" w:rsidP="000400B7">
      <w:pPr>
        <w:pStyle w:val="Code"/>
        <w:rPr>
          <w:color w:val="008000"/>
        </w:rPr>
      </w:pPr>
      <w:r>
        <w:rPr>
          <w:color w:val="008000"/>
        </w:rPr>
        <w:t>'</w:t>
      </w:r>
      <w:r w:rsidRPr="008D4213">
        <w:rPr>
          <w:color w:val="008000"/>
        </w:rPr>
        <w:t xml:space="preserve"> Remove from one, add to the other</w:t>
      </w:r>
    </w:p>
    <w:p w14:paraId="4F051E90" w14:textId="77777777" w:rsidR="000400B7" w:rsidRDefault="000400B7" w:rsidP="000400B7">
      <w:pPr>
        <w:pStyle w:val="Code"/>
      </w:pPr>
      <w:r>
        <w:rPr>
          <w:lang w:eastAsia="en-US"/>
        </w:rPr>
        <w:t>targetCustomer2</w:t>
      </w:r>
      <w:r>
        <w:t>.Orders.Remove(o)</w:t>
      </w:r>
    </w:p>
    <w:p w14:paraId="12726011" w14:textId="77777777" w:rsidR="000400B7" w:rsidRDefault="000400B7" w:rsidP="000400B7">
      <w:pPr>
        <w:pStyle w:val="Code"/>
        <w:rPr>
          <w:color w:val="008000"/>
        </w:rPr>
      </w:pPr>
      <w:r>
        <w:rPr>
          <w:lang w:eastAsia="en-US"/>
        </w:rPr>
        <w:t>targetCustomer1</w:t>
      </w:r>
      <w:r>
        <w:t>.Orders.Add(o)</w:t>
      </w:r>
    </w:p>
    <w:p w14:paraId="48DC3947" w14:textId="77777777" w:rsidR="000400B7" w:rsidRDefault="000400B7" w:rsidP="000400B7">
      <w:pPr>
        <w:pStyle w:val="Code"/>
      </w:pPr>
      <w:r>
        <w:rPr>
          <w:color w:val="008000"/>
        </w:rPr>
        <w:t>'</w:t>
      </w:r>
      <w:r w:rsidRPr="008D4213">
        <w:rPr>
          <w:color w:val="008000"/>
        </w:rPr>
        <w:t xml:space="preserve"> </w:t>
      </w:r>
      <w:r>
        <w:rPr>
          <w:color w:val="008000"/>
        </w:rPr>
        <w:t>Displays 'True'</w:t>
      </w:r>
    </w:p>
    <w:p w14:paraId="438E2F1C" w14:textId="77777777" w:rsidR="000400B7" w:rsidRDefault="000400B7" w:rsidP="000400B7">
      <w:pPr>
        <w:pStyle w:val="Code"/>
      </w:pPr>
      <w:r>
        <w:rPr>
          <w:color w:val="008080"/>
        </w:rPr>
        <w:t>MsgBox</w:t>
      </w:r>
      <w:r>
        <w:t xml:space="preserve">(o.Customer = </w:t>
      </w:r>
      <w:r>
        <w:rPr>
          <w:lang w:eastAsia="en-US"/>
        </w:rPr>
        <w:t>targetCustomer1</w:t>
      </w:r>
      <w:r>
        <w:t>)</w:t>
      </w:r>
    </w:p>
    <w:p w14:paraId="40B2289A" w14:textId="77777777" w:rsidR="000400B7" w:rsidRDefault="000400B7" w:rsidP="000400B7">
      <w:pPr>
        <w:pStyle w:val="Code"/>
      </w:pPr>
    </w:p>
    <w:p w14:paraId="0DCC7736" w14:textId="77777777" w:rsidR="000400B7" w:rsidRDefault="000400B7" w:rsidP="00960224">
      <w:pPr>
        <w:pStyle w:val="Text"/>
      </w:pPr>
    </w:p>
    <w:p w14:paraId="78060F3B" w14:textId="77777777" w:rsidR="00727564" w:rsidRPr="00960224" w:rsidRDefault="00727564" w:rsidP="00960224">
      <w:pPr>
        <w:pStyle w:val="Text"/>
      </w:pPr>
      <w:r w:rsidRPr="00960224">
        <w:t xml:space="preserve">Of course, if you assign a relationship the value </w:t>
      </w:r>
      <w:r w:rsidRPr="00415CA3">
        <w:rPr>
          <w:rStyle w:val="Bold"/>
        </w:rPr>
        <w:t>null</w:t>
      </w:r>
      <w:r w:rsidRPr="00960224">
        <w:t>, you are in fact gett</w:t>
      </w:r>
      <w:r w:rsidR="00415CA3">
        <w:t>ing rid of the relationship completely.</w:t>
      </w:r>
      <w:r w:rsidRPr="00960224">
        <w:t xml:space="preserve"> Assigning a </w:t>
      </w:r>
      <w:r w:rsidRPr="00002CE9">
        <w:rPr>
          <w:rStyle w:val="CodeEmbedded"/>
        </w:rPr>
        <w:t>Customer</w:t>
      </w:r>
      <w:r w:rsidRPr="00960224">
        <w:t xml:space="preserve"> property of an order to </w:t>
      </w:r>
      <w:r w:rsidR="00415CA3" w:rsidRPr="00415CA3">
        <w:rPr>
          <w:rStyle w:val="Bold"/>
        </w:rPr>
        <w:t>null</w:t>
      </w:r>
      <w:r w:rsidR="00415CA3" w:rsidRPr="00960224">
        <w:t xml:space="preserve"> </w:t>
      </w:r>
      <w:r w:rsidRPr="00960224">
        <w:t>actually removes the order from the customer</w:t>
      </w:r>
      <w:r w:rsidR="00771424">
        <w:t>'</w:t>
      </w:r>
      <w:r w:rsidRPr="00960224">
        <w:t>s list.</w:t>
      </w:r>
    </w:p>
    <w:p w14:paraId="1B83489E" w14:textId="77777777" w:rsidR="00415CA3" w:rsidRPr="000400B7" w:rsidRDefault="000400B7" w:rsidP="00161A3F">
      <w:pPr>
        <w:pStyle w:val="Code"/>
        <w:rPr>
          <w:rStyle w:val="MultilanguageMarkerAuto"/>
        </w:rPr>
      </w:pPr>
      <w:r w:rsidRPr="000400B7">
        <w:rPr>
          <w:rStyle w:val="MultilanguageMarkerAuto"/>
        </w:rPr>
        <w:t>[C#]</w:t>
      </w:r>
    </w:p>
    <w:p w14:paraId="16858462" w14:textId="77777777" w:rsidR="00727564" w:rsidRPr="00415CA3"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(c =&gt; c.CustomerID == custId1</w:t>
      </w:r>
      <w:r w:rsidRPr="00554B6F">
        <w:t>)</w:t>
      </w:r>
      <w:r>
        <w:t>;</w:t>
      </w:r>
      <w:r w:rsidRPr="008D4213">
        <w:rPr>
          <w:color w:val="0000FF"/>
        </w:rPr>
        <w:t xml:space="preserve"> </w:t>
      </w:r>
    </w:p>
    <w:p w14:paraId="1B3452CF" w14:textId="77777777" w:rsidR="00415CA3" w:rsidRDefault="00727564" w:rsidP="00161A3F">
      <w:pPr>
        <w:pStyle w:val="Code"/>
        <w:rPr>
          <w:color w:val="008000"/>
        </w:rPr>
      </w:pPr>
      <w:r w:rsidRPr="008D4213">
        <w:rPr>
          <w:color w:val="008000"/>
        </w:rPr>
        <w:t>// Pick some order</w:t>
      </w:r>
    </w:p>
    <w:p w14:paraId="4159934F" w14:textId="77777777" w:rsidR="00727564" w:rsidRDefault="00727564" w:rsidP="00161A3F">
      <w:pPr>
        <w:pStyle w:val="Code"/>
        <w:rPr>
          <w:color w:val="008000"/>
        </w:rPr>
      </w:pPr>
      <w:r w:rsidRPr="00161A3F">
        <w:rPr>
          <w:color w:val="008080"/>
        </w:rPr>
        <w:t>Order</w:t>
      </w:r>
      <w:r>
        <w:t xml:space="preserve"> o = cust.Orders[0];</w:t>
      </w:r>
    </w:p>
    <w:p w14:paraId="24751BD0" w14:textId="77777777" w:rsidR="00415CA3" w:rsidRDefault="00727564" w:rsidP="00161A3F">
      <w:pPr>
        <w:pStyle w:val="Code"/>
        <w:rPr>
          <w:color w:val="008000"/>
        </w:rPr>
      </w:pPr>
      <w:r w:rsidRPr="008D4213">
        <w:rPr>
          <w:color w:val="008000"/>
        </w:rPr>
        <w:t xml:space="preserve">// </w:t>
      </w:r>
      <w:r>
        <w:rPr>
          <w:color w:val="008000"/>
        </w:rPr>
        <w:t>Assign null value</w:t>
      </w:r>
    </w:p>
    <w:p w14:paraId="3BB8B36F" w14:textId="77777777" w:rsidR="00727564" w:rsidRDefault="00727564" w:rsidP="00161A3F">
      <w:pPr>
        <w:pStyle w:val="Code"/>
        <w:rPr>
          <w:color w:val="008000"/>
        </w:rPr>
      </w:pPr>
      <w:r>
        <w:t xml:space="preserve">o.Customer = </w:t>
      </w:r>
      <w:r w:rsidRPr="00161A3F">
        <w:rPr>
          <w:color w:val="0000FF"/>
        </w:rPr>
        <w:t>null</w:t>
      </w:r>
      <w:r>
        <w:t>;</w:t>
      </w:r>
    </w:p>
    <w:p w14:paraId="37C87DFE"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false</w:t>
      </w:r>
      <w:r w:rsidR="00771424">
        <w:rPr>
          <w:color w:val="008000"/>
        </w:rPr>
        <w:t>'</w:t>
      </w:r>
    </w:p>
    <w:p w14:paraId="21965CDB" w14:textId="77777777" w:rsidR="00727564" w:rsidRDefault="00727564" w:rsidP="00161A3F">
      <w:pPr>
        <w:pStyle w:val="Code"/>
      </w:pPr>
      <w:r w:rsidRPr="003A31C4">
        <w:rPr>
          <w:color w:val="008080"/>
        </w:rPr>
        <w:t>Console</w:t>
      </w:r>
      <w:r>
        <w:t>.WriteLine(cust.Orders.Contains(o));</w:t>
      </w:r>
    </w:p>
    <w:p w14:paraId="20750066" w14:textId="77777777" w:rsidR="00415CA3" w:rsidRDefault="00415CA3" w:rsidP="00161A3F">
      <w:pPr>
        <w:pStyle w:val="Code"/>
      </w:pPr>
    </w:p>
    <w:p w14:paraId="439CFD6E" w14:textId="77777777" w:rsidR="000400B7" w:rsidRDefault="000400B7" w:rsidP="00960224">
      <w:pPr>
        <w:pStyle w:val="Text"/>
      </w:pPr>
    </w:p>
    <w:p w14:paraId="78B33D86" w14:textId="77777777" w:rsidR="000400B7" w:rsidRPr="000400B7" w:rsidRDefault="000400B7" w:rsidP="000400B7">
      <w:pPr>
        <w:pStyle w:val="Code"/>
        <w:rPr>
          <w:rStyle w:val="MultilanguageMarkerAuto"/>
        </w:rPr>
      </w:pPr>
      <w:r>
        <w:rPr>
          <w:rStyle w:val="MultilanguageMarkerAuto"/>
        </w:rPr>
        <w:t>[Visual Basic]</w:t>
      </w:r>
    </w:p>
    <w:p w14:paraId="0F4C3259"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79342CC3"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61A62A07" w14:textId="77777777" w:rsidR="000400B7" w:rsidRDefault="000400B7" w:rsidP="000400B7">
      <w:pPr>
        <w:pStyle w:val="Code"/>
        <w:rPr>
          <w:color w:val="008000"/>
        </w:rPr>
      </w:pPr>
      <w:r>
        <w:rPr>
          <w:color w:val="008000"/>
        </w:rPr>
        <w:t>'</w:t>
      </w:r>
      <w:r w:rsidRPr="008D4213">
        <w:rPr>
          <w:color w:val="008000"/>
        </w:rPr>
        <w:t xml:space="preserve"> Pick some order</w:t>
      </w:r>
    </w:p>
    <w:p w14:paraId="3EA72BAE" w14:textId="77777777" w:rsidR="000400B7"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targetCustomer.Orders(0)</w:t>
      </w:r>
    </w:p>
    <w:p w14:paraId="2E438396" w14:textId="77777777" w:rsidR="000400B7" w:rsidRDefault="000400B7" w:rsidP="000400B7">
      <w:pPr>
        <w:pStyle w:val="Code"/>
        <w:rPr>
          <w:color w:val="008000"/>
        </w:rPr>
      </w:pPr>
      <w:r>
        <w:rPr>
          <w:color w:val="008000"/>
        </w:rPr>
        <w:t>'</w:t>
      </w:r>
      <w:r w:rsidRPr="008D4213">
        <w:rPr>
          <w:color w:val="008000"/>
        </w:rPr>
        <w:t xml:space="preserve"> </w:t>
      </w:r>
      <w:r>
        <w:rPr>
          <w:color w:val="008000"/>
        </w:rPr>
        <w:t>Assign null value</w:t>
      </w:r>
    </w:p>
    <w:p w14:paraId="6F1BCF01" w14:textId="77777777" w:rsidR="000400B7" w:rsidRDefault="000400B7" w:rsidP="000400B7">
      <w:pPr>
        <w:pStyle w:val="Code"/>
        <w:rPr>
          <w:color w:val="008000"/>
        </w:rPr>
      </w:pPr>
      <w:r>
        <w:t xml:space="preserve">o.Customer = </w:t>
      </w:r>
      <w:r>
        <w:rPr>
          <w:color w:val="0000FF"/>
        </w:rPr>
        <w:t>Nothing</w:t>
      </w:r>
    </w:p>
    <w:p w14:paraId="18E15E70" w14:textId="77777777" w:rsidR="000400B7" w:rsidRDefault="000400B7" w:rsidP="000400B7">
      <w:pPr>
        <w:pStyle w:val="Code"/>
      </w:pPr>
      <w:r>
        <w:rPr>
          <w:color w:val="008000"/>
        </w:rPr>
        <w:t>'</w:t>
      </w:r>
      <w:r w:rsidRPr="008D4213">
        <w:rPr>
          <w:color w:val="008000"/>
        </w:rPr>
        <w:t xml:space="preserve"> </w:t>
      </w:r>
      <w:r>
        <w:rPr>
          <w:color w:val="008000"/>
        </w:rPr>
        <w:t>Displays 'False'</w:t>
      </w:r>
    </w:p>
    <w:p w14:paraId="18F0B8F2" w14:textId="77777777" w:rsidR="000400B7" w:rsidRDefault="000400B7" w:rsidP="000400B7">
      <w:pPr>
        <w:pStyle w:val="Code"/>
      </w:pPr>
      <w:r>
        <w:rPr>
          <w:color w:val="008080"/>
        </w:rPr>
        <w:t>Msgbox</w:t>
      </w:r>
      <w:r>
        <w:t>(</w:t>
      </w:r>
      <w:r>
        <w:rPr>
          <w:lang w:eastAsia="en-US"/>
        </w:rPr>
        <w:t>targetCustomer</w:t>
      </w:r>
      <w:r>
        <w:t>.Orders.Contains(o))</w:t>
      </w:r>
    </w:p>
    <w:p w14:paraId="65F3CF9D" w14:textId="77777777" w:rsidR="000400B7" w:rsidRDefault="000400B7" w:rsidP="000400B7">
      <w:pPr>
        <w:pStyle w:val="Code"/>
      </w:pPr>
    </w:p>
    <w:p w14:paraId="5570A09C" w14:textId="77777777" w:rsidR="000400B7" w:rsidRDefault="000400B7" w:rsidP="00960224">
      <w:pPr>
        <w:pStyle w:val="Text"/>
      </w:pPr>
    </w:p>
    <w:p w14:paraId="5CCE740F" w14:textId="77777777" w:rsidR="00727564" w:rsidRPr="00960224" w:rsidRDefault="00727564" w:rsidP="00960224">
      <w:pPr>
        <w:pStyle w:val="Text"/>
      </w:pPr>
      <w:r w:rsidRPr="00960224">
        <w:t>Automatic updating of both sides of a relationship is essential for maintaining consistency of your object graph. Unlike normal objects, relation</w:t>
      </w:r>
      <w:r w:rsidR="00415CA3">
        <w:t>ships between data are often bi</w:t>
      </w:r>
      <w:r w:rsidRPr="00960224">
        <w:t xml:space="preserve">directional. </w:t>
      </w:r>
      <w:r w:rsidR="001D066C" w:rsidRPr="00960224">
        <w:t>LINQ to SQL</w:t>
      </w:r>
      <w:r w:rsidRPr="00960224">
        <w:t xml:space="preserve"> allow you to use properties to represent relationships, however, it does not offer a service</w:t>
      </w:r>
      <w:r w:rsidR="00415CA3">
        <w:t xml:space="preserve"> to automatically keep these bi</w:t>
      </w:r>
      <w:r w:rsidRPr="00960224">
        <w:t>directional properties in sync. This is a level of service that must be baked directly into your class definitions. Entity classes generated using the code generation tool have this capability. In the next chapter we will show you how to do this to your own handwritten classes.</w:t>
      </w:r>
    </w:p>
    <w:p w14:paraId="77475929" w14:textId="77777777" w:rsidR="00727564" w:rsidRPr="00960224" w:rsidRDefault="00727564" w:rsidP="00960224">
      <w:pPr>
        <w:pStyle w:val="Text"/>
      </w:pPr>
      <w:r w:rsidRPr="00960224">
        <w:t xml:space="preserve">It is important to note, however, that removing a relationship does not imply that an object has been deleted from the database. Remember, the lifetime of the underlying data persists in the database until the row has been deleted from the table. The only way to actually delete an object is to remove it from its </w:t>
      </w:r>
      <w:r w:rsidRPr="00002CE9">
        <w:rPr>
          <w:rStyle w:val="CodeEmbedded"/>
        </w:rPr>
        <w:t>Table</w:t>
      </w:r>
      <w:r w:rsidR="00415CA3">
        <w:t xml:space="preserve"> collection.</w:t>
      </w:r>
    </w:p>
    <w:p w14:paraId="07346173" w14:textId="77777777" w:rsidR="00415CA3" w:rsidRPr="000400B7" w:rsidRDefault="000400B7" w:rsidP="00161A3F">
      <w:pPr>
        <w:pStyle w:val="Code"/>
        <w:rPr>
          <w:rStyle w:val="MultilanguageMarkerAuto"/>
        </w:rPr>
      </w:pPr>
      <w:r w:rsidRPr="000400B7">
        <w:rPr>
          <w:rStyle w:val="MultilanguageMarkerAuto"/>
        </w:rPr>
        <w:t>[C#]</w:t>
      </w:r>
    </w:p>
    <w:p w14:paraId="7F8B2D4C" w14:textId="77777777" w:rsidR="00727564" w:rsidRPr="00415CA3"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(c =&gt; c.CustomerID == custId1</w:t>
      </w:r>
      <w:r w:rsidRPr="00554B6F">
        <w:t>)</w:t>
      </w:r>
      <w:r>
        <w:t>;</w:t>
      </w:r>
      <w:r w:rsidRPr="008D4213">
        <w:rPr>
          <w:color w:val="0000FF"/>
        </w:rPr>
        <w:t xml:space="preserve"> </w:t>
      </w:r>
    </w:p>
    <w:p w14:paraId="1955C97A" w14:textId="77777777" w:rsidR="00415CA3" w:rsidRDefault="00727564" w:rsidP="00161A3F">
      <w:pPr>
        <w:pStyle w:val="Code"/>
        <w:rPr>
          <w:color w:val="008000"/>
        </w:rPr>
      </w:pPr>
      <w:r w:rsidRPr="008D4213">
        <w:rPr>
          <w:color w:val="008000"/>
        </w:rPr>
        <w:t>// Pick some order</w:t>
      </w:r>
    </w:p>
    <w:p w14:paraId="0B1F1362" w14:textId="77777777" w:rsidR="00727564" w:rsidRDefault="00727564" w:rsidP="00161A3F">
      <w:pPr>
        <w:pStyle w:val="Code"/>
        <w:rPr>
          <w:color w:val="008000"/>
        </w:rPr>
      </w:pPr>
      <w:r w:rsidRPr="00161A3F">
        <w:rPr>
          <w:color w:val="008080"/>
        </w:rPr>
        <w:t>Order</w:t>
      </w:r>
      <w:r>
        <w:t xml:space="preserve"> o = cust.Orders[0];</w:t>
      </w:r>
    </w:p>
    <w:p w14:paraId="423743B5" w14:textId="77777777" w:rsidR="00415CA3" w:rsidRDefault="00727564" w:rsidP="00161A3F">
      <w:pPr>
        <w:pStyle w:val="Code"/>
        <w:rPr>
          <w:color w:val="008000"/>
        </w:rPr>
      </w:pPr>
      <w:r w:rsidRPr="008D4213">
        <w:rPr>
          <w:color w:val="008000"/>
        </w:rPr>
        <w:t xml:space="preserve">// </w:t>
      </w:r>
      <w:r>
        <w:rPr>
          <w:color w:val="008000"/>
        </w:rPr>
        <w:t>Remove it directly from the table (I want it gone!)</w:t>
      </w:r>
    </w:p>
    <w:p w14:paraId="5D2D5DEE" w14:textId="77777777" w:rsidR="00727564" w:rsidRDefault="00727564" w:rsidP="00161A3F">
      <w:pPr>
        <w:pStyle w:val="Code"/>
        <w:rPr>
          <w:color w:val="008000"/>
        </w:rPr>
      </w:pPr>
      <w:r>
        <w:t>db.Orders.Remove(o);</w:t>
      </w:r>
    </w:p>
    <w:p w14:paraId="307951DF"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false</w:t>
      </w:r>
      <w:r w:rsidR="00771424">
        <w:rPr>
          <w:color w:val="008000"/>
        </w:rPr>
        <w:t>'</w:t>
      </w:r>
      <w:r>
        <w:rPr>
          <w:color w:val="008000"/>
        </w:rPr>
        <w:t>.. gone from customer</w:t>
      </w:r>
      <w:r w:rsidR="00771424">
        <w:rPr>
          <w:color w:val="008000"/>
        </w:rPr>
        <w:t>'</w:t>
      </w:r>
      <w:r>
        <w:rPr>
          <w:color w:val="008000"/>
        </w:rPr>
        <w:t>s Orders</w:t>
      </w:r>
    </w:p>
    <w:p w14:paraId="3946ACC2" w14:textId="77777777" w:rsidR="00727564" w:rsidRPr="00161A3F" w:rsidRDefault="00727564" w:rsidP="00161A3F">
      <w:pPr>
        <w:pStyle w:val="Code"/>
      </w:pPr>
      <w:r>
        <w:t>Console.WriteLine(cust.Orders.Contains(o));</w:t>
      </w:r>
    </w:p>
    <w:p w14:paraId="675E52A9"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true</w:t>
      </w:r>
      <w:r w:rsidR="00771424">
        <w:rPr>
          <w:color w:val="008000"/>
        </w:rPr>
        <w:t>'</w:t>
      </w:r>
      <w:r>
        <w:rPr>
          <w:color w:val="008000"/>
        </w:rPr>
        <w:t>.. order is detached from its customer</w:t>
      </w:r>
    </w:p>
    <w:p w14:paraId="28960279" w14:textId="77777777" w:rsidR="00727564" w:rsidRDefault="00727564" w:rsidP="00161A3F">
      <w:pPr>
        <w:pStyle w:val="Code"/>
      </w:pPr>
      <w:r>
        <w:t xml:space="preserve">Console.WriteLine(o.Customer == </w:t>
      </w:r>
      <w:r w:rsidRPr="00161A3F">
        <w:rPr>
          <w:color w:val="0000FF"/>
        </w:rPr>
        <w:t>null</w:t>
      </w:r>
      <w:r>
        <w:t>);</w:t>
      </w:r>
    </w:p>
    <w:p w14:paraId="1DE9B712" w14:textId="77777777" w:rsidR="00415CA3" w:rsidRDefault="00415CA3" w:rsidP="00161A3F">
      <w:pPr>
        <w:pStyle w:val="Code"/>
      </w:pPr>
    </w:p>
    <w:p w14:paraId="2A210296" w14:textId="77777777" w:rsidR="000400B7" w:rsidRDefault="000400B7" w:rsidP="00960224">
      <w:pPr>
        <w:pStyle w:val="Text"/>
      </w:pPr>
    </w:p>
    <w:p w14:paraId="4F6CEE30" w14:textId="77777777" w:rsidR="000400B7" w:rsidRPr="000400B7" w:rsidRDefault="000400B7" w:rsidP="000400B7">
      <w:pPr>
        <w:pStyle w:val="Code"/>
        <w:rPr>
          <w:rStyle w:val="MultilanguageMarkerAuto"/>
        </w:rPr>
      </w:pPr>
      <w:r w:rsidRPr="000400B7">
        <w:rPr>
          <w:rStyle w:val="MultilanguageMarkerAuto"/>
        </w:rPr>
        <w:t>[Visual Basic]</w:t>
      </w:r>
    </w:p>
    <w:p w14:paraId="20FA7C09"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44751B85" w14:textId="77777777" w:rsidR="000400B7" w:rsidRDefault="000400B7" w:rsidP="000400B7">
      <w:pPr>
        <w:pStyle w:val="Code"/>
      </w:pPr>
      <w:r>
        <w:rPr>
          <w:color w:val="0000FF"/>
        </w:rPr>
        <w:t xml:space="preserve">   </w:t>
      </w:r>
      <w:r>
        <w:rPr>
          <w:color w:val="0000FF"/>
        </w:rPr>
        <w:tab/>
        <w:t xml:space="preserve">                    </w:t>
      </w:r>
      <w:r w:rsidRPr="006B2A74">
        <w:rPr>
          <w:color w:val="0000FF"/>
        </w:rPr>
        <w:t>Where</w:t>
      </w:r>
      <w:r w:rsidRPr="006B2A74">
        <w:t xml:space="preserve"> </w:t>
      </w:r>
      <w:r>
        <w:t>cust.CustomerID = custId1).First</w:t>
      </w:r>
    </w:p>
    <w:p w14:paraId="5BAD8446" w14:textId="77777777" w:rsidR="000400B7" w:rsidRDefault="000400B7" w:rsidP="000400B7">
      <w:pPr>
        <w:pStyle w:val="Code"/>
        <w:rPr>
          <w:color w:val="008000"/>
        </w:rPr>
      </w:pPr>
      <w:r>
        <w:rPr>
          <w:color w:val="008000"/>
        </w:rPr>
        <w:t>'</w:t>
      </w:r>
      <w:r w:rsidRPr="008D4213">
        <w:rPr>
          <w:color w:val="008000"/>
        </w:rPr>
        <w:t xml:space="preserve"> Pick some order</w:t>
      </w:r>
    </w:p>
    <w:p w14:paraId="2AB84BCB" w14:textId="77777777" w:rsidR="000400B7"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targetCustomer.Orders(0)</w:t>
      </w:r>
    </w:p>
    <w:p w14:paraId="7B4086D4" w14:textId="77777777" w:rsidR="000400B7" w:rsidRDefault="00D16ED7" w:rsidP="000400B7">
      <w:pPr>
        <w:pStyle w:val="Code"/>
        <w:rPr>
          <w:color w:val="008000"/>
        </w:rPr>
      </w:pPr>
      <w:r>
        <w:rPr>
          <w:color w:val="008000"/>
        </w:rPr>
        <w:t>'</w:t>
      </w:r>
      <w:r w:rsidR="000400B7" w:rsidRPr="008D4213">
        <w:rPr>
          <w:color w:val="008000"/>
        </w:rPr>
        <w:t xml:space="preserve"> </w:t>
      </w:r>
      <w:r w:rsidR="000400B7">
        <w:rPr>
          <w:color w:val="008000"/>
        </w:rPr>
        <w:t>Remove it directly from the table (I want it gone!)</w:t>
      </w:r>
    </w:p>
    <w:p w14:paraId="75817C48" w14:textId="77777777" w:rsidR="000400B7" w:rsidRDefault="000400B7" w:rsidP="000400B7">
      <w:pPr>
        <w:pStyle w:val="Code"/>
        <w:rPr>
          <w:color w:val="008000"/>
        </w:rPr>
      </w:pPr>
      <w:r>
        <w:t>db.Orders.Remove(o)</w:t>
      </w:r>
    </w:p>
    <w:p w14:paraId="0389CD5F" w14:textId="77777777" w:rsidR="000400B7" w:rsidRDefault="00D16ED7" w:rsidP="000400B7">
      <w:pPr>
        <w:pStyle w:val="Code"/>
      </w:pPr>
      <w:r>
        <w:rPr>
          <w:color w:val="008000"/>
        </w:rPr>
        <w:t>'</w:t>
      </w:r>
      <w:r w:rsidR="000400B7" w:rsidRPr="008D4213">
        <w:rPr>
          <w:color w:val="008000"/>
        </w:rPr>
        <w:t xml:space="preserve"> </w:t>
      </w:r>
      <w:r>
        <w:rPr>
          <w:color w:val="008000"/>
        </w:rPr>
        <w:t>Displays 'False'</w:t>
      </w:r>
      <w:r w:rsidR="000400B7">
        <w:rPr>
          <w:color w:val="008000"/>
        </w:rPr>
        <w:t>.. gone from customer’s Orders</w:t>
      </w:r>
    </w:p>
    <w:p w14:paraId="589868B0" w14:textId="77777777" w:rsidR="000400B7" w:rsidRPr="00161A3F" w:rsidRDefault="000400B7" w:rsidP="000400B7">
      <w:pPr>
        <w:pStyle w:val="Code"/>
      </w:pPr>
      <w:r>
        <w:t>Msgbox(</w:t>
      </w:r>
      <w:r>
        <w:rPr>
          <w:lang w:eastAsia="en-US"/>
        </w:rPr>
        <w:t>targetCustomer</w:t>
      </w:r>
      <w:r>
        <w:t>.Orders.Contains(o))</w:t>
      </w:r>
    </w:p>
    <w:p w14:paraId="69F50419" w14:textId="77777777" w:rsidR="000400B7" w:rsidRDefault="00D16ED7" w:rsidP="000400B7">
      <w:pPr>
        <w:pStyle w:val="Code"/>
      </w:pPr>
      <w:r>
        <w:rPr>
          <w:color w:val="008000"/>
        </w:rPr>
        <w:t>'</w:t>
      </w:r>
      <w:r w:rsidR="000400B7" w:rsidRPr="008D4213">
        <w:rPr>
          <w:color w:val="008000"/>
        </w:rPr>
        <w:t xml:space="preserve"> </w:t>
      </w:r>
      <w:r>
        <w:rPr>
          <w:color w:val="008000"/>
        </w:rPr>
        <w:t>Displays 'True'</w:t>
      </w:r>
      <w:r w:rsidR="000400B7">
        <w:rPr>
          <w:color w:val="008000"/>
        </w:rPr>
        <w:t>.. order is detached from its customer</w:t>
      </w:r>
    </w:p>
    <w:p w14:paraId="77AB1CF4" w14:textId="77777777" w:rsidR="000400B7" w:rsidRDefault="000400B7" w:rsidP="000400B7">
      <w:pPr>
        <w:pStyle w:val="Code"/>
      </w:pPr>
      <w:r>
        <w:t xml:space="preserve">Msgbox(o.Customer = </w:t>
      </w:r>
      <w:r>
        <w:rPr>
          <w:color w:val="0000FF"/>
        </w:rPr>
        <w:t>Nothing</w:t>
      </w:r>
      <w:r>
        <w:t>)</w:t>
      </w:r>
    </w:p>
    <w:p w14:paraId="7A82AFBA" w14:textId="77777777" w:rsidR="000400B7" w:rsidRDefault="000400B7" w:rsidP="000400B7">
      <w:pPr>
        <w:pStyle w:val="Code"/>
      </w:pPr>
    </w:p>
    <w:p w14:paraId="029C72C7" w14:textId="77777777" w:rsidR="000400B7" w:rsidRDefault="000400B7" w:rsidP="00960224">
      <w:pPr>
        <w:pStyle w:val="Text"/>
      </w:pPr>
    </w:p>
    <w:p w14:paraId="46EBE7AD" w14:textId="77777777" w:rsidR="00727564" w:rsidRPr="00960224" w:rsidRDefault="00727564" w:rsidP="00960224">
      <w:pPr>
        <w:pStyle w:val="Text"/>
      </w:pPr>
      <w:r w:rsidRPr="00960224">
        <w:t>Like with all other changes the order has not actually been deleted yet. It jus</w:t>
      </w:r>
      <w:r w:rsidR="003A31C4" w:rsidRPr="00960224">
        <w:t>t looks that way to us since it has</w:t>
      </w:r>
      <w:r w:rsidRPr="00960224">
        <w:t xml:space="preserve"> been removed and detached from the rest of our objects. When the order object was removed from the </w:t>
      </w:r>
      <w:r w:rsidRPr="00002CE9">
        <w:rPr>
          <w:rStyle w:val="CodeEmbedded"/>
        </w:rPr>
        <w:t>Orders</w:t>
      </w:r>
      <w:r w:rsidRPr="00960224">
        <w:t xml:space="preserve"> table it was marked for deletion by the change tracking service. The actually deletion from the database will occur when the changes are submitted on a call to </w:t>
      </w:r>
      <w:r w:rsidRPr="00002CE9">
        <w:rPr>
          <w:rStyle w:val="CodeEmbedded"/>
        </w:rPr>
        <w:t>SubmitChanges()</w:t>
      </w:r>
      <w:r w:rsidRPr="00960224">
        <w:t xml:space="preserve">. Note that the object itself is never deleted.  The runtime manages the lifetime of object instances, so it sticks around as long as you are still holding a reference to it. However, after an object has been removed from its </w:t>
      </w:r>
      <w:r w:rsidRPr="00002CE9">
        <w:rPr>
          <w:rStyle w:val="CodeEmbedded"/>
        </w:rPr>
        <w:t>Table</w:t>
      </w:r>
      <w:r w:rsidRPr="00960224">
        <w:t xml:space="preserve"> and changes submitted it is no longer tracked by the change tracking service.</w:t>
      </w:r>
    </w:p>
    <w:p w14:paraId="6323B835" w14:textId="77777777" w:rsidR="00727564" w:rsidRPr="00960224" w:rsidRDefault="00727564" w:rsidP="00B91ECC">
      <w:pPr>
        <w:pStyle w:val="Text"/>
      </w:pPr>
      <w:r w:rsidRPr="00960224">
        <w:t xml:space="preserve">The only other time an entity is left untracked is when it exists before the </w:t>
      </w:r>
      <w:r w:rsidRPr="00002CE9">
        <w:rPr>
          <w:rStyle w:val="CodeEmbedded"/>
        </w:rPr>
        <w:t>DataContext</w:t>
      </w:r>
      <w:r w:rsidRPr="00960224">
        <w:t xml:space="preserve"> is aware of it. This happens whenever you create new objects in your code. You are free to use instances of entity classes in your application without ever retrieving them from a database. Change tacking and identity management only apply to those objects </w:t>
      </w:r>
      <w:r w:rsidR="0034129B" w:rsidRPr="00960224">
        <w:t xml:space="preserve">that the </w:t>
      </w:r>
      <w:r w:rsidR="00415CA3" w:rsidRPr="00002CE9">
        <w:rPr>
          <w:rStyle w:val="CodeEmbedded"/>
        </w:rPr>
        <w:t>DataContext</w:t>
      </w:r>
      <w:r w:rsidR="00415CA3" w:rsidRPr="00960224">
        <w:t xml:space="preserve"> </w:t>
      </w:r>
      <w:r w:rsidR="0034129B" w:rsidRPr="00960224">
        <w:t>is aware of</w:t>
      </w:r>
      <w:r w:rsidRPr="00960224">
        <w:t xml:space="preserve">. Therefore neither service is enabled for newly created instances until you </w:t>
      </w:r>
      <w:r w:rsidR="00121810" w:rsidRPr="00960224">
        <w:t>add them to the</w:t>
      </w:r>
      <w:r w:rsidRPr="00960224">
        <w:t xml:space="preserve"> </w:t>
      </w:r>
      <w:r w:rsidRPr="00002CE9">
        <w:rPr>
          <w:rStyle w:val="CodeEmbedded"/>
        </w:rPr>
        <w:t>DataContext</w:t>
      </w:r>
      <w:r w:rsidRPr="00960224">
        <w:t>.</w:t>
      </w:r>
    </w:p>
    <w:p w14:paraId="6C5EAA5C" w14:textId="77777777" w:rsidR="00727564" w:rsidRPr="00960224" w:rsidRDefault="00727564" w:rsidP="00960224">
      <w:pPr>
        <w:pStyle w:val="Text"/>
      </w:pPr>
      <w:r w:rsidRPr="00960224">
        <w:t>Thi</w:t>
      </w:r>
      <w:r w:rsidR="00415CA3">
        <w:t>s can occur in one of two ways.</w:t>
      </w:r>
      <w:r w:rsidRPr="00960224">
        <w:t xml:space="preserve"> You can call the </w:t>
      </w:r>
      <w:r w:rsidRPr="00002CE9">
        <w:rPr>
          <w:rStyle w:val="CodeEmbedded"/>
        </w:rPr>
        <w:t>Add()</w:t>
      </w:r>
      <w:r w:rsidRPr="00960224">
        <w:t xml:space="preserve"> method on the related </w:t>
      </w:r>
      <w:r w:rsidRPr="00002CE9">
        <w:rPr>
          <w:rStyle w:val="CodeEmbedded"/>
        </w:rPr>
        <w:t>Table</w:t>
      </w:r>
      <w:r w:rsidRPr="00960224">
        <w:t xml:space="preserve"> collection manually. </w:t>
      </w:r>
    </w:p>
    <w:p w14:paraId="06BA74DA" w14:textId="77777777" w:rsidR="00415CA3" w:rsidRPr="00D16ED7" w:rsidRDefault="00D16ED7" w:rsidP="00161A3F">
      <w:pPr>
        <w:pStyle w:val="Code"/>
        <w:rPr>
          <w:rStyle w:val="MultilanguageMarkerAuto"/>
        </w:rPr>
      </w:pPr>
      <w:r w:rsidRPr="00D16ED7">
        <w:rPr>
          <w:rStyle w:val="MultilanguageMarkerAuto"/>
        </w:rPr>
        <w:t>[C#]</w:t>
      </w:r>
    </w:p>
    <w:p w14:paraId="3A217230" w14:textId="77777777" w:rsidR="00415CA3" w:rsidRDefault="00727564" w:rsidP="00161A3F">
      <w:pPr>
        <w:pStyle w:val="Code"/>
      </w:pPr>
      <w:r w:rsidRPr="00161A3F">
        <w:rPr>
          <w:color w:val="008080"/>
        </w:rPr>
        <w:t>Customer</w:t>
      </w:r>
      <w:r>
        <w:rPr>
          <w:color w:val="0000FF"/>
        </w:rPr>
        <w:t xml:space="preserve"> </w:t>
      </w:r>
      <w:r w:rsidR="00161A3F">
        <w:t>cust =</w:t>
      </w:r>
    </w:p>
    <w:p w14:paraId="30266E9C" w14:textId="77777777" w:rsidR="00415CA3" w:rsidRDefault="00161A3F" w:rsidP="00161A3F">
      <w:pPr>
        <w:pStyle w:val="Code"/>
      </w:pPr>
      <w:r>
        <w:tab/>
      </w:r>
      <w:r w:rsidR="00727564" w:rsidRPr="00337E91">
        <w:rPr>
          <w:color w:val="0000FF"/>
        </w:rPr>
        <w:t>new</w:t>
      </w:r>
      <w:r w:rsidR="00727564">
        <w:t xml:space="preserve"> Customer {</w:t>
      </w:r>
    </w:p>
    <w:p w14:paraId="4D6E21F9" w14:textId="77777777" w:rsidR="00415CA3" w:rsidRDefault="00161A3F" w:rsidP="00161A3F">
      <w:pPr>
        <w:pStyle w:val="Code"/>
      </w:pPr>
      <w:r>
        <w:tab/>
      </w:r>
      <w:r>
        <w:tab/>
      </w:r>
      <w:r w:rsidR="00096539">
        <w:t>CustomerID</w:t>
      </w:r>
      <w:r w:rsidR="00727564">
        <w:t xml:space="preserve"> = </w:t>
      </w:r>
      <w:r w:rsidR="00771424">
        <w:t>"</w:t>
      </w:r>
      <w:r w:rsidR="00727564">
        <w:t>ABCDE</w:t>
      </w:r>
      <w:r w:rsidR="00771424">
        <w:t>"</w:t>
      </w:r>
      <w:r w:rsidR="00727564">
        <w:t>,</w:t>
      </w:r>
    </w:p>
    <w:p w14:paraId="151A3C5B" w14:textId="77777777" w:rsidR="00415CA3" w:rsidRDefault="00161A3F" w:rsidP="00161A3F">
      <w:pPr>
        <w:pStyle w:val="Code"/>
      </w:pPr>
      <w:r>
        <w:tab/>
      </w:r>
      <w:r>
        <w:tab/>
      </w:r>
      <w:r w:rsidR="00727564">
        <w:t xml:space="preserve">ContactName = </w:t>
      </w:r>
      <w:r w:rsidR="00771424">
        <w:t>"</w:t>
      </w:r>
      <w:r w:rsidR="00727564">
        <w:t>Frond Smooty</w:t>
      </w:r>
      <w:r w:rsidR="00771424">
        <w:t>"</w:t>
      </w:r>
      <w:r w:rsidR="00727564">
        <w:t>,</w:t>
      </w:r>
    </w:p>
    <w:p w14:paraId="2A8A1BF1" w14:textId="77777777" w:rsidR="00415CA3" w:rsidRDefault="00161A3F" w:rsidP="00161A3F">
      <w:pPr>
        <w:pStyle w:val="Code"/>
      </w:pPr>
      <w:r>
        <w:tab/>
      </w:r>
      <w:r>
        <w:tab/>
      </w:r>
      <w:r w:rsidR="00727564">
        <w:t xml:space="preserve">CompanyTitle = </w:t>
      </w:r>
      <w:r w:rsidR="00771424">
        <w:t>"</w:t>
      </w:r>
      <w:r w:rsidR="00727564">
        <w:t>Eggbert</w:t>
      </w:r>
      <w:r w:rsidR="00771424">
        <w:t>'</w:t>
      </w:r>
      <w:r w:rsidR="00727564">
        <w:t>s Eduware</w:t>
      </w:r>
      <w:r w:rsidR="00771424">
        <w:t>"</w:t>
      </w:r>
      <w:r w:rsidR="00727564">
        <w:t>,</w:t>
      </w:r>
    </w:p>
    <w:p w14:paraId="0F5EBED3" w14:textId="77777777" w:rsidR="00415CA3" w:rsidRDefault="00161A3F" w:rsidP="00161A3F">
      <w:pPr>
        <w:pStyle w:val="Code"/>
      </w:pPr>
      <w:r>
        <w:tab/>
      </w:r>
      <w:r>
        <w:tab/>
      </w:r>
      <w:r w:rsidR="00727564">
        <w:t xml:space="preserve">Phone = </w:t>
      </w:r>
      <w:r w:rsidR="00771424">
        <w:t>"</w:t>
      </w:r>
      <w:r>
        <w:t>888-925-6000</w:t>
      </w:r>
      <w:r w:rsidR="00771424">
        <w:t>"</w:t>
      </w:r>
    </w:p>
    <w:p w14:paraId="40CB6910" w14:textId="77777777" w:rsidR="00727564" w:rsidRDefault="00161A3F" w:rsidP="00161A3F">
      <w:pPr>
        <w:pStyle w:val="Code"/>
      </w:pPr>
      <w:r>
        <w:tab/>
      </w:r>
      <w:r w:rsidR="00727564">
        <w:t>};</w:t>
      </w:r>
    </w:p>
    <w:p w14:paraId="568A5E6E" w14:textId="77777777" w:rsidR="00415CA3" w:rsidRDefault="00727564" w:rsidP="00161A3F">
      <w:pPr>
        <w:pStyle w:val="Code"/>
        <w:rPr>
          <w:color w:val="008000"/>
        </w:rPr>
      </w:pPr>
      <w:r w:rsidRPr="008D4213">
        <w:rPr>
          <w:color w:val="008000"/>
        </w:rPr>
        <w:t xml:space="preserve">// </w:t>
      </w:r>
      <w:r>
        <w:rPr>
          <w:color w:val="008000"/>
        </w:rPr>
        <w:t>Add new customer to Customers table</w:t>
      </w:r>
    </w:p>
    <w:p w14:paraId="15559714" w14:textId="77777777" w:rsidR="00727564" w:rsidRDefault="00727564" w:rsidP="00161A3F">
      <w:pPr>
        <w:pStyle w:val="Code"/>
      </w:pPr>
      <w:r>
        <w:t>db.Customers.Add(cust);</w:t>
      </w:r>
    </w:p>
    <w:p w14:paraId="0F918A13" w14:textId="77777777" w:rsidR="00415CA3" w:rsidRPr="00415CA3" w:rsidRDefault="00415CA3" w:rsidP="00161A3F">
      <w:pPr>
        <w:pStyle w:val="Code"/>
      </w:pPr>
    </w:p>
    <w:p w14:paraId="5D6AAA08" w14:textId="77777777" w:rsidR="00D16ED7" w:rsidRDefault="00D16ED7" w:rsidP="00960224">
      <w:pPr>
        <w:pStyle w:val="Text"/>
      </w:pPr>
    </w:p>
    <w:p w14:paraId="6009D869" w14:textId="77777777" w:rsidR="00D16ED7" w:rsidRPr="00D16ED7" w:rsidRDefault="00D16ED7" w:rsidP="00D16ED7">
      <w:pPr>
        <w:pStyle w:val="Code"/>
        <w:rPr>
          <w:rStyle w:val="MultilanguageMarkerAuto"/>
        </w:rPr>
      </w:pPr>
      <w:r>
        <w:rPr>
          <w:rStyle w:val="MultilanguageMarkerAuto"/>
        </w:rPr>
        <w:t>[</w:t>
      </w:r>
      <w:r w:rsidRPr="00D16ED7">
        <w:rPr>
          <w:rStyle w:val="MultilanguageMarkerAuto"/>
        </w:rPr>
        <w:t>V</w:t>
      </w:r>
      <w:r>
        <w:rPr>
          <w:rStyle w:val="MultilanguageMarkerAuto"/>
        </w:rPr>
        <w:t xml:space="preserve">isual </w:t>
      </w:r>
      <w:r w:rsidRPr="00D16ED7">
        <w:rPr>
          <w:rStyle w:val="MultilanguageMarkerAuto"/>
        </w:rPr>
        <w:t>B</w:t>
      </w:r>
      <w:r>
        <w:rPr>
          <w:rStyle w:val="MultilanguageMarkerAuto"/>
        </w:rPr>
        <w:t>asic]</w:t>
      </w:r>
    </w:p>
    <w:p w14:paraId="74C0165F" w14:textId="77777777" w:rsidR="00D16ED7" w:rsidRDefault="00D16ED7" w:rsidP="00D16ED7">
      <w:pPr>
        <w:pStyle w:val="Code"/>
      </w:pPr>
      <w:r w:rsidRPr="00192AF7">
        <w:rPr>
          <w:color w:val="0000FF"/>
          <w:lang w:eastAsia="en-US"/>
        </w:rPr>
        <w:t>Dim</w:t>
      </w:r>
      <w:r w:rsidRPr="00192AF7">
        <w:rPr>
          <w:lang w:val="en-US" w:eastAsia="en-US"/>
        </w:rPr>
        <w:t xml:space="preserve"> </w:t>
      </w:r>
      <w:r w:rsidRPr="00192AF7">
        <w:rPr>
          <w:lang w:eastAsia="en-US"/>
        </w:rPr>
        <w:t>targetCustomer</w:t>
      </w:r>
      <w:r w:rsidRPr="00192AF7">
        <w:rPr>
          <w:lang w:val="en-US" w:eastAsia="en-US"/>
        </w:rPr>
        <w:t xml:space="preserve"> =</w:t>
      </w:r>
      <w:r w:rsidRPr="00192AF7">
        <w:rPr>
          <w:lang w:eastAsia="en-US"/>
        </w:rPr>
        <w:t xml:space="preserve"> </w:t>
      </w:r>
      <w:r w:rsidRPr="00192AF7">
        <w:rPr>
          <w:color w:val="3333FF"/>
          <w:lang w:eastAsia="en-US"/>
        </w:rPr>
        <w:t>New</w:t>
      </w:r>
      <w:r w:rsidRPr="00192AF7">
        <w:rPr>
          <w:lang w:eastAsia="en-US"/>
        </w:rPr>
        <w:t xml:space="preserve"> Customer </w:t>
      </w:r>
      <w:r w:rsidRPr="00192AF7">
        <w:rPr>
          <w:color w:val="3333FF"/>
          <w:lang w:eastAsia="en-US"/>
        </w:rPr>
        <w:t>With</w:t>
      </w:r>
      <w:r w:rsidRPr="00192AF7">
        <w:rPr>
          <w:lang w:eastAsia="en-US"/>
        </w:rPr>
        <w:t xml:space="preserve"> {</w:t>
      </w:r>
      <w:r>
        <w:t xml:space="preserve"> _</w:t>
      </w:r>
    </w:p>
    <w:p w14:paraId="08273FBD" w14:textId="77777777" w:rsidR="00D16ED7" w:rsidRDefault="00D16ED7" w:rsidP="00D16ED7">
      <w:pPr>
        <w:pStyle w:val="Code"/>
      </w:pPr>
      <w:r>
        <w:tab/>
      </w:r>
      <w:r>
        <w:tab/>
      </w:r>
      <w:r>
        <w:tab/>
        <w:t>.</w:t>
      </w:r>
      <w:r w:rsidRPr="00192AF7">
        <w:t>CustomerID = “ABCDE”,</w:t>
      </w:r>
      <w:r>
        <w:t xml:space="preserve"> _</w:t>
      </w:r>
    </w:p>
    <w:p w14:paraId="64C4E77C" w14:textId="77777777" w:rsidR="00D16ED7" w:rsidRDefault="00D16ED7" w:rsidP="00D16ED7">
      <w:pPr>
        <w:pStyle w:val="Code"/>
      </w:pPr>
      <w:r>
        <w:tab/>
      </w:r>
      <w:r w:rsidRPr="00192AF7">
        <w:tab/>
      </w:r>
      <w:r w:rsidRPr="00192AF7">
        <w:tab/>
      </w:r>
      <w:r>
        <w:t>.</w:t>
      </w:r>
      <w:r w:rsidRPr="00192AF7">
        <w:t>ContactName = “Frond Smooty”,</w:t>
      </w:r>
      <w:r>
        <w:t xml:space="preserve"> _</w:t>
      </w:r>
    </w:p>
    <w:p w14:paraId="70F1783B" w14:textId="77777777" w:rsidR="00D16ED7" w:rsidRDefault="00D16ED7" w:rsidP="00D16ED7">
      <w:pPr>
        <w:pStyle w:val="Code"/>
      </w:pPr>
      <w:r w:rsidRPr="00192AF7">
        <w:tab/>
      </w:r>
      <w:r>
        <w:tab/>
      </w:r>
      <w:r w:rsidRPr="00192AF7">
        <w:tab/>
      </w:r>
      <w:r>
        <w:t>.</w:t>
      </w:r>
      <w:r w:rsidRPr="00192AF7">
        <w:t>CompanyTitle = “Eggbert’s Eduware”,</w:t>
      </w:r>
      <w:r>
        <w:t xml:space="preserve"> _</w:t>
      </w:r>
    </w:p>
    <w:p w14:paraId="7A9E56C2" w14:textId="77777777" w:rsidR="00D16ED7" w:rsidRPr="00192AF7" w:rsidRDefault="00D16ED7" w:rsidP="00D16ED7">
      <w:pPr>
        <w:pStyle w:val="Code"/>
      </w:pPr>
      <w:r w:rsidRPr="00192AF7">
        <w:tab/>
      </w:r>
      <w:r w:rsidRPr="00192AF7">
        <w:tab/>
      </w:r>
      <w:r>
        <w:tab/>
        <w:t>.</w:t>
      </w:r>
      <w:r w:rsidRPr="00192AF7">
        <w:t>Phone = “888-925-6000”}</w:t>
      </w:r>
    </w:p>
    <w:p w14:paraId="27733CE6" w14:textId="77777777" w:rsidR="00D16ED7" w:rsidRDefault="00D16ED7" w:rsidP="00D16ED7">
      <w:pPr>
        <w:pStyle w:val="Code"/>
        <w:rPr>
          <w:color w:val="008000"/>
        </w:rPr>
      </w:pPr>
      <w:r>
        <w:rPr>
          <w:color w:val="008000"/>
        </w:rPr>
        <w:t>'</w:t>
      </w:r>
      <w:r w:rsidRPr="008D4213">
        <w:rPr>
          <w:color w:val="008000"/>
        </w:rPr>
        <w:t xml:space="preserve"> </w:t>
      </w:r>
      <w:r>
        <w:rPr>
          <w:color w:val="008000"/>
        </w:rPr>
        <w:t>Add new customer to Customers table</w:t>
      </w:r>
    </w:p>
    <w:p w14:paraId="0AF4171A" w14:textId="77777777" w:rsidR="00D16ED7" w:rsidRDefault="00D16ED7" w:rsidP="00D16ED7">
      <w:pPr>
        <w:pStyle w:val="Code"/>
        <w:rPr>
          <w:color w:val="008000"/>
        </w:rPr>
      </w:pPr>
      <w:r>
        <w:t>db.Customers.Add(cust)</w:t>
      </w:r>
    </w:p>
    <w:p w14:paraId="5127083A" w14:textId="77777777" w:rsidR="00D16ED7" w:rsidRDefault="00D16ED7" w:rsidP="00D16ED7">
      <w:pPr>
        <w:pStyle w:val="Code"/>
        <w:rPr>
          <w:color w:val="008000"/>
        </w:rPr>
      </w:pPr>
    </w:p>
    <w:p w14:paraId="6173735B" w14:textId="77777777" w:rsidR="00D16ED7" w:rsidRDefault="00D16ED7" w:rsidP="00960224">
      <w:pPr>
        <w:pStyle w:val="Text"/>
      </w:pPr>
    </w:p>
    <w:p w14:paraId="251D658B" w14:textId="77777777" w:rsidR="00727564" w:rsidRPr="00960224" w:rsidRDefault="00324893" w:rsidP="00960224">
      <w:pPr>
        <w:pStyle w:val="Text"/>
      </w:pPr>
      <w:r w:rsidRPr="00960224">
        <w:t>Alternatively,</w:t>
      </w:r>
      <w:r w:rsidR="00727564" w:rsidRPr="00960224">
        <w:t xml:space="preserve"> you can attach a new instance to an object that the </w:t>
      </w:r>
      <w:r w:rsidR="00727564" w:rsidRPr="00002CE9">
        <w:rPr>
          <w:rStyle w:val="CodeEmbedded"/>
        </w:rPr>
        <w:t>DataContext</w:t>
      </w:r>
      <w:r w:rsidR="00727564" w:rsidRPr="00960224">
        <w:t xml:space="preserve"> is already aware of.</w:t>
      </w:r>
    </w:p>
    <w:p w14:paraId="73CD4628" w14:textId="77777777" w:rsidR="00415CA3" w:rsidRPr="00D16ED7" w:rsidRDefault="00D16ED7" w:rsidP="00956B47">
      <w:pPr>
        <w:pStyle w:val="Code"/>
        <w:rPr>
          <w:rStyle w:val="MultilanguageMarkerAuto"/>
        </w:rPr>
      </w:pPr>
      <w:r w:rsidRPr="00D16ED7">
        <w:rPr>
          <w:rStyle w:val="MultilanguageMarkerAuto"/>
        </w:rPr>
        <w:t>[C#]</w:t>
      </w:r>
    </w:p>
    <w:p w14:paraId="2509635F" w14:textId="77777777" w:rsidR="00415CA3" w:rsidRDefault="00727564" w:rsidP="00956B47">
      <w:pPr>
        <w:pStyle w:val="Code"/>
      </w:pPr>
      <w:r w:rsidRPr="00956B47">
        <w:rPr>
          <w:color w:val="008000"/>
        </w:rPr>
        <w:t>// Add an order to a customer</w:t>
      </w:r>
      <w:r w:rsidR="00771424">
        <w:rPr>
          <w:color w:val="008000"/>
        </w:rPr>
        <w:t>'</w:t>
      </w:r>
      <w:r w:rsidRPr="00956B47">
        <w:rPr>
          <w:color w:val="008000"/>
        </w:rPr>
        <w:t>s Orders</w:t>
      </w:r>
    </w:p>
    <w:p w14:paraId="7435EA22" w14:textId="77777777" w:rsidR="00415CA3" w:rsidRDefault="00727564" w:rsidP="00956B47">
      <w:pPr>
        <w:pStyle w:val="Code"/>
      </w:pPr>
      <w:r>
        <w:t>cust.Orders.Add(</w:t>
      </w:r>
    </w:p>
    <w:p w14:paraId="53640426" w14:textId="77777777" w:rsidR="00415CA3" w:rsidRDefault="00956B47" w:rsidP="00956B47">
      <w:pPr>
        <w:pStyle w:val="Code"/>
      </w:pPr>
      <w:r>
        <w:tab/>
      </w:r>
      <w:r w:rsidR="00727564" w:rsidRPr="00337E91">
        <w:rPr>
          <w:color w:val="0000FF"/>
        </w:rPr>
        <w:t>new</w:t>
      </w:r>
      <w:r w:rsidR="00727564">
        <w:t xml:space="preserve"> Order {</w:t>
      </w:r>
      <w:r>
        <w:t xml:space="preserve"> OrderDate = </w:t>
      </w:r>
      <w:r w:rsidRPr="00096539">
        <w:rPr>
          <w:color w:val="008080"/>
        </w:rPr>
        <w:t>DateTime</w:t>
      </w:r>
      <w:r>
        <w:t xml:space="preserve">.Now </w:t>
      </w:r>
      <w:r w:rsidR="00727564">
        <w:t>}</w:t>
      </w:r>
    </w:p>
    <w:p w14:paraId="3F0011ED" w14:textId="77777777" w:rsidR="00727564" w:rsidRPr="00415CA3" w:rsidRDefault="00727564" w:rsidP="00956B47">
      <w:pPr>
        <w:pStyle w:val="Code"/>
      </w:pPr>
      <w:r>
        <w:t>);</w:t>
      </w:r>
      <w:r w:rsidRPr="008D4213">
        <w:rPr>
          <w:color w:val="0000FF"/>
        </w:rPr>
        <w:t xml:space="preserve"> </w:t>
      </w:r>
    </w:p>
    <w:p w14:paraId="00BC8F10" w14:textId="77777777" w:rsidR="00415CA3" w:rsidRDefault="00415CA3" w:rsidP="00956B47">
      <w:pPr>
        <w:pStyle w:val="Code"/>
      </w:pPr>
    </w:p>
    <w:p w14:paraId="5CC903BF" w14:textId="77777777" w:rsidR="00D16ED7" w:rsidRDefault="00D16ED7" w:rsidP="00960224">
      <w:pPr>
        <w:pStyle w:val="Text"/>
      </w:pPr>
    </w:p>
    <w:p w14:paraId="26A1934D" w14:textId="77777777" w:rsidR="00D16ED7" w:rsidRPr="00D16ED7" w:rsidRDefault="00D16ED7" w:rsidP="00D16ED7">
      <w:pPr>
        <w:pStyle w:val="Code"/>
        <w:rPr>
          <w:rStyle w:val="MultilanguageMarkerAuto"/>
        </w:rPr>
      </w:pPr>
      <w:r>
        <w:rPr>
          <w:rStyle w:val="MultilanguageMarkerAuto"/>
        </w:rPr>
        <w:t>[</w:t>
      </w:r>
      <w:r w:rsidRPr="00D16ED7">
        <w:rPr>
          <w:rStyle w:val="MultilanguageMarkerAuto"/>
        </w:rPr>
        <w:t>V</w:t>
      </w:r>
      <w:r>
        <w:rPr>
          <w:rStyle w:val="MultilanguageMarkerAuto"/>
        </w:rPr>
        <w:t xml:space="preserve">isual </w:t>
      </w:r>
      <w:r w:rsidRPr="00D16ED7">
        <w:rPr>
          <w:rStyle w:val="MultilanguageMarkerAuto"/>
        </w:rPr>
        <w:t>B</w:t>
      </w:r>
      <w:r>
        <w:rPr>
          <w:rStyle w:val="MultilanguageMarkerAuto"/>
        </w:rPr>
        <w:t>asic]</w:t>
      </w:r>
    </w:p>
    <w:p w14:paraId="1F9CB8E8" w14:textId="77777777" w:rsidR="00D16ED7" w:rsidRDefault="00D16ED7" w:rsidP="00D16ED7">
      <w:pPr>
        <w:pStyle w:val="Code"/>
      </w:pPr>
      <w:r>
        <w:rPr>
          <w:color w:val="008000"/>
        </w:rPr>
        <w:t>' Add an order to a customer'</w:t>
      </w:r>
      <w:r w:rsidRPr="00956B47">
        <w:rPr>
          <w:color w:val="008000"/>
        </w:rPr>
        <w:t>s Orders</w:t>
      </w:r>
    </w:p>
    <w:p w14:paraId="5A6E5E24" w14:textId="77777777" w:rsidR="00D16ED7" w:rsidRDefault="00D16ED7" w:rsidP="00D16ED7">
      <w:pPr>
        <w:pStyle w:val="Code"/>
      </w:pPr>
      <w:r w:rsidRPr="00192AF7">
        <w:rPr>
          <w:lang w:eastAsia="en-US"/>
        </w:rPr>
        <w:t>targetCustomer</w:t>
      </w:r>
      <w:r>
        <w:t>.Orders.Add( _</w:t>
      </w:r>
    </w:p>
    <w:p w14:paraId="571E7E51" w14:textId="77777777" w:rsidR="00D16ED7" w:rsidRDefault="00D16ED7" w:rsidP="00D16ED7">
      <w:pPr>
        <w:pStyle w:val="Code"/>
      </w:pPr>
      <w:r>
        <w:tab/>
      </w:r>
      <w:r>
        <w:rPr>
          <w:color w:val="0000FF"/>
        </w:rPr>
        <w:t>N</w:t>
      </w:r>
      <w:r w:rsidRPr="00337E91">
        <w:rPr>
          <w:color w:val="0000FF"/>
        </w:rPr>
        <w:t>ew</w:t>
      </w:r>
      <w:r>
        <w:t xml:space="preserve"> Order </w:t>
      </w:r>
      <w:r>
        <w:rPr>
          <w:color w:val="0000FF"/>
        </w:rPr>
        <w:t>With</w:t>
      </w:r>
      <w:r>
        <w:t xml:space="preserve"> { .OrderDate = </w:t>
      </w:r>
      <w:r w:rsidRPr="00096539">
        <w:rPr>
          <w:color w:val="008080"/>
        </w:rPr>
        <w:t>DateTime</w:t>
      </w:r>
      <w:r>
        <w:t>.Now } )</w:t>
      </w:r>
    </w:p>
    <w:p w14:paraId="47E0D134" w14:textId="77777777" w:rsidR="00D16ED7" w:rsidRDefault="00D16ED7" w:rsidP="00D16ED7">
      <w:pPr>
        <w:pStyle w:val="Code"/>
      </w:pPr>
    </w:p>
    <w:p w14:paraId="16C68153" w14:textId="77777777" w:rsidR="00D16ED7" w:rsidRDefault="00D16ED7" w:rsidP="00960224">
      <w:pPr>
        <w:pStyle w:val="Text"/>
      </w:pPr>
    </w:p>
    <w:p w14:paraId="585C00ED" w14:textId="77777777" w:rsidR="00727564" w:rsidRPr="00960224" w:rsidRDefault="00727564" w:rsidP="00960224">
      <w:pPr>
        <w:pStyle w:val="Text"/>
      </w:pPr>
      <w:r w:rsidRPr="00960224">
        <w:t xml:space="preserve">The </w:t>
      </w:r>
      <w:r w:rsidRPr="00002CE9">
        <w:rPr>
          <w:rStyle w:val="CodeEmbedded"/>
        </w:rPr>
        <w:t>DataContext</w:t>
      </w:r>
      <w:r w:rsidRPr="00960224">
        <w:t xml:space="preserve"> will discover your new object instances even if they are attached to other new instances.</w:t>
      </w:r>
    </w:p>
    <w:p w14:paraId="5C9C71A4" w14:textId="77777777" w:rsidR="00415CA3" w:rsidRPr="00925468" w:rsidRDefault="00D16ED7" w:rsidP="00956B47">
      <w:pPr>
        <w:pStyle w:val="Code"/>
        <w:rPr>
          <w:rStyle w:val="MultilanguageMarkerAuto"/>
        </w:rPr>
      </w:pPr>
      <w:r w:rsidRPr="00925468">
        <w:rPr>
          <w:rStyle w:val="MultilanguageMarkerAuto"/>
        </w:rPr>
        <w:t>[C#]</w:t>
      </w:r>
    </w:p>
    <w:p w14:paraId="78C08FD8" w14:textId="77777777" w:rsidR="00925468" w:rsidRDefault="00727564" w:rsidP="00956B47">
      <w:pPr>
        <w:pStyle w:val="Code"/>
        <w:rPr>
          <w:color w:val="008000"/>
        </w:rPr>
      </w:pPr>
      <w:r w:rsidRPr="008D4213">
        <w:t xml:space="preserve">// </w:t>
      </w:r>
      <w:r w:rsidRPr="00956B47">
        <w:rPr>
          <w:color w:val="008000"/>
        </w:rPr>
        <w:t>Add an order and details to a customer</w:t>
      </w:r>
      <w:r w:rsidR="00771424">
        <w:rPr>
          <w:color w:val="008000"/>
        </w:rPr>
        <w:t>'</w:t>
      </w:r>
      <w:r w:rsidRPr="00956B47">
        <w:rPr>
          <w:color w:val="008000"/>
        </w:rPr>
        <w:t>s Orders</w:t>
      </w:r>
    </w:p>
    <w:p w14:paraId="0E5B478F" w14:textId="77777777" w:rsidR="00415CA3" w:rsidRDefault="00727564" w:rsidP="00956B47">
      <w:pPr>
        <w:pStyle w:val="Code"/>
      </w:pPr>
      <w:r>
        <w:t>Cust.Orders.Add(</w:t>
      </w:r>
    </w:p>
    <w:p w14:paraId="5ED4F69D" w14:textId="77777777" w:rsidR="00415CA3" w:rsidRDefault="00956B47" w:rsidP="00956B47">
      <w:pPr>
        <w:pStyle w:val="Code"/>
      </w:pPr>
      <w:r>
        <w:tab/>
      </w:r>
      <w:r w:rsidR="00727564" w:rsidRPr="00337E91">
        <w:rPr>
          <w:color w:val="0000FF"/>
        </w:rPr>
        <w:t>new</w:t>
      </w:r>
      <w:r w:rsidR="00727564">
        <w:t xml:space="preserve"> Order {</w:t>
      </w:r>
    </w:p>
    <w:p w14:paraId="2B05D1AF" w14:textId="77777777" w:rsidR="00415CA3" w:rsidRDefault="00956B47" w:rsidP="00956B47">
      <w:pPr>
        <w:pStyle w:val="Code"/>
      </w:pPr>
      <w:r>
        <w:tab/>
      </w:r>
      <w:r>
        <w:tab/>
      </w:r>
      <w:r w:rsidR="00727564">
        <w:t>Or</w:t>
      </w:r>
      <w:r>
        <w:t>derDate = DateTime.Now,</w:t>
      </w:r>
    </w:p>
    <w:p w14:paraId="1949E897" w14:textId="77777777" w:rsidR="00415CA3" w:rsidRDefault="00956B47" w:rsidP="00956B47">
      <w:pPr>
        <w:pStyle w:val="Code"/>
      </w:pPr>
      <w:r>
        <w:tab/>
      </w:r>
      <w:r>
        <w:tab/>
        <w:t>OrderDetails = {</w:t>
      </w:r>
    </w:p>
    <w:p w14:paraId="436C9D4E" w14:textId="77777777" w:rsidR="00415CA3" w:rsidRDefault="00956B47" w:rsidP="00956B47">
      <w:pPr>
        <w:pStyle w:val="Code"/>
      </w:pPr>
      <w:r>
        <w:tab/>
      </w:r>
      <w:r>
        <w:tab/>
      </w:r>
      <w:r>
        <w:tab/>
        <w:t>new OrderDetail {</w:t>
      </w:r>
    </w:p>
    <w:p w14:paraId="38DB98DF" w14:textId="77777777" w:rsidR="00415CA3" w:rsidRDefault="00956B47" w:rsidP="00956B47">
      <w:pPr>
        <w:pStyle w:val="Code"/>
      </w:pPr>
      <w:r>
        <w:tab/>
      </w:r>
      <w:r>
        <w:tab/>
      </w:r>
      <w:r>
        <w:tab/>
      </w:r>
      <w:r>
        <w:tab/>
        <w:t>Quantity = 1,</w:t>
      </w:r>
    </w:p>
    <w:p w14:paraId="5B846D30" w14:textId="77777777" w:rsidR="00415CA3" w:rsidRDefault="00956B47" w:rsidP="00956B47">
      <w:pPr>
        <w:pStyle w:val="Code"/>
      </w:pPr>
      <w:r>
        <w:tab/>
      </w:r>
      <w:r>
        <w:tab/>
      </w:r>
      <w:r>
        <w:tab/>
      </w:r>
      <w:r>
        <w:tab/>
        <w:t>UnitPrice = 1.25M,</w:t>
      </w:r>
    </w:p>
    <w:p w14:paraId="025DC3E6" w14:textId="77777777" w:rsidR="00925468" w:rsidRDefault="00956B47" w:rsidP="00956B47">
      <w:pPr>
        <w:pStyle w:val="Code"/>
      </w:pPr>
      <w:r>
        <w:tab/>
      </w:r>
      <w:r>
        <w:tab/>
      </w:r>
      <w:r>
        <w:tab/>
      </w:r>
      <w:r>
        <w:tab/>
      </w:r>
      <w:r w:rsidR="00727564">
        <w:t>Product = someProduct</w:t>
      </w:r>
    </w:p>
    <w:p w14:paraId="623112E3" w14:textId="77777777" w:rsidR="00415CA3" w:rsidRDefault="00956B47" w:rsidP="00956B47">
      <w:pPr>
        <w:pStyle w:val="Code"/>
      </w:pPr>
      <w:r>
        <w:tab/>
      </w:r>
      <w:r>
        <w:tab/>
      </w:r>
      <w:r>
        <w:tab/>
      </w:r>
      <w:r w:rsidR="00727564">
        <w:t>}</w:t>
      </w:r>
    </w:p>
    <w:p w14:paraId="0FAE817C" w14:textId="77777777" w:rsidR="00415CA3" w:rsidRDefault="00956B47" w:rsidP="00956B47">
      <w:pPr>
        <w:pStyle w:val="Code"/>
      </w:pPr>
      <w:r>
        <w:tab/>
      </w:r>
      <w:r>
        <w:tab/>
      </w:r>
      <w:r w:rsidR="00727564">
        <w:t>}</w:t>
      </w:r>
    </w:p>
    <w:p w14:paraId="34AA358F" w14:textId="77777777" w:rsidR="00415CA3" w:rsidRDefault="00956B47" w:rsidP="00956B47">
      <w:pPr>
        <w:pStyle w:val="Code"/>
      </w:pPr>
      <w:r>
        <w:tab/>
      </w:r>
      <w:r w:rsidR="00727564">
        <w:t>}</w:t>
      </w:r>
    </w:p>
    <w:p w14:paraId="00D57BAE" w14:textId="77777777" w:rsidR="00727564" w:rsidRPr="00415CA3" w:rsidRDefault="00727564" w:rsidP="00956B47">
      <w:pPr>
        <w:pStyle w:val="Code"/>
      </w:pPr>
      <w:r>
        <w:t>);</w:t>
      </w:r>
      <w:r w:rsidRPr="008D4213">
        <w:rPr>
          <w:color w:val="0000FF"/>
        </w:rPr>
        <w:t xml:space="preserve"> </w:t>
      </w:r>
    </w:p>
    <w:p w14:paraId="18F675B0" w14:textId="77777777" w:rsidR="00415CA3" w:rsidRPr="00956B47" w:rsidRDefault="00415CA3" w:rsidP="00956B47">
      <w:pPr>
        <w:pStyle w:val="Code"/>
      </w:pPr>
    </w:p>
    <w:p w14:paraId="420DB29C" w14:textId="77777777" w:rsidR="00925468" w:rsidRDefault="00925468" w:rsidP="00960224">
      <w:pPr>
        <w:pStyle w:val="Text"/>
      </w:pPr>
    </w:p>
    <w:p w14:paraId="2289EF91"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20B8443A" w14:textId="77777777" w:rsidR="00925468" w:rsidRDefault="00925468" w:rsidP="00925468">
      <w:pPr>
        <w:pStyle w:val="Code"/>
      </w:pPr>
      <w:r>
        <w:t>'</w:t>
      </w:r>
      <w:r w:rsidRPr="008D4213">
        <w:t xml:space="preserve"> </w:t>
      </w:r>
      <w:r w:rsidRPr="00956B47">
        <w:rPr>
          <w:color w:val="008000"/>
        </w:rPr>
        <w:t xml:space="preserve">Add an </w:t>
      </w:r>
      <w:r>
        <w:rPr>
          <w:color w:val="008000"/>
        </w:rPr>
        <w:t>order and details to a customer'</w:t>
      </w:r>
      <w:r w:rsidRPr="00956B47">
        <w:rPr>
          <w:color w:val="008000"/>
        </w:rPr>
        <w:t>s Orders</w:t>
      </w:r>
    </w:p>
    <w:p w14:paraId="581E2189" w14:textId="77777777" w:rsidR="00925468" w:rsidRDefault="00925468" w:rsidP="00925468">
      <w:pPr>
        <w:pStyle w:val="Code"/>
      </w:pPr>
      <w:r>
        <w:t>targetCustomer.Orders.Add( _</w:t>
      </w:r>
    </w:p>
    <w:p w14:paraId="16F97504" w14:textId="77777777" w:rsidR="00925468" w:rsidRDefault="00925468" w:rsidP="00925468">
      <w:pPr>
        <w:pStyle w:val="Code"/>
      </w:pPr>
      <w:r>
        <w:tab/>
      </w:r>
      <w:r>
        <w:rPr>
          <w:color w:val="0000FF"/>
        </w:rPr>
        <w:t>N</w:t>
      </w:r>
      <w:r w:rsidRPr="00337E91">
        <w:rPr>
          <w:color w:val="0000FF"/>
        </w:rPr>
        <w:t>ew</w:t>
      </w:r>
      <w:r>
        <w:t xml:space="preserve"> Order </w:t>
      </w:r>
      <w:r>
        <w:rPr>
          <w:color w:val="0000FF"/>
        </w:rPr>
        <w:t>With</w:t>
      </w:r>
      <w:r>
        <w:t xml:space="preserve"> { _</w:t>
      </w:r>
    </w:p>
    <w:p w14:paraId="7B0AD1AC" w14:textId="77777777" w:rsidR="00925468" w:rsidRDefault="00925468" w:rsidP="00925468">
      <w:pPr>
        <w:pStyle w:val="Code"/>
      </w:pPr>
      <w:r>
        <w:tab/>
      </w:r>
      <w:r>
        <w:tab/>
        <w:t>.OrderDate = DateTime.Now, _</w:t>
      </w:r>
    </w:p>
    <w:p w14:paraId="691AAEAA" w14:textId="77777777" w:rsidR="00925468" w:rsidRDefault="00925468" w:rsidP="00925468">
      <w:pPr>
        <w:pStyle w:val="Code"/>
      </w:pPr>
      <w:r>
        <w:tab/>
      </w:r>
      <w:r>
        <w:tab/>
        <w:t xml:space="preserve">.OrderDetails = </w:t>
      </w:r>
      <w:r>
        <w:rPr>
          <w:color w:val="0000FF"/>
        </w:rPr>
        <w:t>N</w:t>
      </w:r>
      <w:r w:rsidRPr="00337E91">
        <w:rPr>
          <w:color w:val="0000FF"/>
        </w:rPr>
        <w:t>ew</w:t>
      </w:r>
      <w:r>
        <w:t xml:space="preserve"> OrderDetail </w:t>
      </w:r>
      <w:r>
        <w:rPr>
          <w:color w:val="0000FF"/>
        </w:rPr>
        <w:t>With</w:t>
      </w:r>
      <w:r>
        <w:t xml:space="preserve"> { _</w:t>
      </w:r>
    </w:p>
    <w:p w14:paraId="3FABA146" w14:textId="77777777" w:rsidR="00925468" w:rsidRDefault="00925468" w:rsidP="00925468">
      <w:pPr>
        <w:pStyle w:val="Code"/>
      </w:pPr>
      <w:r>
        <w:tab/>
      </w:r>
      <w:r>
        <w:tab/>
      </w:r>
      <w:r>
        <w:tab/>
      </w:r>
      <w:r>
        <w:tab/>
      </w:r>
      <w:r>
        <w:tab/>
        <w:t>.Quantity = 1,</w:t>
      </w:r>
    </w:p>
    <w:p w14:paraId="3656DB63" w14:textId="77777777" w:rsidR="00925468" w:rsidRDefault="00925468" w:rsidP="00925468">
      <w:pPr>
        <w:pStyle w:val="Code"/>
      </w:pPr>
      <w:r>
        <w:tab/>
      </w:r>
      <w:r>
        <w:tab/>
      </w:r>
      <w:r>
        <w:tab/>
      </w:r>
      <w:r>
        <w:tab/>
      </w:r>
      <w:r>
        <w:tab/>
        <w:t>.UnitPrice = 1.25M,</w:t>
      </w:r>
    </w:p>
    <w:p w14:paraId="3D2B4074" w14:textId="77777777" w:rsidR="00925468" w:rsidRDefault="00925468" w:rsidP="00925468">
      <w:pPr>
        <w:pStyle w:val="Code"/>
      </w:pPr>
      <w:r>
        <w:tab/>
      </w:r>
      <w:r>
        <w:tab/>
      </w:r>
      <w:r>
        <w:tab/>
      </w:r>
      <w:r>
        <w:tab/>
      </w:r>
      <w:r>
        <w:tab/>
        <w:t xml:space="preserve">.Product = someProduct </w:t>
      </w:r>
    </w:p>
    <w:p w14:paraId="3F5473AA" w14:textId="77777777" w:rsidR="00925468" w:rsidRDefault="00925468" w:rsidP="00925468">
      <w:pPr>
        <w:pStyle w:val="Code"/>
      </w:pPr>
      <w:r>
        <w:tab/>
      </w:r>
      <w:r>
        <w:tab/>
        <w:t>}</w:t>
      </w:r>
    </w:p>
    <w:p w14:paraId="25E60C36" w14:textId="77777777" w:rsidR="00925468" w:rsidRPr="00956B47" w:rsidRDefault="00925468" w:rsidP="00925468">
      <w:pPr>
        <w:pStyle w:val="Code"/>
      </w:pPr>
      <w:r>
        <w:tab/>
        <w:t>} )</w:t>
      </w:r>
    </w:p>
    <w:p w14:paraId="056F4A17" w14:textId="77777777" w:rsidR="00925468" w:rsidRPr="00956B47" w:rsidRDefault="00925468" w:rsidP="00925468">
      <w:pPr>
        <w:pStyle w:val="Code"/>
      </w:pPr>
    </w:p>
    <w:p w14:paraId="1979F900" w14:textId="77777777" w:rsidR="00925468" w:rsidRDefault="00925468" w:rsidP="00960224">
      <w:pPr>
        <w:pStyle w:val="Text"/>
      </w:pPr>
    </w:p>
    <w:p w14:paraId="775221A7" w14:textId="77777777" w:rsidR="00956B47" w:rsidRPr="00960224" w:rsidRDefault="00727564" w:rsidP="00960224">
      <w:pPr>
        <w:pStyle w:val="Text"/>
      </w:pPr>
      <w:r w:rsidRPr="00960224">
        <w:t xml:space="preserve">Basically, the </w:t>
      </w:r>
      <w:r w:rsidRPr="00002CE9">
        <w:rPr>
          <w:rStyle w:val="CodeEmbedded"/>
        </w:rPr>
        <w:t>DataContext</w:t>
      </w:r>
      <w:r w:rsidRPr="00960224">
        <w:t xml:space="preserve"> will recognize any entity in your object graph that is not currently tracked as a new instance, whether or not you called the </w:t>
      </w:r>
      <w:r w:rsidRPr="00002CE9">
        <w:rPr>
          <w:rStyle w:val="CodeEmbedded"/>
        </w:rPr>
        <w:t>Add()</w:t>
      </w:r>
      <w:r w:rsidRPr="00960224">
        <w:t xml:space="preserve"> method.</w:t>
      </w:r>
      <w:bookmarkStart w:id="798" w:name="_Toc112407940"/>
      <w:bookmarkStart w:id="799" w:name="_Toc112408182"/>
      <w:bookmarkStart w:id="800" w:name="_Toc112420401"/>
      <w:bookmarkStart w:id="801" w:name="_Toc112420596"/>
      <w:bookmarkStart w:id="802" w:name="_Toc112420791"/>
      <w:bookmarkStart w:id="803" w:name="_Toc112420986"/>
      <w:bookmarkStart w:id="804" w:name="_Toc112421181"/>
      <w:bookmarkStart w:id="805" w:name="_Toc112427459"/>
      <w:bookmarkStart w:id="806" w:name="_Toc112427652"/>
      <w:bookmarkStart w:id="807" w:name="_Toc112438388"/>
      <w:bookmarkStart w:id="808" w:name="_Toc112438573"/>
      <w:bookmarkStart w:id="809" w:name="_Toc112468851"/>
      <w:bookmarkStart w:id="810" w:name="_Toc112469036"/>
      <w:bookmarkEnd w:id="798"/>
      <w:bookmarkEnd w:id="799"/>
      <w:bookmarkEnd w:id="800"/>
      <w:bookmarkEnd w:id="801"/>
      <w:bookmarkEnd w:id="802"/>
      <w:bookmarkEnd w:id="803"/>
      <w:bookmarkEnd w:id="804"/>
      <w:bookmarkEnd w:id="805"/>
      <w:bookmarkEnd w:id="806"/>
      <w:bookmarkEnd w:id="807"/>
      <w:bookmarkEnd w:id="808"/>
      <w:bookmarkEnd w:id="809"/>
      <w:bookmarkEnd w:id="810"/>
    </w:p>
    <w:p w14:paraId="24E20DC3" w14:textId="77777777" w:rsidR="00881178" w:rsidRDefault="00B91ECC" w:rsidP="00960224">
      <w:pPr>
        <w:pStyle w:val="Heading6"/>
      </w:pPr>
      <w:r>
        <w:t xml:space="preserve">4.1.1 </w:t>
      </w:r>
      <w:r w:rsidR="00881178">
        <w:t>Using a read only DataContext</w:t>
      </w:r>
    </w:p>
    <w:p w14:paraId="0F36C2B1" w14:textId="77777777" w:rsidR="00881178" w:rsidRPr="00960224" w:rsidRDefault="00324893" w:rsidP="00960224">
      <w:pPr>
        <w:pStyle w:val="Text"/>
      </w:pPr>
      <w:r w:rsidRPr="00960224">
        <w:t>Many scenarios</w:t>
      </w:r>
      <w:r w:rsidR="00881178" w:rsidRPr="00960224">
        <w:t xml:space="preserve"> don</w:t>
      </w:r>
      <w:r w:rsidR="00771424">
        <w:t>'</w:t>
      </w:r>
      <w:r w:rsidR="00881178" w:rsidRPr="00960224">
        <w:t xml:space="preserve">t necessitate updating the entities retrieved from the database. Showing a table of Customers on a </w:t>
      </w:r>
      <w:r w:rsidR="00415CA3">
        <w:t>W</w:t>
      </w:r>
      <w:r w:rsidR="00881178" w:rsidRPr="00960224">
        <w:t>eb page is one obvious example. In all such cases, it is possible to improve performance by instructing the DataContext not to track the changes to the entities. This is achieved by specifying</w:t>
      </w:r>
      <w:r w:rsidR="00E15BD4" w:rsidRPr="00960224">
        <w:t xml:space="preserve"> the</w:t>
      </w:r>
      <w:r w:rsidR="00881178" w:rsidRPr="00960224">
        <w:t xml:space="preserve"> </w:t>
      </w:r>
      <w:r w:rsidR="00881178" w:rsidRPr="00002CE9">
        <w:rPr>
          <w:rStyle w:val="CodeEmbedded"/>
        </w:rPr>
        <w:t>ObjectTracking</w:t>
      </w:r>
      <w:r w:rsidR="00881178" w:rsidRPr="00960224">
        <w:t xml:space="preserve"> </w:t>
      </w:r>
      <w:r w:rsidR="00E15BD4" w:rsidRPr="00960224">
        <w:t xml:space="preserve">property on the </w:t>
      </w:r>
      <w:r w:rsidR="00E15BD4" w:rsidRPr="00002CE9">
        <w:rPr>
          <w:rStyle w:val="CodeEmbedded"/>
        </w:rPr>
        <w:t>DataContext</w:t>
      </w:r>
      <w:r w:rsidR="00E15BD4" w:rsidRPr="00960224">
        <w:t xml:space="preserve"> </w:t>
      </w:r>
      <w:r w:rsidR="00881178" w:rsidRPr="00960224">
        <w:t>to be false as in the following code:</w:t>
      </w:r>
    </w:p>
    <w:p w14:paraId="42D7B367" w14:textId="77777777" w:rsidR="00925468" w:rsidRDefault="00925468" w:rsidP="00925468">
      <w:pPr>
        <w:pStyle w:val="Code"/>
        <w:rPr>
          <w:rStyle w:val="MultilanguageMarkerAuto"/>
        </w:rPr>
      </w:pPr>
      <w:r w:rsidRPr="00925468">
        <w:rPr>
          <w:rStyle w:val="MultilanguageMarkerAuto"/>
        </w:rPr>
        <w:t>[C#]</w:t>
      </w:r>
    </w:p>
    <w:p w14:paraId="680A4B9C" w14:textId="77777777" w:rsidR="00925468" w:rsidRPr="00415CA3" w:rsidRDefault="00925468" w:rsidP="00925468">
      <w:pPr>
        <w:pStyle w:val="Code"/>
      </w:pPr>
      <w:r w:rsidRPr="00415CA3">
        <w:rPr>
          <w:b/>
          <w:lang w:bidi="hi-IN"/>
        </w:rPr>
        <w:tab/>
      </w:r>
      <w:r w:rsidRPr="00415CA3">
        <w:rPr>
          <w:b/>
          <w:lang w:bidi="hi-IN"/>
        </w:rPr>
        <w:tab/>
      </w:r>
      <w:r w:rsidRPr="00415CA3">
        <w:rPr>
          <w:lang w:bidi="hi-IN"/>
        </w:rPr>
        <w:t xml:space="preserve">db.ObjectTracking = </w:t>
      </w:r>
      <w:r w:rsidRPr="00415CA3">
        <w:rPr>
          <w:color w:val="0000FF"/>
          <w:lang w:bidi="hi-IN"/>
        </w:rPr>
        <w:t>false</w:t>
      </w:r>
      <w:r w:rsidRPr="00415CA3">
        <w:rPr>
          <w:sz w:val="16"/>
          <w:szCs w:val="16"/>
        </w:rPr>
        <w:t>;</w:t>
      </w:r>
    </w:p>
    <w:p w14:paraId="6E038DAA" w14:textId="77777777" w:rsidR="00925468" w:rsidRPr="00415CA3" w:rsidRDefault="00925468" w:rsidP="00925468">
      <w:pPr>
        <w:pStyle w:val="Code"/>
      </w:pPr>
      <w:r w:rsidRPr="00415CA3">
        <w:rPr>
          <w:lang w:bidi="hi-IN"/>
        </w:rPr>
        <w:tab/>
      </w:r>
      <w:r w:rsidRPr="00415CA3">
        <w:rPr>
          <w:lang w:bidi="hi-IN"/>
        </w:rPr>
        <w:tab/>
      </w:r>
    </w:p>
    <w:p w14:paraId="195EA57A" w14:textId="77777777" w:rsidR="00925468" w:rsidRPr="00415CA3" w:rsidRDefault="00925468" w:rsidP="00925468">
      <w:pPr>
        <w:pStyle w:val="Code"/>
        <w:rPr>
          <w:lang w:bidi="hi-IN"/>
        </w:rPr>
      </w:pPr>
      <w:r w:rsidRPr="00415CA3">
        <w:rPr>
          <w:lang w:bidi="hi-IN"/>
        </w:rPr>
        <w:tab/>
        <w:t xml:space="preserve">   </w:t>
      </w:r>
      <w:r w:rsidRPr="00415CA3">
        <w:rPr>
          <w:color w:val="0000FF"/>
          <w:lang w:bidi="hi-IN"/>
        </w:rPr>
        <w:t>var</w:t>
      </w:r>
      <w:r w:rsidRPr="00415CA3">
        <w:rPr>
          <w:lang w:bidi="hi-IN"/>
        </w:rPr>
        <w:t xml:space="preserve"> q = </w:t>
      </w:r>
      <w:r w:rsidRPr="00415CA3">
        <w:rPr>
          <w:color w:val="auto"/>
          <w:lang w:bidi="hi-IN"/>
        </w:rPr>
        <w:t xml:space="preserve">db.Customers.Where( c =&gt; c.City = </w:t>
      </w:r>
      <w:r w:rsidRPr="00415CA3">
        <w:rPr>
          <w:b/>
          <w:color w:val="auto"/>
          <w:lang w:bidi="hi-IN"/>
        </w:rPr>
        <w:t>"</w:t>
      </w:r>
      <w:r w:rsidRPr="00415CA3">
        <w:rPr>
          <w:color w:val="auto"/>
          <w:lang w:bidi="hi-IN"/>
        </w:rPr>
        <w:t>London</w:t>
      </w:r>
      <w:r w:rsidRPr="00415CA3">
        <w:rPr>
          <w:b/>
          <w:color w:val="auto"/>
          <w:lang w:bidi="hi-IN"/>
        </w:rPr>
        <w:t>");</w:t>
      </w:r>
    </w:p>
    <w:p w14:paraId="5EFEF064" w14:textId="77777777" w:rsidR="00925468" w:rsidRPr="00415CA3" w:rsidRDefault="00925468" w:rsidP="00925468">
      <w:pPr>
        <w:pStyle w:val="Code"/>
        <w:rPr>
          <w:lang w:bidi="hi-IN"/>
        </w:rPr>
      </w:pPr>
      <w:r w:rsidRPr="00415CA3">
        <w:rPr>
          <w:lang w:bidi="hi-IN"/>
        </w:rPr>
        <w:t xml:space="preserve">   </w:t>
      </w:r>
      <w:r w:rsidRPr="00415CA3">
        <w:rPr>
          <w:lang w:bidi="hi-IN"/>
        </w:rPr>
        <w:tab/>
      </w:r>
      <w:r w:rsidRPr="00415CA3">
        <w:rPr>
          <w:color w:val="0000FF"/>
          <w:lang w:bidi="hi-IN"/>
        </w:rPr>
        <w:t>foreach</w:t>
      </w:r>
      <w:r w:rsidRPr="00415CA3">
        <w:rPr>
          <w:lang w:bidi="hi-IN"/>
        </w:rPr>
        <w:t xml:space="preserve">(Customer </w:t>
      </w:r>
      <w:r w:rsidRPr="00415CA3">
        <w:rPr>
          <w:color w:val="auto"/>
          <w:lang w:bidi="hi-IN"/>
        </w:rPr>
        <w:t>c</w:t>
      </w:r>
      <w:r w:rsidRPr="00415CA3">
        <w:rPr>
          <w:lang w:bidi="hi-IN"/>
        </w:rPr>
        <w:t xml:space="preserve"> </w:t>
      </w:r>
      <w:r w:rsidRPr="00415CA3">
        <w:rPr>
          <w:color w:val="0000FF"/>
          <w:lang w:bidi="hi-IN"/>
        </w:rPr>
        <w:t>in</w:t>
      </w:r>
      <w:r w:rsidRPr="00415CA3">
        <w:rPr>
          <w:lang w:bidi="hi-IN"/>
        </w:rPr>
        <w:t xml:space="preserve"> </w:t>
      </w:r>
      <w:r w:rsidRPr="00415CA3">
        <w:rPr>
          <w:color w:val="auto"/>
          <w:lang w:bidi="hi-IN"/>
        </w:rPr>
        <w:t>q</w:t>
      </w:r>
      <w:r w:rsidRPr="00415CA3">
        <w:rPr>
          <w:lang w:bidi="hi-IN"/>
        </w:rPr>
        <w:t>)</w:t>
      </w:r>
    </w:p>
    <w:p w14:paraId="75591992" w14:textId="77777777" w:rsidR="00925468" w:rsidRPr="00415CA3" w:rsidRDefault="00925468" w:rsidP="00925468">
      <w:pPr>
        <w:pStyle w:val="Code"/>
        <w:rPr>
          <w:color w:val="auto"/>
          <w:lang w:bidi="hi-IN"/>
        </w:rPr>
      </w:pPr>
      <w:r w:rsidRPr="00415CA3">
        <w:rPr>
          <w:color w:val="auto"/>
          <w:lang w:bidi="hi-IN"/>
        </w:rPr>
        <w:tab/>
      </w:r>
      <w:r w:rsidRPr="00415CA3">
        <w:rPr>
          <w:color w:val="auto"/>
          <w:lang w:bidi="hi-IN"/>
        </w:rPr>
        <w:tab/>
      </w:r>
      <w:r w:rsidRPr="00415CA3">
        <w:rPr>
          <w:color w:val="auto"/>
          <w:lang w:bidi="hi-IN"/>
        </w:rPr>
        <w:tab/>
        <w:t>Display(c);</w:t>
      </w:r>
    </w:p>
    <w:p w14:paraId="7636EFCB" w14:textId="77777777" w:rsidR="00415CA3" w:rsidRDefault="00415CA3" w:rsidP="00925468">
      <w:pPr>
        <w:pStyle w:val="Code"/>
        <w:rPr>
          <w:b/>
          <w:color w:val="auto"/>
          <w:lang w:bidi="hi-IN"/>
        </w:rPr>
      </w:pPr>
    </w:p>
    <w:p w14:paraId="349A4565" w14:textId="77777777" w:rsidR="00925468" w:rsidRPr="00925468" w:rsidRDefault="00925468" w:rsidP="00925468">
      <w:pPr>
        <w:pStyle w:val="Text"/>
      </w:pPr>
    </w:p>
    <w:p w14:paraId="1D64F6E8"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4560D322" w14:textId="77777777" w:rsidR="00925468" w:rsidRDefault="00925468" w:rsidP="00925468">
      <w:pPr>
        <w:pStyle w:val="Code"/>
        <w:rPr>
          <w:sz w:val="16"/>
          <w:szCs w:val="16"/>
        </w:rPr>
      </w:pPr>
      <w:r w:rsidRPr="00396D58">
        <w:rPr>
          <w:lang w:bidi="hi-IN"/>
        </w:rPr>
        <w:t>db.ObjectTracking</w:t>
      </w:r>
      <w:r>
        <w:rPr>
          <w:lang w:bidi="hi-IN"/>
        </w:rPr>
        <w:t xml:space="preserve"> = </w:t>
      </w:r>
      <w:r>
        <w:rPr>
          <w:color w:val="0000FF"/>
          <w:lang w:bidi="hi-IN"/>
        </w:rPr>
        <w:t>False</w:t>
      </w:r>
    </w:p>
    <w:p w14:paraId="2E90A9AD" w14:textId="77777777" w:rsidR="00925468" w:rsidRDefault="00925468" w:rsidP="00925468">
      <w:pPr>
        <w:pStyle w:val="Code"/>
        <w:rPr>
          <w:lang w:bidi="hi-IN"/>
        </w:rPr>
      </w:pPr>
      <w:r>
        <w:rPr>
          <w:lang w:bidi="hi-IN"/>
        </w:rPr>
        <w:tab/>
      </w:r>
      <w:r>
        <w:rPr>
          <w:lang w:bidi="hi-IN"/>
        </w:rPr>
        <w:tab/>
      </w:r>
    </w:p>
    <w:p w14:paraId="7ECA2204" w14:textId="77777777" w:rsidR="00925468" w:rsidRDefault="00925468" w:rsidP="00925468">
      <w:pPr>
        <w:pStyle w:val="Code"/>
      </w:pPr>
      <w:r>
        <w:rPr>
          <w:lang w:bidi="hi-IN"/>
        </w:rPr>
        <w:tab/>
        <w:t xml:space="preserve">   </w:t>
      </w:r>
      <w:r>
        <w:rPr>
          <w:color w:val="0000FF"/>
        </w:rPr>
        <w:t>Dim</w:t>
      </w:r>
      <w:r>
        <w:t xml:space="preserve"> </w:t>
      </w:r>
      <w:r w:rsidRPr="00396D58">
        <w:t>londonCustomers</w:t>
      </w:r>
      <w:r>
        <w:t xml:space="preserve"> = </w:t>
      </w:r>
      <w:r>
        <w:rPr>
          <w:color w:val="0000FF"/>
        </w:rPr>
        <w:t>F</w:t>
      </w:r>
      <w:r w:rsidRPr="00043DE7">
        <w:rPr>
          <w:color w:val="0000FF"/>
        </w:rPr>
        <w:t>rom</w:t>
      </w:r>
      <w:r>
        <w:t xml:space="preserve"> </w:t>
      </w:r>
      <w:r w:rsidRPr="00396D58">
        <w:t>cust</w:t>
      </w:r>
      <w:r>
        <w:t xml:space="preserve"> </w:t>
      </w:r>
      <w:r>
        <w:rPr>
          <w:color w:val="0000FF"/>
        </w:rPr>
        <w:t>In</w:t>
      </w:r>
      <w:r>
        <w:t xml:space="preserve"> </w:t>
      </w:r>
      <w:r w:rsidRPr="00396D58">
        <w:t>db.Customer</w:t>
      </w:r>
      <w:r>
        <w:t xml:space="preserve"> _</w:t>
      </w:r>
    </w:p>
    <w:p w14:paraId="2B88014B" w14:textId="77777777" w:rsidR="00925468" w:rsidRDefault="00925468" w:rsidP="00925468">
      <w:pPr>
        <w:pStyle w:val="Code"/>
      </w:pPr>
      <w:r>
        <w:t xml:space="preserve">                      </w:t>
      </w:r>
      <w:r>
        <w:rPr>
          <w:color w:val="0000FF"/>
        </w:rPr>
        <w:t>Wh</w:t>
      </w:r>
      <w:r w:rsidRPr="00043DE7">
        <w:rPr>
          <w:color w:val="0000FF"/>
        </w:rPr>
        <w:t>ere</w:t>
      </w:r>
      <w:r>
        <w:t xml:space="preserve"> </w:t>
      </w:r>
      <w:r w:rsidRPr="00396D58">
        <w:t>cust.City</w:t>
      </w:r>
      <w:r>
        <w:t xml:space="preserve"> = </w:t>
      </w:r>
      <w:r>
        <w:rPr>
          <w:color w:val="800000"/>
        </w:rPr>
        <w:t>"London"</w:t>
      </w:r>
    </w:p>
    <w:p w14:paraId="1BA66E3E" w14:textId="77777777" w:rsidR="00925468" w:rsidRDefault="00925468" w:rsidP="00925468">
      <w:pPr>
        <w:pStyle w:val="Code"/>
        <w:rPr>
          <w:lang w:bidi="hi-IN"/>
        </w:rPr>
      </w:pPr>
      <w:r>
        <w:rPr>
          <w:lang w:bidi="hi-IN"/>
        </w:rPr>
        <w:t xml:space="preserve">   </w:t>
      </w:r>
      <w:r>
        <w:rPr>
          <w:lang w:bidi="hi-IN"/>
        </w:rPr>
        <w:tab/>
      </w:r>
      <w:r>
        <w:rPr>
          <w:color w:val="0000FF"/>
          <w:lang w:bidi="hi-IN"/>
        </w:rPr>
        <w:t>For Each</w:t>
      </w:r>
      <w:r>
        <w:rPr>
          <w:lang w:bidi="hi-IN"/>
        </w:rPr>
        <w:t xml:space="preserve"> </w:t>
      </w:r>
      <w:r w:rsidRPr="00881178">
        <w:rPr>
          <w:lang w:bidi="hi-IN"/>
        </w:rPr>
        <w:t>c</w:t>
      </w:r>
      <w:r>
        <w:rPr>
          <w:lang w:bidi="hi-IN"/>
        </w:rPr>
        <w:t xml:space="preserve"> </w:t>
      </w:r>
      <w:r>
        <w:rPr>
          <w:color w:val="0000FF"/>
          <w:lang w:bidi="hi-IN"/>
        </w:rPr>
        <w:t>in</w:t>
      </w:r>
      <w:r>
        <w:rPr>
          <w:lang w:bidi="hi-IN"/>
        </w:rPr>
        <w:t xml:space="preserve"> </w:t>
      </w:r>
      <w:r w:rsidRPr="00396D58">
        <w:t>londonCustomers</w:t>
      </w:r>
    </w:p>
    <w:p w14:paraId="5AE00BC0" w14:textId="77777777" w:rsidR="00925468" w:rsidRDefault="00925468" w:rsidP="00925468">
      <w:pPr>
        <w:pStyle w:val="Code"/>
        <w:rPr>
          <w:lang w:bidi="hi-IN"/>
        </w:rPr>
      </w:pPr>
      <w:r w:rsidRPr="00881178">
        <w:rPr>
          <w:lang w:bidi="hi-IN"/>
        </w:rPr>
        <w:tab/>
      </w:r>
      <w:r w:rsidRPr="00881178">
        <w:rPr>
          <w:lang w:bidi="hi-IN"/>
        </w:rPr>
        <w:tab/>
      </w:r>
      <w:r w:rsidRPr="00881178">
        <w:rPr>
          <w:lang w:bidi="hi-IN"/>
        </w:rPr>
        <w:tab/>
        <w:t>Display(c)</w:t>
      </w:r>
    </w:p>
    <w:p w14:paraId="602FACAD" w14:textId="77777777" w:rsidR="00925468" w:rsidRPr="00396D58" w:rsidRDefault="00925468" w:rsidP="00925468">
      <w:pPr>
        <w:pStyle w:val="Code"/>
        <w:rPr>
          <w:color w:val="3333FF"/>
          <w:lang w:bidi="hi-IN"/>
        </w:rPr>
      </w:pPr>
      <w:r w:rsidRPr="00396D58">
        <w:rPr>
          <w:color w:val="3333FF"/>
          <w:lang w:bidi="hi-IN"/>
        </w:rPr>
        <w:t>Next</w:t>
      </w:r>
    </w:p>
    <w:p w14:paraId="20004037" w14:textId="77777777" w:rsidR="00925468" w:rsidRDefault="00925468" w:rsidP="00925468">
      <w:pPr>
        <w:pStyle w:val="Code"/>
        <w:rPr>
          <w:lang w:bidi="hi-IN"/>
        </w:rPr>
      </w:pPr>
    </w:p>
    <w:p w14:paraId="44AC4FE1" w14:textId="77777777" w:rsidR="00925468" w:rsidRPr="00925468" w:rsidRDefault="00925468" w:rsidP="00925468">
      <w:pPr>
        <w:pStyle w:val="Text"/>
      </w:pPr>
    </w:p>
    <w:p w14:paraId="218132AC" w14:textId="77777777" w:rsidR="00727564" w:rsidRDefault="00B91ECC" w:rsidP="00960224">
      <w:pPr>
        <w:pStyle w:val="Heading5"/>
      </w:pPr>
      <w:bookmarkStart w:id="811" w:name="_Toc157398747"/>
      <w:r>
        <w:t xml:space="preserve">4.2 </w:t>
      </w:r>
      <w:r w:rsidR="00727564">
        <w:t>Submitting Changes</w:t>
      </w:r>
      <w:bookmarkEnd w:id="811"/>
    </w:p>
    <w:p w14:paraId="7481B258" w14:textId="77777777" w:rsidR="00727564" w:rsidRPr="00960224" w:rsidRDefault="00727564" w:rsidP="00960224">
      <w:pPr>
        <w:pStyle w:val="Text"/>
      </w:pPr>
      <w:r w:rsidRPr="00960224">
        <w:t>Regardless of how many changes you make to your objects, those changes were only made to in</w:t>
      </w:r>
      <w:r w:rsidR="00D1239C" w:rsidRPr="00960224">
        <w:t>-</w:t>
      </w:r>
      <w:r w:rsidRPr="00960224">
        <w:t xml:space="preserve">memory replicas. Nothing yet has happened to the actual data in the database. Transmission of this information to the server will not happen until you explicitly request it by calling </w:t>
      </w:r>
      <w:r w:rsidRPr="00002CE9">
        <w:rPr>
          <w:rStyle w:val="CodeEmbedded"/>
        </w:rPr>
        <w:t>SubmitChanges()</w:t>
      </w:r>
      <w:r w:rsidRPr="00960224">
        <w:t xml:space="preserve"> on the </w:t>
      </w:r>
      <w:r w:rsidRPr="00002CE9">
        <w:rPr>
          <w:rStyle w:val="CodeEmbedded"/>
        </w:rPr>
        <w:t>DataContext</w:t>
      </w:r>
      <w:r w:rsidRPr="00960224">
        <w:t>.</w:t>
      </w:r>
    </w:p>
    <w:p w14:paraId="2EA3CD36" w14:textId="77777777" w:rsidR="00D01502" w:rsidRPr="00925468" w:rsidRDefault="00925468" w:rsidP="00956B47">
      <w:pPr>
        <w:pStyle w:val="Code"/>
        <w:rPr>
          <w:rStyle w:val="MultilanguageMarkerAuto"/>
        </w:rPr>
      </w:pPr>
      <w:r w:rsidRPr="00925468">
        <w:rPr>
          <w:rStyle w:val="MultilanguageMarkerAuto"/>
        </w:rPr>
        <w:t>[C#]</w:t>
      </w:r>
    </w:p>
    <w:p w14:paraId="5D045207" w14:textId="77777777" w:rsidR="00727564" w:rsidRPr="00956B47" w:rsidRDefault="00727564" w:rsidP="00956B47">
      <w:pPr>
        <w:pStyle w:val="Code"/>
      </w:pPr>
      <w:r w:rsidRPr="00043DE7">
        <w:rPr>
          <w:color w:val="008080"/>
        </w:rPr>
        <w:t>Northwind</w:t>
      </w:r>
      <w:r>
        <w:t xml:space="preserve"> db = </w:t>
      </w:r>
      <w:r>
        <w:rPr>
          <w:color w:val="0000FF"/>
        </w:rPr>
        <w:t>new</w:t>
      </w:r>
      <w:r>
        <w:t xml:space="preserve"> </w:t>
      </w:r>
      <w:r w:rsidRPr="00043DE7">
        <w:rPr>
          <w:color w:val="008080"/>
        </w:rPr>
        <w:t>Northwind</w:t>
      </w:r>
      <w:r>
        <w:t>(</w:t>
      </w:r>
      <w:r>
        <w:rPr>
          <w:color w:val="800000"/>
        </w:rPr>
        <w:t>"c:\\northwind\\northwnd.mdf"</w:t>
      </w:r>
      <w:r>
        <w:t>);</w:t>
      </w:r>
    </w:p>
    <w:p w14:paraId="09CBC657" w14:textId="77777777" w:rsidR="00727564" w:rsidRDefault="00727564" w:rsidP="00956B47">
      <w:pPr>
        <w:pStyle w:val="Code"/>
      </w:pPr>
      <w:r w:rsidRPr="00AF313B">
        <w:rPr>
          <w:color w:val="008000"/>
        </w:rPr>
        <w:t xml:space="preserve">// </w:t>
      </w:r>
      <w:r>
        <w:rPr>
          <w:color w:val="008000"/>
        </w:rPr>
        <w:t xml:space="preserve">make </w:t>
      </w:r>
      <w:r w:rsidRPr="00AF313B">
        <w:rPr>
          <w:color w:val="008000"/>
        </w:rPr>
        <w:t>changes here</w:t>
      </w:r>
    </w:p>
    <w:p w14:paraId="6984AB61" w14:textId="77777777" w:rsidR="00727564" w:rsidRDefault="00727564" w:rsidP="00956B47">
      <w:pPr>
        <w:pStyle w:val="Code"/>
      </w:pPr>
      <w:r>
        <w:t>d</w:t>
      </w:r>
      <w:r w:rsidRPr="00AF313B">
        <w:t>b.SubmitChanges()</w:t>
      </w:r>
      <w:r>
        <w:t>;</w:t>
      </w:r>
    </w:p>
    <w:p w14:paraId="21AF95C9" w14:textId="77777777" w:rsidR="00D01502" w:rsidRPr="00AF313B" w:rsidRDefault="00D01502" w:rsidP="00956B47">
      <w:pPr>
        <w:pStyle w:val="Code"/>
      </w:pPr>
    </w:p>
    <w:p w14:paraId="681208EC" w14:textId="77777777" w:rsidR="00925468" w:rsidRDefault="00925468" w:rsidP="00960224">
      <w:pPr>
        <w:pStyle w:val="Text"/>
      </w:pPr>
    </w:p>
    <w:p w14:paraId="16ED3BD3"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261CCB52" w14:textId="77777777" w:rsidR="00925468" w:rsidRPr="006B2A74" w:rsidRDefault="00925468" w:rsidP="00925468">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39B0CF13" w14:textId="77777777" w:rsidR="00925468" w:rsidRDefault="00925468" w:rsidP="00925468">
      <w:pPr>
        <w:pStyle w:val="Code"/>
      </w:pPr>
      <w:r>
        <w:rPr>
          <w:color w:val="008000"/>
        </w:rPr>
        <w:t>'</w:t>
      </w:r>
      <w:r w:rsidRPr="00AF313B">
        <w:rPr>
          <w:color w:val="008000"/>
        </w:rPr>
        <w:t xml:space="preserve"> </w:t>
      </w:r>
      <w:r>
        <w:rPr>
          <w:color w:val="008000"/>
        </w:rPr>
        <w:t xml:space="preserve">make </w:t>
      </w:r>
      <w:r w:rsidRPr="00AF313B">
        <w:rPr>
          <w:color w:val="008000"/>
        </w:rPr>
        <w:t>changes here</w:t>
      </w:r>
    </w:p>
    <w:p w14:paraId="4F04CDEA" w14:textId="77777777" w:rsidR="00925468" w:rsidRDefault="00925468" w:rsidP="00925468">
      <w:pPr>
        <w:pStyle w:val="Code"/>
      </w:pPr>
      <w:r>
        <w:t>d</w:t>
      </w:r>
      <w:r w:rsidRPr="00AF313B">
        <w:t>b.SubmitChanges()</w:t>
      </w:r>
    </w:p>
    <w:p w14:paraId="065C64D3" w14:textId="77777777" w:rsidR="00925468" w:rsidRPr="00AF313B" w:rsidRDefault="00925468" w:rsidP="00925468">
      <w:pPr>
        <w:pStyle w:val="Code"/>
      </w:pPr>
    </w:p>
    <w:p w14:paraId="2194ABD3" w14:textId="77777777" w:rsidR="00925468" w:rsidRDefault="00925468" w:rsidP="00960224">
      <w:pPr>
        <w:pStyle w:val="Text"/>
      </w:pPr>
    </w:p>
    <w:p w14:paraId="5F9087D4" w14:textId="77777777" w:rsidR="00727564" w:rsidRPr="00960224" w:rsidRDefault="00727564" w:rsidP="00960224">
      <w:pPr>
        <w:pStyle w:val="Text"/>
      </w:pPr>
      <w:r w:rsidRPr="00960224">
        <w:t xml:space="preserve">When you do call </w:t>
      </w:r>
      <w:r w:rsidRPr="00002CE9">
        <w:rPr>
          <w:rStyle w:val="CodeEmbedded"/>
        </w:rPr>
        <w:t>SubmitChanges()</w:t>
      </w:r>
      <w:r w:rsidRPr="00960224">
        <w:t xml:space="preserve"> the </w:t>
      </w:r>
      <w:r w:rsidRPr="00002CE9">
        <w:rPr>
          <w:rStyle w:val="CodeEmbedded"/>
        </w:rPr>
        <w:t>DataContext</w:t>
      </w:r>
      <w:r w:rsidRPr="00960224">
        <w:t xml:space="preserve"> will attempt to translate all your changes into equivalent SQL commands, inserting, updating or deleting rows in corresponding tables. These actions can be overridden by your own custom logic if you desire, however the order of submission is orchestrated by a service of the </w:t>
      </w:r>
      <w:r w:rsidRPr="00002CE9">
        <w:rPr>
          <w:rStyle w:val="CodeEmbedded"/>
        </w:rPr>
        <w:t>DataContext</w:t>
      </w:r>
      <w:r w:rsidRPr="00960224">
        <w:t xml:space="preserve"> known as the </w:t>
      </w:r>
      <w:r w:rsidRPr="00D01502">
        <w:rPr>
          <w:rStyle w:val="Italic"/>
        </w:rPr>
        <w:t>change processor</w:t>
      </w:r>
      <w:r w:rsidRPr="00960224">
        <w:t>.</w:t>
      </w:r>
    </w:p>
    <w:p w14:paraId="46B7C979" w14:textId="77777777" w:rsidR="00727564" w:rsidRPr="00960224" w:rsidRDefault="00727564" w:rsidP="00960224">
      <w:pPr>
        <w:pStyle w:val="Text"/>
      </w:pPr>
      <w:r w:rsidRPr="00960224">
        <w:t xml:space="preserve">The first thing that happens when you call </w:t>
      </w:r>
      <w:r w:rsidRPr="00002CE9">
        <w:rPr>
          <w:rStyle w:val="CodeEmbedded"/>
        </w:rPr>
        <w:t>SubmitChanges()</w:t>
      </w:r>
      <w:r w:rsidRPr="00960224">
        <w:t xml:space="preserve"> is </w:t>
      </w:r>
      <w:r w:rsidR="00E42005" w:rsidRPr="00960224">
        <w:t xml:space="preserve">that </w:t>
      </w:r>
      <w:r w:rsidRPr="00960224">
        <w:t xml:space="preserve">the set of known objects are examined to determine if new instances have been attached to them. These new instances are added to </w:t>
      </w:r>
      <w:r w:rsidR="00E267C6" w:rsidRPr="00960224">
        <w:t xml:space="preserve">the </w:t>
      </w:r>
      <w:r w:rsidRPr="00960224">
        <w:t>set of tracked objects. Next, all objects with pending changes are ordered into a sequence of objects based on dependencies between them. Those objects whose changes depend on other objects are sequenced after the</w:t>
      </w:r>
      <w:r w:rsidR="00597EAE" w:rsidRPr="00960224">
        <w:t>ir dependencies.</w:t>
      </w:r>
      <w:r w:rsidRPr="00960224">
        <w:t xml:space="preserve"> Foreign key constraints and uniqueness constraints in the database play a big part in determining the correct ordering of changes. Then just before any actual changes are transmitted, a transaction is started to encapsulate the series of individual commands unless one is already in scope. Finally, one by one the changes to the objects are translated into SQL co</w:t>
      </w:r>
      <w:r w:rsidR="00D01502">
        <w:t>mmands and sent to the server.</w:t>
      </w:r>
    </w:p>
    <w:p w14:paraId="13B911A8" w14:textId="77777777" w:rsidR="00727564" w:rsidRPr="00960224" w:rsidRDefault="00727564" w:rsidP="00960224">
      <w:pPr>
        <w:pStyle w:val="Text"/>
      </w:pPr>
      <w:r w:rsidRPr="00960224">
        <w:t xml:space="preserve">At this point, any errors detected by the database will cause the submission process to abort and an exception will be raised. All changes to the database will be rolled back as if none of the submissions ever took place. The </w:t>
      </w:r>
      <w:r w:rsidRPr="00002CE9">
        <w:rPr>
          <w:rStyle w:val="CodeEmbedded"/>
        </w:rPr>
        <w:t>DataContext</w:t>
      </w:r>
      <w:r w:rsidRPr="00960224">
        <w:t xml:space="preserve"> will still have a full recording of all changes so it is possible to attempt to rectify the problem and resubmit them by calling </w:t>
      </w:r>
      <w:r w:rsidRPr="00002CE9">
        <w:rPr>
          <w:rStyle w:val="CodeEmbedded"/>
        </w:rPr>
        <w:t>SubmitChanges()</w:t>
      </w:r>
      <w:r w:rsidRPr="00960224">
        <w:t xml:space="preserve"> again.</w:t>
      </w:r>
    </w:p>
    <w:p w14:paraId="3DE726AF" w14:textId="77777777" w:rsidR="00D01502" w:rsidRPr="00CD71F1" w:rsidRDefault="00CD71F1" w:rsidP="00956B47">
      <w:pPr>
        <w:pStyle w:val="Code"/>
        <w:rPr>
          <w:rStyle w:val="MultilanguageMarkerAuto"/>
        </w:rPr>
      </w:pPr>
      <w:r w:rsidRPr="00CD71F1">
        <w:rPr>
          <w:rStyle w:val="MultilanguageMarkerAuto"/>
        </w:rPr>
        <w:t>[C#]</w:t>
      </w:r>
    </w:p>
    <w:p w14:paraId="67C3DA71" w14:textId="77777777" w:rsidR="00727564" w:rsidRPr="00956B47" w:rsidRDefault="00727564" w:rsidP="00956B47">
      <w:pPr>
        <w:pStyle w:val="Code"/>
      </w:pPr>
      <w:r w:rsidRPr="00043DE7">
        <w:rPr>
          <w:color w:val="008080"/>
        </w:rPr>
        <w:t>Northwind</w:t>
      </w:r>
      <w:r>
        <w:t xml:space="preserve"> db = </w:t>
      </w:r>
      <w:r>
        <w:rPr>
          <w:color w:val="0000FF"/>
        </w:rPr>
        <w:t>new</w:t>
      </w:r>
      <w:r>
        <w:t xml:space="preserve"> </w:t>
      </w:r>
      <w:r w:rsidRPr="00043DE7">
        <w:rPr>
          <w:color w:val="008080"/>
        </w:rPr>
        <w:t>Northwind</w:t>
      </w:r>
      <w:r>
        <w:t>(</w:t>
      </w:r>
      <w:r>
        <w:rPr>
          <w:color w:val="800000"/>
        </w:rPr>
        <w:t>"c:\\northwind\\northwnd.mdf"</w:t>
      </w:r>
      <w:r>
        <w:t>);</w:t>
      </w:r>
    </w:p>
    <w:p w14:paraId="5FA01D35" w14:textId="77777777" w:rsidR="00727564" w:rsidRDefault="00727564" w:rsidP="00956B47">
      <w:pPr>
        <w:pStyle w:val="Code"/>
      </w:pPr>
      <w:r w:rsidRPr="00AF313B">
        <w:rPr>
          <w:color w:val="008000"/>
        </w:rPr>
        <w:t xml:space="preserve">// </w:t>
      </w:r>
      <w:r>
        <w:rPr>
          <w:color w:val="008000"/>
        </w:rPr>
        <w:t xml:space="preserve">make </w:t>
      </w:r>
      <w:r w:rsidRPr="00AF313B">
        <w:rPr>
          <w:color w:val="008000"/>
        </w:rPr>
        <w:t>changes here</w:t>
      </w:r>
      <w:r>
        <w:t xml:space="preserve"> </w:t>
      </w:r>
    </w:p>
    <w:p w14:paraId="1C8D5345" w14:textId="77777777" w:rsidR="00D01502" w:rsidRDefault="00727564" w:rsidP="00956B47">
      <w:pPr>
        <w:pStyle w:val="Code"/>
      </w:pPr>
      <w:r w:rsidRPr="003E4ECC">
        <w:rPr>
          <w:color w:val="0000FF"/>
        </w:rPr>
        <w:t>try</w:t>
      </w:r>
      <w:r>
        <w:t xml:space="preserve"> {</w:t>
      </w:r>
    </w:p>
    <w:p w14:paraId="74C04FCF" w14:textId="77777777" w:rsidR="00D01502" w:rsidRDefault="00956B47" w:rsidP="00956B47">
      <w:pPr>
        <w:pStyle w:val="Code"/>
      </w:pPr>
      <w:r>
        <w:tab/>
      </w:r>
      <w:r w:rsidR="00727564">
        <w:t>d</w:t>
      </w:r>
      <w:r w:rsidR="00727564" w:rsidRPr="00AF313B">
        <w:t>b.SubmitChanges();</w:t>
      </w:r>
    </w:p>
    <w:p w14:paraId="10C2BEEC" w14:textId="77777777" w:rsidR="00D01502" w:rsidRDefault="00956B47" w:rsidP="00956B47">
      <w:pPr>
        <w:pStyle w:val="Code"/>
      </w:pPr>
      <w:r>
        <w:t>}</w:t>
      </w:r>
    </w:p>
    <w:p w14:paraId="1A232DD7" w14:textId="77777777" w:rsidR="00D01502" w:rsidRDefault="00727564" w:rsidP="00956B47">
      <w:pPr>
        <w:pStyle w:val="Code"/>
      </w:pPr>
      <w:r w:rsidRPr="003E4ECC">
        <w:rPr>
          <w:color w:val="0000FF"/>
        </w:rPr>
        <w:t>catch</w:t>
      </w:r>
      <w:r>
        <w:t xml:space="preserve"> (</w:t>
      </w:r>
      <w:r w:rsidRPr="003E4ECC">
        <w:rPr>
          <w:color w:val="008080"/>
        </w:rPr>
        <w:t>Exception</w:t>
      </w:r>
      <w:r w:rsidR="00956B47">
        <w:t xml:space="preserve"> e) {</w:t>
      </w:r>
    </w:p>
    <w:p w14:paraId="52A25D3B" w14:textId="77777777" w:rsidR="00D01502" w:rsidRDefault="00956B47" w:rsidP="00956B47">
      <w:pPr>
        <w:pStyle w:val="Code"/>
        <w:rPr>
          <w:color w:val="008000"/>
        </w:rPr>
      </w:pPr>
      <w:r>
        <w:tab/>
      </w:r>
      <w:r w:rsidR="00727564" w:rsidRPr="003E4ECC">
        <w:rPr>
          <w:color w:val="008000"/>
        </w:rPr>
        <w:t>// make some adjustments</w:t>
      </w:r>
    </w:p>
    <w:p w14:paraId="39DF8F41" w14:textId="77777777" w:rsidR="00D01502" w:rsidRDefault="00956B47" w:rsidP="00956B47">
      <w:pPr>
        <w:pStyle w:val="Code"/>
      </w:pPr>
      <w:r>
        <w:rPr>
          <w:color w:val="008000"/>
        </w:rPr>
        <w:tab/>
      </w:r>
      <w:r>
        <w:t>...</w:t>
      </w:r>
    </w:p>
    <w:p w14:paraId="50877CE4" w14:textId="77777777" w:rsidR="00D01502" w:rsidRDefault="00956B47" w:rsidP="00956B47">
      <w:pPr>
        <w:pStyle w:val="Code"/>
        <w:rPr>
          <w:color w:val="008000"/>
        </w:rPr>
      </w:pPr>
      <w:r>
        <w:tab/>
      </w:r>
      <w:r w:rsidR="00727564" w:rsidRPr="003E4ECC">
        <w:rPr>
          <w:color w:val="008000"/>
        </w:rPr>
        <w:t>// try again</w:t>
      </w:r>
    </w:p>
    <w:p w14:paraId="78CF0D38" w14:textId="77777777" w:rsidR="00D01502" w:rsidRDefault="00956B47" w:rsidP="00956B47">
      <w:pPr>
        <w:pStyle w:val="Code"/>
      </w:pPr>
      <w:r>
        <w:rPr>
          <w:color w:val="008000"/>
        </w:rPr>
        <w:tab/>
      </w:r>
      <w:r w:rsidR="00727564">
        <w:t>db.SubmitChanges();</w:t>
      </w:r>
    </w:p>
    <w:p w14:paraId="3A3B07BE" w14:textId="77777777" w:rsidR="00727564" w:rsidRDefault="00956B47" w:rsidP="00956B47">
      <w:pPr>
        <w:pStyle w:val="Code"/>
      </w:pPr>
      <w:r>
        <w:t>}</w:t>
      </w:r>
    </w:p>
    <w:p w14:paraId="05A4DB2B" w14:textId="77777777" w:rsidR="00D01502" w:rsidRDefault="00D01502" w:rsidP="00956B47">
      <w:pPr>
        <w:pStyle w:val="Code"/>
      </w:pPr>
    </w:p>
    <w:p w14:paraId="2078BD9D" w14:textId="77777777" w:rsidR="00CD71F1" w:rsidRDefault="00CD71F1" w:rsidP="00960224">
      <w:pPr>
        <w:pStyle w:val="Text"/>
      </w:pPr>
    </w:p>
    <w:p w14:paraId="530F0454" w14:textId="77777777" w:rsidR="00CD71F1" w:rsidRPr="00CD71F1" w:rsidRDefault="00CD71F1" w:rsidP="00CD71F1">
      <w:pPr>
        <w:pStyle w:val="Code"/>
        <w:rPr>
          <w:rStyle w:val="MultilanguageMarkerAuto"/>
        </w:rPr>
      </w:pPr>
      <w:r>
        <w:rPr>
          <w:rStyle w:val="MultilanguageMarkerAuto"/>
        </w:rPr>
        <w:t>[</w:t>
      </w:r>
      <w:r w:rsidRPr="00CD71F1">
        <w:rPr>
          <w:rStyle w:val="MultilanguageMarkerAuto"/>
        </w:rPr>
        <w:t>V</w:t>
      </w:r>
      <w:r>
        <w:rPr>
          <w:rStyle w:val="MultilanguageMarkerAuto"/>
        </w:rPr>
        <w:t xml:space="preserve">isual </w:t>
      </w:r>
      <w:r w:rsidRPr="00CD71F1">
        <w:rPr>
          <w:rStyle w:val="MultilanguageMarkerAuto"/>
        </w:rPr>
        <w:t>B</w:t>
      </w:r>
      <w:r>
        <w:rPr>
          <w:rStyle w:val="MultilanguageMarkerAuto"/>
        </w:rPr>
        <w:t>asic]</w:t>
      </w:r>
    </w:p>
    <w:p w14:paraId="0225F19F" w14:textId="77777777" w:rsidR="00CD71F1" w:rsidRPr="006B2A74" w:rsidRDefault="00CD71F1" w:rsidP="00CD71F1">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04B311D8" w14:textId="77777777" w:rsidR="00CD71F1" w:rsidRDefault="00CD71F1" w:rsidP="00CD71F1">
      <w:pPr>
        <w:pStyle w:val="Code"/>
      </w:pPr>
      <w:r>
        <w:rPr>
          <w:color w:val="008080"/>
        </w:rPr>
        <w:t>'</w:t>
      </w:r>
      <w:r w:rsidRPr="00AF313B">
        <w:rPr>
          <w:color w:val="008000"/>
        </w:rPr>
        <w:t xml:space="preserve"> </w:t>
      </w:r>
      <w:r>
        <w:rPr>
          <w:color w:val="008000"/>
        </w:rPr>
        <w:t xml:space="preserve">make </w:t>
      </w:r>
      <w:r w:rsidRPr="00AF313B">
        <w:rPr>
          <w:color w:val="008000"/>
        </w:rPr>
        <w:t>changes here</w:t>
      </w:r>
      <w:r>
        <w:t xml:space="preserve"> </w:t>
      </w:r>
    </w:p>
    <w:p w14:paraId="64C03DF9" w14:textId="77777777" w:rsidR="00CD71F1" w:rsidRDefault="00CD71F1" w:rsidP="00CD71F1">
      <w:pPr>
        <w:pStyle w:val="Code"/>
      </w:pPr>
      <w:r>
        <w:rPr>
          <w:color w:val="0000FF"/>
        </w:rPr>
        <w:t>T</w:t>
      </w:r>
      <w:r w:rsidRPr="003E4ECC">
        <w:rPr>
          <w:color w:val="0000FF"/>
        </w:rPr>
        <w:t>ry</w:t>
      </w:r>
      <w:r>
        <w:t xml:space="preserve"> </w:t>
      </w:r>
    </w:p>
    <w:p w14:paraId="3E165444" w14:textId="77777777" w:rsidR="00CD71F1" w:rsidRDefault="00CD71F1" w:rsidP="00CD71F1">
      <w:pPr>
        <w:pStyle w:val="Code"/>
      </w:pPr>
      <w:r>
        <w:tab/>
        <w:t>d</w:t>
      </w:r>
      <w:r w:rsidRPr="00AF313B">
        <w:t>b.SubmitChanges()</w:t>
      </w:r>
    </w:p>
    <w:p w14:paraId="79AB8C97" w14:textId="77777777" w:rsidR="00CD71F1" w:rsidRDefault="00CD71F1" w:rsidP="00CD71F1">
      <w:pPr>
        <w:pStyle w:val="Code"/>
      </w:pPr>
      <w:r>
        <w:rPr>
          <w:color w:val="0000FF"/>
        </w:rPr>
        <w:t>C</w:t>
      </w:r>
      <w:r w:rsidRPr="003E4ECC">
        <w:rPr>
          <w:color w:val="0000FF"/>
        </w:rPr>
        <w:t>atch</w:t>
      </w:r>
      <w:r>
        <w:t xml:space="preserve"> e As </w:t>
      </w:r>
      <w:r w:rsidRPr="003E4ECC">
        <w:rPr>
          <w:color w:val="008080"/>
        </w:rPr>
        <w:t>Exception</w:t>
      </w:r>
    </w:p>
    <w:p w14:paraId="453D7F88" w14:textId="77777777" w:rsidR="00CD71F1" w:rsidRDefault="00CD71F1" w:rsidP="00CD71F1">
      <w:pPr>
        <w:pStyle w:val="Code"/>
        <w:rPr>
          <w:color w:val="008000"/>
        </w:rPr>
      </w:pPr>
      <w:r>
        <w:tab/>
      </w:r>
      <w:r>
        <w:rPr>
          <w:color w:val="008000"/>
        </w:rPr>
        <w:t>'</w:t>
      </w:r>
      <w:r w:rsidRPr="003E4ECC">
        <w:rPr>
          <w:color w:val="008000"/>
        </w:rPr>
        <w:t xml:space="preserve"> make some adjustments</w:t>
      </w:r>
    </w:p>
    <w:p w14:paraId="635255DA" w14:textId="77777777" w:rsidR="00CD71F1" w:rsidRDefault="00CD71F1" w:rsidP="00CD71F1">
      <w:pPr>
        <w:pStyle w:val="Code"/>
      </w:pPr>
      <w:r>
        <w:rPr>
          <w:color w:val="008000"/>
        </w:rPr>
        <w:tab/>
      </w:r>
      <w:r>
        <w:t>...</w:t>
      </w:r>
    </w:p>
    <w:p w14:paraId="68B4770A" w14:textId="77777777" w:rsidR="00CD71F1" w:rsidRDefault="00CD71F1" w:rsidP="00CD71F1">
      <w:pPr>
        <w:pStyle w:val="Code"/>
        <w:rPr>
          <w:color w:val="008000"/>
        </w:rPr>
      </w:pPr>
      <w:r>
        <w:tab/>
      </w:r>
      <w:r>
        <w:rPr>
          <w:color w:val="008000"/>
        </w:rPr>
        <w:t>'</w:t>
      </w:r>
      <w:r w:rsidRPr="003E4ECC">
        <w:rPr>
          <w:color w:val="008000"/>
        </w:rPr>
        <w:t xml:space="preserve"> try again</w:t>
      </w:r>
    </w:p>
    <w:p w14:paraId="6E47BB95" w14:textId="77777777" w:rsidR="00CD71F1" w:rsidRDefault="00CD71F1" w:rsidP="00CD71F1">
      <w:pPr>
        <w:pStyle w:val="Code"/>
      </w:pPr>
      <w:r>
        <w:rPr>
          <w:color w:val="008000"/>
        </w:rPr>
        <w:tab/>
      </w:r>
      <w:r>
        <w:t>db.SubmitChanges()</w:t>
      </w:r>
    </w:p>
    <w:p w14:paraId="50F4341F" w14:textId="77777777" w:rsidR="00CD71F1" w:rsidRDefault="00CD71F1" w:rsidP="00CD71F1">
      <w:pPr>
        <w:pStyle w:val="Code"/>
      </w:pPr>
      <w:r w:rsidRPr="00DE0B43">
        <w:rPr>
          <w:color w:val="3333FF"/>
        </w:rPr>
        <w:t>End Try</w:t>
      </w:r>
    </w:p>
    <w:p w14:paraId="43805FCE" w14:textId="77777777" w:rsidR="00CD71F1" w:rsidRDefault="00CD71F1" w:rsidP="00CD71F1">
      <w:pPr>
        <w:pStyle w:val="Code"/>
      </w:pPr>
    </w:p>
    <w:p w14:paraId="2EE833CF" w14:textId="77777777" w:rsidR="00CD71F1" w:rsidRDefault="00CD71F1" w:rsidP="00960224">
      <w:pPr>
        <w:pStyle w:val="Text"/>
      </w:pPr>
    </w:p>
    <w:p w14:paraId="1D185B1A" w14:textId="77777777" w:rsidR="00727564" w:rsidRPr="00960224" w:rsidRDefault="00727564" w:rsidP="00960224">
      <w:pPr>
        <w:pStyle w:val="Text"/>
      </w:pPr>
      <w:r w:rsidRPr="00960224">
        <w:t xml:space="preserve">When the transaction around the submission completes successfully the </w:t>
      </w:r>
      <w:r w:rsidRPr="00002CE9">
        <w:rPr>
          <w:rStyle w:val="CodeEmbedded"/>
        </w:rPr>
        <w:t>DataContext</w:t>
      </w:r>
      <w:r w:rsidRPr="00960224">
        <w:t xml:space="preserve"> will accept the changes to the objects by simply forgetting the change tracking information. </w:t>
      </w:r>
    </w:p>
    <w:p w14:paraId="4A6BB230" w14:textId="77777777" w:rsidR="00727564" w:rsidRDefault="00B91ECC" w:rsidP="00960224">
      <w:pPr>
        <w:pStyle w:val="Heading5"/>
      </w:pPr>
      <w:bookmarkStart w:id="812" w:name="SimultaneousChanges"/>
      <w:bookmarkStart w:id="813" w:name="_Toc157398748"/>
      <w:bookmarkStart w:id="814" w:name="_4.3_Simultaneous_Changes"/>
      <w:bookmarkEnd w:id="812"/>
      <w:bookmarkEnd w:id="814"/>
      <w:r>
        <w:t xml:space="preserve">4.3 </w:t>
      </w:r>
      <w:r w:rsidR="00727564">
        <w:t>Simultaneous Changes</w:t>
      </w:r>
      <w:bookmarkEnd w:id="813"/>
    </w:p>
    <w:p w14:paraId="209FA8B1" w14:textId="77777777" w:rsidR="00727564" w:rsidRPr="00960224" w:rsidRDefault="00727564" w:rsidP="00960224">
      <w:pPr>
        <w:pStyle w:val="Text"/>
      </w:pPr>
      <w:r w:rsidRPr="00960224">
        <w:t xml:space="preserve">There are a variety of reasons why a call to </w:t>
      </w:r>
      <w:r w:rsidRPr="00002CE9">
        <w:rPr>
          <w:rStyle w:val="CodeEmbedded"/>
        </w:rPr>
        <w:t>SubmitChanges()</w:t>
      </w:r>
      <w:r w:rsidRPr="00960224">
        <w:t xml:space="preserve"> may fail. You may have created an object with an invalid primary key, one that</w:t>
      </w:r>
      <w:r w:rsidR="00771424">
        <w:t>'</w:t>
      </w:r>
      <w:r w:rsidRPr="00960224">
        <w:t>s already in use, or with a value that violates some check constraint of the database. These kinds of checks are difficult to bake into business logic since they often require absolute knowledge of the entire database state. However, the most likely reason for failure is simply that someone else made changes to the objects before you.</w:t>
      </w:r>
    </w:p>
    <w:p w14:paraId="28174C31" w14:textId="77777777" w:rsidR="00727564" w:rsidRPr="00960224" w:rsidRDefault="00727564" w:rsidP="00960224">
      <w:pPr>
        <w:pStyle w:val="Text"/>
      </w:pPr>
      <w:r w:rsidRPr="00960224">
        <w:t xml:space="preserve">Certainly, this would be impossible if you </w:t>
      </w:r>
      <w:r w:rsidR="000950BA" w:rsidRPr="00960224">
        <w:t>were locking each object in the database and using</w:t>
      </w:r>
      <w:r w:rsidRPr="00960224">
        <w:t xml:space="preserve"> a fully serialized transaction. However, this style of programming (</w:t>
      </w:r>
      <w:r w:rsidRPr="00D01502">
        <w:rPr>
          <w:rStyle w:val="Italic"/>
        </w:rPr>
        <w:t>pessimistic concurrency</w:t>
      </w:r>
      <w:r w:rsidRPr="00960224">
        <w:t xml:space="preserve">) is rarely used since it is expensive and true clashes seldom occur. The most popular form of managing simultaneous changes is to employ a form of </w:t>
      </w:r>
      <w:r w:rsidRPr="00D01502">
        <w:rPr>
          <w:rStyle w:val="Italic"/>
        </w:rPr>
        <w:t>optimistic concurrency</w:t>
      </w:r>
      <w:r w:rsidR="00D01502">
        <w:t xml:space="preserve">. </w:t>
      </w:r>
      <w:r w:rsidRPr="00960224">
        <w:t>In this model, no locks against the database rows are taken at all. That means any number of changes to the database could have occurred between the time you first retrieved your objects and the time you submitted your changes.</w:t>
      </w:r>
    </w:p>
    <w:p w14:paraId="20D2CEFE" w14:textId="77777777" w:rsidR="00727564" w:rsidRPr="00960224" w:rsidRDefault="00324893" w:rsidP="00960224">
      <w:pPr>
        <w:pStyle w:val="Text"/>
      </w:pPr>
      <w:r w:rsidRPr="00960224">
        <w:t>Therefore,</w:t>
      </w:r>
      <w:r w:rsidR="00727564" w:rsidRPr="00960224">
        <w:t xml:space="preserve"> unless you want to go with a policy that the last update wins, wiping over whatever else occurred before you, you probably want to be alerted to the fact that the underlying data was changed by someone else.</w:t>
      </w:r>
    </w:p>
    <w:p w14:paraId="525B9BEC" w14:textId="77777777" w:rsidR="00727564" w:rsidRPr="00960224" w:rsidRDefault="00727564" w:rsidP="00960224">
      <w:pPr>
        <w:pStyle w:val="Text"/>
      </w:pPr>
      <w:r w:rsidRPr="00960224">
        <w:t xml:space="preserve">The </w:t>
      </w:r>
      <w:r w:rsidRPr="00002CE9">
        <w:rPr>
          <w:rStyle w:val="CodeEmbedded"/>
        </w:rPr>
        <w:t>DataContext</w:t>
      </w:r>
      <w:r w:rsidRPr="00960224">
        <w:t xml:space="preserve"> has built</w:t>
      </w:r>
      <w:r w:rsidR="00D01502">
        <w:t>-</w:t>
      </w:r>
      <w:r w:rsidRPr="00960224">
        <w:t>in support for optimistic concurrency</w:t>
      </w:r>
      <w:r w:rsidR="000950BA" w:rsidRPr="00960224">
        <w:t xml:space="preserve"> by automatically detecting change conflicts</w:t>
      </w:r>
      <w:r w:rsidRPr="00960224">
        <w:t>. Individual updates only succeed if the database</w:t>
      </w:r>
      <w:r w:rsidR="00771424">
        <w:t>'</w:t>
      </w:r>
      <w:r w:rsidRPr="00960224">
        <w:t>s current state matches the state you understood the data to be in when you first retrieved your objects. This happens on a per object basis, only alerting you to violations if they happen to objects you have made changes to.</w:t>
      </w:r>
    </w:p>
    <w:p w14:paraId="1F7988AC" w14:textId="77777777" w:rsidR="00727564" w:rsidRPr="00960224" w:rsidRDefault="00727564" w:rsidP="00960224">
      <w:pPr>
        <w:pStyle w:val="Text"/>
      </w:pPr>
      <w:r w:rsidRPr="00960224">
        <w:t xml:space="preserve">You can control the degree to which the </w:t>
      </w:r>
      <w:r w:rsidRPr="00002CE9">
        <w:rPr>
          <w:rStyle w:val="CodeEmbedded"/>
        </w:rPr>
        <w:t>DataContext</w:t>
      </w:r>
      <w:r w:rsidRPr="00960224">
        <w:t xml:space="preserve"> </w:t>
      </w:r>
      <w:r w:rsidR="00161FCC" w:rsidRPr="00960224">
        <w:t>detects change conflicts</w:t>
      </w:r>
      <w:r w:rsidRPr="00960224">
        <w:t xml:space="preserve"> when you define your entity classes. Each </w:t>
      </w:r>
      <w:r w:rsidRPr="00002CE9">
        <w:rPr>
          <w:rStyle w:val="CodeEmbedded"/>
        </w:rPr>
        <w:t>Column</w:t>
      </w:r>
      <w:r w:rsidRPr="00960224">
        <w:t xml:space="preserve"> attribute has a property called </w:t>
      </w:r>
      <w:r w:rsidRPr="00002CE9">
        <w:rPr>
          <w:rStyle w:val="CodeEmbedded"/>
        </w:rPr>
        <w:t>UpdateCheck</w:t>
      </w:r>
      <w:r w:rsidRPr="00960224">
        <w:t xml:space="preserve"> that can be assigned one of three values; </w:t>
      </w:r>
      <w:r w:rsidRPr="00002CE9">
        <w:rPr>
          <w:rStyle w:val="CodeEmbedded"/>
        </w:rPr>
        <w:t>Always</w:t>
      </w:r>
      <w:r w:rsidRPr="00960224">
        <w:t xml:space="preserve">, </w:t>
      </w:r>
      <w:r w:rsidRPr="00002CE9">
        <w:rPr>
          <w:rStyle w:val="CodeEmbedded"/>
        </w:rPr>
        <w:t>Never</w:t>
      </w:r>
      <w:r w:rsidRPr="00960224">
        <w:t xml:space="preserve">, and </w:t>
      </w:r>
      <w:r w:rsidRPr="00002CE9">
        <w:rPr>
          <w:rStyle w:val="CodeEmbedded"/>
        </w:rPr>
        <w:t>WhenChanged</w:t>
      </w:r>
      <w:r w:rsidRPr="00960224">
        <w:t xml:space="preserve">. If not set the default for a </w:t>
      </w:r>
      <w:r w:rsidRPr="00002CE9">
        <w:rPr>
          <w:rStyle w:val="CodeEmbedded"/>
        </w:rPr>
        <w:t>Column</w:t>
      </w:r>
      <w:r w:rsidRPr="00960224">
        <w:t xml:space="preserve"> attribute is </w:t>
      </w:r>
      <w:r w:rsidRPr="00002CE9">
        <w:rPr>
          <w:rStyle w:val="CodeEmbedded"/>
        </w:rPr>
        <w:t>Always</w:t>
      </w:r>
      <w:r w:rsidRPr="00960224">
        <w:t xml:space="preserve">, meaning the data values represented by that member are always checked for </w:t>
      </w:r>
      <w:r w:rsidR="00161FCC" w:rsidRPr="00960224">
        <w:t>conflicts</w:t>
      </w:r>
      <w:r w:rsidR="00D01502">
        <w:t>,</w:t>
      </w:r>
      <w:r w:rsidRPr="00960224">
        <w:t xml:space="preserve"> </w:t>
      </w:r>
      <w:r w:rsidR="00D01502">
        <w:t>t</w:t>
      </w:r>
      <w:r w:rsidRPr="00960224">
        <w:t xml:space="preserve">hat is, unless there is an obvious </w:t>
      </w:r>
      <w:r w:rsidR="00324893" w:rsidRPr="00960224">
        <w:t>tiebreaker</w:t>
      </w:r>
      <w:r w:rsidRPr="00960224">
        <w:t xml:space="preserve"> like a version stamp. A </w:t>
      </w:r>
      <w:r w:rsidRPr="00002CE9">
        <w:rPr>
          <w:rStyle w:val="CodeEmbedded"/>
        </w:rPr>
        <w:t>Column</w:t>
      </w:r>
      <w:r w:rsidRPr="00960224">
        <w:t xml:space="preserve"> attribute has an </w:t>
      </w:r>
      <w:r w:rsidRPr="00002CE9">
        <w:rPr>
          <w:rStyle w:val="CodeEmbedded"/>
        </w:rPr>
        <w:t>IsVersion</w:t>
      </w:r>
      <w:r w:rsidRPr="00960224">
        <w:t xml:space="preserve"> property that allows you to specify whether the data value constitutes a version st</w:t>
      </w:r>
      <w:r w:rsidR="00D01502">
        <w:t>amp maintained by the database.</w:t>
      </w:r>
      <w:r w:rsidRPr="00960224">
        <w:t xml:space="preserve"> If a version exists, then the version is used</w:t>
      </w:r>
      <w:r w:rsidR="00161FCC" w:rsidRPr="00960224">
        <w:t xml:space="preserve"> alone</w:t>
      </w:r>
      <w:r w:rsidRPr="00960224">
        <w:t xml:space="preserve"> to determine </w:t>
      </w:r>
      <w:r w:rsidR="00D01502">
        <w:t>if a conflict has occurred</w:t>
      </w:r>
      <w:r w:rsidRPr="00960224">
        <w:t>.</w:t>
      </w:r>
    </w:p>
    <w:p w14:paraId="147D0375" w14:textId="77777777" w:rsidR="00727564" w:rsidRPr="00960224" w:rsidRDefault="00727564" w:rsidP="00960224">
      <w:pPr>
        <w:pStyle w:val="Text"/>
      </w:pPr>
      <w:r w:rsidRPr="00960224">
        <w:t>When a</w:t>
      </w:r>
      <w:r w:rsidR="00161FCC" w:rsidRPr="00960224">
        <w:t xml:space="preserve"> change conflict</w:t>
      </w:r>
      <w:r w:rsidRPr="00960224">
        <w:t xml:space="preserve"> does occur an exception will be thrown just as if it were any other error. The transaction surrounding the submission will abort yet the </w:t>
      </w:r>
      <w:r w:rsidRPr="00002CE9">
        <w:rPr>
          <w:rStyle w:val="CodeEmbedded"/>
        </w:rPr>
        <w:t>DataContext</w:t>
      </w:r>
      <w:r w:rsidRPr="00960224">
        <w:t xml:space="preserve"> will remain the same allowing you the opportunity to rectify the problem and try again.</w:t>
      </w:r>
    </w:p>
    <w:p w14:paraId="1AFA523C" w14:textId="77777777" w:rsidR="00D01502" w:rsidRPr="0093524B" w:rsidRDefault="0093524B" w:rsidP="00956B47">
      <w:pPr>
        <w:pStyle w:val="Code"/>
        <w:rPr>
          <w:rStyle w:val="MultilanguageMarkerAuto"/>
        </w:rPr>
      </w:pPr>
      <w:r w:rsidRPr="0093524B">
        <w:rPr>
          <w:rStyle w:val="MultilanguageMarkerAuto"/>
        </w:rPr>
        <w:t>[C#]</w:t>
      </w:r>
    </w:p>
    <w:p w14:paraId="10317A27" w14:textId="77777777" w:rsidR="00D01502" w:rsidRDefault="00727564" w:rsidP="00956B47">
      <w:pPr>
        <w:pStyle w:val="Code"/>
      </w:pPr>
      <w:r>
        <w:rPr>
          <w:color w:val="0000FF"/>
        </w:rPr>
        <w:t>w</w:t>
      </w:r>
      <w:r w:rsidRPr="00E91710">
        <w:rPr>
          <w:color w:val="0000FF"/>
        </w:rPr>
        <w:t>hile</w:t>
      </w:r>
      <w:r>
        <w:t xml:space="preserve"> (retries &lt; maxRetries) {</w:t>
      </w:r>
    </w:p>
    <w:p w14:paraId="5527E00A" w14:textId="77777777" w:rsidR="00D01502" w:rsidRDefault="00956B47" w:rsidP="00956B47">
      <w:pPr>
        <w:pStyle w:val="Code"/>
        <w:rPr>
          <w:color w:val="008000"/>
        </w:rPr>
      </w:pPr>
      <w:r>
        <w:tab/>
      </w:r>
      <w:r w:rsidR="00727564" w:rsidRPr="00043DE7">
        <w:rPr>
          <w:color w:val="008080"/>
        </w:rPr>
        <w:t>Northwind</w:t>
      </w:r>
      <w:r w:rsidR="00727564">
        <w:t xml:space="preserve"> db = </w:t>
      </w:r>
      <w:r w:rsidR="00727564">
        <w:rPr>
          <w:color w:val="0000FF"/>
        </w:rPr>
        <w:t>new</w:t>
      </w:r>
      <w:r w:rsidR="00727564">
        <w:t xml:space="preserve"> </w:t>
      </w:r>
      <w:r w:rsidR="00727564" w:rsidRPr="00043DE7">
        <w:rPr>
          <w:color w:val="008080"/>
        </w:rPr>
        <w:t>Northwind</w:t>
      </w:r>
      <w:r w:rsidR="00727564">
        <w:t>(</w:t>
      </w:r>
      <w:r w:rsidR="00727564">
        <w:rPr>
          <w:color w:val="800000"/>
        </w:rPr>
        <w:t>"c:\\northwind\\northwnd.mdf"</w:t>
      </w:r>
      <w:r w:rsidR="00727564">
        <w:t>);</w:t>
      </w:r>
    </w:p>
    <w:p w14:paraId="75CAD079" w14:textId="77777777" w:rsidR="00D01502" w:rsidRDefault="00D01502" w:rsidP="00956B47">
      <w:pPr>
        <w:pStyle w:val="Code"/>
        <w:rPr>
          <w:color w:val="008000"/>
        </w:rPr>
      </w:pPr>
    </w:p>
    <w:p w14:paraId="00ACA0EE" w14:textId="77777777" w:rsidR="00D01502" w:rsidRDefault="00956B47" w:rsidP="00956B47">
      <w:pPr>
        <w:pStyle w:val="Code"/>
      </w:pPr>
      <w:r>
        <w:rPr>
          <w:color w:val="008000"/>
        </w:rPr>
        <w:tab/>
      </w:r>
      <w:r w:rsidR="00727564" w:rsidRPr="00AF313B">
        <w:rPr>
          <w:color w:val="008000"/>
        </w:rPr>
        <w:t xml:space="preserve">// </w:t>
      </w:r>
      <w:r w:rsidR="00727564">
        <w:rPr>
          <w:color w:val="008000"/>
        </w:rPr>
        <w:t xml:space="preserve">fetch objects and make </w:t>
      </w:r>
      <w:r w:rsidR="00727564" w:rsidRPr="00AF313B">
        <w:rPr>
          <w:color w:val="008000"/>
        </w:rPr>
        <w:t>changes here</w:t>
      </w:r>
    </w:p>
    <w:p w14:paraId="79A67E62" w14:textId="77777777" w:rsidR="00D01502" w:rsidRDefault="00D01502" w:rsidP="00956B47">
      <w:pPr>
        <w:pStyle w:val="Code"/>
      </w:pPr>
    </w:p>
    <w:p w14:paraId="034B7117" w14:textId="77777777" w:rsidR="00D01502" w:rsidRDefault="00956B47" w:rsidP="00956B47">
      <w:pPr>
        <w:pStyle w:val="Code"/>
      </w:pPr>
      <w:r>
        <w:tab/>
      </w:r>
      <w:r w:rsidR="00727564" w:rsidRPr="00E91710">
        <w:rPr>
          <w:color w:val="0000FF"/>
        </w:rPr>
        <w:t>try</w:t>
      </w:r>
      <w:r w:rsidR="00727564">
        <w:t xml:space="preserve"> {</w:t>
      </w:r>
    </w:p>
    <w:p w14:paraId="003E2533" w14:textId="77777777" w:rsidR="00D01502" w:rsidRDefault="00956B47" w:rsidP="00956B47">
      <w:pPr>
        <w:pStyle w:val="Code"/>
      </w:pPr>
      <w:r>
        <w:tab/>
      </w:r>
      <w:r>
        <w:tab/>
      </w:r>
      <w:r w:rsidR="00727564">
        <w:t>d</w:t>
      </w:r>
      <w:r w:rsidR="00727564" w:rsidRPr="00AF313B">
        <w:t>b.SubmitChanges();</w:t>
      </w:r>
    </w:p>
    <w:p w14:paraId="6B25BE97" w14:textId="77777777" w:rsidR="00D01502" w:rsidRDefault="00956B47" w:rsidP="00956B47">
      <w:pPr>
        <w:pStyle w:val="Code"/>
      </w:pPr>
      <w:r>
        <w:tab/>
      </w:r>
      <w:r>
        <w:tab/>
        <w:t>break;</w:t>
      </w:r>
    </w:p>
    <w:p w14:paraId="220D8603" w14:textId="77777777" w:rsidR="00D01502" w:rsidRDefault="00956B47" w:rsidP="00956B47">
      <w:pPr>
        <w:pStyle w:val="Code"/>
      </w:pPr>
      <w:r>
        <w:tab/>
        <w:t>}</w:t>
      </w:r>
    </w:p>
    <w:p w14:paraId="7BDADE9A" w14:textId="77777777" w:rsidR="00D01502" w:rsidRDefault="00956B47" w:rsidP="00956B47">
      <w:pPr>
        <w:pStyle w:val="Code"/>
      </w:pPr>
      <w:r>
        <w:tab/>
      </w:r>
      <w:r w:rsidR="00727564" w:rsidRPr="003E4ECC">
        <w:rPr>
          <w:color w:val="0000FF"/>
        </w:rPr>
        <w:t>catch</w:t>
      </w:r>
      <w:r w:rsidR="00727564">
        <w:t xml:space="preserve"> (</w:t>
      </w:r>
      <w:r w:rsidR="00AC7BD1">
        <w:rPr>
          <w:color w:val="008080"/>
        </w:rPr>
        <w:t>ChangeConflictE</w:t>
      </w:r>
      <w:r w:rsidR="00AC7BD1" w:rsidRPr="003E4ECC">
        <w:rPr>
          <w:color w:val="008080"/>
        </w:rPr>
        <w:t>xception</w:t>
      </w:r>
      <w:r w:rsidR="00AC7BD1">
        <w:t xml:space="preserve"> </w:t>
      </w:r>
      <w:r w:rsidR="00727564">
        <w:t>e) {</w:t>
      </w:r>
    </w:p>
    <w:p w14:paraId="169ABF05" w14:textId="77777777" w:rsidR="00D01502" w:rsidRDefault="00956B47" w:rsidP="00956B47">
      <w:pPr>
        <w:pStyle w:val="Code"/>
      </w:pPr>
      <w:r>
        <w:tab/>
      </w:r>
      <w:r>
        <w:tab/>
      </w:r>
      <w:r w:rsidR="00727564" w:rsidRPr="00E91710">
        <w:t>retries++;</w:t>
      </w:r>
    </w:p>
    <w:p w14:paraId="499EED12" w14:textId="77777777" w:rsidR="00D01502" w:rsidRDefault="00956B47" w:rsidP="00956B47">
      <w:pPr>
        <w:pStyle w:val="Code"/>
      </w:pPr>
      <w:r>
        <w:tab/>
      </w:r>
      <w:r w:rsidR="00727564">
        <w:t>}</w:t>
      </w:r>
    </w:p>
    <w:p w14:paraId="70F9A59A" w14:textId="77777777" w:rsidR="00727564" w:rsidRDefault="00727564" w:rsidP="00956B47">
      <w:pPr>
        <w:pStyle w:val="Code"/>
      </w:pPr>
      <w:r>
        <w:t>}</w:t>
      </w:r>
    </w:p>
    <w:p w14:paraId="3452EB86" w14:textId="77777777" w:rsidR="00D01502" w:rsidRDefault="00D01502" w:rsidP="00956B47">
      <w:pPr>
        <w:pStyle w:val="Code"/>
      </w:pPr>
    </w:p>
    <w:p w14:paraId="6C2240C7" w14:textId="77777777" w:rsidR="0093524B" w:rsidRDefault="0093524B" w:rsidP="00960224">
      <w:pPr>
        <w:pStyle w:val="Text"/>
      </w:pPr>
    </w:p>
    <w:p w14:paraId="791C0EF8"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447749E3" w14:textId="77777777" w:rsidR="0093524B" w:rsidRDefault="0093524B" w:rsidP="0093524B">
      <w:pPr>
        <w:pStyle w:val="Code"/>
      </w:pPr>
      <w:r w:rsidRPr="0039371A">
        <w:rPr>
          <w:color w:val="0000FF"/>
        </w:rPr>
        <w:t>Do While</w:t>
      </w:r>
      <w:r w:rsidRPr="0039371A">
        <w:t xml:space="preserve"> retries &lt; maxRetries</w:t>
      </w:r>
    </w:p>
    <w:p w14:paraId="2F5A64CE" w14:textId="77777777" w:rsidR="0093524B" w:rsidRPr="006B2A74" w:rsidRDefault="0093524B" w:rsidP="0093524B">
      <w:pPr>
        <w:pStyle w:val="Code"/>
        <w:rPr>
          <w:lang w:eastAsia="en-US"/>
        </w:rPr>
      </w:pPr>
      <w:r>
        <w:rPr>
          <w:color w:val="0000FF"/>
          <w:lang w:eastAsia="en-US"/>
        </w:rPr>
        <w:tab/>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39D9F66C" w14:textId="77777777" w:rsidR="0093524B" w:rsidRDefault="0093524B" w:rsidP="0093524B">
      <w:pPr>
        <w:pStyle w:val="Code"/>
        <w:rPr>
          <w:color w:val="008000"/>
        </w:rPr>
      </w:pPr>
    </w:p>
    <w:p w14:paraId="79CF60ED" w14:textId="77777777" w:rsidR="0093524B" w:rsidRDefault="0093524B" w:rsidP="0093524B">
      <w:pPr>
        <w:pStyle w:val="Code"/>
      </w:pPr>
      <w:r>
        <w:rPr>
          <w:color w:val="008000"/>
        </w:rPr>
        <w:tab/>
        <w:t>'</w:t>
      </w:r>
      <w:r w:rsidRPr="00AF313B">
        <w:rPr>
          <w:color w:val="008000"/>
        </w:rPr>
        <w:t xml:space="preserve"> </w:t>
      </w:r>
      <w:r>
        <w:rPr>
          <w:color w:val="008000"/>
        </w:rPr>
        <w:t xml:space="preserve">fetch objects and make </w:t>
      </w:r>
      <w:r w:rsidRPr="00AF313B">
        <w:rPr>
          <w:color w:val="008000"/>
        </w:rPr>
        <w:t>changes here</w:t>
      </w:r>
    </w:p>
    <w:p w14:paraId="23C6602E" w14:textId="77777777" w:rsidR="0093524B" w:rsidRDefault="0093524B" w:rsidP="0093524B">
      <w:pPr>
        <w:pStyle w:val="Code"/>
      </w:pPr>
    </w:p>
    <w:p w14:paraId="0C6496C3" w14:textId="77777777" w:rsidR="0093524B" w:rsidRDefault="0093524B" w:rsidP="0093524B">
      <w:pPr>
        <w:pStyle w:val="Code"/>
      </w:pPr>
      <w:r>
        <w:tab/>
      </w:r>
      <w:r>
        <w:rPr>
          <w:color w:val="0000FF"/>
        </w:rPr>
        <w:t>T</w:t>
      </w:r>
      <w:r w:rsidRPr="00E91710">
        <w:rPr>
          <w:color w:val="0000FF"/>
        </w:rPr>
        <w:t>ry</w:t>
      </w:r>
    </w:p>
    <w:p w14:paraId="09F86659" w14:textId="77777777" w:rsidR="0093524B" w:rsidRDefault="0093524B" w:rsidP="0093524B">
      <w:pPr>
        <w:pStyle w:val="Code"/>
      </w:pPr>
      <w:r>
        <w:tab/>
      </w:r>
      <w:r>
        <w:tab/>
        <w:t>d</w:t>
      </w:r>
      <w:r w:rsidRPr="00AF313B">
        <w:t>b.SubmitChanges()</w:t>
      </w:r>
    </w:p>
    <w:p w14:paraId="197B1DF4" w14:textId="77777777" w:rsidR="0093524B" w:rsidRDefault="0093524B" w:rsidP="0093524B">
      <w:pPr>
        <w:pStyle w:val="Code"/>
        <w:rPr>
          <w:color w:val="3333FF"/>
        </w:rPr>
      </w:pPr>
      <w:r>
        <w:rPr>
          <w:color w:val="3333FF"/>
        </w:rPr>
        <w:tab/>
      </w:r>
      <w:r>
        <w:rPr>
          <w:color w:val="3333FF"/>
        </w:rPr>
        <w:tab/>
      </w:r>
      <w:r w:rsidRPr="0039371A">
        <w:rPr>
          <w:color w:val="3333FF"/>
        </w:rPr>
        <w:t>Exit Do</w:t>
      </w:r>
    </w:p>
    <w:p w14:paraId="2338E745" w14:textId="77777777" w:rsidR="0093524B" w:rsidRDefault="0093524B" w:rsidP="0093524B">
      <w:pPr>
        <w:pStyle w:val="Code"/>
      </w:pPr>
      <w:r>
        <w:tab/>
      </w:r>
    </w:p>
    <w:p w14:paraId="590CFC6F" w14:textId="77777777" w:rsidR="0093524B" w:rsidRDefault="0093524B" w:rsidP="0093524B">
      <w:pPr>
        <w:pStyle w:val="Code"/>
      </w:pPr>
      <w:r>
        <w:tab/>
      </w:r>
      <w:r w:rsidRPr="003E4ECC">
        <w:rPr>
          <w:color w:val="0000FF"/>
        </w:rPr>
        <w:t>catch</w:t>
      </w:r>
      <w:r>
        <w:t xml:space="preserve"> cce </w:t>
      </w:r>
      <w:r w:rsidRPr="0039371A">
        <w:rPr>
          <w:color w:val="3333FF"/>
        </w:rPr>
        <w:t>As</w:t>
      </w:r>
      <w:r>
        <w:t xml:space="preserve"> </w:t>
      </w:r>
      <w:r>
        <w:rPr>
          <w:color w:val="008080"/>
        </w:rPr>
        <w:t>ChangeConflictE</w:t>
      </w:r>
      <w:r w:rsidRPr="003E4ECC">
        <w:rPr>
          <w:color w:val="008080"/>
        </w:rPr>
        <w:t>xception</w:t>
      </w:r>
    </w:p>
    <w:p w14:paraId="623D1B45" w14:textId="77777777" w:rsidR="0093524B" w:rsidRDefault="0093524B" w:rsidP="0093524B">
      <w:pPr>
        <w:pStyle w:val="Code"/>
      </w:pPr>
      <w:r>
        <w:tab/>
      </w:r>
      <w:r>
        <w:tab/>
      </w:r>
      <w:r w:rsidRPr="00E91710">
        <w:t>retries</w:t>
      </w:r>
      <w:r>
        <w:t xml:space="preserve"> </w:t>
      </w:r>
      <w:r w:rsidRPr="00E91710">
        <w:t>+</w:t>
      </w:r>
      <w:r>
        <w:t>= 1</w:t>
      </w:r>
    </w:p>
    <w:p w14:paraId="5D4C03F3" w14:textId="77777777" w:rsidR="0093524B" w:rsidRDefault="0093524B" w:rsidP="0093524B">
      <w:pPr>
        <w:pStyle w:val="Code"/>
      </w:pPr>
      <w:r w:rsidRPr="0039371A">
        <w:rPr>
          <w:color w:val="3333FF"/>
        </w:rPr>
        <w:tab/>
        <w:t>End Try</w:t>
      </w:r>
    </w:p>
    <w:p w14:paraId="484071F8" w14:textId="77777777" w:rsidR="0093524B" w:rsidRDefault="0093524B" w:rsidP="0093524B">
      <w:pPr>
        <w:pStyle w:val="Code"/>
        <w:rPr>
          <w:color w:val="3333FF"/>
        </w:rPr>
      </w:pPr>
      <w:r w:rsidRPr="0039371A">
        <w:rPr>
          <w:color w:val="3333FF"/>
        </w:rPr>
        <w:t>Loop</w:t>
      </w:r>
    </w:p>
    <w:p w14:paraId="6B611820" w14:textId="77777777" w:rsidR="0093524B" w:rsidRDefault="0093524B" w:rsidP="0093524B">
      <w:pPr>
        <w:pStyle w:val="Code"/>
      </w:pPr>
    </w:p>
    <w:p w14:paraId="06E76616" w14:textId="77777777" w:rsidR="0093524B" w:rsidRDefault="0093524B" w:rsidP="00960224">
      <w:pPr>
        <w:pStyle w:val="Text"/>
      </w:pPr>
    </w:p>
    <w:p w14:paraId="76440107" w14:textId="77777777" w:rsidR="00727564" w:rsidRPr="00960224" w:rsidRDefault="00727564" w:rsidP="00960224">
      <w:pPr>
        <w:pStyle w:val="Text"/>
      </w:pPr>
      <w:r w:rsidRPr="00960224">
        <w:t>If you are making changes on a middle-tier or server, the easiest thing you can do to rectify a</w:t>
      </w:r>
      <w:r w:rsidR="00161FCC" w:rsidRPr="00960224">
        <w:t xml:space="preserve"> change conflict</w:t>
      </w:r>
      <w:r w:rsidRPr="00960224">
        <w:t xml:space="preserve"> is to simply start over and try again, recreating the context and reapplying the changes.</w:t>
      </w:r>
      <w:r w:rsidR="002314A3" w:rsidRPr="00960224">
        <w:t xml:space="preserve"> Additional options are described in </w:t>
      </w:r>
      <w:r w:rsidR="00EB1910" w:rsidRPr="00960224">
        <w:t>the following section</w:t>
      </w:r>
      <w:r w:rsidR="00D01502">
        <w:t>.</w:t>
      </w:r>
    </w:p>
    <w:p w14:paraId="29E85BBC" w14:textId="77777777" w:rsidR="00727564" w:rsidRDefault="00B91ECC" w:rsidP="00960224">
      <w:pPr>
        <w:pStyle w:val="Heading5"/>
      </w:pPr>
      <w:bookmarkStart w:id="815" w:name="_Toc156115249"/>
      <w:bookmarkStart w:id="816" w:name="_Toc156115529"/>
      <w:bookmarkStart w:id="817" w:name="_Toc156115810"/>
      <w:bookmarkStart w:id="818" w:name="_Toc156894526"/>
      <w:bookmarkStart w:id="819" w:name="_Toc156899410"/>
      <w:bookmarkStart w:id="820" w:name="_Toc157398749"/>
      <w:bookmarkEnd w:id="815"/>
      <w:bookmarkEnd w:id="816"/>
      <w:bookmarkEnd w:id="817"/>
      <w:bookmarkEnd w:id="818"/>
      <w:bookmarkEnd w:id="819"/>
      <w:r>
        <w:t xml:space="preserve">4.4 </w:t>
      </w:r>
      <w:r w:rsidR="00727564">
        <w:t>Transactions</w:t>
      </w:r>
      <w:bookmarkEnd w:id="820"/>
    </w:p>
    <w:p w14:paraId="52140E3E" w14:textId="77777777" w:rsidR="00727564" w:rsidRPr="00960224" w:rsidRDefault="00727564" w:rsidP="00960224">
      <w:pPr>
        <w:pStyle w:val="Text"/>
      </w:pPr>
      <w:r w:rsidRPr="00960224">
        <w:t xml:space="preserve">A transaction is a service provided by a databases or any other resource manager that can be used to guarantee </w:t>
      </w:r>
      <w:r w:rsidR="00D01502">
        <w:t xml:space="preserve">that </w:t>
      </w:r>
      <w:r w:rsidRPr="00960224">
        <w:t>a series of individual actions occur atomically, meaning either they all succeed or they all don</w:t>
      </w:r>
      <w:r w:rsidR="00771424">
        <w:t>'</w:t>
      </w:r>
      <w:r w:rsidRPr="00960224">
        <w:t>t</w:t>
      </w:r>
      <w:r w:rsidR="00D01502">
        <w:t>.</w:t>
      </w:r>
      <w:r w:rsidRPr="00960224">
        <w:t xml:space="preserve"> </w:t>
      </w:r>
      <w:r w:rsidR="00D01502">
        <w:t>I</w:t>
      </w:r>
      <w:r w:rsidRPr="00960224">
        <w:t>f they don</w:t>
      </w:r>
      <w:r w:rsidR="00771424">
        <w:t>'</w:t>
      </w:r>
      <w:r w:rsidRPr="00960224">
        <w:t>t</w:t>
      </w:r>
      <w:r w:rsidR="00D01502">
        <w:t>,</w:t>
      </w:r>
      <w:r w:rsidRPr="00960224">
        <w:t xml:space="preserve"> then they are also all automatically undone before anything else is allowed to happen. If no transaction is already in scope, the </w:t>
      </w:r>
      <w:r w:rsidRPr="00002CE9">
        <w:rPr>
          <w:rStyle w:val="CodeEmbedded"/>
        </w:rPr>
        <w:t>DataContext</w:t>
      </w:r>
      <w:r w:rsidRPr="00960224">
        <w:t xml:space="preserve"> will automatically start a database transaction to guard updates when you call </w:t>
      </w:r>
      <w:r w:rsidRPr="00002CE9">
        <w:rPr>
          <w:rStyle w:val="CodeEmbedded"/>
        </w:rPr>
        <w:t>SubmitChanges()</w:t>
      </w:r>
      <w:r w:rsidRPr="00960224">
        <w:t xml:space="preserve">. </w:t>
      </w:r>
    </w:p>
    <w:p w14:paraId="66733D48" w14:textId="77777777" w:rsidR="00727564" w:rsidRPr="00960224" w:rsidRDefault="00727564" w:rsidP="00960224">
      <w:pPr>
        <w:pStyle w:val="Text"/>
      </w:pPr>
      <w:r w:rsidRPr="00960224">
        <w:t xml:space="preserve">You may choose to control the type of transaction used, its isolation level or what it actually encompasses by initiating it yourself. The transaction isolation that the </w:t>
      </w:r>
      <w:r w:rsidRPr="00002CE9">
        <w:rPr>
          <w:rStyle w:val="CodeEmbedded"/>
        </w:rPr>
        <w:t>DataContext</w:t>
      </w:r>
      <w:r w:rsidRPr="00960224">
        <w:t xml:space="preserve"> will use is known as </w:t>
      </w:r>
      <w:r w:rsidRPr="00002CE9">
        <w:rPr>
          <w:rStyle w:val="CodeEmbedded"/>
        </w:rPr>
        <w:t>ReadCommitted</w:t>
      </w:r>
      <w:r w:rsidRPr="00960224">
        <w:t>.</w:t>
      </w:r>
    </w:p>
    <w:p w14:paraId="6E02EE69" w14:textId="77777777" w:rsidR="00D01502" w:rsidRPr="0093524B" w:rsidRDefault="0093524B" w:rsidP="00956B47">
      <w:pPr>
        <w:pStyle w:val="Code"/>
        <w:rPr>
          <w:rStyle w:val="MultilanguageMarkerAuto"/>
        </w:rPr>
      </w:pPr>
      <w:r w:rsidRPr="0093524B">
        <w:rPr>
          <w:rStyle w:val="MultilanguageMarkerAuto"/>
        </w:rPr>
        <w:t>[C#]</w:t>
      </w:r>
    </w:p>
    <w:p w14:paraId="01812AA2" w14:textId="77777777" w:rsidR="00D01502" w:rsidRDefault="00727564" w:rsidP="00956B47">
      <w:pPr>
        <w:pStyle w:val="Code"/>
        <w:rPr>
          <w:color w:val="0000FF"/>
        </w:rPr>
      </w:pPr>
      <w:r>
        <w:rPr>
          <w:color w:val="008080"/>
        </w:rPr>
        <w:t>Product</w:t>
      </w:r>
      <w:r>
        <w:t xml:space="preserve"> prod = </w:t>
      </w:r>
      <w:r w:rsidR="00C11DA3">
        <w:t>db.Products</w:t>
      </w:r>
      <w:r w:rsidR="00096539">
        <w:t>.Single</w:t>
      </w:r>
      <w:r w:rsidR="00956B47">
        <w:t>(p =&gt; p.ProductI</w:t>
      </w:r>
      <w:r w:rsidR="00C11DA3">
        <w:t>D</w:t>
      </w:r>
      <w:r w:rsidR="00956B47">
        <w:t xml:space="preserve"> == 15);</w:t>
      </w:r>
    </w:p>
    <w:p w14:paraId="534D3F53" w14:textId="77777777" w:rsidR="00D01502" w:rsidRPr="00D01502" w:rsidRDefault="00D01502" w:rsidP="00956B47">
      <w:pPr>
        <w:pStyle w:val="Code"/>
      </w:pPr>
    </w:p>
    <w:p w14:paraId="55832F04" w14:textId="77777777" w:rsidR="00D01502" w:rsidRDefault="00727564" w:rsidP="00956B47">
      <w:pPr>
        <w:pStyle w:val="Code"/>
      </w:pPr>
      <w:r>
        <w:rPr>
          <w:color w:val="0000FF"/>
        </w:rPr>
        <w:t>if</w:t>
      </w:r>
      <w:r w:rsidR="00956B47">
        <w:t xml:space="preserve"> (prod.UnitsInStock &gt; 0)</w:t>
      </w:r>
    </w:p>
    <w:p w14:paraId="24AF85EB" w14:textId="77777777" w:rsidR="00D01502" w:rsidRPr="00D01502" w:rsidRDefault="00956B47" w:rsidP="00956B47">
      <w:pPr>
        <w:pStyle w:val="Code"/>
      </w:pPr>
      <w:r>
        <w:tab/>
      </w:r>
      <w:r w:rsidR="00727564">
        <w:t>prod.UnitsInStock--;</w:t>
      </w:r>
    </w:p>
    <w:p w14:paraId="7CB15D90" w14:textId="77777777" w:rsidR="00D01502" w:rsidRPr="00D01502" w:rsidRDefault="00D01502" w:rsidP="00956B47">
      <w:pPr>
        <w:pStyle w:val="Code"/>
      </w:pPr>
    </w:p>
    <w:p w14:paraId="3B5F4B4F" w14:textId="77777777" w:rsidR="00D01502" w:rsidRDefault="00727564" w:rsidP="00956B47">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rsidR="00956B47">
        <w:t>()) {</w:t>
      </w:r>
    </w:p>
    <w:p w14:paraId="51D8E20D" w14:textId="77777777" w:rsidR="00D01502" w:rsidRDefault="00956B47" w:rsidP="00956B47">
      <w:pPr>
        <w:pStyle w:val="Code"/>
      </w:pPr>
      <w:r>
        <w:tab/>
      </w:r>
      <w:r w:rsidR="00727564">
        <w:t>db.SubmitChanges();</w:t>
      </w:r>
    </w:p>
    <w:p w14:paraId="0864EA16" w14:textId="77777777" w:rsidR="00D01502" w:rsidRDefault="00956B47" w:rsidP="00956B47">
      <w:pPr>
        <w:pStyle w:val="Code"/>
      </w:pPr>
      <w:r>
        <w:tab/>
      </w:r>
      <w:r w:rsidR="00727564">
        <w:t>ts.Complete();</w:t>
      </w:r>
    </w:p>
    <w:p w14:paraId="22750DE8" w14:textId="77777777" w:rsidR="00727564" w:rsidRDefault="00956B47" w:rsidP="00956B47">
      <w:pPr>
        <w:pStyle w:val="Code"/>
      </w:pPr>
      <w:r>
        <w:t>}</w:t>
      </w:r>
    </w:p>
    <w:p w14:paraId="7FA354CB" w14:textId="77777777" w:rsidR="00D01502" w:rsidRPr="00956B47" w:rsidRDefault="00D01502" w:rsidP="00956B47">
      <w:pPr>
        <w:pStyle w:val="Code"/>
      </w:pPr>
    </w:p>
    <w:p w14:paraId="37F8F5F2" w14:textId="77777777" w:rsidR="0093524B" w:rsidRDefault="0093524B" w:rsidP="00960224">
      <w:pPr>
        <w:pStyle w:val="Text"/>
      </w:pPr>
    </w:p>
    <w:p w14:paraId="650004AD"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4CC050CA"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08E83D76"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508A96CE" w14:textId="77777777" w:rsidR="0093524B" w:rsidRDefault="0093524B" w:rsidP="0093524B">
      <w:pPr>
        <w:pStyle w:val="Code"/>
        <w:rPr>
          <w:color w:val="0000FF"/>
        </w:rPr>
      </w:pPr>
    </w:p>
    <w:p w14:paraId="6FC84CDA"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7239363C" w14:textId="77777777" w:rsidR="0093524B" w:rsidRDefault="0093524B" w:rsidP="0093524B">
      <w:pPr>
        <w:pStyle w:val="Code"/>
      </w:pPr>
      <w:r>
        <w:tab/>
      </w:r>
      <w:r>
        <w:rPr>
          <w:lang w:eastAsia="en-US"/>
        </w:rPr>
        <w:t>product</w:t>
      </w:r>
      <w:r>
        <w:t>.UnitsInStock -= 1</w:t>
      </w:r>
    </w:p>
    <w:p w14:paraId="17E2A358" w14:textId="77777777" w:rsidR="0093524B" w:rsidRDefault="0093524B" w:rsidP="0093524B">
      <w:pPr>
        <w:pStyle w:val="Code"/>
        <w:rPr>
          <w:color w:val="0000FF"/>
        </w:rPr>
      </w:pPr>
      <w:r w:rsidRPr="002658BD">
        <w:rPr>
          <w:color w:val="3333FF"/>
          <w:lang w:eastAsia="en-US"/>
        </w:rPr>
        <w:t>End If</w:t>
      </w:r>
    </w:p>
    <w:p w14:paraId="6CA13112" w14:textId="77777777" w:rsidR="0093524B" w:rsidRDefault="0093524B" w:rsidP="0093524B">
      <w:pPr>
        <w:pStyle w:val="Code"/>
        <w:rPr>
          <w:color w:val="0000FF"/>
        </w:rPr>
      </w:pPr>
    </w:p>
    <w:p w14:paraId="7EE47207" w14:textId="77777777" w:rsidR="0093524B" w:rsidRDefault="0093524B" w:rsidP="0093524B">
      <w:pPr>
        <w:pStyle w:val="Code"/>
      </w:pPr>
      <w:r>
        <w:rPr>
          <w:color w:val="0000FF"/>
        </w:rPr>
        <w:t>Using</w:t>
      </w:r>
      <w:r>
        <w:t xml:space="preserve"> ts </w:t>
      </w:r>
      <w:r w:rsidRPr="002658BD">
        <w:rPr>
          <w:color w:val="3333FF"/>
        </w:rPr>
        <w:t>As</w:t>
      </w:r>
      <w:r>
        <w:t xml:space="preserve"> </w:t>
      </w:r>
      <w:r>
        <w:rPr>
          <w:color w:val="008080"/>
        </w:rPr>
        <w:t>TransactionScope</w:t>
      </w:r>
      <w:r>
        <w:t xml:space="preserve"> = </w:t>
      </w:r>
      <w:r>
        <w:rPr>
          <w:color w:val="0000FF"/>
        </w:rPr>
        <w:t>New</w:t>
      </w:r>
      <w:r>
        <w:t xml:space="preserve"> </w:t>
      </w:r>
      <w:r>
        <w:rPr>
          <w:color w:val="008080"/>
        </w:rPr>
        <w:t>TransactionScope</w:t>
      </w:r>
      <w:r>
        <w:t>())</w:t>
      </w:r>
    </w:p>
    <w:p w14:paraId="1CF7655D" w14:textId="77777777" w:rsidR="0093524B" w:rsidRDefault="0093524B" w:rsidP="0093524B">
      <w:pPr>
        <w:pStyle w:val="Code"/>
      </w:pPr>
      <w:r>
        <w:tab/>
        <w:t>db.SubmitChanges()</w:t>
      </w:r>
    </w:p>
    <w:p w14:paraId="59F86D23" w14:textId="77777777" w:rsidR="0093524B" w:rsidRDefault="0093524B" w:rsidP="0093524B">
      <w:pPr>
        <w:pStyle w:val="Code"/>
      </w:pPr>
      <w:r>
        <w:tab/>
        <w:t>ts.Complete()</w:t>
      </w:r>
    </w:p>
    <w:p w14:paraId="2A7FB514" w14:textId="77777777" w:rsidR="0093524B" w:rsidRDefault="0093524B" w:rsidP="0093524B">
      <w:pPr>
        <w:pStyle w:val="Code"/>
      </w:pPr>
      <w:r w:rsidRPr="002658BD">
        <w:rPr>
          <w:color w:val="3333FF"/>
        </w:rPr>
        <w:t>End Using</w:t>
      </w:r>
    </w:p>
    <w:p w14:paraId="0052802F" w14:textId="77777777" w:rsidR="0093524B" w:rsidRPr="00956B47" w:rsidRDefault="0093524B" w:rsidP="0093524B">
      <w:pPr>
        <w:pStyle w:val="Code"/>
      </w:pPr>
    </w:p>
    <w:p w14:paraId="780C3C39" w14:textId="77777777" w:rsidR="0093524B" w:rsidRDefault="0093524B" w:rsidP="00960224">
      <w:pPr>
        <w:pStyle w:val="Text"/>
      </w:pPr>
    </w:p>
    <w:p w14:paraId="086F5CE9" w14:textId="77777777" w:rsidR="00727564" w:rsidRPr="00960224" w:rsidRDefault="00727564" w:rsidP="00960224">
      <w:pPr>
        <w:pStyle w:val="Text"/>
      </w:pPr>
      <w:r w:rsidRPr="00960224">
        <w:t>The example above initiates a fully serialized transaction by creating a new transaction scope object. All database commands executed within the scope of the transaction will be guarded by the transaction.</w:t>
      </w:r>
    </w:p>
    <w:p w14:paraId="334BFE48" w14:textId="77777777" w:rsidR="00D01502" w:rsidRPr="0093524B" w:rsidRDefault="0093524B" w:rsidP="00956B47">
      <w:pPr>
        <w:pStyle w:val="Code"/>
        <w:rPr>
          <w:rStyle w:val="MultilanguageMarkerAuto"/>
        </w:rPr>
      </w:pPr>
      <w:r w:rsidRPr="0093524B">
        <w:rPr>
          <w:rStyle w:val="MultilanguageMarkerAuto"/>
        </w:rPr>
        <w:t>[C#]</w:t>
      </w:r>
    </w:p>
    <w:p w14:paraId="0566ED5F" w14:textId="77777777" w:rsidR="00D01502" w:rsidRDefault="00727564" w:rsidP="00956B47">
      <w:pPr>
        <w:pStyle w:val="Code"/>
      </w:pPr>
      <w:r>
        <w:rPr>
          <w:color w:val="008080"/>
        </w:rPr>
        <w:t>Product</w:t>
      </w:r>
      <w:r>
        <w:t xml:space="preserve"> prod = </w:t>
      </w:r>
      <w:r w:rsidR="00C11DA3">
        <w:t>db.Products</w:t>
      </w:r>
      <w:r w:rsidR="00096539">
        <w:t>.Single</w:t>
      </w:r>
      <w:r w:rsidR="00956B47">
        <w:t>(p =&gt; p.ProductId == 15);</w:t>
      </w:r>
    </w:p>
    <w:p w14:paraId="58AD077D" w14:textId="77777777" w:rsidR="00D01502" w:rsidRPr="00D01502" w:rsidRDefault="00D01502" w:rsidP="00956B47">
      <w:pPr>
        <w:pStyle w:val="Code"/>
      </w:pPr>
    </w:p>
    <w:p w14:paraId="0105262C" w14:textId="77777777" w:rsidR="00D01502" w:rsidRDefault="00727564" w:rsidP="00956B47">
      <w:pPr>
        <w:pStyle w:val="Code"/>
      </w:pPr>
      <w:r>
        <w:rPr>
          <w:color w:val="0000FF"/>
        </w:rPr>
        <w:t>if</w:t>
      </w:r>
      <w:r w:rsidR="00956B47">
        <w:t xml:space="preserve"> (prod.UnitsInStock &gt; 0)</w:t>
      </w:r>
    </w:p>
    <w:p w14:paraId="3D961EB5" w14:textId="77777777" w:rsidR="00D01502" w:rsidRPr="00D01502" w:rsidRDefault="00956B47" w:rsidP="00956B47">
      <w:pPr>
        <w:pStyle w:val="Code"/>
      </w:pPr>
      <w:r>
        <w:tab/>
      </w:r>
      <w:r w:rsidR="00727564">
        <w:t>prod.UnitsInStock--;</w:t>
      </w:r>
    </w:p>
    <w:p w14:paraId="4324CC7D" w14:textId="77777777" w:rsidR="00D01502" w:rsidRPr="00D01502" w:rsidRDefault="00D01502" w:rsidP="00956B47">
      <w:pPr>
        <w:pStyle w:val="Code"/>
      </w:pPr>
    </w:p>
    <w:p w14:paraId="75C5A854" w14:textId="77777777" w:rsidR="00D01502" w:rsidRDefault="00727564" w:rsidP="00956B47">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t>()) {</w:t>
      </w:r>
    </w:p>
    <w:p w14:paraId="3AD7A550" w14:textId="77777777" w:rsidR="00D01502" w:rsidRDefault="00956B47" w:rsidP="00956B47">
      <w:pPr>
        <w:pStyle w:val="Code"/>
      </w:pPr>
      <w:r>
        <w:tab/>
      </w:r>
      <w:r w:rsidR="00727564">
        <w:t>db.ExecuteCommand(</w:t>
      </w:r>
      <w:r w:rsidR="00771424">
        <w:t>"</w:t>
      </w:r>
      <w:r w:rsidR="00727564">
        <w:t>exec sp_BeforeSubmit</w:t>
      </w:r>
      <w:r w:rsidR="00771424">
        <w:t>"</w:t>
      </w:r>
      <w:r w:rsidR="00727564">
        <w:t>);</w:t>
      </w:r>
      <w:r w:rsidR="00D01502">
        <w:br/>
      </w:r>
      <w:r>
        <w:tab/>
      </w:r>
      <w:r w:rsidR="00727564">
        <w:t>db.SubmitChanges();</w:t>
      </w:r>
    </w:p>
    <w:p w14:paraId="7DEDBF35" w14:textId="77777777" w:rsidR="00D01502" w:rsidRDefault="00956B47" w:rsidP="00956B47">
      <w:pPr>
        <w:pStyle w:val="Code"/>
      </w:pPr>
      <w:r>
        <w:tab/>
      </w:r>
      <w:r w:rsidR="00727564">
        <w:t>ts.Complete();</w:t>
      </w:r>
    </w:p>
    <w:p w14:paraId="24CD4998" w14:textId="77777777" w:rsidR="00727564" w:rsidRDefault="00727564" w:rsidP="00956B47">
      <w:pPr>
        <w:pStyle w:val="Code"/>
      </w:pPr>
      <w:r>
        <w:t>}</w:t>
      </w:r>
    </w:p>
    <w:p w14:paraId="728D10ED" w14:textId="77777777" w:rsidR="00D01502" w:rsidRDefault="00D01502" w:rsidP="00956B47">
      <w:pPr>
        <w:pStyle w:val="Code"/>
      </w:pPr>
    </w:p>
    <w:p w14:paraId="28CF4398" w14:textId="77777777" w:rsidR="0093524B" w:rsidRDefault="0093524B" w:rsidP="00960224">
      <w:pPr>
        <w:pStyle w:val="Text"/>
      </w:pPr>
    </w:p>
    <w:p w14:paraId="3260DC7C"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48F758B6"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54132BE3"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7E878146" w14:textId="77777777" w:rsidR="0093524B" w:rsidRDefault="0093524B" w:rsidP="0093524B">
      <w:pPr>
        <w:pStyle w:val="Code"/>
        <w:rPr>
          <w:color w:val="0000FF"/>
        </w:rPr>
      </w:pPr>
    </w:p>
    <w:p w14:paraId="2F774428"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0D7E7166" w14:textId="77777777" w:rsidR="0093524B" w:rsidRDefault="0093524B" w:rsidP="0093524B">
      <w:pPr>
        <w:pStyle w:val="Code"/>
      </w:pPr>
      <w:r>
        <w:tab/>
      </w:r>
      <w:r>
        <w:rPr>
          <w:lang w:eastAsia="en-US"/>
        </w:rPr>
        <w:t>product</w:t>
      </w:r>
      <w:r>
        <w:t>.UnitsInStock -= 1</w:t>
      </w:r>
    </w:p>
    <w:p w14:paraId="46D118BE" w14:textId="77777777" w:rsidR="0093524B" w:rsidRDefault="0093524B" w:rsidP="0093524B">
      <w:pPr>
        <w:pStyle w:val="Code"/>
        <w:rPr>
          <w:color w:val="0000FF"/>
        </w:rPr>
      </w:pPr>
      <w:r w:rsidRPr="002658BD">
        <w:rPr>
          <w:color w:val="3333FF"/>
          <w:lang w:eastAsia="en-US"/>
        </w:rPr>
        <w:t>End If</w:t>
      </w:r>
    </w:p>
    <w:p w14:paraId="5EAEFDD3" w14:textId="77777777" w:rsidR="0093524B" w:rsidRDefault="0093524B" w:rsidP="0093524B">
      <w:pPr>
        <w:pStyle w:val="Code"/>
        <w:rPr>
          <w:color w:val="0000FF"/>
        </w:rPr>
      </w:pPr>
    </w:p>
    <w:p w14:paraId="7A4C6875" w14:textId="77777777" w:rsidR="0093524B" w:rsidRDefault="0093524B" w:rsidP="0093524B">
      <w:pPr>
        <w:pStyle w:val="Code"/>
      </w:pPr>
      <w:r>
        <w:rPr>
          <w:color w:val="0000FF"/>
        </w:rPr>
        <w:t>Using</w:t>
      </w:r>
      <w:r>
        <w:t xml:space="preserve"> ts </w:t>
      </w:r>
      <w:r w:rsidRPr="002658BD">
        <w:rPr>
          <w:color w:val="3333FF"/>
        </w:rPr>
        <w:t>As</w:t>
      </w:r>
      <w:r>
        <w:t xml:space="preserve"> </w:t>
      </w:r>
      <w:r>
        <w:rPr>
          <w:color w:val="008080"/>
        </w:rPr>
        <w:t>TransactionScope</w:t>
      </w:r>
      <w:r>
        <w:t xml:space="preserve"> = </w:t>
      </w:r>
      <w:r>
        <w:rPr>
          <w:color w:val="0000FF"/>
        </w:rPr>
        <w:t>New</w:t>
      </w:r>
      <w:r>
        <w:t xml:space="preserve"> </w:t>
      </w:r>
      <w:r>
        <w:rPr>
          <w:color w:val="008080"/>
        </w:rPr>
        <w:t>TransactionScope</w:t>
      </w:r>
      <w:r>
        <w:t>())</w:t>
      </w:r>
    </w:p>
    <w:p w14:paraId="6050446B" w14:textId="77777777" w:rsidR="0093524B" w:rsidRDefault="0093524B" w:rsidP="0093524B">
      <w:pPr>
        <w:pStyle w:val="Code"/>
      </w:pPr>
      <w:r>
        <w:tab/>
        <w:t>db.ExecuteCommand(“exec sp_BeforeSubmit”)</w:t>
      </w:r>
    </w:p>
    <w:p w14:paraId="025D96B7" w14:textId="77777777" w:rsidR="0093524B" w:rsidRDefault="0093524B" w:rsidP="0093524B">
      <w:pPr>
        <w:pStyle w:val="Code"/>
      </w:pPr>
      <w:r>
        <w:tab/>
        <w:t>db.SubmitChanges()</w:t>
      </w:r>
    </w:p>
    <w:p w14:paraId="5B6B95CA" w14:textId="77777777" w:rsidR="0093524B" w:rsidRDefault="0093524B" w:rsidP="0093524B">
      <w:pPr>
        <w:pStyle w:val="Code"/>
      </w:pPr>
      <w:r>
        <w:tab/>
        <w:t>ts.Complete()</w:t>
      </w:r>
    </w:p>
    <w:p w14:paraId="495E3FC6" w14:textId="77777777" w:rsidR="0093524B" w:rsidRDefault="0093524B" w:rsidP="0093524B">
      <w:pPr>
        <w:pStyle w:val="Code"/>
      </w:pPr>
      <w:r w:rsidRPr="002658BD">
        <w:rPr>
          <w:color w:val="3333FF"/>
        </w:rPr>
        <w:t>End Using</w:t>
      </w:r>
    </w:p>
    <w:p w14:paraId="3FC17428" w14:textId="77777777" w:rsidR="0093524B" w:rsidRDefault="0093524B" w:rsidP="0093524B">
      <w:pPr>
        <w:pStyle w:val="Code"/>
      </w:pPr>
    </w:p>
    <w:p w14:paraId="7B920B94" w14:textId="77777777" w:rsidR="0093524B" w:rsidRDefault="0093524B" w:rsidP="00960224">
      <w:pPr>
        <w:pStyle w:val="Text"/>
      </w:pPr>
    </w:p>
    <w:p w14:paraId="2CD31FEF" w14:textId="77777777" w:rsidR="00727564" w:rsidRPr="00960224" w:rsidRDefault="00727564" w:rsidP="00960224">
      <w:pPr>
        <w:pStyle w:val="Text"/>
      </w:pPr>
      <w:r w:rsidRPr="00960224">
        <w:t xml:space="preserve">This modified version of the same example uses the </w:t>
      </w:r>
      <w:r w:rsidRPr="00002CE9">
        <w:rPr>
          <w:rStyle w:val="CodeEmbedded"/>
        </w:rPr>
        <w:t>ExecuteCommand()</w:t>
      </w:r>
      <w:r w:rsidRPr="00960224">
        <w:t xml:space="preserve"> method on the </w:t>
      </w:r>
      <w:r w:rsidRPr="00002CE9">
        <w:rPr>
          <w:rStyle w:val="CodeEmbedded"/>
        </w:rPr>
        <w:t>DataContext</w:t>
      </w:r>
      <w:r w:rsidRPr="00960224">
        <w:t xml:space="preserve"> to execute a stored procedure in the database right before the changes are submitted. Regardless of what the stored procedure does to the database, we can be certain its actions are part of the same transaction.</w:t>
      </w:r>
    </w:p>
    <w:p w14:paraId="3A7CCE58" w14:textId="77777777" w:rsidR="00727564" w:rsidRPr="00960224" w:rsidRDefault="00727564" w:rsidP="00960224">
      <w:pPr>
        <w:pStyle w:val="Text"/>
      </w:pPr>
      <w:r w:rsidRPr="00960224">
        <w:t xml:space="preserve">If the transaction completes successfully the </w:t>
      </w:r>
      <w:r w:rsidRPr="00002CE9">
        <w:rPr>
          <w:rStyle w:val="CodeEmbedded"/>
        </w:rPr>
        <w:t>DataContext</w:t>
      </w:r>
      <w:r w:rsidRPr="00960224">
        <w:t xml:space="preserve"> </w:t>
      </w:r>
      <w:r w:rsidR="00161FCC" w:rsidRPr="00960224">
        <w:t>throws out all the accumulated tracking information and treats the new states of the entities as unchanged.</w:t>
      </w:r>
      <w:r w:rsidRPr="00960224">
        <w:t xml:space="preserve"> It does not, however, rollback the changes to your objects if the transaction fails. This allows you the maximum flexibility in dealing with problems during change submission.</w:t>
      </w:r>
    </w:p>
    <w:p w14:paraId="6104DA7C" w14:textId="77777777" w:rsidR="00727564" w:rsidRPr="00960224" w:rsidRDefault="00727564" w:rsidP="00960224">
      <w:pPr>
        <w:pStyle w:val="Text"/>
      </w:pPr>
      <w:r w:rsidRPr="00960224">
        <w:t xml:space="preserve">It is also possible to use a local SQL transaction instead of the new </w:t>
      </w:r>
      <w:r w:rsidRPr="00002CE9">
        <w:rPr>
          <w:rStyle w:val="CodeEmbedded"/>
        </w:rPr>
        <w:t>TransactionScope</w:t>
      </w:r>
      <w:r w:rsidRPr="00960224">
        <w:t xml:space="preserve">. </w:t>
      </w:r>
      <w:r w:rsidR="001D066C" w:rsidRPr="00960224">
        <w:t>LINQ to SQL</w:t>
      </w:r>
      <w:r w:rsidRPr="00960224">
        <w:t xml:space="preserve"> offers this capability to help you integrate </w:t>
      </w:r>
      <w:r w:rsidR="001D066C" w:rsidRPr="00960224">
        <w:t>LINQ to SQL</w:t>
      </w:r>
      <w:r w:rsidRPr="00960224">
        <w:t xml:space="preserve"> features into pre-existing </w:t>
      </w:r>
      <w:r w:rsidR="000E0731" w:rsidRPr="00960224">
        <w:t>ADO.NET</w:t>
      </w:r>
      <w:r w:rsidRPr="00960224">
        <w:t xml:space="preserve"> applications. However, if you go this route you will need to be responsible for much more.</w:t>
      </w:r>
    </w:p>
    <w:p w14:paraId="123EC30E" w14:textId="77777777" w:rsidR="00D01502" w:rsidRPr="0093524B" w:rsidRDefault="0093524B" w:rsidP="00067DDE">
      <w:pPr>
        <w:pStyle w:val="Code"/>
        <w:rPr>
          <w:rStyle w:val="MultilanguageMarkerAuto"/>
        </w:rPr>
      </w:pPr>
      <w:r w:rsidRPr="0093524B">
        <w:rPr>
          <w:rStyle w:val="MultilanguageMarkerAuto"/>
        </w:rPr>
        <w:t>[C#}</w:t>
      </w:r>
    </w:p>
    <w:p w14:paraId="0CCDBB2B" w14:textId="77777777" w:rsidR="00D01502" w:rsidRPr="00D01502" w:rsidRDefault="00727564" w:rsidP="00067DDE">
      <w:pPr>
        <w:pStyle w:val="Code"/>
      </w:pPr>
      <w:r>
        <w:rPr>
          <w:color w:val="008080"/>
        </w:rPr>
        <w:t>Product</w:t>
      </w:r>
      <w:r>
        <w:t xml:space="preserve"> prod = q</w:t>
      </w:r>
      <w:r w:rsidR="00096539">
        <w:t>.Single</w:t>
      </w:r>
      <w:r>
        <w:t>(p =&gt; p.ProductId == 15);</w:t>
      </w:r>
    </w:p>
    <w:p w14:paraId="4B92143F" w14:textId="77777777" w:rsidR="00D01502" w:rsidRPr="00D01502" w:rsidRDefault="00D01502" w:rsidP="00067DDE">
      <w:pPr>
        <w:pStyle w:val="Code"/>
      </w:pPr>
    </w:p>
    <w:p w14:paraId="3E1F947F" w14:textId="77777777" w:rsidR="00D01502" w:rsidRDefault="00727564" w:rsidP="00067DDE">
      <w:pPr>
        <w:pStyle w:val="Code"/>
      </w:pPr>
      <w:r>
        <w:rPr>
          <w:color w:val="0000FF"/>
        </w:rPr>
        <w:t>if</w:t>
      </w:r>
      <w:r w:rsidR="00067DDE">
        <w:t xml:space="preserve"> (prod.UnitsInStock &gt; 0)</w:t>
      </w:r>
    </w:p>
    <w:p w14:paraId="5C909D48" w14:textId="77777777" w:rsidR="00D01502" w:rsidRDefault="00067DDE" w:rsidP="00067DDE">
      <w:pPr>
        <w:pStyle w:val="Code"/>
      </w:pPr>
      <w:r>
        <w:tab/>
      </w:r>
      <w:r w:rsidR="00727564">
        <w:t>prod.UnitsInStock--;</w:t>
      </w:r>
    </w:p>
    <w:p w14:paraId="32EEC87F" w14:textId="77777777" w:rsidR="00D01502" w:rsidRDefault="00D01502" w:rsidP="00067DDE">
      <w:pPr>
        <w:pStyle w:val="Code"/>
      </w:pPr>
    </w:p>
    <w:p w14:paraId="0D8E74D9" w14:textId="77777777" w:rsidR="00D01502" w:rsidRDefault="00727564" w:rsidP="00067DDE">
      <w:pPr>
        <w:pStyle w:val="Code"/>
      </w:pPr>
      <w:r>
        <w:t>db.Transaction = db.Connection.BeginTransaction();</w:t>
      </w:r>
    </w:p>
    <w:p w14:paraId="2D2571F7" w14:textId="77777777" w:rsidR="00D01502" w:rsidRDefault="00727564" w:rsidP="00067DDE">
      <w:pPr>
        <w:pStyle w:val="Code"/>
      </w:pPr>
      <w:r w:rsidRPr="000749AB">
        <w:rPr>
          <w:color w:val="0000FF"/>
        </w:rPr>
        <w:t>try</w:t>
      </w:r>
      <w:r>
        <w:t xml:space="preserve"> {</w:t>
      </w:r>
    </w:p>
    <w:p w14:paraId="1091CF00" w14:textId="77777777" w:rsidR="00D01502" w:rsidRDefault="00067DDE" w:rsidP="00067DDE">
      <w:pPr>
        <w:pStyle w:val="Code"/>
      </w:pPr>
      <w:r>
        <w:tab/>
      </w:r>
      <w:r w:rsidR="00727564">
        <w:t>db.SubmitChanges();</w:t>
      </w:r>
    </w:p>
    <w:p w14:paraId="44BEE44E" w14:textId="77777777" w:rsidR="00D01502" w:rsidRDefault="00067DDE" w:rsidP="00067DDE">
      <w:pPr>
        <w:pStyle w:val="Code"/>
      </w:pPr>
      <w:r>
        <w:tab/>
      </w:r>
      <w:r w:rsidR="00727564">
        <w:t>db.Transaction.Commit();</w:t>
      </w:r>
    </w:p>
    <w:p w14:paraId="6A494BBE" w14:textId="77777777" w:rsidR="00D01502" w:rsidRDefault="00067DDE" w:rsidP="00067DDE">
      <w:pPr>
        <w:pStyle w:val="Code"/>
      </w:pPr>
      <w:r>
        <w:t>}</w:t>
      </w:r>
    </w:p>
    <w:p w14:paraId="18EB95D6" w14:textId="77777777" w:rsidR="00D01502" w:rsidRDefault="00727564" w:rsidP="00067DDE">
      <w:pPr>
        <w:pStyle w:val="Code"/>
      </w:pPr>
      <w:r w:rsidRPr="000749AB">
        <w:rPr>
          <w:color w:val="0000FF"/>
        </w:rPr>
        <w:t>catch</w:t>
      </w:r>
      <w:r w:rsidR="00067DDE">
        <w:t xml:space="preserve"> {</w:t>
      </w:r>
    </w:p>
    <w:p w14:paraId="20DFF61B" w14:textId="77777777" w:rsidR="00D01502" w:rsidRDefault="00067DDE" w:rsidP="00067DDE">
      <w:pPr>
        <w:pStyle w:val="Code"/>
      </w:pPr>
      <w:r>
        <w:tab/>
        <w:t>db.Transaction.</w:t>
      </w:r>
      <w:r w:rsidR="00C11DA3">
        <w:t>Rollback</w:t>
      </w:r>
      <w:r>
        <w:t>();</w:t>
      </w:r>
    </w:p>
    <w:p w14:paraId="4AF12899" w14:textId="77777777" w:rsidR="00D01502" w:rsidRDefault="00067DDE" w:rsidP="00067DDE">
      <w:pPr>
        <w:pStyle w:val="Code"/>
      </w:pPr>
      <w:r>
        <w:tab/>
      </w:r>
      <w:r w:rsidR="00727564" w:rsidRPr="000749AB">
        <w:rPr>
          <w:color w:val="0000FF"/>
        </w:rPr>
        <w:t>throw</w:t>
      </w:r>
      <w:r>
        <w:t>;</w:t>
      </w:r>
    </w:p>
    <w:p w14:paraId="20AF57AA" w14:textId="77777777" w:rsidR="00D01502" w:rsidRDefault="00067DDE" w:rsidP="00067DDE">
      <w:pPr>
        <w:pStyle w:val="Code"/>
      </w:pPr>
      <w:r>
        <w:t>}</w:t>
      </w:r>
    </w:p>
    <w:p w14:paraId="01C2E5AF" w14:textId="77777777" w:rsidR="00D01502" w:rsidRDefault="00727564" w:rsidP="00067DDE">
      <w:pPr>
        <w:pStyle w:val="Code"/>
      </w:pPr>
      <w:r w:rsidRPr="000749AB">
        <w:rPr>
          <w:color w:val="0000FF"/>
        </w:rPr>
        <w:t>finally</w:t>
      </w:r>
      <w:r w:rsidR="00067DDE">
        <w:t xml:space="preserve"> {</w:t>
      </w:r>
    </w:p>
    <w:p w14:paraId="2CF224A5" w14:textId="77777777" w:rsidR="00D01502" w:rsidRDefault="00067DDE" w:rsidP="00067DDE">
      <w:pPr>
        <w:pStyle w:val="Code"/>
      </w:pPr>
      <w:r>
        <w:tab/>
        <w:t xml:space="preserve">db.Transaction = </w:t>
      </w:r>
      <w:r w:rsidRPr="00067DDE">
        <w:rPr>
          <w:color w:val="0000FF"/>
        </w:rPr>
        <w:t>null</w:t>
      </w:r>
      <w:r>
        <w:t>;</w:t>
      </w:r>
    </w:p>
    <w:p w14:paraId="60749F04" w14:textId="77777777" w:rsidR="00727564" w:rsidRDefault="00727564" w:rsidP="00067DDE">
      <w:pPr>
        <w:pStyle w:val="Code"/>
      </w:pPr>
      <w:r>
        <w:t>}</w:t>
      </w:r>
    </w:p>
    <w:p w14:paraId="75053B76" w14:textId="77777777" w:rsidR="00D01502" w:rsidRPr="003F0693" w:rsidRDefault="00D01502" w:rsidP="00067DDE">
      <w:pPr>
        <w:pStyle w:val="Code"/>
      </w:pPr>
    </w:p>
    <w:p w14:paraId="64C703FE" w14:textId="77777777" w:rsidR="0093524B" w:rsidRDefault="0093524B" w:rsidP="00960224">
      <w:pPr>
        <w:pStyle w:val="Text"/>
      </w:pPr>
    </w:p>
    <w:p w14:paraId="41F1174B"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591760ED"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70EE4547"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7FE4A52F" w14:textId="77777777" w:rsidR="0093524B" w:rsidRDefault="0093524B" w:rsidP="0093524B">
      <w:pPr>
        <w:pStyle w:val="Code"/>
        <w:rPr>
          <w:color w:val="0000FF"/>
        </w:rPr>
      </w:pPr>
    </w:p>
    <w:p w14:paraId="01A1E79A"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3B3EA53C" w14:textId="77777777" w:rsidR="0093524B" w:rsidRDefault="0093524B" w:rsidP="0093524B">
      <w:pPr>
        <w:pStyle w:val="Code"/>
      </w:pPr>
      <w:r>
        <w:tab/>
      </w:r>
      <w:r>
        <w:rPr>
          <w:lang w:eastAsia="en-US"/>
        </w:rPr>
        <w:t>product</w:t>
      </w:r>
      <w:r>
        <w:t>.UnitsInStock -= 1</w:t>
      </w:r>
    </w:p>
    <w:p w14:paraId="6D55C1AB" w14:textId="77777777" w:rsidR="0093524B" w:rsidRDefault="0093524B" w:rsidP="0093524B">
      <w:pPr>
        <w:pStyle w:val="Code"/>
        <w:rPr>
          <w:color w:val="0000FF"/>
        </w:rPr>
      </w:pPr>
      <w:r w:rsidRPr="002658BD">
        <w:rPr>
          <w:color w:val="3333FF"/>
          <w:lang w:eastAsia="en-US"/>
        </w:rPr>
        <w:t>End If</w:t>
      </w:r>
    </w:p>
    <w:p w14:paraId="0DF39E62" w14:textId="77777777" w:rsidR="0093524B" w:rsidRDefault="0093524B" w:rsidP="0093524B">
      <w:pPr>
        <w:pStyle w:val="Code"/>
      </w:pPr>
    </w:p>
    <w:p w14:paraId="560FC03C" w14:textId="77777777" w:rsidR="0093524B" w:rsidRDefault="0093524B" w:rsidP="0093524B">
      <w:pPr>
        <w:pStyle w:val="Code"/>
      </w:pPr>
      <w:r>
        <w:t>db.Transaction = db.Connection.BeginTransaction()</w:t>
      </w:r>
    </w:p>
    <w:p w14:paraId="354EA533" w14:textId="77777777" w:rsidR="0093524B" w:rsidRDefault="0093524B" w:rsidP="0093524B">
      <w:pPr>
        <w:pStyle w:val="Code"/>
      </w:pPr>
      <w:r>
        <w:rPr>
          <w:color w:val="0000FF"/>
        </w:rPr>
        <w:t>T</w:t>
      </w:r>
      <w:r w:rsidRPr="000749AB">
        <w:rPr>
          <w:color w:val="0000FF"/>
        </w:rPr>
        <w:t>ry</w:t>
      </w:r>
    </w:p>
    <w:p w14:paraId="2524627B" w14:textId="77777777" w:rsidR="0093524B" w:rsidRDefault="0093524B" w:rsidP="0093524B">
      <w:pPr>
        <w:pStyle w:val="Code"/>
      </w:pPr>
      <w:r>
        <w:tab/>
        <w:t>db.SubmitChanges()</w:t>
      </w:r>
    </w:p>
    <w:p w14:paraId="7FE2D110" w14:textId="77777777" w:rsidR="0093524B" w:rsidRDefault="0093524B" w:rsidP="0093524B">
      <w:pPr>
        <w:pStyle w:val="Code"/>
      </w:pPr>
      <w:r>
        <w:tab/>
        <w:t>db.Transaction.Commit()</w:t>
      </w:r>
    </w:p>
    <w:p w14:paraId="3B7B3E7C" w14:textId="77777777" w:rsidR="0093524B" w:rsidRDefault="0093524B" w:rsidP="0093524B">
      <w:pPr>
        <w:pStyle w:val="Code"/>
      </w:pPr>
    </w:p>
    <w:p w14:paraId="0218F5A4" w14:textId="77777777" w:rsidR="0093524B" w:rsidRDefault="0093524B" w:rsidP="0093524B">
      <w:pPr>
        <w:pStyle w:val="Code"/>
      </w:pPr>
      <w:r w:rsidRPr="000749AB">
        <w:rPr>
          <w:color w:val="0000FF"/>
        </w:rPr>
        <w:t>catch</w:t>
      </w:r>
      <w:r>
        <w:t xml:space="preserve"> e </w:t>
      </w:r>
      <w:r w:rsidRPr="00117436">
        <w:rPr>
          <w:color w:val="3333FF"/>
        </w:rPr>
        <w:t>As</w:t>
      </w:r>
      <w:r>
        <w:t xml:space="preserve"> Exception</w:t>
      </w:r>
    </w:p>
    <w:p w14:paraId="129438D9" w14:textId="77777777" w:rsidR="0093524B" w:rsidRDefault="0093524B" w:rsidP="0093524B">
      <w:pPr>
        <w:pStyle w:val="Code"/>
      </w:pPr>
      <w:r>
        <w:tab/>
        <w:t>db.Transaction.Rollback()</w:t>
      </w:r>
    </w:p>
    <w:p w14:paraId="5B558D03" w14:textId="77777777" w:rsidR="0093524B" w:rsidRDefault="0093524B" w:rsidP="0093524B">
      <w:pPr>
        <w:pStyle w:val="Code"/>
      </w:pPr>
      <w:r>
        <w:tab/>
      </w:r>
      <w:r>
        <w:rPr>
          <w:color w:val="0000FF"/>
        </w:rPr>
        <w:t>T</w:t>
      </w:r>
      <w:r w:rsidRPr="000749AB">
        <w:rPr>
          <w:color w:val="0000FF"/>
        </w:rPr>
        <w:t>hrow</w:t>
      </w:r>
      <w:r>
        <w:t xml:space="preserve"> e</w:t>
      </w:r>
    </w:p>
    <w:p w14:paraId="7C0F9510" w14:textId="77777777" w:rsidR="0093524B" w:rsidRDefault="0093524B" w:rsidP="0093524B">
      <w:pPr>
        <w:pStyle w:val="Code"/>
      </w:pPr>
      <w:r>
        <w:rPr>
          <w:color w:val="0000FF"/>
        </w:rPr>
        <w:t>F</w:t>
      </w:r>
      <w:r w:rsidRPr="000749AB">
        <w:rPr>
          <w:color w:val="0000FF"/>
        </w:rPr>
        <w:t>inally</w:t>
      </w:r>
    </w:p>
    <w:p w14:paraId="7CD67301" w14:textId="77777777" w:rsidR="0093524B" w:rsidRDefault="0093524B" w:rsidP="0093524B">
      <w:pPr>
        <w:pStyle w:val="Code"/>
      </w:pPr>
      <w:r>
        <w:tab/>
        <w:t xml:space="preserve">db.Transaction = </w:t>
      </w:r>
      <w:r w:rsidRPr="00117436">
        <w:rPr>
          <w:color w:val="3333FF"/>
        </w:rPr>
        <w:t>Nothing</w:t>
      </w:r>
    </w:p>
    <w:p w14:paraId="4A06F8A8" w14:textId="77777777" w:rsidR="0093524B" w:rsidRPr="003F0693" w:rsidRDefault="0093524B" w:rsidP="0093524B">
      <w:pPr>
        <w:pStyle w:val="Code"/>
      </w:pPr>
      <w:r w:rsidRPr="00117436">
        <w:rPr>
          <w:color w:val="3333FF"/>
        </w:rPr>
        <w:t>End Try</w:t>
      </w:r>
    </w:p>
    <w:p w14:paraId="087E1249" w14:textId="77777777" w:rsidR="0093524B" w:rsidRPr="003F0693" w:rsidRDefault="0093524B" w:rsidP="0093524B">
      <w:pPr>
        <w:pStyle w:val="Code"/>
      </w:pPr>
    </w:p>
    <w:p w14:paraId="67903869" w14:textId="77777777" w:rsidR="0093524B" w:rsidRDefault="0093524B" w:rsidP="00960224">
      <w:pPr>
        <w:pStyle w:val="Text"/>
      </w:pPr>
    </w:p>
    <w:p w14:paraId="22D0EF56" w14:textId="77777777" w:rsidR="00727564" w:rsidRPr="00960224" w:rsidRDefault="00727564" w:rsidP="00960224">
      <w:pPr>
        <w:pStyle w:val="Text"/>
      </w:pPr>
      <w:r w:rsidRPr="00960224">
        <w:t xml:space="preserve">As you can see, using a manually controlled database transaction is a bit more involved. Not only do you have to start it yourself, you have to tell the </w:t>
      </w:r>
      <w:r w:rsidRPr="00002CE9">
        <w:rPr>
          <w:rStyle w:val="CodeEmbedded"/>
        </w:rPr>
        <w:t>DataContext</w:t>
      </w:r>
      <w:r w:rsidRPr="00960224">
        <w:t xml:space="preserve"> explicitly to use it by assigning it to the </w:t>
      </w:r>
      <w:r w:rsidRPr="00002CE9">
        <w:rPr>
          <w:rStyle w:val="CodeEmbedded"/>
        </w:rPr>
        <w:t>Transaction</w:t>
      </w:r>
      <w:r w:rsidRPr="00960224">
        <w:t xml:space="preserve"> property. Then you must use a try-catch block to encase you</w:t>
      </w:r>
      <w:r w:rsidR="00F54553">
        <w:t>r</w:t>
      </w:r>
      <w:r w:rsidRPr="00960224">
        <w:t xml:space="preserve"> submit logic, remembering to explicitly tell the transaction to commit and to explicit</w:t>
      </w:r>
      <w:r w:rsidR="00161FCC" w:rsidRPr="00960224">
        <w:t>ly</w:t>
      </w:r>
      <w:r w:rsidRPr="00960224">
        <w:t xml:space="preserve"> tell the </w:t>
      </w:r>
      <w:r w:rsidRPr="00002CE9">
        <w:rPr>
          <w:rStyle w:val="CodeEmbedded"/>
        </w:rPr>
        <w:t>DataContext</w:t>
      </w:r>
      <w:r w:rsidRPr="00960224">
        <w:t xml:space="preserve"> to accept changes, or to abort the transactions if there is failure at any point. Also, don</w:t>
      </w:r>
      <w:r w:rsidR="00771424">
        <w:t>'</w:t>
      </w:r>
      <w:r w:rsidRPr="00960224">
        <w:t xml:space="preserve">t forget to set the </w:t>
      </w:r>
      <w:r w:rsidRPr="00002CE9">
        <w:rPr>
          <w:rStyle w:val="CodeEmbedded"/>
        </w:rPr>
        <w:t>Transaction</w:t>
      </w:r>
      <w:r w:rsidRPr="00960224">
        <w:t xml:space="preserve"> property back</w:t>
      </w:r>
      <w:r w:rsidR="00F54553">
        <w:t xml:space="preserve"> to </w:t>
      </w:r>
      <w:r w:rsidR="00F54553" w:rsidRPr="00F54553">
        <w:rPr>
          <w:rStyle w:val="Bold"/>
        </w:rPr>
        <w:t>null</w:t>
      </w:r>
      <w:r w:rsidR="00F54553">
        <w:t xml:space="preserve"> when you are done.</w:t>
      </w:r>
    </w:p>
    <w:p w14:paraId="447A6BE4" w14:textId="77777777" w:rsidR="0099341E" w:rsidRPr="0099341E" w:rsidRDefault="00B91ECC" w:rsidP="00960224">
      <w:pPr>
        <w:pStyle w:val="Heading5"/>
      </w:pPr>
      <w:bookmarkStart w:id="821" w:name="_Toc157398750"/>
      <w:r>
        <w:t xml:space="preserve">4.5 </w:t>
      </w:r>
      <w:r w:rsidR="007D5E28">
        <w:t>Stored Procedures</w:t>
      </w:r>
      <w:bookmarkEnd w:id="821"/>
      <w:r w:rsidR="007D5E28">
        <w:t xml:space="preserve"> </w:t>
      </w:r>
    </w:p>
    <w:p w14:paraId="2789E5C4" w14:textId="77777777" w:rsidR="00727564" w:rsidRPr="00960224" w:rsidRDefault="00727564" w:rsidP="00960224">
      <w:pPr>
        <w:pStyle w:val="Text"/>
      </w:pPr>
      <w:r w:rsidRPr="00960224">
        <w:t xml:space="preserve">When </w:t>
      </w:r>
      <w:r w:rsidRPr="00002CE9">
        <w:rPr>
          <w:rStyle w:val="CodeEmbedded"/>
        </w:rPr>
        <w:t>SubmitChanges()</w:t>
      </w:r>
      <w:r w:rsidRPr="00960224">
        <w:t xml:space="preserve"> is called </w:t>
      </w:r>
      <w:r w:rsidR="001D066C" w:rsidRPr="00960224">
        <w:t>LINQ to SQL</w:t>
      </w:r>
      <w:r w:rsidRPr="00960224">
        <w:t xml:space="preserve"> generates and executes SQL commands to insert, update</w:t>
      </w:r>
      <w:r w:rsidR="00F54553">
        <w:t>,</w:t>
      </w:r>
      <w:r w:rsidRPr="00960224">
        <w:t xml:space="preserve"> and delete rows in the database. These actions can be overridden by application developers and in their place custom code can be used to perform the desired actions. In this way, alternative facilities like database</w:t>
      </w:r>
      <w:r w:rsidR="00F54553">
        <w:t>-</w:t>
      </w:r>
      <w:r w:rsidRPr="00960224">
        <w:t xml:space="preserve">stored procedures can be invoked automatically by the </w:t>
      </w:r>
      <w:r w:rsidRPr="00F54553">
        <w:rPr>
          <w:rStyle w:val="Italic"/>
        </w:rPr>
        <w:t>change processor</w:t>
      </w:r>
      <w:r w:rsidRPr="00960224">
        <w:t>.</w:t>
      </w:r>
    </w:p>
    <w:p w14:paraId="7040652B" w14:textId="77777777" w:rsidR="00727564" w:rsidRPr="00960224" w:rsidRDefault="00727564" w:rsidP="00960224">
      <w:pPr>
        <w:pStyle w:val="Text"/>
      </w:pPr>
      <w:r w:rsidRPr="00960224">
        <w:t>Consider a stored procedure for updating the units in stock for the Products table in the Northwind sample database. The SQL declaration of the procedure is as follows.</w:t>
      </w:r>
    </w:p>
    <w:p w14:paraId="71762212" w14:textId="77777777" w:rsidR="00F54553" w:rsidRPr="0093524B" w:rsidRDefault="0093524B" w:rsidP="00067DDE">
      <w:pPr>
        <w:pStyle w:val="Code"/>
        <w:rPr>
          <w:rStyle w:val="MultilanguageMarkerAuto"/>
        </w:rPr>
      </w:pPr>
      <w:r w:rsidRPr="0093524B">
        <w:rPr>
          <w:rStyle w:val="MultilanguageMarkerAuto"/>
        </w:rPr>
        <w:t>[SQL]</w:t>
      </w:r>
    </w:p>
    <w:p w14:paraId="5C060BB1" w14:textId="77777777" w:rsidR="00F54553" w:rsidRDefault="00727564" w:rsidP="00067DDE">
      <w:pPr>
        <w:pStyle w:val="Code"/>
      </w:pPr>
      <w:r>
        <w:t>create proc UpdateProductStock</w:t>
      </w:r>
    </w:p>
    <w:p w14:paraId="6EFB6894" w14:textId="77777777" w:rsidR="00F54553" w:rsidRDefault="00727564" w:rsidP="00067DDE">
      <w:pPr>
        <w:pStyle w:val="Code"/>
      </w:pPr>
      <w:r>
        <w:tab/>
        <w:t>@id</w:t>
      </w:r>
      <w:r>
        <w:tab/>
      </w:r>
      <w:r>
        <w:tab/>
      </w:r>
      <w:r>
        <w:tab/>
      </w:r>
      <w:r>
        <w:tab/>
      </w:r>
      <w:r>
        <w:tab/>
        <w:t>int,</w:t>
      </w:r>
    </w:p>
    <w:p w14:paraId="3DE7E975" w14:textId="77777777" w:rsidR="00F54553" w:rsidRDefault="00727564" w:rsidP="00067DDE">
      <w:pPr>
        <w:pStyle w:val="Code"/>
      </w:pPr>
      <w:r>
        <w:tab/>
        <w:t xml:space="preserve">@originalUnits </w:t>
      </w:r>
      <w:r>
        <w:tab/>
        <w:t>int,</w:t>
      </w:r>
    </w:p>
    <w:p w14:paraId="04F3F25E" w14:textId="77777777" w:rsidR="00F54553" w:rsidRDefault="00067DDE" w:rsidP="00067DDE">
      <w:pPr>
        <w:pStyle w:val="Code"/>
      </w:pPr>
      <w:r>
        <w:tab/>
      </w:r>
      <w:r w:rsidR="00727564">
        <w:t>@decrement</w:t>
      </w:r>
      <w:r w:rsidR="00727564">
        <w:tab/>
      </w:r>
      <w:r w:rsidR="00727564">
        <w:tab/>
      </w:r>
      <w:r w:rsidR="00727564">
        <w:tab/>
        <w:t>int</w:t>
      </w:r>
    </w:p>
    <w:p w14:paraId="1DA5B0DB" w14:textId="77777777" w:rsidR="00727564" w:rsidRDefault="00727564" w:rsidP="00067DDE">
      <w:pPr>
        <w:pStyle w:val="Code"/>
      </w:pPr>
      <w:r>
        <w:t>as</w:t>
      </w:r>
    </w:p>
    <w:p w14:paraId="787E7794" w14:textId="77777777" w:rsidR="00F54553" w:rsidRPr="000C4EA9" w:rsidRDefault="00F54553" w:rsidP="00067DDE">
      <w:pPr>
        <w:pStyle w:val="Code"/>
      </w:pPr>
    </w:p>
    <w:p w14:paraId="26BE678C" w14:textId="77777777" w:rsidR="0093524B" w:rsidRDefault="0093524B" w:rsidP="00960224">
      <w:pPr>
        <w:pStyle w:val="Text"/>
      </w:pPr>
    </w:p>
    <w:p w14:paraId="71972638" w14:textId="77777777" w:rsidR="00727564" w:rsidRPr="00960224" w:rsidRDefault="00727564" w:rsidP="00960224">
      <w:pPr>
        <w:pStyle w:val="Text"/>
      </w:pPr>
      <w:r w:rsidRPr="00960224">
        <w:t xml:space="preserve">You can use the stored procedure instead of the normal auto-generated update command by defining a method on your </w:t>
      </w:r>
      <w:r w:rsidR="00324893" w:rsidRPr="00960224">
        <w:t>strongly typed</w:t>
      </w:r>
      <w:r w:rsidRPr="00960224">
        <w:t xml:space="preserve"> </w:t>
      </w:r>
      <w:r w:rsidRPr="00002CE9">
        <w:rPr>
          <w:rStyle w:val="CodeEmbedded"/>
        </w:rPr>
        <w:t>DataContext</w:t>
      </w:r>
      <w:r w:rsidRPr="00960224">
        <w:t xml:space="preserve">. Even if the </w:t>
      </w:r>
      <w:r w:rsidRPr="00002CE9">
        <w:rPr>
          <w:rStyle w:val="CodeEmbedded"/>
        </w:rPr>
        <w:t>DataContext</w:t>
      </w:r>
      <w:r w:rsidRPr="00960224">
        <w:t xml:space="preserve"> class is being auto-generated by the </w:t>
      </w:r>
      <w:r w:rsidR="001D066C" w:rsidRPr="00960224">
        <w:t>LINQ to SQL</w:t>
      </w:r>
      <w:r w:rsidRPr="00960224">
        <w:t xml:space="preserve"> code generation tool, you can still specify these methods in a partial class of your own. </w:t>
      </w:r>
    </w:p>
    <w:p w14:paraId="4EA233AB" w14:textId="77777777" w:rsidR="00F54553" w:rsidRPr="005778FD" w:rsidRDefault="005778FD" w:rsidP="00067DDE">
      <w:pPr>
        <w:pStyle w:val="Code"/>
        <w:rPr>
          <w:rStyle w:val="MultilanguageMarkerAuto"/>
        </w:rPr>
      </w:pPr>
      <w:r w:rsidRPr="005778FD">
        <w:rPr>
          <w:rStyle w:val="MultilanguageMarkerAuto"/>
        </w:rPr>
        <w:t>[C#]</w:t>
      </w:r>
    </w:p>
    <w:p w14:paraId="3FA51497" w14:textId="77777777" w:rsidR="00F54553" w:rsidRDefault="00727564" w:rsidP="00067DDE">
      <w:pPr>
        <w:pStyle w:val="Code"/>
      </w:pPr>
      <w:r w:rsidRPr="00067DDE">
        <w:rPr>
          <w:color w:val="0000FF"/>
        </w:rPr>
        <w:t>public</w:t>
      </w:r>
      <w:r w:rsidRPr="00C669A9">
        <w:t xml:space="preserve"> </w:t>
      </w:r>
      <w:r w:rsidRPr="00067DDE">
        <w:rPr>
          <w:color w:val="0000FF"/>
        </w:rPr>
        <w:t>partial</w:t>
      </w:r>
      <w:r w:rsidRPr="00C669A9">
        <w:t xml:space="preserve"> </w:t>
      </w:r>
      <w:r w:rsidRPr="00067DDE">
        <w:rPr>
          <w:color w:val="0000FF"/>
        </w:rPr>
        <w:t>class</w:t>
      </w:r>
      <w:r>
        <w:t xml:space="preserve"> </w:t>
      </w:r>
      <w:r>
        <w:rPr>
          <w:color w:val="008080"/>
        </w:rPr>
        <w:t>Northwind</w:t>
      </w:r>
      <w:r>
        <w:t xml:space="preserve"> : </w:t>
      </w:r>
      <w:r>
        <w:rPr>
          <w:color w:val="008080"/>
        </w:rPr>
        <w:t>DataContext</w:t>
      </w:r>
    </w:p>
    <w:p w14:paraId="3B13CD28" w14:textId="77777777" w:rsidR="00F54553" w:rsidRDefault="00067DDE" w:rsidP="00067DDE">
      <w:pPr>
        <w:pStyle w:val="Code"/>
      </w:pPr>
      <w:r>
        <w:t>{</w:t>
      </w:r>
    </w:p>
    <w:p w14:paraId="01B24B61" w14:textId="77777777" w:rsidR="00F54553" w:rsidRDefault="00067DDE" w:rsidP="00067DDE">
      <w:pPr>
        <w:pStyle w:val="Code"/>
      </w:pPr>
      <w:r>
        <w:tab/>
        <w:t>...</w:t>
      </w:r>
    </w:p>
    <w:p w14:paraId="30028588" w14:textId="77777777" w:rsidR="00F54553" w:rsidRDefault="00F54553" w:rsidP="00067DDE">
      <w:pPr>
        <w:pStyle w:val="Code"/>
      </w:pPr>
    </w:p>
    <w:p w14:paraId="6BC97C36" w14:textId="77777777" w:rsidR="00F54553" w:rsidRDefault="00067DDE" w:rsidP="00067DDE">
      <w:pPr>
        <w:pStyle w:val="Code"/>
      </w:pPr>
      <w:r>
        <w:tab/>
      </w:r>
      <w:r w:rsidR="00727564" w:rsidRPr="00067DDE">
        <w:rPr>
          <w:color w:val="0000FF"/>
        </w:rPr>
        <w:t>public</w:t>
      </w:r>
      <w:r w:rsidR="00727564" w:rsidRPr="00C669A9">
        <w:t xml:space="preserve"> </w:t>
      </w:r>
      <w:r w:rsidR="00727564" w:rsidRPr="00067DDE">
        <w:rPr>
          <w:color w:val="0000FF"/>
        </w:rPr>
        <w:t>void</w:t>
      </w:r>
      <w:r w:rsidR="00727564">
        <w:t xml:space="preserve"> </w:t>
      </w:r>
      <w:r w:rsidR="00E83CFE">
        <w:t>UpdateProduct</w:t>
      </w:r>
      <w:r w:rsidR="00727564">
        <w:t>(</w:t>
      </w:r>
      <w:r w:rsidR="00727564">
        <w:rPr>
          <w:color w:val="008080"/>
        </w:rPr>
        <w:t>Product</w:t>
      </w:r>
      <w:r w:rsidR="00727564">
        <w:t xml:space="preserve"> original, </w:t>
      </w:r>
      <w:r w:rsidR="00727564">
        <w:rPr>
          <w:color w:val="008080"/>
        </w:rPr>
        <w:t>Product</w:t>
      </w:r>
      <w:r w:rsidR="00727564">
        <w:t xml:space="preserve"> current) {</w:t>
      </w:r>
    </w:p>
    <w:p w14:paraId="2BAF113D" w14:textId="77777777" w:rsidR="00F54553" w:rsidRDefault="00067DDE" w:rsidP="00067DDE">
      <w:pPr>
        <w:pStyle w:val="Code"/>
      </w:pPr>
      <w:r>
        <w:tab/>
      </w:r>
      <w:r>
        <w:tab/>
      </w:r>
      <w:r w:rsidR="00727564">
        <w:rPr>
          <w:color w:val="008000"/>
        </w:rPr>
        <w:t>// Execute the stored procedure for UnitsInStock update</w:t>
      </w:r>
    </w:p>
    <w:p w14:paraId="7635211B" w14:textId="77777777" w:rsidR="00F54553" w:rsidRDefault="00067DDE" w:rsidP="00067DDE">
      <w:pPr>
        <w:pStyle w:val="Code"/>
      </w:pPr>
      <w:r>
        <w:tab/>
      </w:r>
      <w:r>
        <w:tab/>
      </w:r>
      <w:r w:rsidR="00727564" w:rsidRPr="00067DDE">
        <w:rPr>
          <w:color w:val="0000FF"/>
        </w:rPr>
        <w:t>if</w:t>
      </w:r>
      <w:r w:rsidR="00727564">
        <w:t xml:space="preserve"> (original.UnitsInStock != current.UnitsInStock) {</w:t>
      </w:r>
    </w:p>
    <w:p w14:paraId="6F4401BE" w14:textId="77777777" w:rsidR="00F54553" w:rsidRDefault="00067DDE" w:rsidP="00067DDE">
      <w:pPr>
        <w:pStyle w:val="Code"/>
      </w:pPr>
      <w:r>
        <w:tab/>
      </w:r>
      <w:r>
        <w:tab/>
      </w:r>
      <w:r>
        <w:tab/>
      </w:r>
      <w:r w:rsidR="00727564" w:rsidRPr="00067DDE">
        <w:rPr>
          <w:color w:val="0000FF"/>
        </w:rPr>
        <w:t>int</w:t>
      </w:r>
      <w:r w:rsidR="00727564">
        <w:t xml:space="preserve"> rowCount = </w:t>
      </w:r>
      <w:r w:rsidR="00727564" w:rsidRPr="00067DDE">
        <w:rPr>
          <w:color w:val="0000FF"/>
        </w:rPr>
        <w:t>this</w:t>
      </w:r>
      <w:r w:rsidR="00727564">
        <w:t>.ExecuteCommand(</w:t>
      </w:r>
    </w:p>
    <w:p w14:paraId="1F03B64F" w14:textId="77777777" w:rsidR="00F54553" w:rsidRDefault="00067DDE" w:rsidP="00067DDE">
      <w:pPr>
        <w:pStyle w:val="Code"/>
      </w:pPr>
      <w:r>
        <w:tab/>
      </w:r>
      <w:r>
        <w:tab/>
      </w:r>
      <w:r>
        <w:tab/>
      </w:r>
      <w:r>
        <w:tab/>
      </w:r>
      <w:r w:rsidR="00727564">
        <w:rPr>
          <w:color w:val="800000"/>
        </w:rPr>
        <w:t xml:space="preserve">"exec UpdateProductStock </w:t>
      </w:r>
      <w:r>
        <w:rPr>
          <w:color w:val="800000"/>
        </w:rPr>
        <w:t>"</w:t>
      </w:r>
      <w:r>
        <w:t xml:space="preserve"> +</w:t>
      </w:r>
    </w:p>
    <w:p w14:paraId="6C75B7E8" w14:textId="77777777" w:rsidR="00F54553" w:rsidRDefault="00067DDE" w:rsidP="00067DDE">
      <w:pPr>
        <w:pStyle w:val="Code"/>
      </w:pPr>
      <w:r>
        <w:tab/>
      </w:r>
      <w:r>
        <w:tab/>
      </w:r>
      <w:r>
        <w:tab/>
      </w:r>
      <w:r>
        <w:tab/>
      </w:r>
      <w:r>
        <w:rPr>
          <w:color w:val="800000"/>
        </w:rPr>
        <w:t>"</w:t>
      </w:r>
      <w:r w:rsidR="00727564">
        <w:rPr>
          <w:color w:val="800000"/>
        </w:rPr>
        <w:t>@id={0}, @originalUnits={1}, @decrement={2}"</w:t>
      </w:r>
      <w:r w:rsidR="00727564">
        <w:t>,</w:t>
      </w:r>
    </w:p>
    <w:p w14:paraId="7B1D3CDC" w14:textId="77777777" w:rsidR="00F54553" w:rsidRDefault="00067DDE" w:rsidP="00067DDE">
      <w:pPr>
        <w:pStyle w:val="Code"/>
      </w:pPr>
      <w:r>
        <w:tab/>
      </w:r>
      <w:r>
        <w:tab/>
      </w:r>
      <w:r>
        <w:tab/>
      </w:r>
      <w:r>
        <w:tab/>
        <w:t>original.ProductID,</w:t>
      </w:r>
    </w:p>
    <w:p w14:paraId="2BB4AE3F" w14:textId="77777777" w:rsidR="00F54553" w:rsidRDefault="00067DDE" w:rsidP="00067DDE">
      <w:pPr>
        <w:pStyle w:val="Code"/>
      </w:pPr>
      <w:r>
        <w:tab/>
      </w:r>
      <w:r>
        <w:tab/>
      </w:r>
      <w:r>
        <w:tab/>
      </w:r>
      <w:r>
        <w:tab/>
      </w:r>
      <w:r w:rsidR="00727564">
        <w:t>original.UnitsInStock,</w:t>
      </w:r>
    </w:p>
    <w:p w14:paraId="4D8D7722" w14:textId="77777777" w:rsidR="00F54553" w:rsidRDefault="00067DDE" w:rsidP="00067DDE">
      <w:pPr>
        <w:pStyle w:val="Code"/>
      </w:pPr>
      <w:r>
        <w:tab/>
      </w:r>
      <w:r>
        <w:tab/>
      </w:r>
      <w:r>
        <w:tab/>
      </w:r>
      <w:r>
        <w:tab/>
      </w:r>
      <w:r w:rsidR="00727564">
        <w:t>(original.UnitsInStock - current.UnitsInStock)</w:t>
      </w:r>
    </w:p>
    <w:p w14:paraId="472041CC" w14:textId="77777777" w:rsidR="00F54553" w:rsidRDefault="00067DDE" w:rsidP="00067DDE">
      <w:pPr>
        <w:pStyle w:val="Code"/>
      </w:pPr>
      <w:r>
        <w:tab/>
      </w:r>
      <w:r>
        <w:tab/>
      </w:r>
      <w:r>
        <w:tab/>
      </w:r>
      <w:r w:rsidR="00727564">
        <w:t>);</w:t>
      </w:r>
    </w:p>
    <w:p w14:paraId="3B88FEE9" w14:textId="77777777" w:rsidR="00F54553" w:rsidRDefault="00067DDE" w:rsidP="00067DDE">
      <w:pPr>
        <w:pStyle w:val="Code"/>
      </w:pPr>
      <w:r>
        <w:tab/>
      </w:r>
      <w:r>
        <w:tab/>
      </w:r>
      <w:r>
        <w:tab/>
      </w:r>
      <w:r w:rsidR="00727564" w:rsidRPr="00067DDE">
        <w:rPr>
          <w:color w:val="0000FF"/>
        </w:rPr>
        <w:t>if</w:t>
      </w:r>
      <w:r>
        <w:t xml:space="preserve"> (rowCount &lt; 1)</w:t>
      </w:r>
    </w:p>
    <w:p w14:paraId="11A7F548" w14:textId="77777777" w:rsidR="00F54553" w:rsidRDefault="00067DDE" w:rsidP="00067DDE">
      <w:pPr>
        <w:pStyle w:val="Code"/>
      </w:pPr>
      <w:r>
        <w:tab/>
      </w:r>
      <w:r>
        <w:tab/>
      </w:r>
      <w:r>
        <w:tab/>
      </w:r>
      <w:r>
        <w:tab/>
      </w:r>
      <w:r w:rsidR="00727564" w:rsidRPr="00067DDE">
        <w:rPr>
          <w:color w:val="0000FF"/>
        </w:rPr>
        <w:t>throw</w:t>
      </w:r>
      <w:r>
        <w:t xml:space="preserve"> </w:t>
      </w:r>
      <w:r w:rsidR="00727564" w:rsidRPr="00067DDE">
        <w:rPr>
          <w:color w:val="0000FF"/>
        </w:rPr>
        <w:t>new</w:t>
      </w:r>
      <w:r w:rsidR="00727564">
        <w:t xml:space="preserve"> </w:t>
      </w:r>
      <w:r w:rsidR="00E83CFE">
        <w:rPr>
          <w:color w:val="008080"/>
        </w:rPr>
        <w:t>Exception</w:t>
      </w:r>
      <w:r>
        <w:t>(</w:t>
      </w:r>
      <w:r w:rsidR="00771424">
        <w:t>"</w:t>
      </w:r>
      <w:r w:rsidR="00E83CFE">
        <w:t>Error updating</w:t>
      </w:r>
      <w:r w:rsidR="00771424">
        <w:t>"</w:t>
      </w:r>
      <w:r>
        <w:t>)</w:t>
      </w:r>
      <w:r w:rsidR="00727564">
        <w:t>;</w:t>
      </w:r>
    </w:p>
    <w:p w14:paraId="73798D51" w14:textId="77777777" w:rsidR="00F54553" w:rsidRDefault="00067DDE" w:rsidP="00067DDE">
      <w:pPr>
        <w:pStyle w:val="Code"/>
      </w:pPr>
      <w:r>
        <w:tab/>
      </w:r>
      <w:r>
        <w:tab/>
        <w:t>}</w:t>
      </w:r>
    </w:p>
    <w:p w14:paraId="192F452E" w14:textId="77777777" w:rsidR="00F54553" w:rsidRDefault="00067DDE" w:rsidP="00067DDE">
      <w:pPr>
        <w:pStyle w:val="Code"/>
      </w:pPr>
      <w:r>
        <w:tab/>
      </w:r>
      <w:r>
        <w:tab/>
        <w:t>...</w:t>
      </w:r>
    </w:p>
    <w:p w14:paraId="457DA6A4" w14:textId="77777777" w:rsidR="00F54553" w:rsidRDefault="00067DDE" w:rsidP="00067DDE">
      <w:pPr>
        <w:pStyle w:val="Code"/>
      </w:pPr>
      <w:r>
        <w:tab/>
      </w:r>
      <w:r w:rsidR="00727564">
        <w:t>}</w:t>
      </w:r>
    </w:p>
    <w:p w14:paraId="006EAC83" w14:textId="77777777" w:rsidR="00727564" w:rsidRDefault="00067DDE" w:rsidP="00067DDE">
      <w:pPr>
        <w:pStyle w:val="Code"/>
      </w:pPr>
      <w:r>
        <w:t>}</w:t>
      </w:r>
    </w:p>
    <w:p w14:paraId="30DCC348" w14:textId="77777777" w:rsidR="00F54553" w:rsidRDefault="00F54553" w:rsidP="00067DDE">
      <w:pPr>
        <w:pStyle w:val="Code"/>
      </w:pPr>
    </w:p>
    <w:p w14:paraId="203C62A6" w14:textId="77777777" w:rsidR="005778FD" w:rsidRDefault="005778FD" w:rsidP="00960224">
      <w:pPr>
        <w:pStyle w:val="Text"/>
      </w:pPr>
    </w:p>
    <w:p w14:paraId="47A12FD7" w14:textId="77777777" w:rsidR="005778FD" w:rsidRPr="005778FD" w:rsidRDefault="005778FD" w:rsidP="005778FD">
      <w:pPr>
        <w:pStyle w:val="Code"/>
        <w:rPr>
          <w:rStyle w:val="MultilanguageMarkerAuto"/>
        </w:rPr>
      </w:pPr>
      <w:r>
        <w:rPr>
          <w:rStyle w:val="MultilanguageMarkerAuto"/>
        </w:rPr>
        <w:t>[</w:t>
      </w:r>
      <w:r w:rsidRPr="005778FD">
        <w:rPr>
          <w:rStyle w:val="MultilanguageMarkerAuto"/>
        </w:rPr>
        <w:t>V</w:t>
      </w:r>
      <w:r>
        <w:rPr>
          <w:rStyle w:val="MultilanguageMarkerAuto"/>
        </w:rPr>
        <w:t xml:space="preserve">isual </w:t>
      </w:r>
      <w:r w:rsidRPr="005778FD">
        <w:rPr>
          <w:rStyle w:val="MultilanguageMarkerAuto"/>
        </w:rPr>
        <w:t>B</w:t>
      </w:r>
      <w:r>
        <w:rPr>
          <w:rStyle w:val="MultilanguageMarkerAuto"/>
        </w:rPr>
        <w:t>asic]</w:t>
      </w:r>
    </w:p>
    <w:p w14:paraId="0DB52FC6" w14:textId="77777777" w:rsidR="005778FD" w:rsidRDefault="005778FD" w:rsidP="005778FD">
      <w:pPr>
        <w:pStyle w:val="Code"/>
      </w:pPr>
      <w:r>
        <w:rPr>
          <w:color w:val="0000FF"/>
        </w:rPr>
        <w:t>P</w:t>
      </w:r>
      <w:r w:rsidRPr="00067DDE">
        <w:rPr>
          <w:color w:val="0000FF"/>
        </w:rPr>
        <w:t>artial</w:t>
      </w:r>
      <w:r w:rsidRPr="00067DDE" w:rsidDel="000D3183">
        <w:rPr>
          <w:color w:val="0000FF"/>
        </w:rPr>
        <w:t xml:space="preserve"> </w:t>
      </w:r>
      <w:r>
        <w:rPr>
          <w:color w:val="0000FF"/>
        </w:rPr>
        <w:t>P</w:t>
      </w:r>
      <w:r w:rsidRPr="00067DDE">
        <w:rPr>
          <w:color w:val="0000FF"/>
        </w:rPr>
        <w:t>ublic</w:t>
      </w:r>
      <w:r w:rsidRPr="00C669A9">
        <w:t xml:space="preserve"> </w:t>
      </w:r>
      <w:r>
        <w:rPr>
          <w:color w:val="0000FF"/>
        </w:rPr>
        <w:t>C</w:t>
      </w:r>
      <w:r w:rsidRPr="00067DDE">
        <w:rPr>
          <w:color w:val="0000FF"/>
        </w:rPr>
        <w:t>lass</w:t>
      </w:r>
      <w:r>
        <w:t xml:space="preserve"> </w:t>
      </w:r>
      <w:r>
        <w:rPr>
          <w:color w:val="008080"/>
        </w:rPr>
        <w:t>Northwind</w:t>
      </w:r>
    </w:p>
    <w:p w14:paraId="7AF686EF" w14:textId="77777777" w:rsidR="005778FD" w:rsidRDefault="005778FD" w:rsidP="005778FD">
      <w:pPr>
        <w:pStyle w:val="Code"/>
      </w:pPr>
      <w:r>
        <w:tab/>
      </w:r>
      <w:r>
        <w:tab/>
      </w:r>
      <w:r>
        <w:tab/>
      </w:r>
      <w:r w:rsidRPr="000D3183">
        <w:rPr>
          <w:color w:val="3333FF"/>
        </w:rPr>
        <w:t>Inherits</w:t>
      </w:r>
      <w:r>
        <w:t xml:space="preserve"> </w:t>
      </w:r>
      <w:r>
        <w:rPr>
          <w:color w:val="008080"/>
        </w:rPr>
        <w:t>DataContext</w:t>
      </w:r>
    </w:p>
    <w:p w14:paraId="5EA36E04" w14:textId="77777777" w:rsidR="005778FD" w:rsidRDefault="005778FD" w:rsidP="005778FD">
      <w:pPr>
        <w:pStyle w:val="Code"/>
      </w:pPr>
    </w:p>
    <w:p w14:paraId="3EC07E92" w14:textId="77777777" w:rsidR="005778FD" w:rsidRDefault="005778FD" w:rsidP="005778FD">
      <w:pPr>
        <w:pStyle w:val="Code"/>
      </w:pPr>
      <w:r>
        <w:tab/>
        <w:t>...</w:t>
      </w:r>
    </w:p>
    <w:p w14:paraId="79C48F30" w14:textId="77777777" w:rsidR="005778FD" w:rsidRDefault="005778FD" w:rsidP="005778FD">
      <w:pPr>
        <w:pStyle w:val="Code"/>
      </w:pPr>
    </w:p>
    <w:p w14:paraId="04B610B6" w14:textId="77777777" w:rsidR="005778FD" w:rsidRDefault="005778FD" w:rsidP="005778FD">
      <w:pPr>
        <w:pStyle w:val="Code"/>
      </w:pPr>
      <w:r>
        <w:tab/>
      </w:r>
      <w:r>
        <w:rPr>
          <w:color w:val="0000FF"/>
        </w:rPr>
        <w:t>P</w:t>
      </w:r>
      <w:r w:rsidRPr="00067DDE">
        <w:rPr>
          <w:color w:val="0000FF"/>
        </w:rPr>
        <w:t>ublic</w:t>
      </w:r>
      <w:r w:rsidRPr="00C669A9">
        <w:t xml:space="preserve"> </w:t>
      </w:r>
      <w:r>
        <w:rPr>
          <w:color w:val="0000FF"/>
        </w:rPr>
        <w:t>Sub</w:t>
      </w:r>
      <w:r>
        <w:t xml:space="preserve"> UpdateProduct(original</w:t>
      </w:r>
      <w:r>
        <w:rPr>
          <w:color w:val="008080"/>
        </w:rPr>
        <w:t xml:space="preserve"> </w:t>
      </w:r>
      <w:r w:rsidRPr="000D3183">
        <w:rPr>
          <w:color w:val="3333FF"/>
        </w:rPr>
        <w:t>As</w:t>
      </w:r>
      <w:r>
        <w:rPr>
          <w:color w:val="008080"/>
        </w:rPr>
        <w:t xml:space="preserve"> Product</w:t>
      </w:r>
      <w:r>
        <w:t>, current</w:t>
      </w:r>
      <w:r>
        <w:rPr>
          <w:color w:val="008080"/>
        </w:rPr>
        <w:t xml:space="preserve"> </w:t>
      </w:r>
      <w:r w:rsidRPr="000D3183">
        <w:rPr>
          <w:color w:val="3333FF"/>
        </w:rPr>
        <w:t xml:space="preserve">As </w:t>
      </w:r>
      <w:r>
        <w:rPr>
          <w:color w:val="008080"/>
        </w:rPr>
        <w:t>Product</w:t>
      </w:r>
      <w:r>
        <w:t>)</w:t>
      </w:r>
    </w:p>
    <w:p w14:paraId="57ABDBB9" w14:textId="77777777" w:rsidR="005778FD" w:rsidRDefault="005778FD" w:rsidP="005778FD">
      <w:pPr>
        <w:pStyle w:val="Code"/>
      </w:pPr>
      <w:r>
        <w:tab/>
      </w:r>
      <w:r>
        <w:tab/>
      </w:r>
      <w:r>
        <w:rPr>
          <w:color w:val="008000"/>
        </w:rPr>
        <w:t>‘ Execute the stored procedure for UnitsInStock update</w:t>
      </w:r>
    </w:p>
    <w:p w14:paraId="77193E97" w14:textId="77777777" w:rsidR="005778FD" w:rsidRDefault="005778FD" w:rsidP="005778FD">
      <w:pPr>
        <w:pStyle w:val="Code"/>
      </w:pPr>
      <w:r>
        <w:tab/>
      </w:r>
      <w:r>
        <w:tab/>
      </w:r>
      <w:r>
        <w:rPr>
          <w:color w:val="0000FF"/>
        </w:rPr>
        <w:t>I</w:t>
      </w:r>
      <w:r w:rsidRPr="00067DDE">
        <w:rPr>
          <w:color w:val="0000FF"/>
        </w:rPr>
        <w:t>f</w:t>
      </w:r>
      <w:r>
        <w:t xml:space="preserve"> original.UnitsInStock &lt;&gt; current.UnitsInStock </w:t>
      </w:r>
      <w:r w:rsidRPr="000D3183">
        <w:rPr>
          <w:color w:val="3333FF"/>
        </w:rPr>
        <w:t>Then</w:t>
      </w:r>
    </w:p>
    <w:p w14:paraId="1E8326C3" w14:textId="77777777" w:rsidR="005778FD" w:rsidRDefault="005778FD" w:rsidP="005778FD">
      <w:pPr>
        <w:pStyle w:val="Code"/>
      </w:pPr>
      <w:r>
        <w:tab/>
      </w:r>
      <w:r>
        <w:tab/>
      </w:r>
      <w:r>
        <w:tab/>
      </w:r>
      <w:r>
        <w:rPr>
          <w:color w:val="0000FF"/>
        </w:rPr>
        <w:t>Dim</w:t>
      </w:r>
      <w:r>
        <w:t xml:space="preserve"> rowCount</w:t>
      </w:r>
      <w:r w:rsidRPr="000D3183">
        <w:rPr>
          <w:color w:val="3333FF"/>
        </w:rPr>
        <w:t xml:space="preserve"> As Integer</w:t>
      </w:r>
      <w:r>
        <w:t xml:space="preserve"> = ExecuteCommand( _</w:t>
      </w:r>
    </w:p>
    <w:p w14:paraId="2872BCB7" w14:textId="77777777" w:rsidR="005778FD" w:rsidRDefault="005778FD" w:rsidP="005778FD">
      <w:pPr>
        <w:pStyle w:val="Code"/>
      </w:pPr>
      <w:r>
        <w:tab/>
      </w:r>
      <w:r>
        <w:tab/>
      </w:r>
      <w:r>
        <w:tab/>
      </w:r>
      <w:r>
        <w:tab/>
      </w:r>
      <w:r>
        <w:rPr>
          <w:color w:val="800000"/>
        </w:rPr>
        <w:t>"exec UpdateProductStock "</w:t>
      </w:r>
      <w:r>
        <w:t xml:space="preserve"> &amp; _</w:t>
      </w:r>
    </w:p>
    <w:p w14:paraId="54BE82F5" w14:textId="77777777" w:rsidR="005778FD" w:rsidRDefault="005778FD" w:rsidP="005778FD">
      <w:pPr>
        <w:pStyle w:val="Code"/>
      </w:pPr>
      <w:r>
        <w:tab/>
      </w:r>
      <w:r>
        <w:tab/>
      </w:r>
      <w:r>
        <w:tab/>
      </w:r>
      <w:r>
        <w:tab/>
      </w:r>
      <w:r>
        <w:rPr>
          <w:color w:val="800000"/>
        </w:rPr>
        <w:t>"@id={0}, @originalUnits={1}, @decrement={2}"</w:t>
      </w:r>
      <w:r>
        <w:t>, _</w:t>
      </w:r>
    </w:p>
    <w:p w14:paraId="2BB2DFF9" w14:textId="77777777" w:rsidR="005778FD" w:rsidRDefault="005778FD" w:rsidP="005778FD">
      <w:pPr>
        <w:pStyle w:val="Code"/>
      </w:pPr>
      <w:r>
        <w:tab/>
      </w:r>
      <w:r>
        <w:tab/>
      </w:r>
      <w:r>
        <w:tab/>
      </w:r>
      <w:r>
        <w:tab/>
        <w:t>original.ProductID, _</w:t>
      </w:r>
    </w:p>
    <w:p w14:paraId="08472DAD" w14:textId="77777777" w:rsidR="005778FD" w:rsidRDefault="005778FD" w:rsidP="005778FD">
      <w:pPr>
        <w:pStyle w:val="Code"/>
      </w:pPr>
      <w:r>
        <w:tab/>
      </w:r>
      <w:r>
        <w:tab/>
      </w:r>
      <w:r>
        <w:tab/>
      </w:r>
      <w:r>
        <w:tab/>
        <w:t>original.UnitsInStock, _</w:t>
      </w:r>
    </w:p>
    <w:p w14:paraId="2DAFEDA3" w14:textId="77777777" w:rsidR="005778FD" w:rsidRDefault="005778FD" w:rsidP="005778FD">
      <w:pPr>
        <w:pStyle w:val="Code"/>
      </w:pPr>
      <w:r>
        <w:tab/>
      </w:r>
      <w:r>
        <w:tab/>
      </w:r>
      <w:r>
        <w:tab/>
      </w:r>
      <w:r>
        <w:tab/>
        <w:t>(original.UnitsInStock - current.UnitsInStock) )</w:t>
      </w:r>
    </w:p>
    <w:p w14:paraId="513C4B00" w14:textId="77777777" w:rsidR="005778FD" w:rsidRDefault="005778FD" w:rsidP="005778FD">
      <w:pPr>
        <w:pStyle w:val="Code"/>
      </w:pPr>
      <w:r>
        <w:tab/>
      </w:r>
      <w:r>
        <w:tab/>
      </w:r>
      <w:r>
        <w:tab/>
      </w:r>
      <w:r>
        <w:rPr>
          <w:color w:val="0000FF"/>
        </w:rPr>
        <w:t>I</w:t>
      </w:r>
      <w:r w:rsidRPr="00067DDE">
        <w:rPr>
          <w:color w:val="0000FF"/>
        </w:rPr>
        <w:t>f</w:t>
      </w:r>
      <w:r>
        <w:t xml:space="preserve"> rowCount &lt; 1 </w:t>
      </w:r>
      <w:r w:rsidRPr="000D3183">
        <w:rPr>
          <w:color w:val="3333FF"/>
        </w:rPr>
        <w:t>Then</w:t>
      </w:r>
    </w:p>
    <w:p w14:paraId="11160F1A" w14:textId="77777777" w:rsidR="005778FD" w:rsidRDefault="005778FD" w:rsidP="005778FD">
      <w:pPr>
        <w:pStyle w:val="Code"/>
      </w:pPr>
      <w:r>
        <w:tab/>
      </w:r>
      <w:r>
        <w:tab/>
      </w:r>
      <w:r>
        <w:tab/>
      </w:r>
      <w:r>
        <w:tab/>
      </w:r>
      <w:r>
        <w:rPr>
          <w:color w:val="0000FF"/>
        </w:rPr>
        <w:t>T</w:t>
      </w:r>
      <w:r w:rsidRPr="00067DDE">
        <w:rPr>
          <w:color w:val="0000FF"/>
        </w:rPr>
        <w:t>hrow</w:t>
      </w:r>
      <w:r>
        <w:t xml:space="preserve"> </w:t>
      </w:r>
      <w:r>
        <w:rPr>
          <w:color w:val="0000FF"/>
        </w:rPr>
        <w:t>N</w:t>
      </w:r>
      <w:r w:rsidRPr="00067DDE">
        <w:rPr>
          <w:color w:val="0000FF"/>
        </w:rPr>
        <w:t>ew</w:t>
      </w:r>
      <w:r>
        <w:t xml:space="preserve"> </w:t>
      </w:r>
      <w:r>
        <w:rPr>
          <w:color w:val="008080"/>
        </w:rPr>
        <w:t>Exception</w:t>
      </w:r>
      <w:r>
        <w:t>(“Error updating”)</w:t>
      </w:r>
    </w:p>
    <w:p w14:paraId="164E1298" w14:textId="77777777" w:rsidR="005778FD" w:rsidRDefault="005778FD" w:rsidP="005778FD">
      <w:pPr>
        <w:pStyle w:val="Code"/>
      </w:pPr>
      <w:r>
        <w:rPr>
          <w:color w:val="3333FF"/>
        </w:rPr>
        <w:tab/>
      </w:r>
      <w:r>
        <w:rPr>
          <w:color w:val="3333FF"/>
        </w:rPr>
        <w:tab/>
      </w:r>
      <w:r w:rsidRPr="000D3183">
        <w:rPr>
          <w:color w:val="3333FF"/>
        </w:rPr>
        <w:tab/>
      </w:r>
      <w:r>
        <w:rPr>
          <w:color w:val="3333FF"/>
        </w:rPr>
        <w:t>End If</w:t>
      </w:r>
    </w:p>
    <w:p w14:paraId="4C2C02E5" w14:textId="77777777" w:rsidR="005778FD" w:rsidRDefault="005778FD" w:rsidP="005778FD">
      <w:pPr>
        <w:pStyle w:val="Code"/>
      </w:pPr>
      <w:r w:rsidRPr="000D3183">
        <w:rPr>
          <w:color w:val="3333FF"/>
        </w:rPr>
        <w:tab/>
      </w:r>
      <w:r w:rsidRPr="000D3183">
        <w:rPr>
          <w:color w:val="3333FF"/>
        </w:rPr>
        <w:tab/>
        <w:t>End If</w:t>
      </w:r>
    </w:p>
    <w:p w14:paraId="4F77F570" w14:textId="77777777" w:rsidR="005778FD" w:rsidRDefault="005778FD" w:rsidP="005778FD">
      <w:pPr>
        <w:pStyle w:val="Code"/>
      </w:pPr>
      <w:r>
        <w:tab/>
      </w:r>
      <w:r>
        <w:tab/>
        <w:t>...</w:t>
      </w:r>
    </w:p>
    <w:p w14:paraId="480FB941" w14:textId="77777777" w:rsidR="005778FD" w:rsidRDefault="005778FD" w:rsidP="005778FD">
      <w:pPr>
        <w:pStyle w:val="Code"/>
      </w:pPr>
      <w:r w:rsidRPr="000D3183">
        <w:rPr>
          <w:color w:val="3333FF"/>
        </w:rPr>
        <w:tab/>
        <w:t>End Sub</w:t>
      </w:r>
    </w:p>
    <w:p w14:paraId="1E42DE36" w14:textId="77777777" w:rsidR="005778FD" w:rsidRDefault="005778FD" w:rsidP="005778FD">
      <w:pPr>
        <w:pStyle w:val="Code"/>
      </w:pPr>
      <w:r w:rsidRPr="000D3183">
        <w:rPr>
          <w:color w:val="3333FF"/>
        </w:rPr>
        <w:t>End Class</w:t>
      </w:r>
    </w:p>
    <w:p w14:paraId="0653912B" w14:textId="77777777" w:rsidR="005778FD" w:rsidRDefault="005778FD" w:rsidP="005778FD">
      <w:pPr>
        <w:pStyle w:val="Code"/>
      </w:pPr>
    </w:p>
    <w:p w14:paraId="4EF4C00A" w14:textId="77777777" w:rsidR="005778FD" w:rsidRDefault="005778FD" w:rsidP="00960224">
      <w:pPr>
        <w:pStyle w:val="Text"/>
      </w:pPr>
    </w:p>
    <w:p w14:paraId="1E7819EC" w14:textId="77777777" w:rsidR="00727564" w:rsidRPr="00960224" w:rsidRDefault="00E83CFE" w:rsidP="00960224">
      <w:pPr>
        <w:pStyle w:val="Text"/>
      </w:pPr>
      <w:r w:rsidRPr="00960224">
        <w:t>The signature of the method and the generic parameter</w:t>
      </w:r>
      <w:r w:rsidR="00727564" w:rsidRPr="00960224">
        <w:t xml:space="preserve"> tells the </w:t>
      </w:r>
      <w:r w:rsidR="00727564" w:rsidRPr="00002CE9">
        <w:rPr>
          <w:rStyle w:val="CodeEmbedded"/>
        </w:rPr>
        <w:t>DataContext</w:t>
      </w:r>
      <w:r w:rsidR="00727564" w:rsidRPr="00960224">
        <w:t xml:space="preserve"> to uses this method in place of</w:t>
      </w:r>
      <w:r w:rsidR="00067DDE" w:rsidRPr="00960224">
        <w:t xml:space="preserve"> a generated update statement. </w:t>
      </w:r>
      <w:r w:rsidR="00727564" w:rsidRPr="00960224">
        <w:t xml:space="preserve">The original and current parameters are used by </w:t>
      </w:r>
      <w:r w:rsidR="001D066C" w:rsidRPr="00960224">
        <w:t>LINQ to SQL</w:t>
      </w:r>
      <w:r w:rsidR="00727564" w:rsidRPr="00960224">
        <w:t xml:space="preserve"> for passing in the original and current copies of the object of the specified type. The two parameters are available for optimistic concurrency conflict detection. Note that i</w:t>
      </w:r>
      <w:r w:rsidR="00F54553">
        <w:t>f</w:t>
      </w:r>
      <w:r w:rsidR="00727564" w:rsidRPr="00960224">
        <w:t xml:space="preserve"> you override the default update logic, conflict detection is your responsibility.</w:t>
      </w:r>
    </w:p>
    <w:p w14:paraId="008747DB" w14:textId="77777777" w:rsidR="00727564" w:rsidRPr="00960224" w:rsidRDefault="00727564" w:rsidP="00960224">
      <w:pPr>
        <w:pStyle w:val="Text"/>
      </w:pPr>
      <w:r w:rsidRPr="00960224">
        <w:t xml:space="preserve">The stored procedure </w:t>
      </w:r>
      <w:r w:rsidRPr="00002CE9">
        <w:rPr>
          <w:rStyle w:val="CodeEmbedded"/>
        </w:rPr>
        <w:t>UpdateProductStock</w:t>
      </w:r>
      <w:r w:rsidRPr="00960224">
        <w:t xml:space="preserve"> is invoked using the </w:t>
      </w:r>
      <w:r w:rsidRPr="00002CE9">
        <w:rPr>
          <w:rStyle w:val="CodeEmbedded"/>
        </w:rPr>
        <w:t>ExecuteCommand()</w:t>
      </w:r>
      <w:r w:rsidRPr="00960224">
        <w:t xml:space="preserve"> method of the </w:t>
      </w:r>
      <w:r w:rsidRPr="00002CE9">
        <w:rPr>
          <w:rStyle w:val="CodeEmbedded"/>
        </w:rPr>
        <w:t>DataContext</w:t>
      </w:r>
      <w:r w:rsidRPr="00960224">
        <w:t>. It returns the number of rows affected and has the following signature:</w:t>
      </w:r>
    </w:p>
    <w:p w14:paraId="60DC5D38" w14:textId="77777777" w:rsidR="00F54553" w:rsidRPr="005778FD" w:rsidRDefault="005778FD" w:rsidP="00067DDE">
      <w:pPr>
        <w:pStyle w:val="Code"/>
        <w:rPr>
          <w:rStyle w:val="MultilanguageMarkerAuto"/>
        </w:rPr>
      </w:pPr>
      <w:r w:rsidRPr="005778FD">
        <w:rPr>
          <w:rStyle w:val="MultilanguageMarkerAuto"/>
        </w:rPr>
        <w:t>[C#]</w:t>
      </w:r>
    </w:p>
    <w:p w14:paraId="00F1242F" w14:textId="77777777" w:rsidR="00727564" w:rsidRDefault="00727564" w:rsidP="00067DDE">
      <w:pPr>
        <w:pStyle w:val="Code"/>
      </w:pPr>
      <w:r>
        <w:rPr>
          <w:color w:val="0000FF"/>
        </w:rPr>
        <w:t>public</w:t>
      </w:r>
      <w:r>
        <w:t xml:space="preserve"> </w:t>
      </w:r>
      <w:r>
        <w:rPr>
          <w:color w:val="0000FF"/>
        </w:rPr>
        <w:t>int</w:t>
      </w:r>
      <w:r>
        <w:t xml:space="preserve"> ExecuteCommand(</w:t>
      </w:r>
      <w:r>
        <w:rPr>
          <w:color w:val="0000FF"/>
        </w:rPr>
        <w:t>string</w:t>
      </w:r>
      <w:r>
        <w:t xml:space="preserve"> command, </w:t>
      </w:r>
      <w:r>
        <w:rPr>
          <w:color w:val="0000FF"/>
        </w:rPr>
        <w:t>params</w:t>
      </w:r>
      <w:r>
        <w:t xml:space="preserve"> </w:t>
      </w:r>
      <w:r>
        <w:rPr>
          <w:color w:val="0000FF"/>
        </w:rPr>
        <w:t>object</w:t>
      </w:r>
      <w:r w:rsidR="00067DDE">
        <w:t>[] parameters);</w:t>
      </w:r>
    </w:p>
    <w:p w14:paraId="3E05E129" w14:textId="77777777" w:rsidR="00F54553" w:rsidRDefault="00F54553" w:rsidP="00067DDE">
      <w:pPr>
        <w:pStyle w:val="Code"/>
      </w:pPr>
    </w:p>
    <w:p w14:paraId="029BC3AE" w14:textId="77777777" w:rsidR="005778FD" w:rsidRDefault="005778FD" w:rsidP="005778FD">
      <w:pPr>
        <w:pStyle w:val="Text"/>
      </w:pPr>
    </w:p>
    <w:p w14:paraId="2CAEAABA" w14:textId="77777777" w:rsidR="005778FD" w:rsidRPr="005778FD" w:rsidRDefault="005778FD" w:rsidP="005778FD">
      <w:pPr>
        <w:pStyle w:val="Code"/>
        <w:rPr>
          <w:rStyle w:val="MultilanguageMarkerAuto"/>
        </w:rPr>
      </w:pPr>
      <w:r>
        <w:rPr>
          <w:rStyle w:val="MultilanguageMarkerAuto"/>
        </w:rPr>
        <w:t>[Visual Basic]</w:t>
      </w:r>
    </w:p>
    <w:p w14:paraId="43D8641C" w14:textId="77777777" w:rsidR="005778FD" w:rsidRDefault="005778FD" w:rsidP="005778FD">
      <w:pPr>
        <w:pStyle w:val="Code"/>
      </w:pPr>
      <w:r>
        <w:rPr>
          <w:color w:val="0000FF"/>
        </w:rPr>
        <w:t>Public</w:t>
      </w:r>
      <w:r>
        <w:t xml:space="preserve"> </w:t>
      </w:r>
      <w:r>
        <w:rPr>
          <w:color w:val="0000FF"/>
        </w:rPr>
        <w:t>Function</w:t>
      </w:r>
      <w:r>
        <w:t xml:space="preserve"> ExecuteCommand(command</w:t>
      </w:r>
      <w:r>
        <w:rPr>
          <w:color w:val="0000FF"/>
        </w:rPr>
        <w:t xml:space="preserve"> As String</w:t>
      </w:r>
      <w:r>
        <w:t>, _</w:t>
      </w:r>
    </w:p>
    <w:p w14:paraId="5F855C0A" w14:textId="77777777" w:rsidR="005778FD" w:rsidRDefault="005778FD" w:rsidP="005778FD">
      <w:pPr>
        <w:pStyle w:val="Code"/>
      </w:pPr>
      <w:r>
        <w:rPr>
          <w:color w:val="3333FF"/>
        </w:rPr>
        <w:tab/>
      </w:r>
      <w:r>
        <w:rPr>
          <w:color w:val="3333FF"/>
        </w:rPr>
        <w:tab/>
      </w:r>
      <w:r>
        <w:rPr>
          <w:color w:val="3333FF"/>
        </w:rPr>
        <w:tab/>
      </w:r>
      <w:r w:rsidRPr="00DB44C2">
        <w:rPr>
          <w:color w:val="3333FF"/>
        </w:rPr>
        <w:t>ParamArray</w:t>
      </w:r>
      <w:r>
        <w:t xml:space="preserve"> parameters() </w:t>
      </w:r>
      <w:r w:rsidRPr="00DB44C2">
        <w:rPr>
          <w:color w:val="3333FF"/>
        </w:rPr>
        <w:t>As Object</w:t>
      </w:r>
      <w:r>
        <w:t xml:space="preserve">) </w:t>
      </w:r>
      <w:r w:rsidRPr="00DB44C2">
        <w:rPr>
          <w:color w:val="3333FF"/>
        </w:rPr>
        <w:t>As Integer</w:t>
      </w:r>
    </w:p>
    <w:p w14:paraId="1A28CB9E" w14:textId="77777777" w:rsidR="005778FD" w:rsidRDefault="005778FD" w:rsidP="005778FD">
      <w:pPr>
        <w:pStyle w:val="Code"/>
      </w:pPr>
    </w:p>
    <w:p w14:paraId="2A183A07" w14:textId="77777777" w:rsidR="005778FD" w:rsidRDefault="005778FD" w:rsidP="005778FD">
      <w:pPr>
        <w:pStyle w:val="Text"/>
      </w:pPr>
    </w:p>
    <w:p w14:paraId="7E76D8E9" w14:textId="77777777" w:rsidR="00727564" w:rsidRPr="00960224" w:rsidRDefault="00727564" w:rsidP="005778FD">
      <w:pPr>
        <w:pStyle w:val="Text"/>
      </w:pPr>
      <w:r w:rsidRPr="00960224">
        <w:t xml:space="preserve">The object array is used for passing parameters required for executing the </w:t>
      </w:r>
      <w:r w:rsidRPr="003F113A">
        <w:rPr>
          <w:rFonts w:ascii="Lucida Console" w:hAnsi="Lucida Console"/>
        </w:rPr>
        <w:t>command</w:t>
      </w:r>
      <w:r w:rsidRPr="00960224">
        <w:t>.</w:t>
      </w:r>
    </w:p>
    <w:p w14:paraId="306C4F97" w14:textId="77777777" w:rsidR="00727564" w:rsidRPr="00960224" w:rsidRDefault="00727564" w:rsidP="00960224">
      <w:pPr>
        <w:pStyle w:val="Text"/>
      </w:pPr>
      <w:r w:rsidRPr="00960224">
        <w:t>Similar to the update method, insert and delete methods may be specified. Insert and delete methods take only one parameter of the entity type to be updated. For example methods to insert and delete a Product instance can be specified as follows:</w:t>
      </w:r>
    </w:p>
    <w:p w14:paraId="463631BE" w14:textId="77777777" w:rsidR="00F54553" w:rsidRPr="005778FD" w:rsidRDefault="005778FD" w:rsidP="00067DDE">
      <w:pPr>
        <w:pStyle w:val="Code"/>
        <w:rPr>
          <w:rStyle w:val="MultilanguageMarkerAuto"/>
        </w:rPr>
      </w:pPr>
      <w:r w:rsidRPr="005778FD">
        <w:rPr>
          <w:rStyle w:val="MultilanguageMarkerAuto"/>
        </w:rPr>
        <w:t>[C#]</w:t>
      </w:r>
    </w:p>
    <w:p w14:paraId="281F105B" w14:textId="77777777" w:rsidR="00727564" w:rsidRDefault="00727564" w:rsidP="00067DDE">
      <w:pPr>
        <w:pStyle w:val="Code"/>
      </w:pPr>
      <w:r>
        <w:rPr>
          <w:color w:val="0000FF"/>
        </w:rPr>
        <w:t>public</w:t>
      </w:r>
      <w:r>
        <w:t xml:space="preserve"> </w:t>
      </w:r>
      <w:r>
        <w:rPr>
          <w:color w:val="0000FF"/>
        </w:rPr>
        <w:t>void</w:t>
      </w:r>
      <w:r>
        <w:t xml:space="preserve"> Insert</w:t>
      </w:r>
      <w:r w:rsidR="00A13872">
        <w:t>Product</w:t>
      </w:r>
      <w:r>
        <w:t>(</w:t>
      </w:r>
      <w:r>
        <w:rPr>
          <w:color w:val="008080"/>
        </w:rPr>
        <w:t>Product</w:t>
      </w:r>
      <w:r w:rsidR="00067DDE">
        <w:t xml:space="preserve"> prod) { ...</w:t>
      </w:r>
      <w:r>
        <w:t xml:space="preserve"> }</w:t>
      </w:r>
    </w:p>
    <w:p w14:paraId="4AC32DBA" w14:textId="77777777" w:rsidR="00727564" w:rsidRDefault="00727564" w:rsidP="00067DDE">
      <w:pPr>
        <w:pStyle w:val="Code"/>
      </w:pPr>
      <w:r>
        <w:rPr>
          <w:color w:val="0000FF"/>
        </w:rPr>
        <w:t>public</w:t>
      </w:r>
      <w:r>
        <w:t xml:space="preserve"> </w:t>
      </w:r>
      <w:r>
        <w:rPr>
          <w:color w:val="0000FF"/>
        </w:rPr>
        <w:t>void</w:t>
      </w:r>
      <w:r>
        <w:t xml:space="preserve"> Delete</w:t>
      </w:r>
      <w:r w:rsidR="00A13872">
        <w:t>Proudct</w:t>
      </w:r>
      <w:r>
        <w:t>(</w:t>
      </w:r>
      <w:r>
        <w:rPr>
          <w:color w:val="008080"/>
        </w:rPr>
        <w:t>Product</w:t>
      </w:r>
      <w:r w:rsidR="00067DDE">
        <w:t xml:space="preserve"> prod) { ...</w:t>
      </w:r>
      <w:r>
        <w:t xml:space="preserve"> }</w:t>
      </w:r>
    </w:p>
    <w:p w14:paraId="3CBE1B07" w14:textId="77777777" w:rsidR="0099341E" w:rsidRDefault="0099341E" w:rsidP="00F54553">
      <w:pPr>
        <w:pStyle w:val="Code"/>
      </w:pPr>
    </w:p>
    <w:p w14:paraId="641FA8F1" w14:textId="77777777" w:rsidR="005778FD" w:rsidRDefault="005778FD" w:rsidP="005778FD">
      <w:pPr>
        <w:pStyle w:val="Text"/>
      </w:pPr>
    </w:p>
    <w:p w14:paraId="2DA117BE" w14:textId="77777777" w:rsidR="005778FD" w:rsidRPr="005778FD" w:rsidRDefault="005778FD" w:rsidP="005778FD">
      <w:pPr>
        <w:pStyle w:val="Code"/>
        <w:rPr>
          <w:rStyle w:val="MultilanguageMarkerAuto"/>
        </w:rPr>
      </w:pPr>
      <w:r>
        <w:rPr>
          <w:rStyle w:val="MultilanguageMarkerAuto"/>
        </w:rPr>
        <w:t>[Visual Basic]</w:t>
      </w:r>
    </w:p>
    <w:p w14:paraId="1818A6F9" w14:textId="77777777" w:rsidR="005778FD" w:rsidRDefault="005778FD" w:rsidP="005778FD">
      <w:pPr>
        <w:pStyle w:val="Code"/>
      </w:pPr>
      <w:r>
        <w:rPr>
          <w:color w:val="0000FF"/>
        </w:rPr>
        <w:t>Public</w:t>
      </w:r>
      <w:r>
        <w:t xml:space="preserve"> </w:t>
      </w:r>
      <w:r>
        <w:rPr>
          <w:color w:val="0000FF"/>
        </w:rPr>
        <w:t>Sub</w:t>
      </w:r>
      <w:r>
        <w:t xml:space="preserve"> InsertProduct(prod</w:t>
      </w:r>
      <w:r>
        <w:rPr>
          <w:color w:val="008080"/>
        </w:rPr>
        <w:t xml:space="preserve"> </w:t>
      </w:r>
      <w:r w:rsidRPr="00DB44C2">
        <w:rPr>
          <w:color w:val="3333FF"/>
        </w:rPr>
        <w:t>As</w:t>
      </w:r>
      <w:r>
        <w:rPr>
          <w:color w:val="008080"/>
        </w:rPr>
        <w:t xml:space="preserve"> Product</w:t>
      </w:r>
      <w:r>
        <w:t xml:space="preserve">)  ... </w:t>
      </w:r>
    </w:p>
    <w:p w14:paraId="04CA54DC" w14:textId="77777777" w:rsidR="005778FD" w:rsidRDefault="005778FD" w:rsidP="005778FD">
      <w:pPr>
        <w:pStyle w:val="Code"/>
      </w:pPr>
      <w:r>
        <w:rPr>
          <w:color w:val="0000FF"/>
        </w:rPr>
        <w:t>Public</w:t>
      </w:r>
      <w:r>
        <w:t xml:space="preserve"> </w:t>
      </w:r>
      <w:r>
        <w:rPr>
          <w:color w:val="0000FF"/>
        </w:rPr>
        <w:t>Sub</w:t>
      </w:r>
      <w:r>
        <w:t xml:space="preserve"> DeleteProudct(prod</w:t>
      </w:r>
      <w:r>
        <w:rPr>
          <w:color w:val="008080"/>
        </w:rPr>
        <w:t xml:space="preserve"> </w:t>
      </w:r>
      <w:r w:rsidRPr="00DB44C2">
        <w:rPr>
          <w:color w:val="3333FF"/>
        </w:rPr>
        <w:t>As</w:t>
      </w:r>
      <w:r>
        <w:rPr>
          <w:color w:val="008080"/>
        </w:rPr>
        <w:t xml:space="preserve"> Product</w:t>
      </w:r>
      <w:r>
        <w:t xml:space="preserve">)  ... </w:t>
      </w:r>
    </w:p>
    <w:p w14:paraId="61262A73" w14:textId="77777777" w:rsidR="005778FD" w:rsidRDefault="005778FD" w:rsidP="005778FD">
      <w:pPr>
        <w:pStyle w:val="Code"/>
      </w:pPr>
    </w:p>
    <w:p w14:paraId="10377644" w14:textId="77777777" w:rsidR="005778FD" w:rsidRPr="00960224" w:rsidRDefault="005778FD" w:rsidP="005778FD">
      <w:pPr>
        <w:pStyle w:val="Text"/>
      </w:pPr>
    </w:p>
    <w:p w14:paraId="3AC0C52D" w14:textId="77777777" w:rsidR="00727564" w:rsidRDefault="00B91ECC" w:rsidP="00960224">
      <w:pPr>
        <w:pStyle w:val="Heading4"/>
      </w:pPr>
      <w:bookmarkStart w:id="822" w:name="_Toc157398751"/>
      <w:r>
        <w:t xml:space="preserve">5. </w:t>
      </w:r>
      <w:r w:rsidR="00727564">
        <w:t xml:space="preserve">Entity Classes </w:t>
      </w:r>
      <w:r w:rsidR="00324893">
        <w:t>in</w:t>
      </w:r>
      <w:r w:rsidR="00727564">
        <w:t xml:space="preserve"> Depth</w:t>
      </w:r>
      <w:bookmarkEnd w:id="822"/>
    </w:p>
    <w:p w14:paraId="10592B37" w14:textId="77777777" w:rsidR="00727564" w:rsidRDefault="00B91ECC" w:rsidP="00960224">
      <w:pPr>
        <w:pStyle w:val="Heading5"/>
      </w:pPr>
      <w:bookmarkStart w:id="823" w:name="_Toc112421187"/>
      <w:bookmarkStart w:id="824" w:name="_Toc112427465"/>
      <w:bookmarkStart w:id="825" w:name="_Toc112427658"/>
      <w:bookmarkStart w:id="826" w:name="_Toc112438394"/>
      <w:bookmarkStart w:id="827" w:name="_Toc112438579"/>
      <w:bookmarkStart w:id="828" w:name="_Toc112468857"/>
      <w:bookmarkStart w:id="829" w:name="_Toc112469042"/>
      <w:bookmarkStart w:id="830" w:name="_Ref134378468"/>
      <w:bookmarkStart w:id="831" w:name="_Toc157398752"/>
      <w:bookmarkEnd w:id="823"/>
      <w:bookmarkEnd w:id="824"/>
      <w:bookmarkEnd w:id="825"/>
      <w:bookmarkEnd w:id="826"/>
      <w:bookmarkEnd w:id="827"/>
      <w:bookmarkEnd w:id="828"/>
      <w:bookmarkEnd w:id="829"/>
      <w:r>
        <w:t xml:space="preserve">5.1 </w:t>
      </w:r>
      <w:r w:rsidR="00727564">
        <w:t>Using Attributes</w:t>
      </w:r>
      <w:bookmarkEnd w:id="830"/>
      <w:bookmarkEnd w:id="831"/>
    </w:p>
    <w:p w14:paraId="47DB849E" w14:textId="77777777" w:rsidR="00AA67CB" w:rsidRPr="00960224" w:rsidRDefault="00727564" w:rsidP="00960224">
      <w:pPr>
        <w:pStyle w:val="Text"/>
      </w:pPr>
      <w:r w:rsidRPr="00960224">
        <w:t xml:space="preserve">An Entity Class is just like any normal object class that you might define as part of your application, except that </w:t>
      </w:r>
      <w:r w:rsidR="00161FCC" w:rsidRPr="00960224">
        <w:t xml:space="preserve">it </w:t>
      </w:r>
      <w:r w:rsidRPr="00960224">
        <w:t xml:space="preserve">is annotated with special information that associates it with a particular database table. These annotations are made as custom attributes on your class declaration. The attributes are only meaningful when you use the class in conjunction with </w:t>
      </w:r>
      <w:r w:rsidR="001D066C" w:rsidRPr="00960224">
        <w:t>LINQ to SQL</w:t>
      </w:r>
      <w:r w:rsidRPr="00960224">
        <w:t>. They are similar to the XML serialization attributes in the</w:t>
      </w:r>
      <w:r w:rsidR="00142FF8" w:rsidRPr="00960224">
        <w:t xml:space="preserve"> .NET</w:t>
      </w:r>
      <w:r w:rsidRPr="00960224">
        <w:t xml:space="preserve"> </w:t>
      </w:r>
      <w:r w:rsidR="002E557A">
        <w:t>F</w:t>
      </w:r>
      <w:r w:rsidRPr="00960224">
        <w:t xml:space="preserve">ramework. These </w:t>
      </w:r>
      <w:r w:rsidR="005778FD">
        <w:t>"</w:t>
      </w:r>
      <w:r w:rsidRPr="00960224">
        <w:t>data</w:t>
      </w:r>
      <w:r w:rsidR="005778FD">
        <w:t>"</w:t>
      </w:r>
      <w:r w:rsidRPr="00960224">
        <w:t xml:space="preserve"> attributes provide </w:t>
      </w:r>
      <w:r w:rsidR="001D066C" w:rsidRPr="00960224">
        <w:t>LINQ to SQL</w:t>
      </w:r>
      <w:r w:rsidRPr="00960224">
        <w:t xml:space="preserve"> with enough information to translate queries for your objects into SQL queries against the database and changes to your objects into SQL insert, update</w:t>
      </w:r>
      <w:r w:rsidR="002E557A">
        <w:t>,</w:t>
      </w:r>
      <w:r w:rsidRPr="00960224">
        <w:t xml:space="preserve"> and delete commands.</w:t>
      </w:r>
    </w:p>
    <w:p w14:paraId="4B7B7E9C" w14:textId="77777777" w:rsidR="00DC2627" w:rsidRPr="00960224" w:rsidRDefault="00DC2627" w:rsidP="00960224">
      <w:pPr>
        <w:pStyle w:val="Text"/>
      </w:pPr>
      <w:r w:rsidRPr="00960224">
        <w:t>It is also possible to represent the mapping information by using an XML mapping file instead of attributes</w:t>
      </w:r>
      <w:r w:rsidR="002E557A">
        <w:t>.</w:t>
      </w:r>
      <w:r w:rsidRPr="00960224">
        <w:t xml:space="preserve"> </w:t>
      </w:r>
      <w:r w:rsidR="002E557A">
        <w:t>T</w:t>
      </w:r>
      <w:r w:rsidRPr="00960224">
        <w:t xml:space="preserve">his scenario is described in more detail in section </w:t>
      </w:r>
      <w:r w:rsidR="008C268E">
        <w:t>6.8</w:t>
      </w:r>
      <w:r w:rsidRPr="00960224">
        <w:t>.</w:t>
      </w:r>
    </w:p>
    <w:p w14:paraId="5BB4FF03" w14:textId="77777777" w:rsidR="00727564" w:rsidRPr="00AA67CB" w:rsidRDefault="00B91ECC" w:rsidP="00960224">
      <w:pPr>
        <w:pStyle w:val="Heading6"/>
      </w:pPr>
      <w:r>
        <w:t xml:space="preserve">5.1.1 </w:t>
      </w:r>
      <w:r w:rsidR="00727564" w:rsidRPr="00AA67CB">
        <w:t>Database Attribute</w:t>
      </w:r>
    </w:p>
    <w:p w14:paraId="49A7F5D9" w14:textId="77777777" w:rsidR="00727564" w:rsidRPr="003A6FC0" w:rsidRDefault="00727564" w:rsidP="00960224">
      <w:pPr>
        <w:pStyle w:val="Text"/>
      </w:pPr>
      <w:r w:rsidRPr="00960224">
        <w:t xml:space="preserve">The </w:t>
      </w:r>
      <w:r w:rsidRPr="00002CE9">
        <w:rPr>
          <w:rStyle w:val="CodeEmbedded"/>
        </w:rPr>
        <w:t>Database</w:t>
      </w:r>
      <w:r w:rsidRPr="00960224">
        <w:t xml:space="preserve"> attribute is used to specify the default name of database if it is not supplied by the connection. Database attributes can be applied to </w:t>
      </w:r>
      <w:r w:rsidR="00324893" w:rsidRPr="00960224">
        <w:t>strongly typed</w:t>
      </w:r>
      <w:r w:rsidRPr="00960224">
        <w:t xml:space="preserve"> </w:t>
      </w:r>
      <w:r w:rsidRPr="00002CE9">
        <w:rPr>
          <w:rStyle w:val="CodeEmbedded"/>
        </w:rPr>
        <w:t>DataContext</w:t>
      </w:r>
      <w:r w:rsidRPr="00960224">
        <w:t xml:space="preserve"> declarations. </w:t>
      </w:r>
      <w:r w:rsidR="00A7247B" w:rsidRPr="00960224">
        <w:t>T</w:t>
      </w:r>
      <w:r w:rsidRPr="00960224">
        <w:t>his attribute is optional.</w:t>
      </w:r>
    </w:p>
    <w:tbl>
      <w:tblPr>
        <w:tblW w:w="0" w:type="auto"/>
        <w:tblLook w:val="01E0" w:firstRow="1" w:lastRow="1" w:firstColumn="1" w:lastColumn="1" w:noHBand="0" w:noVBand="0"/>
      </w:tblPr>
      <w:tblGrid>
        <w:gridCol w:w="1433"/>
        <w:gridCol w:w="937"/>
        <w:gridCol w:w="7566"/>
      </w:tblGrid>
      <w:tr w:rsidR="00727564" w:rsidRPr="00960224" w14:paraId="245A6828" w14:textId="77777777" w:rsidTr="00B91ECC">
        <w:tc>
          <w:tcPr>
            <w:tcW w:w="1433" w:type="dxa"/>
          </w:tcPr>
          <w:p w14:paraId="4B8F64EA" w14:textId="77777777" w:rsidR="00727564" w:rsidRPr="00960224" w:rsidRDefault="00727564" w:rsidP="00B91ECC">
            <w:pPr>
              <w:pStyle w:val="Label"/>
            </w:pPr>
            <w:r w:rsidRPr="00960224">
              <w:t>Property</w:t>
            </w:r>
          </w:p>
        </w:tc>
        <w:tc>
          <w:tcPr>
            <w:tcW w:w="0" w:type="auto"/>
          </w:tcPr>
          <w:p w14:paraId="571F521A" w14:textId="77777777" w:rsidR="00727564" w:rsidRPr="00960224" w:rsidRDefault="00727564" w:rsidP="00B91ECC">
            <w:pPr>
              <w:pStyle w:val="Label"/>
            </w:pPr>
            <w:r w:rsidRPr="00960224">
              <w:t>Type</w:t>
            </w:r>
          </w:p>
        </w:tc>
        <w:tc>
          <w:tcPr>
            <w:tcW w:w="0" w:type="auto"/>
          </w:tcPr>
          <w:p w14:paraId="679D9B44" w14:textId="77777777" w:rsidR="00727564" w:rsidRPr="00960224" w:rsidRDefault="00727564" w:rsidP="00B91ECC">
            <w:pPr>
              <w:pStyle w:val="Label"/>
            </w:pPr>
            <w:r w:rsidRPr="00960224">
              <w:t>Description</w:t>
            </w:r>
          </w:p>
        </w:tc>
      </w:tr>
      <w:tr w:rsidR="00727564" w:rsidRPr="002E557A" w14:paraId="33826322" w14:textId="77777777" w:rsidTr="00B91ECC">
        <w:tc>
          <w:tcPr>
            <w:tcW w:w="1433" w:type="dxa"/>
          </w:tcPr>
          <w:p w14:paraId="3B5A81F3" w14:textId="77777777" w:rsidR="00727564" w:rsidRPr="003F113A" w:rsidRDefault="00727564" w:rsidP="003F113A">
            <w:pPr>
              <w:pStyle w:val="DefinedTerm"/>
              <w:rPr>
                <w:rStyle w:val="Codefragment"/>
              </w:rPr>
            </w:pPr>
            <w:r w:rsidRPr="00002CE9">
              <w:rPr>
                <w:rStyle w:val="CodeEmbedded"/>
              </w:rPr>
              <w:t>Name</w:t>
            </w:r>
          </w:p>
        </w:tc>
        <w:tc>
          <w:tcPr>
            <w:tcW w:w="0" w:type="auto"/>
          </w:tcPr>
          <w:p w14:paraId="1A3822B1" w14:textId="77777777" w:rsidR="00727564" w:rsidRPr="00002CE9" w:rsidRDefault="00727564" w:rsidP="00960224">
            <w:pPr>
              <w:pStyle w:val="Text"/>
              <w:rPr>
                <w:rStyle w:val="CodeEmbedded"/>
              </w:rPr>
            </w:pPr>
            <w:r w:rsidRPr="00002CE9">
              <w:rPr>
                <w:rStyle w:val="CodeEmbedded"/>
              </w:rPr>
              <w:t>String</w:t>
            </w:r>
          </w:p>
        </w:tc>
        <w:tc>
          <w:tcPr>
            <w:tcW w:w="0" w:type="auto"/>
          </w:tcPr>
          <w:p w14:paraId="7697AADA" w14:textId="77777777" w:rsidR="00727564" w:rsidRPr="00960224" w:rsidRDefault="00727564" w:rsidP="00960224">
            <w:pPr>
              <w:pStyle w:val="Text"/>
            </w:pPr>
            <w:r w:rsidRPr="00960224">
              <w:t xml:space="preserve">Specifies the name of the database. The information is used </w:t>
            </w:r>
            <w:r w:rsidR="002E557A" w:rsidRPr="00960224">
              <w:t xml:space="preserve">only </w:t>
            </w:r>
            <w:r w:rsidRPr="00960224">
              <w:t>if the connection itself does not spe</w:t>
            </w:r>
            <w:r w:rsidR="002E557A">
              <w:t>cify the database name. If this</w:t>
            </w:r>
            <w:r w:rsidRPr="00960224">
              <w:t xml:space="preserve"> Database attribute does not exist on context declaration and one is not specified by the connection, then database is assumed to have the same name as the context class.</w:t>
            </w:r>
          </w:p>
        </w:tc>
      </w:tr>
    </w:tbl>
    <w:p w14:paraId="2C21E572" w14:textId="77777777" w:rsidR="002E557A" w:rsidRPr="005778FD" w:rsidRDefault="005778FD" w:rsidP="00672BB1">
      <w:pPr>
        <w:pStyle w:val="Code"/>
        <w:rPr>
          <w:rStyle w:val="MultilanguageMarkerAuto"/>
        </w:rPr>
      </w:pPr>
      <w:r w:rsidRPr="005778FD">
        <w:rPr>
          <w:rStyle w:val="MultilanguageMarkerAuto"/>
        </w:rPr>
        <w:t>[C#]</w:t>
      </w:r>
    </w:p>
    <w:p w14:paraId="2B6C14F1" w14:textId="77777777" w:rsidR="002E557A" w:rsidRDefault="00727564" w:rsidP="00672BB1">
      <w:pPr>
        <w:pStyle w:val="Code"/>
      </w:pPr>
      <w:r>
        <w:t>[</w:t>
      </w:r>
      <w:r>
        <w:rPr>
          <w:color w:val="008080"/>
        </w:rPr>
        <w:t>Database</w:t>
      </w:r>
      <w:r>
        <w:t>(Name=</w:t>
      </w:r>
      <w:r>
        <w:rPr>
          <w:color w:val="800000"/>
        </w:rPr>
        <w:t>"Database#5"</w:t>
      </w:r>
      <w:r>
        <w:t>)]</w:t>
      </w:r>
    </w:p>
    <w:p w14:paraId="6C6C22D0" w14:textId="77777777" w:rsidR="002E557A" w:rsidRDefault="00727564" w:rsidP="00672BB1">
      <w:pPr>
        <w:pStyle w:val="Code"/>
      </w:pPr>
      <w:r w:rsidRPr="00024E4F">
        <w:rPr>
          <w:color w:val="0000FF"/>
        </w:rPr>
        <w:t>public</w:t>
      </w:r>
      <w:r>
        <w:t xml:space="preserve"> </w:t>
      </w:r>
      <w:r w:rsidRPr="00024E4F">
        <w:rPr>
          <w:color w:val="0000FF"/>
        </w:rPr>
        <w:t>class</w:t>
      </w:r>
      <w:r>
        <w:t xml:space="preserve"> </w:t>
      </w:r>
      <w:r>
        <w:rPr>
          <w:color w:val="008080"/>
        </w:rPr>
        <w:t>Database5 : DataContext</w:t>
      </w:r>
      <w:r>
        <w:t xml:space="preserve"> {</w:t>
      </w:r>
    </w:p>
    <w:p w14:paraId="0B80676C" w14:textId="77777777" w:rsidR="002E557A" w:rsidRDefault="00672BB1" w:rsidP="00672BB1">
      <w:pPr>
        <w:pStyle w:val="Code"/>
      </w:pPr>
      <w:r>
        <w:tab/>
        <w:t>...</w:t>
      </w:r>
    </w:p>
    <w:p w14:paraId="580C5640" w14:textId="77777777" w:rsidR="00AA67CB" w:rsidRDefault="00AA67CB" w:rsidP="00672BB1">
      <w:pPr>
        <w:pStyle w:val="Code"/>
      </w:pPr>
      <w:r>
        <w:t>}</w:t>
      </w:r>
    </w:p>
    <w:p w14:paraId="6C55C20B" w14:textId="77777777" w:rsidR="002E557A" w:rsidRDefault="002E557A" w:rsidP="00672BB1">
      <w:pPr>
        <w:pStyle w:val="Code"/>
      </w:pPr>
    </w:p>
    <w:p w14:paraId="3102164F" w14:textId="77777777" w:rsidR="005778FD" w:rsidRDefault="005778FD" w:rsidP="005778FD">
      <w:pPr>
        <w:pStyle w:val="Text"/>
      </w:pPr>
    </w:p>
    <w:p w14:paraId="381EA759" w14:textId="77777777" w:rsidR="005778FD" w:rsidRDefault="005778FD" w:rsidP="005778FD">
      <w:pPr>
        <w:pStyle w:val="Code"/>
        <w:rPr>
          <w:rStyle w:val="MultilanguageMarkerAuto"/>
        </w:rPr>
      </w:pPr>
      <w:r>
        <w:rPr>
          <w:rStyle w:val="MultilanguageMarkerAuto"/>
        </w:rPr>
        <w:t>[Visual Basic]</w:t>
      </w:r>
    </w:p>
    <w:p w14:paraId="0B06C239" w14:textId="77777777" w:rsidR="005778FD" w:rsidRDefault="005778FD" w:rsidP="005778FD">
      <w:pPr>
        <w:pStyle w:val="Code"/>
      </w:pPr>
      <w:r>
        <w:t>&lt;</w:t>
      </w:r>
      <w:r>
        <w:rPr>
          <w:color w:val="008080"/>
        </w:rPr>
        <w:t>Database</w:t>
      </w:r>
      <w:r>
        <w:t>(Name:=</w:t>
      </w:r>
      <w:r>
        <w:rPr>
          <w:color w:val="800000"/>
        </w:rPr>
        <w:t>"Database#5"</w:t>
      </w:r>
      <w:r>
        <w:t>)&gt; _</w:t>
      </w:r>
    </w:p>
    <w:p w14:paraId="1D55C3B9" w14:textId="77777777" w:rsidR="005778FD" w:rsidRDefault="005778FD" w:rsidP="005778FD">
      <w:pPr>
        <w:pStyle w:val="Code"/>
        <w:tabs>
          <w:tab w:val="left" w:pos="1275"/>
        </w:tabs>
      </w:pPr>
      <w:r>
        <w:rPr>
          <w:color w:val="0000FF"/>
        </w:rPr>
        <w:t>P</w:t>
      </w:r>
      <w:r w:rsidRPr="00024E4F">
        <w:rPr>
          <w:color w:val="0000FF"/>
        </w:rPr>
        <w:t>ublic</w:t>
      </w:r>
      <w:r>
        <w:t xml:space="preserve"> </w:t>
      </w:r>
      <w:r>
        <w:rPr>
          <w:color w:val="0000FF"/>
        </w:rPr>
        <w:t>C</w:t>
      </w:r>
      <w:r w:rsidRPr="00024E4F">
        <w:rPr>
          <w:color w:val="0000FF"/>
        </w:rPr>
        <w:t>lass</w:t>
      </w:r>
      <w:r>
        <w:t xml:space="preserve"> </w:t>
      </w:r>
      <w:r>
        <w:rPr>
          <w:color w:val="008080"/>
        </w:rPr>
        <w:t xml:space="preserve">Database5 </w:t>
      </w:r>
    </w:p>
    <w:p w14:paraId="7E4260D4" w14:textId="77777777" w:rsidR="005778FD" w:rsidRDefault="005778FD" w:rsidP="005778FD">
      <w:pPr>
        <w:pStyle w:val="Code"/>
        <w:tabs>
          <w:tab w:val="left" w:pos="1275"/>
        </w:tabs>
      </w:pPr>
      <w:r>
        <w:tab/>
      </w:r>
      <w:r>
        <w:tab/>
      </w:r>
      <w:r>
        <w:tab/>
      </w:r>
      <w:r>
        <w:tab/>
      </w:r>
      <w:r>
        <w:tab/>
      </w:r>
      <w:r w:rsidRPr="00E8124E">
        <w:rPr>
          <w:color w:val="3333FF"/>
        </w:rPr>
        <w:t>Inherits</w:t>
      </w:r>
      <w:r>
        <w:rPr>
          <w:color w:val="008080"/>
        </w:rPr>
        <w:t xml:space="preserve"> DataContext</w:t>
      </w:r>
    </w:p>
    <w:p w14:paraId="53898FF0" w14:textId="77777777" w:rsidR="005778FD" w:rsidRDefault="005778FD" w:rsidP="005778FD">
      <w:pPr>
        <w:pStyle w:val="Code"/>
        <w:tabs>
          <w:tab w:val="left" w:pos="1275"/>
        </w:tabs>
      </w:pPr>
      <w:r>
        <w:tab/>
        <w:t>...</w:t>
      </w:r>
    </w:p>
    <w:p w14:paraId="5F63CBD1" w14:textId="77777777" w:rsidR="005778FD" w:rsidRDefault="005778FD" w:rsidP="005778FD">
      <w:pPr>
        <w:pStyle w:val="Code"/>
        <w:tabs>
          <w:tab w:val="left" w:pos="1275"/>
        </w:tabs>
      </w:pPr>
      <w:r w:rsidRPr="00E8124E">
        <w:rPr>
          <w:color w:val="3333FF"/>
        </w:rPr>
        <w:t>End Class</w:t>
      </w:r>
    </w:p>
    <w:p w14:paraId="128F04C5" w14:textId="77777777" w:rsidR="005778FD" w:rsidRDefault="005778FD" w:rsidP="005778FD">
      <w:pPr>
        <w:pStyle w:val="Code"/>
      </w:pPr>
    </w:p>
    <w:p w14:paraId="13B6A600" w14:textId="77777777" w:rsidR="005778FD" w:rsidRDefault="005778FD" w:rsidP="005778FD">
      <w:pPr>
        <w:pStyle w:val="Text"/>
      </w:pPr>
    </w:p>
    <w:p w14:paraId="610B1CD3" w14:textId="77777777" w:rsidR="00727564" w:rsidRPr="00AA67CB" w:rsidRDefault="00B91ECC" w:rsidP="00960224">
      <w:pPr>
        <w:pStyle w:val="Heading6"/>
      </w:pPr>
      <w:r>
        <w:t xml:space="preserve">5.1.2 </w:t>
      </w:r>
      <w:r w:rsidR="00727564" w:rsidRPr="00AA67CB">
        <w:t>Table Attribute</w:t>
      </w:r>
    </w:p>
    <w:p w14:paraId="025DA7CB" w14:textId="77777777" w:rsidR="00727564" w:rsidRPr="003A6FC0" w:rsidRDefault="00727564" w:rsidP="00960224">
      <w:pPr>
        <w:pStyle w:val="Text"/>
      </w:pPr>
      <w:r w:rsidRPr="00960224">
        <w:t xml:space="preserve">The </w:t>
      </w:r>
      <w:r w:rsidRPr="00002CE9">
        <w:rPr>
          <w:rStyle w:val="CodeEmbedded"/>
        </w:rPr>
        <w:t>Table</w:t>
      </w:r>
      <w:r w:rsidRPr="00960224">
        <w:t xml:space="preserve"> attribute is used to designate a class as an entity class associated with a database table. Classes with the </w:t>
      </w:r>
      <w:r w:rsidRPr="00002CE9">
        <w:rPr>
          <w:rStyle w:val="CodeEmbedded"/>
        </w:rPr>
        <w:t>Table</w:t>
      </w:r>
      <w:r w:rsidRPr="00960224">
        <w:t xml:space="preserve"> attribute will </w:t>
      </w:r>
      <w:r w:rsidR="00936FA1" w:rsidRPr="00960224">
        <w:t xml:space="preserve">be </w:t>
      </w:r>
      <w:r w:rsidRPr="00960224">
        <w:t xml:space="preserve">treated specially by </w:t>
      </w:r>
      <w:r w:rsidR="001D066C" w:rsidRPr="00960224">
        <w:t>LINQ to SQL</w:t>
      </w:r>
      <w:r w:rsidRPr="00960224">
        <w:t xml:space="preserve">. </w:t>
      </w:r>
    </w:p>
    <w:tbl>
      <w:tblPr>
        <w:tblW w:w="0" w:type="auto"/>
        <w:tblLook w:val="01E0" w:firstRow="1" w:lastRow="1" w:firstColumn="1" w:lastColumn="1" w:noHBand="0" w:noVBand="0"/>
      </w:tblPr>
      <w:tblGrid>
        <w:gridCol w:w="1433"/>
        <w:gridCol w:w="937"/>
        <w:gridCol w:w="7566"/>
      </w:tblGrid>
      <w:tr w:rsidR="00727564" w:rsidRPr="00960224" w14:paraId="01CDC82D" w14:textId="77777777" w:rsidTr="00B91ECC">
        <w:tc>
          <w:tcPr>
            <w:tcW w:w="1433" w:type="dxa"/>
          </w:tcPr>
          <w:p w14:paraId="5DFAC1C1" w14:textId="77777777" w:rsidR="00727564" w:rsidRPr="00960224" w:rsidRDefault="00727564" w:rsidP="00B91ECC">
            <w:pPr>
              <w:pStyle w:val="Label"/>
            </w:pPr>
            <w:r w:rsidRPr="00960224">
              <w:t>Property</w:t>
            </w:r>
          </w:p>
        </w:tc>
        <w:tc>
          <w:tcPr>
            <w:tcW w:w="0" w:type="auto"/>
          </w:tcPr>
          <w:p w14:paraId="77E7ECFE" w14:textId="77777777" w:rsidR="00727564" w:rsidRPr="00960224" w:rsidRDefault="00727564" w:rsidP="00B91ECC">
            <w:pPr>
              <w:pStyle w:val="Label"/>
            </w:pPr>
            <w:r w:rsidRPr="00960224">
              <w:t>Type</w:t>
            </w:r>
          </w:p>
        </w:tc>
        <w:tc>
          <w:tcPr>
            <w:tcW w:w="0" w:type="auto"/>
          </w:tcPr>
          <w:p w14:paraId="177BC1FD" w14:textId="77777777" w:rsidR="00727564" w:rsidRPr="00960224" w:rsidRDefault="00727564" w:rsidP="00B91ECC">
            <w:pPr>
              <w:pStyle w:val="Label"/>
            </w:pPr>
            <w:r w:rsidRPr="00960224">
              <w:t>Description</w:t>
            </w:r>
          </w:p>
        </w:tc>
      </w:tr>
      <w:tr w:rsidR="00727564" w:rsidRPr="00960224" w14:paraId="6C3492B6" w14:textId="77777777" w:rsidTr="00B91ECC">
        <w:tc>
          <w:tcPr>
            <w:tcW w:w="1433" w:type="dxa"/>
          </w:tcPr>
          <w:p w14:paraId="4E8521D7" w14:textId="77777777" w:rsidR="00727564" w:rsidRPr="003F113A" w:rsidRDefault="00727564" w:rsidP="003F113A">
            <w:pPr>
              <w:pStyle w:val="DefinedTerm"/>
              <w:rPr>
                <w:rStyle w:val="Codefragment"/>
              </w:rPr>
            </w:pPr>
            <w:r w:rsidRPr="00002CE9">
              <w:rPr>
                <w:rStyle w:val="CodeEmbedded"/>
              </w:rPr>
              <w:t>Name</w:t>
            </w:r>
          </w:p>
        </w:tc>
        <w:tc>
          <w:tcPr>
            <w:tcW w:w="0" w:type="auto"/>
          </w:tcPr>
          <w:p w14:paraId="6470177D" w14:textId="77777777" w:rsidR="00727564" w:rsidRPr="00002CE9" w:rsidRDefault="00727564" w:rsidP="00960224">
            <w:pPr>
              <w:pStyle w:val="Text"/>
              <w:rPr>
                <w:rStyle w:val="CodeEmbedded"/>
              </w:rPr>
            </w:pPr>
            <w:r w:rsidRPr="00002CE9">
              <w:rPr>
                <w:rStyle w:val="CodeEmbedded"/>
              </w:rPr>
              <w:t>String</w:t>
            </w:r>
          </w:p>
        </w:tc>
        <w:tc>
          <w:tcPr>
            <w:tcW w:w="0" w:type="auto"/>
          </w:tcPr>
          <w:p w14:paraId="3B41F3D9" w14:textId="77777777" w:rsidR="00727564" w:rsidRPr="00960224" w:rsidRDefault="00727564" w:rsidP="00960224">
            <w:pPr>
              <w:pStyle w:val="Text"/>
            </w:pPr>
            <w:r w:rsidRPr="00960224">
              <w:t>Sp</w:t>
            </w:r>
            <w:r w:rsidR="002E557A">
              <w:t xml:space="preserve">ecifies the name of the table. </w:t>
            </w:r>
            <w:r w:rsidRPr="00960224">
              <w:t>If this information is not specified it is assumed that the table has the same name as the entity class.</w:t>
            </w:r>
          </w:p>
        </w:tc>
      </w:tr>
    </w:tbl>
    <w:p w14:paraId="37ED49E0" w14:textId="77777777" w:rsidR="002E557A" w:rsidRPr="005778FD" w:rsidRDefault="005778FD" w:rsidP="00672BB1">
      <w:pPr>
        <w:pStyle w:val="Code"/>
        <w:rPr>
          <w:rStyle w:val="MultilanguageMarkerAuto"/>
        </w:rPr>
      </w:pPr>
      <w:r w:rsidRPr="005778FD">
        <w:rPr>
          <w:rStyle w:val="MultilanguageMarkerAuto"/>
        </w:rPr>
        <w:t>[C#]</w:t>
      </w:r>
    </w:p>
    <w:p w14:paraId="2537F6A9" w14:textId="77777777" w:rsidR="002E557A" w:rsidRDefault="00727564" w:rsidP="00672BB1">
      <w:pPr>
        <w:pStyle w:val="Code"/>
      </w:pPr>
      <w:r>
        <w:t>[</w:t>
      </w:r>
      <w:r>
        <w:rPr>
          <w:color w:val="008080"/>
        </w:rPr>
        <w:t>Table</w:t>
      </w:r>
      <w:r>
        <w:t>(Name=</w:t>
      </w:r>
      <w:r>
        <w:rPr>
          <w:color w:val="800000"/>
        </w:rPr>
        <w:t>"Customers"</w:t>
      </w:r>
      <w:r>
        <w:t>)]</w:t>
      </w:r>
    </w:p>
    <w:p w14:paraId="6EFE7487" w14:textId="77777777" w:rsidR="002E557A" w:rsidRDefault="00727564" w:rsidP="00672BB1">
      <w:pPr>
        <w:pStyle w:val="Code"/>
      </w:pPr>
      <w:r w:rsidRPr="00B930CD">
        <w:rPr>
          <w:color w:val="0000FF"/>
        </w:rPr>
        <w:t>public</w:t>
      </w:r>
      <w:r>
        <w:t xml:space="preserve"> </w:t>
      </w:r>
      <w:r w:rsidRPr="00B930CD">
        <w:rPr>
          <w:color w:val="0000FF"/>
        </w:rPr>
        <w:t>class</w:t>
      </w:r>
      <w:r>
        <w:t xml:space="preserve"> </w:t>
      </w:r>
      <w:r>
        <w:rPr>
          <w:color w:val="008080"/>
        </w:rPr>
        <w:t>Customer</w:t>
      </w:r>
      <w:r>
        <w:t xml:space="preserve"> {</w:t>
      </w:r>
    </w:p>
    <w:p w14:paraId="32C955A8" w14:textId="77777777" w:rsidR="002E557A" w:rsidRDefault="00672BB1" w:rsidP="00672BB1">
      <w:pPr>
        <w:pStyle w:val="Code"/>
      </w:pPr>
      <w:r>
        <w:tab/>
        <w:t>...</w:t>
      </w:r>
    </w:p>
    <w:p w14:paraId="70E7D62F" w14:textId="77777777" w:rsidR="00727564" w:rsidRDefault="00727564" w:rsidP="00672BB1">
      <w:pPr>
        <w:pStyle w:val="Code"/>
      </w:pPr>
      <w:r>
        <w:t>}</w:t>
      </w:r>
    </w:p>
    <w:p w14:paraId="0910C635" w14:textId="77777777" w:rsidR="002E557A" w:rsidRDefault="002E557A" w:rsidP="00672BB1">
      <w:pPr>
        <w:pStyle w:val="Code"/>
      </w:pPr>
    </w:p>
    <w:p w14:paraId="63909FC4" w14:textId="77777777" w:rsidR="005778FD" w:rsidRDefault="005778FD" w:rsidP="005778FD">
      <w:pPr>
        <w:pStyle w:val="Text"/>
      </w:pPr>
    </w:p>
    <w:p w14:paraId="3E4E0B1A" w14:textId="77777777" w:rsidR="005778FD" w:rsidRPr="005778FD" w:rsidRDefault="005778FD" w:rsidP="005778FD">
      <w:pPr>
        <w:pStyle w:val="Code"/>
        <w:rPr>
          <w:rStyle w:val="MultilanguageMarkerAuto"/>
        </w:rPr>
      </w:pPr>
      <w:r>
        <w:rPr>
          <w:rStyle w:val="MultilanguageMarkerAuto"/>
        </w:rPr>
        <w:t>[Visual Basic</w:t>
      </w:r>
      <w:r w:rsidRPr="005778FD">
        <w:rPr>
          <w:rStyle w:val="MultilanguageMarkerAuto"/>
        </w:rPr>
        <w:t>]</w:t>
      </w:r>
    </w:p>
    <w:p w14:paraId="530CC9AC" w14:textId="77777777" w:rsidR="005778FD" w:rsidRDefault="005778FD" w:rsidP="005778FD">
      <w:pPr>
        <w:pStyle w:val="Code"/>
      </w:pPr>
      <w:r>
        <w:t>&lt;</w:t>
      </w:r>
      <w:r>
        <w:rPr>
          <w:color w:val="008080"/>
        </w:rPr>
        <w:t>Table</w:t>
      </w:r>
      <w:r>
        <w:t>(Name:=</w:t>
      </w:r>
      <w:r>
        <w:rPr>
          <w:color w:val="800000"/>
        </w:rPr>
        <w:t>"Customers"</w:t>
      </w:r>
      <w:r>
        <w:t>)&gt; _</w:t>
      </w:r>
    </w:p>
    <w:p w14:paraId="2CA1B489" w14:textId="77777777" w:rsidR="005778FD" w:rsidRDefault="005778FD" w:rsidP="005778FD">
      <w:pPr>
        <w:pStyle w:val="Code"/>
      </w:pPr>
      <w:r>
        <w:rPr>
          <w:color w:val="0000FF"/>
        </w:rPr>
        <w:t>P</w:t>
      </w:r>
      <w:r w:rsidRPr="00B930CD">
        <w:rPr>
          <w:color w:val="0000FF"/>
        </w:rPr>
        <w:t>ublic</w:t>
      </w:r>
      <w:r>
        <w:t xml:space="preserve"> </w:t>
      </w:r>
      <w:r>
        <w:rPr>
          <w:color w:val="0000FF"/>
        </w:rPr>
        <w:t>C</w:t>
      </w:r>
      <w:r w:rsidRPr="00B930CD">
        <w:rPr>
          <w:color w:val="0000FF"/>
        </w:rPr>
        <w:t>lass</w:t>
      </w:r>
      <w:r>
        <w:t xml:space="preserve"> </w:t>
      </w:r>
      <w:r>
        <w:rPr>
          <w:color w:val="008080"/>
        </w:rPr>
        <w:t>Customer</w:t>
      </w:r>
      <w:r>
        <w:t xml:space="preserve"> </w:t>
      </w:r>
    </w:p>
    <w:p w14:paraId="5297B892" w14:textId="77777777" w:rsidR="005778FD" w:rsidRDefault="005778FD" w:rsidP="005778FD">
      <w:pPr>
        <w:pStyle w:val="Code"/>
      </w:pPr>
      <w:r>
        <w:tab/>
        <w:t>...</w:t>
      </w:r>
    </w:p>
    <w:p w14:paraId="219099D9" w14:textId="77777777" w:rsidR="005778FD" w:rsidRDefault="005778FD" w:rsidP="005778FD">
      <w:pPr>
        <w:pStyle w:val="Code"/>
      </w:pPr>
      <w:r w:rsidRPr="00CD252C">
        <w:rPr>
          <w:color w:val="3333FF"/>
        </w:rPr>
        <w:t>End Class</w:t>
      </w:r>
    </w:p>
    <w:p w14:paraId="436AE762" w14:textId="77777777" w:rsidR="005778FD" w:rsidRDefault="005778FD" w:rsidP="005778FD">
      <w:pPr>
        <w:pStyle w:val="Code"/>
      </w:pPr>
    </w:p>
    <w:p w14:paraId="773B745D" w14:textId="77777777" w:rsidR="005778FD" w:rsidRDefault="005778FD" w:rsidP="005778FD">
      <w:pPr>
        <w:pStyle w:val="Text"/>
      </w:pPr>
    </w:p>
    <w:p w14:paraId="3EEC04DA" w14:textId="77777777" w:rsidR="00727564" w:rsidRPr="00AA67CB" w:rsidRDefault="00B91ECC" w:rsidP="00960224">
      <w:pPr>
        <w:pStyle w:val="Heading6"/>
      </w:pPr>
      <w:r>
        <w:t xml:space="preserve">5.1.3 </w:t>
      </w:r>
      <w:r w:rsidR="00727564" w:rsidRPr="00AA67CB">
        <w:t>Column Attribute</w:t>
      </w:r>
    </w:p>
    <w:p w14:paraId="7F82FCC7" w14:textId="77777777" w:rsidR="00727564" w:rsidRDefault="00727564" w:rsidP="00960224">
      <w:pPr>
        <w:pStyle w:val="Text"/>
      </w:pPr>
      <w:r w:rsidRPr="00960224">
        <w:t xml:space="preserve">The </w:t>
      </w:r>
      <w:r w:rsidRPr="00002CE9">
        <w:rPr>
          <w:rStyle w:val="CodeEmbedded"/>
        </w:rPr>
        <w:t>Column</w:t>
      </w:r>
      <w:r w:rsidRPr="00960224">
        <w:t xml:space="preserve"> attribute is used to designate a member of a</w:t>
      </w:r>
      <w:r w:rsidR="00CE665A" w:rsidRPr="00960224">
        <w:t>n</w:t>
      </w:r>
      <w:r w:rsidRPr="00960224">
        <w:t xml:space="preserve"> entity class that represents a column in a database table. It can be applied to any field or property, public, private or internal. Only members identified as columns are persisted when </w:t>
      </w:r>
      <w:r w:rsidR="001D066C" w:rsidRPr="00960224">
        <w:t>LINQ to SQL</w:t>
      </w:r>
      <w:r w:rsidRPr="00960224">
        <w:t xml:space="preserve"> saves changes to the database.</w:t>
      </w:r>
    </w:p>
    <w:p w14:paraId="5F285979" w14:textId="77777777" w:rsidR="008A39BB" w:rsidRPr="003A6FC0" w:rsidRDefault="008A39BB" w:rsidP="008A39BB">
      <w:pPr>
        <w:pStyle w:val="TableSpacing"/>
      </w:pPr>
    </w:p>
    <w:tbl>
      <w:tblPr>
        <w:tblW w:w="0" w:type="auto"/>
        <w:tblLook w:val="01E0" w:firstRow="1" w:lastRow="1" w:firstColumn="1" w:lastColumn="1" w:noHBand="0" w:noVBand="0"/>
      </w:tblPr>
      <w:tblGrid>
        <w:gridCol w:w="2017"/>
        <w:gridCol w:w="1537"/>
        <w:gridCol w:w="6382"/>
      </w:tblGrid>
      <w:tr w:rsidR="00727564" w:rsidRPr="00960224" w14:paraId="49962FBC" w14:textId="77777777" w:rsidTr="008A39BB">
        <w:tc>
          <w:tcPr>
            <w:tcW w:w="2017" w:type="dxa"/>
          </w:tcPr>
          <w:p w14:paraId="29FD687A" w14:textId="77777777" w:rsidR="00727564" w:rsidRPr="00960224" w:rsidRDefault="00727564" w:rsidP="00B91ECC">
            <w:pPr>
              <w:pStyle w:val="Label"/>
            </w:pPr>
            <w:commentRangeStart w:id="832"/>
            <w:r w:rsidRPr="00960224">
              <w:t>Property</w:t>
            </w:r>
          </w:p>
        </w:tc>
        <w:tc>
          <w:tcPr>
            <w:tcW w:w="0" w:type="auto"/>
          </w:tcPr>
          <w:p w14:paraId="799DCAE9" w14:textId="77777777" w:rsidR="00727564" w:rsidRPr="00960224" w:rsidRDefault="00727564" w:rsidP="00B91ECC">
            <w:pPr>
              <w:pStyle w:val="Label"/>
            </w:pPr>
            <w:r w:rsidRPr="00960224">
              <w:t>Type</w:t>
            </w:r>
          </w:p>
        </w:tc>
        <w:tc>
          <w:tcPr>
            <w:tcW w:w="0" w:type="auto"/>
          </w:tcPr>
          <w:p w14:paraId="357E4E7F" w14:textId="77777777" w:rsidR="00727564" w:rsidRPr="00960224" w:rsidRDefault="00727564" w:rsidP="00B91ECC">
            <w:pPr>
              <w:pStyle w:val="Label"/>
            </w:pPr>
            <w:r w:rsidRPr="00960224">
              <w:t>Description</w:t>
            </w:r>
            <w:commentRangeEnd w:id="832"/>
            <w:r w:rsidR="00735087" w:rsidRPr="00960224">
              <w:rPr>
                <w:rStyle w:val="CommentReference"/>
              </w:rPr>
              <w:commentReference w:id="832"/>
            </w:r>
          </w:p>
        </w:tc>
      </w:tr>
      <w:tr w:rsidR="00727564" w:rsidRPr="00960224" w14:paraId="37A10D36" w14:textId="77777777" w:rsidTr="008A39BB">
        <w:tc>
          <w:tcPr>
            <w:tcW w:w="2017" w:type="dxa"/>
          </w:tcPr>
          <w:p w14:paraId="21B211B8" w14:textId="77777777" w:rsidR="00727564" w:rsidRPr="004E0C9B" w:rsidRDefault="00727564" w:rsidP="004E0C9B">
            <w:pPr>
              <w:pStyle w:val="Text"/>
              <w:rPr>
                <w:rStyle w:val="CodeEmbedded"/>
              </w:rPr>
            </w:pPr>
            <w:r w:rsidRPr="004E0C9B">
              <w:rPr>
                <w:rStyle w:val="CodeEmbedded"/>
              </w:rPr>
              <w:t>Name</w:t>
            </w:r>
          </w:p>
        </w:tc>
        <w:tc>
          <w:tcPr>
            <w:tcW w:w="0" w:type="auto"/>
          </w:tcPr>
          <w:p w14:paraId="475E9231" w14:textId="77777777" w:rsidR="00727564" w:rsidRPr="004E0C9B" w:rsidRDefault="00727564" w:rsidP="004E0C9B">
            <w:pPr>
              <w:pStyle w:val="Text"/>
              <w:rPr>
                <w:rStyle w:val="CodeEmbedded"/>
              </w:rPr>
            </w:pPr>
            <w:r w:rsidRPr="004E0C9B">
              <w:rPr>
                <w:rStyle w:val="CodeEmbedded"/>
              </w:rPr>
              <w:t>String</w:t>
            </w:r>
          </w:p>
        </w:tc>
        <w:tc>
          <w:tcPr>
            <w:tcW w:w="0" w:type="auto"/>
          </w:tcPr>
          <w:p w14:paraId="121B2D2F" w14:textId="77777777" w:rsidR="00727564" w:rsidRDefault="00727564" w:rsidP="004E0C9B">
            <w:pPr>
              <w:pStyle w:val="Text"/>
            </w:pPr>
            <w:r>
              <w:t>The name of the column in the table or view. If not specified the column is assumed to have the same name as the class member</w:t>
            </w:r>
          </w:p>
        </w:tc>
      </w:tr>
      <w:tr w:rsidR="00727564" w:rsidRPr="00960224" w14:paraId="38BE2AE4" w14:textId="77777777" w:rsidTr="008A39BB">
        <w:tc>
          <w:tcPr>
            <w:tcW w:w="2017" w:type="dxa"/>
          </w:tcPr>
          <w:p w14:paraId="38849FBE" w14:textId="77777777" w:rsidR="00727564" w:rsidRPr="004E0C9B" w:rsidRDefault="00727564" w:rsidP="004E0C9B">
            <w:pPr>
              <w:pStyle w:val="Text"/>
              <w:rPr>
                <w:rStyle w:val="CodeEmbedded"/>
              </w:rPr>
            </w:pPr>
            <w:r w:rsidRPr="004E0C9B">
              <w:rPr>
                <w:rStyle w:val="CodeEmbedded"/>
              </w:rPr>
              <w:t>Storage</w:t>
            </w:r>
          </w:p>
        </w:tc>
        <w:tc>
          <w:tcPr>
            <w:tcW w:w="0" w:type="auto"/>
          </w:tcPr>
          <w:p w14:paraId="52F10EAB" w14:textId="77777777" w:rsidR="00727564" w:rsidRPr="004E0C9B" w:rsidRDefault="00727564" w:rsidP="004E0C9B">
            <w:pPr>
              <w:pStyle w:val="Text"/>
              <w:rPr>
                <w:rStyle w:val="CodeEmbedded"/>
              </w:rPr>
            </w:pPr>
            <w:r w:rsidRPr="004E0C9B">
              <w:rPr>
                <w:rStyle w:val="CodeEmbedded"/>
              </w:rPr>
              <w:t>String</w:t>
            </w:r>
          </w:p>
        </w:tc>
        <w:tc>
          <w:tcPr>
            <w:tcW w:w="0" w:type="auto"/>
          </w:tcPr>
          <w:p w14:paraId="04CC9D60" w14:textId="77777777" w:rsidR="00727564" w:rsidRDefault="00727564" w:rsidP="004E0C9B">
            <w:pPr>
              <w:pStyle w:val="Text"/>
            </w:pPr>
            <w:r>
              <w:t xml:space="preserve">The name of the underlying storage. If specified it tells </w:t>
            </w:r>
            <w:r w:rsidR="001D066C">
              <w:t>LINQ to SQL</w:t>
            </w:r>
            <w:r>
              <w:t xml:space="preserve"> how to bypass the public property accessor for the data member and interact with the raw value itself. If not specified </w:t>
            </w:r>
            <w:r w:rsidR="001D066C">
              <w:t>LINQ to SQL</w:t>
            </w:r>
            <w:r>
              <w:t xml:space="preserve"> gets and sets the value using the public accessor.</w:t>
            </w:r>
          </w:p>
        </w:tc>
      </w:tr>
      <w:tr w:rsidR="00727564" w:rsidRPr="00960224" w14:paraId="772D8BDE" w14:textId="77777777" w:rsidTr="008A39BB">
        <w:tc>
          <w:tcPr>
            <w:tcW w:w="2017" w:type="dxa"/>
          </w:tcPr>
          <w:p w14:paraId="72803D73" w14:textId="77777777" w:rsidR="00727564" w:rsidRPr="004E0C9B" w:rsidRDefault="00727564" w:rsidP="004E0C9B">
            <w:pPr>
              <w:pStyle w:val="Text"/>
              <w:rPr>
                <w:rStyle w:val="CodeEmbedded"/>
              </w:rPr>
            </w:pPr>
            <w:r w:rsidRPr="004E0C9B">
              <w:rPr>
                <w:rStyle w:val="CodeEmbedded"/>
              </w:rPr>
              <w:t>D</w:t>
            </w:r>
            <w:r w:rsidR="00F32A84" w:rsidRPr="004E0C9B">
              <w:rPr>
                <w:rStyle w:val="CodeEmbedded"/>
              </w:rPr>
              <w:t>B</w:t>
            </w:r>
            <w:r w:rsidRPr="004E0C9B">
              <w:rPr>
                <w:rStyle w:val="CodeEmbedded"/>
              </w:rPr>
              <w:t>Type</w:t>
            </w:r>
          </w:p>
        </w:tc>
        <w:tc>
          <w:tcPr>
            <w:tcW w:w="0" w:type="auto"/>
          </w:tcPr>
          <w:p w14:paraId="3CC24FB3" w14:textId="77777777" w:rsidR="00727564" w:rsidRPr="004E0C9B" w:rsidRDefault="00727564" w:rsidP="004E0C9B">
            <w:pPr>
              <w:pStyle w:val="Text"/>
              <w:rPr>
                <w:rStyle w:val="CodeEmbedded"/>
              </w:rPr>
            </w:pPr>
            <w:r w:rsidRPr="004E0C9B">
              <w:rPr>
                <w:rStyle w:val="CodeEmbedded"/>
              </w:rPr>
              <w:t>String</w:t>
            </w:r>
          </w:p>
        </w:tc>
        <w:tc>
          <w:tcPr>
            <w:tcW w:w="0" w:type="auto"/>
          </w:tcPr>
          <w:p w14:paraId="057867AA" w14:textId="77777777" w:rsidR="00727564" w:rsidRDefault="00727564" w:rsidP="004E0C9B">
            <w:pPr>
              <w:pStyle w:val="Text"/>
            </w:pPr>
            <w:r>
              <w:t xml:space="preserve">The type of database column specified using database types and modifiers. This will be the exact text used to define the column in a T-SQL table declaration command. If not specified the database column type is inferred from the member type. The specific database type is only necessary if </w:t>
            </w:r>
            <w:r w:rsidRPr="00002CE9">
              <w:rPr>
                <w:rStyle w:val="CodeEmbedded"/>
              </w:rPr>
              <w:t>CreateDatabase()</w:t>
            </w:r>
            <w:r>
              <w:t xml:space="preserve"> method is expected to be used to create an instance of the database.</w:t>
            </w:r>
          </w:p>
        </w:tc>
      </w:tr>
      <w:tr w:rsidR="00727564" w:rsidRPr="00960224" w14:paraId="32E955B1" w14:textId="77777777" w:rsidTr="008A39BB">
        <w:tc>
          <w:tcPr>
            <w:tcW w:w="2017" w:type="dxa"/>
          </w:tcPr>
          <w:p w14:paraId="295BBCCF" w14:textId="77777777" w:rsidR="00727564" w:rsidRPr="004E0C9B" w:rsidRDefault="002B6995" w:rsidP="004E0C9B">
            <w:pPr>
              <w:pStyle w:val="Text"/>
              <w:rPr>
                <w:rStyle w:val="CodeEmbedded"/>
              </w:rPr>
            </w:pPr>
            <w:r w:rsidRPr="004E0C9B">
              <w:rPr>
                <w:rStyle w:val="CodeEmbedded"/>
              </w:rPr>
              <w:t>IsPrimaryKey</w:t>
            </w:r>
          </w:p>
        </w:tc>
        <w:tc>
          <w:tcPr>
            <w:tcW w:w="0" w:type="auto"/>
          </w:tcPr>
          <w:p w14:paraId="3F672019"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p>
        </w:tc>
        <w:tc>
          <w:tcPr>
            <w:tcW w:w="0" w:type="auto"/>
          </w:tcPr>
          <w:p w14:paraId="7247432F" w14:textId="77777777" w:rsidR="00727564" w:rsidRDefault="00727564" w:rsidP="004E0C9B">
            <w:pPr>
              <w:pStyle w:val="Text"/>
            </w:pPr>
            <w:r>
              <w:t>If set to true the class member represents a column that is part of the table</w:t>
            </w:r>
            <w:r w:rsidR="00771424">
              <w:t>'</w:t>
            </w:r>
            <w:r>
              <w:t>s primary key. If more than one member of the class is designated as the Id, the primary key is said to be a composite of the associated columns.</w:t>
            </w:r>
            <w:r w:rsidR="000B038F">
              <w:t xml:space="preserve"> </w:t>
            </w:r>
          </w:p>
        </w:tc>
      </w:tr>
      <w:tr w:rsidR="00727564" w:rsidRPr="00960224" w14:paraId="558715F3" w14:textId="77777777" w:rsidTr="008A39BB">
        <w:tc>
          <w:tcPr>
            <w:tcW w:w="2017" w:type="dxa"/>
          </w:tcPr>
          <w:p w14:paraId="3C892544" w14:textId="77777777" w:rsidR="00727564" w:rsidRPr="004E0C9B" w:rsidRDefault="002A7CBD" w:rsidP="004E0C9B">
            <w:pPr>
              <w:pStyle w:val="Text"/>
              <w:rPr>
                <w:rStyle w:val="CodeEmbedded"/>
              </w:rPr>
            </w:pPr>
            <w:r w:rsidRPr="004E0C9B">
              <w:rPr>
                <w:rStyle w:val="CodeEmbedded"/>
              </w:rPr>
              <w:t>IsDbGenerated</w:t>
            </w:r>
          </w:p>
        </w:tc>
        <w:tc>
          <w:tcPr>
            <w:tcW w:w="0" w:type="auto"/>
          </w:tcPr>
          <w:p w14:paraId="746783DB"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r w:rsidRPr="004E0C9B">
              <w:rPr>
                <w:rStyle w:val="CodeEmbedded"/>
              </w:rPr>
              <w:t>ean</w:t>
            </w:r>
          </w:p>
        </w:tc>
        <w:tc>
          <w:tcPr>
            <w:tcW w:w="0" w:type="auto"/>
          </w:tcPr>
          <w:p w14:paraId="423A66D0" w14:textId="77777777" w:rsidR="00727564" w:rsidRDefault="00727564" w:rsidP="004E0C9B">
            <w:pPr>
              <w:pStyle w:val="Text"/>
            </w:pPr>
            <w:r>
              <w:t>Identifies that the member</w:t>
            </w:r>
            <w:r w:rsidR="00771424">
              <w:t>'</w:t>
            </w:r>
            <w:r>
              <w:t xml:space="preserve">s column value is auto-generated by the database. Primary keys that are designated </w:t>
            </w:r>
            <w:r w:rsidR="00DC2627" w:rsidRPr="00002CE9">
              <w:rPr>
                <w:rStyle w:val="CodeEmbedded"/>
              </w:rPr>
              <w:t>IsDbGenerated</w:t>
            </w:r>
            <w:r w:rsidRPr="00002CE9">
              <w:rPr>
                <w:rStyle w:val="CodeEmbedded"/>
              </w:rPr>
              <w:t>=true</w:t>
            </w:r>
            <w:r>
              <w:t xml:space="preserve"> should also have a </w:t>
            </w:r>
            <w:r w:rsidR="00CE665A" w:rsidRPr="00002CE9">
              <w:rPr>
                <w:rStyle w:val="CodeEmbedded"/>
              </w:rPr>
              <w:t>DB</w:t>
            </w:r>
            <w:r w:rsidRPr="00002CE9">
              <w:rPr>
                <w:rStyle w:val="CodeEmbedded"/>
              </w:rPr>
              <w:t>Type</w:t>
            </w:r>
            <w:r>
              <w:t xml:space="preserve"> with the </w:t>
            </w:r>
            <w:r w:rsidRPr="00002CE9">
              <w:rPr>
                <w:rStyle w:val="CodeEmbedded"/>
              </w:rPr>
              <w:t>IDENTITY</w:t>
            </w:r>
            <w:r>
              <w:t xml:space="preserve"> modifier.  </w:t>
            </w:r>
            <w:r w:rsidR="00DC2627" w:rsidRPr="00002CE9">
              <w:rPr>
                <w:rStyle w:val="CodeEmbedded"/>
              </w:rPr>
              <w:t>IsDbGenerated m</w:t>
            </w:r>
            <w:r>
              <w:t xml:space="preserve">embers are synchronized immediately after the data row is inserted and are available after </w:t>
            </w:r>
            <w:r w:rsidRPr="00002CE9">
              <w:rPr>
                <w:rStyle w:val="CodeEmbedded"/>
              </w:rPr>
              <w:t>SubmitChanges()</w:t>
            </w:r>
            <w:r>
              <w:t xml:space="preserve"> completes.</w:t>
            </w:r>
          </w:p>
        </w:tc>
      </w:tr>
      <w:tr w:rsidR="00727564" w:rsidRPr="00960224" w14:paraId="76263155" w14:textId="77777777" w:rsidTr="008A39BB">
        <w:tc>
          <w:tcPr>
            <w:tcW w:w="2017" w:type="dxa"/>
          </w:tcPr>
          <w:p w14:paraId="3A61E3B2" w14:textId="77777777" w:rsidR="00727564" w:rsidRPr="004E0C9B" w:rsidRDefault="00727564" w:rsidP="004E0C9B">
            <w:pPr>
              <w:pStyle w:val="Text"/>
              <w:rPr>
                <w:rStyle w:val="CodeEmbedded"/>
              </w:rPr>
            </w:pPr>
            <w:r w:rsidRPr="004E0C9B">
              <w:rPr>
                <w:rStyle w:val="CodeEmbedded"/>
              </w:rPr>
              <w:t>IsVersion</w:t>
            </w:r>
          </w:p>
        </w:tc>
        <w:tc>
          <w:tcPr>
            <w:tcW w:w="0" w:type="auto"/>
          </w:tcPr>
          <w:p w14:paraId="5868E407"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r w:rsidRPr="004E0C9B">
              <w:rPr>
                <w:rStyle w:val="CodeEmbedded"/>
              </w:rPr>
              <w:t>ean</w:t>
            </w:r>
          </w:p>
        </w:tc>
        <w:tc>
          <w:tcPr>
            <w:tcW w:w="0" w:type="auto"/>
          </w:tcPr>
          <w:p w14:paraId="4B00BB81" w14:textId="77777777" w:rsidR="00727564" w:rsidRDefault="00727564" w:rsidP="004E0C9B">
            <w:pPr>
              <w:pStyle w:val="Text"/>
            </w:pPr>
            <w:r>
              <w:t>Identifies the member</w:t>
            </w:r>
            <w:r w:rsidR="00771424">
              <w:t>'</w:t>
            </w:r>
            <w:r>
              <w:t>s column type as a database timestamp or a version number. Version numbers are incremented and timestamp columns are updated</w:t>
            </w:r>
            <w:r w:rsidR="00DC2627">
              <w:t xml:space="preserve"> by the database</w:t>
            </w:r>
            <w:r>
              <w:t xml:space="preserve"> every time the associated row is updated. Members with </w:t>
            </w:r>
            <w:r w:rsidRPr="00002CE9">
              <w:rPr>
                <w:rStyle w:val="CodeEmbedded"/>
              </w:rPr>
              <w:t>IsVersion=true</w:t>
            </w:r>
            <w:r>
              <w:t xml:space="preserve"> are synchronized immediately after the data row is updated. The new values are visible after </w:t>
            </w:r>
            <w:r w:rsidRPr="00002CE9">
              <w:rPr>
                <w:rStyle w:val="CodeEmbedded"/>
              </w:rPr>
              <w:t>SubmitChanges()</w:t>
            </w:r>
            <w:r>
              <w:t xml:space="preserve"> completes.</w:t>
            </w:r>
          </w:p>
        </w:tc>
      </w:tr>
      <w:tr w:rsidR="00727564" w:rsidRPr="00960224" w14:paraId="4E462306" w14:textId="77777777" w:rsidTr="008A39BB">
        <w:tc>
          <w:tcPr>
            <w:tcW w:w="2017" w:type="dxa"/>
          </w:tcPr>
          <w:p w14:paraId="323F722E" w14:textId="77777777" w:rsidR="00727564" w:rsidRPr="004E0C9B" w:rsidRDefault="00727564" w:rsidP="004E0C9B">
            <w:pPr>
              <w:pStyle w:val="Text"/>
              <w:rPr>
                <w:rStyle w:val="CodeEmbedded"/>
              </w:rPr>
            </w:pPr>
            <w:r w:rsidRPr="004E0C9B">
              <w:rPr>
                <w:rStyle w:val="CodeEmbedded"/>
              </w:rPr>
              <w:t>UpdateCheck</w:t>
            </w:r>
          </w:p>
        </w:tc>
        <w:tc>
          <w:tcPr>
            <w:tcW w:w="0" w:type="auto"/>
          </w:tcPr>
          <w:p w14:paraId="470C228E" w14:textId="77777777" w:rsidR="00727564" w:rsidRPr="004E0C9B" w:rsidRDefault="00727564" w:rsidP="004E0C9B">
            <w:pPr>
              <w:pStyle w:val="Text"/>
              <w:rPr>
                <w:rStyle w:val="CodeEmbedded"/>
              </w:rPr>
            </w:pPr>
            <w:r w:rsidRPr="004E0C9B">
              <w:rPr>
                <w:rStyle w:val="CodeEmbedded"/>
              </w:rPr>
              <w:t>UpdateCheck</w:t>
            </w:r>
          </w:p>
        </w:tc>
        <w:tc>
          <w:tcPr>
            <w:tcW w:w="0" w:type="auto"/>
          </w:tcPr>
          <w:p w14:paraId="3796853E" w14:textId="77777777" w:rsidR="00735087" w:rsidRDefault="00727564" w:rsidP="004E0C9B">
            <w:pPr>
              <w:pStyle w:val="Text"/>
            </w:pPr>
            <w:r w:rsidRPr="00F92D10">
              <w:t xml:space="preserve">Determines how </w:t>
            </w:r>
            <w:r w:rsidR="001D066C">
              <w:t>LINQ to SQL</w:t>
            </w:r>
            <w:r w:rsidRPr="00F92D10">
              <w:t xml:space="preserve"> implements </w:t>
            </w:r>
            <w:r w:rsidRPr="00EB0200">
              <w:rPr>
                <w:i/>
              </w:rPr>
              <w:t>optimistic concurrency</w:t>
            </w:r>
            <w:r>
              <w:t xml:space="preserve"> conflict detection</w:t>
            </w:r>
            <w:r w:rsidRPr="00F92D10">
              <w:t xml:space="preserve">. </w:t>
            </w:r>
            <w:r>
              <w:t xml:space="preserve">If no member is designate as </w:t>
            </w:r>
            <w:r w:rsidRPr="00002CE9">
              <w:rPr>
                <w:rStyle w:val="CodeEmbedded"/>
              </w:rPr>
              <w:t>IsVersion=true</w:t>
            </w:r>
            <w:r>
              <w:t xml:space="preserve"> detection is done by comparing original member values with current database state. You can control which members </w:t>
            </w:r>
            <w:r w:rsidR="001D066C">
              <w:t>LINQ to SQL</w:t>
            </w:r>
            <w:r>
              <w:t xml:space="preserve"> uses during conflict detection by giving each member an </w:t>
            </w:r>
            <w:r w:rsidRPr="00002CE9">
              <w:rPr>
                <w:rStyle w:val="CodeEmbedded"/>
              </w:rPr>
              <w:t>UpdateCheck</w:t>
            </w:r>
            <w:r w:rsidR="007001CD">
              <w:t xml:space="preserve"> enum value.</w:t>
            </w:r>
          </w:p>
          <w:p w14:paraId="24826554" w14:textId="77777777" w:rsidR="005778FD" w:rsidRDefault="00727564" w:rsidP="005778FD">
            <w:pPr>
              <w:pStyle w:val="BulletedList1"/>
            </w:pPr>
            <w:r w:rsidRPr="00002CE9">
              <w:rPr>
                <w:rStyle w:val="CodeEmbedded"/>
              </w:rPr>
              <w:t>Always</w:t>
            </w:r>
            <w:r w:rsidRPr="00F92D10">
              <w:t xml:space="preserve"> </w:t>
            </w:r>
            <w:r>
              <w:t xml:space="preserve">- </w:t>
            </w:r>
            <w:r w:rsidRPr="00F92D10">
              <w:t xml:space="preserve">always use </w:t>
            </w:r>
            <w:r>
              <w:t xml:space="preserve">this column </w:t>
            </w:r>
            <w:r w:rsidRPr="00F92D10">
              <w:t>for conflict detection</w:t>
            </w:r>
          </w:p>
          <w:p w14:paraId="39761E22" w14:textId="77777777" w:rsidR="005778FD" w:rsidRDefault="00727564" w:rsidP="005778FD">
            <w:pPr>
              <w:pStyle w:val="BulletedList1"/>
            </w:pPr>
            <w:r w:rsidRPr="00002CE9">
              <w:rPr>
                <w:rStyle w:val="CodeEmbedded"/>
              </w:rPr>
              <w:t>Never</w:t>
            </w:r>
            <w:r w:rsidRPr="00F92D10">
              <w:t xml:space="preserve"> - </w:t>
            </w:r>
            <w:r>
              <w:t>never use this column</w:t>
            </w:r>
            <w:r w:rsidRPr="00F92D10">
              <w:t xml:space="preserve"> for conflict detection</w:t>
            </w:r>
          </w:p>
          <w:p w14:paraId="036ED74C" w14:textId="77777777" w:rsidR="00F32A84" w:rsidRDefault="00727564" w:rsidP="005778FD">
            <w:pPr>
              <w:pStyle w:val="BulletedList1"/>
            </w:pPr>
            <w:r w:rsidRPr="00002CE9">
              <w:rPr>
                <w:rStyle w:val="CodeEmbedded"/>
              </w:rPr>
              <w:t>WhenChanged</w:t>
            </w:r>
            <w:r>
              <w:t xml:space="preserve"> – only use this column when the member has been changed by the application</w:t>
            </w:r>
          </w:p>
        </w:tc>
      </w:tr>
      <w:tr w:rsidR="00F32A84" w:rsidRPr="00960224" w14:paraId="6F40F37D" w14:textId="77777777" w:rsidTr="008A39BB">
        <w:tc>
          <w:tcPr>
            <w:tcW w:w="2017" w:type="dxa"/>
          </w:tcPr>
          <w:p w14:paraId="73BA81A8" w14:textId="77777777" w:rsidR="00F32A84" w:rsidRPr="004E0C9B" w:rsidRDefault="00F32A84" w:rsidP="004E0C9B">
            <w:pPr>
              <w:pStyle w:val="Text"/>
              <w:rPr>
                <w:rStyle w:val="CodeEmbedded"/>
              </w:rPr>
            </w:pPr>
            <w:r w:rsidRPr="004E0C9B">
              <w:rPr>
                <w:rStyle w:val="CodeEmbedded"/>
              </w:rPr>
              <w:t>IsDiscriminator</w:t>
            </w:r>
          </w:p>
        </w:tc>
        <w:tc>
          <w:tcPr>
            <w:tcW w:w="0" w:type="auto"/>
          </w:tcPr>
          <w:p w14:paraId="550CFA1F" w14:textId="77777777" w:rsidR="00F32A84" w:rsidRPr="004E0C9B" w:rsidRDefault="00F32A84" w:rsidP="004E0C9B">
            <w:pPr>
              <w:pStyle w:val="Text"/>
              <w:rPr>
                <w:rStyle w:val="CodeEmbedded"/>
              </w:rPr>
            </w:pPr>
            <w:r w:rsidRPr="004E0C9B">
              <w:rPr>
                <w:rStyle w:val="CodeEmbedded"/>
              </w:rPr>
              <w:t>Boolean</w:t>
            </w:r>
          </w:p>
        </w:tc>
        <w:tc>
          <w:tcPr>
            <w:tcW w:w="0" w:type="auto"/>
          </w:tcPr>
          <w:p w14:paraId="6DE46D45" w14:textId="77777777" w:rsidR="00F32A84" w:rsidRPr="00F92D10" w:rsidRDefault="00F32A84" w:rsidP="004E0C9B">
            <w:pPr>
              <w:pStyle w:val="Text"/>
            </w:pPr>
            <w:r>
              <w:t>Determines if the class member holds the discriminator value for an inheritance hierarchy.</w:t>
            </w:r>
          </w:p>
        </w:tc>
      </w:tr>
      <w:tr w:rsidR="002A7CBD" w:rsidRPr="00960224" w14:paraId="436ED0CA" w14:textId="77777777" w:rsidTr="008A39BB">
        <w:tc>
          <w:tcPr>
            <w:tcW w:w="2017" w:type="dxa"/>
          </w:tcPr>
          <w:p w14:paraId="29C9F32E" w14:textId="77777777" w:rsidR="002A7CBD" w:rsidRPr="004E0C9B" w:rsidRDefault="002A7CBD" w:rsidP="004E0C9B">
            <w:pPr>
              <w:pStyle w:val="Text"/>
              <w:rPr>
                <w:rStyle w:val="CodeEmbedded"/>
              </w:rPr>
            </w:pPr>
            <w:r w:rsidRPr="004E0C9B">
              <w:rPr>
                <w:rStyle w:val="CodeEmbedded"/>
              </w:rPr>
              <w:t>Expression</w:t>
            </w:r>
          </w:p>
        </w:tc>
        <w:tc>
          <w:tcPr>
            <w:tcW w:w="0" w:type="auto"/>
          </w:tcPr>
          <w:p w14:paraId="4382ED6C" w14:textId="77777777" w:rsidR="002A7CBD" w:rsidRPr="004E0C9B" w:rsidRDefault="00A13872" w:rsidP="004E0C9B">
            <w:pPr>
              <w:pStyle w:val="Text"/>
              <w:rPr>
                <w:rStyle w:val="CodeEmbedded"/>
              </w:rPr>
            </w:pPr>
            <w:r w:rsidRPr="004E0C9B">
              <w:rPr>
                <w:rStyle w:val="CodeEmbedded"/>
              </w:rPr>
              <w:t>String</w:t>
            </w:r>
          </w:p>
        </w:tc>
        <w:tc>
          <w:tcPr>
            <w:tcW w:w="0" w:type="auto"/>
          </w:tcPr>
          <w:p w14:paraId="10DB2D8A" w14:textId="77777777" w:rsidR="002A7CBD" w:rsidRDefault="00A13872" w:rsidP="004E0C9B">
            <w:pPr>
              <w:pStyle w:val="Text"/>
            </w:pPr>
            <w:r w:rsidRPr="00102FF8">
              <w:t xml:space="preserve">Does not affect </w:t>
            </w:r>
            <w:r w:rsidR="00020DB2">
              <w:t>LINQ to SQL</w:t>
            </w:r>
            <w:r w:rsidR="00771424">
              <w:t>'</w:t>
            </w:r>
            <w:r w:rsidRPr="00102FF8">
              <w:t>s operation, but is used during .CreateDatabase() as a raw SQL expression representing</w:t>
            </w:r>
            <w:r w:rsidR="007A6855">
              <w:t xml:space="preserve"> the computed column expression.</w:t>
            </w:r>
          </w:p>
        </w:tc>
      </w:tr>
      <w:tr w:rsidR="002A7CBD" w:rsidRPr="00960224" w14:paraId="26487148" w14:textId="77777777" w:rsidTr="008A39BB">
        <w:tc>
          <w:tcPr>
            <w:tcW w:w="2017" w:type="dxa"/>
          </w:tcPr>
          <w:p w14:paraId="0D4C9E11" w14:textId="77777777" w:rsidR="002A7CBD" w:rsidRPr="004E0C9B" w:rsidRDefault="002A7CBD" w:rsidP="004E0C9B">
            <w:pPr>
              <w:pStyle w:val="Text"/>
              <w:rPr>
                <w:rStyle w:val="CodeEmbedded"/>
              </w:rPr>
            </w:pPr>
            <w:r w:rsidRPr="004E0C9B">
              <w:rPr>
                <w:rStyle w:val="CodeEmbedded"/>
              </w:rPr>
              <w:t>CanBeNull</w:t>
            </w:r>
          </w:p>
        </w:tc>
        <w:tc>
          <w:tcPr>
            <w:tcW w:w="0" w:type="auto"/>
          </w:tcPr>
          <w:p w14:paraId="4F58ACFE" w14:textId="77777777" w:rsidR="002A7CBD" w:rsidRPr="004E0C9B" w:rsidRDefault="00A13872" w:rsidP="004E0C9B">
            <w:pPr>
              <w:pStyle w:val="Text"/>
              <w:rPr>
                <w:rStyle w:val="CodeEmbedded"/>
              </w:rPr>
            </w:pPr>
            <w:r w:rsidRPr="004E0C9B">
              <w:rPr>
                <w:rStyle w:val="CodeEmbedded"/>
              </w:rPr>
              <w:t>Boolean</w:t>
            </w:r>
          </w:p>
        </w:tc>
        <w:tc>
          <w:tcPr>
            <w:tcW w:w="0" w:type="auto"/>
          </w:tcPr>
          <w:p w14:paraId="17F17CAB" w14:textId="77777777" w:rsidR="002A7CBD" w:rsidRDefault="00A13872" w:rsidP="004E0C9B">
            <w:pPr>
              <w:pStyle w:val="Text"/>
            </w:pPr>
            <w:r w:rsidRPr="00102FF8">
              <w:t xml:space="preserve">Indicates that the value can contain the null value.  </w:t>
            </w:r>
            <w:r w:rsidR="007A6855">
              <w:t>This is usually inferred from the CLR type of the entity member. Use this attribute to indicate that a string value is represented as a not nullable column in the database.</w:t>
            </w:r>
          </w:p>
        </w:tc>
      </w:tr>
      <w:tr w:rsidR="002A7CBD" w:rsidRPr="00960224" w14:paraId="33C774B1" w14:textId="77777777" w:rsidTr="008A39BB">
        <w:tc>
          <w:tcPr>
            <w:tcW w:w="2017" w:type="dxa"/>
          </w:tcPr>
          <w:p w14:paraId="442EA3BC" w14:textId="77777777" w:rsidR="002A7CBD" w:rsidRPr="004E0C9B" w:rsidRDefault="002A7CBD" w:rsidP="004E0C9B">
            <w:pPr>
              <w:pStyle w:val="Text"/>
              <w:rPr>
                <w:rStyle w:val="CodeEmbedded"/>
              </w:rPr>
            </w:pPr>
            <w:r w:rsidRPr="004E0C9B">
              <w:rPr>
                <w:rStyle w:val="CodeEmbedded"/>
              </w:rPr>
              <w:t>AutoSync</w:t>
            </w:r>
          </w:p>
        </w:tc>
        <w:tc>
          <w:tcPr>
            <w:tcW w:w="0" w:type="auto"/>
          </w:tcPr>
          <w:p w14:paraId="4C4C2F33" w14:textId="77777777" w:rsidR="002A7CBD" w:rsidRPr="004E0C9B" w:rsidRDefault="00A13872" w:rsidP="004E0C9B">
            <w:pPr>
              <w:pStyle w:val="Text"/>
              <w:rPr>
                <w:rStyle w:val="CodeEmbedded"/>
              </w:rPr>
            </w:pPr>
            <w:r w:rsidRPr="004E0C9B">
              <w:rPr>
                <w:rStyle w:val="CodeEmbedded"/>
              </w:rPr>
              <w:t>AutoSync</w:t>
            </w:r>
          </w:p>
        </w:tc>
        <w:tc>
          <w:tcPr>
            <w:tcW w:w="0" w:type="auto"/>
          </w:tcPr>
          <w:p w14:paraId="21BB9172" w14:textId="77777777" w:rsidR="002A7CBD" w:rsidRDefault="00A13872" w:rsidP="004E0C9B">
            <w:pPr>
              <w:pStyle w:val="Text"/>
            </w:pPr>
            <w:r w:rsidRPr="00A13872">
              <w:t xml:space="preserve">AutoSync specifies if the column is automatically </w:t>
            </w:r>
            <w:r w:rsidR="00372893" w:rsidRPr="00A13872">
              <w:t>synchronized</w:t>
            </w:r>
            <w:r w:rsidR="00372893">
              <w:t xml:space="preserve"> from the value generated by the database</w:t>
            </w:r>
            <w:r w:rsidR="007A6855">
              <w:t xml:space="preserve"> on insert or update commands</w:t>
            </w:r>
            <w:r w:rsidRPr="00A13872">
              <w:t xml:space="preserve">. Valid values </w:t>
            </w:r>
            <w:r w:rsidR="00372893">
              <w:t xml:space="preserve">for this tag </w:t>
            </w:r>
            <w:r w:rsidRPr="00A13872">
              <w:t>are OnInsert, Always, and Never.</w:t>
            </w:r>
          </w:p>
        </w:tc>
      </w:tr>
    </w:tbl>
    <w:p w14:paraId="05D47F93" w14:textId="77777777" w:rsidR="008A39BB" w:rsidRPr="003A6FC0" w:rsidRDefault="008A39BB" w:rsidP="005778FD">
      <w:pPr>
        <w:pStyle w:val="TableSpacingAfter"/>
      </w:pPr>
    </w:p>
    <w:p w14:paraId="442ED2A4" w14:textId="77777777" w:rsidR="00727564" w:rsidRPr="00960224" w:rsidRDefault="00727564" w:rsidP="00960224">
      <w:pPr>
        <w:pStyle w:val="Text"/>
      </w:pPr>
      <w:r w:rsidRPr="00960224">
        <w:t xml:space="preserve">A typical entity class will use </w:t>
      </w:r>
      <w:r w:rsidRPr="00002CE9">
        <w:rPr>
          <w:rStyle w:val="CodeEmbedded"/>
        </w:rPr>
        <w:t>Column</w:t>
      </w:r>
      <w:r w:rsidRPr="00960224">
        <w:t xml:space="preserve"> attributes on public properties and store actual values in private fields.</w:t>
      </w:r>
    </w:p>
    <w:p w14:paraId="5353A5CF" w14:textId="77777777" w:rsidR="008A39BB" w:rsidRPr="005778FD" w:rsidRDefault="005778FD" w:rsidP="00672BB1">
      <w:pPr>
        <w:pStyle w:val="Code"/>
        <w:rPr>
          <w:rStyle w:val="MultilanguageMarkerAuto"/>
        </w:rPr>
      </w:pPr>
      <w:r w:rsidRPr="005778FD">
        <w:rPr>
          <w:rStyle w:val="MultilanguageMarkerAuto"/>
        </w:rPr>
        <w:t>[C#]</w:t>
      </w:r>
    </w:p>
    <w:p w14:paraId="4B0CD3EF" w14:textId="77777777" w:rsidR="008A39BB" w:rsidRDefault="00727564" w:rsidP="00672BB1">
      <w:pPr>
        <w:pStyle w:val="Code"/>
      </w:pPr>
      <w:r w:rsidRPr="00880A99">
        <w:rPr>
          <w:color w:val="0000FF"/>
        </w:rPr>
        <w:t>private string</w:t>
      </w:r>
      <w:r>
        <w:t xml:space="preserve"> _city;</w:t>
      </w:r>
    </w:p>
    <w:p w14:paraId="462B5A94" w14:textId="77777777" w:rsidR="008A39BB" w:rsidRDefault="008A39BB" w:rsidP="00672BB1">
      <w:pPr>
        <w:pStyle w:val="Code"/>
      </w:pPr>
    </w:p>
    <w:p w14:paraId="083EC90B" w14:textId="77777777" w:rsidR="008A39BB" w:rsidRDefault="00727564" w:rsidP="00672BB1">
      <w:pPr>
        <w:pStyle w:val="Code"/>
      </w:pPr>
      <w:r>
        <w:t>[</w:t>
      </w:r>
      <w:r>
        <w:rPr>
          <w:color w:val="008080"/>
        </w:rPr>
        <w:t>Column</w:t>
      </w:r>
      <w:r>
        <w:t>(Storage=</w:t>
      </w:r>
      <w:r>
        <w:rPr>
          <w:color w:val="800000"/>
        </w:rPr>
        <w:t>"_city"</w:t>
      </w:r>
      <w:r w:rsidR="00CE665A">
        <w:t>, DB</w:t>
      </w:r>
      <w:r>
        <w:t>Type=</w:t>
      </w:r>
      <w:r>
        <w:rPr>
          <w:color w:val="800000"/>
        </w:rPr>
        <w:t>"NVarChar(15)"</w:t>
      </w:r>
      <w:r>
        <w:t>)]</w:t>
      </w:r>
    </w:p>
    <w:p w14:paraId="6BB36656" w14:textId="77777777" w:rsidR="008A39BB" w:rsidRDefault="00727564" w:rsidP="00672BB1">
      <w:pPr>
        <w:pStyle w:val="Code"/>
      </w:pPr>
      <w:r w:rsidRPr="00880A99">
        <w:rPr>
          <w:color w:val="0000FF"/>
        </w:rPr>
        <w:t>public string</w:t>
      </w:r>
      <w:r>
        <w:t xml:space="preserve"> City {</w:t>
      </w:r>
    </w:p>
    <w:p w14:paraId="5C69EC0C" w14:textId="77777777" w:rsidR="008A39BB" w:rsidRDefault="00672BB1" w:rsidP="00672BB1">
      <w:pPr>
        <w:pStyle w:val="Code"/>
      </w:pPr>
      <w:r>
        <w:tab/>
      </w:r>
      <w:r w:rsidR="00727564">
        <w:rPr>
          <w:color w:val="0000FF"/>
        </w:rPr>
        <w:t>get</w:t>
      </w:r>
      <w:r>
        <w:t xml:space="preserve"> { ...</w:t>
      </w:r>
      <w:r w:rsidR="00727564">
        <w:t xml:space="preserve"> }</w:t>
      </w:r>
    </w:p>
    <w:p w14:paraId="66917D78" w14:textId="77777777" w:rsidR="008A39BB" w:rsidRDefault="00672BB1" w:rsidP="00672BB1">
      <w:pPr>
        <w:pStyle w:val="Code"/>
      </w:pPr>
      <w:r>
        <w:tab/>
      </w:r>
      <w:r w:rsidR="00727564">
        <w:rPr>
          <w:color w:val="0000FF"/>
        </w:rPr>
        <w:t>set</w:t>
      </w:r>
      <w:r>
        <w:t xml:space="preserve"> { ...</w:t>
      </w:r>
      <w:r w:rsidR="00727564">
        <w:t xml:space="preserve"> }</w:t>
      </w:r>
    </w:p>
    <w:p w14:paraId="7687611F" w14:textId="77777777" w:rsidR="00727564" w:rsidRDefault="00727564" w:rsidP="00672BB1">
      <w:pPr>
        <w:pStyle w:val="Code"/>
      </w:pPr>
      <w:r>
        <w:t>}</w:t>
      </w:r>
    </w:p>
    <w:p w14:paraId="42A5DE1E" w14:textId="77777777" w:rsidR="008A39BB" w:rsidRDefault="008A39BB" w:rsidP="00672BB1">
      <w:pPr>
        <w:pStyle w:val="Code"/>
      </w:pPr>
    </w:p>
    <w:p w14:paraId="7047087A" w14:textId="77777777" w:rsidR="005778FD" w:rsidRDefault="005778FD" w:rsidP="00960224">
      <w:pPr>
        <w:pStyle w:val="Text"/>
      </w:pPr>
    </w:p>
    <w:p w14:paraId="701D1984" w14:textId="77777777" w:rsidR="005778FD" w:rsidRPr="005778FD" w:rsidRDefault="005778FD" w:rsidP="005778FD">
      <w:pPr>
        <w:pStyle w:val="Code"/>
        <w:rPr>
          <w:rStyle w:val="MultilanguageMarkerAuto"/>
        </w:rPr>
      </w:pPr>
      <w:r>
        <w:rPr>
          <w:rStyle w:val="MultilanguageMarkerAuto"/>
        </w:rPr>
        <w:t>[Visual Basic]</w:t>
      </w:r>
    </w:p>
    <w:p w14:paraId="2768DE0E" w14:textId="77777777" w:rsidR="005778FD" w:rsidRDefault="005778FD" w:rsidP="005778FD">
      <w:pPr>
        <w:pStyle w:val="Code"/>
      </w:pPr>
      <w:r>
        <w:rPr>
          <w:color w:val="0000FF"/>
        </w:rPr>
        <w:t>P</w:t>
      </w:r>
      <w:r w:rsidRPr="00880A99">
        <w:rPr>
          <w:color w:val="0000FF"/>
        </w:rPr>
        <w:t xml:space="preserve">rivate </w:t>
      </w:r>
      <w:r>
        <w:t xml:space="preserve">_city </w:t>
      </w:r>
      <w:r w:rsidRPr="00CD252C">
        <w:rPr>
          <w:color w:val="3333FF"/>
        </w:rPr>
        <w:t>As</w:t>
      </w:r>
      <w:r>
        <w:t xml:space="preserve"> </w:t>
      </w:r>
      <w:r>
        <w:rPr>
          <w:color w:val="0000FF"/>
        </w:rPr>
        <w:t>St</w:t>
      </w:r>
      <w:r w:rsidRPr="00880A99">
        <w:rPr>
          <w:color w:val="0000FF"/>
        </w:rPr>
        <w:t>ring</w:t>
      </w:r>
    </w:p>
    <w:p w14:paraId="7D1B97B9" w14:textId="77777777" w:rsidR="005778FD" w:rsidRDefault="005778FD" w:rsidP="005778FD">
      <w:pPr>
        <w:pStyle w:val="Code"/>
      </w:pPr>
    </w:p>
    <w:p w14:paraId="26988FD7" w14:textId="77777777" w:rsidR="005778FD" w:rsidRDefault="005778FD" w:rsidP="005778FD">
      <w:pPr>
        <w:pStyle w:val="Code"/>
      </w:pPr>
      <w:r>
        <w:t>&lt;</w:t>
      </w:r>
      <w:r>
        <w:rPr>
          <w:color w:val="008080"/>
        </w:rPr>
        <w:t>Column</w:t>
      </w:r>
      <w:r>
        <w:t>(Storage:=</w:t>
      </w:r>
      <w:r>
        <w:rPr>
          <w:color w:val="800000"/>
        </w:rPr>
        <w:t>"_city"</w:t>
      </w:r>
      <w:r>
        <w:t>, DBType:=</w:t>
      </w:r>
      <w:r>
        <w:rPr>
          <w:color w:val="800000"/>
        </w:rPr>
        <w:t>"NVarChar(15)"</w:t>
      </w:r>
      <w:r>
        <w:t>)&gt; _</w:t>
      </w:r>
    </w:p>
    <w:p w14:paraId="45D2F9B5" w14:textId="77777777" w:rsidR="005778FD" w:rsidRDefault="005778FD" w:rsidP="005778FD">
      <w:pPr>
        <w:pStyle w:val="Code"/>
      </w:pPr>
      <w:r w:rsidRPr="00880A99">
        <w:rPr>
          <w:color w:val="0000FF"/>
        </w:rPr>
        <w:t xml:space="preserve">public </w:t>
      </w:r>
      <w:r>
        <w:rPr>
          <w:color w:val="0000FF"/>
        </w:rPr>
        <w:t>Property</w:t>
      </w:r>
      <w:r>
        <w:t xml:space="preserve"> City </w:t>
      </w:r>
      <w:r w:rsidRPr="00ED08F0">
        <w:rPr>
          <w:color w:val="3333FF"/>
        </w:rPr>
        <w:t>As String</w:t>
      </w:r>
    </w:p>
    <w:p w14:paraId="49C25CFC" w14:textId="77777777" w:rsidR="005778FD" w:rsidRDefault="005778FD" w:rsidP="005778FD">
      <w:pPr>
        <w:pStyle w:val="Code"/>
      </w:pPr>
      <w:r>
        <w:tab/>
      </w:r>
      <w:r>
        <w:rPr>
          <w:color w:val="0000FF"/>
        </w:rPr>
        <w:t>Get</w:t>
      </w:r>
    </w:p>
    <w:p w14:paraId="40760D48" w14:textId="77777777" w:rsidR="005778FD" w:rsidRDefault="005778FD" w:rsidP="005778FD">
      <w:pPr>
        <w:pStyle w:val="Code"/>
      </w:pPr>
      <w:r>
        <w:tab/>
      </w:r>
      <w:r>
        <w:rPr>
          <w:color w:val="0000FF"/>
        </w:rPr>
        <w:t>set</w:t>
      </w:r>
    </w:p>
    <w:p w14:paraId="0BE865EA" w14:textId="77777777" w:rsidR="005778FD" w:rsidRDefault="005778FD" w:rsidP="005778FD">
      <w:pPr>
        <w:pStyle w:val="Code"/>
      </w:pPr>
      <w:r w:rsidRPr="00ED08F0">
        <w:rPr>
          <w:color w:val="3333FF"/>
        </w:rPr>
        <w:t>End Property</w:t>
      </w:r>
    </w:p>
    <w:p w14:paraId="6D9A84EB" w14:textId="77777777" w:rsidR="005778FD" w:rsidRDefault="005778FD" w:rsidP="005778FD">
      <w:pPr>
        <w:pStyle w:val="Code"/>
      </w:pPr>
    </w:p>
    <w:p w14:paraId="5BEA0D14" w14:textId="77777777" w:rsidR="005778FD" w:rsidRDefault="005778FD" w:rsidP="00960224">
      <w:pPr>
        <w:pStyle w:val="Text"/>
      </w:pPr>
    </w:p>
    <w:p w14:paraId="3D048CB6" w14:textId="77777777" w:rsidR="00727564" w:rsidRPr="00960224" w:rsidRDefault="00727564" w:rsidP="00960224">
      <w:pPr>
        <w:pStyle w:val="Text"/>
      </w:pPr>
      <w:r w:rsidRPr="00960224">
        <w:t xml:space="preserve">The </w:t>
      </w:r>
      <w:r w:rsidR="00CE665A" w:rsidRPr="00002CE9">
        <w:rPr>
          <w:rStyle w:val="CodeEmbedded"/>
        </w:rPr>
        <w:t>DB</w:t>
      </w:r>
      <w:r w:rsidRPr="00002CE9">
        <w:rPr>
          <w:rStyle w:val="CodeEmbedded"/>
        </w:rPr>
        <w:t>Type</w:t>
      </w:r>
      <w:r w:rsidRPr="00960224">
        <w:t xml:space="preserve"> is only specified so that the </w:t>
      </w:r>
      <w:r w:rsidRPr="00002CE9">
        <w:rPr>
          <w:rStyle w:val="CodeEmbedded"/>
        </w:rPr>
        <w:t>CreateDatabase()</w:t>
      </w:r>
      <w:r w:rsidRPr="00960224">
        <w:t xml:space="preserve"> method can construct the table with the most precise type. Otherwise, the knowledge that the underlying column is limited to 15 characters is unused.</w:t>
      </w:r>
    </w:p>
    <w:p w14:paraId="7296F0CA" w14:textId="77777777" w:rsidR="00727564" w:rsidRPr="00960224" w:rsidRDefault="00727564" w:rsidP="00960224">
      <w:pPr>
        <w:pStyle w:val="Text"/>
      </w:pPr>
      <w:r w:rsidRPr="00960224">
        <w:t>Members representing the primary key of a database type will often be associated with auto</w:t>
      </w:r>
      <w:r w:rsidR="008A39BB">
        <w:t>-</w:t>
      </w:r>
      <w:r w:rsidRPr="00960224">
        <w:t>generated values.</w:t>
      </w:r>
    </w:p>
    <w:p w14:paraId="23A06AF3" w14:textId="77777777" w:rsidR="005778FD" w:rsidRPr="005778FD" w:rsidRDefault="005778FD" w:rsidP="005778FD">
      <w:pPr>
        <w:pStyle w:val="Code"/>
        <w:rPr>
          <w:rStyle w:val="MultilanguageMarkerAuto"/>
        </w:rPr>
      </w:pPr>
      <w:r w:rsidRPr="005778FD">
        <w:rPr>
          <w:rStyle w:val="MultilanguageMarkerAuto"/>
        </w:rPr>
        <w:t>[C#]</w:t>
      </w:r>
    </w:p>
    <w:p w14:paraId="5C339F9A" w14:textId="77777777" w:rsidR="008A39BB" w:rsidRDefault="00727564" w:rsidP="00672BB1">
      <w:pPr>
        <w:pStyle w:val="Code"/>
      </w:pPr>
      <w:r w:rsidRPr="00880A99">
        <w:rPr>
          <w:color w:val="0000FF"/>
        </w:rPr>
        <w:t>private string</w:t>
      </w:r>
      <w:r>
        <w:t xml:space="preserve"> _orderId;</w:t>
      </w:r>
    </w:p>
    <w:p w14:paraId="437EC10B" w14:textId="77777777" w:rsidR="008A39BB" w:rsidRDefault="008A39BB" w:rsidP="00672BB1">
      <w:pPr>
        <w:pStyle w:val="Code"/>
      </w:pPr>
    </w:p>
    <w:p w14:paraId="70C0A4A0" w14:textId="77777777" w:rsidR="008A39BB" w:rsidRDefault="00727564" w:rsidP="00672BB1">
      <w:pPr>
        <w:pStyle w:val="Code"/>
      </w:pPr>
      <w:r>
        <w:t>[</w:t>
      </w:r>
      <w:r>
        <w:rPr>
          <w:color w:val="008080"/>
        </w:rPr>
        <w:t>Column</w:t>
      </w:r>
      <w:r>
        <w:t>(Storage=</w:t>
      </w:r>
      <w:r>
        <w:rPr>
          <w:color w:val="800000"/>
        </w:rPr>
        <w:t>"_orderId"</w:t>
      </w:r>
      <w:r w:rsidR="00672BB1">
        <w:t xml:space="preserve">, </w:t>
      </w:r>
      <w:r w:rsidR="005C06D7">
        <w:t>IsPrimaryKey</w:t>
      </w:r>
      <w:r w:rsidR="00672BB1">
        <w:t xml:space="preserve">=true, </w:t>
      </w:r>
      <w:r w:rsidR="00372893">
        <w:t xml:space="preserve">IsDbGenerated = </w:t>
      </w:r>
      <w:r w:rsidR="00672BB1">
        <w:t>true,</w:t>
      </w:r>
    </w:p>
    <w:p w14:paraId="297881F7" w14:textId="77777777" w:rsidR="008A39BB" w:rsidRDefault="00672BB1" w:rsidP="00672BB1">
      <w:pPr>
        <w:pStyle w:val="Code"/>
      </w:pPr>
      <w:r>
        <w:tab/>
      </w:r>
      <w:r w:rsidR="00CE665A">
        <w:t>DBType</w:t>
      </w:r>
      <w:r w:rsidR="00727564">
        <w:t>=</w:t>
      </w:r>
      <w:r w:rsidR="00727564">
        <w:rPr>
          <w:color w:val="800000"/>
        </w:rPr>
        <w:t>"int NOT NULL IDENTITY"</w:t>
      </w:r>
      <w:r w:rsidR="00727564">
        <w:t>)]</w:t>
      </w:r>
    </w:p>
    <w:p w14:paraId="0F1EB388" w14:textId="77777777" w:rsidR="008A39BB" w:rsidRDefault="00727564" w:rsidP="00672BB1">
      <w:pPr>
        <w:pStyle w:val="Code"/>
      </w:pPr>
      <w:r w:rsidRPr="00880A99">
        <w:rPr>
          <w:color w:val="0000FF"/>
        </w:rPr>
        <w:t>public string</w:t>
      </w:r>
      <w:r>
        <w:t xml:space="preserve"> OrderId {</w:t>
      </w:r>
    </w:p>
    <w:p w14:paraId="27DA10DF" w14:textId="77777777" w:rsidR="008A39BB" w:rsidRDefault="00672BB1" w:rsidP="00672BB1">
      <w:pPr>
        <w:pStyle w:val="Code"/>
      </w:pPr>
      <w:r>
        <w:tab/>
      </w:r>
      <w:r w:rsidR="00727564">
        <w:rPr>
          <w:color w:val="0000FF"/>
        </w:rPr>
        <w:t>get</w:t>
      </w:r>
      <w:r>
        <w:t xml:space="preserve"> { ...</w:t>
      </w:r>
      <w:r w:rsidR="00727564">
        <w:t xml:space="preserve"> }</w:t>
      </w:r>
    </w:p>
    <w:p w14:paraId="73C5F1C8" w14:textId="77777777" w:rsidR="008A39BB" w:rsidRDefault="00672BB1" w:rsidP="00672BB1">
      <w:pPr>
        <w:pStyle w:val="Code"/>
      </w:pPr>
      <w:r>
        <w:tab/>
      </w:r>
      <w:r w:rsidR="00727564">
        <w:rPr>
          <w:color w:val="0000FF"/>
        </w:rPr>
        <w:t>set</w:t>
      </w:r>
      <w:r>
        <w:t xml:space="preserve"> { ...</w:t>
      </w:r>
      <w:r w:rsidR="00727564">
        <w:t xml:space="preserve"> }</w:t>
      </w:r>
    </w:p>
    <w:p w14:paraId="0BD97D65" w14:textId="77777777" w:rsidR="00727564" w:rsidRDefault="00727564" w:rsidP="00672BB1">
      <w:pPr>
        <w:pStyle w:val="Code"/>
      </w:pPr>
      <w:r>
        <w:t>}</w:t>
      </w:r>
    </w:p>
    <w:p w14:paraId="31AC4935" w14:textId="77777777" w:rsidR="008A39BB" w:rsidRDefault="008A39BB" w:rsidP="00672BB1">
      <w:pPr>
        <w:pStyle w:val="Code"/>
      </w:pPr>
    </w:p>
    <w:p w14:paraId="398154F7" w14:textId="77777777" w:rsidR="005778FD" w:rsidRDefault="005778FD" w:rsidP="00960224">
      <w:pPr>
        <w:pStyle w:val="Text"/>
      </w:pPr>
    </w:p>
    <w:p w14:paraId="31A551FC" w14:textId="77777777" w:rsidR="005778FD" w:rsidRPr="005778FD" w:rsidRDefault="005778FD" w:rsidP="005778FD">
      <w:pPr>
        <w:pStyle w:val="Code"/>
        <w:rPr>
          <w:rStyle w:val="MultilanguageMarkerAuto"/>
        </w:rPr>
      </w:pPr>
      <w:r w:rsidRPr="005778FD">
        <w:rPr>
          <w:rStyle w:val="MultilanguageMarkerAuto"/>
        </w:rPr>
        <w:t>[</w:t>
      </w:r>
      <w:r>
        <w:rPr>
          <w:rStyle w:val="MultilanguageMarkerAuto"/>
        </w:rPr>
        <w:t>Visual Basic]</w:t>
      </w:r>
    </w:p>
    <w:p w14:paraId="2E470A9D" w14:textId="77777777" w:rsidR="005778FD" w:rsidRDefault="005778FD" w:rsidP="005778FD">
      <w:pPr>
        <w:pStyle w:val="Code"/>
      </w:pPr>
      <w:r>
        <w:rPr>
          <w:color w:val="0000FF"/>
        </w:rPr>
        <w:t>P</w:t>
      </w:r>
      <w:r w:rsidRPr="00880A99">
        <w:rPr>
          <w:color w:val="0000FF"/>
        </w:rPr>
        <w:t xml:space="preserve">rivate </w:t>
      </w:r>
      <w:r>
        <w:t xml:space="preserve">_orderId </w:t>
      </w:r>
      <w:r w:rsidRPr="00CD21C2">
        <w:rPr>
          <w:color w:val="3333FF"/>
        </w:rPr>
        <w:t>As String</w:t>
      </w:r>
    </w:p>
    <w:p w14:paraId="766EE93F" w14:textId="77777777" w:rsidR="005778FD" w:rsidRDefault="005778FD" w:rsidP="005778FD">
      <w:pPr>
        <w:pStyle w:val="Code"/>
      </w:pPr>
    </w:p>
    <w:p w14:paraId="17F70947" w14:textId="77777777" w:rsidR="005778FD" w:rsidRDefault="005778FD" w:rsidP="005778FD">
      <w:pPr>
        <w:pStyle w:val="Code"/>
      </w:pPr>
      <w:r>
        <w:t>&lt;</w:t>
      </w:r>
      <w:r>
        <w:rPr>
          <w:color w:val="008080"/>
        </w:rPr>
        <w:t>Column</w:t>
      </w:r>
      <w:r>
        <w:t>(Storage:=</w:t>
      </w:r>
      <w:r>
        <w:rPr>
          <w:color w:val="800000"/>
        </w:rPr>
        <w:t>"_orderId"</w:t>
      </w:r>
      <w:r>
        <w:t>, IsPrimaryKey:=true, _</w:t>
      </w:r>
    </w:p>
    <w:p w14:paraId="7B2BB824" w14:textId="77777777" w:rsidR="005778FD" w:rsidRDefault="005778FD" w:rsidP="005778FD">
      <w:pPr>
        <w:pStyle w:val="Code"/>
      </w:pPr>
      <w:r>
        <w:t xml:space="preserve">           IsDbGenerated:= true, DBType:=</w:t>
      </w:r>
      <w:r>
        <w:rPr>
          <w:color w:val="800000"/>
        </w:rPr>
        <w:t>"int NOT NULL IDENTITY"</w:t>
      </w:r>
      <w:r>
        <w:t>)&gt; _</w:t>
      </w:r>
    </w:p>
    <w:p w14:paraId="574424A1" w14:textId="77777777" w:rsidR="005778FD" w:rsidRDefault="005778FD" w:rsidP="005778FD">
      <w:pPr>
        <w:pStyle w:val="Code"/>
        <w:rPr>
          <w:color w:val="3333FF"/>
        </w:rPr>
      </w:pPr>
      <w:r w:rsidRPr="00880A99">
        <w:rPr>
          <w:color w:val="0000FF"/>
        </w:rPr>
        <w:t xml:space="preserve">public </w:t>
      </w:r>
      <w:r>
        <w:rPr>
          <w:color w:val="0000FF"/>
        </w:rPr>
        <w:t xml:space="preserve">Property </w:t>
      </w:r>
      <w:r>
        <w:t xml:space="preserve">OrderId </w:t>
      </w:r>
      <w:r w:rsidRPr="00CD21C2">
        <w:rPr>
          <w:color w:val="3333FF"/>
        </w:rPr>
        <w:t>As String</w:t>
      </w:r>
    </w:p>
    <w:p w14:paraId="6C3E0F60" w14:textId="77777777" w:rsidR="005778FD" w:rsidRDefault="005778FD" w:rsidP="005778FD">
      <w:pPr>
        <w:pStyle w:val="Code"/>
      </w:pPr>
      <w:r>
        <w:tab/>
      </w:r>
      <w:r>
        <w:rPr>
          <w:color w:val="0000FF"/>
        </w:rPr>
        <w:t>Get</w:t>
      </w:r>
    </w:p>
    <w:p w14:paraId="23E0BC61" w14:textId="77777777" w:rsidR="005778FD" w:rsidRDefault="005778FD" w:rsidP="005778FD">
      <w:pPr>
        <w:pStyle w:val="Code"/>
      </w:pPr>
      <w:r>
        <w:tab/>
      </w:r>
      <w:r>
        <w:rPr>
          <w:color w:val="0000FF"/>
        </w:rPr>
        <w:t>Set</w:t>
      </w:r>
    </w:p>
    <w:p w14:paraId="7FA79B4B" w14:textId="77777777" w:rsidR="005778FD" w:rsidRDefault="005778FD" w:rsidP="005778FD">
      <w:pPr>
        <w:pStyle w:val="Code"/>
      </w:pPr>
      <w:r w:rsidRPr="00CD21C2">
        <w:rPr>
          <w:color w:val="3333FF"/>
        </w:rPr>
        <w:t>End Property</w:t>
      </w:r>
    </w:p>
    <w:p w14:paraId="5BFD8614" w14:textId="77777777" w:rsidR="005778FD" w:rsidRDefault="005778FD" w:rsidP="005778FD">
      <w:pPr>
        <w:pStyle w:val="Code"/>
      </w:pPr>
    </w:p>
    <w:p w14:paraId="280D9472" w14:textId="77777777" w:rsidR="005778FD" w:rsidRDefault="005778FD" w:rsidP="00960224">
      <w:pPr>
        <w:pStyle w:val="Text"/>
      </w:pPr>
    </w:p>
    <w:p w14:paraId="2C049176" w14:textId="77777777" w:rsidR="00727564" w:rsidRPr="00960224" w:rsidRDefault="00727564" w:rsidP="00960224">
      <w:pPr>
        <w:pStyle w:val="Text"/>
      </w:pPr>
      <w:r w:rsidRPr="00960224">
        <w:t xml:space="preserve">If you do specify the </w:t>
      </w:r>
      <w:r w:rsidR="00CE665A" w:rsidRPr="00002CE9">
        <w:rPr>
          <w:rStyle w:val="CodeEmbedded"/>
        </w:rPr>
        <w:t>DB</w:t>
      </w:r>
      <w:r w:rsidRPr="00002CE9">
        <w:rPr>
          <w:rStyle w:val="CodeEmbedded"/>
        </w:rPr>
        <w:t>Type</w:t>
      </w:r>
      <w:r w:rsidRPr="00960224">
        <w:t xml:space="preserve"> make sure to include the </w:t>
      </w:r>
      <w:r w:rsidRPr="00002CE9">
        <w:rPr>
          <w:rStyle w:val="CodeEmbedded"/>
        </w:rPr>
        <w:t>IDENTITY</w:t>
      </w:r>
      <w:r w:rsidRPr="00960224">
        <w:t xml:space="preserve"> modifier. </w:t>
      </w:r>
      <w:r w:rsidR="001D066C" w:rsidRPr="00960224">
        <w:t>LINQ to SQL</w:t>
      </w:r>
      <w:r w:rsidRPr="00960224">
        <w:t xml:space="preserve"> will not augment a custom specified </w:t>
      </w:r>
      <w:r w:rsidR="00CE665A" w:rsidRPr="00002CE9">
        <w:rPr>
          <w:rStyle w:val="CodeEmbedded"/>
        </w:rPr>
        <w:t>DBType</w:t>
      </w:r>
      <w:r w:rsidRPr="00960224">
        <w:t xml:space="preserve">. However, if the </w:t>
      </w:r>
      <w:r w:rsidR="00CE665A" w:rsidRPr="00002CE9">
        <w:rPr>
          <w:rStyle w:val="CodeEmbedded"/>
        </w:rPr>
        <w:t>DBType</w:t>
      </w:r>
      <w:r w:rsidRPr="00960224">
        <w:t xml:space="preserve"> is left unspecified </w:t>
      </w:r>
      <w:r w:rsidR="001D066C" w:rsidRPr="00960224">
        <w:t>LINQ to SQL</w:t>
      </w:r>
      <w:r w:rsidRPr="00960224">
        <w:t xml:space="preserve"> will infer that the </w:t>
      </w:r>
      <w:r w:rsidRPr="00002CE9">
        <w:rPr>
          <w:rStyle w:val="CodeEmbedded"/>
        </w:rPr>
        <w:t>IDENTITY</w:t>
      </w:r>
      <w:r w:rsidRPr="00960224">
        <w:t xml:space="preserve"> modifier is needed when creating the Database via the </w:t>
      </w:r>
      <w:r w:rsidRPr="00002CE9">
        <w:rPr>
          <w:rStyle w:val="CodeEmbedded"/>
        </w:rPr>
        <w:t>CreateDatabase()</w:t>
      </w:r>
      <w:r w:rsidRPr="008A39BB">
        <w:t xml:space="preserve"> method</w:t>
      </w:r>
      <w:r w:rsidR="008A39BB">
        <w:t>.</w:t>
      </w:r>
    </w:p>
    <w:p w14:paraId="464D309C" w14:textId="77777777" w:rsidR="00727564" w:rsidRPr="00960224" w:rsidRDefault="00727564" w:rsidP="00960224">
      <w:pPr>
        <w:pStyle w:val="Text"/>
      </w:pPr>
      <w:r w:rsidRPr="00960224">
        <w:t xml:space="preserve">Likewise, if the </w:t>
      </w:r>
      <w:r w:rsidRPr="00002CE9">
        <w:rPr>
          <w:rStyle w:val="CodeEmbedded"/>
        </w:rPr>
        <w:t>IsVersion</w:t>
      </w:r>
      <w:r w:rsidRPr="00960224">
        <w:t xml:space="preserve"> property is true, the </w:t>
      </w:r>
      <w:r w:rsidR="00CE665A" w:rsidRPr="00002CE9">
        <w:rPr>
          <w:rStyle w:val="CodeEmbedded"/>
        </w:rPr>
        <w:t>DBType</w:t>
      </w:r>
      <w:r w:rsidRPr="00960224">
        <w:t xml:space="preserve"> must specify the correct modifiers to designate a versi</w:t>
      </w:r>
      <w:r w:rsidR="008A39BB">
        <w:t>on number or timestamp column.</w:t>
      </w:r>
      <w:r w:rsidRPr="00960224">
        <w:t xml:space="preserve"> If no </w:t>
      </w:r>
      <w:r w:rsidR="00CE665A" w:rsidRPr="00002CE9">
        <w:rPr>
          <w:rStyle w:val="CodeEmbedded"/>
        </w:rPr>
        <w:t>DBType</w:t>
      </w:r>
      <w:r w:rsidRPr="00960224">
        <w:t xml:space="preserve"> is specified </w:t>
      </w:r>
      <w:r w:rsidR="001D066C" w:rsidRPr="00960224">
        <w:t>LINQ to SQL</w:t>
      </w:r>
      <w:r w:rsidRPr="00960224">
        <w:t xml:space="preserve"> will infer the correct modifiers.</w:t>
      </w:r>
    </w:p>
    <w:p w14:paraId="1A4EBB39" w14:textId="77777777" w:rsidR="00727564" w:rsidRPr="00960224" w:rsidRDefault="00727564" w:rsidP="00960224">
      <w:pPr>
        <w:pStyle w:val="Text"/>
      </w:pPr>
      <w:r w:rsidRPr="00960224">
        <w:t>You can control access to a member associated with an auto-generated column, version stamp</w:t>
      </w:r>
      <w:r w:rsidR="008A39BB">
        <w:t>,</w:t>
      </w:r>
      <w:r w:rsidRPr="00960224">
        <w:t xml:space="preserve"> or any column you might want to hide by designating the access level of the member, or even limiting the accessor itself.</w:t>
      </w:r>
    </w:p>
    <w:p w14:paraId="5971386C" w14:textId="77777777" w:rsidR="008A39BB" w:rsidRPr="005778FD" w:rsidRDefault="005778FD" w:rsidP="00672BB1">
      <w:pPr>
        <w:pStyle w:val="Code"/>
        <w:rPr>
          <w:rStyle w:val="MultilanguageMarkerAuto"/>
        </w:rPr>
      </w:pPr>
      <w:r w:rsidRPr="005778FD">
        <w:rPr>
          <w:rStyle w:val="MultilanguageMarkerAuto"/>
        </w:rPr>
        <w:t>[C#]</w:t>
      </w:r>
    </w:p>
    <w:p w14:paraId="678E6258" w14:textId="77777777" w:rsidR="008A39BB" w:rsidRDefault="00727564" w:rsidP="00672BB1">
      <w:pPr>
        <w:pStyle w:val="Code"/>
      </w:pPr>
      <w:r w:rsidRPr="00880A99">
        <w:rPr>
          <w:color w:val="0000FF"/>
        </w:rPr>
        <w:t>private string</w:t>
      </w:r>
      <w:r>
        <w:t xml:space="preserve"> _customerId;</w:t>
      </w:r>
    </w:p>
    <w:p w14:paraId="5C5FC560" w14:textId="77777777" w:rsidR="008A39BB" w:rsidRDefault="008A39BB" w:rsidP="00672BB1">
      <w:pPr>
        <w:pStyle w:val="Code"/>
      </w:pPr>
    </w:p>
    <w:p w14:paraId="6123D3EE" w14:textId="77777777" w:rsidR="008A39BB" w:rsidRDefault="00727564" w:rsidP="00672BB1">
      <w:pPr>
        <w:pStyle w:val="Code"/>
      </w:pPr>
      <w:r>
        <w:t>[</w:t>
      </w:r>
      <w:r>
        <w:rPr>
          <w:color w:val="008080"/>
        </w:rPr>
        <w:t>Column</w:t>
      </w:r>
      <w:r>
        <w:t>(Storage=</w:t>
      </w:r>
      <w:r>
        <w:rPr>
          <w:color w:val="800000"/>
        </w:rPr>
        <w:t>"_customerId"</w:t>
      </w:r>
      <w:r>
        <w:t xml:space="preserve">, </w:t>
      </w:r>
      <w:r w:rsidR="00CE665A">
        <w:t>DBType</w:t>
      </w:r>
      <w:r>
        <w:t>=</w:t>
      </w:r>
      <w:r>
        <w:rPr>
          <w:color w:val="800000"/>
        </w:rPr>
        <w:t>"NCHAR(5) "</w:t>
      </w:r>
      <w:r>
        <w:t>)]</w:t>
      </w:r>
    </w:p>
    <w:p w14:paraId="36864C6B" w14:textId="77777777" w:rsidR="008A39BB" w:rsidRDefault="00727564" w:rsidP="00672BB1">
      <w:pPr>
        <w:pStyle w:val="Code"/>
      </w:pPr>
      <w:r w:rsidRPr="00880A99">
        <w:rPr>
          <w:color w:val="0000FF"/>
        </w:rPr>
        <w:t>public string</w:t>
      </w:r>
      <w:r w:rsidR="00096539">
        <w:t xml:space="preserve"> CustomerID</w:t>
      </w:r>
      <w:r>
        <w:t xml:space="preserve"> {</w:t>
      </w:r>
    </w:p>
    <w:p w14:paraId="592E817B" w14:textId="77777777" w:rsidR="008A39BB" w:rsidRDefault="00672BB1" w:rsidP="00672BB1">
      <w:pPr>
        <w:pStyle w:val="Code"/>
      </w:pPr>
      <w:r>
        <w:tab/>
      </w:r>
      <w:r w:rsidR="00727564">
        <w:rPr>
          <w:color w:val="0000FF"/>
        </w:rPr>
        <w:t>get</w:t>
      </w:r>
      <w:r>
        <w:t xml:space="preserve"> { ...</w:t>
      </w:r>
      <w:r w:rsidR="00727564">
        <w:t xml:space="preserve"> }</w:t>
      </w:r>
    </w:p>
    <w:p w14:paraId="682A3900" w14:textId="77777777" w:rsidR="00727564" w:rsidRDefault="00727564" w:rsidP="00672BB1">
      <w:pPr>
        <w:pStyle w:val="Code"/>
      </w:pPr>
      <w:r>
        <w:t>}</w:t>
      </w:r>
    </w:p>
    <w:p w14:paraId="36D9B5BA" w14:textId="77777777" w:rsidR="008A39BB" w:rsidRDefault="008A39BB" w:rsidP="00672BB1">
      <w:pPr>
        <w:pStyle w:val="Code"/>
      </w:pPr>
    </w:p>
    <w:p w14:paraId="591D7CA8" w14:textId="77777777" w:rsidR="005778FD" w:rsidRDefault="005778FD" w:rsidP="00960224">
      <w:pPr>
        <w:pStyle w:val="Text"/>
      </w:pPr>
    </w:p>
    <w:p w14:paraId="5B441BEF" w14:textId="77777777" w:rsidR="004412F9" w:rsidRPr="004412F9" w:rsidRDefault="004412F9" w:rsidP="004412F9">
      <w:pPr>
        <w:pStyle w:val="Code"/>
        <w:rPr>
          <w:rStyle w:val="MultilanguageMarkerAuto"/>
        </w:rPr>
      </w:pPr>
      <w:r w:rsidRPr="004412F9">
        <w:rPr>
          <w:rStyle w:val="MultilanguageMarkerAuto"/>
        </w:rPr>
        <w:t>[Visual Basic]</w:t>
      </w:r>
    </w:p>
    <w:p w14:paraId="5EF09709" w14:textId="77777777" w:rsidR="004412F9" w:rsidRDefault="004412F9" w:rsidP="004412F9">
      <w:pPr>
        <w:pStyle w:val="Code"/>
      </w:pPr>
      <w:r>
        <w:rPr>
          <w:color w:val="0000FF"/>
        </w:rPr>
        <w:t>P</w:t>
      </w:r>
      <w:r w:rsidRPr="00880A99">
        <w:rPr>
          <w:color w:val="0000FF"/>
        </w:rPr>
        <w:t xml:space="preserve">rivate </w:t>
      </w:r>
      <w:r>
        <w:t>_customerId</w:t>
      </w:r>
      <w:r w:rsidRPr="00B42E55">
        <w:rPr>
          <w:color w:val="3333FF"/>
        </w:rPr>
        <w:t xml:space="preserve"> As String</w:t>
      </w:r>
    </w:p>
    <w:p w14:paraId="4EDF0DBC" w14:textId="77777777" w:rsidR="004412F9" w:rsidRDefault="004412F9" w:rsidP="004412F9">
      <w:pPr>
        <w:pStyle w:val="Code"/>
      </w:pPr>
    </w:p>
    <w:p w14:paraId="5E1EBA7D" w14:textId="77777777" w:rsidR="004412F9" w:rsidRDefault="004412F9" w:rsidP="004412F9">
      <w:pPr>
        <w:pStyle w:val="Code"/>
      </w:pPr>
      <w:r>
        <w:t>&lt;</w:t>
      </w:r>
      <w:r>
        <w:rPr>
          <w:color w:val="008080"/>
        </w:rPr>
        <w:t>Column</w:t>
      </w:r>
      <w:r>
        <w:t>(Storage:=</w:t>
      </w:r>
      <w:r>
        <w:rPr>
          <w:color w:val="800000"/>
        </w:rPr>
        <w:t>"_customerId"</w:t>
      </w:r>
      <w:r>
        <w:t>, DBType:=</w:t>
      </w:r>
      <w:r>
        <w:rPr>
          <w:color w:val="800000"/>
        </w:rPr>
        <w:t>"NCHAR(5)"</w:t>
      </w:r>
      <w:r>
        <w:t>)&gt; _</w:t>
      </w:r>
    </w:p>
    <w:p w14:paraId="5BE53B67" w14:textId="77777777" w:rsidR="004412F9" w:rsidRDefault="004412F9" w:rsidP="004412F9">
      <w:pPr>
        <w:pStyle w:val="Code"/>
        <w:rPr>
          <w:color w:val="3333FF"/>
        </w:rPr>
      </w:pPr>
      <w:r>
        <w:rPr>
          <w:color w:val="0000FF"/>
        </w:rPr>
        <w:t>P</w:t>
      </w:r>
      <w:r w:rsidRPr="00880A99">
        <w:rPr>
          <w:color w:val="0000FF"/>
        </w:rPr>
        <w:t xml:space="preserve">ublic </w:t>
      </w:r>
      <w:r>
        <w:rPr>
          <w:color w:val="0000FF"/>
        </w:rPr>
        <w:t>Property</w:t>
      </w:r>
      <w:r>
        <w:t xml:space="preserve"> CustomerID </w:t>
      </w:r>
      <w:r w:rsidRPr="00B42E55">
        <w:rPr>
          <w:color w:val="3333FF"/>
        </w:rPr>
        <w:t>As String</w:t>
      </w:r>
    </w:p>
    <w:p w14:paraId="0424D123" w14:textId="77777777" w:rsidR="004412F9" w:rsidRDefault="004412F9" w:rsidP="004412F9">
      <w:pPr>
        <w:pStyle w:val="Code"/>
      </w:pPr>
      <w:r>
        <w:tab/>
      </w:r>
      <w:r>
        <w:rPr>
          <w:color w:val="0000FF"/>
        </w:rPr>
        <w:t>Get</w:t>
      </w:r>
    </w:p>
    <w:p w14:paraId="1377E2B7" w14:textId="77777777" w:rsidR="004412F9" w:rsidRDefault="004412F9" w:rsidP="004412F9">
      <w:pPr>
        <w:pStyle w:val="Code"/>
      </w:pPr>
      <w:r w:rsidRPr="00B42E55">
        <w:rPr>
          <w:color w:val="3333FF"/>
        </w:rPr>
        <w:t>End Property</w:t>
      </w:r>
    </w:p>
    <w:p w14:paraId="79414664" w14:textId="77777777" w:rsidR="004412F9" w:rsidRDefault="004412F9" w:rsidP="004412F9">
      <w:pPr>
        <w:pStyle w:val="Code"/>
      </w:pPr>
    </w:p>
    <w:p w14:paraId="58366835" w14:textId="77777777" w:rsidR="005778FD" w:rsidRDefault="005778FD" w:rsidP="00960224">
      <w:pPr>
        <w:pStyle w:val="Text"/>
      </w:pPr>
    </w:p>
    <w:p w14:paraId="3A489916" w14:textId="77777777" w:rsidR="00727564" w:rsidRPr="00960224" w:rsidRDefault="00727564" w:rsidP="00960224">
      <w:pPr>
        <w:pStyle w:val="Text"/>
      </w:pPr>
      <w:r w:rsidRPr="00960224">
        <w:t>The Order</w:t>
      </w:r>
      <w:r w:rsidR="00771424">
        <w:t>'</w:t>
      </w:r>
      <w:r w:rsidRPr="00960224">
        <w:t xml:space="preserve">s </w:t>
      </w:r>
      <w:r w:rsidRPr="00002CE9">
        <w:rPr>
          <w:rStyle w:val="CodeEmbedded"/>
        </w:rPr>
        <w:t>CustomerI</w:t>
      </w:r>
      <w:r w:rsidR="00096539" w:rsidRPr="00002CE9">
        <w:rPr>
          <w:rStyle w:val="CodeEmbedded"/>
        </w:rPr>
        <w:t>D</w:t>
      </w:r>
      <w:r w:rsidRPr="00960224">
        <w:t xml:space="preserve"> property can be made read-only by not defining a set accessor. </w:t>
      </w:r>
      <w:r w:rsidR="001D066C" w:rsidRPr="00960224">
        <w:t>LINQ to SQL</w:t>
      </w:r>
      <w:r w:rsidRPr="00960224">
        <w:t xml:space="preserve"> can still get and set the underlying value through the storage member.</w:t>
      </w:r>
    </w:p>
    <w:p w14:paraId="0E25C70C" w14:textId="77777777" w:rsidR="00727564" w:rsidRPr="00960224" w:rsidRDefault="00727564" w:rsidP="00960224">
      <w:pPr>
        <w:pStyle w:val="Text"/>
      </w:pPr>
      <w:r w:rsidRPr="00960224">
        <w:t>You can also make a member completely inaccessible to the rest of the application by placing a Column attribute on a private member. This allow</w:t>
      </w:r>
      <w:r w:rsidR="00936FA1" w:rsidRPr="00960224">
        <w:t>s</w:t>
      </w:r>
      <w:r w:rsidRPr="00960224">
        <w:t xml:space="preserve"> the entity class to contain inf</w:t>
      </w:r>
      <w:r w:rsidR="004E55A7" w:rsidRPr="00960224">
        <w:t>ormation relevant to the class</w:t>
      </w:r>
      <w:r w:rsidR="00771424">
        <w:t>'</w:t>
      </w:r>
      <w:r w:rsidR="008A39BB">
        <w:t>s</w:t>
      </w:r>
      <w:r w:rsidRPr="00960224">
        <w:t xml:space="preserve"> business logic without exposing it in general. Even though private members are part of the translated data, since they are private you cannot refer to them in a language</w:t>
      </w:r>
      <w:r w:rsidR="004E55A7" w:rsidRPr="00960224">
        <w:t>-</w:t>
      </w:r>
      <w:r w:rsidRPr="00960224">
        <w:t>integrated query.</w:t>
      </w:r>
    </w:p>
    <w:p w14:paraId="5A51D9F8" w14:textId="77777777" w:rsidR="00727564" w:rsidRPr="00960224" w:rsidRDefault="00727564" w:rsidP="00960224">
      <w:pPr>
        <w:pStyle w:val="Text"/>
      </w:pPr>
      <w:r w:rsidRPr="00960224">
        <w:t xml:space="preserve">By default, all members are used to perform optimistic concurrency conflict detection. You can control whether a particular member is used by specifying its </w:t>
      </w:r>
      <w:r w:rsidRPr="00002CE9">
        <w:rPr>
          <w:rStyle w:val="CodeEmbedded"/>
        </w:rPr>
        <w:t>UpdateCheck</w:t>
      </w:r>
      <w:r w:rsidRPr="00960224">
        <w:t xml:space="preserve"> value.</w:t>
      </w:r>
    </w:p>
    <w:p w14:paraId="1123EB4B" w14:textId="77777777" w:rsidR="008A39BB" w:rsidRPr="004412F9" w:rsidRDefault="004412F9" w:rsidP="00672BB1">
      <w:pPr>
        <w:pStyle w:val="Code"/>
        <w:rPr>
          <w:rStyle w:val="MultilanguageMarkerAuto"/>
        </w:rPr>
      </w:pPr>
      <w:r w:rsidRPr="004412F9">
        <w:rPr>
          <w:rStyle w:val="MultilanguageMarkerAuto"/>
        </w:rPr>
        <w:t>[C#]</w:t>
      </w:r>
    </w:p>
    <w:p w14:paraId="2A065AD0" w14:textId="77777777" w:rsidR="008A39BB" w:rsidRDefault="00727564" w:rsidP="00672BB1">
      <w:pPr>
        <w:pStyle w:val="Code"/>
      </w:pPr>
      <w:r>
        <w:t>[</w:t>
      </w:r>
      <w:r>
        <w:rPr>
          <w:color w:val="008080"/>
        </w:rPr>
        <w:t>Column</w:t>
      </w:r>
      <w:r>
        <w:t>(Storage=</w:t>
      </w:r>
      <w:r>
        <w:rPr>
          <w:color w:val="800000"/>
        </w:rPr>
        <w:t>"_city"</w:t>
      </w:r>
      <w:r>
        <w:t xml:space="preserve">, </w:t>
      </w:r>
      <w:r w:rsidRPr="00FF0DA9">
        <w:t>UpdateCheck</w:t>
      </w:r>
      <w:r>
        <w:t>=UpdateCheck.WhenChanged)]</w:t>
      </w:r>
    </w:p>
    <w:p w14:paraId="50D6AABD" w14:textId="77777777" w:rsidR="008A39BB" w:rsidRDefault="00727564" w:rsidP="00672BB1">
      <w:pPr>
        <w:pStyle w:val="Code"/>
      </w:pPr>
      <w:r w:rsidRPr="00880A99">
        <w:rPr>
          <w:color w:val="0000FF"/>
        </w:rPr>
        <w:t>public string</w:t>
      </w:r>
      <w:r>
        <w:t xml:space="preserve"> City {</w:t>
      </w:r>
    </w:p>
    <w:p w14:paraId="5660F1F2" w14:textId="77777777" w:rsidR="008A39BB" w:rsidRDefault="00AA67CB" w:rsidP="00672BB1">
      <w:pPr>
        <w:pStyle w:val="Code"/>
      </w:pPr>
      <w:r>
        <w:tab/>
      </w:r>
      <w:r w:rsidR="00727564">
        <w:rPr>
          <w:color w:val="0000FF"/>
        </w:rPr>
        <w:t>get</w:t>
      </w:r>
      <w:r w:rsidR="00672BB1">
        <w:t xml:space="preserve"> { ...</w:t>
      </w:r>
      <w:r w:rsidR="00727564">
        <w:t xml:space="preserve"> }</w:t>
      </w:r>
    </w:p>
    <w:p w14:paraId="602EB039" w14:textId="77777777" w:rsidR="008A39BB" w:rsidRDefault="00AA67CB" w:rsidP="00672BB1">
      <w:pPr>
        <w:pStyle w:val="Code"/>
      </w:pPr>
      <w:r>
        <w:tab/>
      </w:r>
      <w:r w:rsidR="00727564">
        <w:rPr>
          <w:color w:val="0000FF"/>
        </w:rPr>
        <w:t>set</w:t>
      </w:r>
      <w:r w:rsidR="00672BB1">
        <w:t xml:space="preserve"> { ...</w:t>
      </w:r>
      <w:r w:rsidR="00727564">
        <w:t xml:space="preserve"> }</w:t>
      </w:r>
    </w:p>
    <w:p w14:paraId="7A2B5657" w14:textId="77777777" w:rsidR="00727564" w:rsidRDefault="00727564" w:rsidP="00672BB1">
      <w:pPr>
        <w:pStyle w:val="Code"/>
      </w:pPr>
      <w:r>
        <w:t>}</w:t>
      </w:r>
    </w:p>
    <w:p w14:paraId="6B9C4D6D" w14:textId="77777777" w:rsidR="008A39BB" w:rsidRDefault="008A39BB" w:rsidP="00672BB1">
      <w:pPr>
        <w:pStyle w:val="Code"/>
      </w:pPr>
    </w:p>
    <w:p w14:paraId="6653382B" w14:textId="77777777" w:rsidR="004412F9" w:rsidRDefault="004412F9" w:rsidP="00960224">
      <w:pPr>
        <w:pStyle w:val="Text"/>
      </w:pPr>
    </w:p>
    <w:p w14:paraId="219EC747" w14:textId="77777777" w:rsidR="004412F9" w:rsidRPr="004412F9" w:rsidRDefault="004412F9" w:rsidP="004412F9">
      <w:pPr>
        <w:pStyle w:val="Code"/>
        <w:rPr>
          <w:rStyle w:val="MultilanguageMarkerAuto"/>
        </w:rPr>
      </w:pPr>
      <w:r w:rsidRPr="004412F9">
        <w:rPr>
          <w:rStyle w:val="MultilanguageMarkerAuto"/>
        </w:rPr>
        <w:t>[Visual Basic]</w:t>
      </w:r>
    </w:p>
    <w:p w14:paraId="634FB9B8" w14:textId="77777777" w:rsidR="004412F9" w:rsidRDefault="004412F9" w:rsidP="004412F9">
      <w:pPr>
        <w:pStyle w:val="Code"/>
      </w:pPr>
      <w:r>
        <w:t>&lt;</w:t>
      </w:r>
      <w:r>
        <w:rPr>
          <w:color w:val="008080"/>
        </w:rPr>
        <w:t>Column</w:t>
      </w:r>
      <w:r>
        <w:t>(Storage:=</w:t>
      </w:r>
      <w:r>
        <w:rPr>
          <w:color w:val="800000"/>
        </w:rPr>
        <w:t>"_city"</w:t>
      </w:r>
      <w:r>
        <w:t xml:space="preserve">, </w:t>
      </w:r>
      <w:r w:rsidRPr="00FF0DA9">
        <w:t>UpdateCheck</w:t>
      </w:r>
      <w:r>
        <w:t>:=UpdateCheck.WhenChanged)&gt; _</w:t>
      </w:r>
    </w:p>
    <w:p w14:paraId="0494BA43" w14:textId="77777777" w:rsidR="004412F9" w:rsidRDefault="004412F9" w:rsidP="004412F9">
      <w:pPr>
        <w:pStyle w:val="Code"/>
        <w:rPr>
          <w:color w:val="3333FF"/>
        </w:rPr>
      </w:pPr>
      <w:r>
        <w:rPr>
          <w:color w:val="0000FF"/>
        </w:rPr>
        <w:t>P</w:t>
      </w:r>
      <w:r w:rsidRPr="00880A99">
        <w:rPr>
          <w:color w:val="0000FF"/>
        </w:rPr>
        <w:t xml:space="preserve">ublic </w:t>
      </w:r>
      <w:r>
        <w:rPr>
          <w:color w:val="0000FF"/>
        </w:rPr>
        <w:t>Property</w:t>
      </w:r>
      <w:r>
        <w:t xml:space="preserve"> City </w:t>
      </w:r>
      <w:r w:rsidRPr="00B42E55">
        <w:rPr>
          <w:color w:val="3333FF"/>
        </w:rPr>
        <w:t>As String</w:t>
      </w:r>
    </w:p>
    <w:p w14:paraId="58BA5DD3" w14:textId="77777777" w:rsidR="004412F9" w:rsidRDefault="004412F9" w:rsidP="004412F9">
      <w:pPr>
        <w:pStyle w:val="Code"/>
      </w:pPr>
      <w:r>
        <w:tab/>
      </w:r>
      <w:r>
        <w:rPr>
          <w:color w:val="0000FF"/>
        </w:rPr>
        <w:t>Get</w:t>
      </w:r>
    </w:p>
    <w:p w14:paraId="00AE5E6B" w14:textId="77777777" w:rsidR="004412F9" w:rsidRDefault="004412F9" w:rsidP="004412F9">
      <w:pPr>
        <w:pStyle w:val="Code"/>
      </w:pPr>
      <w:r>
        <w:tab/>
      </w:r>
      <w:r>
        <w:rPr>
          <w:color w:val="0000FF"/>
        </w:rPr>
        <w:t>Set</w:t>
      </w:r>
    </w:p>
    <w:p w14:paraId="3C68DE87" w14:textId="77777777" w:rsidR="004412F9" w:rsidRDefault="004412F9" w:rsidP="004412F9">
      <w:pPr>
        <w:pStyle w:val="Code"/>
      </w:pPr>
      <w:r w:rsidRPr="008036F5">
        <w:rPr>
          <w:color w:val="3333FF"/>
        </w:rPr>
        <w:t>End Property</w:t>
      </w:r>
    </w:p>
    <w:p w14:paraId="1E2DA89A" w14:textId="77777777" w:rsidR="004412F9" w:rsidRDefault="004412F9" w:rsidP="004412F9">
      <w:pPr>
        <w:pStyle w:val="Code"/>
      </w:pPr>
    </w:p>
    <w:p w14:paraId="58A9ECCB" w14:textId="77777777" w:rsidR="004412F9" w:rsidRDefault="004412F9" w:rsidP="00960224">
      <w:pPr>
        <w:pStyle w:val="Text"/>
      </w:pPr>
    </w:p>
    <w:p w14:paraId="09EE0137" w14:textId="77777777" w:rsidR="00727564" w:rsidRDefault="00727564" w:rsidP="00960224">
      <w:pPr>
        <w:pStyle w:val="Text"/>
      </w:pPr>
      <w:r w:rsidRPr="00960224">
        <w:t>The following table shows the permissible mappings between database types</w:t>
      </w:r>
      <w:r w:rsidR="008A39BB">
        <w:t xml:space="preserve"> and the corresponding CLR type</w:t>
      </w:r>
      <w:r w:rsidRPr="00960224">
        <w:t>. Use this table as a guide when determine which CLR type to use to represent a particular database column.</w:t>
      </w:r>
    </w:p>
    <w:p w14:paraId="0AB149D0" w14:textId="77777777" w:rsidR="008A39BB" w:rsidRDefault="008A39BB" w:rsidP="008A39BB">
      <w:pPr>
        <w:pStyle w:val="TableSpacing"/>
      </w:pPr>
    </w:p>
    <w:tbl>
      <w:tblPr>
        <w:tblW w:w="0" w:type="auto"/>
        <w:tblLook w:val="01E0" w:firstRow="1" w:lastRow="1" w:firstColumn="1" w:lastColumn="1" w:noHBand="0" w:noVBand="0"/>
      </w:tblPr>
      <w:tblGrid>
        <w:gridCol w:w="2137"/>
        <w:gridCol w:w="2424"/>
        <w:gridCol w:w="5375"/>
      </w:tblGrid>
      <w:tr w:rsidR="00727564" w:rsidRPr="00960224" w14:paraId="17D24658" w14:textId="77777777" w:rsidTr="008A39BB">
        <w:tc>
          <w:tcPr>
            <w:tcW w:w="2137" w:type="dxa"/>
          </w:tcPr>
          <w:p w14:paraId="4E697832" w14:textId="77777777" w:rsidR="00727564" w:rsidRPr="00C36094" w:rsidRDefault="00727564" w:rsidP="00B91ECC">
            <w:pPr>
              <w:pStyle w:val="Label"/>
            </w:pPr>
            <w:r w:rsidRPr="00C36094">
              <w:t>Database Type</w:t>
            </w:r>
          </w:p>
        </w:tc>
        <w:tc>
          <w:tcPr>
            <w:tcW w:w="2424" w:type="dxa"/>
          </w:tcPr>
          <w:p w14:paraId="3F34E284" w14:textId="77777777" w:rsidR="00727564" w:rsidRPr="00C36094" w:rsidRDefault="00727564" w:rsidP="00B91ECC">
            <w:pPr>
              <w:pStyle w:val="Label"/>
            </w:pPr>
            <w:r>
              <w:t>.NET CLR</w:t>
            </w:r>
            <w:r w:rsidRPr="00C36094">
              <w:t xml:space="preserve"> Type</w:t>
            </w:r>
          </w:p>
        </w:tc>
        <w:tc>
          <w:tcPr>
            <w:tcW w:w="0" w:type="auto"/>
          </w:tcPr>
          <w:p w14:paraId="6AE2BF50" w14:textId="77777777" w:rsidR="00727564" w:rsidRPr="00C36094" w:rsidRDefault="00727564" w:rsidP="00B91ECC">
            <w:pPr>
              <w:pStyle w:val="Label"/>
            </w:pPr>
            <w:r w:rsidRPr="00C36094">
              <w:t>Comments</w:t>
            </w:r>
          </w:p>
        </w:tc>
      </w:tr>
      <w:tr w:rsidR="00727564" w:rsidRPr="00960224" w14:paraId="50397CD1" w14:textId="77777777" w:rsidTr="008A39BB">
        <w:tc>
          <w:tcPr>
            <w:tcW w:w="2137" w:type="dxa"/>
          </w:tcPr>
          <w:p w14:paraId="78E14F32" w14:textId="77777777" w:rsidR="00727564" w:rsidRPr="008A39BB" w:rsidRDefault="00727564" w:rsidP="00727564">
            <w:pPr>
              <w:pStyle w:val="Table"/>
              <w:rPr>
                <w:rStyle w:val="CodeEmbedded"/>
                <w:b w:val="0"/>
              </w:rPr>
            </w:pPr>
            <w:r w:rsidRPr="008A39BB">
              <w:rPr>
                <w:rStyle w:val="CodeEmbedded"/>
                <w:b w:val="0"/>
              </w:rPr>
              <w:t>bit, tinyint, smallint, int, bigint</w:t>
            </w:r>
          </w:p>
        </w:tc>
        <w:tc>
          <w:tcPr>
            <w:tcW w:w="2424" w:type="dxa"/>
          </w:tcPr>
          <w:p w14:paraId="76A817F6" w14:textId="77777777" w:rsidR="00727564" w:rsidRPr="008A39BB" w:rsidRDefault="00727564" w:rsidP="00727564">
            <w:pPr>
              <w:pStyle w:val="Table"/>
              <w:rPr>
                <w:rStyle w:val="CodeEmbedded"/>
                <w:b w:val="0"/>
              </w:rPr>
            </w:pPr>
            <w:r w:rsidRPr="008A39BB">
              <w:rPr>
                <w:rStyle w:val="CodeEmbedded"/>
                <w:b w:val="0"/>
              </w:rPr>
              <w:t>Byte, Int16, Uint16, Int32, Uint32, Int64, Uint64</w:t>
            </w:r>
          </w:p>
        </w:tc>
        <w:tc>
          <w:tcPr>
            <w:tcW w:w="0" w:type="auto"/>
          </w:tcPr>
          <w:p w14:paraId="29AC40AA" w14:textId="77777777" w:rsidR="00727564" w:rsidRDefault="00727564" w:rsidP="008A39BB">
            <w:pPr>
              <w:pStyle w:val="Text"/>
            </w:pPr>
            <w:r>
              <w:t>Lossy conversions possible. Values may not roundtrip</w:t>
            </w:r>
          </w:p>
        </w:tc>
      </w:tr>
      <w:tr w:rsidR="00727564" w:rsidRPr="00960224" w14:paraId="02589D70" w14:textId="77777777" w:rsidTr="008A39BB">
        <w:tc>
          <w:tcPr>
            <w:tcW w:w="2137" w:type="dxa"/>
          </w:tcPr>
          <w:p w14:paraId="48764D92" w14:textId="77777777" w:rsidR="00727564" w:rsidRPr="008A39BB" w:rsidRDefault="00727564" w:rsidP="00727564">
            <w:pPr>
              <w:pStyle w:val="Table"/>
              <w:rPr>
                <w:rStyle w:val="CodeEmbedded"/>
                <w:b w:val="0"/>
              </w:rPr>
            </w:pPr>
            <w:r w:rsidRPr="008A39BB">
              <w:rPr>
                <w:rStyle w:val="CodeEmbedded"/>
                <w:b w:val="0"/>
              </w:rPr>
              <w:t>Bit</w:t>
            </w:r>
          </w:p>
        </w:tc>
        <w:tc>
          <w:tcPr>
            <w:tcW w:w="2424" w:type="dxa"/>
          </w:tcPr>
          <w:p w14:paraId="7D8AA63D" w14:textId="77777777" w:rsidR="00727564" w:rsidRPr="008A39BB" w:rsidRDefault="00727564" w:rsidP="00727564">
            <w:pPr>
              <w:pStyle w:val="Table"/>
              <w:rPr>
                <w:rStyle w:val="CodeEmbedded"/>
                <w:b w:val="0"/>
              </w:rPr>
            </w:pPr>
            <w:r w:rsidRPr="008A39BB">
              <w:rPr>
                <w:rStyle w:val="CodeEmbedded"/>
                <w:b w:val="0"/>
              </w:rPr>
              <w:t>Boolean</w:t>
            </w:r>
          </w:p>
        </w:tc>
        <w:tc>
          <w:tcPr>
            <w:tcW w:w="0" w:type="auto"/>
          </w:tcPr>
          <w:p w14:paraId="4B1867F2" w14:textId="77777777" w:rsidR="00727564" w:rsidRDefault="00727564" w:rsidP="008A39BB">
            <w:pPr>
              <w:pStyle w:val="Text"/>
            </w:pPr>
          </w:p>
        </w:tc>
      </w:tr>
      <w:tr w:rsidR="00727564" w:rsidRPr="00960224" w14:paraId="631C4567" w14:textId="77777777" w:rsidTr="008A39BB">
        <w:tc>
          <w:tcPr>
            <w:tcW w:w="2137" w:type="dxa"/>
          </w:tcPr>
          <w:p w14:paraId="1C9C8218" w14:textId="77777777" w:rsidR="00727564" w:rsidRPr="008A39BB" w:rsidRDefault="00727564" w:rsidP="00727564">
            <w:pPr>
              <w:pStyle w:val="Table"/>
              <w:rPr>
                <w:rStyle w:val="CodeEmbedded"/>
                <w:b w:val="0"/>
              </w:rPr>
            </w:pPr>
            <w:r w:rsidRPr="008A39BB">
              <w:rPr>
                <w:rStyle w:val="CodeEmbedded"/>
                <w:b w:val="0"/>
              </w:rPr>
              <w:t>decimal, numeric, smallmoney, money</w:t>
            </w:r>
          </w:p>
        </w:tc>
        <w:tc>
          <w:tcPr>
            <w:tcW w:w="2424" w:type="dxa"/>
          </w:tcPr>
          <w:p w14:paraId="3B37933C" w14:textId="77777777" w:rsidR="00727564" w:rsidRPr="008A39BB" w:rsidRDefault="00727564" w:rsidP="00727564">
            <w:pPr>
              <w:pStyle w:val="Table"/>
              <w:rPr>
                <w:rStyle w:val="CodeEmbedded"/>
                <w:b w:val="0"/>
              </w:rPr>
            </w:pPr>
            <w:r w:rsidRPr="008A39BB">
              <w:rPr>
                <w:rStyle w:val="CodeEmbedded"/>
                <w:b w:val="0"/>
              </w:rPr>
              <w:t>Decimal</w:t>
            </w:r>
          </w:p>
        </w:tc>
        <w:tc>
          <w:tcPr>
            <w:tcW w:w="0" w:type="auto"/>
          </w:tcPr>
          <w:p w14:paraId="5E183E56" w14:textId="77777777" w:rsidR="00727564" w:rsidRDefault="00727564" w:rsidP="008A39BB">
            <w:pPr>
              <w:pStyle w:val="Text"/>
            </w:pPr>
            <w:r>
              <w:t>Scale difference may result in lossy conversion, may not roundtrip</w:t>
            </w:r>
          </w:p>
        </w:tc>
      </w:tr>
      <w:tr w:rsidR="00727564" w:rsidRPr="00960224" w14:paraId="1BFE9A49" w14:textId="77777777" w:rsidTr="008A39BB">
        <w:tc>
          <w:tcPr>
            <w:tcW w:w="2137" w:type="dxa"/>
          </w:tcPr>
          <w:p w14:paraId="4E9F6A4B" w14:textId="77777777" w:rsidR="00727564" w:rsidRPr="008A39BB" w:rsidRDefault="00727564" w:rsidP="00727564">
            <w:pPr>
              <w:pStyle w:val="Table"/>
              <w:rPr>
                <w:rStyle w:val="CodeEmbedded"/>
                <w:b w:val="0"/>
              </w:rPr>
            </w:pPr>
            <w:r w:rsidRPr="008A39BB">
              <w:rPr>
                <w:rStyle w:val="CodeEmbedded"/>
                <w:b w:val="0"/>
              </w:rPr>
              <w:t>real, float</w:t>
            </w:r>
          </w:p>
        </w:tc>
        <w:tc>
          <w:tcPr>
            <w:tcW w:w="2424" w:type="dxa"/>
          </w:tcPr>
          <w:p w14:paraId="54BD8BF9" w14:textId="77777777" w:rsidR="00727564" w:rsidRPr="008A39BB" w:rsidRDefault="00727564" w:rsidP="00727564">
            <w:pPr>
              <w:pStyle w:val="Table"/>
              <w:rPr>
                <w:rStyle w:val="CodeEmbedded"/>
                <w:b w:val="0"/>
              </w:rPr>
            </w:pPr>
            <w:r w:rsidRPr="008A39BB">
              <w:rPr>
                <w:rStyle w:val="CodeEmbedded"/>
                <w:b w:val="0"/>
              </w:rPr>
              <w:t xml:space="preserve">Single, </w:t>
            </w:r>
            <w:r w:rsidR="00621713">
              <w:rPr>
                <w:rStyle w:val="CodeEmbedded"/>
                <w:b w:val="0"/>
              </w:rPr>
              <w:t>D</w:t>
            </w:r>
            <w:r w:rsidRPr="008A39BB">
              <w:rPr>
                <w:rStyle w:val="CodeEmbedded"/>
                <w:b w:val="0"/>
              </w:rPr>
              <w:t>ouble</w:t>
            </w:r>
          </w:p>
        </w:tc>
        <w:tc>
          <w:tcPr>
            <w:tcW w:w="0" w:type="auto"/>
          </w:tcPr>
          <w:p w14:paraId="06AFA94D" w14:textId="77777777" w:rsidR="00727564" w:rsidRDefault="00727564" w:rsidP="008A39BB">
            <w:pPr>
              <w:pStyle w:val="Text"/>
            </w:pPr>
            <w:r>
              <w:t>Precision differences</w:t>
            </w:r>
            <w:r w:rsidR="008A39BB">
              <w:t>.</w:t>
            </w:r>
          </w:p>
        </w:tc>
      </w:tr>
      <w:tr w:rsidR="00727564" w:rsidRPr="00960224" w14:paraId="6BF7805D" w14:textId="77777777" w:rsidTr="008A39BB">
        <w:tc>
          <w:tcPr>
            <w:tcW w:w="2137" w:type="dxa"/>
          </w:tcPr>
          <w:p w14:paraId="1171958D" w14:textId="77777777" w:rsidR="00727564" w:rsidRPr="008A39BB" w:rsidRDefault="00727564" w:rsidP="00727564">
            <w:pPr>
              <w:pStyle w:val="Table"/>
              <w:rPr>
                <w:rStyle w:val="CodeEmbedded"/>
                <w:b w:val="0"/>
              </w:rPr>
            </w:pPr>
            <w:r w:rsidRPr="008A39BB">
              <w:rPr>
                <w:rStyle w:val="CodeEmbedded"/>
                <w:b w:val="0"/>
              </w:rPr>
              <w:t>char, varchar, text, nchar, nvarchar, ntext</w:t>
            </w:r>
          </w:p>
        </w:tc>
        <w:tc>
          <w:tcPr>
            <w:tcW w:w="2424" w:type="dxa"/>
          </w:tcPr>
          <w:p w14:paraId="4D82EA16" w14:textId="77777777" w:rsidR="00727564" w:rsidRPr="008A39BB" w:rsidRDefault="00727564" w:rsidP="00727564">
            <w:pPr>
              <w:pStyle w:val="Table"/>
              <w:rPr>
                <w:rStyle w:val="CodeEmbedded"/>
                <w:b w:val="0"/>
              </w:rPr>
            </w:pPr>
            <w:r w:rsidRPr="008A39BB">
              <w:rPr>
                <w:rStyle w:val="CodeEmbedded"/>
                <w:b w:val="0"/>
              </w:rPr>
              <w:t>String</w:t>
            </w:r>
          </w:p>
        </w:tc>
        <w:tc>
          <w:tcPr>
            <w:tcW w:w="0" w:type="auto"/>
          </w:tcPr>
          <w:p w14:paraId="325B19BF" w14:textId="77777777" w:rsidR="00727564" w:rsidRDefault="00727564" w:rsidP="008A39BB">
            <w:pPr>
              <w:pStyle w:val="Text"/>
            </w:pPr>
            <w:r>
              <w:t>Locale differences possible</w:t>
            </w:r>
            <w:r w:rsidR="008A39BB">
              <w:t>.</w:t>
            </w:r>
          </w:p>
        </w:tc>
      </w:tr>
      <w:tr w:rsidR="00727564" w:rsidRPr="00960224" w14:paraId="57F388AD" w14:textId="77777777" w:rsidTr="008A39BB">
        <w:tc>
          <w:tcPr>
            <w:tcW w:w="2137" w:type="dxa"/>
          </w:tcPr>
          <w:p w14:paraId="110450AC" w14:textId="77777777" w:rsidR="00727564" w:rsidRPr="008A39BB" w:rsidRDefault="00727564" w:rsidP="00727564">
            <w:pPr>
              <w:pStyle w:val="Table"/>
              <w:rPr>
                <w:rStyle w:val="CodeEmbedded"/>
                <w:b w:val="0"/>
              </w:rPr>
            </w:pPr>
            <w:r w:rsidRPr="008A39BB">
              <w:rPr>
                <w:rStyle w:val="CodeEmbedded"/>
                <w:b w:val="0"/>
              </w:rPr>
              <w:t>datetime, smalldatetime</w:t>
            </w:r>
          </w:p>
        </w:tc>
        <w:tc>
          <w:tcPr>
            <w:tcW w:w="2424" w:type="dxa"/>
          </w:tcPr>
          <w:p w14:paraId="6D9784B6" w14:textId="77777777" w:rsidR="00727564" w:rsidRPr="008A39BB" w:rsidRDefault="00727564" w:rsidP="00727564">
            <w:pPr>
              <w:pStyle w:val="Table"/>
              <w:rPr>
                <w:rStyle w:val="CodeEmbedded"/>
                <w:b w:val="0"/>
              </w:rPr>
            </w:pPr>
            <w:r w:rsidRPr="008A39BB">
              <w:rPr>
                <w:rStyle w:val="CodeEmbedded"/>
                <w:b w:val="0"/>
              </w:rPr>
              <w:t>DateTime</w:t>
            </w:r>
          </w:p>
        </w:tc>
        <w:tc>
          <w:tcPr>
            <w:tcW w:w="0" w:type="auto"/>
          </w:tcPr>
          <w:p w14:paraId="68CB3D17" w14:textId="77777777" w:rsidR="00727564" w:rsidRDefault="00727564" w:rsidP="008A39BB">
            <w:pPr>
              <w:pStyle w:val="Text"/>
            </w:pPr>
            <w:r>
              <w:t>Different precision may cause lossy conversion and roundtrip problems</w:t>
            </w:r>
            <w:r w:rsidR="008A39BB">
              <w:t>.</w:t>
            </w:r>
          </w:p>
        </w:tc>
      </w:tr>
      <w:tr w:rsidR="00727564" w:rsidRPr="00960224" w14:paraId="0CD8D676" w14:textId="77777777" w:rsidTr="008A39BB">
        <w:tc>
          <w:tcPr>
            <w:tcW w:w="2137" w:type="dxa"/>
          </w:tcPr>
          <w:p w14:paraId="34CF2F36" w14:textId="77777777" w:rsidR="00727564" w:rsidRPr="008A39BB" w:rsidRDefault="00727564" w:rsidP="00727564">
            <w:pPr>
              <w:pStyle w:val="Table"/>
              <w:rPr>
                <w:rStyle w:val="CodeEmbedded"/>
                <w:b w:val="0"/>
              </w:rPr>
            </w:pPr>
            <w:r w:rsidRPr="008A39BB">
              <w:rPr>
                <w:rStyle w:val="CodeEmbedded"/>
                <w:b w:val="0"/>
              </w:rPr>
              <w:t>Uniqueidentifier</w:t>
            </w:r>
          </w:p>
        </w:tc>
        <w:tc>
          <w:tcPr>
            <w:tcW w:w="2424" w:type="dxa"/>
          </w:tcPr>
          <w:p w14:paraId="0B5306B5" w14:textId="77777777" w:rsidR="00727564" w:rsidRPr="008A39BB" w:rsidRDefault="00727564" w:rsidP="00727564">
            <w:pPr>
              <w:pStyle w:val="Table"/>
              <w:rPr>
                <w:rStyle w:val="CodeEmbedded"/>
                <w:b w:val="0"/>
              </w:rPr>
            </w:pPr>
            <w:r w:rsidRPr="008A39BB">
              <w:rPr>
                <w:rStyle w:val="CodeEmbedded"/>
                <w:b w:val="0"/>
              </w:rPr>
              <w:t>Guid</w:t>
            </w:r>
          </w:p>
        </w:tc>
        <w:tc>
          <w:tcPr>
            <w:tcW w:w="0" w:type="auto"/>
          </w:tcPr>
          <w:p w14:paraId="0B350A4D" w14:textId="77777777" w:rsidR="00727564" w:rsidRDefault="00727564" w:rsidP="008A39BB">
            <w:pPr>
              <w:pStyle w:val="Text"/>
            </w:pPr>
            <w:r>
              <w:t>Different collation rules. Sorting may not work as expected.</w:t>
            </w:r>
          </w:p>
        </w:tc>
      </w:tr>
      <w:tr w:rsidR="00727564" w:rsidRPr="00960224" w14:paraId="33C7EC2D" w14:textId="77777777" w:rsidTr="008A39BB">
        <w:tc>
          <w:tcPr>
            <w:tcW w:w="2137" w:type="dxa"/>
          </w:tcPr>
          <w:p w14:paraId="75A81FF7" w14:textId="77777777" w:rsidR="00727564" w:rsidRPr="008A39BB" w:rsidRDefault="00727564" w:rsidP="00727564">
            <w:pPr>
              <w:pStyle w:val="Table"/>
              <w:rPr>
                <w:rStyle w:val="CodeEmbedded"/>
                <w:b w:val="0"/>
              </w:rPr>
            </w:pPr>
            <w:r w:rsidRPr="008A39BB">
              <w:rPr>
                <w:rStyle w:val="CodeEmbedded"/>
                <w:b w:val="0"/>
              </w:rPr>
              <w:t>Timestamp</w:t>
            </w:r>
          </w:p>
        </w:tc>
        <w:tc>
          <w:tcPr>
            <w:tcW w:w="2424" w:type="dxa"/>
          </w:tcPr>
          <w:p w14:paraId="4DDF4249" w14:textId="77777777" w:rsidR="00727564" w:rsidRPr="008A39BB" w:rsidRDefault="00727564" w:rsidP="00727564">
            <w:pPr>
              <w:pStyle w:val="Table"/>
              <w:rPr>
                <w:rStyle w:val="CodeEmbedded"/>
                <w:b w:val="0"/>
              </w:rPr>
            </w:pPr>
            <w:r w:rsidRPr="008A39BB">
              <w:rPr>
                <w:rStyle w:val="CodeEmbedded"/>
                <w:b w:val="0"/>
              </w:rPr>
              <w:t>Byte[]</w:t>
            </w:r>
            <w:r w:rsidR="00621713">
              <w:rPr>
                <w:rStyle w:val="CodeEmbedded"/>
                <w:b w:val="0"/>
              </w:rPr>
              <w:t xml:space="preserve"> </w:t>
            </w:r>
            <w:r w:rsidR="00621713" w:rsidRPr="00621713">
              <w:rPr>
                <w:rStyle w:val="TextChar"/>
                <w:b w:val="0"/>
              </w:rPr>
              <w:t>(in Visual Basic,</w:t>
            </w:r>
            <w:r w:rsidR="00621713" w:rsidRPr="00621713">
              <w:rPr>
                <w:rStyle w:val="CodeEmbedded"/>
                <w:b w:val="0"/>
              </w:rPr>
              <w:t xml:space="preserve"> </w:t>
            </w:r>
            <w:r w:rsidR="00621713">
              <w:rPr>
                <w:rStyle w:val="CodeEmbedded"/>
                <w:b w:val="0"/>
              </w:rPr>
              <w:t>Byte()</w:t>
            </w:r>
            <w:r w:rsidR="00621713" w:rsidRPr="00621713">
              <w:rPr>
                <w:rStyle w:val="TextChar"/>
                <w:b w:val="0"/>
              </w:rPr>
              <w:t>)</w:t>
            </w:r>
            <w:r w:rsidRPr="008A39BB">
              <w:rPr>
                <w:rStyle w:val="CodeEmbedded"/>
                <w:b w:val="0"/>
              </w:rPr>
              <w:t>, Binary</w:t>
            </w:r>
          </w:p>
        </w:tc>
        <w:tc>
          <w:tcPr>
            <w:tcW w:w="0" w:type="auto"/>
            <w:vMerge w:val="restart"/>
          </w:tcPr>
          <w:p w14:paraId="08FED898" w14:textId="77777777" w:rsidR="00727564" w:rsidRDefault="00727564" w:rsidP="008A39BB">
            <w:pPr>
              <w:pStyle w:val="Text"/>
            </w:pPr>
            <w:r>
              <w:t>Byte array is treated as a scalar type. User is responsible for allocating adequate storage when constructor is called. It is considered immutable and is not tracked for changes.</w:t>
            </w:r>
          </w:p>
        </w:tc>
      </w:tr>
      <w:tr w:rsidR="00727564" w:rsidRPr="00960224" w14:paraId="77CDDEEA" w14:textId="77777777" w:rsidTr="008A39BB">
        <w:tc>
          <w:tcPr>
            <w:tcW w:w="2137" w:type="dxa"/>
          </w:tcPr>
          <w:p w14:paraId="17BC5397" w14:textId="77777777" w:rsidR="00727564" w:rsidRPr="008A39BB" w:rsidRDefault="00727564" w:rsidP="00727564">
            <w:pPr>
              <w:pStyle w:val="Table"/>
              <w:rPr>
                <w:rStyle w:val="CodeEmbedded"/>
                <w:b w:val="0"/>
              </w:rPr>
            </w:pPr>
            <w:r w:rsidRPr="008A39BB">
              <w:rPr>
                <w:rStyle w:val="CodeEmbedded"/>
                <w:b w:val="0"/>
              </w:rPr>
              <w:t>binary, varbinary</w:t>
            </w:r>
          </w:p>
        </w:tc>
        <w:tc>
          <w:tcPr>
            <w:tcW w:w="2424" w:type="dxa"/>
          </w:tcPr>
          <w:p w14:paraId="2EDF8825" w14:textId="77777777" w:rsidR="00727564" w:rsidRPr="008A39BB" w:rsidRDefault="00727564" w:rsidP="00727564">
            <w:pPr>
              <w:pStyle w:val="Table"/>
              <w:rPr>
                <w:rStyle w:val="CodeEmbedded"/>
                <w:b w:val="0"/>
              </w:rPr>
            </w:pPr>
            <w:r w:rsidRPr="008A39BB">
              <w:rPr>
                <w:rStyle w:val="CodeEmbedded"/>
                <w:b w:val="0"/>
              </w:rPr>
              <w:t>Byte[]</w:t>
            </w:r>
            <w:r w:rsidR="00621713">
              <w:rPr>
                <w:rStyle w:val="CodeEmbedded"/>
                <w:b w:val="0"/>
              </w:rPr>
              <w:t xml:space="preserve"> </w:t>
            </w:r>
            <w:r w:rsidR="00621713" w:rsidRPr="00621713">
              <w:rPr>
                <w:rStyle w:val="TextChar"/>
                <w:b w:val="0"/>
              </w:rPr>
              <w:t>(in Visual Basic,</w:t>
            </w:r>
            <w:r w:rsidR="00621713" w:rsidRPr="00621713">
              <w:rPr>
                <w:rStyle w:val="CodeEmbedded"/>
                <w:b w:val="0"/>
              </w:rPr>
              <w:t xml:space="preserve"> </w:t>
            </w:r>
            <w:r w:rsidR="00621713">
              <w:rPr>
                <w:rStyle w:val="CodeEmbedded"/>
                <w:b w:val="0"/>
              </w:rPr>
              <w:t>Byte()</w:t>
            </w:r>
            <w:r w:rsidR="00621713" w:rsidRPr="00621713">
              <w:rPr>
                <w:rStyle w:val="TextChar"/>
                <w:b w:val="0"/>
              </w:rPr>
              <w:t>)</w:t>
            </w:r>
            <w:r w:rsidRPr="008A39BB">
              <w:rPr>
                <w:rStyle w:val="CodeEmbedded"/>
                <w:b w:val="0"/>
              </w:rPr>
              <w:t>, Binary</w:t>
            </w:r>
          </w:p>
        </w:tc>
        <w:tc>
          <w:tcPr>
            <w:tcW w:w="0" w:type="auto"/>
            <w:vMerge/>
          </w:tcPr>
          <w:p w14:paraId="5076C76F" w14:textId="77777777" w:rsidR="00727564" w:rsidRDefault="00727564" w:rsidP="00727564">
            <w:pPr>
              <w:pStyle w:val="Table"/>
            </w:pPr>
          </w:p>
        </w:tc>
      </w:tr>
    </w:tbl>
    <w:p w14:paraId="2FED9EEF" w14:textId="77777777" w:rsidR="008A39BB" w:rsidRDefault="008A39BB" w:rsidP="00621713">
      <w:pPr>
        <w:pStyle w:val="TableSpacingAfter"/>
      </w:pPr>
    </w:p>
    <w:p w14:paraId="49F70E44" w14:textId="77777777" w:rsidR="00727564" w:rsidRPr="00065194" w:rsidRDefault="009F0B9A" w:rsidP="00960224">
      <w:pPr>
        <w:pStyle w:val="Heading6"/>
      </w:pPr>
      <w:r>
        <w:t xml:space="preserve">5.1.4 </w:t>
      </w:r>
      <w:r w:rsidR="00727564" w:rsidRPr="00AA67CB">
        <w:t>Association Attribute</w:t>
      </w:r>
    </w:p>
    <w:p w14:paraId="25EB1F92" w14:textId="77777777" w:rsidR="00727564" w:rsidRDefault="00727564" w:rsidP="00960224">
      <w:pPr>
        <w:pStyle w:val="Text"/>
      </w:pPr>
      <w:r w:rsidRPr="00960224">
        <w:t xml:space="preserve">The </w:t>
      </w:r>
      <w:r w:rsidRPr="00002CE9">
        <w:rPr>
          <w:rStyle w:val="CodeEmbedded"/>
        </w:rPr>
        <w:t>Association</w:t>
      </w:r>
      <w:r w:rsidRPr="00960224">
        <w:t xml:space="preserve"> attribute is used to designate a property that represents a database association like a foreign-key to primary-key relationship.</w:t>
      </w:r>
    </w:p>
    <w:p w14:paraId="4826E7D9" w14:textId="77777777" w:rsidR="008A39BB" w:rsidRDefault="008A39BB" w:rsidP="008A39BB">
      <w:pPr>
        <w:pStyle w:val="TableSpacing"/>
      </w:pPr>
    </w:p>
    <w:tbl>
      <w:tblPr>
        <w:tblW w:w="0" w:type="auto"/>
        <w:tblLook w:val="01E0" w:firstRow="1" w:lastRow="1" w:firstColumn="1" w:lastColumn="1" w:noHBand="0" w:noVBand="0"/>
      </w:tblPr>
      <w:tblGrid>
        <w:gridCol w:w="1657"/>
        <w:gridCol w:w="1057"/>
        <w:gridCol w:w="7222"/>
      </w:tblGrid>
      <w:tr w:rsidR="00727564" w:rsidRPr="009F0B9A" w14:paraId="6037C3E7" w14:textId="77777777" w:rsidTr="008A39BB">
        <w:tc>
          <w:tcPr>
            <w:tcW w:w="1657" w:type="dxa"/>
          </w:tcPr>
          <w:p w14:paraId="1799586F" w14:textId="77777777" w:rsidR="00727564" w:rsidRPr="00960224" w:rsidRDefault="00727564" w:rsidP="009F0B9A">
            <w:pPr>
              <w:pStyle w:val="Label"/>
            </w:pPr>
            <w:r w:rsidRPr="009F0B9A">
              <w:t>Property</w:t>
            </w:r>
          </w:p>
        </w:tc>
        <w:tc>
          <w:tcPr>
            <w:tcW w:w="0" w:type="auto"/>
          </w:tcPr>
          <w:p w14:paraId="70E263AD" w14:textId="77777777" w:rsidR="00727564" w:rsidRPr="00960224" w:rsidRDefault="00727564" w:rsidP="009F0B9A">
            <w:pPr>
              <w:pStyle w:val="Label"/>
            </w:pPr>
            <w:r w:rsidRPr="009F0B9A">
              <w:t>Type</w:t>
            </w:r>
          </w:p>
        </w:tc>
        <w:tc>
          <w:tcPr>
            <w:tcW w:w="0" w:type="auto"/>
          </w:tcPr>
          <w:p w14:paraId="3816DD62" w14:textId="77777777" w:rsidR="00727564" w:rsidRPr="00960224" w:rsidRDefault="00727564" w:rsidP="009F0B9A">
            <w:pPr>
              <w:pStyle w:val="Label"/>
            </w:pPr>
            <w:r w:rsidRPr="009F0B9A">
              <w:t>Description</w:t>
            </w:r>
          </w:p>
        </w:tc>
      </w:tr>
      <w:tr w:rsidR="00727564" w:rsidRPr="00960224" w14:paraId="3C4F5E5E" w14:textId="77777777" w:rsidTr="008A39BB">
        <w:tc>
          <w:tcPr>
            <w:tcW w:w="1657" w:type="dxa"/>
          </w:tcPr>
          <w:p w14:paraId="566363D0" w14:textId="77777777" w:rsidR="00727564" w:rsidRPr="008A39BB" w:rsidRDefault="00727564" w:rsidP="00727564">
            <w:pPr>
              <w:pStyle w:val="Table"/>
              <w:rPr>
                <w:rStyle w:val="CodeEmbedded"/>
                <w:b w:val="0"/>
              </w:rPr>
            </w:pPr>
            <w:r w:rsidRPr="008A39BB">
              <w:rPr>
                <w:rStyle w:val="CodeEmbedded"/>
                <w:b w:val="0"/>
              </w:rPr>
              <w:t>Name</w:t>
            </w:r>
          </w:p>
        </w:tc>
        <w:tc>
          <w:tcPr>
            <w:tcW w:w="0" w:type="auto"/>
          </w:tcPr>
          <w:p w14:paraId="3DF8F5CF"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12FAD879" w14:textId="77777777" w:rsidR="00727564" w:rsidRPr="008A39BB" w:rsidRDefault="00727564" w:rsidP="008A39BB">
            <w:pPr>
              <w:pStyle w:val="Text"/>
            </w:pPr>
            <w:r w:rsidRPr="008A39BB">
              <w:t>The name of the association. This is often the same as the database</w:t>
            </w:r>
            <w:r w:rsidR="00771424" w:rsidRPr="008A39BB">
              <w:t>'</w:t>
            </w:r>
            <w:r w:rsidRPr="008A39BB">
              <w:t xml:space="preserve">s foreign-key constraint name. It is used when </w:t>
            </w:r>
            <w:r w:rsidRPr="00DA4188">
              <w:rPr>
                <w:rStyle w:val="CodeEmbedded"/>
              </w:rPr>
              <w:t>CreateDatabase()</w:t>
            </w:r>
            <w:r w:rsidRPr="008A39BB">
              <w:t xml:space="preserve"> is used to create an instance of the database in order to generate the relevant constraint. It is also used to help distinguish between multiple relationships in a single entity class referring to the same target entity class. In this case, relationship properties on sides of the relationship (if both are defined) must have the same name.</w:t>
            </w:r>
          </w:p>
        </w:tc>
      </w:tr>
      <w:tr w:rsidR="00727564" w:rsidRPr="00960224" w14:paraId="6C9850B6" w14:textId="77777777" w:rsidTr="008A39BB">
        <w:tc>
          <w:tcPr>
            <w:tcW w:w="1657" w:type="dxa"/>
          </w:tcPr>
          <w:p w14:paraId="4BE40FC5" w14:textId="77777777" w:rsidR="00727564" w:rsidRPr="008A39BB" w:rsidRDefault="00727564" w:rsidP="00727564">
            <w:pPr>
              <w:pStyle w:val="Table"/>
              <w:rPr>
                <w:rStyle w:val="CodeEmbedded"/>
                <w:b w:val="0"/>
              </w:rPr>
            </w:pPr>
            <w:r w:rsidRPr="008A39BB">
              <w:rPr>
                <w:rStyle w:val="CodeEmbedded"/>
                <w:b w:val="0"/>
              </w:rPr>
              <w:t>Storage</w:t>
            </w:r>
          </w:p>
        </w:tc>
        <w:tc>
          <w:tcPr>
            <w:tcW w:w="0" w:type="auto"/>
          </w:tcPr>
          <w:p w14:paraId="073DC752"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68144497" w14:textId="77777777" w:rsidR="00727564" w:rsidRPr="008A39BB" w:rsidRDefault="00727564" w:rsidP="008A39BB">
            <w:pPr>
              <w:pStyle w:val="Text"/>
            </w:pPr>
            <w:r w:rsidRPr="008A39BB">
              <w:t xml:space="preserve">The name of the underlying storage member. If specified it tells </w:t>
            </w:r>
            <w:r w:rsidR="001D066C" w:rsidRPr="008A39BB">
              <w:t>LINQ to SQL</w:t>
            </w:r>
            <w:r w:rsidRPr="008A39BB">
              <w:t xml:space="preserve"> how to bypass the public property accessor for the data member and interact with the raw value itself. If not specified </w:t>
            </w:r>
            <w:r w:rsidR="001D066C" w:rsidRPr="008A39BB">
              <w:t>LINQ to SQL</w:t>
            </w:r>
            <w:r w:rsidRPr="008A39BB">
              <w:t xml:space="preserve"> gets and sets the value using the public accessor. It is recommended that all association member</w:t>
            </w:r>
            <w:r w:rsidR="00CE665A" w:rsidRPr="008A39BB">
              <w:t>s</w:t>
            </w:r>
            <w:r w:rsidRPr="008A39BB">
              <w:t xml:space="preserve"> be properties with separate storage members identified.</w:t>
            </w:r>
          </w:p>
        </w:tc>
      </w:tr>
      <w:tr w:rsidR="00727564" w:rsidRPr="00960224" w14:paraId="23D9FD8B" w14:textId="77777777" w:rsidTr="008A39BB">
        <w:tc>
          <w:tcPr>
            <w:tcW w:w="1657" w:type="dxa"/>
          </w:tcPr>
          <w:p w14:paraId="2A5D39A0" w14:textId="77777777" w:rsidR="00727564" w:rsidRPr="008A39BB" w:rsidRDefault="00727564" w:rsidP="00727564">
            <w:pPr>
              <w:pStyle w:val="Table"/>
              <w:rPr>
                <w:rStyle w:val="CodeEmbedded"/>
                <w:b w:val="0"/>
              </w:rPr>
            </w:pPr>
            <w:r w:rsidRPr="008A39BB">
              <w:rPr>
                <w:rStyle w:val="CodeEmbedded"/>
                <w:b w:val="0"/>
              </w:rPr>
              <w:t>ThisKey</w:t>
            </w:r>
          </w:p>
        </w:tc>
        <w:tc>
          <w:tcPr>
            <w:tcW w:w="0" w:type="auto"/>
          </w:tcPr>
          <w:p w14:paraId="55786AFE"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07AD7123" w14:textId="77777777" w:rsidR="00727564" w:rsidRPr="008A39BB" w:rsidRDefault="00727564" w:rsidP="008A39BB">
            <w:pPr>
              <w:pStyle w:val="Text"/>
            </w:pPr>
            <w:r w:rsidRPr="008A39BB">
              <w:t>A comma</w:t>
            </w:r>
            <w:r w:rsidR="00DA4188">
              <w:t>-</w:t>
            </w:r>
            <w:r w:rsidRPr="008A39BB">
              <w:t>separated list of names of one or more members of this entity class that represent the key values on this side</w:t>
            </w:r>
            <w:r w:rsidR="00DA4188">
              <w:t xml:space="preserve"> of the association.</w:t>
            </w:r>
            <w:r w:rsidRPr="008A39BB">
              <w:t xml:space="preserve"> If not specified, the members are assumed to be the members that make up the primary key.</w:t>
            </w:r>
          </w:p>
        </w:tc>
      </w:tr>
      <w:tr w:rsidR="00727564" w:rsidRPr="00960224" w14:paraId="1FCABA75" w14:textId="77777777" w:rsidTr="008A39BB">
        <w:tc>
          <w:tcPr>
            <w:tcW w:w="1657" w:type="dxa"/>
          </w:tcPr>
          <w:p w14:paraId="7CE08F50" w14:textId="77777777" w:rsidR="00727564" w:rsidRPr="008A39BB" w:rsidRDefault="00727564" w:rsidP="00727564">
            <w:pPr>
              <w:pStyle w:val="Table"/>
              <w:rPr>
                <w:rStyle w:val="CodeEmbedded"/>
                <w:b w:val="0"/>
              </w:rPr>
            </w:pPr>
            <w:r w:rsidRPr="008A39BB">
              <w:rPr>
                <w:rStyle w:val="CodeEmbedded"/>
                <w:b w:val="0"/>
              </w:rPr>
              <w:t>OtherKey</w:t>
            </w:r>
          </w:p>
        </w:tc>
        <w:tc>
          <w:tcPr>
            <w:tcW w:w="0" w:type="auto"/>
          </w:tcPr>
          <w:p w14:paraId="4DE6FDC0"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31A19B2C" w14:textId="77777777" w:rsidR="00727564" w:rsidRPr="008A39BB" w:rsidRDefault="00727564" w:rsidP="008A39BB">
            <w:pPr>
              <w:pStyle w:val="Text"/>
            </w:pPr>
            <w:r w:rsidRPr="008A39BB">
              <w:t>A comma</w:t>
            </w:r>
            <w:r w:rsidR="00DA4188">
              <w:t>-</w:t>
            </w:r>
            <w:r w:rsidRPr="008A39BB">
              <w:t>separated list of names of one or more members of the target entity class that represent the key values on the other si</w:t>
            </w:r>
            <w:r w:rsidR="00DA4188">
              <w:t>de of the association.</w:t>
            </w:r>
            <w:r w:rsidRPr="008A39BB">
              <w:t xml:space="preserve"> If not specified, the members are assumed to be the members that make up the other entity class</w:t>
            </w:r>
            <w:r w:rsidR="00771424" w:rsidRPr="008A39BB">
              <w:t>'</w:t>
            </w:r>
            <w:r w:rsidRPr="008A39BB">
              <w:t>s primary key.</w:t>
            </w:r>
          </w:p>
        </w:tc>
      </w:tr>
      <w:tr w:rsidR="00727564" w:rsidRPr="00960224" w14:paraId="40E91D98" w14:textId="77777777" w:rsidTr="008A39BB">
        <w:tc>
          <w:tcPr>
            <w:tcW w:w="1657" w:type="dxa"/>
          </w:tcPr>
          <w:p w14:paraId="3F5FDB51" w14:textId="77777777" w:rsidR="00727564" w:rsidRPr="008A39BB" w:rsidRDefault="002A7CBD" w:rsidP="00727564">
            <w:pPr>
              <w:pStyle w:val="Table"/>
              <w:rPr>
                <w:rStyle w:val="CodeEmbedded"/>
                <w:b w:val="0"/>
              </w:rPr>
            </w:pPr>
            <w:r w:rsidRPr="008A39BB">
              <w:rPr>
                <w:rStyle w:val="CodeEmbedded"/>
                <w:b w:val="0"/>
              </w:rPr>
              <w:t>Is</w:t>
            </w:r>
            <w:r w:rsidR="00727564" w:rsidRPr="008A39BB">
              <w:rPr>
                <w:rStyle w:val="CodeEmbedded"/>
                <w:b w:val="0"/>
              </w:rPr>
              <w:t>Unique</w:t>
            </w:r>
          </w:p>
        </w:tc>
        <w:tc>
          <w:tcPr>
            <w:tcW w:w="0" w:type="auto"/>
          </w:tcPr>
          <w:p w14:paraId="5B6D90D6" w14:textId="77777777" w:rsidR="00727564" w:rsidRPr="008A39BB" w:rsidRDefault="005A77C4" w:rsidP="00727564">
            <w:pPr>
              <w:pStyle w:val="Table"/>
              <w:rPr>
                <w:rStyle w:val="CodeEmbedded"/>
                <w:b w:val="0"/>
              </w:rPr>
            </w:pPr>
            <w:r w:rsidRPr="008A39BB">
              <w:rPr>
                <w:rStyle w:val="CodeEmbedded"/>
                <w:b w:val="0"/>
              </w:rPr>
              <w:t>Boolean</w:t>
            </w:r>
          </w:p>
        </w:tc>
        <w:tc>
          <w:tcPr>
            <w:tcW w:w="0" w:type="auto"/>
          </w:tcPr>
          <w:p w14:paraId="155A367D" w14:textId="77777777" w:rsidR="00727564" w:rsidRPr="008A39BB" w:rsidRDefault="00727564" w:rsidP="008A39BB">
            <w:pPr>
              <w:pStyle w:val="Text"/>
            </w:pPr>
            <w:r w:rsidRPr="00DA4188">
              <w:rPr>
                <w:rStyle w:val="Bold"/>
              </w:rPr>
              <w:t>True</w:t>
            </w:r>
            <w:r w:rsidRPr="008A39BB">
              <w:t xml:space="preserve"> if there a uniqueness constraint on the foreign key, indicating a true 1:1 relationship. T</w:t>
            </w:r>
            <w:r w:rsidR="004E55A7" w:rsidRPr="008A39BB">
              <w:t xml:space="preserve">his property is seldom used as </w:t>
            </w:r>
            <w:r w:rsidRPr="008A39BB">
              <w:t>1:1 relationships are near</w:t>
            </w:r>
            <w:r w:rsidR="00DA4188">
              <w:t>ly</w:t>
            </w:r>
            <w:r w:rsidRPr="008A39BB">
              <w:t xml:space="preserve"> impossible to manage within the database. Mostly entity models are defined using 1:n relationships even when they are treated as 1:1 by application developers.</w:t>
            </w:r>
          </w:p>
        </w:tc>
      </w:tr>
      <w:tr w:rsidR="005A77C4" w:rsidRPr="00960224" w14:paraId="7EC2C461" w14:textId="77777777" w:rsidTr="008A39BB">
        <w:tc>
          <w:tcPr>
            <w:tcW w:w="1657" w:type="dxa"/>
          </w:tcPr>
          <w:p w14:paraId="4A21354C" w14:textId="77777777" w:rsidR="005A77C4" w:rsidRPr="008A39BB" w:rsidRDefault="002A7CBD" w:rsidP="00727564">
            <w:pPr>
              <w:pStyle w:val="Table"/>
              <w:rPr>
                <w:rStyle w:val="CodeEmbedded"/>
                <w:b w:val="0"/>
              </w:rPr>
            </w:pPr>
            <w:r w:rsidRPr="008A39BB">
              <w:rPr>
                <w:rStyle w:val="CodeEmbedded"/>
                <w:b w:val="0"/>
              </w:rPr>
              <w:t>IsForeignKey</w:t>
            </w:r>
          </w:p>
        </w:tc>
        <w:tc>
          <w:tcPr>
            <w:tcW w:w="0" w:type="auto"/>
          </w:tcPr>
          <w:p w14:paraId="77067FB8" w14:textId="77777777" w:rsidR="005A77C4" w:rsidRPr="008A39BB" w:rsidRDefault="005A77C4" w:rsidP="00727564">
            <w:pPr>
              <w:pStyle w:val="Table"/>
              <w:rPr>
                <w:rStyle w:val="CodeEmbedded"/>
                <w:b w:val="0"/>
              </w:rPr>
            </w:pPr>
            <w:r w:rsidRPr="008A39BB">
              <w:rPr>
                <w:rStyle w:val="CodeEmbedded"/>
                <w:b w:val="0"/>
              </w:rPr>
              <w:t>Boolean</w:t>
            </w:r>
          </w:p>
        </w:tc>
        <w:tc>
          <w:tcPr>
            <w:tcW w:w="0" w:type="auto"/>
          </w:tcPr>
          <w:p w14:paraId="4F5EB140" w14:textId="77777777" w:rsidR="005A77C4" w:rsidRPr="008A39BB" w:rsidRDefault="00DA4188" w:rsidP="008A39BB">
            <w:pPr>
              <w:pStyle w:val="Text"/>
            </w:pPr>
            <w:r w:rsidRPr="00DA4188">
              <w:rPr>
                <w:rStyle w:val="Bold"/>
              </w:rPr>
              <w:t>True</w:t>
            </w:r>
            <w:r w:rsidRPr="008A39BB">
              <w:t xml:space="preserve"> </w:t>
            </w:r>
            <w:r w:rsidR="005A77C4" w:rsidRPr="008A39BB">
              <w:t xml:space="preserve">if the target </w:t>
            </w:r>
            <w:r w:rsidR="00621713">
              <w:t>"</w:t>
            </w:r>
            <w:r w:rsidR="005A77C4" w:rsidRPr="008A39BB">
              <w:t>other</w:t>
            </w:r>
            <w:r w:rsidR="00621713">
              <w:t>"</w:t>
            </w:r>
            <w:r w:rsidR="005A77C4" w:rsidRPr="008A39BB">
              <w:t xml:space="preserve"> type of the association is the parent of the source type.</w:t>
            </w:r>
            <w:r w:rsidR="002618DC" w:rsidRPr="008A39BB">
              <w:t xml:space="preserve"> With foreign-key to primary-key relationships, the side holding the foreign-key is the child and the side holding the primary key is the parent.</w:t>
            </w:r>
          </w:p>
        </w:tc>
      </w:tr>
      <w:tr w:rsidR="002A7CBD" w:rsidRPr="00960224" w14:paraId="1AF36B79" w14:textId="77777777" w:rsidTr="008A39BB">
        <w:tc>
          <w:tcPr>
            <w:tcW w:w="1657" w:type="dxa"/>
          </w:tcPr>
          <w:p w14:paraId="10F4BF2B" w14:textId="77777777" w:rsidR="002A7CBD" w:rsidRPr="008A39BB" w:rsidDel="002A7CBD" w:rsidRDefault="002A7CBD" w:rsidP="00727564">
            <w:pPr>
              <w:pStyle w:val="Table"/>
              <w:rPr>
                <w:rStyle w:val="CodeEmbedded"/>
                <w:b w:val="0"/>
              </w:rPr>
            </w:pPr>
            <w:r w:rsidRPr="008A39BB">
              <w:rPr>
                <w:rStyle w:val="CodeEmbedded"/>
                <w:b w:val="0"/>
              </w:rPr>
              <w:t>DeleteRule</w:t>
            </w:r>
          </w:p>
        </w:tc>
        <w:tc>
          <w:tcPr>
            <w:tcW w:w="0" w:type="auto"/>
          </w:tcPr>
          <w:p w14:paraId="185686C0" w14:textId="77777777" w:rsidR="002A7CBD" w:rsidRPr="008A39BB" w:rsidRDefault="00A13872" w:rsidP="00727564">
            <w:pPr>
              <w:pStyle w:val="Table"/>
              <w:rPr>
                <w:rStyle w:val="CodeEmbedded"/>
                <w:b w:val="0"/>
              </w:rPr>
            </w:pPr>
            <w:r w:rsidRPr="008A39BB">
              <w:rPr>
                <w:rStyle w:val="CodeEmbedded"/>
                <w:b w:val="0"/>
              </w:rPr>
              <w:t>String</w:t>
            </w:r>
          </w:p>
        </w:tc>
        <w:tc>
          <w:tcPr>
            <w:tcW w:w="0" w:type="auto"/>
          </w:tcPr>
          <w:p w14:paraId="4A7C3B15" w14:textId="77777777" w:rsidR="002A7CBD" w:rsidRPr="008A39BB" w:rsidRDefault="00A13872" w:rsidP="008A39BB">
            <w:pPr>
              <w:pStyle w:val="Text"/>
            </w:pPr>
            <w:r w:rsidRPr="008A39BB">
              <w:t>Used to add delete behavior to this association.</w:t>
            </w:r>
            <w:r w:rsidR="00DA4188">
              <w:t xml:space="preserve"> For example,</w:t>
            </w:r>
            <w:r w:rsidRPr="008A39BB">
              <w:t xml:space="preserve"> "CASCADE" would add "ON DELETE C</w:t>
            </w:r>
            <w:r w:rsidR="00DA4188">
              <w:t>ASCADE" to the FK relationship.</w:t>
            </w:r>
            <w:r w:rsidRPr="008A39BB">
              <w:t xml:space="preserve"> If set to </w:t>
            </w:r>
            <w:r w:rsidRPr="00DA4188">
              <w:rPr>
                <w:rStyle w:val="Bold"/>
              </w:rPr>
              <w:t>null</w:t>
            </w:r>
            <w:r w:rsidRPr="008A39BB">
              <w:t>, no delete behavior is added.</w:t>
            </w:r>
          </w:p>
        </w:tc>
      </w:tr>
    </w:tbl>
    <w:p w14:paraId="076EC871" w14:textId="77777777" w:rsidR="008A39BB" w:rsidRDefault="008A39BB" w:rsidP="008A39BB">
      <w:pPr>
        <w:pStyle w:val="TableSpacing"/>
      </w:pPr>
    </w:p>
    <w:p w14:paraId="400C5577" w14:textId="77777777" w:rsidR="00727564" w:rsidRPr="00960224" w:rsidRDefault="00727564" w:rsidP="00960224">
      <w:pPr>
        <w:pStyle w:val="Text"/>
      </w:pPr>
      <w:r w:rsidRPr="00960224">
        <w:t xml:space="preserve">Association properties either represent a single reference to another entity class instance or they represent a collection of references. Singleton references must be encoded in the entity class using the </w:t>
      </w:r>
      <w:r w:rsidRPr="00002CE9">
        <w:rPr>
          <w:rStyle w:val="CodeEmbedded"/>
        </w:rPr>
        <w:t>EntityRef&lt;T&gt;</w:t>
      </w:r>
      <w:r w:rsidRPr="00960224">
        <w:t xml:space="preserve"> </w:t>
      </w:r>
      <w:r w:rsidR="00621713">
        <w:t>(</w:t>
      </w:r>
      <w:r w:rsidR="00621713" w:rsidRPr="00621713">
        <w:rPr>
          <w:rStyle w:val="CodeEmbedded"/>
        </w:rPr>
        <w:t>EntityRef (OfT)</w:t>
      </w:r>
      <w:r w:rsidR="00621713">
        <w:t xml:space="preserve"> in Visual Basic) </w:t>
      </w:r>
      <w:r w:rsidRPr="00960224">
        <w:t xml:space="preserve">value type to store the actual reference. The </w:t>
      </w:r>
      <w:r w:rsidRPr="00002CE9">
        <w:rPr>
          <w:rStyle w:val="CodeEmbedded"/>
        </w:rPr>
        <w:t>EntityRef</w:t>
      </w:r>
      <w:r w:rsidRPr="00960224">
        <w:t xml:space="preserve"> type is how </w:t>
      </w:r>
      <w:r w:rsidR="001D066C" w:rsidRPr="00960224">
        <w:t>LINQ to SQL</w:t>
      </w:r>
      <w:r w:rsidRPr="00960224">
        <w:t xml:space="preserve"> enables </w:t>
      </w:r>
      <w:r w:rsidRPr="00DA4188">
        <w:rPr>
          <w:rStyle w:val="Italic"/>
        </w:rPr>
        <w:t>deferred loading</w:t>
      </w:r>
      <w:r w:rsidRPr="00960224">
        <w:t xml:space="preserve"> of references.</w:t>
      </w:r>
    </w:p>
    <w:p w14:paraId="34379BD6" w14:textId="77777777" w:rsidR="00DA4188" w:rsidRPr="00621713" w:rsidRDefault="00621713" w:rsidP="00672BB1">
      <w:pPr>
        <w:pStyle w:val="Code"/>
        <w:rPr>
          <w:rStyle w:val="MultilanguageMarkerAuto"/>
        </w:rPr>
      </w:pPr>
      <w:r w:rsidRPr="00621713">
        <w:rPr>
          <w:rStyle w:val="MultilanguageMarkerAuto"/>
        </w:rPr>
        <w:t>[C#]</w:t>
      </w:r>
    </w:p>
    <w:p w14:paraId="54621FE8" w14:textId="77777777" w:rsidR="00DA4188" w:rsidRDefault="00727564" w:rsidP="00672BB1">
      <w:pPr>
        <w:pStyle w:val="Code"/>
      </w:pPr>
      <w:r>
        <w:rPr>
          <w:color w:val="0000FF"/>
        </w:rPr>
        <w:t>class</w:t>
      </w:r>
      <w:r>
        <w:t xml:space="preserve"> </w:t>
      </w:r>
      <w:r>
        <w:rPr>
          <w:color w:val="008080"/>
        </w:rPr>
        <w:t>Order</w:t>
      </w:r>
    </w:p>
    <w:p w14:paraId="536EE5D7" w14:textId="77777777" w:rsidR="00DA4188" w:rsidRDefault="00672BB1" w:rsidP="00672BB1">
      <w:pPr>
        <w:pStyle w:val="Code"/>
      </w:pPr>
      <w:r>
        <w:t>{</w:t>
      </w:r>
    </w:p>
    <w:p w14:paraId="60744BC9" w14:textId="77777777" w:rsidR="00DA4188" w:rsidRDefault="00672BB1" w:rsidP="00672BB1">
      <w:pPr>
        <w:pStyle w:val="Code"/>
        <w:rPr>
          <w:color w:val="0000FF"/>
        </w:rPr>
      </w:pPr>
      <w:r>
        <w:tab/>
        <w:t>...</w:t>
      </w:r>
    </w:p>
    <w:p w14:paraId="688C4053" w14:textId="77777777" w:rsidR="00DA4188" w:rsidRDefault="00672BB1" w:rsidP="00672BB1">
      <w:pPr>
        <w:pStyle w:val="Code"/>
        <w:rPr>
          <w:color w:val="0000FF"/>
        </w:rPr>
      </w:pPr>
      <w:r>
        <w:rPr>
          <w:color w:val="0000FF"/>
        </w:rPr>
        <w:tab/>
      </w:r>
      <w:r w:rsidR="00727564">
        <w:rPr>
          <w:color w:val="0000FF"/>
        </w:rPr>
        <w:t>private</w:t>
      </w:r>
      <w:r w:rsidR="00727564">
        <w:t xml:space="preserve"> </w:t>
      </w:r>
      <w:r w:rsidR="00727564">
        <w:rPr>
          <w:color w:val="008080"/>
        </w:rPr>
        <w:t>EntityRef</w:t>
      </w:r>
      <w:r w:rsidR="00727564">
        <w:t>&lt;</w:t>
      </w:r>
      <w:r w:rsidR="00727564">
        <w:rPr>
          <w:color w:val="008080"/>
        </w:rPr>
        <w:t>Customer</w:t>
      </w:r>
      <w:r w:rsidR="00727564">
        <w:t>&gt; _Customer;</w:t>
      </w:r>
    </w:p>
    <w:p w14:paraId="678C95FA" w14:textId="77777777" w:rsidR="00DA4188" w:rsidRDefault="00DA4188" w:rsidP="00672BB1">
      <w:pPr>
        <w:pStyle w:val="Code"/>
        <w:rPr>
          <w:color w:val="0000FF"/>
        </w:rPr>
      </w:pPr>
    </w:p>
    <w:p w14:paraId="17629242" w14:textId="77777777" w:rsidR="00DA4188" w:rsidRDefault="00672BB1" w:rsidP="00672BB1">
      <w:pPr>
        <w:pStyle w:val="Code"/>
      </w:pPr>
      <w:r>
        <w:rPr>
          <w:color w:val="0000FF"/>
        </w:rP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"_Customer"</w:t>
      </w:r>
      <w:r w:rsidR="00727564">
        <w:t>,</w:t>
      </w:r>
    </w:p>
    <w:p w14:paraId="3B9199CF" w14:textId="77777777" w:rsidR="00DA4188" w:rsidRDefault="00672BB1" w:rsidP="00672BB1">
      <w:pPr>
        <w:pStyle w:val="Code"/>
      </w:pPr>
      <w:r>
        <w:tab/>
      </w:r>
      <w:r>
        <w:tab/>
      </w:r>
      <w:r w:rsidR="00727564">
        <w:t>ThisKey=</w:t>
      </w:r>
      <w:r w:rsidR="00727564">
        <w:rPr>
          <w:color w:val="800000"/>
        </w:rPr>
        <w:t>"CustomerID"</w:t>
      </w:r>
      <w:r w:rsidR="00727564">
        <w:t>)]</w:t>
      </w:r>
    </w:p>
    <w:p w14:paraId="5BC67E01" w14:textId="77777777" w:rsidR="00DA4188" w:rsidRDefault="00672BB1" w:rsidP="00672BB1">
      <w:pPr>
        <w:pStyle w:val="Code"/>
      </w:pPr>
      <w:r>
        <w:tab/>
      </w:r>
      <w:r w:rsidR="00727564">
        <w:rPr>
          <w:color w:val="0000FF"/>
        </w:rPr>
        <w:t>public</w:t>
      </w:r>
      <w:r w:rsidR="00727564">
        <w:t xml:space="preserve"> </w:t>
      </w:r>
      <w:r w:rsidR="00727564">
        <w:rPr>
          <w:color w:val="008080"/>
        </w:rPr>
        <w:t>Customer</w:t>
      </w:r>
      <w:r>
        <w:t xml:space="preserve"> Customer {</w:t>
      </w:r>
    </w:p>
    <w:p w14:paraId="68DCC41A" w14:textId="77777777" w:rsidR="00DA4188" w:rsidRDefault="00672BB1" w:rsidP="00672BB1">
      <w:pPr>
        <w:pStyle w:val="Code"/>
      </w:pPr>
      <w:r>
        <w:tab/>
      </w:r>
      <w:r>
        <w:tab/>
      </w:r>
      <w:r w:rsidR="00727564">
        <w:rPr>
          <w:color w:val="0000FF"/>
        </w:rPr>
        <w:t>get</w:t>
      </w:r>
      <w:r w:rsidR="00727564">
        <w:t xml:space="preserve"> { </w:t>
      </w:r>
      <w:r w:rsidR="00727564" w:rsidRPr="0086252A">
        <w:rPr>
          <w:color w:val="0000FF"/>
        </w:rPr>
        <w:t>return</w:t>
      </w:r>
      <w:r w:rsidR="00727564">
        <w:t xml:space="preserve"> </w:t>
      </w:r>
      <w:r w:rsidR="00727564" w:rsidRPr="0086252A">
        <w:rPr>
          <w:color w:val="0000FF"/>
        </w:rPr>
        <w:t>this</w:t>
      </w:r>
      <w:r w:rsidR="00727564">
        <w:t>._Customer.Entity;</w:t>
      </w:r>
      <w:r>
        <w:t xml:space="preserve"> }</w:t>
      </w:r>
    </w:p>
    <w:p w14:paraId="785C0E2E" w14:textId="77777777" w:rsidR="00DA4188" w:rsidRDefault="00672BB1" w:rsidP="00672BB1">
      <w:pPr>
        <w:pStyle w:val="Code"/>
      </w:pPr>
      <w:r>
        <w:tab/>
      </w:r>
      <w:r>
        <w:tab/>
      </w:r>
      <w:r w:rsidR="00727564" w:rsidRPr="0086252A">
        <w:rPr>
          <w:color w:val="0000FF"/>
        </w:rPr>
        <w:t>set</w:t>
      </w:r>
      <w:r w:rsidR="00727564">
        <w:t xml:space="preserve"> { </w:t>
      </w:r>
      <w:r w:rsidR="00727564" w:rsidRPr="0086252A">
        <w:rPr>
          <w:color w:val="0000FF"/>
        </w:rPr>
        <w:t>this</w:t>
      </w:r>
      <w:r w:rsidR="00727564">
        <w:t xml:space="preserve">._Customer.Entity = </w:t>
      </w:r>
      <w:r w:rsidR="00727564" w:rsidRPr="0086252A">
        <w:rPr>
          <w:color w:val="0000FF"/>
        </w:rPr>
        <w:t>value</w:t>
      </w:r>
      <w:r w:rsidR="002A7CBD">
        <w:t>;</w:t>
      </w:r>
    </w:p>
    <w:p w14:paraId="7E98FAC3" w14:textId="77777777" w:rsidR="00DA4188" w:rsidRDefault="002A7CBD" w:rsidP="00672BB1">
      <w:pPr>
        <w:pStyle w:val="Code"/>
      </w:pPr>
      <w:r>
        <w:tab/>
      </w:r>
      <w:r>
        <w:tab/>
      </w:r>
      <w:r>
        <w:tab/>
      </w:r>
      <w:r>
        <w:tab/>
      </w:r>
      <w:r w:rsidRPr="002B6495">
        <w:rPr>
          <w:color w:val="339966"/>
        </w:rPr>
        <w:t>// Additional code to manage changes</w:t>
      </w:r>
      <w:r w:rsidR="00672BB1">
        <w:t xml:space="preserve"> }</w:t>
      </w:r>
    </w:p>
    <w:p w14:paraId="4DD8F503" w14:textId="77777777" w:rsidR="00DA4188" w:rsidRDefault="00672BB1" w:rsidP="00672BB1">
      <w:pPr>
        <w:pStyle w:val="Code"/>
      </w:pPr>
      <w:r>
        <w:tab/>
        <w:t>}</w:t>
      </w:r>
    </w:p>
    <w:p w14:paraId="173C5CC4" w14:textId="77777777" w:rsidR="00727564" w:rsidRDefault="00727564" w:rsidP="00672BB1">
      <w:pPr>
        <w:pStyle w:val="Code"/>
      </w:pPr>
      <w:r>
        <w:t>}</w:t>
      </w:r>
    </w:p>
    <w:p w14:paraId="01BF9B88" w14:textId="77777777" w:rsidR="00DA4188" w:rsidRPr="0086252A" w:rsidRDefault="00DA4188" w:rsidP="00672BB1">
      <w:pPr>
        <w:pStyle w:val="Code"/>
      </w:pPr>
    </w:p>
    <w:p w14:paraId="2EBE5918" w14:textId="77777777" w:rsidR="00621713" w:rsidRDefault="00621713" w:rsidP="00960224">
      <w:pPr>
        <w:pStyle w:val="Text"/>
      </w:pPr>
    </w:p>
    <w:p w14:paraId="576CB966" w14:textId="77777777" w:rsidR="00621713" w:rsidRPr="008635C1" w:rsidRDefault="008635C1" w:rsidP="00621713">
      <w:pPr>
        <w:pStyle w:val="Code"/>
        <w:rPr>
          <w:rStyle w:val="MultilanguageMarkerAuto"/>
        </w:rPr>
      </w:pPr>
      <w:r>
        <w:rPr>
          <w:rStyle w:val="MultilanguageMarkerAuto"/>
        </w:rPr>
        <w:t>[</w:t>
      </w:r>
      <w:r w:rsidR="00621713" w:rsidRPr="008635C1">
        <w:rPr>
          <w:rStyle w:val="MultilanguageMarkerAuto"/>
        </w:rPr>
        <w:t>V</w:t>
      </w:r>
      <w:r>
        <w:rPr>
          <w:rStyle w:val="MultilanguageMarkerAuto"/>
        </w:rPr>
        <w:t xml:space="preserve">isual </w:t>
      </w:r>
      <w:r w:rsidR="00621713" w:rsidRPr="008635C1">
        <w:rPr>
          <w:rStyle w:val="MultilanguageMarkerAuto"/>
        </w:rPr>
        <w:t>B</w:t>
      </w:r>
      <w:r>
        <w:rPr>
          <w:rStyle w:val="MultilanguageMarkerAuto"/>
        </w:rPr>
        <w:t>asic]</w:t>
      </w:r>
    </w:p>
    <w:p w14:paraId="01115A12" w14:textId="77777777" w:rsidR="00621713" w:rsidRDefault="00621713" w:rsidP="00621713">
      <w:pPr>
        <w:pStyle w:val="Code"/>
      </w:pPr>
      <w:r>
        <w:rPr>
          <w:color w:val="0000FF"/>
        </w:rPr>
        <w:t>Class</w:t>
      </w:r>
      <w:r>
        <w:t xml:space="preserve"> </w:t>
      </w:r>
      <w:r>
        <w:rPr>
          <w:color w:val="008080"/>
        </w:rPr>
        <w:t>Order</w:t>
      </w:r>
    </w:p>
    <w:p w14:paraId="11B91A1E" w14:textId="77777777" w:rsidR="00621713" w:rsidRDefault="00621713" w:rsidP="00621713">
      <w:pPr>
        <w:pStyle w:val="Code"/>
      </w:pPr>
    </w:p>
    <w:p w14:paraId="052B9F82" w14:textId="77777777" w:rsidR="00621713" w:rsidRDefault="00621713" w:rsidP="00621713">
      <w:pPr>
        <w:pStyle w:val="Code"/>
        <w:rPr>
          <w:color w:val="0000FF"/>
        </w:rPr>
      </w:pPr>
      <w:r>
        <w:tab/>
        <w:t>...</w:t>
      </w:r>
    </w:p>
    <w:p w14:paraId="7592FC74" w14:textId="77777777" w:rsidR="00621713" w:rsidRDefault="00621713" w:rsidP="00621713">
      <w:pPr>
        <w:pStyle w:val="Code"/>
        <w:rPr>
          <w:color w:val="0000FF"/>
        </w:rPr>
      </w:pPr>
      <w:r>
        <w:rPr>
          <w:color w:val="0000FF"/>
        </w:rPr>
        <w:tab/>
        <w:t xml:space="preserve">Private </w:t>
      </w:r>
      <w:r>
        <w:t xml:space="preserve">_customer </w:t>
      </w:r>
      <w:r w:rsidRPr="009F700D">
        <w:rPr>
          <w:color w:val="3333FF"/>
        </w:rPr>
        <w:t>As</w:t>
      </w:r>
      <w:r>
        <w:t xml:space="preserve"> </w:t>
      </w:r>
      <w:r>
        <w:rPr>
          <w:color w:val="008080"/>
        </w:rPr>
        <w:t>EntityRef</w:t>
      </w:r>
      <w:r>
        <w:t>(</w:t>
      </w:r>
      <w:r w:rsidRPr="009F700D">
        <w:rPr>
          <w:color w:val="3333FF"/>
        </w:rPr>
        <w:t>Of</w:t>
      </w:r>
      <w:r>
        <w:t xml:space="preserve"> </w:t>
      </w:r>
      <w:r>
        <w:rPr>
          <w:color w:val="008080"/>
        </w:rPr>
        <w:t>Customer</w:t>
      </w:r>
      <w:r>
        <w:t>)</w:t>
      </w:r>
    </w:p>
    <w:p w14:paraId="22EBD582" w14:textId="77777777" w:rsidR="00621713" w:rsidRDefault="00621713" w:rsidP="00621713">
      <w:pPr>
        <w:pStyle w:val="Code"/>
        <w:rPr>
          <w:color w:val="0000FF"/>
        </w:rPr>
      </w:pPr>
    </w:p>
    <w:p w14:paraId="4C6A928D" w14:textId="77777777" w:rsidR="00621713" w:rsidRDefault="00621713" w:rsidP="00621713">
      <w:pPr>
        <w:pStyle w:val="Code"/>
      </w:pPr>
      <w:r>
        <w:rPr>
          <w:color w:val="0000FF"/>
        </w:rPr>
        <w:tab/>
      </w:r>
      <w:r>
        <w:t>&lt;</w:t>
      </w:r>
      <w:r>
        <w:rPr>
          <w:color w:val="008080"/>
        </w:rPr>
        <w:t>Association</w:t>
      </w:r>
      <w:r>
        <w:t>(Name:=</w:t>
      </w:r>
      <w:r>
        <w:rPr>
          <w:color w:val="800000"/>
        </w:rPr>
        <w:t>"FK_Orders_Customers"</w:t>
      </w:r>
      <w:r>
        <w:t>, _</w:t>
      </w:r>
    </w:p>
    <w:p w14:paraId="2F84F926" w14:textId="77777777" w:rsidR="00621713" w:rsidRDefault="00621713" w:rsidP="00621713">
      <w:pPr>
        <w:pStyle w:val="Code"/>
      </w:pPr>
      <w:r>
        <w:tab/>
      </w:r>
      <w:r>
        <w:tab/>
      </w:r>
      <w:r>
        <w:tab/>
      </w:r>
      <w:r>
        <w:tab/>
        <w:t>Storage:=</w:t>
      </w:r>
      <w:r>
        <w:rPr>
          <w:color w:val="800000"/>
        </w:rPr>
        <w:t>"_Customer"</w:t>
      </w:r>
      <w:r>
        <w:t>, ThisKey:=</w:t>
      </w:r>
      <w:r>
        <w:rPr>
          <w:color w:val="800000"/>
        </w:rPr>
        <w:t>"CustomerID"</w:t>
      </w:r>
      <w:r>
        <w:t>)&gt; _</w:t>
      </w:r>
    </w:p>
    <w:p w14:paraId="1B56FD0D" w14:textId="77777777" w:rsidR="00621713" w:rsidRDefault="00621713" w:rsidP="00621713">
      <w:pPr>
        <w:pStyle w:val="Code"/>
      </w:pPr>
      <w:r>
        <w:tab/>
      </w:r>
      <w:r>
        <w:rPr>
          <w:color w:val="0000FF"/>
        </w:rPr>
        <w:t>public</w:t>
      </w:r>
      <w:r>
        <w:t xml:space="preserve"> </w:t>
      </w:r>
      <w:r w:rsidRPr="009F700D">
        <w:rPr>
          <w:color w:val="3333FF"/>
        </w:rPr>
        <w:t>Property</w:t>
      </w:r>
      <w:r>
        <w:t xml:space="preserve"> Customer() </w:t>
      </w:r>
      <w:r w:rsidRPr="009F700D">
        <w:rPr>
          <w:color w:val="3333FF"/>
        </w:rPr>
        <w:t>As</w:t>
      </w:r>
      <w:r>
        <w:t xml:space="preserve"> Customer</w:t>
      </w:r>
    </w:p>
    <w:p w14:paraId="733691D1" w14:textId="77777777" w:rsidR="00621713" w:rsidRDefault="00621713" w:rsidP="00621713">
      <w:pPr>
        <w:pStyle w:val="Code"/>
      </w:pPr>
      <w:r>
        <w:tab/>
      </w:r>
      <w:r>
        <w:tab/>
      </w:r>
      <w:r>
        <w:rPr>
          <w:color w:val="0000FF"/>
        </w:rPr>
        <w:t>Get</w:t>
      </w:r>
      <w:r>
        <w:t xml:space="preserve">  </w:t>
      </w:r>
    </w:p>
    <w:p w14:paraId="0F8504AD" w14:textId="77777777" w:rsidR="00621713" w:rsidRDefault="00621713" w:rsidP="00621713">
      <w:pPr>
        <w:pStyle w:val="Code"/>
      </w:pPr>
      <w:r>
        <w:tab/>
      </w:r>
      <w:r>
        <w:tab/>
      </w:r>
      <w:r>
        <w:tab/>
      </w:r>
      <w:r>
        <w:rPr>
          <w:color w:val="0000FF"/>
        </w:rPr>
        <w:t>R</w:t>
      </w:r>
      <w:r w:rsidRPr="0086252A">
        <w:rPr>
          <w:color w:val="0000FF"/>
        </w:rPr>
        <w:t>eturn</w:t>
      </w:r>
      <w:r>
        <w:rPr>
          <w:color w:val="0000FF"/>
        </w:rPr>
        <w:t xml:space="preserve"> </w:t>
      </w:r>
      <w:r>
        <w:t>_customer.Entity</w:t>
      </w:r>
    </w:p>
    <w:p w14:paraId="7D111D29" w14:textId="77777777" w:rsidR="00621713" w:rsidRDefault="00621713" w:rsidP="00621713">
      <w:pPr>
        <w:pStyle w:val="Code"/>
      </w:pPr>
      <w:r>
        <w:rPr>
          <w:color w:val="3333FF"/>
        </w:rPr>
        <w:t xml:space="preserve">      </w:t>
      </w:r>
      <w:r w:rsidRPr="009F700D">
        <w:rPr>
          <w:color w:val="3333FF"/>
        </w:rPr>
        <w:t>End Get</w:t>
      </w:r>
      <w:r>
        <w:tab/>
      </w:r>
    </w:p>
    <w:p w14:paraId="1498B691" w14:textId="77777777" w:rsidR="00621713" w:rsidRDefault="00621713" w:rsidP="00621713">
      <w:pPr>
        <w:pStyle w:val="Code"/>
      </w:pPr>
      <w:r>
        <w:tab/>
      </w:r>
      <w:r>
        <w:rPr>
          <w:color w:val="0000FF"/>
        </w:rPr>
        <w:t>S</w:t>
      </w:r>
      <w:r w:rsidRPr="0086252A">
        <w:rPr>
          <w:color w:val="0000FF"/>
        </w:rPr>
        <w:t>et</w:t>
      </w:r>
      <w:r>
        <w:t xml:space="preserve"> (value </w:t>
      </w:r>
      <w:r w:rsidRPr="009F700D">
        <w:rPr>
          <w:color w:val="3333FF"/>
        </w:rPr>
        <w:t>As</w:t>
      </w:r>
      <w:r>
        <w:t xml:space="preserve"> Customer)</w:t>
      </w:r>
    </w:p>
    <w:p w14:paraId="41A09824" w14:textId="77777777" w:rsidR="00621713" w:rsidRDefault="00621713" w:rsidP="00621713">
      <w:pPr>
        <w:pStyle w:val="Code"/>
      </w:pPr>
      <w:r>
        <w:tab/>
      </w:r>
      <w:r>
        <w:tab/>
        <w:t xml:space="preserve">_customer.Entity = </w:t>
      </w:r>
      <w:r w:rsidRPr="009F700D">
        <w:t>value</w:t>
      </w:r>
    </w:p>
    <w:p w14:paraId="48F97126" w14:textId="77777777" w:rsidR="00621713" w:rsidRDefault="00621713" w:rsidP="00621713">
      <w:pPr>
        <w:pStyle w:val="Code"/>
      </w:pPr>
      <w:r>
        <w:tab/>
      </w:r>
      <w:r>
        <w:tab/>
      </w:r>
      <w:r>
        <w:rPr>
          <w:color w:val="339966"/>
        </w:rPr>
        <w:t>‘</w:t>
      </w:r>
      <w:r w:rsidRPr="002B6495">
        <w:rPr>
          <w:color w:val="339966"/>
        </w:rPr>
        <w:t xml:space="preserve"> Additional code to manage changes</w:t>
      </w:r>
    </w:p>
    <w:p w14:paraId="24769101" w14:textId="77777777" w:rsidR="00621713" w:rsidRDefault="00621713" w:rsidP="00621713">
      <w:pPr>
        <w:pStyle w:val="Code"/>
      </w:pPr>
      <w:r w:rsidRPr="009F700D">
        <w:rPr>
          <w:color w:val="3333FF"/>
        </w:rPr>
        <w:tab/>
        <w:t>End Set</w:t>
      </w:r>
    </w:p>
    <w:p w14:paraId="73A590CD" w14:textId="77777777" w:rsidR="00621713" w:rsidRPr="0086252A" w:rsidRDefault="00621713" w:rsidP="00621713">
      <w:pPr>
        <w:pStyle w:val="Code"/>
      </w:pPr>
      <w:r w:rsidRPr="000419E5">
        <w:rPr>
          <w:color w:val="3333FF"/>
        </w:rPr>
        <w:t>End Class</w:t>
      </w:r>
    </w:p>
    <w:p w14:paraId="31B10694" w14:textId="77777777" w:rsidR="00621713" w:rsidRPr="0086252A" w:rsidRDefault="00621713" w:rsidP="00621713">
      <w:pPr>
        <w:pStyle w:val="Code"/>
      </w:pPr>
    </w:p>
    <w:p w14:paraId="6F562A37" w14:textId="77777777" w:rsidR="00621713" w:rsidRDefault="00621713" w:rsidP="00960224">
      <w:pPr>
        <w:pStyle w:val="Text"/>
      </w:pPr>
    </w:p>
    <w:p w14:paraId="579E60A3" w14:textId="77777777" w:rsidR="00727564" w:rsidRPr="00960224" w:rsidRDefault="00727564" w:rsidP="00960224">
      <w:pPr>
        <w:pStyle w:val="Text"/>
      </w:pPr>
      <w:r w:rsidRPr="00960224">
        <w:t xml:space="preserve">The public property is typed as </w:t>
      </w:r>
      <w:r w:rsidRPr="00002CE9">
        <w:rPr>
          <w:rStyle w:val="CodeEmbedded"/>
        </w:rPr>
        <w:t>Customer</w:t>
      </w:r>
      <w:r w:rsidRPr="00960224">
        <w:t xml:space="preserve">, not </w:t>
      </w:r>
      <w:r w:rsidRPr="00002CE9">
        <w:rPr>
          <w:rStyle w:val="CodeEmbedded"/>
        </w:rPr>
        <w:t>EntityRef&lt;Customer&gt;</w:t>
      </w:r>
      <w:r w:rsidRPr="00960224">
        <w:t xml:space="preserve">. It is important not to expose the </w:t>
      </w:r>
      <w:r w:rsidRPr="00002CE9">
        <w:rPr>
          <w:rStyle w:val="CodeEmbedded"/>
        </w:rPr>
        <w:t>EntityRef</w:t>
      </w:r>
      <w:r w:rsidRPr="00960224">
        <w:t xml:space="preserve"> type as part of the public API, as references to this type in a query will not be translated to SQL.</w:t>
      </w:r>
    </w:p>
    <w:p w14:paraId="71EE3331" w14:textId="77777777" w:rsidR="00727564" w:rsidRPr="00960224" w:rsidRDefault="00727564" w:rsidP="00960224">
      <w:pPr>
        <w:pStyle w:val="Text"/>
      </w:pPr>
      <w:r w:rsidRPr="00960224">
        <w:t xml:space="preserve">Likewise, an association property representing a collection must use the </w:t>
      </w:r>
      <w:r w:rsidRPr="00002CE9">
        <w:rPr>
          <w:rStyle w:val="CodeEmbedded"/>
        </w:rPr>
        <w:t>EntitySet&lt;T&gt;</w:t>
      </w:r>
      <w:r w:rsidRPr="00960224">
        <w:t xml:space="preserve"> </w:t>
      </w:r>
      <w:r w:rsidR="008635C1">
        <w:t>(</w:t>
      </w:r>
      <w:r w:rsidR="008635C1" w:rsidRPr="008635C1">
        <w:rPr>
          <w:rStyle w:val="CodeEmbedded"/>
        </w:rPr>
        <w:t>EntitySet(OfT)</w:t>
      </w:r>
      <w:r w:rsidR="008635C1">
        <w:t xml:space="preserve"> in Visual Basic) </w:t>
      </w:r>
      <w:r w:rsidRPr="00960224">
        <w:t>collection type to store the relationship.</w:t>
      </w:r>
    </w:p>
    <w:p w14:paraId="5A2EC0CE" w14:textId="77777777" w:rsidR="00DA4188" w:rsidRPr="008635C1" w:rsidRDefault="008635C1" w:rsidP="00205156">
      <w:pPr>
        <w:pStyle w:val="Code"/>
        <w:rPr>
          <w:rStyle w:val="MultilanguageMarkerAuto"/>
        </w:rPr>
      </w:pPr>
      <w:r w:rsidRPr="008635C1">
        <w:rPr>
          <w:rStyle w:val="MultilanguageMarkerAuto"/>
        </w:rPr>
        <w:t>[C#]</w:t>
      </w:r>
    </w:p>
    <w:p w14:paraId="4EA78F27" w14:textId="77777777" w:rsidR="00DA4188" w:rsidRDefault="00727564" w:rsidP="00205156">
      <w:pPr>
        <w:pStyle w:val="Code"/>
      </w:pPr>
      <w:r>
        <w:rPr>
          <w:color w:val="0000FF"/>
        </w:rPr>
        <w:t>class</w:t>
      </w:r>
      <w:r>
        <w:t xml:space="preserve"> </w:t>
      </w:r>
      <w:r>
        <w:rPr>
          <w:color w:val="008080"/>
        </w:rPr>
        <w:t>Customer</w:t>
      </w:r>
    </w:p>
    <w:p w14:paraId="0D2BAFBA" w14:textId="77777777" w:rsidR="00DA4188" w:rsidRDefault="00727564" w:rsidP="00205156">
      <w:pPr>
        <w:pStyle w:val="Code"/>
      </w:pPr>
      <w:r w:rsidRPr="00074BCD">
        <w:t>{</w:t>
      </w:r>
    </w:p>
    <w:p w14:paraId="60011CE7" w14:textId="77777777" w:rsidR="00DA4188" w:rsidRDefault="00205156" w:rsidP="00205156">
      <w:pPr>
        <w:pStyle w:val="Code"/>
        <w:rPr>
          <w:color w:val="0000FF"/>
        </w:rPr>
      </w:pPr>
      <w:r w:rsidRPr="00205156">
        <w:tab/>
        <w:t>...</w:t>
      </w:r>
    </w:p>
    <w:p w14:paraId="25BEBBD0" w14:textId="77777777" w:rsidR="00DA4188" w:rsidRDefault="00205156" w:rsidP="00205156">
      <w:pPr>
        <w:pStyle w:val="Code"/>
      </w:pPr>
      <w:r>
        <w:rPr>
          <w:color w:val="0000FF"/>
        </w:rPr>
        <w:tab/>
      </w:r>
      <w:r w:rsidR="00727564">
        <w:rPr>
          <w:color w:val="0000FF"/>
        </w:rPr>
        <w:t>private</w:t>
      </w:r>
      <w:r w:rsidR="00727564">
        <w:t xml:space="preserve"> </w:t>
      </w:r>
      <w:r w:rsidR="00727564">
        <w:rPr>
          <w:color w:val="008080"/>
        </w:rPr>
        <w:t>EntitySet</w:t>
      </w:r>
      <w:r w:rsidR="00727564">
        <w:t>&lt;</w:t>
      </w:r>
      <w:r w:rsidR="00727564">
        <w:rPr>
          <w:color w:val="008080"/>
        </w:rPr>
        <w:t>Order</w:t>
      </w:r>
      <w:r w:rsidR="00727564">
        <w:t>&gt; _Orders;</w:t>
      </w:r>
    </w:p>
    <w:p w14:paraId="2137D1A3" w14:textId="77777777" w:rsidR="00DA4188" w:rsidRDefault="00DA4188" w:rsidP="00205156">
      <w:pPr>
        <w:pStyle w:val="Code"/>
      </w:pPr>
    </w:p>
    <w:p w14:paraId="75722118" w14:textId="77777777" w:rsidR="00DA4188" w:rsidRDefault="00205156" w:rsidP="00205156">
      <w:pPr>
        <w:pStyle w:val="Code"/>
      </w:pPr>
      <w: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"_Orders"</w:t>
      </w:r>
      <w:r w:rsidR="00727564">
        <w:t>,</w:t>
      </w:r>
    </w:p>
    <w:p w14:paraId="366C8F7A" w14:textId="77777777" w:rsidR="00DA4188" w:rsidRDefault="00205156" w:rsidP="00205156">
      <w:pPr>
        <w:pStyle w:val="Code"/>
      </w:pPr>
      <w:r>
        <w:tab/>
      </w:r>
      <w:r>
        <w:tab/>
      </w:r>
      <w:r w:rsidR="00727564">
        <w:t>OtherKey=</w:t>
      </w:r>
      <w:r w:rsidR="00727564">
        <w:rPr>
          <w:color w:val="800000"/>
        </w:rPr>
        <w:t>"CustomerID"</w:t>
      </w:r>
      <w:r w:rsidR="00727564">
        <w:t>)]</w:t>
      </w:r>
    </w:p>
    <w:p w14:paraId="7DC91B9A" w14:textId="77777777" w:rsidR="00DA4188" w:rsidRDefault="00205156" w:rsidP="00205156">
      <w:pPr>
        <w:pStyle w:val="Code"/>
      </w:pPr>
      <w:r>
        <w:tab/>
      </w:r>
      <w:r w:rsidR="00727564">
        <w:rPr>
          <w:color w:val="0000FF"/>
        </w:rPr>
        <w:t>public</w:t>
      </w:r>
      <w:r w:rsidR="00727564">
        <w:t xml:space="preserve"> </w:t>
      </w:r>
      <w:r w:rsidR="00727564">
        <w:rPr>
          <w:color w:val="008080"/>
        </w:rPr>
        <w:t>EntitySet</w:t>
      </w:r>
      <w:r w:rsidR="00727564">
        <w:t>&lt;</w:t>
      </w:r>
      <w:r w:rsidR="00727564">
        <w:rPr>
          <w:color w:val="008080"/>
        </w:rPr>
        <w:t>Order</w:t>
      </w:r>
      <w:r>
        <w:t>&gt; Orders {</w:t>
      </w:r>
    </w:p>
    <w:p w14:paraId="2734CC72" w14:textId="77777777" w:rsidR="00DA4188" w:rsidRDefault="00205156" w:rsidP="00205156">
      <w:pPr>
        <w:pStyle w:val="Code"/>
      </w:pPr>
      <w:r>
        <w:tab/>
      </w:r>
      <w:r>
        <w:tab/>
      </w:r>
      <w:r w:rsidR="00727564" w:rsidRPr="0035318E">
        <w:rPr>
          <w:color w:val="0000FF"/>
        </w:rPr>
        <w:t>get</w:t>
      </w:r>
      <w:r w:rsidR="00727564">
        <w:t xml:space="preserve"> { </w:t>
      </w:r>
      <w:r w:rsidR="00727564" w:rsidRPr="0035318E">
        <w:rPr>
          <w:color w:val="0000FF"/>
        </w:rPr>
        <w:t>return</w:t>
      </w:r>
      <w:r w:rsidR="00727564">
        <w:t xml:space="preserve"> </w:t>
      </w:r>
      <w:r w:rsidR="00727564" w:rsidRPr="0035318E">
        <w:rPr>
          <w:color w:val="0000FF"/>
        </w:rPr>
        <w:t>this</w:t>
      </w:r>
      <w:r>
        <w:t>._Orders; }</w:t>
      </w:r>
    </w:p>
    <w:p w14:paraId="2F9401AA" w14:textId="77777777" w:rsidR="00DA4188" w:rsidRDefault="00205156" w:rsidP="00205156">
      <w:pPr>
        <w:pStyle w:val="Code"/>
      </w:pPr>
      <w:r>
        <w:tab/>
      </w:r>
      <w:r>
        <w:tab/>
      </w:r>
      <w:r w:rsidR="00727564" w:rsidRPr="0035318E">
        <w:rPr>
          <w:color w:val="0000FF"/>
        </w:rPr>
        <w:t>set</w:t>
      </w:r>
      <w:r w:rsidR="00727564">
        <w:t xml:space="preserve"> { </w:t>
      </w:r>
      <w:r w:rsidR="00727564" w:rsidRPr="0035318E">
        <w:rPr>
          <w:color w:val="0000FF"/>
        </w:rPr>
        <w:t>this</w:t>
      </w:r>
      <w:r w:rsidR="00727564">
        <w:t>._Orders.Assign(</w:t>
      </w:r>
      <w:r w:rsidR="00727564" w:rsidRPr="0035318E">
        <w:rPr>
          <w:color w:val="0000FF"/>
        </w:rPr>
        <w:t>value</w:t>
      </w:r>
      <w:r w:rsidR="00727564">
        <w:t>); }</w:t>
      </w:r>
    </w:p>
    <w:p w14:paraId="5C109ED6" w14:textId="77777777" w:rsidR="00DA4188" w:rsidRDefault="00205156" w:rsidP="00205156">
      <w:pPr>
        <w:pStyle w:val="Code"/>
      </w:pPr>
      <w:r>
        <w:tab/>
      </w:r>
      <w:r w:rsidR="00727564">
        <w:t>}</w:t>
      </w:r>
    </w:p>
    <w:p w14:paraId="04AA6DE8" w14:textId="77777777" w:rsidR="00727564" w:rsidRDefault="00727564" w:rsidP="00205156">
      <w:pPr>
        <w:pStyle w:val="Code"/>
      </w:pPr>
      <w:r>
        <w:t xml:space="preserve">} </w:t>
      </w:r>
    </w:p>
    <w:p w14:paraId="194721EB" w14:textId="77777777" w:rsidR="00DA4188" w:rsidRDefault="00DA4188" w:rsidP="00205156">
      <w:pPr>
        <w:pStyle w:val="Code"/>
      </w:pPr>
    </w:p>
    <w:p w14:paraId="58ECF688" w14:textId="77777777" w:rsidR="008635C1" w:rsidRDefault="008635C1" w:rsidP="00960224">
      <w:pPr>
        <w:pStyle w:val="Text"/>
      </w:pPr>
    </w:p>
    <w:p w14:paraId="15BAA829" w14:textId="77777777" w:rsidR="008635C1" w:rsidRPr="008635C1" w:rsidRDefault="008635C1" w:rsidP="008635C1">
      <w:pPr>
        <w:pStyle w:val="Code"/>
        <w:rPr>
          <w:rStyle w:val="MultilanguageMarkerAuto"/>
        </w:rPr>
      </w:pPr>
      <w:r w:rsidRPr="008635C1">
        <w:rPr>
          <w:rStyle w:val="MultilanguageMarkerAuto"/>
        </w:rPr>
        <w:t>[Visual Basic]</w:t>
      </w:r>
    </w:p>
    <w:p w14:paraId="34D1DDD3" w14:textId="77777777" w:rsidR="008635C1" w:rsidRDefault="008635C1" w:rsidP="008635C1">
      <w:pPr>
        <w:pStyle w:val="Code"/>
      </w:pPr>
      <w:r>
        <w:rPr>
          <w:color w:val="0000FF"/>
        </w:rPr>
        <w:t>Class</w:t>
      </w:r>
      <w:r>
        <w:t xml:space="preserve"> </w:t>
      </w:r>
      <w:r>
        <w:rPr>
          <w:color w:val="008080"/>
        </w:rPr>
        <w:t>Customer</w:t>
      </w:r>
    </w:p>
    <w:p w14:paraId="7237B294" w14:textId="77777777" w:rsidR="008635C1" w:rsidRDefault="008635C1" w:rsidP="008635C1">
      <w:pPr>
        <w:pStyle w:val="Code"/>
      </w:pPr>
    </w:p>
    <w:p w14:paraId="5DCACA2E" w14:textId="77777777" w:rsidR="008635C1" w:rsidRDefault="008635C1" w:rsidP="008635C1">
      <w:pPr>
        <w:pStyle w:val="Code"/>
        <w:rPr>
          <w:color w:val="0000FF"/>
        </w:rPr>
      </w:pPr>
      <w:r w:rsidRPr="00205156">
        <w:tab/>
        <w:t>...</w:t>
      </w:r>
    </w:p>
    <w:p w14:paraId="47BB2EA3" w14:textId="77777777" w:rsidR="008635C1" w:rsidRDefault="008635C1" w:rsidP="008635C1">
      <w:pPr>
        <w:pStyle w:val="Code"/>
      </w:pPr>
      <w:r>
        <w:rPr>
          <w:color w:val="0000FF"/>
        </w:rPr>
        <w:tab/>
        <w:t xml:space="preserve">Private </w:t>
      </w:r>
      <w:r>
        <w:t xml:space="preserve">_Orders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72F8FA94" w14:textId="77777777" w:rsidR="008635C1" w:rsidRDefault="008635C1" w:rsidP="008635C1">
      <w:pPr>
        <w:pStyle w:val="Code"/>
      </w:pPr>
    </w:p>
    <w:p w14:paraId="54B1F806" w14:textId="77777777" w:rsidR="008635C1" w:rsidRDefault="008635C1" w:rsidP="008635C1">
      <w:pPr>
        <w:pStyle w:val="Code"/>
      </w:pPr>
      <w:r>
        <w:tab/>
        <w:t>&lt;</w:t>
      </w:r>
      <w:r>
        <w:rPr>
          <w:color w:val="008080"/>
        </w:rPr>
        <w:t>Association</w:t>
      </w:r>
      <w:r>
        <w:t>(Name:=</w:t>
      </w:r>
      <w:r>
        <w:rPr>
          <w:color w:val="800000"/>
        </w:rPr>
        <w:t>"FK_Orders_Customers"</w:t>
      </w:r>
      <w:r>
        <w:t>, _</w:t>
      </w:r>
    </w:p>
    <w:p w14:paraId="4A84EC8C" w14:textId="77777777" w:rsidR="008635C1" w:rsidRDefault="008635C1" w:rsidP="008635C1">
      <w:pPr>
        <w:pStyle w:val="Code"/>
      </w:pPr>
      <w:r>
        <w:tab/>
      </w:r>
      <w:r>
        <w:tab/>
      </w:r>
      <w:r>
        <w:tab/>
        <w:t>Storage:=</w:t>
      </w:r>
      <w:r>
        <w:rPr>
          <w:color w:val="800000"/>
        </w:rPr>
        <w:t>"_Orders"</w:t>
      </w:r>
      <w:r>
        <w:t>, OtherKey:=</w:t>
      </w:r>
      <w:r>
        <w:rPr>
          <w:color w:val="800000"/>
        </w:rPr>
        <w:t>"CustomerID"</w:t>
      </w:r>
      <w:r>
        <w:t>)&gt; _</w:t>
      </w:r>
    </w:p>
    <w:p w14:paraId="6873A60D" w14:textId="77777777" w:rsidR="008635C1" w:rsidRDefault="008635C1" w:rsidP="008635C1">
      <w:pPr>
        <w:pStyle w:val="Code"/>
      </w:pPr>
      <w:r>
        <w:tab/>
      </w:r>
      <w:r>
        <w:rPr>
          <w:color w:val="0000FF"/>
        </w:rPr>
        <w:t>public</w:t>
      </w:r>
      <w:r>
        <w:t xml:space="preserve"> </w:t>
      </w:r>
      <w:r w:rsidRPr="00251958">
        <w:rPr>
          <w:color w:val="3333FF"/>
        </w:rPr>
        <w:t>Property</w:t>
      </w:r>
      <w:r>
        <w:t xml:space="preserve"> 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37B62FD8" w14:textId="77777777" w:rsidR="008635C1" w:rsidRDefault="008635C1" w:rsidP="008635C1">
      <w:pPr>
        <w:pStyle w:val="Code"/>
      </w:pPr>
      <w:r>
        <w:tab/>
      </w:r>
      <w:r>
        <w:tab/>
      </w:r>
      <w:r>
        <w:rPr>
          <w:color w:val="0000FF"/>
        </w:rPr>
        <w:t>G</w:t>
      </w:r>
      <w:r w:rsidRPr="0035318E">
        <w:rPr>
          <w:color w:val="0000FF"/>
        </w:rPr>
        <w:t>et</w:t>
      </w:r>
    </w:p>
    <w:p w14:paraId="63563341" w14:textId="77777777" w:rsidR="008635C1" w:rsidRDefault="008635C1" w:rsidP="008635C1">
      <w:pPr>
        <w:pStyle w:val="Code"/>
      </w:pPr>
      <w:r>
        <w:tab/>
        <w:t xml:space="preserve"> </w:t>
      </w:r>
      <w:r>
        <w:tab/>
      </w:r>
      <w:r>
        <w:tab/>
        <w:t xml:space="preserve"> </w:t>
      </w:r>
      <w:r>
        <w:rPr>
          <w:color w:val="0000FF"/>
        </w:rPr>
        <w:t>R</w:t>
      </w:r>
      <w:r w:rsidRPr="0035318E">
        <w:rPr>
          <w:color w:val="0000FF"/>
        </w:rPr>
        <w:t>eturn</w:t>
      </w:r>
      <w:r>
        <w:t xml:space="preserve"> _Orders</w:t>
      </w:r>
    </w:p>
    <w:p w14:paraId="7CF930E2" w14:textId="77777777" w:rsidR="008635C1" w:rsidRDefault="008635C1" w:rsidP="008635C1">
      <w:pPr>
        <w:pStyle w:val="Code"/>
      </w:pPr>
      <w:r w:rsidRPr="00251958">
        <w:rPr>
          <w:color w:val="3333FF"/>
        </w:rPr>
        <w:tab/>
      </w:r>
      <w:r w:rsidRPr="00251958">
        <w:rPr>
          <w:color w:val="3333FF"/>
        </w:rPr>
        <w:tab/>
        <w:t>End Get</w:t>
      </w:r>
    </w:p>
    <w:p w14:paraId="7ED539FF" w14:textId="77777777" w:rsidR="008635C1" w:rsidRDefault="008635C1" w:rsidP="008635C1">
      <w:pPr>
        <w:pStyle w:val="Code"/>
      </w:pPr>
      <w:r>
        <w:tab/>
      </w:r>
      <w:r>
        <w:rPr>
          <w:color w:val="0000FF"/>
        </w:rPr>
        <w:t>S</w:t>
      </w:r>
      <w:r w:rsidRPr="0035318E">
        <w:rPr>
          <w:color w:val="0000FF"/>
        </w:rPr>
        <w:t>et</w:t>
      </w:r>
      <w:r>
        <w:t xml:space="preserve"> (value </w:t>
      </w:r>
      <w:r w:rsidRPr="00E92E2B">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551EDB0E" w14:textId="77777777" w:rsidR="008635C1" w:rsidRDefault="008635C1" w:rsidP="008635C1">
      <w:pPr>
        <w:pStyle w:val="Code"/>
      </w:pPr>
      <w:r>
        <w:tab/>
      </w:r>
      <w:r>
        <w:tab/>
        <w:t>_Orders.Assign(</w:t>
      </w:r>
      <w:r w:rsidRPr="0035318E">
        <w:rPr>
          <w:color w:val="0000FF"/>
        </w:rPr>
        <w:t>value</w:t>
      </w:r>
      <w:r>
        <w:t>)</w:t>
      </w:r>
    </w:p>
    <w:p w14:paraId="1BC685D3" w14:textId="77777777" w:rsidR="008635C1" w:rsidRDefault="008635C1" w:rsidP="008635C1">
      <w:pPr>
        <w:pStyle w:val="Code"/>
        <w:rPr>
          <w:color w:val="3333FF"/>
        </w:rPr>
      </w:pPr>
      <w:r>
        <w:tab/>
      </w:r>
      <w:r w:rsidRPr="00251958">
        <w:rPr>
          <w:color w:val="3333FF"/>
        </w:rPr>
        <w:t>End Property</w:t>
      </w:r>
    </w:p>
    <w:p w14:paraId="2A08AC0C" w14:textId="77777777" w:rsidR="008635C1" w:rsidRDefault="008635C1" w:rsidP="008635C1">
      <w:pPr>
        <w:pStyle w:val="Code"/>
      </w:pPr>
      <w:r w:rsidRPr="009F700D">
        <w:rPr>
          <w:color w:val="3333FF"/>
        </w:rPr>
        <w:t>End Class</w:t>
      </w:r>
    </w:p>
    <w:p w14:paraId="29BD0B46" w14:textId="77777777" w:rsidR="008635C1" w:rsidRDefault="008635C1" w:rsidP="008635C1">
      <w:pPr>
        <w:pStyle w:val="Code"/>
      </w:pPr>
    </w:p>
    <w:p w14:paraId="546637C6" w14:textId="77777777" w:rsidR="008635C1" w:rsidRDefault="008635C1" w:rsidP="00960224">
      <w:pPr>
        <w:pStyle w:val="Text"/>
      </w:pPr>
    </w:p>
    <w:p w14:paraId="70767B5F" w14:textId="77777777" w:rsidR="00727564" w:rsidRPr="00960224" w:rsidRDefault="00727564" w:rsidP="00960224">
      <w:pPr>
        <w:pStyle w:val="Text"/>
      </w:pPr>
      <w:r w:rsidRPr="00960224">
        <w:t xml:space="preserve">However, since an </w:t>
      </w:r>
      <w:r w:rsidRPr="00002CE9">
        <w:rPr>
          <w:rStyle w:val="CodeEmbedded"/>
        </w:rPr>
        <w:t>EntitySet&lt;T&gt;</w:t>
      </w:r>
      <w:r w:rsidRPr="00960224">
        <w:t xml:space="preserve"> </w:t>
      </w:r>
      <w:r w:rsidR="008635C1">
        <w:t>(</w:t>
      </w:r>
      <w:r w:rsidR="008635C1" w:rsidRPr="008635C1">
        <w:rPr>
          <w:rStyle w:val="CodeEmbedded"/>
        </w:rPr>
        <w:t>EntitySet(OfT)</w:t>
      </w:r>
      <w:r w:rsidR="008635C1">
        <w:t xml:space="preserve"> in Visual Basic) </w:t>
      </w:r>
      <w:r w:rsidRPr="00960224">
        <w:t xml:space="preserve">is a collection, it is valid to use the </w:t>
      </w:r>
      <w:r w:rsidRPr="00002CE9">
        <w:rPr>
          <w:rStyle w:val="CodeEmbedded"/>
        </w:rPr>
        <w:t>EntitySet</w:t>
      </w:r>
      <w:r w:rsidR="00DA4188">
        <w:t xml:space="preserve"> as the return type.</w:t>
      </w:r>
      <w:r w:rsidRPr="00960224">
        <w:t xml:space="preserve"> It is also valid to disguise the true type of the collection, using the </w:t>
      </w:r>
      <w:r w:rsidRPr="00002CE9">
        <w:rPr>
          <w:rStyle w:val="CodeEmbedded"/>
        </w:rPr>
        <w:t>ICollection&lt;T&gt;</w:t>
      </w:r>
      <w:r w:rsidRPr="00960224">
        <w:t xml:space="preserve"> </w:t>
      </w:r>
      <w:r w:rsidR="00602AC7">
        <w:t>(</w:t>
      </w:r>
      <w:r w:rsidR="00602AC7" w:rsidRPr="00602AC7">
        <w:rPr>
          <w:rStyle w:val="CodeEmbedded"/>
        </w:rPr>
        <w:t>ICollection(OfT)</w:t>
      </w:r>
      <w:r w:rsidR="00602AC7">
        <w:t xml:space="preserve"> in Visual Basic) </w:t>
      </w:r>
      <w:r w:rsidRPr="00960224">
        <w:t>interface instead.</w:t>
      </w:r>
    </w:p>
    <w:p w14:paraId="0C67E08E" w14:textId="77777777" w:rsidR="00DA4188" w:rsidRPr="00602AC7" w:rsidRDefault="00602AC7" w:rsidP="00205156">
      <w:pPr>
        <w:pStyle w:val="Code"/>
        <w:rPr>
          <w:rStyle w:val="MultilanguageMarkerAuto"/>
        </w:rPr>
      </w:pPr>
      <w:r w:rsidRPr="00602AC7">
        <w:rPr>
          <w:rStyle w:val="MultilanguageMarkerAuto"/>
        </w:rPr>
        <w:t>[C#]</w:t>
      </w:r>
    </w:p>
    <w:p w14:paraId="081E506D" w14:textId="77777777" w:rsidR="00DA4188" w:rsidRDefault="00727564" w:rsidP="00205156">
      <w:pPr>
        <w:pStyle w:val="Code"/>
      </w:pPr>
      <w:r>
        <w:rPr>
          <w:color w:val="0000FF"/>
        </w:rPr>
        <w:t>class</w:t>
      </w:r>
      <w:r>
        <w:t xml:space="preserve"> </w:t>
      </w:r>
      <w:r>
        <w:rPr>
          <w:color w:val="008080"/>
        </w:rPr>
        <w:t>Customer</w:t>
      </w:r>
    </w:p>
    <w:p w14:paraId="0E0018DA" w14:textId="77777777" w:rsidR="00DA4188" w:rsidRDefault="00727564" w:rsidP="00205156">
      <w:pPr>
        <w:pStyle w:val="Code"/>
      </w:pPr>
      <w:r w:rsidRPr="00074BCD">
        <w:t>{</w:t>
      </w:r>
    </w:p>
    <w:p w14:paraId="34C61FF7" w14:textId="77777777" w:rsidR="00DA4188" w:rsidRPr="00DA4188" w:rsidRDefault="00205156" w:rsidP="00205156">
      <w:pPr>
        <w:pStyle w:val="Code"/>
      </w:pPr>
      <w:r w:rsidRPr="00205156">
        <w:tab/>
        <w:t>...</w:t>
      </w:r>
    </w:p>
    <w:p w14:paraId="2FC5061F" w14:textId="77777777" w:rsidR="00DA4188" w:rsidRPr="00DA4188" w:rsidRDefault="00DA4188" w:rsidP="00205156">
      <w:pPr>
        <w:pStyle w:val="Code"/>
      </w:pPr>
    </w:p>
    <w:p w14:paraId="3488A05D" w14:textId="77777777" w:rsidR="00DA4188" w:rsidRDefault="00205156" w:rsidP="00205156">
      <w:pPr>
        <w:pStyle w:val="Code"/>
      </w:pPr>
      <w:r>
        <w:rPr>
          <w:color w:val="0000FF"/>
        </w:rPr>
        <w:tab/>
      </w:r>
      <w:r w:rsidR="00727564">
        <w:rPr>
          <w:color w:val="0000FF"/>
        </w:rPr>
        <w:t>private</w:t>
      </w:r>
      <w:r w:rsidR="00727564">
        <w:t xml:space="preserve"> </w:t>
      </w:r>
      <w:r w:rsidR="00727564">
        <w:rPr>
          <w:color w:val="008080"/>
        </w:rPr>
        <w:t>EntitySet</w:t>
      </w:r>
      <w:r w:rsidR="00727564">
        <w:t>&lt;</w:t>
      </w:r>
      <w:r w:rsidR="00727564">
        <w:rPr>
          <w:color w:val="008080"/>
        </w:rPr>
        <w:t>Order</w:t>
      </w:r>
      <w:r w:rsidR="00727564">
        <w:t>&gt; _Orders;</w:t>
      </w:r>
    </w:p>
    <w:p w14:paraId="787CE619" w14:textId="77777777" w:rsidR="00DA4188" w:rsidRDefault="00DA4188" w:rsidP="00205156">
      <w:pPr>
        <w:pStyle w:val="Code"/>
      </w:pPr>
    </w:p>
    <w:p w14:paraId="6A9456DF" w14:textId="77777777" w:rsidR="00DA4188" w:rsidRDefault="00205156" w:rsidP="00205156">
      <w:pPr>
        <w:pStyle w:val="Code"/>
      </w:pPr>
      <w: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"_Orders"</w:t>
      </w:r>
      <w:r w:rsidR="00727564">
        <w:t>,</w:t>
      </w:r>
    </w:p>
    <w:p w14:paraId="57D5AAB6" w14:textId="77777777" w:rsidR="00DA4188" w:rsidRDefault="00205156" w:rsidP="00205156">
      <w:pPr>
        <w:pStyle w:val="Code"/>
      </w:pPr>
      <w:r>
        <w:tab/>
      </w:r>
      <w:r>
        <w:tab/>
      </w:r>
      <w:r w:rsidR="00727564">
        <w:t>OtherKey=</w:t>
      </w:r>
      <w:r w:rsidR="00727564">
        <w:rPr>
          <w:color w:val="800000"/>
        </w:rPr>
        <w:t>"CustomerID"</w:t>
      </w:r>
      <w:r w:rsidR="00727564">
        <w:t>)]</w:t>
      </w:r>
    </w:p>
    <w:p w14:paraId="3B02F211" w14:textId="77777777" w:rsidR="00DA4188" w:rsidRDefault="00205156" w:rsidP="00205156">
      <w:pPr>
        <w:pStyle w:val="Code"/>
      </w:pPr>
      <w:r>
        <w:tab/>
      </w:r>
      <w:r w:rsidR="00727564">
        <w:rPr>
          <w:color w:val="0000FF"/>
        </w:rPr>
        <w:t>public</w:t>
      </w:r>
      <w:r w:rsidR="00727564">
        <w:t xml:space="preserve"> </w:t>
      </w:r>
      <w:r w:rsidR="00727564">
        <w:rPr>
          <w:color w:val="008080"/>
        </w:rPr>
        <w:t>ICollection</w:t>
      </w:r>
      <w:r w:rsidR="00727564">
        <w:t>&lt;</w:t>
      </w:r>
      <w:r w:rsidR="00727564">
        <w:rPr>
          <w:color w:val="008080"/>
        </w:rPr>
        <w:t>Order</w:t>
      </w:r>
      <w:r>
        <w:t>&gt; Orders {</w:t>
      </w:r>
    </w:p>
    <w:p w14:paraId="7B0D49DE" w14:textId="77777777" w:rsidR="00DA4188" w:rsidRDefault="00205156" w:rsidP="00205156">
      <w:pPr>
        <w:pStyle w:val="Code"/>
      </w:pPr>
      <w:r>
        <w:tab/>
      </w:r>
      <w:r>
        <w:tab/>
      </w:r>
      <w:r w:rsidR="00727564" w:rsidRPr="0035318E">
        <w:rPr>
          <w:color w:val="0000FF"/>
        </w:rPr>
        <w:t>get</w:t>
      </w:r>
      <w:r w:rsidR="00727564">
        <w:t xml:space="preserve"> { </w:t>
      </w:r>
      <w:r w:rsidR="00727564" w:rsidRPr="0035318E">
        <w:rPr>
          <w:color w:val="0000FF"/>
        </w:rPr>
        <w:t>return</w:t>
      </w:r>
      <w:r w:rsidR="00727564">
        <w:t xml:space="preserve"> </w:t>
      </w:r>
      <w:r w:rsidR="00727564" w:rsidRPr="0035318E">
        <w:rPr>
          <w:color w:val="0000FF"/>
        </w:rPr>
        <w:t>this</w:t>
      </w:r>
      <w:r>
        <w:t>._Orders; }</w:t>
      </w:r>
    </w:p>
    <w:p w14:paraId="47D7C5BB" w14:textId="77777777" w:rsidR="00DA4188" w:rsidRDefault="00205156" w:rsidP="00205156">
      <w:pPr>
        <w:pStyle w:val="Code"/>
      </w:pPr>
      <w:r>
        <w:tab/>
      </w:r>
      <w:r>
        <w:tab/>
      </w:r>
      <w:r w:rsidR="00727564" w:rsidRPr="0035318E">
        <w:rPr>
          <w:color w:val="0000FF"/>
        </w:rPr>
        <w:t>set</w:t>
      </w:r>
      <w:r w:rsidR="00727564">
        <w:t xml:space="preserve"> { </w:t>
      </w:r>
      <w:r w:rsidR="00727564" w:rsidRPr="0035318E">
        <w:rPr>
          <w:color w:val="0000FF"/>
        </w:rPr>
        <w:t>this</w:t>
      </w:r>
      <w:r w:rsidR="00727564">
        <w:t>._Orders.Assign(</w:t>
      </w:r>
      <w:r w:rsidR="00727564" w:rsidRPr="0035318E">
        <w:rPr>
          <w:color w:val="0000FF"/>
        </w:rPr>
        <w:t>value</w:t>
      </w:r>
      <w:r w:rsidR="00727564">
        <w:t>); }</w:t>
      </w:r>
    </w:p>
    <w:p w14:paraId="3BC968FB" w14:textId="77777777" w:rsidR="00DA4188" w:rsidRDefault="00205156" w:rsidP="00205156">
      <w:pPr>
        <w:pStyle w:val="Code"/>
      </w:pPr>
      <w:r>
        <w:tab/>
        <w:t>}</w:t>
      </w:r>
    </w:p>
    <w:p w14:paraId="38CD3B0D" w14:textId="77777777" w:rsidR="00727564" w:rsidRDefault="00727564" w:rsidP="00205156">
      <w:pPr>
        <w:pStyle w:val="Code"/>
      </w:pPr>
      <w:r>
        <w:t>}</w:t>
      </w:r>
    </w:p>
    <w:p w14:paraId="345F41B5" w14:textId="77777777" w:rsidR="00DA4188" w:rsidRDefault="00DA4188" w:rsidP="00205156">
      <w:pPr>
        <w:pStyle w:val="Code"/>
      </w:pPr>
    </w:p>
    <w:p w14:paraId="45688A61" w14:textId="77777777" w:rsidR="00602AC7" w:rsidRDefault="00602AC7" w:rsidP="00960224">
      <w:pPr>
        <w:pStyle w:val="Text"/>
      </w:pPr>
    </w:p>
    <w:p w14:paraId="56918BF8" w14:textId="77777777" w:rsidR="00602AC7" w:rsidRPr="00602AC7" w:rsidRDefault="00602AC7" w:rsidP="00602AC7">
      <w:pPr>
        <w:pStyle w:val="Code"/>
        <w:rPr>
          <w:rStyle w:val="MultilanguageMarkerAuto"/>
        </w:rPr>
      </w:pPr>
      <w:r>
        <w:rPr>
          <w:rStyle w:val="MultilanguageMarkerAuto"/>
        </w:rPr>
        <w:t>[</w:t>
      </w:r>
      <w:r w:rsidRPr="00602AC7">
        <w:rPr>
          <w:rStyle w:val="MultilanguageMarkerAuto"/>
        </w:rPr>
        <w:t>V</w:t>
      </w:r>
      <w:r>
        <w:rPr>
          <w:rStyle w:val="MultilanguageMarkerAuto"/>
        </w:rPr>
        <w:t xml:space="preserve">isual </w:t>
      </w:r>
      <w:r w:rsidRPr="00602AC7">
        <w:rPr>
          <w:rStyle w:val="MultilanguageMarkerAuto"/>
        </w:rPr>
        <w:t>B</w:t>
      </w:r>
      <w:r>
        <w:rPr>
          <w:rStyle w:val="MultilanguageMarkerAuto"/>
        </w:rPr>
        <w:t>asic]</w:t>
      </w:r>
    </w:p>
    <w:p w14:paraId="28B3960B" w14:textId="77777777" w:rsidR="00602AC7" w:rsidRDefault="00602AC7" w:rsidP="00602AC7">
      <w:pPr>
        <w:pStyle w:val="Code"/>
      </w:pPr>
      <w:r>
        <w:rPr>
          <w:color w:val="0000FF"/>
        </w:rPr>
        <w:t>Class</w:t>
      </w:r>
      <w:r>
        <w:t xml:space="preserve"> </w:t>
      </w:r>
      <w:r>
        <w:rPr>
          <w:color w:val="008080"/>
        </w:rPr>
        <w:t>Customer</w:t>
      </w:r>
    </w:p>
    <w:p w14:paraId="0C8FDB85" w14:textId="77777777" w:rsidR="00602AC7" w:rsidRDefault="00602AC7" w:rsidP="00602AC7">
      <w:pPr>
        <w:pStyle w:val="Code"/>
      </w:pPr>
    </w:p>
    <w:p w14:paraId="05E547A6" w14:textId="77777777" w:rsidR="00602AC7" w:rsidRDefault="00602AC7" w:rsidP="00602AC7">
      <w:pPr>
        <w:pStyle w:val="Code"/>
        <w:rPr>
          <w:color w:val="0000FF"/>
        </w:rPr>
      </w:pPr>
      <w:r w:rsidRPr="00205156">
        <w:tab/>
        <w:t>...</w:t>
      </w:r>
    </w:p>
    <w:p w14:paraId="47FA65F9" w14:textId="77777777" w:rsidR="00602AC7" w:rsidRDefault="00602AC7" w:rsidP="00602AC7">
      <w:pPr>
        <w:pStyle w:val="Code"/>
      </w:pPr>
      <w:r>
        <w:rPr>
          <w:color w:val="0000FF"/>
        </w:rPr>
        <w:tab/>
        <w:t xml:space="preserve">Private </w:t>
      </w:r>
      <w:r>
        <w:t xml:space="preserve">_orders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6C26E3E9" w14:textId="77777777" w:rsidR="00602AC7" w:rsidRDefault="00602AC7" w:rsidP="00602AC7">
      <w:pPr>
        <w:pStyle w:val="Code"/>
      </w:pPr>
    </w:p>
    <w:p w14:paraId="2B025569" w14:textId="77777777" w:rsidR="00602AC7" w:rsidRDefault="00602AC7" w:rsidP="00602AC7">
      <w:pPr>
        <w:pStyle w:val="Code"/>
      </w:pPr>
      <w:r>
        <w:tab/>
        <w:t>&lt;</w:t>
      </w:r>
      <w:r>
        <w:rPr>
          <w:color w:val="008080"/>
        </w:rPr>
        <w:t>Association</w:t>
      </w:r>
      <w:r>
        <w:t>(Name:=</w:t>
      </w:r>
      <w:r>
        <w:rPr>
          <w:color w:val="800000"/>
        </w:rPr>
        <w:t>"FK_Orders_Customers"</w:t>
      </w:r>
      <w:r>
        <w:t>, _</w:t>
      </w:r>
    </w:p>
    <w:p w14:paraId="1393690D" w14:textId="77777777" w:rsidR="00602AC7" w:rsidRDefault="00602AC7" w:rsidP="00602AC7">
      <w:pPr>
        <w:pStyle w:val="Code"/>
      </w:pPr>
      <w:r>
        <w:tab/>
      </w:r>
      <w:r>
        <w:tab/>
      </w:r>
      <w:r>
        <w:tab/>
        <w:t>Storage:=</w:t>
      </w:r>
      <w:r>
        <w:rPr>
          <w:color w:val="800000"/>
        </w:rPr>
        <w:t>"_Orders"</w:t>
      </w:r>
      <w:r>
        <w:t>, OtherKey:=</w:t>
      </w:r>
      <w:r>
        <w:rPr>
          <w:color w:val="800000"/>
        </w:rPr>
        <w:t>"CustomerID"</w:t>
      </w:r>
      <w:r>
        <w:t>)&gt; _</w:t>
      </w:r>
    </w:p>
    <w:p w14:paraId="1931CB47" w14:textId="77777777" w:rsidR="00602AC7" w:rsidRDefault="00602AC7" w:rsidP="00602AC7">
      <w:pPr>
        <w:pStyle w:val="Code"/>
      </w:pPr>
      <w:r>
        <w:tab/>
      </w:r>
      <w:r>
        <w:rPr>
          <w:color w:val="0000FF"/>
        </w:rPr>
        <w:t>public</w:t>
      </w:r>
      <w:r>
        <w:t xml:space="preserve"> </w:t>
      </w:r>
      <w:r w:rsidRPr="00251958">
        <w:rPr>
          <w:color w:val="3333FF"/>
        </w:rPr>
        <w:t>Property</w:t>
      </w:r>
      <w:r>
        <w:t xml:space="preserve"> Orders() </w:t>
      </w:r>
      <w:r w:rsidRPr="00251958">
        <w:rPr>
          <w:color w:val="3333FF"/>
        </w:rPr>
        <w:t>As</w:t>
      </w:r>
      <w:r>
        <w:t xml:space="preserve"> </w:t>
      </w:r>
      <w:r>
        <w:rPr>
          <w:color w:val="008080"/>
        </w:rPr>
        <w:t>ICollection</w:t>
      </w:r>
      <w:r>
        <w:t xml:space="preserve"> (</w:t>
      </w:r>
      <w:r w:rsidRPr="00251958">
        <w:rPr>
          <w:color w:val="3333FF"/>
        </w:rPr>
        <w:t>Of</w:t>
      </w:r>
      <w:r>
        <w:t xml:space="preserve"> </w:t>
      </w:r>
      <w:r>
        <w:rPr>
          <w:color w:val="008080"/>
        </w:rPr>
        <w:t>Order</w:t>
      </w:r>
      <w:r>
        <w:t>)</w:t>
      </w:r>
    </w:p>
    <w:p w14:paraId="26501512" w14:textId="77777777" w:rsidR="00602AC7" w:rsidRDefault="00602AC7" w:rsidP="00602AC7">
      <w:pPr>
        <w:pStyle w:val="Code"/>
      </w:pPr>
      <w:r>
        <w:tab/>
      </w:r>
      <w:r>
        <w:tab/>
      </w:r>
      <w:r>
        <w:rPr>
          <w:color w:val="0000FF"/>
        </w:rPr>
        <w:t>G</w:t>
      </w:r>
      <w:r w:rsidRPr="0035318E">
        <w:rPr>
          <w:color w:val="0000FF"/>
        </w:rPr>
        <w:t>et</w:t>
      </w:r>
    </w:p>
    <w:p w14:paraId="694528CE" w14:textId="77777777" w:rsidR="00602AC7" w:rsidRDefault="00602AC7" w:rsidP="00602AC7">
      <w:pPr>
        <w:pStyle w:val="Code"/>
      </w:pPr>
      <w:r>
        <w:tab/>
        <w:t xml:space="preserve"> </w:t>
      </w:r>
      <w:r>
        <w:tab/>
      </w:r>
      <w:r>
        <w:tab/>
        <w:t xml:space="preserve"> </w:t>
      </w:r>
      <w:r>
        <w:rPr>
          <w:color w:val="0000FF"/>
        </w:rPr>
        <w:t>R</w:t>
      </w:r>
      <w:r w:rsidRPr="0035318E">
        <w:rPr>
          <w:color w:val="0000FF"/>
        </w:rPr>
        <w:t>eturn</w:t>
      </w:r>
      <w:r>
        <w:t xml:space="preserve"> _orders</w:t>
      </w:r>
    </w:p>
    <w:p w14:paraId="1D3B5BCD" w14:textId="77777777" w:rsidR="00602AC7" w:rsidRPr="00456F19" w:rsidRDefault="00602AC7" w:rsidP="00602AC7">
      <w:pPr>
        <w:pStyle w:val="Code"/>
      </w:pPr>
      <w:r w:rsidRPr="00456F19">
        <w:rPr>
          <w:color w:val="3333FF"/>
        </w:rPr>
        <w:tab/>
      </w:r>
      <w:r w:rsidRPr="00456F19">
        <w:rPr>
          <w:color w:val="3333FF"/>
        </w:rPr>
        <w:tab/>
        <w:t>End Get</w:t>
      </w:r>
    </w:p>
    <w:p w14:paraId="093D8FB5" w14:textId="77777777" w:rsidR="00602AC7" w:rsidRDefault="00602AC7" w:rsidP="00602AC7">
      <w:pPr>
        <w:pStyle w:val="Code"/>
      </w:pPr>
      <w:r w:rsidRPr="00456F19">
        <w:rPr>
          <w:color w:val="0000FF"/>
        </w:rPr>
        <w:t>Set</w:t>
      </w:r>
      <w:r w:rsidRPr="00456F19">
        <w:t xml:space="preserve"> (value </w:t>
      </w:r>
      <w:r w:rsidRPr="00456F19">
        <w:rPr>
          <w:color w:val="3333FF"/>
        </w:rPr>
        <w:t>As</w:t>
      </w:r>
      <w:r w:rsidRPr="00456F19">
        <w:t xml:space="preserve"> </w:t>
      </w:r>
      <w:r w:rsidRPr="00456F19">
        <w:rPr>
          <w:color w:val="008080"/>
        </w:rPr>
        <w:t>ICollection</w:t>
      </w:r>
      <w:r w:rsidRPr="00456F19">
        <w:t xml:space="preserve"> (</w:t>
      </w:r>
      <w:r w:rsidRPr="00456F19">
        <w:rPr>
          <w:color w:val="3333FF"/>
        </w:rPr>
        <w:t>Of</w:t>
      </w:r>
      <w:r w:rsidRPr="00456F19">
        <w:t xml:space="preserve"> </w:t>
      </w:r>
      <w:r w:rsidRPr="00456F19">
        <w:rPr>
          <w:color w:val="008080"/>
        </w:rPr>
        <w:t>Order</w:t>
      </w:r>
      <w:r w:rsidRPr="00456F19">
        <w:t>))</w:t>
      </w:r>
    </w:p>
    <w:p w14:paraId="19BECA21" w14:textId="77777777" w:rsidR="00602AC7" w:rsidRDefault="00602AC7" w:rsidP="00602AC7">
      <w:pPr>
        <w:pStyle w:val="Code"/>
      </w:pPr>
      <w:r>
        <w:tab/>
      </w:r>
      <w:r>
        <w:tab/>
      </w:r>
      <w:r>
        <w:tab/>
        <w:t>_o</w:t>
      </w:r>
      <w:r w:rsidRPr="00456F19">
        <w:t>rders.Assign(</w:t>
      </w:r>
      <w:r w:rsidRPr="00456F19">
        <w:rPr>
          <w:color w:val="0000FF"/>
        </w:rPr>
        <w:t>value</w:t>
      </w:r>
      <w:r w:rsidRPr="00456F19">
        <w:t>)</w:t>
      </w:r>
    </w:p>
    <w:p w14:paraId="475D1061" w14:textId="77777777" w:rsidR="00602AC7" w:rsidRDefault="00602AC7" w:rsidP="00602AC7">
      <w:pPr>
        <w:pStyle w:val="Code"/>
        <w:rPr>
          <w:color w:val="3333FF"/>
        </w:rPr>
      </w:pPr>
      <w:r>
        <w:tab/>
      </w:r>
      <w:r w:rsidRPr="00456F19">
        <w:tab/>
      </w:r>
      <w:r w:rsidRPr="00456F19">
        <w:rPr>
          <w:color w:val="3333FF"/>
        </w:rPr>
        <w:t>End Property</w:t>
      </w:r>
    </w:p>
    <w:p w14:paraId="584A4283" w14:textId="77777777" w:rsidR="00602AC7" w:rsidRDefault="00602AC7" w:rsidP="00602AC7">
      <w:pPr>
        <w:pStyle w:val="Code"/>
      </w:pPr>
      <w:r w:rsidRPr="00456F19">
        <w:rPr>
          <w:color w:val="3333FF"/>
        </w:rPr>
        <w:t>End Class</w:t>
      </w:r>
    </w:p>
    <w:p w14:paraId="33E67D4C" w14:textId="77777777" w:rsidR="00602AC7" w:rsidRDefault="00602AC7" w:rsidP="00602AC7">
      <w:pPr>
        <w:pStyle w:val="Code"/>
      </w:pPr>
    </w:p>
    <w:p w14:paraId="2C61A10E" w14:textId="77777777" w:rsidR="00602AC7" w:rsidRDefault="00602AC7" w:rsidP="00960224">
      <w:pPr>
        <w:pStyle w:val="Text"/>
      </w:pPr>
    </w:p>
    <w:p w14:paraId="386C64C3" w14:textId="77777777" w:rsidR="00727564" w:rsidRPr="00960224" w:rsidRDefault="00727564" w:rsidP="00960224">
      <w:pPr>
        <w:pStyle w:val="Text"/>
      </w:pPr>
      <w:r w:rsidRPr="00960224">
        <w:t xml:space="preserve">Make certain to use the </w:t>
      </w:r>
      <w:r w:rsidRPr="00002CE9">
        <w:rPr>
          <w:rStyle w:val="CodeEmbedded"/>
        </w:rPr>
        <w:t>Assign()</w:t>
      </w:r>
      <w:r w:rsidRPr="00960224">
        <w:t xml:space="preserve"> method on the </w:t>
      </w:r>
      <w:r w:rsidRPr="00002CE9">
        <w:rPr>
          <w:rStyle w:val="CodeEmbedded"/>
        </w:rPr>
        <w:t>EntitySet</w:t>
      </w:r>
      <w:r w:rsidRPr="00960224">
        <w:t xml:space="preserve"> if you expose a public setter for the property. This allows the entity class to keep using the same collection instance since it may already be tied into the </w:t>
      </w:r>
      <w:r w:rsidRPr="00DA4188">
        <w:rPr>
          <w:rStyle w:val="Italic"/>
        </w:rPr>
        <w:t>change tracking service</w:t>
      </w:r>
      <w:r w:rsidRPr="00960224">
        <w:t>.</w:t>
      </w:r>
    </w:p>
    <w:p w14:paraId="31625C0A" w14:textId="77777777" w:rsidR="002B6495" w:rsidRDefault="009F0B9A" w:rsidP="00960224">
      <w:pPr>
        <w:pStyle w:val="Heading6"/>
      </w:pPr>
      <w:r>
        <w:t xml:space="preserve">5.1.5 </w:t>
      </w:r>
      <w:r w:rsidR="002B6495">
        <w:t>ResultType Attribute</w:t>
      </w:r>
    </w:p>
    <w:p w14:paraId="2571C540" w14:textId="77777777" w:rsidR="00CC666D" w:rsidRDefault="007A6855" w:rsidP="00960224">
      <w:pPr>
        <w:pStyle w:val="Text"/>
      </w:pPr>
      <w:r w:rsidRPr="00960224">
        <w:t xml:space="preserve">This attribute specifies an element type of an enumerable sequence that can be returned from a function that has been declared to return the </w:t>
      </w:r>
      <w:r w:rsidRPr="00002CE9">
        <w:rPr>
          <w:rStyle w:val="CodeEmbedded"/>
        </w:rPr>
        <w:t>IMultipleResults</w:t>
      </w:r>
      <w:r w:rsidR="00FE7383">
        <w:t xml:space="preserve"> interface. </w:t>
      </w:r>
      <w:r w:rsidRPr="00960224">
        <w:t>This attribute can be specified more than once.</w:t>
      </w:r>
    </w:p>
    <w:p w14:paraId="18A8E505" w14:textId="77777777" w:rsidR="00DA4188" w:rsidRPr="00960224" w:rsidRDefault="00DA4188" w:rsidP="00DA4188">
      <w:pPr>
        <w:pStyle w:val="TableSpacing"/>
      </w:pPr>
    </w:p>
    <w:tbl>
      <w:tblPr>
        <w:tblW w:w="0" w:type="auto"/>
        <w:tblLook w:val="01E0" w:firstRow="1" w:lastRow="1" w:firstColumn="1" w:lastColumn="1" w:noHBand="0" w:noVBand="0"/>
      </w:tblPr>
      <w:tblGrid>
        <w:gridCol w:w="1556"/>
        <w:gridCol w:w="756"/>
        <w:gridCol w:w="3111"/>
      </w:tblGrid>
      <w:tr w:rsidR="00083DCD" w:rsidRPr="009F0B9A" w14:paraId="2CBFD94E" w14:textId="77777777" w:rsidTr="009F0B9A">
        <w:tc>
          <w:tcPr>
            <w:tcW w:w="1556" w:type="dxa"/>
          </w:tcPr>
          <w:p w14:paraId="2266B035" w14:textId="77777777" w:rsidR="00083DCD" w:rsidRPr="00960224" w:rsidRDefault="00083DCD" w:rsidP="009F0B9A">
            <w:pPr>
              <w:pStyle w:val="Label"/>
            </w:pPr>
            <w:r w:rsidRPr="009F0B9A">
              <w:t>Property</w:t>
            </w:r>
          </w:p>
        </w:tc>
        <w:tc>
          <w:tcPr>
            <w:tcW w:w="0" w:type="auto"/>
          </w:tcPr>
          <w:p w14:paraId="5882AE5B" w14:textId="77777777" w:rsidR="00083DCD" w:rsidRPr="00960224" w:rsidRDefault="00083DCD" w:rsidP="009F0B9A">
            <w:pPr>
              <w:pStyle w:val="Label"/>
            </w:pPr>
            <w:r w:rsidRPr="009F0B9A">
              <w:t>Type</w:t>
            </w:r>
          </w:p>
        </w:tc>
        <w:tc>
          <w:tcPr>
            <w:tcW w:w="0" w:type="auto"/>
          </w:tcPr>
          <w:p w14:paraId="2867AF61" w14:textId="77777777" w:rsidR="00083DCD" w:rsidRPr="00960224" w:rsidRDefault="00083DCD" w:rsidP="009F0B9A">
            <w:pPr>
              <w:pStyle w:val="Label"/>
            </w:pPr>
            <w:r w:rsidRPr="009F0B9A">
              <w:t>Description</w:t>
            </w:r>
          </w:p>
        </w:tc>
      </w:tr>
      <w:tr w:rsidR="00083DCD" w:rsidRPr="00960224" w14:paraId="204B3355" w14:textId="77777777" w:rsidTr="009F0B9A">
        <w:tc>
          <w:tcPr>
            <w:tcW w:w="1556" w:type="dxa"/>
          </w:tcPr>
          <w:p w14:paraId="57006099" w14:textId="77777777" w:rsidR="00083DCD" w:rsidRPr="00DA4188" w:rsidRDefault="00083DCD" w:rsidP="00083DCD">
            <w:pPr>
              <w:pStyle w:val="Table"/>
              <w:rPr>
                <w:rStyle w:val="CodeEmbedded"/>
                <w:b w:val="0"/>
              </w:rPr>
            </w:pPr>
            <w:r w:rsidRPr="00DA4188">
              <w:rPr>
                <w:rStyle w:val="CodeEmbedded"/>
                <w:b w:val="0"/>
              </w:rPr>
              <w:t>Type</w:t>
            </w:r>
          </w:p>
        </w:tc>
        <w:tc>
          <w:tcPr>
            <w:tcW w:w="0" w:type="auto"/>
          </w:tcPr>
          <w:p w14:paraId="4486B090" w14:textId="77777777" w:rsidR="00083DCD" w:rsidRPr="00DA4188" w:rsidRDefault="00083DCD" w:rsidP="00083DCD">
            <w:pPr>
              <w:pStyle w:val="Table"/>
              <w:rPr>
                <w:rStyle w:val="CodeEmbedded"/>
                <w:b w:val="0"/>
              </w:rPr>
            </w:pPr>
            <w:r w:rsidRPr="00DA4188">
              <w:rPr>
                <w:rStyle w:val="CodeEmbedded"/>
                <w:b w:val="0"/>
              </w:rPr>
              <w:t>Type</w:t>
            </w:r>
          </w:p>
        </w:tc>
        <w:tc>
          <w:tcPr>
            <w:tcW w:w="0" w:type="auto"/>
          </w:tcPr>
          <w:p w14:paraId="7E305C20" w14:textId="77777777" w:rsidR="00083DCD" w:rsidRPr="00DA4188" w:rsidRDefault="00083DCD" w:rsidP="00DA4188">
            <w:pPr>
              <w:pStyle w:val="Text"/>
            </w:pPr>
            <w:r w:rsidRPr="00DA4188">
              <w:t>Type of the returned results.</w:t>
            </w:r>
          </w:p>
        </w:tc>
      </w:tr>
    </w:tbl>
    <w:p w14:paraId="7FFD1985" w14:textId="77777777" w:rsidR="00083DCD" w:rsidRPr="00960224" w:rsidRDefault="00083DCD" w:rsidP="00DA4188">
      <w:pPr>
        <w:pStyle w:val="TableSpacing"/>
      </w:pPr>
    </w:p>
    <w:p w14:paraId="2BC8F4C2" w14:textId="77777777" w:rsidR="00F32A84" w:rsidRPr="00AA67CB" w:rsidRDefault="009F0B9A" w:rsidP="00960224">
      <w:pPr>
        <w:pStyle w:val="Heading6"/>
      </w:pPr>
      <w:r>
        <w:t xml:space="preserve">5.1.6 </w:t>
      </w:r>
      <w:r w:rsidR="00F32A84">
        <w:t>StoredProcedure</w:t>
      </w:r>
      <w:r w:rsidR="00F32A84" w:rsidRPr="00AA67CB">
        <w:t xml:space="preserve"> Attribute</w:t>
      </w:r>
    </w:p>
    <w:p w14:paraId="57629077" w14:textId="77777777" w:rsidR="00F32A84" w:rsidRDefault="00F32A84" w:rsidP="00960224">
      <w:pPr>
        <w:pStyle w:val="Text"/>
      </w:pPr>
      <w:r w:rsidRPr="00960224">
        <w:t xml:space="preserve">The </w:t>
      </w:r>
      <w:r w:rsidRPr="00002CE9">
        <w:rPr>
          <w:rStyle w:val="CodeEmbedded"/>
        </w:rPr>
        <w:t>StoredProcedure</w:t>
      </w:r>
      <w:r w:rsidR="00F2617D" w:rsidRPr="00960224">
        <w:t xml:space="preserve"> attribute is used to declare </w:t>
      </w:r>
      <w:r w:rsidR="00FA7347" w:rsidRPr="00960224">
        <w:t xml:space="preserve">that </w:t>
      </w:r>
      <w:r w:rsidRPr="00960224">
        <w:t>a</w:t>
      </w:r>
      <w:r w:rsidR="00FA7347" w:rsidRPr="00960224">
        <w:t xml:space="preserve"> call to a method defined on the DataContext or Schema type is translated as a call to a database s</w:t>
      </w:r>
      <w:r w:rsidR="00F2617D" w:rsidRPr="00960224">
        <w:t>tored</w:t>
      </w:r>
      <w:r w:rsidR="00FA7347" w:rsidRPr="00960224">
        <w:t xml:space="preserve"> p</w:t>
      </w:r>
      <w:r w:rsidR="00F2617D" w:rsidRPr="00960224">
        <w:t>rocedure.</w:t>
      </w:r>
    </w:p>
    <w:p w14:paraId="7B4D04D6" w14:textId="77777777" w:rsidR="00DA4188" w:rsidRPr="00960224" w:rsidRDefault="00DA4188" w:rsidP="00DA4188">
      <w:pPr>
        <w:pStyle w:val="TableSpacing"/>
      </w:pPr>
    </w:p>
    <w:tbl>
      <w:tblPr>
        <w:tblW w:w="0" w:type="auto"/>
        <w:tblLook w:val="01E0" w:firstRow="1" w:lastRow="1" w:firstColumn="1" w:lastColumn="1" w:noHBand="0" w:noVBand="0"/>
      </w:tblPr>
      <w:tblGrid>
        <w:gridCol w:w="1556"/>
        <w:gridCol w:w="937"/>
        <w:gridCol w:w="7443"/>
      </w:tblGrid>
      <w:tr w:rsidR="00F32A84" w:rsidRPr="009F0B9A" w14:paraId="4CB7FBB2" w14:textId="77777777" w:rsidTr="009F0B9A">
        <w:tc>
          <w:tcPr>
            <w:tcW w:w="1556" w:type="dxa"/>
          </w:tcPr>
          <w:p w14:paraId="54BF7D40" w14:textId="77777777" w:rsidR="00F32A84" w:rsidRPr="00960224" w:rsidRDefault="00F32A84" w:rsidP="009F0B9A">
            <w:pPr>
              <w:pStyle w:val="Label"/>
            </w:pPr>
            <w:r w:rsidRPr="009F0B9A">
              <w:t>Property</w:t>
            </w:r>
          </w:p>
        </w:tc>
        <w:tc>
          <w:tcPr>
            <w:tcW w:w="0" w:type="auto"/>
          </w:tcPr>
          <w:p w14:paraId="5134F5A9" w14:textId="77777777" w:rsidR="00F32A84" w:rsidRPr="00960224" w:rsidRDefault="00F32A84" w:rsidP="009F0B9A">
            <w:pPr>
              <w:pStyle w:val="Label"/>
            </w:pPr>
            <w:r w:rsidRPr="009F0B9A">
              <w:t>Type</w:t>
            </w:r>
          </w:p>
        </w:tc>
        <w:tc>
          <w:tcPr>
            <w:tcW w:w="0" w:type="auto"/>
          </w:tcPr>
          <w:p w14:paraId="77C1466F" w14:textId="77777777" w:rsidR="00F32A84" w:rsidRPr="00960224" w:rsidRDefault="00F32A84" w:rsidP="009F0B9A">
            <w:pPr>
              <w:pStyle w:val="Label"/>
            </w:pPr>
            <w:r w:rsidRPr="009F0B9A">
              <w:t>Description</w:t>
            </w:r>
          </w:p>
        </w:tc>
      </w:tr>
      <w:tr w:rsidR="00F32A84" w:rsidRPr="00960224" w14:paraId="1E428D89" w14:textId="77777777" w:rsidTr="009F0B9A">
        <w:tc>
          <w:tcPr>
            <w:tcW w:w="1556" w:type="dxa"/>
          </w:tcPr>
          <w:p w14:paraId="493FC0BE" w14:textId="77777777" w:rsidR="00F32A84" w:rsidRPr="00DA4188" w:rsidRDefault="00F32A84" w:rsidP="008D27B5">
            <w:pPr>
              <w:pStyle w:val="Table"/>
              <w:rPr>
                <w:rStyle w:val="CodeEmbedded"/>
              </w:rPr>
            </w:pPr>
            <w:r w:rsidRPr="00DA4188">
              <w:rPr>
                <w:rStyle w:val="CodeEmbedded"/>
              </w:rPr>
              <w:t>Name</w:t>
            </w:r>
          </w:p>
        </w:tc>
        <w:tc>
          <w:tcPr>
            <w:tcW w:w="0" w:type="auto"/>
          </w:tcPr>
          <w:p w14:paraId="2DD21423" w14:textId="77777777" w:rsidR="00F32A84" w:rsidRPr="00DA4188" w:rsidRDefault="00F32A84" w:rsidP="008D27B5">
            <w:pPr>
              <w:pStyle w:val="Table"/>
              <w:rPr>
                <w:rStyle w:val="CodeEmbedded"/>
                <w:b w:val="0"/>
              </w:rPr>
            </w:pPr>
            <w:r w:rsidRPr="00DA4188">
              <w:rPr>
                <w:rStyle w:val="CodeEmbedded"/>
                <w:b w:val="0"/>
              </w:rPr>
              <w:t>String</w:t>
            </w:r>
          </w:p>
        </w:tc>
        <w:tc>
          <w:tcPr>
            <w:tcW w:w="0" w:type="auto"/>
          </w:tcPr>
          <w:p w14:paraId="6F5B57C2" w14:textId="77777777" w:rsidR="00F32A84" w:rsidRPr="00DA4188" w:rsidRDefault="00F32A84" w:rsidP="00DA4188">
            <w:pPr>
              <w:pStyle w:val="Text"/>
            </w:pPr>
            <w:r w:rsidRPr="00DA4188">
              <w:t xml:space="preserve">The name of the </w:t>
            </w:r>
            <w:r w:rsidR="00F2617D" w:rsidRPr="00DA4188">
              <w:t>stored procedure</w:t>
            </w:r>
            <w:r w:rsidRPr="00DA4188">
              <w:t xml:space="preserve"> in the </w:t>
            </w:r>
            <w:r w:rsidR="00F2617D" w:rsidRPr="00DA4188">
              <w:t>database.</w:t>
            </w:r>
            <w:r w:rsidRPr="00DA4188">
              <w:t xml:space="preserve"> If not specified the </w:t>
            </w:r>
            <w:r w:rsidR="00F2617D" w:rsidRPr="00DA4188">
              <w:t>stored procedure</w:t>
            </w:r>
            <w:r w:rsidRPr="00DA4188">
              <w:t xml:space="preserve"> is assumed to have the same name as the </w:t>
            </w:r>
            <w:r w:rsidR="00F2617D" w:rsidRPr="00DA4188">
              <w:t>method</w:t>
            </w:r>
          </w:p>
        </w:tc>
      </w:tr>
    </w:tbl>
    <w:p w14:paraId="7A3C955C" w14:textId="77777777" w:rsidR="00DA4188" w:rsidRPr="00960224" w:rsidRDefault="00DA4188" w:rsidP="00DA4188">
      <w:pPr>
        <w:pStyle w:val="TableSpacing"/>
      </w:pPr>
    </w:p>
    <w:p w14:paraId="013AED67" w14:textId="77777777" w:rsidR="00FA7347" w:rsidRPr="00AA67CB" w:rsidRDefault="009F0B9A" w:rsidP="00960224">
      <w:pPr>
        <w:pStyle w:val="Heading6"/>
      </w:pPr>
      <w:r>
        <w:t xml:space="preserve">5.1.7 </w:t>
      </w:r>
      <w:r w:rsidR="00FA7347">
        <w:t>Function</w:t>
      </w:r>
      <w:r w:rsidR="00FA7347" w:rsidRPr="00AA67CB">
        <w:t xml:space="preserve"> Attribute</w:t>
      </w:r>
    </w:p>
    <w:p w14:paraId="4CB22903" w14:textId="77777777" w:rsidR="00FA7347" w:rsidRDefault="00FA7347" w:rsidP="00960224">
      <w:pPr>
        <w:pStyle w:val="Text"/>
      </w:pPr>
      <w:r w:rsidRPr="00960224">
        <w:t xml:space="preserve">The </w:t>
      </w:r>
      <w:r w:rsidRPr="00002CE9">
        <w:rPr>
          <w:rStyle w:val="CodeEmbedded"/>
        </w:rPr>
        <w:t>Function</w:t>
      </w:r>
      <w:r w:rsidRPr="00960224">
        <w:t xml:space="preserve"> attribute is used to declare that a call to a method defined on a DataContext or Schema is translated as a call to a database user-defined scalar or table-valued function.</w:t>
      </w:r>
    </w:p>
    <w:p w14:paraId="69DC3274"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937"/>
        <w:gridCol w:w="7443"/>
      </w:tblGrid>
      <w:tr w:rsidR="00FA7347" w:rsidRPr="009F0B9A" w14:paraId="50F1A69C" w14:textId="77777777" w:rsidTr="009F0B9A">
        <w:tc>
          <w:tcPr>
            <w:tcW w:w="1556" w:type="dxa"/>
          </w:tcPr>
          <w:p w14:paraId="3F8873B1" w14:textId="77777777" w:rsidR="00FA7347" w:rsidRPr="00960224" w:rsidRDefault="00FA7347" w:rsidP="009F0B9A">
            <w:pPr>
              <w:pStyle w:val="Label"/>
            </w:pPr>
            <w:r w:rsidRPr="009F0B9A">
              <w:t>Property</w:t>
            </w:r>
          </w:p>
        </w:tc>
        <w:tc>
          <w:tcPr>
            <w:tcW w:w="0" w:type="auto"/>
          </w:tcPr>
          <w:p w14:paraId="70CB2830" w14:textId="77777777" w:rsidR="00FA7347" w:rsidRPr="00960224" w:rsidRDefault="00FA7347" w:rsidP="009F0B9A">
            <w:pPr>
              <w:pStyle w:val="Label"/>
            </w:pPr>
            <w:r w:rsidRPr="009F0B9A">
              <w:t>Type</w:t>
            </w:r>
          </w:p>
        </w:tc>
        <w:tc>
          <w:tcPr>
            <w:tcW w:w="0" w:type="auto"/>
          </w:tcPr>
          <w:p w14:paraId="3CD19FF1" w14:textId="77777777" w:rsidR="00FA7347" w:rsidRPr="00960224" w:rsidRDefault="00FA7347" w:rsidP="009F0B9A">
            <w:pPr>
              <w:pStyle w:val="Label"/>
            </w:pPr>
            <w:r w:rsidRPr="009F0B9A">
              <w:t>Description</w:t>
            </w:r>
          </w:p>
        </w:tc>
      </w:tr>
      <w:tr w:rsidR="00FA7347" w:rsidRPr="00960224" w14:paraId="004D9CEE" w14:textId="77777777" w:rsidTr="009F0B9A">
        <w:tc>
          <w:tcPr>
            <w:tcW w:w="1556" w:type="dxa"/>
          </w:tcPr>
          <w:p w14:paraId="61918224" w14:textId="77777777" w:rsidR="00FA7347" w:rsidRPr="00A55BB5" w:rsidRDefault="00FA7347" w:rsidP="008D27B5">
            <w:pPr>
              <w:pStyle w:val="Table"/>
              <w:rPr>
                <w:rStyle w:val="CodeEmbedded"/>
                <w:b w:val="0"/>
              </w:rPr>
            </w:pPr>
            <w:r w:rsidRPr="00A55BB5">
              <w:rPr>
                <w:rStyle w:val="CodeEmbedded"/>
                <w:b w:val="0"/>
              </w:rPr>
              <w:t>Name</w:t>
            </w:r>
          </w:p>
        </w:tc>
        <w:tc>
          <w:tcPr>
            <w:tcW w:w="0" w:type="auto"/>
          </w:tcPr>
          <w:p w14:paraId="263A8642"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2E3D4A06" w14:textId="77777777" w:rsidR="00FA7347" w:rsidRDefault="00FA7347" w:rsidP="00A55BB5">
            <w:pPr>
              <w:pStyle w:val="Text"/>
            </w:pPr>
            <w:r>
              <w:t>The name of the function in the database. If not specified the function is assumed to have the same name as the method</w:t>
            </w:r>
          </w:p>
        </w:tc>
      </w:tr>
    </w:tbl>
    <w:p w14:paraId="3C89F448" w14:textId="77777777" w:rsidR="00A55BB5" w:rsidRPr="00960224" w:rsidRDefault="00A55BB5" w:rsidP="00A55BB5">
      <w:pPr>
        <w:pStyle w:val="TableSpacing"/>
      </w:pPr>
    </w:p>
    <w:p w14:paraId="136D533D" w14:textId="77777777" w:rsidR="00FA7347" w:rsidRPr="00AA67CB" w:rsidRDefault="009F0B9A" w:rsidP="00960224">
      <w:pPr>
        <w:pStyle w:val="Heading6"/>
      </w:pPr>
      <w:r>
        <w:t xml:space="preserve">5.1.8 </w:t>
      </w:r>
      <w:r w:rsidR="00FA7347">
        <w:t>Parameter</w:t>
      </w:r>
      <w:r w:rsidR="00FA7347" w:rsidRPr="00AA67CB">
        <w:t xml:space="preserve"> Attribute</w:t>
      </w:r>
    </w:p>
    <w:p w14:paraId="641F0E4B" w14:textId="77777777" w:rsidR="00FA7347" w:rsidRDefault="00FA7347" w:rsidP="00960224">
      <w:pPr>
        <w:pStyle w:val="Text"/>
      </w:pPr>
      <w:r w:rsidRPr="00960224">
        <w:t xml:space="preserve">The </w:t>
      </w:r>
      <w:r w:rsidRPr="00002CE9">
        <w:rPr>
          <w:rStyle w:val="CodeEmbedded"/>
        </w:rPr>
        <w:t>Parameter</w:t>
      </w:r>
      <w:r w:rsidRPr="00960224">
        <w:t xml:space="preserve"> attribute is used to declare a mapping between a method an</w:t>
      </w:r>
      <w:r w:rsidR="00CE665A" w:rsidRPr="00960224">
        <w:t>d</w:t>
      </w:r>
      <w:r w:rsidRPr="00960224">
        <w:t xml:space="preserve"> the parameters of a database stored procedure or user-defined function.</w:t>
      </w:r>
    </w:p>
    <w:p w14:paraId="167449DC"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937"/>
        <w:gridCol w:w="7443"/>
      </w:tblGrid>
      <w:tr w:rsidR="00FA7347" w:rsidRPr="009F0B9A" w14:paraId="6254055A" w14:textId="77777777" w:rsidTr="009F0B9A">
        <w:tc>
          <w:tcPr>
            <w:tcW w:w="1556" w:type="dxa"/>
          </w:tcPr>
          <w:p w14:paraId="06424502" w14:textId="77777777" w:rsidR="00FA7347" w:rsidRPr="00960224" w:rsidRDefault="00FA7347" w:rsidP="009F0B9A">
            <w:pPr>
              <w:pStyle w:val="Label"/>
            </w:pPr>
            <w:r w:rsidRPr="009F0B9A">
              <w:t>Property</w:t>
            </w:r>
          </w:p>
        </w:tc>
        <w:tc>
          <w:tcPr>
            <w:tcW w:w="0" w:type="auto"/>
          </w:tcPr>
          <w:p w14:paraId="375E072A" w14:textId="77777777" w:rsidR="00FA7347" w:rsidRPr="00960224" w:rsidRDefault="00FA7347" w:rsidP="009F0B9A">
            <w:pPr>
              <w:pStyle w:val="Label"/>
            </w:pPr>
            <w:r w:rsidRPr="009F0B9A">
              <w:t>Type</w:t>
            </w:r>
          </w:p>
        </w:tc>
        <w:tc>
          <w:tcPr>
            <w:tcW w:w="0" w:type="auto"/>
          </w:tcPr>
          <w:p w14:paraId="2D459AE5" w14:textId="77777777" w:rsidR="00FA7347" w:rsidRPr="00960224" w:rsidRDefault="00FA7347" w:rsidP="009F0B9A">
            <w:pPr>
              <w:pStyle w:val="Label"/>
            </w:pPr>
            <w:r w:rsidRPr="009F0B9A">
              <w:t>Description</w:t>
            </w:r>
          </w:p>
        </w:tc>
      </w:tr>
      <w:tr w:rsidR="00FA7347" w:rsidRPr="00960224" w14:paraId="752461A0" w14:textId="77777777" w:rsidTr="009F0B9A">
        <w:tc>
          <w:tcPr>
            <w:tcW w:w="1556" w:type="dxa"/>
          </w:tcPr>
          <w:p w14:paraId="4C5E3672" w14:textId="77777777" w:rsidR="00FA7347" w:rsidRPr="00A55BB5" w:rsidRDefault="00FA7347" w:rsidP="008D27B5">
            <w:pPr>
              <w:pStyle w:val="Table"/>
              <w:rPr>
                <w:rStyle w:val="CodeEmbedded"/>
                <w:b w:val="0"/>
              </w:rPr>
            </w:pPr>
            <w:r w:rsidRPr="00A55BB5">
              <w:rPr>
                <w:rStyle w:val="CodeEmbedded"/>
                <w:b w:val="0"/>
              </w:rPr>
              <w:t>Name</w:t>
            </w:r>
          </w:p>
        </w:tc>
        <w:tc>
          <w:tcPr>
            <w:tcW w:w="0" w:type="auto"/>
          </w:tcPr>
          <w:p w14:paraId="555B8AB4"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33E50CAF" w14:textId="77777777" w:rsidR="00FA7347" w:rsidRDefault="00FA7347" w:rsidP="00A55BB5">
            <w:pPr>
              <w:pStyle w:val="Text"/>
            </w:pPr>
            <w:r>
              <w:t xml:space="preserve">The name of the parameter in the database. If not specified the parameter is </w:t>
            </w:r>
            <w:r w:rsidR="00F71B98">
              <w:t>inferred from the method parameter name.</w:t>
            </w:r>
          </w:p>
        </w:tc>
      </w:tr>
      <w:tr w:rsidR="00FA7347" w:rsidRPr="00960224" w14:paraId="3A8C1E58" w14:textId="77777777" w:rsidTr="009F0B9A">
        <w:tc>
          <w:tcPr>
            <w:tcW w:w="1556" w:type="dxa"/>
          </w:tcPr>
          <w:p w14:paraId="0FC21EFB" w14:textId="77777777" w:rsidR="00FA7347" w:rsidRPr="00A55BB5" w:rsidRDefault="00FA7347" w:rsidP="008D27B5">
            <w:pPr>
              <w:pStyle w:val="Table"/>
              <w:rPr>
                <w:rStyle w:val="CodeEmbedded"/>
                <w:b w:val="0"/>
              </w:rPr>
            </w:pPr>
            <w:r w:rsidRPr="00A55BB5">
              <w:rPr>
                <w:rStyle w:val="CodeEmbedded"/>
                <w:b w:val="0"/>
              </w:rPr>
              <w:t>DBType</w:t>
            </w:r>
          </w:p>
        </w:tc>
        <w:tc>
          <w:tcPr>
            <w:tcW w:w="0" w:type="auto"/>
          </w:tcPr>
          <w:p w14:paraId="252B2D38"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0472935E" w14:textId="77777777" w:rsidR="00FA7347" w:rsidRDefault="00FA7347" w:rsidP="00A55BB5">
            <w:pPr>
              <w:pStyle w:val="Text"/>
            </w:pPr>
            <w:r>
              <w:t>The type of parameter specified using database types and modifiers.</w:t>
            </w:r>
          </w:p>
        </w:tc>
      </w:tr>
    </w:tbl>
    <w:p w14:paraId="2C74DB5B" w14:textId="77777777" w:rsidR="00A55BB5" w:rsidRPr="00960224" w:rsidRDefault="00A55BB5" w:rsidP="00A55BB5">
      <w:pPr>
        <w:pStyle w:val="TableSpacing"/>
      </w:pPr>
    </w:p>
    <w:p w14:paraId="1A0FED2E" w14:textId="77777777" w:rsidR="00FA7347" w:rsidRPr="00AA67CB" w:rsidRDefault="009F0B9A" w:rsidP="00960224">
      <w:pPr>
        <w:pStyle w:val="Heading6"/>
      </w:pPr>
      <w:r>
        <w:t xml:space="preserve">5.1.9 </w:t>
      </w:r>
      <w:r w:rsidR="00C42905">
        <w:t>Inhe</w:t>
      </w:r>
      <w:r w:rsidR="00FA7347">
        <w:t>ritanceMapping</w:t>
      </w:r>
      <w:r w:rsidR="00FA7347" w:rsidRPr="00AA67CB">
        <w:t xml:space="preserve"> Attribute</w:t>
      </w:r>
    </w:p>
    <w:p w14:paraId="700ABD3F" w14:textId="77777777" w:rsidR="00FA7347" w:rsidRDefault="00FA7347" w:rsidP="00960224">
      <w:pPr>
        <w:pStyle w:val="Text"/>
      </w:pPr>
      <w:r w:rsidRPr="00960224">
        <w:t xml:space="preserve">The </w:t>
      </w:r>
      <w:r w:rsidRPr="00002CE9">
        <w:rPr>
          <w:rStyle w:val="CodeEmbedded"/>
        </w:rPr>
        <w:t>InheritanceMapping</w:t>
      </w:r>
      <w:r w:rsidRPr="00960224">
        <w:t xml:space="preserve"> attribute is used to describe the correspondence between a particular discriminator code</w:t>
      </w:r>
      <w:r w:rsidR="005A77C4" w:rsidRPr="00960224">
        <w:t>s</w:t>
      </w:r>
      <w:r w:rsidR="00493B8A" w:rsidRPr="00960224">
        <w:t xml:space="preserve"> and</w:t>
      </w:r>
      <w:r w:rsidRPr="00960224">
        <w:t xml:space="preserve"> </w:t>
      </w:r>
      <w:r w:rsidR="005A77C4" w:rsidRPr="00960224">
        <w:t>an inheritance subtype</w:t>
      </w:r>
      <w:r w:rsidRPr="00960224">
        <w:t>.</w:t>
      </w:r>
      <w:r w:rsidR="005A77C4" w:rsidRPr="00960224">
        <w:t xml:space="preserve"> All InheritanceMapping attributes used for an inheritance hierarchy must be declared on the root type of the hierarchy.</w:t>
      </w:r>
    </w:p>
    <w:p w14:paraId="670B1B49"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1057"/>
        <w:gridCol w:w="7323"/>
      </w:tblGrid>
      <w:tr w:rsidR="005A77C4" w:rsidRPr="009F0B9A" w14:paraId="1B9DA296" w14:textId="77777777" w:rsidTr="009F0B9A">
        <w:tc>
          <w:tcPr>
            <w:tcW w:w="1556" w:type="dxa"/>
          </w:tcPr>
          <w:p w14:paraId="3022B409" w14:textId="77777777" w:rsidR="00FA7347" w:rsidRPr="00960224" w:rsidRDefault="00FA7347" w:rsidP="009F0B9A">
            <w:pPr>
              <w:pStyle w:val="Label"/>
            </w:pPr>
            <w:r w:rsidRPr="009F0B9A">
              <w:t>Property</w:t>
            </w:r>
          </w:p>
        </w:tc>
        <w:tc>
          <w:tcPr>
            <w:tcW w:w="0" w:type="auto"/>
          </w:tcPr>
          <w:p w14:paraId="3E61820E" w14:textId="77777777" w:rsidR="00FA7347" w:rsidRPr="00960224" w:rsidRDefault="00FA7347" w:rsidP="009F0B9A">
            <w:pPr>
              <w:pStyle w:val="Label"/>
            </w:pPr>
            <w:r w:rsidRPr="009F0B9A">
              <w:t>Type</w:t>
            </w:r>
          </w:p>
        </w:tc>
        <w:tc>
          <w:tcPr>
            <w:tcW w:w="0" w:type="auto"/>
          </w:tcPr>
          <w:p w14:paraId="3DC7232F" w14:textId="77777777" w:rsidR="00FA7347" w:rsidRPr="00960224" w:rsidRDefault="00FA7347" w:rsidP="009F0B9A">
            <w:pPr>
              <w:pStyle w:val="Label"/>
            </w:pPr>
            <w:r w:rsidRPr="009F0B9A">
              <w:t>Description</w:t>
            </w:r>
          </w:p>
        </w:tc>
      </w:tr>
      <w:tr w:rsidR="005A77C4" w:rsidRPr="00960224" w14:paraId="45E69E94" w14:textId="77777777" w:rsidTr="009F0B9A">
        <w:tc>
          <w:tcPr>
            <w:tcW w:w="1556" w:type="dxa"/>
          </w:tcPr>
          <w:p w14:paraId="0973062C" w14:textId="77777777" w:rsidR="00FA7347" w:rsidRPr="00A55BB5" w:rsidRDefault="005A77C4" w:rsidP="008D27B5">
            <w:pPr>
              <w:pStyle w:val="Table"/>
              <w:rPr>
                <w:rStyle w:val="CodeEmbedded"/>
                <w:b w:val="0"/>
              </w:rPr>
            </w:pPr>
            <w:r w:rsidRPr="00A55BB5">
              <w:rPr>
                <w:rStyle w:val="CodeEmbedded"/>
                <w:b w:val="0"/>
              </w:rPr>
              <w:t>Code</w:t>
            </w:r>
          </w:p>
        </w:tc>
        <w:tc>
          <w:tcPr>
            <w:tcW w:w="0" w:type="auto"/>
          </w:tcPr>
          <w:p w14:paraId="1CC089DF" w14:textId="77777777" w:rsidR="00FA7347" w:rsidRPr="00A55BB5" w:rsidRDefault="005A77C4" w:rsidP="008D27B5">
            <w:pPr>
              <w:pStyle w:val="Table"/>
              <w:rPr>
                <w:rStyle w:val="CodeEmbedded"/>
                <w:b w:val="0"/>
              </w:rPr>
            </w:pPr>
            <w:r w:rsidRPr="00A55BB5">
              <w:rPr>
                <w:rStyle w:val="CodeEmbedded"/>
                <w:b w:val="0"/>
              </w:rPr>
              <w:t>Object</w:t>
            </w:r>
          </w:p>
        </w:tc>
        <w:tc>
          <w:tcPr>
            <w:tcW w:w="0" w:type="auto"/>
          </w:tcPr>
          <w:p w14:paraId="2175F938" w14:textId="77777777" w:rsidR="00FA7347" w:rsidRDefault="005A77C4" w:rsidP="00A55BB5">
            <w:pPr>
              <w:pStyle w:val="Text"/>
            </w:pPr>
            <w:r>
              <w:t>The discriminator code value.</w:t>
            </w:r>
          </w:p>
        </w:tc>
      </w:tr>
      <w:tr w:rsidR="005A77C4" w:rsidRPr="00960224" w14:paraId="4A5D2698" w14:textId="77777777" w:rsidTr="009F0B9A">
        <w:tc>
          <w:tcPr>
            <w:tcW w:w="1556" w:type="dxa"/>
          </w:tcPr>
          <w:p w14:paraId="3B5E6750" w14:textId="77777777" w:rsidR="00FA7347" w:rsidRPr="00A55BB5" w:rsidRDefault="00FA7347" w:rsidP="008D27B5">
            <w:pPr>
              <w:pStyle w:val="Table"/>
              <w:rPr>
                <w:rStyle w:val="CodeEmbedded"/>
                <w:b w:val="0"/>
              </w:rPr>
            </w:pPr>
            <w:r w:rsidRPr="00A55BB5">
              <w:rPr>
                <w:rStyle w:val="CodeEmbedded"/>
                <w:b w:val="0"/>
              </w:rPr>
              <w:t>Type</w:t>
            </w:r>
          </w:p>
        </w:tc>
        <w:tc>
          <w:tcPr>
            <w:tcW w:w="0" w:type="auto"/>
          </w:tcPr>
          <w:p w14:paraId="2FAE2FD8" w14:textId="77777777" w:rsidR="00FA7347" w:rsidRPr="00A55BB5" w:rsidRDefault="005A77C4" w:rsidP="008D27B5">
            <w:pPr>
              <w:pStyle w:val="Table"/>
              <w:rPr>
                <w:rStyle w:val="CodeEmbedded"/>
                <w:b w:val="0"/>
              </w:rPr>
            </w:pPr>
            <w:r w:rsidRPr="00A55BB5">
              <w:rPr>
                <w:rStyle w:val="CodeEmbedded"/>
                <w:b w:val="0"/>
              </w:rPr>
              <w:t>Type</w:t>
            </w:r>
          </w:p>
        </w:tc>
        <w:tc>
          <w:tcPr>
            <w:tcW w:w="0" w:type="auto"/>
          </w:tcPr>
          <w:p w14:paraId="486E4BC2" w14:textId="77777777" w:rsidR="00FA7347" w:rsidRDefault="005A77C4" w:rsidP="00A55BB5">
            <w:pPr>
              <w:pStyle w:val="Text"/>
            </w:pPr>
            <w:r>
              <w:t>The Inheritance sub</w:t>
            </w:r>
            <w:r w:rsidR="00A55BB5">
              <w:t>-</w:t>
            </w:r>
            <w:r>
              <w:t>type. This may be any non-abstract type in the inheritance hierarchy including the root type.</w:t>
            </w:r>
          </w:p>
        </w:tc>
      </w:tr>
      <w:tr w:rsidR="005A77C4" w:rsidRPr="00960224" w14:paraId="5BDD4294" w14:textId="77777777" w:rsidTr="009F0B9A">
        <w:tc>
          <w:tcPr>
            <w:tcW w:w="1556" w:type="dxa"/>
          </w:tcPr>
          <w:p w14:paraId="729E7C3E" w14:textId="77777777" w:rsidR="005A77C4" w:rsidRPr="00A55BB5" w:rsidRDefault="005A77C4" w:rsidP="008D27B5">
            <w:pPr>
              <w:pStyle w:val="Table"/>
              <w:rPr>
                <w:rStyle w:val="CodeEmbedded"/>
                <w:b w:val="0"/>
              </w:rPr>
            </w:pPr>
            <w:r w:rsidRPr="00A55BB5">
              <w:rPr>
                <w:rStyle w:val="CodeEmbedded"/>
                <w:b w:val="0"/>
              </w:rPr>
              <w:t>IsDefault</w:t>
            </w:r>
          </w:p>
        </w:tc>
        <w:tc>
          <w:tcPr>
            <w:tcW w:w="0" w:type="auto"/>
          </w:tcPr>
          <w:p w14:paraId="45114D5C" w14:textId="77777777" w:rsidR="005A77C4" w:rsidRPr="00A55BB5" w:rsidRDefault="005A77C4" w:rsidP="008D27B5">
            <w:pPr>
              <w:pStyle w:val="Table"/>
              <w:rPr>
                <w:rStyle w:val="CodeEmbedded"/>
                <w:b w:val="0"/>
              </w:rPr>
            </w:pPr>
            <w:r w:rsidRPr="00A55BB5">
              <w:rPr>
                <w:rStyle w:val="CodeEmbedded"/>
                <w:b w:val="0"/>
              </w:rPr>
              <w:t>Boolean</w:t>
            </w:r>
          </w:p>
        </w:tc>
        <w:tc>
          <w:tcPr>
            <w:tcW w:w="0" w:type="auto"/>
          </w:tcPr>
          <w:p w14:paraId="43D19F68" w14:textId="77777777" w:rsidR="005A77C4" w:rsidRDefault="005A77C4" w:rsidP="00A55BB5">
            <w:pPr>
              <w:pStyle w:val="Text"/>
            </w:pPr>
            <w:r>
              <w:t>Determines if the inheritance sub-type specified is the de</w:t>
            </w:r>
            <w:r w:rsidR="00C84D71">
              <w:t xml:space="preserve">fault type constructed when </w:t>
            </w:r>
            <w:r w:rsidR="001D066C">
              <w:t>LINQ to SQL</w:t>
            </w:r>
            <w:r>
              <w:t xml:space="preserve"> finds a discriminator code that is not defined by the </w:t>
            </w:r>
            <w:r w:rsidRPr="00A55BB5">
              <w:rPr>
                <w:rStyle w:val="CodeEmbedded"/>
              </w:rPr>
              <w:t>InheritanceMapping</w:t>
            </w:r>
            <w:r>
              <w:t xml:space="preserve"> attributes. Exactly one of the </w:t>
            </w:r>
            <w:r w:rsidR="00A55BB5" w:rsidRPr="00A55BB5">
              <w:rPr>
                <w:rStyle w:val="CodeEmbedded"/>
              </w:rPr>
              <w:t>InheritanceMapping</w:t>
            </w:r>
            <w:r w:rsidR="00A55BB5">
              <w:t xml:space="preserve"> </w:t>
            </w:r>
            <w:r>
              <w:t>attributes must be declared with IsDefault as true.</w:t>
            </w:r>
          </w:p>
        </w:tc>
      </w:tr>
    </w:tbl>
    <w:p w14:paraId="525013E3" w14:textId="77777777" w:rsidR="00A55BB5" w:rsidRPr="00960224" w:rsidRDefault="00A55BB5" w:rsidP="00A55BB5">
      <w:pPr>
        <w:pStyle w:val="TableSpacing"/>
      </w:pPr>
    </w:p>
    <w:p w14:paraId="6517C96C" w14:textId="77777777" w:rsidR="00727564" w:rsidRDefault="009F0B9A" w:rsidP="00960224">
      <w:pPr>
        <w:pStyle w:val="Heading5"/>
      </w:pPr>
      <w:bookmarkStart w:id="833" w:name="_Toc157398753"/>
      <w:r>
        <w:t xml:space="preserve">5.2 </w:t>
      </w:r>
      <w:r w:rsidR="00727564">
        <w:t>Graph Consistency</w:t>
      </w:r>
      <w:bookmarkEnd w:id="833"/>
    </w:p>
    <w:p w14:paraId="5C972BE5" w14:textId="77777777" w:rsidR="00727564" w:rsidRPr="00960224" w:rsidRDefault="00727564" w:rsidP="00960224">
      <w:pPr>
        <w:pStyle w:val="Text"/>
      </w:pPr>
      <w:r w:rsidRPr="00960224">
        <w:t>A graph is a general term for a data structure of objects all referring to each other by references. A hierarchy (or tree) is a degenerate</w:t>
      </w:r>
      <w:r w:rsidR="00554731">
        <w:t xml:space="preserve"> form of graph. Domain-</w:t>
      </w:r>
      <w:r w:rsidRPr="00960224">
        <w:t>specific object models often describe a network of references that are best described as a graph of objects. The health of your object graph is vitally important to the stability of your application. That</w:t>
      </w:r>
      <w:r w:rsidR="00771424">
        <w:t>'</w:t>
      </w:r>
      <w:r w:rsidRPr="00960224">
        <w:t>s why is important to make sure references within the graph remain consistent to your business rules and/or constraints defined in the database.</w:t>
      </w:r>
    </w:p>
    <w:p w14:paraId="2E7BCD1B" w14:textId="77777777" w:rsidR="00727564" w:rsidRPr="00960224" w:rsidRDefault="001D066C" w:rsidP="00960224">
      <w:pPr>
        <w:pStyle w:val="Text"/>
      </w:pPr>
      <w:r w:rsidRPr="00960224">
        <w:t>LINQ to SQL</w:t>
      </w:r>
      <w:r w:rsidR="00727564" w:rsidRPr="00960224">
        <w:t xml:space="preserve"> does not automatically manage consistency of relationship references for</w:t>
      </w:r>
      <w:r w:rsidR="00554731">
        <w:t xml:space="preserve"> you. When relationships are bi</w:t>
      </w:r>
      <w:r w:rsidR="00727564" w:rsidRPr="00960224">
        <w:t xml:space="preserve">directional a change to one side of the relationship should automatically update the other. Note that it is uncommon for normal objects to behave this way so it is unlikely that you would have designed your objects this way otherwise. </w:t>
      </w:r>
    </w:p>
    <w:p w14:paraId="5E784146" w14:textId="77777777" w:rsidR="00727564" w:rsidRPr="00960224" w:rsidRDefault="001D066C" w:rsidP="00960224">
      <w:pPr>
        <w:pStyle w:val="Text"/>
      </w:pPr>
      <w:r w:rsidRPr="00960224">
        <w:t>LINQ to SQL</w:t>
      </w:r>
      <w:r w:rsidR="00727564" w:rsidRPr="00960224">
        <w:t xml:space="preserve"> does provide a few mechanism</w:t>
      </w:r>
      <w:r w:rsidR="001E4E5C" w:rsidRPr="00960224">
        <w:t>s</w:t>
      </w:r>
      <w:r w:rsidR="00727564" w:rsidRPr="00960224">
        <w:t xml:space="preserve"> to make this work easy and a pattern for you to follow to make sure you are managing your references correctly. Entity classes generated by the code generation tool will automatically implement the correct patterns.</w:t>
      </w:r>
    </w:p>
    <w:p w14:paraId="466D0AAC" w14:textId="77777777" w:rsidR="00554731" w:rsidRPr="00E844C0" w:rsidRDefault="00E844C0" w:rsidP="009F0B9A">
      <w:pPr>
        <w:pStyle w:val="Code"/>
        <w:rPr>
          <w:rStyle w:val="MultilanguageMarkerAuto"/>
        </w:rPr>
      </w:pPr>
      <w:r w:rsidRPr="00E844C0">
        <w:rPr>
          <w:rStyle w:val="MultilanguageMarkerAuto"/>
        </w:rPr>
        <w:t>[C#]</w:t>
      </w:r>
    </w:p>
    <w:p w14:paraId="603F4611" w14:textId="77777777" w:rsidR="00554731" w:rsidRDefault="009F0B9A" w:rsidP="009F0B9A">
      <w:pPr>
        <w:pStyle w:val="Code"/>
        <w:rPr>
          <w:rStyle w:val="Codefragment"/>
        </w:rPr>
      </w:pPr>
      <w:r w:rsidRPr="00BD4CDC">
        <w:rPr>
          <w:rStyle w:val="Codefragment"/>
          <w:color w:val="0000FF"/>
        </w:rPr>
        <w:t xml:space="preserve">public </w:t>
      </w:r>
      <w:r>
        <w:rPr>
          <w:rStyle w:val="Codefragment"/>
          <w:color w:val="0000FF"/>
        </w:rPr>
        <w:t xml:space="preserve">class </w:t>
      </w:r>
      <w:r w:rsidRPr="00E21A0A">
        <w:rPr>
          <w:rStyle w:val="Codefragment"/>
          <w:color w:val="008080"/>
        </w:rPr>
        <w:t>Customer</w:t>
      </w:r>
      <w:r w:rsidRPr="00BD4CDC">
        <w:rPr>
          <w:rStyle w:val="Codefragment"/>
        </w:rPr>
        <w:t>() {</w:t>
      </w:r>
    </w:p>
    <w:p w14:paraId="766FF55B" w14:textId="77777777" w:rsidR="00554731" w:rsidRDefault="009F0B9A" w:rsidP="009F0B9A">
      <w:pPr>
        <w:pStyle w:val="Code"/>
        <w:rPr>
          <w:rStyle w:val="Codefragment"/>
        </w:rPr>
      </w:pPr>
      <w:r>
        <w:rPr>
          <w:rStyle w:val="Codefragment"/>
        </w:rPr>
        <w:tab/>
      </w:r>
      <w:r w:rsidRPr="00BD4CDC">
        <w:rPr>
          <w:rStyle w:val="Codefragment"/>
          <w:color w:val="0000FF"/>
        </w:rPr>
        <w:t>this</w:t>
      </w:r>
      <w:r>
        <w:rPr>
          <w:rStyle w:val="Codefragment"/>
          <w:color w:val="008080"/>
        </w:rPr>
        <w:t>.</w:t>
      </w:r>
      <w:r>
        <w:rPr>
          <w:rStyle w:val="Codefragment"/>
        </w:rPr>
        <w:t>_Orders =</w:t>
      </w:r>
    </w:p>
    <w:p w14:paraId="40249593" w14:textId="77777777" w:rsidR="00554731" w:rsidRDefault="009F0B9A" w:rsidP="009F0B9A">
      <w:pPr>
        <w:pStyle w:val="Code"/>
        <w:rPr>
          <w:rStyle w:val="Codefragment"/>
        </w:rPr>
      </w:pPr>
      <w:r>
        <w:rPr>
          <w:rStyle w:val="Codefragment"/>
        </w:rPr>
        <w:tab/>
      </w:r>
      <w:r>
        <w:rPr>
          <w:rStyle w:val="Codefragment"/>
        </w:rPr>
        <w:tab/>
      </w:r>
      <w:r w:rsidRPr="002F4D67">
        <w:rPr>
          <w:rStyle w:val="Codefragment"/>
          <w:color w:val="0000FF"/>
        </w:rPr>
        <w:t>new</w:t>
      </w:r>
      <w:r w:rsidRPr="00AD158B">
        <w:rPr>
          <w:rStyle w:val="Codefragment"/>
        </w:rPr>
        <w:t xml:space="preserve"> </w:t>
      </w:r>
      <w:r w:rsidRPr="002F4D67">
        <w:rPr>
          <w:rStyle w:val="Codefragment"/>
          <w:color w:val="008080"/>
        </w:rPr>
        <w:t>EntitySet</w:t>
      </w:r>
      <w:r w:rsidRPr="00AD158B">
        <w:rPr>
          <w:rStyle w:val="Codefragment"/>
        </w:rPr>
        <w:t>&lt;</w:t>
      </w:r>
      <w:r w:rsidRPr="00AD158B">
        <w:rPr>
          <w:rStyle w:val="Codefragment"/>
          <w:color w:val="008080"/>
        </w:rPr>
        <w:t>Order</w:t>
      </w:r>
      <w:r w:rsidRPr="00AD158B">
        <w:rPr>
          <w:rStyle w:val="Codefragment"/>
        </w:rPr>
        <w:t>&gt;(</w:t>
      </w:r>
    </w:p>
    <w:p w14:paraId="568B096F" w14:textId="77777777" w:rsidR="009F0B9A" w:rsidRPr="002F4D67" w:rsidRDefault="009F0B9A" w:rsidP="009F0B9A">
      <w:pPr>
        <w:pStyle w:val="Code"/>
        <w:rPr>
          <w:rStyle w:val="Codefragment"/>
        </w:rPr>
      </w:pPr>
      <w:r>
        <w:rPr>
          <w:rFonts w:cs="Courier New"/>
        </w:rPr>
        <w:t xml:space="preserve">      </w:t>
      </w:r>
      <w:r>
        <w:rPr>
          <w:rFonts w:cs="Courier New"/>
        </w:rPr>
        <w:tab/>
      </w:r>
      <w:r w:rsidRPr="002F4D67">
        <w:rPr>
          <w:rStyle w:val="Codefragment"/>
          <w:color w:val="0000FF"/>
        </w:rPr>
        <w:t>new</w:t>
      </w:r>
      <w:r w:rsidRPr="002F4D67">
        <w:rPr>
          <w:rStyle w:val="Codefragment"/>
        </w:rPr>
        <w:t xml:space="preserve"> </w:t>
      </w:r>
      <w:r w:rsidRPr="002F4D67">
        <w:rPr>
          <w:rStyle w:val="Codefragment"/>
          <w:color w:val="008080"/>
        </w:rPr>
        <w:t>Action</w:t>
      </w:r>
      <w:r w:rsidRPr="002F4D67">
        <w:rPr>
          <w:rStyle w:val="Codefragment"/>
        </w:rPr>
        <w:t>&lt;Order&gt;(</w:t>
      </w:r>
      <w:r w:rsidRPr="002F4D67">
        <w:rPr>
          <w:rStyle w:val="Codefragment"/>
          <w:color w:val="0000FF"/>
        </w:rPr>
        <w:t>this</w:t>
      </w:r>
      <w:r w:rsidRPr="002F4D67">
        <w:rPr>
          <w:rStyle w:val="Codefragment"/>
        </w:rPr>
        <w:t>.attach_Orders),</w:t>
      </w:r>
    </w:p>
    <w:p w14:paraId="2EF5C9C8" w14:textId="77777777" w:rsidR="009F0B9A" w:rsidRPr="002F4D67" w:rsidRDefault="009F0B9A" w:rsidP="009F0B9A">
      <w:pPr>
        <w:pStyle w:val="Code"/>
        <w:rPr>
          <w:rStyle w:val="Codefragment"/>
        </w:rPr>
      </w:pPr>
      <w:r w:rsidRPr="002F4D67">
        <w:rPr>
          <w:rStyle w:val="Codefragment"/>
        </w:rPr>
        <w:tab/>
      </w:r>
      <w:r w:rsidRPr="002F4D67">
        <w:rPr>
          <w:rStyle w:val="Codefragment"/>
        </w:rPr>
        <w:tab/>
      </w:r>
      <w:r w:rsidRPr="002F4D67">
        <w:rPr>
          <w:rStyle w:val="Codefragment"/>
        </w:rPr>
        <w:tab/>
      </w:r>
      <w:r w:rsidRPr="002F4D67">
        <w:rPr>
          <w:rStyle w:val="Codefragment"/>
          <w:color w:val="0000FF"/>
        </w:rPr>
        <w:t>new</w:t>
      </w:r>
      <w:r w:rsidRPr="002F4D67">
        <w:rPr>
          <w:rStyle w:val="Codefragment"/>
        </w:rPr>
        <w:t xml:space="preserve"> </w:t>
      </w:r>
      <w:r w:rsidRPr="002F4D67">
        <w:rPr>
          <w:rStyle w:val="Codefragment"/>
          <w:color w:val="008080"/>
        </w:rPr>
        <w:t>Action</w:t>
      </w:r>
      <w:r w:rsidRPr="002F4D67">
        <w:rPr>
          <w:rStyle w:val="Codefragment"/>
        </w:rPr>
        <w:t>&lt;Order&gt;(</w:t>
      </w:r>
      <w:r w:rsidRPr="002F4D67">
        <w:rPr>
          <w:rStyle w:val="Codefragment"/>
          <w:color w:val="0000FF"/>
        </w:rPr>
        <w:t>this</w:t>
      </w:r>
      <w:r w:rsidRPr="002F4D67">
        <w:rPr>
          <w:rStyle w:val="Codefragment"/>
        </w:rPr>
        <w:t>.detach_Orders));</w:t>
      </w:r>
    </w:p>
    <w:p w14:paraId="264ACB0F" w14:textId="77777777" w:rsidR="009F0B9A" w:rsidRDefault="009F0B9A" w:rsidP="009F0B9A">
      <w:pPr>
        <w:pStyle w:val="Code"/>
        <w:rPr>
          <w:rStyle w:val="Codefragment"/>
        </w:rPr>
      </w:pPr>
      <w:r w:rsidRPr="002F4D67">
        <w:rPr>
          <w:rStyle w:val="Codefragment"/>
        </w:rPr>
        <w:t>);</w:t>
      </w:r>
      <w:r>
        <w:rPr>
          <w:rStyle w:val="Codefragment"/>
        </w:rPr>
        <w:t>}</w:t>
      </w:r>
    </w:p>
    <w:p w14:paraId="1E5CCA47" w14:textId="77777777" w:rsidR="00554731" w:rsidRDefault="00554731" w:rsidP="009F0B9A">
      <w:pPr>
        <w:pStyle w:val="Code"/>
        <w:rPr>
          <w:rStyle w:val="Codefragment"/>
        </w:rPr>
      </w:pPr>
    </w:p>
    <w:p w14:paraId="68C8D8BD" w14:textId="77777777" w:rsidR="00E844C0" w:rsidRDefault="00E844C0" w:rsidP="00960224">
      <w:pPr>
        <w:pStyle w:val="Text"/>
      </w:pPr>
    </w:p>
    <w:p w14:paraId="7C2FA76B" w14:textId="77777777" w:rsidR="00E844C0" w:rsidRPr="00E844C0" w:rsidRDefault="00E844C0" w:rsidP="00E844C0">
      <w:pPr>
        <w:pStyle w:val="Code"/>
        <w:rPr>
          <w:rStyle w:val="MultilanguageMarkerAuto"/>
        </w:rPr>
      </w:pPr>
      <w:r>
        <w:rPr>
          <w:rStyle w:val="MultilanguageMarkerAuto"/>
        </w:rPr>
        <w:t>[Visual Basic]</w:t>
      </w:r>
    </w:p>
    <w:p w14:paraId="4B36AF21" w14:textId="77777777" w:rsidR="00E844C0" w:rsidRDefault="00E844C0" w:rsidP="00E844C0">
      <w:pPr>
        <w:pStyle w:val="Code"/>
        <w:rPr>
          <w:rStyle w:val="Codefragment"/>
        </w:rPr>
      </w:pPr>
      <w:r>
        <w:rPr>
          <w:rStyle w:val="Codefragment"/>
          <w:color w:val="0000FF"/>
        </w:rPr>
        <w:t>P</w:t>
      </w:r>
      <w:r w:rsidRPr="00BD4CDC">
        <w:rPr>
          <w:rStyle w:val="Codefragment"/>
          <w:color w:val="0000FF"/>
        </w:rPr>
        <w:t xml:space="preserve">ublic </w:t>
      </w:r>
      <w:r>
        <w:rPr>
          <w:rStyle w:val="Codefragment"/>
          <w:color w:val="0000FF"/>
        </w:rPr>
        <w:t xml:space="preserve">Class </w:t>
      </w:r>
      <w:r w:rsidRPr="00E21A0A">
        <w:rPr>
          <w:rStyle w:val="Codefragment"/>
          <w:color w:val="008080"/>
        </w:rPr>
        <w:t>Customer</w:t>
      </w:r>
      <w:r>
        <w:rPr>
          <w:rStyle w:val="Codefragment"/>
        </w:rPr>
        <w:t>()</w:t>
      </w:r>
    </w:p>
    <w:p w14:paraId="0BE95730" w14:textId="77777777" w:rsidR="00E844C0" w:rsidRDefault="00E844C0" w:rsidP="00E844C0">
      <w:pPr>
        <w:pStyle w:val="Code"/>
        <w:rPr>
          <w:rStyle w:val="Codefragment"/>
        </w:rPr>
      </w:pPr>
      <w:r>
        <w:rPr>
          <w:rStyle w:val="Codefragment"/>
        </w:rPr>
        <w:tab/>
      </w:r>
      <w:r>
        <w:rPr>
          <w:rStyle w:val="Codefragment"/>
        </w:rPr>
        <w:tab/>
      </w:r>
      <w:r>
        <w:rPr>
          <w:rStyle w:val="Codefragment"/>
        </w:rPr>
        <w:tab/>
        <w:t xml:space="preserve">_Orders = </w:t>
      </w:r>
      <w:r>
        <w:rPr>
          <w:rStyle w:val="Codefragment"/>
          <w:color w:val="0000FF"/>
        </w:rPr>
        <w:t>Ne</w:t>
      </w:r>
      <w:r w:rsidRPr="002F4D67">
        <w:rPr>
          <w:rStyle w:val="Codefragment"/>
          <w:color w:val="0000FF"/>
        </w:rPr>
        <w:t>w</w:t>
      </w:r>
      <w:r w:rsidRPr="00AD158B">
        <w:rPr>
          <w:rStyle w:val="Codefragment"/>
        </w:rPr>
        <w:t xml:space="preserve"> </w:t>
      </w:r>
      <w:r w:rsidRPr="002F4D67">
        <w:rPr>
          <w:rStyle w:val="Codefragment"/>
          <w:color w:val="008080"/>
        </w:rPr>
        <w:t>EntitySet</w:t>
      </w:r>
      <w:r>
        <w:rPr>
          <w:rStyle w:val="Codefragment"/>
        </w:rPr>
        <w:t>(</w:t>
      </w:r>
      <w:r w:rsidRPr="00307C95">
        <w:rPr>
          <w:rStyle w:val="Codefragment"/>
          <w:color w:val="3333FF"/>
        </w:rPr>
        <w:t>Of</w:t>
      </w:r>
      <w:r>
        <w:rPr>
          <w:rStyle w:val="Codefragment"/>
        </w:rPr>
        <w:t xml:space="preserve"> </w:t>
      </w:r>
      <w:r w:rsidRPr="00AD158B">
        <w:rPr>
          <w:rStyle w:val="Codefragment"/>
          <w:color w:val="008080"/>
        </w:rPr>
        <w:t>Order</w:t>
      </w:r>
      <w:r>
        <w:rPr>
          <w:rStyle w:val="Codefragment"/>
        </w:rPr>
        <w:t>)</w:t>
      </w:r>
      <w:r w:rsidRPr="00AD158B">
        <w:rPr>
          <w:rStyle w:val="Codefragment"/>
        </w:rPr>
        <w:t>(</w:t>
      </w:r>
      <w:r>
        <w:rPr>
          <w:rStyle w:val="Codefragment"/>
        </w:rPr>
        <w:t xml:space="preserve"> _</w:t>
      </w:r>
    </w:p>
    <w:p w14:paraId="11C289E2" w14:textId="77777777" w:rsidR="00E844C0" w:rsidRPr="002F4D67" w:rsidRDefault="00E844C0" w:rsidP="00E844C0">
      <w:pPr>
        <w:pStyle w:val="Code"/>
        <w:rPr>
          <w:rStyle w:val="Codefragment"/>
        </w:rPr>
      </w:pPr>
      <w:r>
        <w:rPr>
          <w:rFonts w:cs="Courier New"/>
        </w:rPr>
        <w:t xml:space="preserve">      </w:t>
      </w:r>
      <w:r>
        <w:rPr>
          <w:rFonts w:cs="Courier New"/>
        </w:rPr>
        <w:tab/>
      </w:r>
      <w:r>
        <w:rPr>
          <w:rFonts w:cs="Courier New"/>
        </w:rPr>
        <w:tab/>
        <w:t xml:space="preserve">  </w:t>
      </w:r>
      <w:r>
        <w:rPr>
          <w:rStyle w:val="Codefragment"/>
          <w:color w:val="0000FF"/>
        </w:rPr>
        <w:t>N</w:t>
      </w:r>
      <w:r w:rsidRPr="002F4D67">
        <w:rPr>
          <w:rStyle w:val="Codefragment"/>
          <w:color w:val="0000FF"/>
        </w:rPr>
        <w:t>ew</w:t>
      </w:r>
      <w:r w:rsidRPr="002F4D67">
        <w:rPr>
          <w:rStyle w:val="Codefragment"/>
        </w:rPr>
        <w:t xml:space="preserve"> </w:t>
      </w:r>
      <w:r w:rsidRPr="002F4D67">
        <w:rPr>
          <w:rStyle w:val="Codefragment"/>
          <w:color w:val="008080"/>
        </w:rPr>
        <w:t>Action</w:t>
      </w:r>
      <w:r>
        <w:rPr>
          <w:rStyle w:val="Codefragment"/>
        </w:rPr>
        <w:t>(</w:t>
      </w:r>
      <w:r w:rsidRPr="00307C95">
        <w:rPr>
          <w:rStyle w:val="Codefragment"/>
          <w:color w:val="3333FF"/>
        </w:rPr>
        <w:t>Of</w:t>
      </w:r>
      <w:r>
        <w:rPr>
          <w:rStyle w:val="Codefragment"/>
        </w:rPr>
        <w:t xml:space="preserve"> </w:t>
      </w:r>
      <w:r w:rsidRPr="002F4D67">
        <w:rPr>
          <w:rStyle w:val="Codefragment"/>
        </w:rPr>
        <w:t>Order</w:t>
      </w:r>
      <w:r>
        <w:rPr>
          <w:rStyle w:val="Codefragment"/>
        </w:rPr>
        <w:t>)</w:t>
      </w:r>
      <w:r w:rsidRPr="002F4D67">
        <w:rPr>
          <w:rStyle w:val="Codefragment"/>
        </w:rPr>
        <w:t>(attach_Orders),</w:t>
      </w:r>
      <w:r>
        <w:rPr>
          <w:rStyle w:val="Codefragment"/>
        </w:rPr>
        <w:t xml:space="preserve"> _</w:t>
      </w:r>
    </w:p>
    <w:p w14:paraId="6F30547A" w14:textId="77777777" w:rsidR="00E844C0" w:rsidRPr="002F4D67" w:rsidRDefault="00E844C0" w:rsidP="00E844C0">
      <w:pPr>
        <w:pStyle w:val="Code"/>
        <w:rPr>
          <w:rStyle w:val="Codefragment"/>
        </w:rPr>
      </w:pPr>
      <w:r>
        <w:rPr>
          <w:rStyle w:val="Codefragment"/>
        </w:rPr>
        <w:tab/>
      </w:r>
      <w:r>
        <w:rPr>
          <w:rStyle w:val="Codefragment"/>
        </w:rPr>
        <w:tab/>
      </w:r>
      <w:r w:rsidRPr="002F4D67">
        <w:rPr>
          <w:rStyle w:val="Codefragment"/>
        </w:rPr>
        <w:tab/>
      </w:r>
      <w:r w:rsidRPr="002F4D67">
        <w:rPr>
          <w:rStyle w:val="Codefragment"/>
        </w:rPr>
        <w:tab/>
      </w:r>
      <w:r w:rsidRPr="002F4D67">
        <w:rPr>
          <w:rStyle w:val="Codefragment"/>
        </w:rPr>
        <w:tab/>
      </w:r>
      <w:r>
        <w:rPr>
          <w:rStyle w:val="Codefragment"/>
          <w:color w:val="0000FF"/>
        </w:rPr>
        <w:t xml:space="preserve">  N</w:t>
      </w:r>
      <w:r w:rsidRPr="002F4D67">
        <w:rPr>
          <w:rStyle w:val="Codefragment"/>
          <w:color w:val="0000FF"/>
        </w:rPr>
        <w:t>ew</w:t>
      </w:r>
      <w:r w:rsidRPr="002F4D67">
        <w:rPr>
          <w:rStyle w:val="Codefragment"/>
        </w:rPr>
        <w:t xml:space="preserve"> </w:t>
      </w:r>
      <w:r w:rsidRPr="002F4D67">
        <w:rPr>
          <w:rStyle w:val="Codefragment"/>
          <w:color w:val="008080"/>
        </w:rPr>
        <w:t>Action</w:t>
      </w:r>
      <w:r>
        <w:rPr>
          <w:rStyle w:val="Codefragment"/>
        </w:rPr>
        <w:t>(</w:t>
      </w:r>
      <w:r w:rsidRPr="00307C95">
        <w:rPr>
          <w:rStyle w:val="Codefragment"/>
          <w:color w:val="3333FF"/>
        </w:rPr>
        <w:t>Of</w:t>
      </w:r>
      <w:r>
        <w:rPr>
          <w:rStyle w:val="Codefragment"/>
        </w:rPr>
        <w:t xml:space="preserve"> </w:t>
      </w:r>
      <w:r w:rsidRPr="002F4D67">
        <w:rPr>
          <w:rStyle w:val="Codefragment"/>
        </w:rPr>
        <w:t>O</w:t>
      </w:r>
      <w:r>
        <w:rPr>
          <w:rStyle w:val="Codefragment"/>
        </w:rPr>
        <w:t>rder)</w:t>
      </w:r>
      <w:r w:rsidRPr="002F4D67">
        <w:rPr>
          <w:rStyle w:val="Codefragment"/>
        </w:rPr>
        <w:t>(</w:t>
      </w:r>
      <w:r>
        <w:rPr>
          <w:rStyle w:val="Codefragment"/>
        </w:rPr>
        <w:t>detach_Orders))</w:t>
      </w:r>
    </w:p>
    <w:p w14:paraId="2C25C10F" w14:textId="77777777" w:rsidR="00E844C0" w:rsidRPr="00307C95" w:rsidRDefault="00E844C0" w:rsidP="00E844C0">
      <w:pPr>
        <w:pStyle w:val="Code"/>
        <w:rPr>
          <w:rStyle w:val="Codefragment"/>
          <w:color w:val="3333FF"/>
        </w:rPr>
      </w:pPr>
      <w:r w:rsidRPr="00307C95">
        <w:rPr>
          <w:rStyle w:val="Codefragment"/>
          <w:color w:val="3333FF"/>
        </w:rPr>
        <w:t xml:space="preserve">      End Class</w:t>
      </w:r>
    </w:p>
    <w:p w14:paraId="3F6C3624" w14:textId="77777777" w:rsidR="00E844C0" w:rsidRDefault="00E844C0" w:rsidP="00E844C0">
      <w:pPr>
        <w:pStyle w:val="Code"/>
        <w:rPr>
          <w:rStyle w:val="Codefragment"/>
        </w:rPr>
      </w:pPr>
      <w:r w:rsidRPr="002F4D67">
        <w:rPr>
          <w:rStyle w:val="Codefragment"/>
        </w:rPr>
        <w:t>);</w:t>
      </w:r>
      <w:r>
        <w:rPr>
          <w:rStyle w:val="Codefragment"/>
        </w:rPr>
        <w:t>}</w:t>
      </w:r>
    </w:p>
    <w:p w14:paraId="3565C6D0" w14:textId="77777777" w:rsidR="00E844C0" w:rsidRDefault="00E844C0" w:rsidP="00960224">
      <w:pPr>
        <w:pStyle w:val="Text"/>
      </w:pPr>
    </w:p>
    <w:p w14:paraId="1C88FB32" w14:textId="77777777" w:rsidR="00727564" w:rsidRPr="00960224" w:rsidRDefault="00727564" w:rsidP="00960224">
      <w:pPr>
        <w:pStyle w:val="Text"/>
      </w:pPr>
      <w:r w:rsidRPr="00960224">
        <w:t xml:space="preserve">The </w:t>
      </w:r>
      <w:r w:rsidRPr="00002CE9">
        <w:rPr>
          <w:rStyle w:val="CodeEmbedded"/>
        </w:rPr>
        <w:t>EntitySet&lt;T&gt;</w:t>
      </w:r>
      <w:r w:rsidRPr="00960224">
        <w:t xml:space="preserve"> </w:t>
      </w:r>
      <w:r w:rsidR="00E844C0">
        <w:t>(</w:t>
      </w:r>
      <w:r w:rsidR="00E844C0" w:rsidRPr="00E844C0">
        <w:rPr>
          <w:rStyle w:val="CodeEmbedded"/>
        </w:rPr>
        <w:t>EntitySet(OfT)</w:t>
      </w:r>
      <w:r w:rsidR="00E844C0">
        <w:t xml:space="preserve"> in Visual Basic) </w:t>
      </w:r>
      <w:r w:rsidRPr="00960224">
        <w:t>type has a constructor that allow</w:t>
      </w:r>
      <w:r w:rsidR="00554731">
        <w:t>s</w:t>
      </w:r>
      <w:r w:rsidRPr="00960224">
        <w:t xml:space="preserve"> you to supply two delegates to be used as callbacks, the first when an item is added to the collection,</w:t>
      </w:r>
      <w:r w:rsidR="00554731">
        <w:t xml:space="preserve"> the second when it is removed.</w:t>
      </w:r>
      <w:r w:rsidRPr="00960224">
        <w:t xml:space="preserve"> As you can see from the example, the code you specify for these delegates can and should be written to update the </w:t>
      </w:r>
      <w:r w:rsidR="00554731">
        <w:t xml:space="preserve">reverse relationship property. </w:t>
      </w:r>
      <w:r w:rsidRPr="00960224">
        <w:t xml:space="preserve">This is how the </w:t>
      </w:r>
      <w:r w:rsidRPr="00002CE9">
        <w:rPr>
          <w:rStyle w:val="CodeEmbedded"/>
        </w:rPr>
        <w:t>Customer</w:t>
      </w:r>
      <w:r w:rsidRPr="00960224">
        <w:t xml:space="preserve"> property on an </w:t>
      </w:r>
      <w:r w:rsidRPr="00002CE9">
        <w:rPr>
          <w:rStyle w:val="CodeEmbedded"/>
        </w:rPr>
        <w:t>Order</w:t>
      </w:r>
      <w:r w:rsidRPr="00960224">
        <w:t xml:space="preserve"> instance is automatically changed when an order is added to a customer</w:t>
      </w:r>
      <w:r w:rsidR="00771424">
        <w:t>'</w:t>
      </w:r>
      <w:r w:rsidRPr="00960224">
        <w:t xml:space="preserve">s </w:t>
      </w:r>
      <w:r w:rsidRPr="00002CE9">
        <w:rPr>
          <w:rStyle w:val="CodeEmbedded"/>
        </w:rPr>
        <w:t>Orders</w:t>
      </w:r>
      <w:r w:rsidRPr="00960224">
        <w:t xml:space="preserve"> collection.</w:t>
      </w:r>
    </w:p>
    <w:p w14:paraId="4E197AA4" w14:textId="77777777" w:rsidR="00727564" w:rsidRPr="00960224" w:rsidRDefault="00727564" w:rsidP="00960224">
      <w:pPr>
        <w:pStyle w:val="Text"/>
      </w:pPr>
      <w:r w:rsidRPr="00960224">
        <w:t>Implementing the relationship on</w:t>
      </w:r>
      <w:r w:rsidR="00554731">
        <w:t xml:space="preserve"> the other end is not as easy. </w:t>
      </w:r>
      <w:r w:rsidRPr="00960224">
        <w:t xml:space="preserve">The </w:t>
      </w:r>
      <w:r w:rsidRPr="00002CE9">
        <w:rPr>
          <w:rStyle w:val="CodeEmbedded"/>
        </w:rPr>
        <w:t>EntityRef&lt;T&gt;</w:t>
      </w:r>
      <w:r w:rsidRPr="00960224">
        <w:t xml:space="preserve"> </w:t>
      </w:r>
      <w:r w:rsidR="00E844C0">
        <w:t>(</w:t>
      </w:r>
      <w:r w:rsidR="00E844C0">
        <w:rPr>
          <w:rStyle w:val="CodeEmbedded"/>
        </w:rPr>
        <w:t>EntityRef</w:t>
      </w:r>
      <w:r w:rsidR="00E844C0" w:rsidRPr="00E844C0">
        <w:rPr>
          <w:rStyle w:val="CodeEmbedded"/>
        </w:rPr>
        <w:t>(OfT)</w:t>
      </w:r>
      <w:r w:rsidR="00E844C0">
        <w:t xml:space="preserve"> in Visual Basic) </w:t>
      </w:r>
      <w:r w:rsidRPr="00960224">
        <w:t xml:space="preserve">is </w:t>
      </w:r>
      <w:r w:rsidR="009F7C28" w:rsidRPr="00960224">
        <w:t xml:space="preserve">a </w:t>
      </w:r>
      <w:r w:rsidRPr="00960224">
        <w:t>value type defined to contain as little additional overhead from the actual object reference as possible. It has no room for a pair of del</w:t>
      </w:r>
      <w:r w:rsidR="00554731">
        <w:t>egates.</w:t>
      </w:r>
      <w:r w:rsidRPr="00960224">
        <w:t xml:space="preserve"> Instead the code managing graph consistency of singleton references should be embedded in the property accessors themselves.</w:t>
      </w:r>
    </w:p>
    <w:p w14:paraId="4282B860" w14:textId="77777777" w:rsidR="00554731" w:rsidRPr="00E844C0" w:rsidRDefault="00E844C0" w:rsidP="00820C4D">
      <w:pPr>
        <w:pStyle w:val="Code"/>
        <w:rPr>
          <w:rStyle w:val="MultilanguageMarkerAuto"/>
        </w:rPr>
      </w:pPr>
      <w:r w:rsidRPr="00E844C0">
        <w:rPr>
          <w:rStyle w:val="MultilanguageMarkerAuto"/>
        </w:rPr>
        <w:t>[C#]</w:t>
      </w:r>
    </w:p>
    <w:p w14:paraId="2BE809B3" w14:textId="77777777" w:rsidR="00554731" w:rsidRDefault="00727564" w:rsidP="00820C4D">
      <w:pPr>
        <w:pStyle w:val="Code"/>
      </w:pPr>
      <w:r>
        <w:t>[</w:t>
      </w:r>
      <w:r>
        <w:rPr>
          <w:color w:val="008080"/>
        </w:rPr>
        <w:t>Association</w:t>
      </w:r>
      <w:r>
        <w:t>(Name=</w:t>
      </w:r>
      <w:r>
        <w:rPr>
          <w:color w:val="800000"/>
        </w:rPr>
        <w:t>"FK_Orders_Customers"</w:t>
      </w:r>
      <w:r>
        <w:t>, Storage=</w:t>
      </w:r>
      <w:r>
        <w:rPr>
          <w:color w:val="800000"/>
        </w:rPr>
        <w:t>"_Customer"</w:t>
      </w:r>
      <w:r>
        <w:t>,</w:t>
      </w:r>
    </w:p>
    <w:p w14:paraId="7FC8F529" w14:textId="77777777" w:rsidR="00554731" w:rsidRDefault="00820C4D" w:rsidP="00820C4D">
      <w:pPr>
        <w:pStyle w:val="Code"/>
      </w:pPr>
      <w:r>
        <w:tab/>
      </w:r>
      <w:r w:rsidR="00727564">
        <w:t>ThisKey=</w:t>
      </w:r>
      <w:r w:rsidR="00727564">
        <w:rPr>
          <w:color w:val="800000"/>
        </w:rPr>
        <w:t>"CustomerID"</w:t>
      </w:r>
      <w:r w:rsidR="00727564">
        <w:t>)]</w:t>
      </w:r>
    </w:p>
    <w:p w14:paraId="5B721DA1" w14:textId="77777777" w:rsidR="00554731" w:rsidRDefault="00727564" w:rsidP="00820C4D">
      <w:pPr>
        <w:pStyle w:val="Code"/>
      </w:pPr>
      <w:r>
        <w:rPr>
          <w:color w:val="0000FF"/>
        </w:rPr>
        <w:t>public</w:t>
      </w:r>
      <w:r>
        <w:t xml:space="preserve"> </w:t>
      </w:r>
      <w:r>
        <w:rPr>
          <w:color w:val="008080"/>
        </w:rPr>
        <w:t>Customer</w:t>
      </w:r>
      <w:r w:rsidR="00820C4D">
        <w:t xml:space="preserve"> Customer {</w:t>
      </w:r>
    </w:p>
    <w:p w14:paraId="43E78D5E" w14:textId="77777777" w:rsidR="00554731" w:rsidRDefault="00820C4D" w:rsidP="00820C4D">
      <w:pPr>
        <w:pStyle w:val="Code"/>
      </w:pPr>
      <w:r>
        <w:tab/>
      </w:r>
      <w:r w:rsidR="00727564">
        <w:rPr>
          <w:color w:val="0000FF"/>
        </w:rPr>
        <w:t>get</w:t>
      </w:r>
      <w:r>
        <w:t xml:space="preserve"> {</w:t>
      </w:r>
    </w:p>
    <w:p w14:paraId="25272DDC" w14:textId="77777777" w:rsidR="00554731" w:rsidRDefault="00820C4D" w:rsidP="00820C4D">
      <w:pPr>
        <w:pStyle w:val="Code"/>
      </w:pPr>
      <w:r>
        <w:tab/>
      </w:r>
      <w:r>
        <w:tab/>
      </w:r>
      <w:r w:rsidR="00727564">
        <w:rPr>
          <w:color w:val="0000FF"/>
        </w:rPr>
        <w:t>return</w:t>
      </w:r>
      <w:r w:rsidR="00727564">
        <w:t xml:space="preserve"> </w:t>
      </w:r>
      <w:r w:rsidR="00727564">
        <w:rPr>
          <w:color w:val="0000FF"/>
        </w:rPr>
        <w:t>this</w:t>
      </w:r>
      <w:r w:rsidR="00727564">
        <w:t>._Customer.Entity;</w:t>
      </w:r>
    </w:p>
    <w:p w14:paraId="6B171B2C" w14:textId="77777777" w:rsidR="00554731" w:rsidRDefault="00820C4D" w:rsidP="00820C4D">
      <w:pPr>
        <w:pStyle w:val="Code"/>
      </w:pPr>
      <w:r>
        <w:tab/>
      </w:r>
      <w:r w:rsidR="00727564">
        <w:t>}</w:t>
      </w:r>
    </w:p>
    <w:p w14:paraId="707A6769" w14:textId="77777777" w:rsidR="00554731" w:rsidRDefault="00820C4D" w:rsidP="00820C4D">
      <w:pPr>
        <w:pStyle w:val="Code"/>
      </w:pPr>
      <w:r>
        <w:tab/>
      </w:r>
      <w:r w:rsidR="00727564">
        <w:rPr>
          <w:color w:val="0000FF"/>
        </w:rPr>
        <w:t>set</w:t>
      </w:r>
      <w:r w:rsidR="00727564">
        <w:t xml:space="preserve"> {</w:t>
      </w:r>
    </w:p>
    <w:p w14:paraId="22DE0DB9" w14:textId="77777777" w:rsidR="00554731" w:rsidRDefault="00820C4D" w:rsidP="00820C4D">
      <w:pPr>
        <w:pStyle w:val="Code"/>
      </w:pPr>
      <w:r>
        <w:tab/>
      </w:r>
      <w:r>
        <w:tab/>
      </w:r>
      <w:r w:rsidR="00727564">
        <w:rPr>
          <w:color w:val="008080"/>
        </w:rPr>
        <w:t>Customer</w:t>
      </w:r>
      <w:r w:rsidR="00727564">
        <w:t xml:space="preserve"> v = </w:t>
      </w:r>
      <w:r w:rsidR="00727564">
        <w:rPr>
          <w:color w:val="0000FF"/>
        </w:rPr>
        <w:t>this</w:t>
      </w:r>
      <w:r w:rsidR="00727564">
        <w:t>._Customer.Entity;</w:t>
      </w:r>
    </w:p>
    <w:p w14:paraId="3BC13F4F" w14:textId="77777777" w:rsidR="00554731" w:rsidRDefault="00820C4D" w:rsidP="00820C4D">
      <w:pPr>
        <w:pStyle w:val="Code"/>
      </w:pPr>
      <w:r>
        <w:tab/>
      </w:r>
      <w:r>
        <w:tab/>
      </w:r>
      <w:r w:rsidR="00727564">
        <w:rPr>
          <w:color w:val="0000FF"/>
        </w:rPr>
        <w:t>if</w:t>
      </w:r>
      <w:r w:rsidR="00727564">
        <w:t xml:space="preserve"> (v != </w:t>
      </w:r>
      <w:r w:rsidR="00727564">
        <w:rPr>
          <w:color w:val="0000FF"/>
        </w:rPr>
        <w:t>value</w:t>
      </w:r>
      <w:r w:rsidR="00727564">
        <w:t>) {</w:t>
      </w:r>
    </w:p>
    <w:p w14:paraId="7FA69003" w14:textId="77777777" w:rsidR="00554731" w:rsidRDefault="00820C4D" w:rsidP="00820C4D">
      <w:pPr>
        <w:pStyle w:val="Code"/>
      </w:pPr>
      <w:r>
        <w:tab/>
      </w:r>
      <w:r>
        <w:tab/>
      </w:r>
      <w:r>
        <w:tab/>
      </w:r>
      <w:r w:rsidR="00727564">
        <w:rPr>
          <w:color w:val="0000FF"/>
        </w:rPr>
        <w:t>if</w:t>
      </w:r>
      <w:r w:rsidR="00727564">
        <w:t xml:space="preserve"> (v != </w:t>
      </w:r>
      <w:r w:rsidR="00727564">
        <w:rPr>
          <w:color w:val="0000FF"/>
        </w:rPr>
        <w:t>null</w:t>
      </w:r>
      <w:r w:rsidR="00727564">
        <w:t>) {</w:t>
      </w:r>
    </w:p>
    <w:p w14:paraId="33EFCCE2" w14:textId="77777777" w:rsidR="00554731" w:rsidRDefault="00820C4D" w:rsidP="00820C4D">
      <w:pPr>
        <w:pStyle w:val="Code"/>
      </w:pPr>
      <w:r>
        <w:tab/>
      </w:r>
      <w:r>
        <w:tab/>
      </w:r>
      <w:r>
        <w:tab/>
      </w:r>
      <w:r>
        <w:tab/>
      </w:r>
      <w:r w:rsidR="00727564">
        <w:rPr>
          <w:color w:val="0000FF"/>
        </w:rPr>
        <w:t>this</w:t>
      </w:r>
      <w:r w:rsidR="00727564">
        <w:t xml:space="preserve">._Customer.Entity = </w:t>
      </w:r>
      <w:r w:rsidR="00727564">
        <w:rPr>
          <w:color w:val="0000FF"/>
        </w:rPr>
        <w:t>null</w:t>
      </w:r>
      <w:r>
        <w:t>;</w:t>
      </w:r>
    </w:p>
    <w:p w14:paraId="1193D571" w14:textId="77777777" w:rsidR="00554731" w:rsidRDefault="00820C4D" w:rsidP="00820C4D">
      <w:pPr>
        <w:pStyle w:val="Code"/>
      </w:pPr>
      <w:r>
        <w:tab/>
      </w:r>
      <w:r>
        <w:tab/>
      </w:r>
      <w:r>
        <w:tab/>
      </w:r>
      <w:r>
        <w:tab/>
      </w:r>
      <w:r w:rsidR="00727564">
        <w:t>v.Orders.Remove(</w:t>
      </w:r>
      <w:r w:rsidR="00727564">
        <w:rPr>
          <w:color w:val="0000FF"/>
        </w:rPr>
        <w:t>this</w:t>
      </w:r>
      <w:r w:rsidR="00727564">
        <w:t>);</w:t>
      </w:r>
    </w:p>
    <w:p w14:paraId="6F7013A2" w14:textId="77777777" w:rsidR="00554731" w:rsidRDefault="00820C4D" w:rsidP="00820C4D">
      <w:pPr>
        <w:pStyle w:val="Code"/>
      </w:pPr>
      <w:r>
        <w:tab/>
      </w:r>
      <w:r>
        <w:tab/>
      </w:r>
      <w:r>
        <w:tab/>
      </w:r>
      <w:r w:rsidR="00727564">
        <w:t>}</w:t>
      </w:r>
    </w:p>
    <w:p w14:paraId="39AE27E9" w14:textId="77777777" w:rsidR="00554731" w:rsidRDefault="00820C4D" w:rsidP="00820C4D">
      <w:pPr>
        <w:pStyle w:val="Code"/>
      </w:pPr>
      <w:r>
        <w:tab/>
      </w:r>
      <w:r>
        <w:tab/>
      </w:r>
      <w:r>
        <w:tab/>
      </w:r>
      <w:r w:rsidR="00727564">
        <w:rPr>
          <w:color w:val="0000FF"/>
        </w:rPr>
        <w:t>this</w:t>
      </w:r>
      <w:r w:rsidR="00727564">
        <w:t xml:space="preserve">._Customer.Entity = </w:t>
      </w:r>
      <w:r w:rsidR="00727564">
        <w:rPr>
          <w:color w:val="0000FF"/>
        </w:rPr>
        <w:t>value</w:t>
      </w:r>
      <w:r w:rsidR="00727564">
        <w:t>;</w:t>
      </w:r>
    </w:p>
    <w:p w14:paraId="693DEB6F" w14:textId="77777777" w:rsidR="00554731" w:rsidRDefault="00820C4D" w:rsidP="00820C4D">
      <w:pPr>
        <w:pStyle w:val="Code"/>
      </w:pPr>
      <w:r>
        <w:tab/>
      </w:r>
      <w:r>
        <w:tab/>
      </w:r>
      <w:r>
        <w:tab/>
      </w:r>
      <w:r w:rsidR="00727564">
        <w:rPr>
          <w:color w:val="0000FF"/>
        </w:rPr>
        <w:t>if</w:t>
      </w:r>
      <w:r w:rsidR="00727564">
        <w:t xml:space="preserve"> (</w:t>
      </w:r>
      <w:r w:rsidR="00727564">
        <w:rPr>
          <w:color w:val="0000FF"/>
        </w:rPr>
        <w:t>value</w:t>
      </w:r>
      <w:r w:rsidR="00727564">
        <w:t xml:space="preserve"> != </w:t>
      </w:r>
      <w:r w:rsidR="00727564">
        <w:rPr>
          <w:color w:val="0000FF"/>
        </w:rPr>
        <w:t>null</w:t>
      </w:r>
      <w:r w:rsidR="00727564">
        <w:t>) {</w:t>
      </w:r>
    </w:p>
    <w:p w14:paraId="077E00B5" w14:textId="77777777" w:rsidR="00554731" w:rsidRDefault="00820C4D" w:rsidP="00820C4D">
      <w:pPr>
        <w:pStyle w:val="Code"/>
      </w:pPr>
      <w:r>
        <w:tab/>
      </w:r>
      <w:r>
        <w:tab/>
      </w:r>
      <w:r>
        <w:tab/>
      </w:r>
      <w:r>
        <w:tab/>
      </w:r>
      <w:r w:rsidR="00727564">
        <w:rPr>
          <w:color w:val="0000FF"/>
        </w:rPr>
        <w:t>value</w:t>
      </w:r>
      <w:r w:rsidR="00727564">
        <w:t>.Orders.Add(</w:t>
      </w:r>
      <w:r w:rsidR="00727564">
        <w:rPr>
          <w:color w:val="0000FF"/>
        </w:rPr>
        <w:t>this</w:t>
      </w:r>
      <w:r w:rsidR="00727564">
        <w:t>);</w:t>
      </w:r>
    </w:p>
    <w:p w14:paraId="07EDCB24" w14:textId="77777777" w:rsidR="00554731" w:rsidRDefault="00820C4D" w:rsidP="00820C4D">
      <w:pPr>
        <w:pStyle w:val="Code"/>
      </w:pPr>
      <w:r>
        <w:tab/>
      </w:r>
      <w:r>
        <w:tab/>
      </w:r>
      <w:r>
        <w:tab/>
      </w:r>
      <w:r w:rsidR="00727564">
        <w:t>}</w:t>
      </w:r>
    </w:p>
    <w:p w14:paraId="4896DE13" w14:textId="77777777" w:rsidR="00554731" w:rsidRDefault="00820C4D" w:rsidP="00820C4D">
      <w:pPr>
        <w:pStyle w:val="Code"/>
      </w:pPr>
      <w:r>
        <w:tab/>
      </w:r>
      <w:r>
        <w:tab/>
      </w:r>
      <w:r w:rsidR="00727564">
        <w:t>}</w:t>
      </w:r>
    </w:p>
    <w:p w14:paraId="5ED24901" w14:textId="77777777" w:rsidR="00554731" w:rsidRDefault="00820C4D" w:rsidP="00820C4D">
      <w:pPr>
        <w:pStyle w:val="Code"/>
      </w:pPr>
      <w:r>
        <w:tab/>
      </w:r>
      <w:r w:rsidR="00727564">
        <w:t>}</w:t>
      </w:r>
    </w:p>
    <w:p w14:paraId="44479DDB" w14:textId="77777777" w:rsidR="00727564" w:rsidRDefault="00727564" w:rsidP="00820C4D">
      <w:pPr>
        <w:pStyle w:val="Code"/>
      </w:pPr>
      <w:r>
        <w:t>}</w:t>
      </w:r>
    </w:p>
    <w:p w14:paraId="0A7FA305" w14:textId="77777777" w:rsidR="00554731" w:rsidRDefault="00554731" w:rsidP="00820C4D">
      <w:pPr>
        <w:pStyle w:val="Code"/>
      </w:pPr>
    </w:p>
    <w:p w14:paraId="5D9D9CBB" w14:textId="77777777" w:rsidR="00E844C0" w:rsidRDefault="00E844C0" w:rsidP="00960224">
      <w:pPr>
        <w:pStyle w:val="Text"/>
      </w:pPr>
    </w:p>
    <w:p w14:paraId="02928854" w14:textId="77777777" w:rsidR="00E844C0" w:rsidRPr="00E844C0" w:rsidRDefault="00E844C0" w:rsidP="00E844C0">
      <w:pPr>
        <w:pStyle w:val="Code"/>
        <w:rPr>
          <w:rStyle w:val="MultilanguageMarkerAuto"/>
        </w:rPr>
      </w:pPr>
      <w:r>
        <w:rPr>
          <w:rStyle w:val="MultilanguageMarkerAuto"/>
        </w:rPr>
        <w:t>[</w:t>
      </w:r>
      <w:r w:rsidRPr="00E844C0">
        <w:rPr>
          <w:rStyle w:val="MultilanguageMarkerAuto"/>
        </w:rPr>
        <w:t>V</w:t>
      </w:r>
      <w:r>
        <w:rPr>
          <w:rStyle w:val="MultilanguageMarkerAuto"/>
        </w:rPr>
        <w:t xml:space="preserve">isual </w:t>
      </w:r>
      <w:r w:rsidRPr="00E844C0">
        <w:rPr>
          <w:rStyle w:val="MultilanguageMarkerAuto"/>
        </w:rPr>
        <w:t>B</w:t>
      </w:r>
      <w:r>
        <w:rPr>
          <w:rStyle w:val="MultilanguageMarkerAuto"/>
        </w:rPr>
        <w:t>asic]</w:t>
      </w:r>
    </w:p>
    <w:p w14:paraId="4A84C28D" w14:textId="77777777" w:rsidR="00E844C0" w:rsidRDefault="00E844C0" w:rsidP="00E844C0">
      <w:pPr>
        <w:pStyle w:val="Code"/>
      </w:pPr>
      <w:r>
        <w:t>&lt;</w:t>
      </w:r>
      <w:r>
        <w:rPr>
          <w:color w:val="008080"/>
        </w:rPr>
        <w:t>Association</w:t>
      </w:r>
      <w:r>
        <w:t>(Name:=</w:t>
      </w:r>
      <w:r>
        <w:rPr>
          <w:color w:val="800000"/>
        </w:rPr>
        <w:t>"FK_Orders_Customers"</w:t>
      </w:r>
      <w:r>
        <w:t>, _</w:t>
      </w:r>
    </w:p>
    <w:p w14:paraId="6228725D" w14:textId="77777777" w:rsidR="00E844C0" w:rsidRDefault="00E844C0" w:rsidP="00E844C0">
      <w:pPr>
        <w:pStyle w:val="Code"/>
      </w:pPr>
      <w:r>
        <w:t xml:space="preserve">         Storage:=</w:t>
      </w:r>
      <w:r>
        <w:rPr>
          <w:color w:val="800000"/>
        </w:rPr>
        <w:t>"_Customer"</w:t>
      </w:r>
      <w:r>
        <w:t>, ThisKey:=</w:t>
      </w:r>
      <w:r>
        <w:rPr>
          <w:color w:val="800000"/>
        </w:rPr>
        <w:t>"CustomerID"</w:t>
      </w:r>
      <w:r>
        <w:t>)&gt; _</w:t>
      </w:r>
    </w:p>
    <w:p w14:paraId="44B85425" w14:textId="77777777" w:rsidR="00E844C0" w:rsidRDefault="00E844C0" w:rsidP="00E844C0">
      <w:pPr>
        <w:pStyle w:val="Code"/>
      </w:pPr>
      <w:r>
        <w:rPr>
          <w:color w:val="0000FF"/>
        </w:rPr>
        <w:t>Public</w:t>
      </w:r>
      <w:r>
        <w:t xml:space="preserve"> </w:t>
      </w:r>
      <w:r w:rsidRPr="00456F19">
        <w:rPr>
          <w:color w:val="3333FF"/>
        </w:rPr>
        <w:t>Property</w:t>
      </w:r>
      <w:r>
        <w:t xml:space="preserve"> Customer As </w:t>
      </w:r>
      <w:r>
        <w:rPr>
          <w:color w:val="008080"/>
        </w:rPr>
        <w:t>Customer</w:t>
      </w:r>
      <w:r>
        <w:t xml:space="preserve"> </w:t>
      </w:r>
    </w:p>
    <w:p w14:paraId="6E80DAAB" w14:textId="77777777" w:rsidR="00E844C0" w:rsidRDefault="00E844C0" w:rsidP="00E844C0">
      <w:pPr>
        <w:pStyle w:val="Code"/>
      </w:pPr>
      <w:r>
        <w:tab/>
      </w:r>
      <w:r>
        <w:rPr>
          <w:color w:val="0000FF"/>
        </w:rPr>
        <w:t>Get</w:t>
      </w:r>
    </w:p>
    <w:p w14:paraId="6051BA0C" w14:textId="77777777" w:rsidR="00E844C0" w:rsidRDefault="00E844C0" w:rsidP="00E844C0">
      <w:pPr>
        <w:pStyle w:val="Code"/>
      </w:pPr>
      <w:r>
        <w:tab/>
      </w:r>
      <w:r>
        <w:tab/>
      </w:r>
      <w:r>
        <w:rPr>
          <w:color w:val="0000FF"/>
        </w:rPr>
        <w:t>Return</w:t>
      </w:r>
      <w:r>
        <w:t xml:space="preserve"> _Customer.Entity</w:t>
      </w:r>
    </w:p>
    <w:p w14:paraId="3A5B35CD" w14:textId="77777777" w:rsidR="00E844C0" w:rsidRDefault="00E844C0" w:rsidP="00E844C0">
      <w:pPr>
        <w:pStyle w:val="Code"/>
      </w:pPr>
      <w:r w:rsidRPr="00456F19">
        <w:rPr>
          <w:color w:val="3333FF"/>
        </w:rPr>
        <w:tab/>
        <w:t>End Get</w:t>
      </w:r>
    </w:p>
    <w:p w14:paraId="582BD256" w14:textId="77777777" w:rsidR="00E844C0" w:rsidRDefault="00E844C0" w:rsidP="00E844C0">
      <w:pPr>
        <w:pStyle w:val="Code"/>
      </w:pPr>
      <w:r>
        <w:tab/>
      </w:r>
      <w:r>
        <w:rPr>
          <w:color w:val="0000FF"/>
        </w:rPr>
        <w:t>Set</w:t>
      </w:r>
      <w:r>
        <w:t xml:space="preserve"> (value </w:t>
      </w:r>
      <w:r w:rsidRPr="00456F19">
        <w:rPr>
          <w:color w:val="3333FF"/>
        </w:rPr>
        <w:t>As</w:t>
      </w:r>
      <w:r>
        <w:t xml:space="preserve"> </w:t>
      </w:r>
      <w:r>
        <w:rPr>
          <w:color w:val="008080"/>
        </w:rPr>
        <w:t>Customer</w:t>
      </w:r>
      <w:r>
        <w:t>)</w:t>
      </w:r>
    </w:p>
    <w:p w14:paraId="2431176B" w14:textId="77777777" w:rsidR="00E844C0" w:rsidRDefault="00E844C0" w:rsidP="00E844C0">
      <w:pPr>
        <w:pStyle w:val="Code"/>
      </w:pPr>
      <w:r w:rsidRPr="00456F19">
        <w:rPr>
          <w:color w:val="3333FF"/>
        </w:rPr>
        <w:tab/>
      </w:r>
      <w:r w:rsidRPr="00456F19">
        <w:rPr>
          <w:color w:val="3333FF"/>
        </w:rPr>
        <w:tab/>
        <w:t xml:space="preserve">Dim </w:t>
      </w:r>
      <w:r>
        <w:t xml:space="preserve">cust </w:t>
      </w:r>
      <w:r w:rsidRPr="00456F19">
        <w:rPr>
          <w:color w:val="3333FF"/>
        </w:rPr>
        <w:t>As</w:t>
      </w:r>
      <w:r>
        <w:t xml:space="preserve"> </w:t>
      </w:r>
      <w:r>
        <w:rPr>
          <w:color w:val="008080"/>
        </w:rPr>
        <w:t>Customer</w:t>
      </w:r>
      <w:r>
        <w:t xml:space="preserve"> v = _customer.Entity</w:t>
      </w:r>
    </w:p>
    <w:p w14:paraId="0A5C261C" w14:textId="77777777" w:rsidR="00E844C0" w:rsidRDefault="00E844C0" w:rsidP="00E844C0">
      <w:pPr>
        <w:pStyle w:val="Code"/>
      </w:pPr>
      <w:r>
        <w:tab/>
      </w:r>
      <w:r>
        <w:tab/>
      </w:r>
      <w:r>
        <w:rPr>
          <w:color w:val="0000FF"/>
        </w:rPr>
        <w:t>if</w:t>
      </w:r>
      <w:r>
        <w:t xml:space="preserve"> cust </w:t>
      </w:r>
      <w:r w:rsidRPr="00456F19">
        <w:rPr>
          <w:color w:val="3333FF"/>
        </w:rPr>
        <w:t>IsNot</w:t>
      </w:r>
      <w:r>
        <w:t xml:space="preserve"> </w:t>
      </w:r>
      <w:r w:rsidRPr="00456F19">
        <w:t>value</w:t>
      </w:r>
      <w:r>
        <w:t xml:space="preserve"> </w:t>
      </w:r>
      <w:r w:rsidRPr="00456F19">
        <w:rPr>
          <w:color w:val="3333FF"/>
        </w:rPr>
        <w:t>Then</w:t>
      </w:r>
    </w:p>
    <w:p w14:paraId="0C2EC988" w14:textId="77777777" w:rsidR="00E844C0" w:rsidRDefault="00E844C0" w:rsidP="00E844C0">
      <w:pPr>
        <w:pStyle w:val="Code"/>
      </w:pPr>
      <w:r>
        <w:tab/>
      </w:r>
      <w:r>
        <w:tab/>
      </w:r>
      <w:r>
        <w:tab/>
      </w:r>
      <w:r>
        <w:rPr>
          <w:color w:val="0000FF"/>
        </w:rPr>
        <w:t>If</w:t>
      </w:r>
      <w:r>
        <w:t xml:space="preserve"> cust </w:t>
      </w:r>
      <w:r w:rsidRPr="00456F19">
        <w:rPr>
          <w:color w:val="3333FF"/>
        </w:rPr>
        <w:t>IsNot</w:t>
      </w:r>
      <w:r>
        <w:t xml:space="preserve"> </w:t>
      </w:r>
      <w:r>
        <w:rPr>
          <w:color w:val="0000FF"/>
        </w:rPr>
        <w:t>Nothing</w:t>
      </w:r>
      <w:r>
        <w:t xml:space="preserve"> </w:t>
      </w:r>
      <w:r w:rsidRPr="00456F19">
        <w:rPr>
          <w:color w:val="3333FF"/>
        </w:rPr>
        <w:t>Then</w:t>
      </w:r>
    </w:p>
    <w:p w14:paraId="79F61336" w14:textId="77777777" w:rsidR="00E844C0" w:rsidRDefault="00E844C0" w:rsidP="00E844C0">
      <w:pPr>
        <w:pStyle w:val="Code"/>
      </w:pPr>
      <w:r>
        <w:tab/>
      </w:r>
      <w:r>
        <w:tab/>
      </w:r>
      <w:r>
        <w:tab/>
      </w:r>
      <w:r>
        <w:tab/>
        <w:t xml:space="preserve">_Customer.Entity = </w:t>
      </w:r>
      <w:r>
        <w:rPr>
          <w:color w:val="0000FF"/>
        </w:rPr>
        <w:t>Nothing</w:t>
      </w:r>
    </w:p>
    <w:p w14:paraId="704BF048" w14:textId="77777777" w:rsidR="00E844C0" w:rsidRDefault="00E844C0" w:rsidP="00E844C0">
      <w:pPr>
        <w:pStyle w:val="Code"/>
      </w:pPr>
      <w:r>
        <w:tab/>
      </w:r>
      <w:r>
        <w:tab/>
      </w:r>
      <w:r>
        <w:tab/>
      </w:r>
      <w:r>
        <w:tab/>
        <w:t>cust.Orders.Remove(</w:t>
      </w:r>
      <w:r>
        <w:rPr>
          <w:color w:val="0000FF"/>
        </w:rPr>
        <w:t>Me</w:t>
      </w:r>
      <w:r>
        <w:t>)</w:t>
      </w:r>
    </w:p>
    <w:p w14:paraId="2C4DE920" w14:textId="77777777" w:rsidR="00E844C0" w:rsidRDefault="00E844C0" w:rsidP="00E844C0">
      <w:pPr>
        <w:pStyle w:val="Code"/>
        <w:rPr>
          <w:color w:val="3333FF"/>
        </w:rPr>
      </w:pPr>
      <w:r w:rsidRPr="00456F19">
        <w:rPr>
          <w:color w:val="3333FF"/>
        </w:rPr>
        <w:tab/>
      </w:r>
      <w:r w:rsidRPr="00456F19">
        <w:rPr>
          <w:color w:val="3333FF"/>
        </w:rPr>
        <w:tab/>
      </w:r>
      <w:r w:rsidRPr="00456F19">
        <w:rPr>
          <w:color w:val="3333FF"/>
        </w:rPr>
        <w:tab/>
        <w:t>End If</w:t>
      </w:r>
    </w:p>
    <w:p w14:paraId="43F54AEA" w14:textId="77777777" w:rsidR="00E844C0" w:rsidRDefault="00E844C0" w:rsidP="00E844C0">
      <w:pPr>
        <w:pStyle w:val="Code"/>
        <w:rPr>
          <w:color w:val="3333FF"/>
        </w:rPr>
      </w:pPr>
    </w:p>
    <w:p w14:paraId="3447C821" w14:textId="77777777" w:rsidR="00E844C0" w:rsidRDefault="00E844C0" w:rsidP="00E844C0">
      <w:pPr>
        <w:pStyle w:val="Code"/>
      </w:pPr>
      <w:r>
        <w:tab/>
      </w:r>
      <w:r>
        <w:tab/>
      </w:r>
      <w:r>
        <w:tab/>
        <w:t xml:space="preserve">_customer.Entity = </w:t>
      </w:r>
      <w:r>
        <w:rPr>
          <w:color w:val="0000FF"/>
        </w:rPr>
        <w:t>value</w:t>
      </w:r>
    </w:p>
    <w:p w14:paraId="40D55AA7" w14:textId="77777777" w:rsidR="00E844C0" w:rsidRDefault="00E844C0" w:rsidP="00E844C0">
      <w:pPr>
        <w:pStyle w:val="Code"/>
      </w:pPr>
      <w:r>
        <w:tab/>
      </w:r>
      <w:r>
        <w:tab/>
      </w:r>
      <w:r>
        <w:tab/>
      </w:r>
      <w:r>
        <w:rPr>
          <w:color w:val="0000FF"/>
        </w:rPr>
        <w:t>if</w:t>
      </w:r>
      <w:r>
        <w:t xml:space="preserve"> </w:t>
      </w:r>
      <w:r w:rsidRPr="00456F19">
        <w:t>value</w:t>
      </w:r>
      <w:r>
        <w:t xml:space="preserve"> </w:t>
      </w:r>
      <w:r w:rsidRPr="00456F19">
        <w:rPr>
          <w:color w:val="3333FF"/>
        </w:rPr>
        <w:t>IsNot</w:t>
      </w:r>
      <w:r>
        <w:t xml:space="preserve"> </w:t>
      </w:r>
      <w:r>
        <w:rPr>
          <w:color w:val="0000FF"/>
        </w:rPr>
        <w:t>Nothing</w:t>
      </w:r>
      <w:r>
        <w:t xml:space="preserve"> </w:t>
      </w:r>
      <w:r w:rsidRPr="00456F19">
        <w:rPr>
          <w:color w:val="3333FF"/>
        </w:rPr>
        <w:t>Then</w:t>
      </w:r>
    </w:p>
    <w:p w14:paraId="54038924" w14:textId="77777777" w:rsidR="00E844C0" w:rsidRDefault="00E844C0" w:rsidP="00E844C0">
      <w:pPr>
        <w:pStyle w:val="Code"/>
      </w:pPr>
      <w:r>
        <w:tab/>
      </w:r>
      <w:r>
        <w:tab/>
      </w:r>
      <w:r>
        <w:tab/>
      </w:r>
      <w:r>
        <w:tab/>
      </w:r>
      <w:r w:rsidRPr="00456F19">
        <w:t>value</w:t>
      </w:r>
      <w:r>
        <w:t>.Orders.Add(</w:t>
      </w:r>
      <w:r>
        <w:rPr>
          <w:color w:val="0000FF"/>
        </w:rPr>
        <w:t>Me</w:t>
      </w:r>
      <w:r>
        <w:t>)</w:t>
      </w:r>
    </w:p>
    <w:p w14:paraId="26B10711" w14:textId="77777777" w:rsidR="00E844C0" w:rsidRDefault="00E844C0" w:rsidP="00E844C0">
      <w:pPr>
        <w:pStyle w:val="Code"/>
        <w:rPr>
          <w:color w:val="3333FF"/>
        </w:rPr>
      </w:pPr>
      <w:r w:rsidRPr="00456F19">
        <w:rPr>
          <w:color w:val="3333FF"/>
        </w:rPr>
        <w:tab/>
      </w:r>
      <w:r w:rsidRPr="00456F19">
        <w:rPr>
          <w:color w:val="3333FF"/>
        </w:rPr>
        <w:tab/>
      </w:r>
      <w:r w:rsidRPr="00456F19">
        <w:rPr>
          <w:color w:val="3333FF"/>
        </w:rPr>
        <w:tab/>
        <w:t>End If</w:t>
      </w:r>
    </w:p>
    <w:p w14:paraId="7068DA9C" w14:textId="77777777" w:rsidR="00E844C0" w:rsidRDefault="00E844C0" w:rsidP="00E844C0">
      <w:pPr>
        <w:pStyle w:val="Code"/>
      </w:pPr>
      <w:r w:rsidRPr="00456F19">
        <w:rPr>
          <w:color w:val="3333FF"/>
        </w:rPr>
        <w:tab/>
      </w:r>
      <w:r w:rsidRPr="00456F19">
        <w:rPr>
          <w:color w:val="3333FF"/>
        </w:rPr>
        <w:tab/>
        <w:t>End If</w:t>
      </w:r>
    </w:p>
    <w:p w14:paraId="01977ECC" w14:textId="77777777" w:rsidR="00E844C0" w:rsidRDefault="00E844C0" w:rsidP="00E844C0">
      <w:pPr>
        <w:pStyle w:val="Code"/>
      </w:pPr>
      <w:r w:rsidRPr="00456F19">
        <w:rPr>
          <w:color w:val="3333FF"/>
        </w:rPr>
        <w:tab/>
        <w:t>End Set</w:t>
      </w:r>
    </w:p>
    <w:p w14:paraId="2BE80FC8" w14:textId="77777777" w:rsidR="00E844C0" w:rsidRDefault="00E844C0" w:rsidP="00E844C0">
      <w:pPr>
        <w:pStyle w:val="Code"/>
      </w:pPr>
      <w:r w:rsidRPr="00456F19">
        <w:rPr>
          <w:color w:val="3333FF"/>
        </w:rPr>
        <w:t>End Property</w:t>
      </w:r>
    </w:p>
    <w:p w14:paraId="00B243ED" w14:textId="77777777" w:rsidR="00E844C0" w:rsidRDefault="00E844C0" w:rsidP="00E844C0">
      <w:pPr>
        <w:pStyle w:val="Code"/>
      </w:pPr>
    </w:p>
    <w:p w14:paraId="51E49906" w14:textId="77777777" w:rsidR="00E844C0" w:rsidRDefault="00E844C0" w:rsidP="00960224">
      <w:pPr>
        <w:pStyle w:val="Text"/>
      </w:pPr>
    </w:p>
    <w:p w14:paraId="49CF6D09" w14:textId="77777777" w:rsidR="00727564" w:rsidRPr="00960224" w:rsidRDefault="00727564" w:rsidP="00960224">
      <w:pPr>
        <w:pStyle w:val="Text"/>
      </w:pPr>
      <w:r w:rsidRPr="00960224">
        <w:t xml:space="preserve">Take a look at the setter. When the </w:t>
      </w:r>
      <w:r w:rsidRPr="00002CE9">
        <w:rPr>
          <w:rStyle w:val="CodeEmbedded"/>
        </w:rPr>
        <w:t>Customer</w:t>
      </w:r>
      <w:r w:rsidRPr="00960224">
        <w:t xml:space="preserve"> property is being changed the order instance is first removed from the current customer</w:t>
      </w:r>
      <w:r w:rsidR="00771424">
        <w:t>'</w:t>
      </w:r>
      <w:r w:rsidRPr="00960224">
        <w:t xml:space="preserve">s </w:t>
      </w:r>
      <w:r w:rsidRPr="00002CE9">
        <w:rPr>
          <w:rStyle w:val="CodeEmbedded"/>
        </w:rPr>
        <w:t>Orders</w:t>
      </w:r>
      <w:r w:rsidRPr="00960224">
        <w:t xml:space="preserve"> collection and then only later added to the new customer</w:t>
      </w:r>
      <w:r w:rsidR="00771424">
        <w:t>'</w:t>
      </w:r>
      <w:r w:rsidRPr="00960224">
        <w:t xml:space="preserve">s collection. Notice that before the call to </w:t>
      </w:r>
      <w:r w:rsidRPr="00002CE9">
        <w:rPr>
          <w:rStyle w:val="CodeEmbedded"/>
        </w:rPr>
        <w:t>Remove()</w:t>
      </w:r>
      <w:r w:rsidRPr="00960224">
        <w:t xml:space="preserve"> is made the actual entity reference is set to </w:t>
      </w:r>
      <w:r w:rsidRPr="00002CE9">
        <w:rPr>
          <w:rStyle w:val="CodeEmbedded"/>
        </w:rPr>
        <w:t>null</w:t>
      </w:r>
      <w:r w:rsidRPr="00960224">
        <w:t xml:space="preserve">. This is done to avoid recursion when the </w:t>
      </w:r>
      <w:r w:rsidRPr="00002CE9">
        <w:rPr>
          <w:rStyle w:val="CodeEmbedded"/>
        </w:rPr>
        <w:t>Remove()</w:t>
      </w:r>
      <w:r w:rsidR="00554731">
        <w:t xml:space="preserve"> method is called.</w:t>
      </w:r>
      <w:r w:rsidRPr="00960224">
        <w:t xml:space="preserve"> Remember, the </w:t>
      </w:r>
      <w:r w:rsidRPr="00002CE9">
        <w:rPr>
          <w:rStyle w:val="CodeEmbedded"/>
        </w:rPr>
        <w:t>EntitySet</w:t>
      </w:r>
      <w:r w:rsidR="00705920" w:rsidRPr="00960224">
        <w:t xml:space="preserve"> will use</w:t>
      </w:r>
      <w:r w:rsidRPr="00960224">
        <w:t xml:space="preserve"> callback delegates to assign this object</w:t>
      </w:r>
      <w:r w:rsidR="00771424">
        <w:t>'</w:t>
      </w:r>
      <w:r w:rsidRPr="00960224">
        <w:t xml:space="preserve">s </w:t>
      </w:r>
      <w:r w:rsidRPr="00002CE9">
        <w:rPr>
          <w:rStyle w:val="CodeEmbedded"/>
        </w:rPr>
        <w:t>Customer</w:t>
      </w:r>
      <w:r w:rsidRPr="00960224">
        <w:t xml:space="preserve"> property to </w:t>
      </w:r>
      <w:r w:rsidRPr="00002CE9">
        <w:rPr>
          <w:rStyle w:val="CodeEmbedded"/>
        </w:rPr>
        <w:t>null</w:t>
      </w:r>
      <w:r w:rsidRPr="00960224">
        <w:t xml:space="preserve">. The same thing happens right before the call to </w:t>
      </w:r>
      <w:r w:rsidRPr="00002CE9">
        <w:rPr>
          <w:rStyle w:val="CodeEmbedded"/>
        </w:rPr>
        <w:t>Add()</w:t>
      </w:r>
      <w:r w:rsidR="00705920" w:rsidRPr="00960224">
        <w:t>. The actual</w:t>
      </w:r>
      <w:r w:rsidRPr="00960224">
        <w:t xml:space="preserve"> entity reference is updated to the new value. This will again curtail any potential recursion and of course accomplish the task of the setter in the first place.</w:t>
      </w:r>
    </w:p>
    <w:p w14:paraId="3596C48B" w14:textId="77777777" w:rsidR="00727564" w:rsidRPr="00960224" w:rsidRDefault="00727564" w:rsidP="00960224">
      <w:pPr>
        <w:pStyle w:val="Text"/>
      </w:pPr>
      <w:r w:rsidRPr="00960224">
        <w:t xml:space="preserve">The definition of a one-to-one relationship is very similar to the definition of a one-to-many relationship from the side of the singleton reference. </w:t>
      </w:r>
      <w:r w:rsidR="00EB5BAE" w:rsidRPr="00960224">
        <w:t>I</w:t>
      </w:r>
      <w:r w:rsidRPr="00960224">
        <w:t xml:space="preserve">nstead of </w:t>
      </w:r>
      <w:r w:rsidRPr="00002CE9">
        <w:rPr>
          <w:rStyle w:val="CodeEmbedded"/>
        </w:rPr>
        <w:t xml:space="preserve">Add() </w:t>
      </w:r>
      <w:r w:rsidRPr="00960224">
        <w:t xml:space="preserve">and </w:t>
      </w:r>
      <w:r w:rsidRPr="00002CE9">
        <w:rPr>
          <w:rStyle w:val="CodeEmbedded"/>
        </w:rPr>
        <w:t>Remove()</w:t>
      </w:r>
      <w:r w:rsidRPr="00960224">
        <w:t xml:space="preserve"> being called</w:t>
      </w:r>
      <w:r w:rsidR="00EB5BAE" w:rsidRPr="00960224">
        <w:t xml:space="preserve">, a new object is assigned or a </w:t>
      </w:r>
      <w:r w:rsidR="006D54C1" w:rsidRPr="00002CE9">
        <w:rPr>
          <w:rStyle w:val="CodeEmbedded"/>
        </w:rPr>
        <w:t>null</w:t>
      </w:r>
      <w:r w:rsidR="006D54C1" w:rsidRPr="00960224">
        <w:t xml:space="preserve"> </w:t>
      </w:r>
      <w:r w:rsidR="00EB5BAE" w:rsidRPr="00960224">
        <w:t>is assigned to sever the relationship.</w:t>
      </w:r>
    </w:p>
    <w:p w14:paraId="73FECCE7" w14:textId="77777777" w:rsidR="00727564" w:rsidRPr="00960224" w:rsidRDefault="00727564" w:rsidP="00960224">
      <w:pPr>
        <w:pStyle w:val="Text"/>
      </w:pPr>
      <w:r w:rsidRPr="00960224">
        <w:t>Again, it is vital that relationship properties maintain the consistency of the object graph.</w:t>
      </w:r>
      <w:r w:rsidR="00422098" w:rsidRPr="00960224">
        <w:t xml:space="preserve"> If the in-memory object graph is inconsistent with the database data, then a runtime exception is generated when the </w:t>
      </w:r>
      <w:r w:rsidR="00422098" w:rsidRPr="00002CE9">
        <w:rPr>
          <w:rStyle w:val="CodeEmbedded"/>
        </w:rPr>
        <w:t>SubmitChanges</w:t>
      </w:r>
      <w:r w:rsidR="00422098" w:rsidRPr="00960224">
        <w:t xml:space="preserve"> method is called. </w:t>
      </w:r>
      <w:r w:rsidRPr="00960224">
        <w:t xml:space="preserve">Consider using the code generation tool to </w:t>
      </w:r>
      <w:r w:rsidR="006D54C1">
        <w:t>maintain</w:t>
      </w:r>
      <w:r w:rsidRPr="00960224">
        <w:t xml:space="preserve"> </w:t>
      </w:r>
      <w:r w:rsidR="00422098" w:rsidRPr="00960224">
        <w:t xml:space="preserve">consistency </w:t>
      </w:r>
      <w:r w:rsidRPr="00960224">
        <w:t>work for you.</w:t>
      </w:r>
    </w:p>
    <w:p w14:paraId="1107B3E8" w14:textId="77777777" w:rsidR="00727564" w:rsidRDefault="009F0B9A" w:rsidP="00960224">
      <w:pPr>
        <w:pStyle w:val="Heading5"/>
      </w:pPr>
      <w:bookmarkStart w:id="834" w:name="_Toc157398754"/>
      <w:r>
        <w:t xml:space="preserve">5.3 </w:t>
      </w:r>
      <w:r w:rsidR="00727564">
        <w:t>Change Notifications</w:t>
      </w:r>
      <w:bookmarkEnd w:id="834"/>
    </w:p>
    <w:p w14:paraId="6F8D73AA" w14:textId="77777777" w:rsidR="00727564" w:rsidRPr="00960224" w:rsidRDefault="00727564" w:rsidP="00960224">
      <w:pPr>
        <w:pStyle w:val="Text"/>
      </w:pPr>
      <w:r w:rsidRPr="00960224">
        <w:t xml:space="preserve">Your objects may participate in the change tracking process. It is not required that they do but if they do they can considerably reduce the amount of overhead needed to keep track of potential object changes. It is likely that your application will retrieve many more objects from queries than will end up being modified. Without proactive help from your objects, the change tracking service is limited in how it can actually track changes. </w:t>
      </w:r>
    </w:p>
    <w:p w14:paraId="209B3D4A" w14:textId="77777777" w:rsidR="00727564" w:rsidRPr="00960224" w:rsidRDefault="00727564" w:rsidP="00960224">
      <w:pPr>
        <w:pStyle w:val="Text"/>
      </w:pPr>
      <w:r w:rsidRPr="00960224">
        <w:t>Since there is no true interception service in the runtime, the formal tracking does not actually occur at all. Instead, duplicate copies of the objects are stored when the</w:t>
      </w:r>
      <w:r w:rsidR="00A365F4" w:rsidRPr="00960224">
        <w:t>y</w:t>
      </w:r>
      <w:r w:rsidRPr="00960224">
        <w:t xml:space="preserve"> are first retrieved. Later, when you call </w:t>
      </w:r>
      <w:r w:rsidRPr="00002CE9">
        <w:rPr>
          <w:rStyle w:val="CodeEmbedded"/>
        </w:rPr>
        <w:t>SubmitChanges()</w:t>
      </w:r>
      <w:r w:rsidRPr="00960224">
        <w:t xml:space="preserve"> these copies are used to compare against the ones you</w:t>
      </w:r>
      <w:r w:rsidR="00771424">
        <w:t>'</w:t>
      </w:r>
      <w:r w:rsidRPr="00960224">
        <w:t>ve been given. If their values differ then the object has been modified. This means that every object requires two copies in memory even if you never change them.</w:t>
      </w:r>
    </w:p>
    <w:p w14:paraId="7E8B155F" w14:textId="77777777" w:rsidR="00727564" w:rsidRPr="00960224" w:rsidRDefault="00727564" w:rsidP="00960224">
      <w:pPr>
        <w:pStyle w:val="Text"/>
      </w:pPr>
      <w:r w:rsidRPr="00960224">
        <w:t>A better solution is to have the objects themselves announce to the change tracking service when they are indeed ch</w:t>
      </w:r>
      <w:r w:rsidR="006D54C1">
        <w:t>anged.</w:t>
      </w:r>
      <w:r w:rsidRPr="00960224">
        <w:t xml:space="preserve"> This can be accomplished by having the object implement an interface that exposes a callback</w:t>
      </w:r>
      <w:r w:rsidR="00FE7DF9" w:rsidRPr="00960224">
        <w:t xml:space="preserve"> event</w:t>
      </w:r>
      <w:r w:rsidRPr="00960224">
        <w:t>. The change tracking service can then wire up each object and receive notifications when they change.</w:t>
      </w:r>
    </w:p>
    <w:p w14:paraId="38BFE761" w14:textId="77777777" w:rsidR="006D54C1" w:rsidRPr="009D118D" w:rsidRDefault="009D118D" w:rsidP="00AD77D1">
      <w:pPr>
        <w:pStyle w:val="Code"/>
        <w:rPr>
          <w:rStyle w:val="MultilanguageMarkerAuto"/>
        </w:rPr>
      </w:pPr>
      <w:r w:rsidRPr="009D118D">
        <w:rPr>
          <w:rStyle w:val="MultilanguageMarkerAuto"/>
        </w:rPr>
        <w:t>[C#]</w:t>
      </w:r>
    </w:p>
    <w:p w14:paraId="351C5678" w14:textId="77777777" w:rsidR="006D54C1" w:rsidRDefault="00727564" w:rsidP="00AD77D1">
      <w:pPr>
        <w:pStyle w:val="Code"/>
      </w:pPr>
      <w:r>
        <w:t>[</w:t>
      </w:r>
      <w:r>
        <w:rPr>
          <w:color w:val="008080"/>
        </w:rPr>
        <w:t>Table</w:t>
      </w:r>
      <w:r>
        <w:t>(Name=</w:t>
      </w:r>
      <w:r>
        <w:rPr>
          <w:color w:val="800000"/>
        </w:rPr>
        <w:t>"Customers"</w:t>
      </w:r>
      <w:r>
        <w:t>)]</w:t>
      </w:r>
    </w:p>
    <w:p w14:paraId="1B2E1875" w14:textId="77777777" w:rsidR="005D7BCB" w:rsidRDefault="00727564" w:rsidP="00AD77D1">
      <w:pPr>
        <w:pStyle w:val="Code"/>
      </w:pPr>
      <w:r>
        <w:rPr>
          <w:color w:val="0000FF"/>
        </w:rPr>
        <w:t>public</w:t>
      </w:r>
      <w:r>
        <w:t xml:space="preserve"> </w:t>
      </w:r>
      <w:r>
        <w:rPr>
          <w:color w:val="0000FF"/>
        </w:rPr>
        <w:t>partial</w:t>
      </w:r>
      <w:r>
        <w:t xml:space="preserve"> </w:t>
      </w:r>
      <w:r>
        <w:rPr>
          <w:color w:val="0000FF"/>
        </w:rPr>
        <w:t>class</w:t>
      </w:r>
      <w:r>
        <w:t xml:space="preserve"> </w:t>
      </w:r>
      <w:r w:rsidRPr="005D7BCB">
        <w:rPr>
          <w:color w:val="008080"/>
        </w:rPr>
        <w:t>Customer</w:t>
      </w:r>
      <w:r w:rsidR="005D7BCB">
        <w:rPr>
          <w:color w:val="008080"/>
        </w:rPr>
        <w:t>:</w:t>
      </w:r>
      <w:r w:rsidR="00A365F4">
        <w:t xml:space="preserve"> </w:t>
      </w:r>
      <w:r w:rsidR="00AF3D2D" w:rsidRPr="005D7BCB">
        <w:rPr>
          <w:color w:val="008080"/>
        </w:rPr>
        <w:t>INotifyPropertyChanging</w:t>
      </w:r>
      <w:r w:rsidR="00A365F4">
        <w:rPr>
          <w:color w:val="008080"/>
        </w:rPr>
        <w:t xml:space="preserve"> </w:t>
      </w:r>
      <w:r>
        <w:t>{</w:t>
      </w:r>
    </w:p>
    <w:p w14:paraId="526CF255" w14:textId="77777777" w:rsidR="006D54C1" w:rsidRDefault="006D54C1" w:rsidP="00AD77D1">
      <w:pPr>
        <w:pStyle w:val="Code"/>
      </w:pPr>
    </w:p>
    <w:p w14:paraId="389978B4" w14:textId="77777777" w:rsidR="006D54C1" w:rsidRDefault="00AD77D1" w:rsidP="00AD77D1">
      <w:pPr>
        <w:pStyle w:val="Code"/>
      </w:pPr>
      <w:r>
        <w:tab/>
      </w:r>
      <w:r w:rsidR="00727564">
        <w:rPr>
          <w:color w:val="0000FF"/>
        </w:rPr>
        <w:t>public</w:t>
      </w:r>
      <w:r w:rsidR="00727564">
        <w:t xml:space="preserve"> </w:t>
      </w:r>
      <w:r w:rsidR="00727564">
        <w:rPr>
          <w:color w:val="0000FF"/>
        </w:rPr>
        <w:t>event</w:t>
      </w:r>
      <w:r w:rsidR="00727564">
        <w:t xml:space="preserve"> </w:t>
      </w:r>
      <w:r w:rsidR="00A46547" w:rsidRPr="005D7BCB">
        <w:rPr>
          <w:color w:val="008080"/>
        </w:rPr>
        <w:t>PropertyChang</w:t>
      </w:r>
      <w:r w:rsidR="002F4D67">
        <w:rPr>
          <w:color w:val="008080"/>
        </w:rPr>
        <w:t>ing</w:t>
      </w:r>
      <w:r w:rsidR="00A46547" w:rsidRPr="005D7BCB">
        <w:rPr>
          <w:color w:val="008080"/>
        </w:rPr>
        <w:t>EventHandler</w:t>
      </w:r>
      <w:r w:rsidR="009F3A22">
        <w:t xml:space="preserve"> Property</w:t>
      </w:r>
      <w:r w:rsidR="00727564">
        <w:t>Changing;</w:t>
      </w:r>
    </w:p>
    <w:p w14:paraId="72B8525A" w14:textId="77777777" w:rsidR="006D54C1" w:rsidRDefault="006D54C1" w:rsidP="00AD77D1">
      <w:pPr>
        <w:pStyle w:val="Code"/>
      </w:pPr>
    </w:p>
    <w:p w14:paraId="243C330B" w14:textId="77777777" w:rsidR="006D54C1" w:rsidRDefault="00AD77D1" w:rsidP="00AD77D1">
      <w:pPr>
        <w:pStyle w:val="Code"/>
      </w:pPr>
      <w:r>
        <w:tab/>
      </w:r>
      <w:r w:rsidR="00727564">
        <w:rPr>
          <w:color w:val="0000FF"/>
        </w:rPr>
        <w:t>private</w:t>
      </w:r>
      <w:r w:rsidR="00727564">
        <w:t xml:space="preserve"> </w:t>
      </w:r>
      <w:r w:rsidR="00727564">
        <w:rPr>
          <w:color w:val="0000FF"/>
        </w:rPr>
        <w:t>void</w:t>
      </w:r>
      <w:r w:rsidR="00727564">
        <w:t xml:space="preserve"> On</w:t>
      </w:r>
      <w:r w:rsidR="009F3A22">
        <w:t>Property</w:t>
      </w:r>
      <w:r w:rsidR="00727564">
        <w:t>Changing() {</w:t>
      </w:r>
    </w:p>
    <w:p w14:paraId="347EF980" w14:textId="77777777" w:rsidR="006D54C1" w:rsidRDefault="00AD77D1" w:rsidP="00AD77D1">
      <w:pPr>
        <w:pStyle w:val="Code"/>
      </w:pPr>
      <w:r>
        <w:tab/>
      </w:r>
      <w:r>
        <w:tab/>
      </w:r>
      <w:r w:rsidR="00727564">
        <w:rPr>
          <w:color w:val="0000FF"/>
        </w:rPr>
        <w:t>if</w:t>
      </w:r>
      <w:r w:rsidR="00727564">
        <w:t xml:space="preserve"> (</w:t>
      </w:r>
      <w:r w:rsidR="00727564">
        <w:rPr>
          <w:color w:val="0000FF"/>
        </w:rPr>
        <w:t>this</w:t>
      </w:r>
      <w:r w:rsidR="00727564">
        <w:t>.</w:t>
      </w:r>
      <w:r w:rsidR="009F3A22">
        <w:t>Property</w:t>
      </w:r>
      <w:r w:rsidR="00727564">
        <w:t xml:space="preserve">Changing != </w:t>
      </w:r>
      <w:r w:rsidR="00727564">
        <w:rPr>
          <w:color w:val="0000FF"/>
        </w:rPr>
        <w:t>null</w:t>
      </w:r>
      <w:r w:rsidR="00727564">
        <w:t>) {</w:t>
      </w:r>
    </w:p>
    <w:p w14:paraId="06366870" w14:textId="77777777" w:rsidR="006D54C1" w:rsidRDefault="00AD77D1" w:rsidP="00AD77D1">
      <w:pPr>
        <w:pStyle w:val="Code"/>
      </w:pPr>
      <w:r>
        <w:tab/>
      </w:r>
      <w:r>
        <w:tab/>
      </w:r>
      <w:r>
        <w:tab/>
      </w:r>
      <w:r w:rsidR="00727564">
        <w:rPr>
          <w:color w:val="0000FF"/>
        </w:rPr>
        <w:t>this</w:t>
      </w:r>
      <w:r w:rsidR="00727564">
        <w:t>.</w:t>
      </w:r>
      <w:r w:rsidR="009F3A22">
        <w:t>Property</w:t>
      </w:r>
      <w:r w:rsidR="00727564">
        <w:t>Changing(</w:t>
      </w:r>
      <w:r w:rsidR="00727564">
        <w:rPr>
          <w:color w:val="0000FF"/>
        </w:rPr>
        <w:t>this</w:t>
      </w:r>
      <w:r w:rsidR="00727564">
        <w:t xml:space="preserve">, </w:t>
      </w:r>
      <w:r w:rsidR="002F4D67">
        <w:t>emptyEventArgs</w:t>
      </w:r>
      <w:r w:rsidR="009F3A22">
        <w:t>)</w:t>
      </w:r>
      <w:r w:rsidR="00727564">
        <w:t>;</w:t>
      </w:r>
    </w:p>
    <w:p w14:paraId="7051485B" w14:textId="77777777" w:rsidR="006D54C1" w:rsidRDefault="00AD77D1" w:rsidP="00AD77D1">
      <w:pPr>
        <w:pStyle w:val="Code"/>
      </w:pPr>
      <w:r>
        <w:tab/>
      </w:r>
      <w:r>
        <w:tab/>
      </w:r>
      <w:r w:rsidR="00727564">
        <w:t>}</w:t>
      </w:r>
    </w:p>
    <w:p w14:paraId="7951C9AF" w14:textId="77777777" w:rsidR="006D54C1" w:rsidRPr="006D54C1" w:rsidRDefault="00AD77D1" w:rsidP="00AD77D1">
      <w:pPr>
        <w:pStyle w:val="Code"/>
      </w:pPr>
      <w:r>
        <w:tab/>
      </w:r>
      <w:r w:rsidR="00727564">
        <w:t>}</w:t>
      </w:r>
    </w:p>
    <w:p w14:paraId="51B33DBA" w14:textId="77777777" w:rsidR="006D54C1" w:rsidRPr="006D54C1" w:rsidRDefault="006D54C1" w:rsidP="00AD77D1">
      <w:pPr>
        <w:pStyle w:val="Code"/>
      </w:pPr>
    </w:p>
    <w:p w14:paraId="6453EBD9" w14:textId="77777777" w:rsidR="006D54C1" w:rsidRDefault="00AD77D1" w:rsidP="00AD77D1">
      <w:pPr>
        <w:pStyle w:val="Code"/>
      </w:pPr>
      <w:r>
        <w:rPr>
          <w:color w:val="0000FF"/>
        </w:rPr>
        <w:tab/>
      </w:r>
      <w:r w:rsidR="00727564">
        <w:rPr>
          <w:color w:val="0000FF"/>
        </w:rPr>
        <w:t>private</w:t>
      </w:r>
      <w:r w:rsidR="00727564">
        <w:t xml:space="preserve"> </w:t>
      </w:r>
      <w:r w:rsidR="00727564">
        <w:rPr>
          <w:color w:val="0000FF"/>
        </w:rPr>
        <w:t>string</w:t>
      </w:r>
      <w:r>
        <w:t xml:space="preserve"> _CustomerID;</w:t>
      </w:r>
    </w:p>
    <w:p w14:paraId="028BD786" w14:textId="77777777" w:rsidR="006D54C1" w:rsidRDefault="006D54C1" w:rsidP="00AD77D1">
      <w:pPr>
        <w:pStyle w:val="Code"/>
      </w:pPr>
    </w:p>
    <w:p w14:paraId="49D7F48A" w14:textId="77777777" w:rsidR="006D54C1" w:rsidRDefault="00AD77D1" w:rsidP="00AD77D1">
      <w:pPr>
        <w:pStyle w:val="Code"/>
      </w:pPr>
      <w:r>
        <w:tab/>
      </w:r>
      <w:r w:rsidR="00727564">
        <w:t>[</w:t>
      </w:r>
      <w:r w:rsidR="00727564">
        <w:rPr>
          <w:color w:val="008080"/>
        </w:rPr>
        <w:t>Column</w:t>
      </w:r>
      <w:r w:rsidR="00727564">
        <w:t>(Storage=</w:t>
      </w:r>
      <w:r w:rsidR="00727564">
        <w:rPr>
          <w:color w:val="800000"/>
        </w:rPr>
        <w:t>"_CustomerID"</w:t>
      </w:r>
      <w:r w:rsidR="00727564">
        <w:t xml:space="preserve">, </w:t>
      </w:r>
      <w:r w:rsidR="00A46547">
        <w:t>IsPrimaryKey</w:t>
      </w:r>
      <w:r w:rsidR="00727564">
        <w:t>=</w:t>
      </w:r>
      <w:r w:rsidR="00727564">
        <w:rPr>
          <w:color w:val="0000FF"/>
        </w:rPr>
        <w:t>true</w:t>
      </w:r>
      <w:r w:rsidR="00727564">
        <w:t>)]</w:t>
      </w:r>
    </w:p>
    <w:p w14:paraId="7CCD2933" w14:textId="77777777" w:rsidR="006D54C1" w:rsidRDefault="00AD77D1" w:rsidP="00AD77D1">
      <w:pPr>
        <w:pStyle w:val="Code"/>
      </w:pPr>
      <w:r>
        <w:tab/>
      </w:r>
      <w:r w:rsidR="00727564">
        <w:rPr>
          <w:color w:val="0000FF"/>
        </w:rPr>
        <w:t>public</w:t>
      </w:r>
      <w:r w:rsidR="00727564">
        <w:t xml:space="preserve"> </w:t>
      </w:r>
      <w:r w:rsidR="00727564">
        <w:rPr>
          <w:color w:val="0000FF"/>
        </w:rPr>
        <w:t>string</w:t>
      </w:r>
      <w:r w:rsidR="00727564">
        <w:t xml:space="preserve"> CustomerID {</w:t>
      </w:r>
    </w:p>
    <w:p w14:paraId="65B27CEA" w14:textId="77777777" w:rsidR="006D54C1" w:rsidRDefault="00AD77D1" w:rsidP="00AD77D1">
      <w:pPr>
        <w:pStyle w:val="Code"/>
      </w:pPr>
      <w:r>
        <w:tab/>
      </w:r>
      <w:r>
        <w:tab/>
      </w:r>
      <w:r w:rsidR="00727564">
        <w:rPr>
          <w:color w:val="0000FF"/>
        </w:rPr>
        <w:t>get</w:t>
      </w:r>
      <w:r>
        <w:t xml:space="preserve"> {</w:t>
      </w:r>
    </w:p>
    <w:p w14:paraId="0B6F12B9" w14:textId="77777777" w:rsidR="006D54C1" w:rsidRDefault="00AD77D1" w:rsidP="00AD77D1">
      <w:pPr>
        <w:pStyle w:val="Code"/>
      </w:pPr>
      <w:r>
        <w:tab/>
      </w:r>
      <w:r>
        <w:tab/>
      </w:r>
      <w:r>
        <w:tab/>
      </w:r>
      <w:r w:rsidR="00727564">
        <w:rPr>
          <w:color w:val="0000FF"/>
        </w:rPr>
        <w:t>return</w:t>
      </w:r>
      <w:r w:rsidR="00727564">
        <w:t xml:space="preserve"> </w:t>
      </w:r>
      <w:r w:rsidR="00727564">
        <w:rPr>
          <w:color w:val="0000FF"/>
        </w:rPr>
        <w:t>this</w:t>
      </w:r>
      <w:r>
        <w:t>._CustomerID;</w:t>
      </w:r>
      <w:r w:rsidR="006D54C1">
        <w:br/>
      </w:r>
      <w:r>
        <w:tab/>
      </w:r>
      <w:r>
        <w:tab/>
      </w:r>
      <w:r w:rsidR="00727564">
        <w:t>}</w:t>
      </w:r>
    </w:p>
    <w:p w14:paraId="3F2E0465" w14:textId="77777777" w:rsidR="006D54C1" w:rsidRDefault="00AD77D1" w:rsidP="00AD77D1">
      <w:pPr>
        <w:pStyle w:val="Code"/>
      </w:pPr>
      <w:r>
        <w:tab/>
      </w:r>
      <w:r>
        <w:tab/>
      </w:r>
      <w:r w:rsidR="00727564">
        <w:rPr>
          <w:color w:val="0000FF"/>
        </w:rPr>
        <w:t>set</w:t>
      </w:r>
      <w:r w:rsidR="00727564">
        <w:t xml:space="preserve"> {</w:t>
      </w:r>
    </w:p>
    <w:p w14:paraId="636B7194" w14:textId="77777777" w:rsidR="006D54C1" w:rsidRDefault="00AD77D1" w:rsidP="00AD77D1">
      <w:pPr>
        <w:pStyle w:val="Code"/>
      </w:pPr>
      <w:r>
        <w:tab/>
      </w:r>
      <w:r>
        <w:tab/>
      </w:r>
      <w:r>
        <w:tab/>
      </w:r>
      <w:r w:rsidR="00727564">
        <w:rPr>
          <w:color w:val="0000FF"/>
        </w:rPr>
        <w:t>if</w:t>
      </w:r>
      <w:r w:rsidR="00727564">
        <w:t xml:space="preserve"> ((</w:t>
      </w:r>
      <w:r w:rsidR="00727564">
        <w:rPr>
          <w:color w:val="0000FF"/>
        </w:rPr>
        <w:t>this</w:t>
      </w:r>
      <w:r w:rsidR="00727564">
        <w:t xml:space="preserve">._CustomerID != </w:t>
      </w:r>
      <w:r w:rsidR="00727564">
        <w:rPr>
          <w:color w:val="0000FF"/>
        </w:rPr>
        <w:t>value</w:t>
      </w:r>
      <w:r w:rsidR="00727564">
        <w:t>)) {</w:t>
      </w:r>
    </w:p>
    <w:p w14:paraId="2BF12145" w14:textId="77777777" w:rsidR="006D54C1" w:rsidRDefault="00AD77D1" w:rsidP="00AD77D1">
      <w:pPr>
        <w:pStyle w:val="Code"/>
      </w:pPr>
      <w:r>
        <w:tab/>
      </w:r>
      <w:r>
        <w:tab/>
      </w:r>
      <w:r>
        <w:tab/>
      </w:r>
      <w:r>
        <w:tab/>
      </w:r>
      <w:r w:rsidR="00727564">
        <w:rPr>
          <w:color w:val="0000FF"/>
        </w:rPr>
        <w:t>this</w:t>
      </w:r>
      <w:r w:rsidR="00727564">
        <w:t>.On</w:t>
      </w:r>
      <w:r w:rsidR="009F3A22">
        <w:t>Property</w:t>
      </w:r>
      <w:r w:rsidR="00727564">
        <w:t>Changing(</w:t>
      </w:r>
      <w:r w:rsidR="00771424">
        <w:t>"</w:t>
      </w:r>
      <w:r w:rsidR="009F3A22">
        <w:t>CustomerID</w:t>
      </w:r>
      <w:r w:rsidR="00771424">
        <w:t>"</w:t>
      </w:r>
      <w:r w:rsidR="00727564">
        <w:t>);</w:t>
      </w:r>
    </w:p>
    <w:p w14:paraId="5C961A1F" w14:textId="77777777" w:rsidR="006D54C1" w:rsidRDefault="00AD77D1" w:rsidP="00AD77D1">
      <w:pPr>
        <w:pStyle w:val="Code"/>
      </w:pPr>
      <w:r>
        <w:tab/>
      </w:r>
      <w:r>
        <w:tab/>
      </w:r>
      <w:r>
        <w:tab/>
      </w:r>
      <w:r>
        <w:tab/>
      </w:r>
      <w:r w:rsidR="00727564">
        <w:rPr>
          <w:color w:val="0000FF"/>
        </w:rPr>
        <w:t>this</w:t>
      </w:r>
      <w:r w:rsidR="00727564">
        <w:t xml:space="preserve">._CustomerID = </w:t>
      </w:r>
      <w:r w:rsidR="00727564">
        <w:rPr>
          <w:color w:val="0000FF"/>
        </w:rPr>
        <w:t>value</w:t>
      </w:r>
      <w:r w:rsidR="00727564">
        <w:t>;</w:t>
      </w:r>
    </w:p>
    <w:p w14:paraId="05751119" w14:textId="77777777" w:rsidR="006D54C1" w:rsidRDefault="00AD77D1" w:rsidP="00AD77D1">
      <w:pPr>
        <w:pStyle w:val="Code"/>
      </w:pPr>
      <w:r>
        <w:tab/>
      </w:r>
      <w:r>
        <w:tab/>
      </w:r>
      <w:r>
        <w:tab/>
      </w:r>
      <w:r w:rsidR="00727564">
        <w:t>}</w:t>
      </w:r>
    </w:p>
    <w:p w14:paraId="771DACE4" w14:textId="77777777" w:rsidR="006D54C1" w:rsidRDefault="00AD77D1" w:rsidP="00AD77D1">
      <w:pPr>
        <w:pStyle w:val="Code"/>
      </w:pPr>
      <w:r>
        <w:tab/>
      </w:r>
      <w:r>
        <w:tab/>
      </w:r>
      <w:r w:rsidR="00727564">
        <w:t>}</w:t>
      </w:r>
    </w:p>
    <w:p w14:paraId="487EAB9A" w14:textId="77777777" w:rsidR="006D54C1" w:rsidRDefault="00AD77D1" w:rsidP="00AD77D1">
      <w:pPr>
        <w:pStyle w:val="Code"/>
      </w:pPr>
      <w:r>
        <w:tab/>
      </w:r>
      <w:r w:rsidR="00727564">
        <w:t>}</w:t>
      </w:r>
    </w:p>
    <w:p w14:paraId="3E8A07B1" w14:textId="77777777" w:rsidR="00727564" w:rsidRDefault="00727564" w:rsidP="00AD77D1">
      <w:pPr>
        <w:pStyle w:val="Code"/>
      </w:pPr>
      <w:r>
        <w:t>}</w:t>
      </w:r>
    </w:p>
    <w:p w14:paraId="5055D57C" w14:textId="77777777" w:rsidR="006D54C1" w:rsidRPr="00935319" w:rsidRDefault="006D54C1" w:rsidP="00AD77D1">
      <w:pPr>
        <w:pStyle w:val="Code"/>
      </w:pPr>
    </w:p>
    <w:p w14:paraId="07EBDB21" w14:textId="77777777" w:rsidR="009D118D" w:rsidRDefault="009D118D" w:rsidP="00960224">
      <w:pPr>
        <w:pStyle w:val="Text"/>
      </w:pPr>
    </w:p>
    <w:p w14:paraId="7E4235BC" w14:textId="77777777" w:rsidR="009D118D" w:rsidRPr="009D118D" w:rsidRDefault="009D118D" w:rsidP="009D118D">
      <w:pPr>
        <w:pStyle w:val="Code"/>
        <w:rPr>
          <w:rStyle w:val="MultilanguageMarkerAuto"/>
        </w:rPr>
      </w:pPr>
      <w:r>
        <w:rPr>
          <w:rStyle w:val="MultilanguageMarkerAuto"/>
        </w:rPr>
        <w:t>[</w:t>
      </w:r>
      <w:r w:rsidRPr="009D118D">
        <w:rPr>
          <w:rStyle w:val="MultilanguageMarkerAuto"/>
        </w:rPr>
        <w:t>V</w:t>
      </w:r>
      <w:r>
        <w:rPr>
          <w:rStyle w:val="MultilanguageMarkerAuto"/>
        </w:rPr>
        <w:t xml:space="preserve">isual </w:t>
      </w:r>
      <w:r w:rsidRPr="009D118D">
        <w:rPr>
          <w:rStyle w:val="MultilanguageMarkerAuto"/>
        </w:rPr>
        <w:t>B</w:t>
      </w:r>
      <w:r>
        <w:rPr>
          <w:rStyle w:val="MultilanguageMarkerAuto"/>
        </w:rPr>
        <w:t>asic]</w:t>
      </w:r>
    </w:p>
    <w:p w14:paraId="4D1468B4" w14:textId="77777777" w:rsidR="009D118D" w:rsidRDefault="009D118D" w:rsidP="009D118D">
      <w:pPr>
        <w:pStyle w:val="Code"/>
      </w:pPr>
    </w:p>
    <w:p w14:paraId="2301A187" w14:textId="77777777" w:rsidR="009D118D" w:rsidRDefault="009D118D" w:rsidP="009D118D">
      <w:pPr>
        <w:pStyle w:val="Code"/>
      </w:pPr>
      <w:r>
        <w:t>&lt;</w:t>
      </w:r>
      <w:r>
        <w:rPr>
          <w:color w:val="008080"/>
        </w:rPr>
        <w:t>Table</w:t>
      </w:r>
      <w:r>
        <w:t>(Name:=</w:t>
      </w:r>
      <w:r>
        <w:rPr>
          <w:color w:val="800000"/>
        </w:rPr>
        <w:t>"Customers"</w:t>
      </w:r>
      <w:r>
        <w:t>)&gt; _</w:t>
      </w:r>
    </w:p>
    <w:p w14:paraId="109E6D3F" w14:textId="77777777" w:rsidR="009D118D" w:rsidRDefault="009D118D" w:rsidP="009D118D">
      <w:pPr>
        <w:pStyle w:val="Code"/>
      </w:pPr>
      <w:r>
        <w:rPr>
          <w:color w:val="0000FF"/>
        </w:rPr>
        <w:t>Partial</w:t>
      </w:r>
      <w:r>
        <w:t xml:space="preserve"> </w:t>
      </w:r>
      <w:r>
        <w:rPr>
          <w:color w:val="0000FF"/>
        </w:rPr>
        <w:t>Public</w:t>
      </w:r>
      <w:r>
        <w:t xml:space="preserve"> </w:t>
      </w:r>
      <w:r>
        <w:rPr>
          <w:color w:val="0000FF"/>
        </w:rPr>
        <w:t>Class</w:t>
      </w:r>
      <w:r>
        <w:t xml:space="preserve"> </w:t>
      </w:r>
      <w:r w:rsidRPr="005D7BCB">
        <w:rPr>
          <w:color w:val="008080"/>
        </w:rPr>
        <w:t>Customer</w:t>
      </w:r>
      <w:r>
        <w:rPr>
          <w:color w:val="008080"/>
        </w:rPr>
        <w:t xml:space="preserve"> </w:t>
      </w:r>
    </w:p>
    <w:p w14:paraId="28D1BC04" w14:textId="77777777" w:rsidR="009D118D" w:rsidRDefault="009D118D" w:rsidP="009D118D">
      <w:pPr>
        <w:pStyle w:val="Code"/>
      </w:pPr>
      <w:r>
        <w:tab/>
      </w:r>
      <w:r>
        <w:tab/>
      </w:r>
      <w:r>
        <w:tab/>
      </w:r>
      <w:r w:rsidRPr="009F004F">
        <w:rPr>
          <w:color w:val="3333FF"/>
        </w:rPr>
        <w:t>Inherits</w:t>
      </w:r>
      <w:r>
        <w:t xml:space="preserve"> </w:t>
      </w:r>
      <w:r w:rsidRPr="005D7BCB">
        <w:rPr>
          <w:color w:val="008080"/>
        </w:rPr>
        <w:t>INotifyPropertyChanging</w:t>
      </w:r>
    </w:p>
    <w:p w14:paraId="1126ACCA" w14:textId="77777777" w:rsidR="009D118D" w:rsidRPr="00A306D1" w:rsidRDefault="009D118D" w:rsidP="009D118D">
      <w:pPr>
        <w:pStyle w:val="Code"/>
        <w:rPr>
          <w:lang w:eastAsia="ja-JP"/>
        </w:rPr>
      </w:pPr>
      <w:r w:rsidRPr="00A306D1">
        <w:rPr>
          <w:color w:val="0000FF"/>
          <w:lang w:eastAsia="ja-JP"/>
        </w:rPr>
        <w:t>Public</w:t>
      </w:r>
      <w:r w:rsidRPr="00A306D1">
        <w:rPr>
          <w:lang w:eastAsia="ja-JP"/>
        </w:rPr>
        <w:t xml:space="preserve"> </w:t>
      </w:r>
      <w:r w:rsidRPr="00A306D1">
        <w:rPr>
          <w:color w:val="0000FF"/>
          <w:lang w:eastAsia="ja-JP"/>
        </w:rPr>
        <w:t>Event</w:t>
      </w:r>
      <w:r w:rsidRPr="00A306D1">
        <w:rPr>
          <w:lang w:eastAsia="ja-JP"/>
        </w:rPr>
        <w:t xml:space="preserve"> PropertyChang</w:t>
      </w:r>
      <w:r>
        <w:rPr>
          <w:lang w:eastAsia="ja-JP"/>
        </w:rPr>
        <w:t>ing</w:t>
      </w:r>
      <w:r w:rsidRPr="00A306D1">
        <w:rPr>
          <w:lang w:eastAsia="ja-JP"/>
        </w:rPr>
        <w:t xml:space="preserve"> </w:t>
      </w:r>
      <w:r w:rsidRPr="00A306D1">
        <w:rPr>
          <w:color w:val="0000FF"/>
          <w:lang w:eastAsia="ja-JP"/>
        </w:rPr>
        <w:t>As</w:t>
      </w:r>
      <w:r>
        <w:rPr>
          <w:lang w:eastAsia="ja-JP"/>
        </w:rPr>
        <w:t xml:space="preserve"> PropertyChanging</w:t>
      </w:r>
      <w:r w:rsidRPr="00A306D1">
        <w:rPr>
          <w:lang w:eastAsia="ja-JP"/>
        </w:rPr>
        <w:t>EventHandler _</w:t>
      </w:r>
    </w:p>
    <w:p w14:paraId="13BF71DD" w14:textId="77777777" w:rsidR="009D118D" w:rsidRDefault="009D118D" w:rsidP="009D118D">
      <w:pPr>
        <w:pStyle w:val="Code"/>
      </w:pPr>
      <w:r w:rsidRPr="00A306D1">
        <w:rPr>
          <w:rFonts w:cs="Courier New"/>
          <w:lang w:eastAsia="ja-JP"/>
        </w:rPr>
        <w:t xml:space="preserve">        </w:t>
      </w:r>
      <w:r w:rsidRPr="00A306D1">
        <w:rPr>
          <w:rFonts w:cs="Courier New"/>
          <w:color w:val="0000FF"/>
          <w:lang w:eastAsia="ja-JP"/>
        </w:rPr>
        <w:t>Implements</w:t>
      </w:r>
      <w:r w:rsidRPr="00A306D1">
        <w:rPr>
          <w:rFonts w:cs="Courier New"/>
          <w:lang w:eastAsia="ja-JP"/>
        </w:rPr>
        <w:t xml:space="preserve"> </w:t>
      </w:r>
      <w:r w:rsidRPr="005D7BCB">
        <w:rPr>
          <w:color w:val="008080"/>
        </w:rPr>
        <w:t>INotifyPropertyChanging</w:t>
      </w:r>
      <w:r w:rsidRPr="00A306D1">
        <w:rPr>
          <w:rFonts w:cs="Courier New"/>
          <w:lang w:eastAsia="ja-JP"/>
        </w:rPr>
        <w:t>.PropertyChang</w:t>
      </w:r>
      <w:r>
        <w:rPr>
          <w:rFonts w:cs="Courier New"/>
          <w:lang w:eastAsia="ja-JP"/>
        </w:rPr>
        <w:t>ing</w:t>
      </w:r>
    </w:p>
    <w:p w14:paraId="327FF2C5" w14:textId="77777777" w:rsidR="009D118D" w:rsidRDefault="009D118D" w:rsidP="009D118D">
      <w:pPr>
        <w:pStyle w:val="Code"/>
      </w:pPr>
    </w:p>
    <w:p w14:paraId="71912DFB" w14:textId="77777777" w:rsidR="009D118D" w:rsidRDefault="009D118D" w:rsidP="009D118D">
      <w:pPr>
        <w:pStyle w:val="Code"/>
      </w:pPr>
      <w:r>
        <w:tab/>
      </w:r>
      <w:r>
        <w:rPr>
          <w:color w:val="0000FF"/>
        </w:rPr>
        <w:t>Private</w:t>
      </w:r>
      <w:r>
        <w:t xml:space="preserve"> </w:t>
      </w:r>
      <w:r>
        <w:rPr>
          <w:color w:val="0000FF"/>
        </w:rPr>
        <w:t>Sub</w:t>
      </w:r>
      <w:r>
        <w:t xml:space="preserve"> OnPropertyChanging()</w:t>
      </w:r>
    </w:p>
    <w:p w14:paraId="699DDBC9" w14:textId="77777777" w:rsidR="009D118D" w:rsidRDefault="009D118D" w:rsidP="009D118D">
      <w:pPr>
        <w:pStyle w:val="Code"/>
      </w:pPr>
      <w:r w:rsidRPr="000A224E">
        <w:rPr>
          <w:color w:val="3333FF"/>
        </w:rPr>
        <w:tab/>
      </w:r>
      <w:r w:rsidRPr="000A224E">
        <w:rPr>
          <w:color w:val="3333FF"/>
        </w:rPr>
        <w:tab/>
      </w:r>
      <w:r w:rsidRPr="000A224E">
        <w:rPr>
          <w:color w:val="3333FF"/>
        </w:rPr>
        <w:tab/>
        <w:t xml:space="preserve">RaiseEvent </w:t>
      </w:r>
      <w:r>
        <w:t>PropertyChanging(</w:t>
      </w:r>
      <w:r>
        <w:rPr>
          <w:color w:val="0000FF"/>
        </w:rPr>
        <w:t>Me</w:t>
      </w:r>
      <w:r>
        <w:t>, emptyEventArgs)</w:t>
      </w:r>
    </w:p>
    <w:p w14:paraId="6805938C" w14:textId="77777777" w:rsidR="009D118D" w:rsidRDefault="009D118D" w:rsidP="009D118D">
      <w:pPr>
        <w:pStyle w:val="Code"/>
        <w:rPr>
          <w:color w:val="0000FF"/>
        </w:rPr>
      </w:pPr>
      <w:r w:rsidRPr="00A306D1">
        <w:rPr>
          <w:color w:val="3333FF"/>
        </w:rPr>
        <w:tab/>
        <w:t>End Sub</w:t>
      </w:r>
    </w:p>
    <w:p w14:paraId="38FA406B" w14:textId="77777777" w:rsidR="009D118D" w:rsidRDefault="009D118D" w:rsidP="009D118D">
      <w:pPr>
        <w:pStyle w:val="Code"/>
        <w:rPr>
          <w:color w:val="0000FF"/>
        </w:rPr>
      </w:pPr>
    </w:p>
    <w:p w14:paraId="73862B8D" w14:textId="77777777" w:rsidR="009D118D" w:rsidRDefault="009D118D" w:rsidP="009D118D">
      <w:pPr>
        <w:pStyle w:val="Code"/>
      </w:pPr>
      <w:r>
        <w:rPr>
          <w:color w:val="0000FF"/>
        </w:rPr>
        <w:tab/>
        <w:t>private</w:t>
      </w:r>
      <w:r>
        <w:t xml:space="preserve"> _customerID</w:t>
      </w:r>
      <w:r>
        <w:rPr>
          <w:color w:val="0000FF"/>
        </w:rPr>
        <w:t xml:space="preserve"> As String</w:t>
      </w:r>
      <w:r>
        <w:t xml:space="preserve"> </w:t>
      </w:r>
    </w:p>
    <w:p w14:paraId="7D41A286" w14:textId="77777777" w:rsidR="009D118D" w:rsidRDefault="009D118D" w:rsidP="009D118D">
      <w:pPr>
        <w:pStyle w:val="Code"/>
      </w:pPr>
    </w:p>
    <w:p w14:paraId="5A04FADF" w14:textId="77777777" w:rsidR="009D118D" w:rsidRDefault="009D118D" w:rsidP="009D118D">
      <w:pPr>
        <w:pStyle w:val="Code"/>
      </w:pPr>
      <w:r>
        <w:tab/>
        <w:t>&lt;</w:t>
      </w:r>
      <w:r>
        <w:rPr>
          <w:color w:val="008080"/>
        </w:rPr>
        <w:t>Column</w:t>
      </w:r>
      <w:r>
        <w:t>(Storage:=</w:t>
      </w:r>
      <w:r>
        <w:rPr>
          <w:color w:val="800000"/>
        </w:rPr>
        <w:t>"_CustomerID"</w:t>
      </w:r>
      <w:r>
        <w:t>, IsPrimaryKey:=</w:t>
      </w:r>
      <w:r>
        <w:rPr>
          <w:color w:val="0000FF"/>
        </w:rPr>
        <w:t>True</w:t>
      </w:r>
      <w:r>
        <w:t>)&gt;</w:t>
      </w:r>
    </w:p>
    <w:p w14:paraId="0C191129" w14:textId="77777777" w:rsidR="009D118D" w:rsidRDefault="009D118D" w:rsidP="009D118D">
      <w:pPr>
        <w:pStyle w:val="Code"/>
        <w:rPr>
          <w:color w:val="3333FF"/>
        </w:rPr>
      </w:pPr>
      <w:r>
        <w:tab/>
      </w:r>
      <w:r>
        <w:rPr>
          <w:color w:val="0000FF"/>
        </w:rPr>
        <w:t>public</w:t>
      </w:r>
      <w:r>
        <w:t xml:space="preserve"> </w:t>
      </w:r>
      <w:r>
        <w:rPr>
          <w:color w:val="0000FF"/>
        </w:rPr>
        <w:t>Property</w:t>
      </w:r>
      <w:r>
        <w:t xml:space="preserve"> CustomerID() </w:t>
      </w:r>
      <w:r w:rsidRPr="00357327">
        <w:rPr>
          <w:color w:val="3333FF"/>
        </w:rPr>
        <w:t>As String</w:t>
      </w:r>
    </w:p>
    <w:p w14:paraId="38B404B2" w14:textId="77777777" w:rsidR="009D118D" w:rsidRDefault="009D118D" w:rsidP="009D118D">
      <w:pPr>
        <w:pStyle w:val="Code"/>
      </w:pPr>
      <w:r>
        <w:tab/>
      </w:r>
      <w:r>
        <w:tab/>
      </w:r>
      <w:r>
        <w:rPr>
          <w:color w:val="0000FF"/>
        </w:rPr>
        <w:t>Get</w:t>
      </w:r>
    </w:p>
    <w:p w14:paraId="6D250058" w14:textId="77777777" w:rsidR="009D118D" w:rsidRDefault="009D118D" w:rsidP="009D118D">
      <w:pPr>
        <w:pStyle w:val="Code"/>
      </w:pPr>
      <w:r>
        <w:tab/>
      </w:r>
      <w:r>
        <w:tab/>
      </w:r>
      <w:r>
        <w:tab/>
      </w:r>
      <w:r>
        <w:rPr>
          <w:color w:val="0000FF"/>
        </w:rPr>
        <w:t>Return</w:t>
      </w:r>
      <w:r>
        <w:t>_customerID</w:t>
      </w:r>
    </w:p>
    <w:p w14:paraId="3F8B2E73" w14:textId="77777777" w:rsidR="009D118D" w:rsidRDefault="009D118D" w:rsidP="009D118D">
      <w:pPr>
        <w:pStyle w:val="Code"/>
      </w:pPr>
      <w:r w:rsidRPr="00A306D1">
        <w:rPr>
          <w:color w:val="3333FF"/>
        </w:rPr>
        <w:tab/>
      </w:r>
      <w:r w:rsidRPr="00A306D1">
        <w:rPr>
          <w:color w:val="3333FF"/>
        </w:rPr>
        <w:tab/>
        <w:t>End Get</w:t>
      </w:r>
    </w:p>
    <w:p w14:paraId="5981BCA1" w14:textId="77777777" w:rsidR="009D118D" w:rsidRDefault="009D118D" w:rsidP="009D118D">
      <w:pPr>
        <w:pStyle w:val="Code"/>
      </w:pPr>
      <w:r>
        <w:tab/>
      </w:r>
      <w:r>
        <w:tab/>
      </w:r>
      <w:r>
        <w:rPr>
          <w:color w:val="0000FF"/>
        </w:rPr>
        <w:t>Set</w:t>
      </w:r>
      <w:r>
        <w:t xml:space="preserve"> (value </w:t>
      </w:r>
      <w:r w:rsidRPr="00A306D1">
        <w:rPr>
          <w:color w:val="3333FF"/>
        </w:rPr>
        <w:t>As</w:t>
      </w:r>
      <w:r>
        <w:t xml:space="preserve"> Customer)</w:t>
      </w:r>
    </w:p>
    <w:p w14:paraId="612E57EF" w14:textId="77777777" w:rsidR="009D118D" w:rsidRDefault="009D118D" w:rsidP="009D118D">
      <w:pPr>
        <w:pStyle w:val="Code"/>
      </w:pPr>
      <w:r>
        <w:tab/>
      </w:r>
      <w:r>
        <w:tab/>
      </w:r>
      <w:r>
        <w:tab/>
      </w:r>
      <w:r>
        <w:rPr>
          <w:color w:val="0000FF"/>
        </w:rPr>
        <w:t>If</w:t>
      </w:r>
      <w:r>
        <w:t xml:space="preserve"> _customerID </w:t>
      </w:r>
      <w:r w:rsidRPr="00A306D1">
        <w:rPr>
          <w:color w:val="3333FF"/>
        </w:rPr>
        <w:t>IsNot</w:t>
      </w:r>
      <w:r w:rsidRPr="00A306D1">
        <w:t xml:space="preserve"> value</w:t>
      </w:r>
      <w:r>
        <w:t xml:space="preserve"> </w:t>
      </w:r>
      <w:r w:rsidRPr="00A306D1">
        <w:rPr>
          <w:color w:val="3333FF"/>
        </w:rPr>
        <w:t>Then</w:t>
      </w:r>
    </w:p>
    <w:p w14:paraId="49F057CC" w14:textId="77777777" w:rsidR="009D118D" w:rsidRDefault="009D118D" w:rsidP="009D118D">
      <w:pPr>
        <w:pStyle w:val="Code"/>
      </w:pPr>
      <w:r>
        <w:tab/>
      </w:r>
      <w:r>
        <w:tab/>
      </w:r>
      <w:r>
        <w:tab/>
      </w:r>
      <w:r>
        <w:tab/>
        <w:t>OnPropertyChanging(“CustomerID”)</w:t>
      </w:r>
    </w:p>
    <w:p w14:paraId="2464FD23" w14:textId="77777777" w:rsidR="009D118D" w:rsidRDefault="009D118D" w:rsidP="009D118D">
      <w:pPr>
        <w:pStyle w:val="Code"/>
      </w:pPr>
      <w:r>
        <w:tab/>
      </w:r>
      <w:r>
        <w:tab/>
      </w:r>
      <w:r>
        <w:tab/>
      </w:r>
      <w:r>
        <w:tab/>
        <w:t xml:space="preserve">_CustomerID = </w:t>
      </w:r>
      <w:r w:rsidRPr="00A306D1">
        <w:t>value</w:t>
      </w:r>
    </w:p>
    <w:p w14:paraId="514FDAE4" w14:textId="77777777" w:rsidR="009D118D" w:rsidRDefault="009D118D" w:rsidP="009D118D">
      <w:pPr>
        <w:pStyle w:val="Code"/>
      </w:pPr>
      <w:r w:rsidRPr="00A306D1">
        <w:rPr>
          <w:color w:val="3333FF"/>
        </w:rPr>
        <w:tab/>
      </w:r>
      <w:r w:rsidRPr="00A306D1">
        <w:rPr>
          <w:color w:val="3333FF"/>
        </w:rPr>
        <w:tab/>
      </w:r>
      <w:r w:rsidRPr="00A306D1">
        <w:rPr>
          <w:color w:val="3333FF"/>
        </w:rPr>
        <w:tab/>
        <w:t>End IF</w:t>
      </w:r>
    </w:p>
    <w:p w14:paraId="7F8D38FD" w14:textId="77777777" w:rsidR="009D118D" w:rsidRDefault="009D118D" w:rsidP="009D118D">
      <w:pPr>
        <w:pStyle w:val="Code"/>
      </w:pPr>
      <w:r w:rsidRPr="00A306D1">
        <w:rPr>
          <w:color w:val="3333FF"/>
        </w:rPr>
        <w:tab/>
      </w:r>
      <w:r w:rsidRPr="00A306D1">
        <w:rPr>
          <w:color w:val="3333FF"/>
        </w:rPr>
        <w:tab/>
        <w:t>End Set</w:t>
      </w:r>
    </w:p>
    <w:p w14:paraId="67D02BC8" w14:textId="77777777" w:rsidR="009D118D" w:rsidRDefault="009D118D" w:rsidP="009D118D">
      <w:pPr>
        <w:pStyle w:val="Code"/>
        <w:rPr>
          <w:color w:val="3333FF"/>
        </w:rPr>
      </w:pPr>
      <w:r w:rsidRPr="00A306D1">
        <w:rPr>
          <w:color w:val="3333FF"/>
        </w:rPr>
        <w:tab/>
        <w:t>End Function</w:t>
      </w:r>
    </w:p>
    <w:p w14:paraId="382C8AD2" w14:textId="77777777" w:rsidR="009D118D" w:rsidRPr="00935319" w:rsidRDefault="009D118D" w:rsidP="009D118D">
      <w:pPr>
        <w:pStyle w:val="Code"/>
      </w:pPr>
      <w:r w:rsidRPr="00A306D1">
        <w:rPr>
          <w:color w:val="3333FF"/>
        </w:rPr>
        <w:t>End Class</w:t>
      </w:r>
    </w:p>
    <w:p w14:paraId="1FD67B19" w14:textId="77777777" w:rsidR="009D118D" w:rsidRPr="00935319" w:rsidRDefault="009D118D" w:rsidP="009D118D">
      <w:pPr>
        <w:pStyle w:val="Code"/>
      </w:pPr>
    </w:p>
    <w:p w14:paraId="023D3BA3" w14:textId="77777777" w:rsidR="009D118D" w:rsidRDefault="009D118D" w:rsidP="00960224">
      <w:pPr>
        <w:pStyle w:val="Text"/>
      </w:pPr>
    </w:p>
    <w:p w14:paraId="02258F9F" w14:textId="77777777" w:rsidR="00727564" w:rsidRPr="00960224" w:rsidRDefault="00727564" w:rsidP="00960224">
      <w:pPr>
        <w:pStyle w:val="Text"/>
      </w:pPr>
      <w:r w:rsidRPr="00960224">
        <w:t xml:space="preserve">To assist in improved change tracking your entity classes must implement the </w:t>
      </w:r>
      <w:r w:rsidR="009F3A22" w:rsidRPr="00002CE9">
        <w:rPr>
          <w:rStyle w:val="CodeEmbedded"/>
        </w:rPr>
        <w:t>INotifyPropertyChanging</w:t>
      </w:r>
      <w:r w:rsidR="009F3A22" w:rsidRPr="00960224">
        <w:t xml:space="preserve"> </w:t>
      </w:r>
      <w:r w:rsidRPr="00960224">
        <w:t xml:space="preserve">interface. It only requires you to define an event called </w:t>
      </w:r>
      <w:r w:rsidR="009F3A22" w:rsidRPr="00002CE9">
        <w:rPr>
          <w:rStyle w:val="CodeEmbedded"/>
        </w:rPr>
        <w:t>PropertyChanging</w:t>
      </w:r>
      <w:r w:rsidRPr="00960224">
        <w:t xml:space="preserve">. The change tracking service then registers with your event when your objects come into its possession. All you are required to do is raise this event immediately before you are about to change </w:t>
      </w:r>
      <w:r w:rsidR="009F3A22" w:rsidRPr="00960224">
        <w:t>a property</w:t>
      </w:r>
      <w:r w:rsidR="00771424">
        <w:t>'</w:t>
      </w:r>
      <w:r w:rsidR="009F3A22" w:rsidRPr="00960224">
        <w:t>s value</w:t>
      </w:r>
      <w:r w:rsidRPr="00960224">
        <w:t>.</w:t>
      </w:r>
    </w:p>
    <w:p w14:paraId="76036B1A" w14:textId="77777777" w:rsidR="00727564" w:rsidRPr="00960224" w:rsidRDefault="00727564" w:rsidP="00960224">
      <w:pPr>
        <w:pStyle w:val="Text"/>
      </w:pPr>
      <w:r w:rsidRPr="00960224">
        <w:t>Don</w:t>
      </w:r>
      <w:r w:rsidR="00771424">
        <w:t>'</w:t>
      </w:r>
      <w:r w:rsidRPr="00960224">
        <w:t>t forget to put the same event raising logic in your relationship prope</w:t>
      </w:r>
      <w:r w:rsidR="006D54C1">
        <w:t>rty setters too.</w:t>
      </w:r>
      <w:r w:rsidR="00B7277F" w:rsidRPr="00960224">
        <w:t xml:space="preserve"> For EntitySet</w:t>
      </w:r>
      <w:r w:rsidRPr="00960224">
        <w:t>s, raise the events in the delegates you supply.</w:t>
      </w:r>
    </w:p>
    <w:p w14:paraId="7C30B8F3" w14:textId="77777777" w:rsidR="006D54C1" w:rsidRPr="009D118D" w:rsidRDefault="009D118D" w:rsidP="009F0B9A">
      <w:pPr>
        <w:pStyle w:val="Code"/>
        <w:rPr>
          <w:rStyle w:val="MultilanguageMarkerAuto"/>
        </w:rPr>
      </w:pPr>
      <w:r w:rsidRPr="009D118D">
        <w:rPr>
          <w:rStyle w:val="MultilanguageMarkerAuto"/>
        </w:rPr>
        <w:t>[C#]</w:t>
      </w:r>
    </w:p>
    <w:p w14:paraId="74344C38" w14:textId="77777777" w:rsidR="006D54C1" w:rsidRDefault="009F0B9A" w:rsidP="009F0B9A">
      <w:pPr>
        <w:pStyle w:val="Code"/>
        <w:rPr>
          <w:rStyle w:val="Codefragment"/>
        </w:rPr>
      </w:pPr>
      <w:r w:rsidRPr="00BD4CDC">
        <w:rPr>
          <w:rStyle w:val="Codefragment"/>
          <w:color w:val="0000FF"/>
        </w:rPr>
        <w:t xml:space="preserve">public </w:t>
      </w:r>
      <w:r w:rsidRPr="00E21A0A">
        <w:rPr>
          <w:rStyle w:val="Codefragment"/>
          <w:color w:val="008080"/>
        </w:rPr>
        <w:t>Customer</w:t>
      </w:r>
      <w:r w:rsidRPr="00BD4CDC">
        <w:rPr>
          <w:rStyle w:val="Codefragment"/>
        </w:rPr>
        <w:t>() {</w:t>
      </w:r>
    </w:p>
    <w:p w14:paraId="155CE99F" w14:textId="77777777" w:rsidR="006D54C1" w:rsidRDefault="009F0B9A" w:rsidP="009F0B9A">
      <w:pPr>
        <w:pStyle w:val="Code"/>
        <w:rPr>
          <w:rStyle w:val="Codefragment"/>
        </w:rPr>
      </w:pPr>
      <w:r>
        <w:rPr>
          <w:rStyle w:val="Codefragment"/>
        </w:rPr>
        <w:tab/>
      </w:r>
      <w:r w:rsidRPr="00BD4CDC">
        <w:rPr>
          <w:rStyle w:val="Codefragment"/>
          <w:color w:val="0000FF"/>
        </w:rPr>
        <w:t>this</w:t>
      </w:r>
      <w:r>
        <w:rPr>
          <w:rStyle w:val="Codefragment"/>
          <w:color w:val="008080"/>
        </w:rPr>
        <w:t>.</w:t>
      </w:r>
      <w:r>
        <w:rPr>
          <w:rStyle w:val="Codefragment"/>
        </w:rPr>
        <w:t>_Orders =</w:t>
      </w:r>
    </w:p>
    <w:p w14:paraId="287B342E" w14:textId="77777777" w:rsidR="006D54C1" w:rsidRDefault="009F0B9A" w:rsidP="009F0B9A">
      <w:pPr>
        <w:pStyle w:val="Code"/>
        <w:rPr>
          <w:rStyle w:val="Codefragment"/>
        </w:rPr>
      </w:pPr>
      <w:r>
        <w:rPr>
          <w:rStyle w:val="Codefragment"/>
        </w:rPr>
        <w:tab/>
      </w:r>
      <w:r>
        <w:rPr>
          <w:rStyle w:val="Codefragment"/>
        </w:rPr>
        <w:tab/>
      </w:r>
      <w:r w:rsidRPr="00AD158B">
        <w:rPr>
          <w:rStyle w:val="Codefragment"/>
          <w:color w:val="0000FF"/>
        </w:rPr>
        <w:t>new</w:t>
      </w:r>
      <w:r w:rsidRPr="00AD158B">
        <w:rPr>
          <w:rStyle w:val="Codefragment"/>
        </w:rPr>
        <w:t xml:space="preserve"> </w:t>
      </w:r>
      <w:r w:rsidRPr="00AD158B">
        <w:rPr>
          <w:rStyle w:val="Codefragment"/>
          <w:color w:val="008080"/>
        </w:rPr>
        <w:t>EntitySet</w:t>
      </w:r>
      <w:r w:rsidRPr="00AD158B">
        <w:rPr>
          <w:rStyle w:val="Codefragment"/>
        </w:rPr>
        <w:t>&lt;</w:t>
      </w:r>
      <w:r w:rsidRPr="00AD158B">
        <w:rPr>
          <w:rStyle w:val="Codefragment"/>
          <w:color w:val="008080"/>
        </w:rPr>
        <w:t>Order</w:t>
      </w:r>
      <w:r w:rsidRPr="00AD158B">
        <w:rPr>
          <w:rStyle w:val="Codefragment"/>
        </w:rPr>
        <w:t>&gt;(</w:t>
      </w:r>
    </w:p>
    <w:p w14:paraId="198DA420" w14:textId="77777777" w:rsidR="006D54C1" w:rsidRDefault="009F0B9A" w:rsidP="009F0B9A">
      <w:pPr>
        <w:pStyle w:val="Code"/>
        <w:rPr>
          <w:rStyle w:val="Codefragment"/>
        </w:rPr>
      </w:pPr>
      <w:r>
        <w:rPr>
          <w:rStyle w:val="Codefragment"/>
        </w:rPr>
        <w:tab/>
      </w:r>
      <w:r>
        <w:rPr>
          <w:rStyle w:val="Codefragment"/>
        </w:rPr>
        <w:tab/>
      </w:r>
      <w:r>
        <w:rPr>
          <w:rStyle w:val="Codefragment"/>
        </w:rPr>
        <w:tab/>
      </w:r>
      <w:r w:rsidRPr="00AD158B">
        <w:rPr>
          <w:rStyle w:val="Codefragment"/>
          <w:color w:val="0000FF"/>
        </w:rPr>
        <w:t>delegate</w:t>
      </w:r>
      <w:r w:rsidRPr="00AD158B">
        <w:rPr>
          <w:rStyle w:val="Codefragment"/>
        </w:rPr>
        <w:t>(</w:t>
      </w:r>
      <w:r w:rsidRPr="00AD158B">
        <w:rPr>
          <w:rStyle w:val="Codefragment"/>
          <w:color w:val="008080"/>
        </w:rPr>
        <w:t>Order</w:t>
      </w:r>
      <w:r w:rsidRPr="00AD158B">
        <w:rPr>
          <w:rStyle w:val="Codefragment"/>
        </w:rPr>
        <w:t xml:space="preserve"> entity) </w:t>
      </w:r>
      <w:r>
        <w:rPr>
          <w:rStyle w:val="Codefragment"/>
        </w:rPr>
        <w:t>{</w:t>
      </w:r>
    </w:p>
    <w:p w14:paraId="69DE2A2D"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r>
      <w:r w:rsidRPr="00477F86">
        <w:rPr>
          <w:rStyle w:val="Codefragment"/>
          <w:color w:val="0000FF"/>
        </w:rPr>
        <w:t>this</w:t>
      </w:r>
      <w:r>
        <w:rPr>
          <w:rStyle w:val="Codefragment"/>
        </w:rPr>
        <w:t>.OnPropertyChanging(</w:t>
      </w:r>
      <w:r w:rsidR="00771424">
        <w:rPr>
          <w:rStyle w:val="Codefragment"/>
        </w:rPr>
        <w:t>"</w:t>
      </w:r>
      <w:r>
        <w:rPr>
          <w:rStyle w:val="Codefragment"/>
        </w:rPr>
        <w:t>Orders</w:t>
      </w:r>
      <w:r w:rsidR="00771424">
        <w:rPr>
          <w:rStyle w:val="Codefragment"/>
        </w:rPr>
        <w:t>"</w:t>
      </w:r>
      <w:r>
        <w:rPr>
          <w:rStyle w:val="Codefragment"/>
        </w:rPr>
        <w:t>);</w:t>
      </w:r>
    </w:p>
    <w:p w14:paraId="0B04F64A"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t xml:space="preserve">entity.Customer = </w:t>
      </w:r>
      <w:r>
        <w:rPr>
          <w:rStyle w:val="Codefragment"/>
          <w:color w:val="0000FF"/>
        </w:rPr>
        <w:t>this</w:t>
      </w:r>
      <w:r>
        <w:rPr>
          <w:rStyle w:val="Codefragment"/>
        </w:rPr>
        <w:t>;</w:t>
      </w:r>
    </w:p>
    <w:p w14:paraId="5869249C" w14:textId="77777777" w:rsidR="006D54C1" w:rsidRDefault="009F0B9A" w:rsidP="009F0B9A">
      <w:pPr>
        <w:pStyle w:val="Code"/>
        <w:rPr>
          <w:rStyle w:val="Codefragment"/>
        </w:rPr>
      </w:pPr>
      <w:r>
        <w:rPr>
          <w:rStyle w:val="Codefragment"/>
        </w:rPr>
        <w:tab/>
      </w:r>
      <w:r>
        <w:rPr>
          <w:rStyle w:val="Codefragment"/>
        </w:rPr>
        <w:tab/>
      </w:r>
      <w:r>
        <w:rPr>
          <w:rStyle w:val="Codefragment"/>
        </w:rPr>
        <w:tab/>
        <w:t>},</w:t>
      </w:r>
    </w:p>
    <w:p w14:paraId="54AE698F" w14:textId="77777777" w:rsidR="006D54C1" w:rsidRDefault="009F0B9A" w:rsidP="009F0B9A">
      <w:pPr>
        <w:pStyle w:val="Code"/>
        <w:rPr>
          <w:rStyle w:val="Codefragment"/>
        </w:rPr>
      </w:pPr>
      <w:r>
        <w:rPr>
          <w:rStyle w:val="Codefragment"/>
        </w:rPr>
        <w:tab/>
      </w:r>
      <w:r>
        <w:rPr>
          <w:rStyle w:val="Codefragment"/>
        </w:rPr>
        <w:tab/>
      </w:r>
      <w:r>
        <w:rPr>
          <w:rStyle w:val="Codefragment"/>
        </w:rPr>
        <w:tab/>
      </w:r>
      <w:r w:rsidRPr="00AD158B">
        <w:rPr>
          <w:rStyle w:val="Codefragment"/>
          <w:color w:val="0000FF"/>
        </w:rPr>
        <w:t>delegate</w:t>
      </w:r>
      <w:r>
        <w:rPr>
          <w:rStyle w:val="Codefragment"/>
        </w:rPr>
        <w:t>(</w:t>
      </w:r>
      <w:r w:rsidRPr="00AD158B">
        <w:rPr>
          <w:rStyle w:val="Codefragment"/>
          <w:color w:val="008080"/>
        </w:rPr>
        <w:t>Order</w:t>
      </w:r>
      <w:r>
        <w:rPr>
          <w:rStyle w:val="Codefragment"/>
        </w:rPr>
        <w:t xml:space="preserve"> entity) {</w:t>
      </w:r>
    </w:p>
    <w:p w14:paraId="42147A93"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r>
      <w:r w:rsidRPr="00477F86">
        <w:rPr>
          <w:rStyle w:val="Codefragment"/>
          <w:color w:val="0000FF"/>
        </w:rPr>
        <w:t>this</w:t>
      </w:r>
      <w:r>
        <w:rPr>
          <w:rStyle w:val="Codefragment"/>
        </w:rPr>
        <w:t>.onPropertyChanging(</w:t>
      </w:r>
      <w:r w:rsidR="00771424">
        <w:rPr>
          <w:rStyle w:val="Codefragment"/>
        </w:rPr>
        <w:t>"</w:t>
      </w:r>
      <w:r>
        <w:rPr>
          <w:rStyle w:val="Codefragment"/>
        </w:rPr>
        <w:t>Orders</w:t>
      </w:r>
      <w:r w:rsidR="00771424">
        <w:rPr>
          <w:rStyle w:val="Codefragment"/>
        </w:rPr>
        <w:t>"</w:t>
      </w:r>
      <w:r>
        <w:rPr>
          <w:rStyle w:val="Codefragment"/>
        </w:rPr>
        <w:t>);</w:t>
      </w:r>
    </w:p>
    <w:p w14:paraId="26AF3B43"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t xml:space="preserve">entity.Customer = </w:t>
      </w:r>
      <w:r w:rsidRPr="00AD158B">
        <w:rPr>
          <w:rStyle w:val="Codefragment"/>
          <w:color w:val="0000FF"/>
        </w:rPr>
        <w:t>null</w:t>
      </w:r>
      <w:r>
        <w:rPr>
          <w:rStyle w:val="Codefragment"/>
        </w:rPr>
        <w:t>;</w:t>
      </w:r>
    </w:p>
    <w:p w14:paraId="2B81355C" w14:textId="77777777" w:rsidR="006D54C1" w:rsidRDefault="009F0B9A" w:rsidP="009F0B9A">
      <w:pPr>
        <w:pStyle w:val="Code"/>
        <w:rPr>
          <w:rStyle w:val="Codefragment"/>
        </w:rPr>
      </w:pPr>
      <w:r>
        <w:rPr>
          <w:rStyle w:val="Codefragment"/>
        </w:rPr>
        <w:tab/>
      </w:r>
      <w:r>
        <w:rPr>
          <w:rStyle w:val="Codefragment"/>
        </w:rPr>
        <w:tab/>
      </w:r>
      <w:r>
        <w:rPr>
          <w:rStyle w:val="Codefragment"/>
        </w:rPr>
        <w:tab/>
        <w:t>}</w:t>
      </w:r>
    </w:p>
    <w:p w14:paraId="16E8D0DB" w14:textId="77777777" w:rsidR="006D54C1" w:rsidRDefault="009F0B9A" w:rsidP="009F0B9A">
      <w:pPr>
        <w:pStyle w:val="Code"/>
        <w:rPr>
          <w:rStyle w:val="Codefragment"/>
        </w:rPr>
      </w:pPr>
      <w:r>
        <w:rPr>
          <w:rStyle w:val="Codefragment"/>
        </w:rPr>
        <w:tab/>
      </w:r>
      <w:r>
        <w:rPr>
          <w:rStyle w:val="Codefragment"/>
        </w:rPr>
        <w:tab/>
        <w:t>);</w:t>
      </w:r>
    </w:p>
    <w:p w14:paraId="7CA13181" w14:textId="77777777" w:rsidR="009F0B9A" w:rsidRDefault="009F0B9A" w:rsidP="009F0B9A">
      <w:pPr>
        <w:pStyle w:val="Code"/>
        <w:rPr>
          <w:rStyle w:val="Codefragment"/>
        </w:rPr>
      </w:pPr>
      <w:r>
        <w:rPr>
          <w:rStyle w:val="Codefragment"/>
        </w:rPr>
        <w:t>}</w:t>
      </w:r>
    </w:p>
    <w:p w14:paraId="4EF51ACC" w14:textId="77777777" w:rsidR="006D54C1" w:rsidRDefault="006D54C1" w:rsidP="009F0B9A">
      <w:pPr>
        <w:pStyle w:val="Code"/>
        <w:rPr>
          <w:rStyle w:val="Codefragment"/>
        </w:rPr>
      </w:pPr>
    </w:p>
    <w:p w14:paraId="2C11E465" w14:textId="77777777" w:rsidR="009D118D" w:rsidRDefault="009D118D" w:rsidP="009D118D">
      <w:pPr>
        <w:pStyle w:val="Text"/>
        <w:rPr>
          <w:rStyle w:val="Codefragment"/>
        </w:rPr>
      </w:pPr>
    </w:p>
    <w:p w14:paraId="4573B9D4" w14:textId="77777777" w:rsidR="009D118D" w:rsidRPr="009D118D" w:rsidRDefault="009D118D" w:rsidP="009D118D">
      <w:pPr>
        <w:pStyle w:val="Code"/>
        <w:rPr>
          <w:rStyle w:val="MultilanguageMarkerAuto"/>
        </w:rPr>
      </w:pPr>
      <w:r>
        <w:rPr>
          <w:rStyle w:val="MultilanguageMarkerAuto"/>
        </w:rPr>
        <w:t>[</w:t>
      </w:r>
      <w:r w:rsidRPr="009D118D">
        <w:rPr>
          <w:rStyle w:val="MultilanguageMarkerAuto"/>
        </w:rPr>
        <w:t>V</w:t>
      </w:r>
      <w:r>
        <w:rPr>
          <w:rStyle w:val="MultilanguageMarkerAuto"/>
        </w:rPr>
        <w:t xml:space="preserve">isual </w:t>
      </w:r>
      <w:r w:rsidRPr="009D118D">
        <w:rPr>
          <w:rStyle w:val="MultilanguageMarkerAuto"/>
        </w:rPr>
        <w:t>B</w:t>
      </w:r>
      <w:r>
        <w:rPr>
          <w:rStyle w:val="MultilanguageMarkerAuto"/>
        </w:rPr>
        <w:t>asic]</w:t>
      </w:r>
    </w:p>
    <w:p w14:paraId="03ACCA45" w14:textId="77777777" w:rsidR="009D118D" w:rsidRDefault="009D118D" w:rsidP="009D118D">
      <w:pPr>
        <w:pStyle w:val="Code"/>
        <w:rPr>
          <w:lang w:eastAsia="ja-JP"/>
        </w:rPr>
      </w:pPr>
      <w:r>
        <w:rPr>
          <w:color w:val="0000FF"/>
          <w:lang w:eastAsia="ja-JP"/>
        </w:rPr>
        <w:t>Dim</w:t>
      </w:r>
      <w:r>
        <w:rPr>
          <w:lang w:eastAsia="ja-JP"/>
        </w:rPr>
        <w:t xml:space="preserve"> _orders </w:t>
      </w:r>
      <w:r>
        <w:rPr>
          <w:color w:val="0000FF"/>
          <w:lang w:eastAsia="ja-JP"/>
        </w:rPr>
        <w:t>As</w:t>
      </w:r>
      <w:r>
        <w:rPr>
          <w:lang w:eastAsia="ja-JP"/>
        </w:rPr>
        <w:t xml:space="preserve"> EntitySet(</w:t>
      </w:r>
      <w:r>
        <w:rPr>
          <w:color w:val="0000FF"/>
          <w:lang w:eastAsia="ja-JP"/>
        </w:rPr>
        <w:t>Of</w:t>
      </w:r>
      <w:r>
        <w:rPr>
          <w:lang w:eastAsia="ja-JP"/>
        </w:rPr>
        <w:t xml:space="preserve"> Order)</w:t>
      </w:r>
    </w:p>
    <w:p w14:paraId="16D85AC9" w14:textId="77777777" w:rsidR="009D118D" w:rsidRDefault="009D118D" w:rsidP="009D118D">
      <w:pPr>
        <w:pStyle w:val="Code"/>
        <w:rPr>
          <w:lang w:eastAsia="ja-JP"/>
        </w:rPr>
      </w:pPr>
      <w:r>
        <w:rPr>
          <w:color w:val="0000FF"/>
          <w:lang w:eastAsia="ja-JP"/>
        </w:rPr>
        <w:t>Public</w:t>
      </w:r>
      <w:r>
        <w:rPr>
          <w:lang w:eastAsia="ja-JP"/>
        </w:rPr>
        <w:t xml:space="preserve"> </w:t>
      </w:r>
      <w:r>
        <w:rPr>
          <w:color w:val="0000FF"/>
          <w:lang w:eastAsia="ja-JP"/>
        </w:rPr>
        <w:t>Sub</w:t>
      </w:r>
      <w:r>
        <w:rPr>
          <w:lang w:eastAsia="ja-JP"/>
        </w:rPr>
        <w:t xml:space="preserve"> </w:t>
      </w:r>
      <w:r>
        <w:rPr>
          <w:color w:val="0000FF"/>
          <w:lang w:eastAsia="ja-JP"/>
        </w:rPr>
        <w:t>New</w:t>
      </w:r>
      <w:r>
        <w:rPr>
          <w:lang w:eastAsia="ja-JP"/>
        </w:rPr>
        <w:t>()</w:t>
      </w:r>
    </w:p>
    <w:p w14:paraId="051FA0D2" w14:textId="77777777" w:rsidR="009D118D" w:rsidRDefault="009D118D" w:rsidP="009D118D">
      <w:pPr>
        <w:pStyle w:val="Code"/>
        <w:rPr>
          <w:lang w:eastAsia="ja-JP"/>
        </w:rPr>
      </w:pPr>
      <w:r>
        <w:rPr>
          <w:rStyle w:val="Codefragment"/>
        </w:rPr>
        <w:tab/>
      </w:r>
      <w:r>
        <w:rPr>
          <w:lang w:eastAsia="ja-JP"/>
        </w:rPr>
        <w:t xml:space="preserve">_orders = </w:t>
      </w:r>
      <w:r>
        <w:rPr>
          <w:color w:val="0000FF"/>
          <w:lang w:eastAsia="ja-JP"/>
        </w:rPr>
        <w:t>New</w:t>
      </w:r>
      <w:r>
        <w:rPr>
          <w:lang w:eastAsia="ja-JP"/>
        </w:rPr>
        <w:t xml:space="preserve"> EntitySet(</w:t>
      </w:r>
      <w:r>
        <w:rPr>
          <w:color w:val="0000FF"/>
          <w:lang w:eastAsia="ja-JP"/>
        </w:rPr>
        <w:t>Of</w:t>
      </w:r>
      <w:r>
        <w:rPr>
          <w:lang w:eastAsia="ja-JP"/>
        </w:rPr>
        <w:t xml:space="preserve"> Order)( _</w:t>
      </w:r>
    </w:p>
    <w:p w14:paraId="29695CED" w14:textId="77777777" w:rsidR="009D118D" w:rsidRDefault="009D118D" w:rsidP="009D118D">
      <w:pPr>
        <w:pStyle w:val="Code"/>
        <w:rPr>
          <w:lang w:eastAsia="ja-JP"/>
        </w:rPr>
      </w:pPr>
      <w:r>
        <w:rPr>
          <w:rStyle w:val="Codefragment"/>
        </w:rPr>
        <w:tab/>
      </w:r>
      <w:r>
        <w:rPr>
          <w:rStyle w:val="Codefragment"/>
        </w:rPr>
        <w:tab/>
      </w:r>
      <w:r>
        <w:rPr>
          <w:color w:val="0000FF"/>
          <w:lang w:eastAsia="ja-JP"/>
        </w:rPr>
        <w:t>AddressOf</w:t>
      </w:r>
      <w:r>
        <w:rPr>
          <w:lang w:eastAsia="ja-JP"/>
        </w:rPr>
        <w:t xml:space="preserve"> OrderAdding, </w:t>
      </w:r>
      <w:r>
        <w:rPr>
          <w:color w:val="0000FF"/>
          <w:lang w:eastAsia="ja-JP"/>
        </w:rPr>
        <w:t>AddressOf</w:t>
      </w:r>
      <w:r>
        <w:rPr>
          <w:lang w:eastAsia="ja-JP"/>
        </w:rPr>
        <w:t xml:space="preserve"> OrderRemoving)</w:t>
      </w:r>
    </w:p>
    <w:p w14:paraId="4A1EB242"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16A976BB" w14:textId="77777777" w:rsidR="009D118D" w:rsidRDefault="009D118D" w:rsidP="009D118D">
      <w:pPr>
        <w:pStyle w:val="Code"/>
        <w:rPr>
          <w:color w:val="0000FF"/>
          <w:lang w:eastAsia="ja-JP"/>
        </w:rPr>
      </w:pPr>
    </w:p>
    <w:p w14:paraId="7E3C94DC" w14:textId="77777777" w:rsidR="009D118D" w:rsidRDefault="009D118D" w:rsidP="009D118D">
      <w:pPr>
        <w:pStyle w:val="Code"/>
        <w:rPr>
          <w:lang w:eastAsia="ja-JP"/>
        </w:rPr>
      </w:pPr>
      <w:r>
        <w:rPr>
          <w:color w:val="0000FF"/>
          <w:lang w:eastAsia="ja-JP"/>
        </w:rPr>
        <w:t>Sub</w:t>
      </w:r>
      <w:r>
        <w:rPr>
          <w:lang w:eastAsia="ja-JP"/>
        </w:rPr>
        <w:t xml:space="preserve"> OrderAdding(</w:t>
      </w:r>
      <w:r>
        <w:rPr>
          <w:color w:val="0000FF"/>
          <w:lang w:eastAsia="ja-JP"/>
        </w:rPr>
        <w:t>ByVal</w:t>
      </w:r>
      <w:r>
        <w:rPr>
          <w:lang w:eastAsia="ja-JP"/>
        </w:rPr>
        <w:t xml:space="preserve"> o </w:t>
      </w:r>
      <w:r>
        <w:rPr>
          <w:color w:val="0000FF"/>
          <w:lang w:eastAsia="ja-JP"/>
        </w:rPr>
        <w:t>As</w:t>
      </w:r>
      <w:r>
        <w:rPr>
          <w:lang w:eastAsia="ja-JP"/>
        </w:rPr>
        <w:t xml:space="preserve"> Order)</w:t>
      </w:r>
    </w:p>
    <w:p w14:paraId="7527AD36" w14:textId="77777777" w:rsidR="009D118D" w:rsidRDefault="002F5518" w:rsidP="009D118D">
      <w:pPr>
        <w:pStyle w:val="Code"/>
        <w:rPr>
          <w:lang w:eastAsia="ja-JP"/>
        </w:rPr>
      </w:pPr>
      <w:r>
        <w:rPr>
          <w:rStyle w:val="Codefragment"/>
        </w:rPr>
        <w:tab/>
      </w:r>
      <w:r w:rsidR="009D118D">
        <w:rPr>
          <w:lang w:eastAsia="ja-JP"/>
        </w:rPr>
        <w:t>OnPropertyChanging()</w:t>
      </w:r>
    </w:p>
    <w:p w14:paraId="0E2CE309" w14:textId="77777777" w:rsidR="009D118D" w:rsidRDefault="002F5518" w:rsidP="009D118D">
      <w:pPr>
        <w:pStyle w:val="Code"/>
        <w:rPr>
          <w:color w:val="0000FF"/>
          <w:lang w:eastAsia="ja-JP"/>
        </w:rPr>
      </w:pPr>
      <w:r>
        <w:rPr>
          <w:rStyle w:val="Codefragment"/>
        </w:rPr>
        <w:tab/>
      </w:r>
      <w:r w:rsidR="009D118D">
        <w:rPr>
          <w:lang w:eastAsia="ja-JP"/>
        </w:rPr>
        <w:t xml:space="preserve">o.Customer = </w:t>
      </w:r>
      <w:r w:rsidR="009D118D">
        <w:rPr>
          <w:color w:val="0000FF"/>
          <w:lang w:eastAsia="ja-JP"/>
        </w:rPr>
        <w:t>Me</w:t>
      </w:r>
    </w:p>
    <w:p w14:paraId="6B0E91D4"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28FD6FBF" w14:textId="77777777" w:rsidR="009D118D" w:rsidRDefault="009D118D" w:rsidP="009D118D">
      <w:pPr>
        <w:pStyle w:val="Code"/>
        <w:rPr>
          <w:color w:val="0000FF"/>
          <w:lang w:eastAsia="ja-JP"/>
        </w:rPr>
      </w:pPr>
    </w:p>
    <w:p w14:paraId="1DB4C449" w14:textId="77777777" w:rsidR="009D118D" w:rsidRDefault="009D118D" w:rsidP="009D118D">
      <w:pPr>
        <w:pStyle w:val="Code"/>
        <w:rPr>
          <w:lang w:eastAsia="ja-JP"/>
        </w:rPr>
      </w:pPr>
      <w:r>
        <w:rPr>
          <w:color w:val="0000FF"/>
          <w:lang w:eastAsia="ja-JP"/>
        </w:rPr>
        <w:t>Sub</w:t>
      </w:r>
      <w:r>
        <w:rPr>
          <w:lang w:eastAsia="ja-JP"/>
        </w:rPr>
        <w:t xml:space="preserve"> OrderRemoving(</w:t>
      </w:r>
      <w:r>
        <w:rPr>
          <w:color w:val="0000FF"/>
          <w:lang w:eastAsia="ja-JP"/>
        </w:rPr>
        <w:t>ByVal</w:t>
      </w:r>
      <w:r>
        <w:rPr>
          <w:lang w:eastAsia="ja-JP"/>
        </w:rPr>
        <w:t xml:space="preserve"> o </w:t>
      </w:r>
      <w:r>
        <w:rPr>
          <w:color w:val="0000FF"/>
          <w:lang w:eastAsia="ja-JP"/>
        </w:rPr>
        <w:t>As</w:t>
      </w:r>
      <w:r>
        <w:rPr>
          <w:lang w:eastAsia="ja-JP"/>
        </w:rPr>
        <w:t xml:space="preserve"> Order)</w:t>
      </w:r>
    </w:p>
    <w:p w14:paraId="3ADAEC74" w14:textId="77777777" w:rsidR="009D118D" w:rsidRDefault="002F5518" w:rsidP="009D118D">
      <w:pPr>
        <w:pStyle w:val="Code"/>
        <w:rPr>
          <w:lang w:eastAsia="ja-JP"/>
        </w:rPr>
      </w:pPr>
      <w:r>
        <w:rPr>
          <w:rStyle w:val="Codefragment"/>
        </w:rPr>
        <w:tab/>
      </w:r>
      <w:r w:rsidR="009D118D">
        <w:rPr>
          <w:lang w:eastAsia="ja-JP"/>
        </w:rPr>
        <w:t>OnPropertyChanging()</w:t>
      </w:r>
    </w:p>
    <w:p w14:paraId="7BADE000" w14:textId="77777777" w:rsidR="009D118D" w:rsidRDefault="002F5518" w:rsidP="009D118D">
      <w:pPr>
        <w:pStyle w:val="Code"/>
        <w:rPr>
          <w:color w:val="0000FF"/>
          <w:lang w:eastAsia="ja-JP"/>
        </w:rPr>
      </w:pPr>
      <w:r>
        <w:rPr>
          <w:rStyle w:val="Codefragment"/>
        </w:rPr>
        <w:tab/>
      </w:r>
      <w:r w:rsidR="009D118D">
        <w:rPr>
          <w:lang w:eastAsia="ja-JP"/>
        </w:rPr>
        <w:t xml:space="preserve">o.Customer = </w:t>
      </w:r>
      <w:r w:rsidR="009D118D">
        <w:rPr>
          <w:color w:val="0000FF"/>
          <w:lang w:eastAsia="ja-JP"/>
        </w:rPr>
        <w:t>Nothing</w:t>
      </w:r>
    </w:p>
    <w:p w14:paraId="5877533D"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74C132EF" w14:textId="77777777" w:rsidR="009D118D" w:rsidRPr="00C8630E" w:rsidRDefault="009D118D" w:rsidP="009D118D">
      <w:pPr>
        <w:pStyle w:val="Code"/>
        <w:rPr>
          <w:rStyle w:val="Codefragment"/>
        </w:rPr>
      </w:pPr>
    </w:p>
    <w:p w14:paraId="32CBEA9E" w14:textId="77777777" w:rsidR="009D118D" w:rsidRPr="00C8630E" w:rsidRDefault="009D118D" w:rsidP="009D118D">
      <w:pPr>
        <w:pStyle w:val="Text"/>
        <w:rPr>
          <w:rStyle w:val="Codefragment"/>
        </w:rPr>
      </w:pPr>
    </w:p>
    <w:p w14:paraId="53F48989" w14:textId="77777777" w:rsidR="00E7430B" w:rsidRDefault="009526D9" w:rsidP="00960224">
      <w:pPr>
        <w:pStyle w:val="Heading5"/>
      </w:pPr>
      <w:bookmarkStart w:id="835" w:name="_Toc111258505"/>
      <w:bookmarkStart w:id="836" w:name="_Toc111606499"/>
      <w:bookmarkStart w:id="837" w:name="_Toc157398755"/>
      <w:r>
        <w:t xml:space="preserve">5.4 </w:t>
      </w:r>
      <w:r w:rsidR="00E7430B">
        <w:t>Inheritance</w:t>
      </w:r>
      <w:bookmarkEnd w:id="837"/>
    </w:p>
    <w:p w14:paraId="674D3A50" w14:textId="77777777" w:rsidR="00E7430B" w:rsidRPr="00960224" w:rsidRDefault="00E7430B" w:rsidP="00960224">
      <w:pPr>
        <w:pStyle w:val="Text"/>
      </w:pPr>
      <w:r w:rsidRPr="00960224">
        <w:t>LINQ to SQL supports single-table mapping, whereby an entire inheritance hierarchy is stored in a single database table. The table contains the flattened union of all possible data columns for the whole hierarchy and each row has nulls in the columns that are not applicable to the type of the instance represented by the row. The single-table mapping strategy is the simplest representation of inheritance and provides good performance characteristics for many different categories of queries.</w:t>
      </w:r>
    </w:p>
    <w:p w14:paraId="18C2FE55" w14:textId="77777777" w:rsidR="00E7430B" w:rsidRDefault="009526D9" w:rsidP="00960224">
      <w:pPr>
        <w:pStyle w:val="Heading6"/>
      </w:pPr>
      <w:r>
        <w:t xml:space="preserve">5.4.1 </w:t>
      </w:r>
      <w:r w:rsidR="00E7430B">
        <w:t>Mapping</w:t>
      </w:r>
    </w:p>
    <w:p w14:paraId="0BA3D29B" w14:textId="77777777" w:rsidR="00E7430B" w:rsidRPr="00960224" w:rsidRDefault="00E7430B" w:rsidP="00960224">
      <w:pPr>
        <w:pStyle w:val="Text"/>
      </w:pPr>
      <w:r w:rsidRPr="00960224">
        <w:t>To implement this mapping using LINQ to SQL, you need to specify the following attributes and attribute properties on the root class of the inheritance hierarchy:</w:t>
      </w:r>
    </w:p>
    <w:p w14:paraId="26D341FA" w14:textId="77777777" w:rsidR="00E7430B" w:rsidRPr="00960224" w:rsidRDefault="00E7430B" w:rsidP="009526D9">
      <w:pPr>
        <w:pStyle w:val="BulletedList1"/>
      </w:pPr>
      <w:r w:rsidRPr="00960224">
        <w:t>The [</w:t>
      </w:r>
      <w:r w:rsidRPr="00002CE9">
        <w:rPr>
          <w:rStyle w:val="CodeEmbedded"/>
        </w:rPr>
        <w:t>Table</w:t>
      </w:r>
      <w:r w:rsidRPr="00960224">
        <w:t xml:space="preserve">] </w:t>
      </w:r>
      <w:r w:rsidR="002F5518">
        <w:t>(&lt;</w:t>
      </w:r>
      <w:r w:rsidR="002F5518" w:rsidRPr="002F5518">
        <w:rPr>
          <w:rStyle w:val="CodeEmbedded"/>
        </w:rPr>
        <w:t>Table</w:t>
      </w:r>
      <w:r w:rsidR="002F5518">
        <w:t xml:space="preserve">&gt; in Visual Basic) </w:t>
      </w:r>
      <w:r w:rsidRPr="00960224">
        <w:t>attribute.</w:t>
      </w:r>
    </w:p>
    <w:p w14:paraId="1196DA1B" w14:textId="77777777" w:rsidR="00E7430B" w:rsidRPr="00960224" w:rsidRDefault="00E7430B" w:rsidP="009526D9">
      <w:pPr>
        <w:pStyle w:val="BulletedList1"/>
      </w:pPr>
      <w:r w:rsidRPr="00960224">
        <w:t>An [</w:t>
      </w:r>
      <w:r w:rsidRPr="00002CE9">
        <w:rPr>
          <w:rStyle w:val="CodeEmbedded"/>
        </w:rPr>
        <w:t>InheritanceMapping</w:t>
      </w:r>
      <w:r w:rsidRPr="00960224">
        <w:t xml:space="preserve">] </w:t>
      </w:r>
      <w:r w:rsidR="002F5518">
        <w:t>(&lt;</w:t>
      </w:r>
      <w:r w:rsidR="002F5518" w:rsidRPr="002F5518">
        <w:rPr>
          <w:rStyle w:val="CodeEmbedded"/>
        </w:rPr>
        <w:t>InheritanceMapping</w:t>
      </w:r>
      <w:r w:rsidR="002F5518">
        <w:t xml:space="preserve">&gt; in Visual Basic) </w:t>
      </w:r>
      <w:r w:rsidRPr="00960224">
        <w:t xml:space="preserve">attribute for each class in the hierarchy structure. </w:t>
      </w:r>
      <w:r w:rsidR="002F4D67" w:rsidRPr="00960224">
        <w:t>For non-abstract classes, t</w:t>
      </w:r>
      <w:r w:rsidRPr="00960224">
        <w:t>his attribute must define a Code property (a value that appears in the database table in the Inheritance Discriminator column to indicate which class or subclass this row of data belongs to) and a Type property (which specifies which class or sub</w:t>
      </w:r>
      <w:r w:rsidR="008754A0">
        <w:t>class the key value signifies).</w:t>
      </w:r>
    </w:p>
    <w:p w14:paraId="6339FFD2" w14:textId="77777777" w:rsidR="00E7430B" w:rsidRPr="00960224" w:rsidRDefault="00E7430B" w:rsidP="009526D9">
      <w:pPr>
        <w:pStyle w:val="BulletedList1"/>
      </w:pPr>
      <w:r w:rsidRPr="00960224">
        <w:t xml:space="preserve">An </w:t>
      </w:r>
      <w:r w:rsidRPr="00002CE9">
        <w:rPr>
          <w:rStyle w:val="CodeEmbedded"/>
        </w:rPr>
        <w:t>IsDefault</w:t>
      </w:r>
      <w:r w:rsidRPr="00960224">
        <w:t xml:space="preserve"> property on a single [</w:t>
      </w:r>
      <w:r w:rsidRPr="00002CE9">
        <w:rPr>
          <w:rStyle w:val="CodeEmbedded"/>
        </w:rPr>
        <w:t>InheritanceMapping</w:t>
      </w:r>
      <w:r w:rsidRPr="00960224">
        <w:t xml:space="preserve">] </w:t>
      </w:r>
      <w:r w:rsidR="002F5518">
        <w:t>(&lt;</w:t>
      </w:r>
      <w:r w:rsidR="002F5518" w:rsidRPr="002F5518">
        <w:rPr>
          <w:rStyle w:val="CodeEmbedded"/>
        </w:rPr>
        <w:t>InheritanceMapping</w:t>
      </w:r>
      <w:r w:rsidR="002F5518">
        <w:t xml:space="preserve">&gt; in Visual Basic) </w:t>
      </w:r>
      <w:r w:rsidRPr="00960224">
        <w:t>attribute. This property serves to designate a "fallback" mapping in case the discriminator value from the database table does not match any of the Code values in the inheritance mappings.</w:t>
      </w:r>
    </w:p>
    <w:p w14:paraId="4317F61A" w14:textId="77777777" w:rsidR="00E7430B" w:rsidRPr="00960224" w:rsidRDefault="00E7430B" w:rsidP="009526D9">
      <w:pPr>
        <w:pStyle w:val="BulletedList1"/>
      </w:pPr>
      <w:r w:rsidRPr="00960224">
        <w:t xml:space="preserve">An </w:t>
      </w:r>
      <w:r w:rsidRPr="00002CE9">
        <w:rPr>
          <w:rStyle w:val="CodeEmbedded"/>
        </w:rPr>
        <w:t>IsDiscriminator</w:t>
      </w:r>
      <w:r w:rsidRPr="00960224">
        <w:t xml:space="preserve"> property for a [</w:t>
      </w:r>
      <w:r w:rsidRPr="00002CE9">
        <w:rPr>
          <w:rStyle w:val="CodeEmbedded"/>
        </w:rPr>
        <w:t>Column</w:t>
      </w:r>
      <w:r w:rsidRPr="00960224">
        <w:t xml:space="preserve">] </w:t>
      </w:r>
      <w:r w:rsidR="002F5518">
        <w:t>(&lt;</w:t>
      </w:r>
      <w:r w:rsidR="002F5518">
        <w:rPr>
          <w:rStyle w:val="CodeEmbedded"/>
        </w:rPr>
        <w:t>Column</w:t>
      </w:r>
      <w:r w:rsidR="002F5518">
        <w:t xml:space="preserve">&gt; in Visual Basic) </w:t>
      </w:r>
      <w:r w:rsidRPr="00960224">
        <w:t>attribute, to signify that this is the column that holds the Code value for inheritance mapping.</w:t>
      </w:r>
    </w:p>
    <w:p w14:paraId="094922FC" w14:textId="77777777" w:rsidR="00E7430B" w:rsidRPr="00960224" w:rsidRDefault="00E7430B" w:rsidP="00960224">
      <w:pPr>
        <w:pStyle w:val="Text"/>
      </w:pPr>
      <w:r w:rsidRPr="00960224">
        <w:t>No special attributes or properties are required on the subclasses. Note especially that subclasses do not have the [</w:t>
      </w:r>
      <w:r w:rsidRPr="00002CE9">
        <w:rPr>
          <w:rStyle w:val="CodeEmbedded"/>
        </w:rPr>
        <w:t>Table</w:t>
      </w:r>
      <w:r w:rsidRPr="00960224">
        <w:t xml:space="preserve">] </w:t>
      </w:r>
      <w:r w:rsidR="002F5518">
        <w:t>(&lt;</w:t>
      </w:r>
      <w:r w:rsidR="002F5518">
        <w:rPr>
          <w:rStyle w:val="CodeEmbedded"/>
        </w:rPr>
        <w:t>Table</w:t>
      </w:r>
      <w:r w:rsidR="002F5518">
        <w:t xml:space="preserve">&gt; in Visual Basic) </w:t>
      </w:r>
      <w:r w:rsidRPr="00960224">
        <w:t>attribute.</w:t>
      </w:r>
    </w:p>
    <w:p w14:paraId="55CFC15D" w14:textId="77777777" w:rsidR="00E7430B" w:rsidRPr="00960224" w:rsidRDefault="00E7430B" w:rsidP="00960224">
      <w:pPr>
        <w:pStyle w:val="Text"/>
      </w:pPr>
      <w:r w:rsidRPr="00960224">
        <w:t xml:space="preserve">In the following example, data contained in the </w:t>
      </w:r>
      <w:r w:rsidRPr="00002CE9">
        <w:rPr>
          <w:rStyle w:val="CodeEmbedded"/>
        </w:rPr>
        <w:t>Car</w:t>
      </w:r>
      <w:r w:rsidRPr="00960224">
        <w:t xml:space="preserve"> and </w:t>
      </w:r>
      <w:r w:rsidRPr="00002CE9">
        <w:rPr>
          <w:rStyle w:val="CodeEmbedded"/>
        </w:rPr>
        <w:t>Truck</w:t>
      </w:r>
      <w:r w:rsidRPr="00960224">
        <w:t xml:space="preserve"> subclasses are mapped to the single database table </w:t>
      </w:r>
      <w:r w:rsidRPr="00002CE9">
        <w:rPr>
          <w:rStyle w:val="CodeEmbedded"/>
        </w:rPr>
        <w:t>Vehicle</w:t>
      </w:r>
      <w:r w:rsidRPr="00960224">
        <w:t>. (To simplify the example, the sample code uses fields rather than properties for column mapping.)</w:t>
      </w:r>
    </w:p>
    <w:p w14:paraId="1E39DFE2" w14:textId="77777777" w:rsidR="008754A0" w:rsidRPr="002F5518" w:rsidRDefault="002F5518" w:rsidP="009526D9">
      <w:pPr>
        <w:pStyle w:val="Code"/>
        <w:rPr>
          <w:rStyle w:val="MultilanguageMarkerAuto"/>
        </w:rPr>
      </w:pPr>
      <w:r w:rsidRPr="002F5518">
        <w:rPr>
          <w:rStyle w:val="MultilanguageMarkerAuto"/>
        </w:rPr>
        <w:t>[C#]</w:t>
      </w:r>
    </w:p>
    <w:p w14:paraId="2D4EA570" w14:textId="77777777" w:rsidR="008754A0" w:rsidRDefault="009526D9" w:rsidP="009526D9">
      <w:pPr>
        <w:pStyle w:val="Code"/>
      </w:pPr>
      <w:r>
        <w:t>[</w:t>
      </w:r>
      <w:r w:rsidRPr="008B2EAB">
        <w:rPr>
          <w:rStyle w:val="Codefragment"/>
          <w:color w:val="008080"/>
        </w:rPr>
        <w:t>Table</w:t>
      </w:r>
      <w:r>
        <w:t>]</w:t>
      </w:r>
    </w:p>
    <w:p w14:paraId="3D2D8657" w14:textId="77777777" w:rsidR="008754A0" w:rsidRDefault="009526D9" w:rsidP="009526D9">
      <w:pPr>
        <w:pStyle w:val="Code"/>
      </w:pPr>
      <w:r>
        <w:t>[</w:t>
      </w:r>
      <w:r w:rsidRPr="008B2EAB">
        <w:rPr>
          <w:rStyle w:val="Codefragment"/>
          <w:color w:val="008080"/>
        </w:rPr>
        <w:t>InheritanceMapping</w:t>
      </w:r>
      <w:r>
        <w:t xml:space="preserve">(Code = </w:t>
      </w:r>
      <w:r>
        <w:rPr>
          <w:color w:val="800000"/>
        </w:rPr>
        <w:t>"C"</w:t>
      </w:r>
      <w:r>
        <w:t xml:space="preserve">, Type = </w:t>
      </w:r>
      <w:r>
        <w:rPr>
          <w:color w:val="0000FF"/>
        </w:rPr>
        <w:t>typeof</w:t>
      </w:r>
      <w:r>
        <w:t>(</w:t>
      </w:r>
      <w:r w:rsidRPr="008B2EAB">
        <w:rPr>
          <w:rStyle w:val="Codefragment"/>
          <w:color w:val="008080"/>
        </w:rPr>
        <w:t>Car</w:t>
      </w:r>
      <w:r>
        <w:t>))]</w:t>
      </w:r>
    </w:p>
    <w:p w14:paraId="16878A7B" w14:textId="77777777" w:rsidR="008754A0" w:rsidRDefault="009526D9" w:rsidP="009526D9">
      <w:pPr>
        <w:pStyle w:val="Code"/>
      </w:pPr>
      <w:r>
        <w:t>[</w:t>
      </w:r>
      <w:r w:rsidRPr="008B2EAB">
        <w:rPr>
          <w:rStyle w:val="Codefragment"/>
          <w:color w:val="008080"/>
        </w:rPr>
        <w:t>InheritanceMapping</w:t>
      </w:r>
      <w:r>
        <w:t xml:space="preserve">(Code = </w:t>
      </w:r>
      <w:r>
        <w:rPr>
          <w:color w:val="800000"/>
        </w:rPr>
        <w:t>"T"</w:t>
      </w:r>
      <w:r>
        <w:t xml:space="preserve">, Type = </w:t>
      </w:r>
      <w:r>
        <w:rPr>
          <w:color w:val="0000FF"/>
        </w:rPr>
        <w:t>typeof</w:t>
      </w:r>
      <w:r>
        <w:t>(</w:t>
      </w:r>
      <w:r w:rsidRPr="008B2EAB">
        <w:rPr>
          <w:rStyle w:val="Codefragment"/>
          <w:color w:val="008080"/>
        </w:rPr>
        <w:t>Truck</w:t>
      </w:r>
      <w:r>
        <w:t>))]</w:t>
      </w:r>
    </w:p>
    <w:p w14:paraId="68D8401C" w14:textId="77777777" w:rsidR="008754A0" w:rsidRDefault="009526D9" w:rsidP="009526D9">
      <w:pPr>
        <w:pStyle w:val="Code"/>
      </w:pPr>
      <w:r>
        <w:t>[</w:t>
      </w:r>
      <w:r w:rsidRPr="008B2EAB">
        <w:rPr>
          <w:rStyle w:val="Codefragment"/>
          <w:color w:val="008080"/>
        </w:rPr>
        <w:t>InheritanceMapping</w:t>
      </w:r>
      <w:r>
        <w:t xml:space="preserve">(Code = </w:t>
      </w:r>
      <w:r>
        <w:rPr>
          <w:color w:val="800000"/>
        </w:rPr>
        <w:t>"V"</w:t>
      </w:r>
      <w:r>
        <w:t xml:space="preserve">, Type = </w:t>
      </w:r>
      <w:r>
        <w:rPr>
          <w:color w:val="0000FF"/>
        </w:rPr>
        <w:t>typeof</w:t>
      </w:r>
      <w:r>
        <w:t>(</w:t>
      </w:r>
      <w:r w:rsidRPr="008B2EAB">
        <w:rPr>
          <w:rStyle w:val="Codefragment"/>
          <w:color w:val="008080"/>
        </w:rPr>
        <w:t>Vehicle</w:t>
      </w:r>
      <w:r>
        <w:t>),</w:t>
      </w:r>
    </w:p>
    <w:p w14:paraId="4B20718D" w14:textId="77777777" w:rsidR="008754A0" w:rsidRDefault="009526D9" w:rsidP="009526D9">
      <w:pPr>
        <w:pStyle w:val="Code"/>
      </w:pPr>
      <w:r>
        <w:tab/>
        <w:t xml:space="preserve">IsDefault = </w:t>
      </w:r>
      <w:r>
        <w:rPr>
          <w:color w:val="0000FF"/>
        </w:rPr>
        <w:t>true</w:t>
      </w:r>
      <w:r>
        <w:t>)]</w:t>
      </w:r>
    </w:p>
    <w:p w14:paraId="36B0FFF8" w14:textId="77777777" w:rsidR="008754A0" w:rsidRDefault="009526D9" w:rsidP="009526D9">
      <w:pPr>
        <w:pStyle w:val="Code"/>
      </w:pPr>
      <w:r>
        <w:rPr>
          <w:color w:val="0000FF"/>
        </w:rPr>
        <w:t>public</w:t>
      </w:r>
      <w:r>
        <w:t xml:space="preserve"> </w:t>
      </w:r>
      <w:r>
        <w:rPr>
          <w:color w:val="0000FF"/>
        </w:rPr>
        <w:t>class</w:t>
      </w:r>
      <w:r>
        <w:t xml:space="preserve"> Vehicle</w:t>
      </w:r>
      <w:r w:rsidR="008754A0">
        <w:br/>
      </w:r>
      <w:r>
        <w:t>{</w:t>
      </w:r>
    </w:p>
    <w:p w14:paraId="3F58AD74" w14:textId="77777777" w:rsidR="008754A0" w:rsidRDefault="009526D9" w:rsidP="009526D9">
      <w:pPr>
        <w:pStyle w:val="Code"/>
      </w:pPr>
      <w:r>
        <w:tab/>
        <w:t>[</w:t>
      </w:r>
      <w:r w:rsidRPr="008B2EAB">
        <w:rPr>
          <w:rStyle w:val="Codefragment"/>
          <w:color w:val="008080"/>
        </w:rPr>
        <w:t>Column</w:t>
      </w:r>
      <w:r>
        <w:t xml:space="preserve">(IsDiscriminator = </w:t>
      </w:r>
      <w:r>
        <w:rPr>
          <w:color w:val="0000FF"/>
        </w:rPr>
        <w:t>true</w:t>
      </w:r>
      <w:r>
        <w:t>)]</w:t>
      </w:r>
    </w:p>
    <w:p w14:paraId="4803053F" w14:textId="77777777" w:rsidR="008754A0" w:rsidRDefault="009526D9" w:rsidP="009526D9">
      <w:pPr>
        <w:pStyle w:val="Code"/>
      </w:pPr>
      <w:r>
        <w:tab/>
      </w:r>
      <w:r>
        <w:rPr>
          <w:color w:val="0000FF"/>
        </w:rPr>
        <w:t>public</w:t>
      </w:r>
      <w:r>
        <w:t xml:space="preserve"> </w:t>
      </w:r>
      <w:r>
        <w:rPr>
          <w:color w:val="0000FF"/>
        </w:rPr>
        <w:t>string</w:t>
      </w:r>
      <w:r>
        <w:t xml:space="preserve"> Key;</w:t>
      </w:r>
    </w:p>
    <w:p w14:paraId="36ED0E04" w14:textId="77777777" w:rsidR="008754A0" w:rsidRDefault="009526D9" w:rsidP="009526D9">
      <w:pPr>
        <w:pStyle w:val="Code"/>
      </w:pPr>
      <w:r>
        <w:tab/>
        <w:t>[</w:t>
      </w:r>
      <w:r w:rsidRPr="008B2EAB">
        <w:rPr>
          <w:rStyle w:val="Codefragment"/>
          <w:color w:val="008080"/>
        </w:rPr>
        <w:t>Column</w:t>
      </w:r>
      <w:r>
        <w:t xml:space="preserve">(IsPrimaryKey = </w:t>
      </w:r>
      <w:r>
        <w:rPr>
          <w:color w:val="0000FF"/>
        </w:rPr>
        <w:t>true</w:t>
      </w:r>
      <w:r>
        <w:t>)]</w:t>
      </w:r>
    </w:p>
    <w:p w14:paraId="3F3F77E9" w14:textId="77777777" w:rsidR="008754A0" w:rsidRDefault="009526D9" w:rsidP="009526D9">
      <w:pPr>
        <w:pStyle w:val="Code"/>
      </w:pPr>
      <w:r>
        <w:tab/>
      </w:r>
      <w:r>
        <w:rPr>
          <w:color w:val="0000FF"/>
        </w:rPr>
        <w:t>public</w:t>
      </w:r>
      <w:r>
        <w:t xml:space="preserve"> </w:t>
      </w:r>
      <w:r>
        <w:rPr>
          <w:color w:val="0000FF"/>
        </w:rPr>
        <w:t>string</w:t>
      </w:r>
      <w:r>
        <w:t xml:space="preserve"> VIN;</w:t>
      </w:r>
    </w:p>
    <w:p w14:paraId="00E7F1ED" w14:textId="77777777" w:rsidR="008754A0" w:rsidRDefault="009526D9" w:rsidP="009526D9">
      <w:pPr>
        <w:pStyle w:val="Code"/>
      </w:pPr>
      <w:r>
        <w:tab/>
        <w:t>[</w:t>
      </w:r>
      <w:r w:rsidRPr="008B2EAB">
        <w:rPr>
          <w:rStyle w:val="Codefragment"/>
          <w:color w:val="008080"/>
        </w:rPr>
        <w:t>Column</w:t>
      </w:r>
      <w:r>
        <w:t>]</w:t>
      </w:r>
    </w:p>
    <w:p w14:paraId="5D38C120" w14:textId="77777777" w:rsidR="008754A0" w:rsidRDefault="009526D9" w:rsidP="009526D9">
      <w:pPr>
        <w:pStyle w:val="Code"/>
      </w:pPr>
      <w:r>
        <w:tab/>
      </w:r>
      <w:r>
        <w:rPr>
          <w:color w:val="0000FF"/>
        </w:rPr>
        <w:t>public</w:t>
      </w:r>
      <w:r>
        <w:t xml:space="preserve"> </w:t>
      </w:r>
      <w:r>
        <w:rPr>
          <w:color w:val="0000FF"/>
        </w:rPr>
        <w:t>string</w:t>
      </w:r>
      <w:r>
        <w:t xml:space="preserve"> MfgPlant;</w:t>
      </w:r>
    </w:p>
    <w:p w14:paraId="6555D306" w14:textId="77777777" w:rsidR="009526D9" w:rsidRDefault="009526D9" w:rsidP="009526D9">
      <w:pPr>
        <w:pStyle w:val="Code"/>
      </w:pPr>
      <w:r>
        <w:t>}</w:t>
      </w:r>
    </w:p>
    <w:p w14:paraId="288D6FC9" w14:textId="77777777" w:rsidR="008754A0" w:rsidRDefault="009526D9" w:rsidP="009526D9">
      <w:pPr>
        <w:pStyle w:val="Code"/>
      </w:pPr>
      <w:r>
        <w:rPr>
          <w:color w:val="0000FF"/>
        </w:rPr>
        <w:t>public</w:t>
      </w:r>
      <w:r>
        <w:t xml:space="preserve"> </w:t>
      </w:r>
      <w:r>
        <w:rPr>
          <w:color w:val="0000FF"/>
        </w:rPr>
        <w:t>class</w:t>
      </w:r>
      <w:r>
        <w:t xml:space="preserve"> Car : </w:t>
      </w:r>
      <w:r w:rsidRPr="008B2EAB">
        <w:rPr>
          <w:rStyle w:val="Codefragment"/>
          <w:color w:val="008080"/>
        </w:rPr>
        <w:t>Vehicle</w:t>
      </w:r>
    </w:p>
    <w:p w14:paraId="55064D5B" w14:textId="77777777" w:rsidR="008754A0" w:rsidRDefault="009526D9" w:rsidP="009526D9">
      <w:pPr>
        <w:pStyle w:val="Code"/>
      </w:pPr>
      <w:r>
        <w:t>{</w:t>
      </w:r>
    </w:p>
    <w:p w14:paraId="6DD28601" w14:textId="77777777" w:rsidR="008754A0" w:rsidRDefault="009526D9" w:rsidP="009526D9">
      <w:pPr>
        <w:pStyle w:val="Code"/>
      </w:pPr>
      <w:r>
        <w:tab/>
        <w:t>[</w:t>
      </w:r>
      <w:r w:rsidRPr="008B2EAB">
        <w:rPr>
          <w:rStyle w:val="Codefragment"/>
          <w:color w:val="008080"/>
        </w:rPr>
        <w:t>Column</w:t>
      </w:r>
      <w:r>
        <w:t>]</w:t>
      </w:r>
    </w:p>
    <w:p w14:paraId="406BCE6C" w14:textId="77777777" w:rsidR="008754A0" w:rsidRDefault="009526D9" w:rsidP="009526D9">
      <w:pPr>
        <w:pStyle w:val="Code"/>
      </w:pPr>
      <w:r>
        <w:tab/>
      </w:r>
      <w:r>
        <w:rPr>
          <w:color w:val="0000FF"/>
        </w:rPr>
        <w:t>public</w:t>
      </w:r>
      <w:r>
        <w:t xml:space="preserve"> </w:t>
      </w:r>
      <w:r>
        <w:rPr>
          <w:color w:val="0000FF"/>
        </w:rPr>
        <w:t>int</w:t>
      </w:r>
      <w:r>
        <w:t xml:space="preserve"> TrimCode;</w:t>
      </w:r>
    </w:p>
    <w:p w14:paraId="02DADB08" w14:textId="77777777" w:rsidR="008754A0" w:rsidRDefault="009526D9" w:rsidP="009526D9">
      <w:pPr>
        <w:pStyle w:val="Code"/>
      </w:pPr>
      <w:r>
        <w:tab/>
        <w:t>[</w:t>
      </w:r>
      <w:r w:rsidRPr="008B2EAB">
        <w:rPr>
          <w:rStyle w:val="Codefragment"/>
          <w:color w:val="008080"/>
        </w:rPr>
        <w:t>Column</w:t>
      </w:r>
      <w:r>
        <w:t>]</w:t>
      </w:r>
    </w:p>
    <w:p w14:paraId="2111748F" w14:textId="77777777" w:rsidR="008754A0" w:rsidRDefault="009526D9" w:rsidP="009526D9">
      <w:pPr>
        <w:pStyle w:val="Code"/>
      </w:pPr>
      <w:r>
        <w:tab/>
      </w:r>
      <w:r>
        <w:rPr>
          <w:color w:val="0000FF"/>
        </w:rPr>
        <w:t>public</w:t>
      </w:r>
      <w:r>
        <w:t xml:space="preserve"> </w:t>
      </w:r>
      <w:r>
        <w:rPr>
          <w:color w:val="0000FF"/>
        </w:rPr>
        <w:t>string</w:t>
      </w:r>
      <w:r>
        <w:t xml:space="preserve"> ModelName;</w:t>
      </w:r>
    </w:p>
    <w:p w14:paraId="35B163B3" w14:textId="77777777" w:rsidR="008754A0" w:rsidRDefault="009526D9" w:rsidP="009526D9">
      <w:pPr>
        <w:pStyle w:val="Code"/>
      </w:pPr>
      <w:r>
        <w:t>}</w:t>
      </w:r>
    </w:p>
    <w:p w14:paraId="714A9B06" w14:textId="77777777" w:rsidR="008754A0" w:rsidRDefault="008754A0" w:rsidP="009526D9">
      <w:pPr>
        <w:pStyle w:val="Code"/>
      </w:pPr>
    </w:p>
    <w:p w14:paraId="562A1C94" w14:textId="77777777" w:rsidR="008754A0" w:rsidRDefault="009526D9" w:rsidP="009526D9">
      <w:pPr>
        <w:pStyle w:val="Code"/>
      </w:pPr>
      <w:r>
        <w:rPr>
          <w:color w:val="0000FF"/>
        </w:rPr>
        <w:t>public</w:t>
      </w:r>
      <w:r>
        <w:t xml:space="preserve"> </w:t>
      </w:r>
      <w:r>
        <w:rPr>
          <w:color w:val="0000FF"/>
        </w:rPr>
        <w:t>class</w:t>
      </w:r>
      <w:r>
        <w:t xml:space="preserve"> Truck : </w:t>
      </w:r>
      <w:r w:rsidRPr="008B2EAB">
        <w:rPr>
          <w:rStyle w:val="Codefragment"/>
          <w:color w:val="008080"/>
        </w:rPr>
        <w:t>Vehicle</w:t>
      </w:r>
    </w:p>
    <w:p w14:paraId="28974D15" w14:textId="77777777" w:rsidR="008754A0" w:rsidRDefault="009526D9" w:rsidP="009526D9">
      <w:pPr>
        <w:pStyle w:val="Code"/>
      </w:pPr>
      <w:r>
        <w:t>{</w:t>
      </w:r>
    </w:p>
    <w:p w14:paraId="4F74E702" w14:textId="77777777" w:rsidR="008754A0" w:rsidRDefault="009526D9" w:rsidP="009526D9">
      <w:pPr>
        <w:pStyle w:val="Code"/>
      </w:pPr>
      <w:r>
        <w:tab/>
        <w:t>[</w:t>
      </w:r>
      <w:r w:rsidRPr="008B2EAB">
        <w:rPr>
          <w:rStyle w:val="Codefragment"/>
          <w:color w:val="008080"/>
        </w:rPr>
        <w:t>Column</w:t>
      </w:r>
      <w:r>
        <w:t>]</w:t>
      </w:r>
    </w:p>
    <w:p w14:paraId="52CF2366" w14:textId="77777777" w:rsidR="008754A0" w:rsidRDefault="009526D9" w:rsidP="009526D9">
      <w:pPr>
        <w:pStyle w:val="Code"/>
      </w:pPr>
      <w:r>
        <w:tab/>
      </w:r>
      <w:r>
        <w:rPr>
          <w:color w:val="0000FF"/>
        </w:rPr>
        <w:t>public</w:t>
      </w:r>
      <w:r>
        <w:t xml:space="preserve"> </w:t>
      </w:r>
      <w:r>
        <w:rPr>
          <w:color w:val="0000FF"/>
        </w:rPr>
        <w:t>int</w:t>
      </w:r>
      <w:r>
        <w:t xml:space="preserve"> Tonnage;</w:t>
      </w:r>
    </w:p>
    <w:p w14:paraId="6F8DDA91" w14:textId="77777777" w:rsidR="008754A0" w:rsidRDefault="009526D9" w:rsidP="009526D9">
      <w:pPr>
        <w:pStyle w:val="Code"/>
      </w:pPr>
      <w:r>
        <w:tab/>
        <w:t>[</w:t>
      </w:r>
      <w:r w:rsidRPr="008B2EAB">
        <w:rPr>
          <w:rStyle w:val="Codefragment"/>
          <w:color w:val="008080"/>
        </w:rPr>
        <w:t>Column</w:t>
      </w:r>
      <w:r>
        <w:t>]</w:t>
      </w:r>
    </w:p>
    <w:p w14:paraId="3006D6B3" w14:textId="77777777" w:rsidR="008754A0" w:rsidRDefault="009526D9" w:rsidP="009526D9">
      <w:pPr>
        <w:pStyle w:val="Code"/>
      </w:pPr>
      <w:r>
        <w:tab/>
      </w:r>
      <w:r>
        <w:rPr>
          <w:color w:val="0000FF"/>
        </w:rPr>
        <w:t>public</w:t>
      </w:r>
      <w:r>
        <w:t xml:space="preserve"> </w:t>
      </w:r>
      <w:r>
        <w:rPr>
          <w:color w:val="0000FF"/>
        </w:rPr>
        <w:t>int</w:t>
      </w:r>
      <w:r>
        <w:t xml:space="preserve"> Axles;</w:t>
      </w:r>
    </w:p>
    <w:p w14:paraId="11676BC5" w14:textId="77777777" w:rsidR="009526D9" w:rsidRDefault="009526D9" w:rsidP="009526D9">
      <w:pPr>
        <w:pStyle w:val="Code"/>
      </w:pPr>
      <w:r>
        <w:t>}</w:t>
      </w:r>
    </w:p>
    <w:p w14:paraId="479E16C5" w14:textId="77777777" w:rsidR="008754A0" w:rsidRDefault="008754A0" w:rsidP="009526D9">
      <w:pPr>
        <w:pStyle w:val="Code"/>
      </w:pPr>
    </w:p>
    <w:p w14:paraId="16DC51DF" w14:textId="77777777" w:rsidR="002F5518" w:rsidRDefault="002F5518" w:rsidP="00960224">
      <w:pPr>
        <w:pStyle w:val="Text"/>
      </w:pPr>
    </w:p>
    <w:p w14:paraId="1D3D845F" w14:textId="77777777" w:rsidR="002F5518" w:rsidRPr="002F5518" w:rsidRDefault="002F5518" w:rsidP="002F5518">
      <w:pPr>
        <w:pStyle w:val="Code"/>
        <w:rPr>
          <w:rStyle w:val="MultilanguageMarkerAuto"/>
        </w:rPr>
      </w:pPr>
      <w:r>
        <w:rPr>
          <w:rStyle w:val="MultilanguageMarkerAuto"/>
        </w:rPr>
        <w:t>[Visual Basic]</w:t>
      </w:r>
    </w:p>
    <w:p w14:paraId="5C0BF85E" w14:textId="77777777" w:rsidR="002F5518" w:rsidRDefault="002F5518" w:rsidP="002F5518">
      <w:pPr>
        <w:pStyle w:val="Code"/>
      </w:pPr>
      <w:r>
        <w:t>&lt;</w:t>
      </w:r>
      <w:r w:rsidRPr="008B2EAB">
        <w:rPr>
          <w:rStyle w:val="Codefragment"/>
          <w:color w:val="008080"/>
        </w:rPr>
        <w:t>Table</w:t>
      </w:r>
      <w:r>
        <w:t>&gt; _</w:t>
      </w:r>
    </w:p>
    <w:p w14:paraId="52440F68" w14:textId="77777777" w:rsidR="002F5518" w:rsidRDefault="002F5518" w:rsidP="002F5518">
      <w:pPr>
        <w:pStyle w:val="Code"/>
      </w:pPr>
      <w:r>
        <w:t>&lt;</w:t>
      </w:r>
      <w:r w:rsidRPr="008B2EAB">
        <w:rPr>
          <w:rStyle w:val="Codefragment"/>
          <w:color w:val="008080"/>
        </w:rPr>
        <w:t>InheritanceMapping</w:t>
      </w:r>
      <w:r>
        <w:t>(Code:=</w:t>
      </w:r>
      <w:r>
        <w:rPr>
          <w:color w:val="800000"/>
        </w:rPr>
        <w:t>"C"</w:t>
      </w:r>
      <w:r>
        <w:t>, Type:=</w:t>
      </w:r>
      <w:r>
        <w:rPr>
          <w:color w:val="0000FF"/>
        </w:rPr>
        <w:t>Typeof</w:t>
      </w:r>
      <w:r>
        <w:t>(</w:t>
      </w:r>
      <w:r w:rsidRPr="008B2EAB">
        <w:rPr>
          <w:rStyle w:val="Codefragment"/>
          <w:color w:val="008080"/>
        </w:rPr>
        <w:t>Car</w:t>
      </w:r>
      <w:r>
        <w:t>))&gt; _</w:t>
      </w:r>
    </w:p>
    <w:p w14:paraId="180FD9C8" w14:textId="77777777" w:rsidR="002F5518" w:rsidRDefault="002F5518" w:rsidP="002F5518">
      <w:pPr>
        <w:pStyle w:val="Code"/>
      </w:pPr>
      <w:r>
        <w:t>&lt;</w:t>
      </w:r>
      <w:r w:rsidRPr="008B2EAB">
        <w:rPr>
          <w:rStyle w:val="Codefragment"/>
          <w:color w:val="008080"/>
        </w:rPr>
        <w:t>InheritanceMapping</w:t>
      </w:r>
      <w:r>
        <w:t>(Code:=</w:t>
      </w:r>
      <w:r>
        <w:rPr>
          <w:color w:val="800000"/>
        </w:rPr>
        <w:t>"T"</w:t>
      </w:r>
      <w:r>
        <w:t>, Type:=</w:t>
      </w:r>
      <w:r>
        <w:rPr>
          <w:color w:val="0000FF"/>
        </w:rPr>
        <w:t>Typeof</w:t>
      </w:r>
      <w:r>
        <w:t>(</w:t>
      </w:r>
      <w:r w:rsidRPr="008B2EAB">
        <w:rPr>
          <w:rStyle w:val="Codefragment"/>
          <w:color w:val="008080"/>
        </w:rPr>
        <w:t>Truck</w:t>
      </w:r>
      <w:r>
        <w:t>))&gt; _</w:t>
      </w:r>
    </w:p>
    <w:p w14:paraId="33228EB2" w14:textId="77777777" w:rsidR="002F5518" w:rsidRDefault="002F5518" w:rsidP="002F5518">
      <w:pPr>
        <w:pStyle w:val="Code"/>
      </w:pPr>
      <w:r>
        <w:t>&lt;</w:t>
      </w:r>
      <w:r w:rsidRPr="008B2EAB">
        <w:rPr>
          <w:rStyle w:val="Codefragment"/>
          <w:color w:val="008080"/>
        </w:rPr>
        <w:t>InheritanceMapping</w:t>
      </w:r>
      <w:r>
        <w:t>(Code:=</w:t>
      </w:r>
      <w:r>
        <w:rPr>
          <w:color w:val="800000"/>
        </w:rPr>
        <w:t>"V"</w:t>
      </w:r>
      <w:r>
        <w:t>, Type:=</w:t>
      </w:r>
      <w:r>
        <w:rPr>
          <w:color w:val="0000FF"/>
        </w:rPr>
        <w:t>Typeof</w:t>
      </w:r>
      <w:r>
        <w:t>(</w:t>
      </w:r>
      <w:r w:rsidRPr="008B2EAB">
        <w:rPr>
          <w:rStyle w:val="Codefragment"/>
          <w:color w:val="008080"/>
        </w:rPr>
        <w:t>Vehicle</w:t>
      </w:r>
      <w:r>
        <w:t>),</w:t>
      </w:r>
      <w:r w:rsidRPr="00897D43">
        <w:t xml:space="preserve"> </w:t>
      </w:r>
      <w:r>
        <w:t>_</w:t>
      </w:r>
    </w:p>
    <w:p w14:paraId="4FC90F9D" w14:textId="77777777" w:rsidR="002F5518" w:rsidRDefault="002F5518" w:rsidP="002F5518">
      <w:pPr>
        <w:pStyle w:val="Code"/>
      </w:pPr>
      <w:r>
        <w:t xml:space="preserve">              IsDefault:=</w:t>
      </w:r>
      <w:r>
        <w:rPr>
          <w:color w:val="0000FF"/>
        </w:rPr>
        <w:t>true</w:t>
      </w:r>
      <w:r>
        <w:t>)&gt; _</w:t>
      </w:r>
    </w:p>
    <w:p w14:paraId="6F68E8C7" w14:textId="77777777" w:rsidR="002F5518" w:rsidRDefault="002F5518" w:rsidP="002F5518">
      <w:pPr>
        <w:pStyle w:val="Code"/>
      </w:pPr>
      <w:r>
        <w:rPr>
          <w:color w:val="0000FF"/>
        </w:rPr>
        <w:t>Public</w:t>
      </w:r>
      <w:r>
        <w:t xml:space="preserve"> </w:t>
      </w:r>
      <w:r>
        <w:rPr>
          <w:color w:val="0000FF"/>
        </w:rPr>
        <w:t>Class</w:t>
      </w:r>
      <w:r>
        <w:t xml:space="preserve"> Vehicle</w:t>
      </w:r>
    </w:p>
    <w:p w14:paraId="26B705F8" w14:textId="77777777" w:rsidR="002F5518" w:rsidRDefault="002F5518" w:rsidP="002F5518">
      <w:pPr>
        <w:pStyle w:val="Code"/>
      </w:pPr>
    </w:p>
    <w:p w14:paraId="566CAF51" w14:textId="77777777" w:rsidR="002F5518" w:rsidRDefault="002F5518" w:rsidP="002F5518">
      <w:pPr>
        <w:pStyle w:val="Code"/>
      </w:pPr>
      <w:r>
        <w:tab/>
        <w:t>&lt;</w:t>
      </w:r>
      <w:r w:rsidRPr="008B2EAB">
        <w:rPr>
          <w:rStyle w:val="Codefragment"/>
          <w:color w:val="008080"/>
        </w:rPr>
        <w:t>Column</w:t>
      </w:r>
      <w:r>
        <w:t>(IsDiscriminator:=</w:t>
      </w:r>
      <w:r>
        <w:rPr>
          <w:color w:val="0000FF"/>
        </w:rPr>
        <w:t>True</w:t>
      </w:r>
      <w:r>
        <w:t>)&gt; _</w:t>
      </w:r>
    </w:p>
    <w:p w14:paraId="228EA76B" w14:textId="77777777" w:rsidR="002F5518" w:rsidRDefault="002F5518" w:rsidP="002F5518">
      <w:pPr>
        <w:pStyle w:val="Code"/>
      </w:pPr>
      <w:r>
        <w:tab/>
      </w:r>
      <w:r>
        <w:rPr>
          <w:color w:val="0000FF"/>
        </w:rPr>
        <w:t>Public</w:t>
      </w:r>
      <w:r>
        <w:t xml:space="preserve"> Key </w:t>
      </w:r>
      <w:r>
        <w:rPr>
          <w:color w:val="0000FF"/>
        </w:rPr>
        <w:t>As String</w:t>
      </w:r>
    </w:p>
    <w:p w14:paraId="55B98A6A" w14:textId="77777777" w:rsidR="002F5518" w:rsidRDefault="002F5518" w:rsidP="002F5518">
      <w:pPr>
        <w:pStyle w:val="Code"/>
      </w:pPr>
      <w:r>
        <w:tab/>
        <w:t>&lt;</w:t>
      </w:r>
      <w:r w:rsidRPr="008B2EAB">
        <w:rPr>
          <w:rStyle w:val="Codefragment"/>
          <w:color w:val="008080"/>
        </w:rPr>
        <w:t>Column</w:t>
      </w:r>
      <w:r>
        <w:t>(IsPrimaryKey:=</w:t>
      </w:r>
      <w:r>
        <w:rPr>
          <w:color w:val="0000FF"/>
        </w:rPr>
        <w:t>True</w:t>
      </w:r>
      <w:r>
        <w:t>)&gt; _</w:t>
      </w:r>
    </w:p>
    <w:p w14:paraId="49FFD67B" w14:textId="77777777" w:rsidR="002F5518" w:rsidRDefault="002F5518" w:rsidP="002F5518">
      <w:pPr>
        <w:pStyle w:val="Code"/>
      </w:pPr>
      <w:r>
        <w:tab/>
      </w:r>
      <w:r>
        <w:rPr>
          <w:color w:val="0000FF"/>
        </w:rPr>
        <w:t>Public</w:t>
      </w:r>
      <w:r>
        <w:t xml:space="preserve"> VIN </w:t>
      </w:r>
      <w:r>
        <w:rPr>
          <w:color w:val="0000FF"/>
        </w:rPr>
        <w:t>As String</w:t>
      </w:r>
    </w:p>
    <w:p w14:paraId="76D3FB94" w14:textId="77777777" w:rsidR="002F5518" w:rsidRDefault="002F5518" w:rsidP="002F5518">
      <w:pPr>
        <w:pStyle w:val="Code"/>
      </w:pPr>
      <w:r>
        <w:tab/>
        <w:t>&lt;</w:t>
      </w:r>
      <w:r w:rsidRPr="008B2EAB">
        <w:rPr>
          <w:rStyle w:val="Codefragment"/>
          <w:color w:val="008080"/>
        </w:rPr>
        <w:t>Column</w:t>
      </w:r>
      <w:r>
        <w:t>&gt; _</w:t>
      </w:r>
    </w:p>
    <w:p w14:paraId="3D67673C" w14:textId="77777777" w:rsidR="002F5518" w:rsidRDefault="002F5518" w:rsidP="002F5518">
      <w:pPr>
        <w:pStyle w:val="Code"/>
      </w:pPr>
      <w:r>
        <w:tab/>
      </w:r>
      <w:r>
        <w:rPr>
          <w:color w:val="0000FF"/>
        </w:rPr>
        <w:t>Public</w:t>
      </w:r>
      <w:r>
        <w:t xml:space="preserve"> MfgPlant </w:t>
      </w:r>
      <w:r>
        <w:rPr>
          <w:color w:val="0000FF"/>
        </w:rPr>
        <w:t>As String</w:t>
      </w:r>
    </w:p>
    <w:p w14:paraId="42F0360C" w14:textId="77777777" w:rsidR="002F5518" w:rsidRPr="006222E2" w:rsidRDefault="002F5518" w:rsidP="002F5518">
      <w:pPr>
        <w:pStyle w:val="Code"/>
        <w:rPr>
          <w:color w:val="3333FF"/>
        </w:rPr>
      </w:pPr>
      <w:r w:rsidRPr="006222E2">
        <w:rPr>
          <w:color w:val="3333FF"/>
        </w:rPr>
        <w:t>End Class</w:t>
      </w:r>
    </w:p>
    <w:p w14:paraId="14564E9E" w14:textId="77777777" w:rsidR="002F5518" w:rsidRDefault="002F5518" w:rsidP="002F5518">
      <w:pPr>
        <w:pStyle w:val="Code"/>
      </w:pPr>
      <w:r>
        <w:rPr>
          <w:color w:val="0000FF"/>
        </w:rPr>
        <w:t>Public</w:t>
      </w:r>
      <w:r>
        <w:t xml:space="preserve"> </w:t>
      </w:r>
      <w:r>
        <w:rPr>
          <w:color w:val="0000FF"/>
        </w:rPr>
        <w:t>Class</w:t>
      </w:r>
      <w:r>
        <w:t xml:space="preserve"> Car</w:t>
      </w:r>
    </w:p>
    <w:p w14:paraId="4E12B839" w14:textId="77777777" w:rsidR="002F5518" w:rsidRDefault="002F5518" w:rsidP="002F5518">
      <w:pPr>
        <w:pStyle w:val="Code"/>
      </w:pPr>
      <w:r>
        <w:t xml:space="preserve">       </w:t>
      </w:r>
      <w:r w:rsidRPr="006222E2">
        <w:rPr>
          <w:color w:val="3333FF"/>
        </w:rPr>
        <w:t>Inherits</w:t>
      </w:r>
      <w:r>
        <w:t xml:space="preserve"> </w:t>
      </w:r>
      <w:r w:rsidRPr="008B2EAB">
        <w:rPr>
          <w:rStyle w:val="Codefragment"/>
          <w:color w:val="008080"/>
        </w:rPr>
        <w:t>Vehicle</w:t>
      </w:r>
    </w:p>
    <w:p w14:paraId="3F323EB8" w14:textId="77777777" w:rsidR="002F5518" w:rsidRDefault="002F5518" w:rsidP="002F5518">
      <w:pPr>
        <w:pStyle w:val="Code"/>
      </w:pPr>
      <w:r>
        <w:tab/>
        <w:t>&lt;</w:t>
      </w:r>
      <w:r w:rsidRPr="008B2EAB">
        <w:rPr>
          <w:rStyle w:val="Codefragment"/>
          <w:color w:val="008080"/>
        </w:rPr>
        <w:t>Column</w:t>
      </w:r>
      <w:r>
        <w:t>&gt; _</w:t>
      </w:r>
    </w:p>
    <w:p w14:paraId="059CF4C9" w14:textId="77777777" w:rsidR="002F5518" w:rsidRDefault="002F5518" w:rsidP="002F5518">
      <w:pPr>
        <w:pStyle w:val="Code"/>
      </w:pPr>
      <w:r>
        <w:tab/>
      </w:r>
      <w:r>
        <w:rPr>
          <w:color w:val="0000FF"/>
        </w:rPr>
        <w:t>Public</w:t>
      </w:r>
      <w:r>
        <w:t xml:space="preserve"> TrimCode </w:t>
      </w:r>
      <w:r>
        <w:rPr>
          <w:color w:val="0000FF"/>
        </w:rPr>
        <w:t>As Integer</w:t>
      </w:r>
    </w:p>
    <w:p w14:paraId="7167719F" w14:textId="77777777" w:rsidR="002F5518" w:rsidRDefault="002F5518" w:rsidP="002F5518">
      <w:pPr>
        <w:pStyle w:val="Code"/>
      </w:pPr>
      <w:r>
        <w:tab/>
        <w:t>&lt;</w:t>
      </w:r>
      <w:r w:rsidRPr="008B2EAB">
        <w:rPr>
          <w:rStyle w:val="Codefragment"/>
          <w:color w:val="008080"/>
        </w:rPr>
        <w:t>Column</w:t>
      </w:r>
      <w:r>
        <w:t>&gt; _</w:t>
      </w:r>
    </w:p>
    <w:p w14:paraId="287EE037" w14:textId="77777777" w:rsidR="002F5518" w:rsidRDefault="002F5518" w:rsidP="002F5518">
      <w:pPr>
        <w:pStyle w:val="Code"/>
      </w:pPr>
      <w:r>
        <w:tab/>
      </w:r>
      <w:r>
        <w:rPr>
          <w:color w:val="0000FF"/>
        </w:rPr>
        <w:t>Public</w:t>
      </w:r>
      <w:r>
        <w:t xml:space="preserve"> ModelName </w:t>
      </w:r>
      <w:r>
        <w:rPr>
          <w:color w:val="0000FF"/>
        </w:rPr>
        <w:t>As String</w:t>
      </w:r>
    </w:p>
    <w:p w14:paraId="266C76C6" w14:textId="77777777" w:rsidR="002F5518" w:rsidRDefault="002F5518" w:rsidP="002F5518">
      <w:pPr>
        <w:pStyle w:val="Code"/>
      </w:pPr>
      <w:r w:rsidRPr="006222E2">
        <w:rPr>
          <w:color w:val="3333FF"/>
        </w:rPr>
        <w:t>End Class</w:t>
      </w:r>
    </w:p>
    <w:p w14:paraId="2A1546C6" w14:textId="77777777" w:rsidR="002F5518" w:rsidRDefault="002F5518" w:rsidP="002F5518">
      <w:pPr>
        <w:pStyle w:val="Code"/>
      </w:pPr>
    </w:p>
    <w:p w14:paraId="0D48E04A" w14:textId="77777777" w:rsidR="002F5518" w:rsidRDefault="002F5518" w:rsidP="002F5518">
      <w:pPr>
        <w:pStyle w:val="Code"/>
      </w:pPr>
      <w:r>
        <w:rPr>
          <w:color w:val="0000FF"/>
        </w:rPr>
        <w:t>Public</w:t>
      </w:r>
      <w:r>
        <w:t xml:space="preserve"> </w:t>
      </w:r>
      <w:r>
        <w:rPr>
          <w:color w:val="0000FF"/>
        </w:rPr>
        <w:t>class</w:t>
      </w:r>
      <w:r>
        <w:t xml:space="preserve"> Truck</w:t>
      </w:r>
    </w:p>
    <w:p w14:paraId="3FD13FDD" w14:textId="77777777" w:rsidR="002F5518" w:rsidRDefault="002F5518" w:rsidP="002F5518">
      <w:pPr>
        <w:pStyle w:val="Code"/>
      </w:pPr>
      <w:r>
        <w:t xml:space="preserve">       </w:t>
      </w:r>
      <w:r w:rsidRPr="006222E2">
        <w:rPr>
          <w:color w:val="3333FF"/>
        </w:rPr>
        <w:t>Inherits</w:t>
      </w:r>
      <w:r>
        <w:t xml:space="preserve"> </w:t>
      </w:r>
      <w:r w:rsidRPr="008B2EAB">
        <w:rPr>
          <w:rStyle w:val="Codefragment"/>
          <w:color w:val="008080"/>
        </w:rPr>
        <w:t>Vehicle</w:t>
      </w:r>
      <w:r w:rsidDel="006222E2">
        <w:t xml:space="preserve"> </w:t>
      </w:r>
    </w:p>
    <w:p w14:paraId="598BD7FA" w14:textId="77777777" w:rsidR="002F5518" w:rsidRDefault="002F5518" w:rsidP="002F5518">
      <w:pPr>
        <w:pStyle w:val="Code"/>
      </w:pPr>
      <w:r>
        <w:tab/>
        <w:t>&lt;</w:t>
      </w:r>
      <w:r w:rsidRPr="008B2EAB">
        <w:rPr>
          <w:rStyle w:val="Codefragment"/>
          <w:color w:val="008080"/>
        </w:rPr>
        <w:t>Column</w:t>
      </w:r>
      <w:r>
        <w:t>&gt; _</w:t>
      </w:r>
    </w:p>
    <w:p w14:paraId="64E971BA" w14:textId="77777777" w:rsidR="002F5518" w:rsidRDefault="002F5518" w:rsidP="002F5518">
      <w:pPr>
        <w:pStyle w:val="Code"/>
      </w:pPr>
      <w:r>
        <w:tab/>
      </w:r>
      <w:r>
        <w:rPr>
          <w:color w:val="0000FF"/>
        </w:rPr>
        <w:t>public</w:t>
      </w:r>
      <w:r>
        <w:t xml:space="preserve"> Tonnage </w:t>
      </w:r>
      <w:r>
        <w:rPr>
          <w:color w:val="0000FF"/>
        </w:rPr>
        <w:t>As Integer</w:t>
      </w:r>
    </w:p>
    <w:p w14:paraId="6ABCD997" w14:textId="77777777" w:rsidR="002F5518" w:rsidRDefault="002F5518" w:rsidP="002F5518">
      <w:pPr>
        <w:pStyle w:val="Code"/>
      </w:pPr>
      <w:r>
        <w:tab/>
        <w:t>&lt;</w:t>
      </w:r>
      <w:r w:rsidRPr="008B2EAB">
        <w:rPr>
          <w:rStyle w:val="Codefragment"/>
          <w:color w:val="008080"/>
        </w:rPr>
        <w:t>Column</w:t>
      </w:r>
      <w:r>
        <w:t>&gt; _</w:t>
      </w:r>
    </w:p>
    <w:p w14:paraId="69F45AB5" w14:textId="77777777" w:rsidR="002F5518" w:rsidRDefault="002F5518" w:rsidP="002F5518">
      <w:pPr>
        <w:pStyle w:val="Code"/>
      </w:pPr>
      <w:r>
        <w:tab/>
      </w:r>
      <w:r>
        <w:rPr>
          <w:color w:val="0000FF"/>
        </w:rPr>
        <w:t>public</w:t>
      </w:r>
      <w:r>
        <w:t xml:space="preserve"> Axles </w:t>
      </w:r>
      <w:r>
        <w:rPr>
          <w:color w:val="0000FF"/>
        </w:rPr>
        <w:t>As Integer</w:t>
      </w:r>
    </w:p>
    <w:p w14:paraId="5E48BE53" w14:textId="77777777" w:rsidR="002F5518" w:rsidRDefault="002F5518" w:rsidP="002F5518">
      <w:pPr>
        <w:pStyle w:val="Code"/>
      </w:pPr>
      <w:r w:rsidRPr="006222E2">
        <w:rPr>
          <w:color w:val="3333FF"/>
        </w:rPr>
        <w:t>End Class</w:t>
      </w:r>
    </w:p>
    <w:p w14:paraId="27BA5790" w14:textId="77777777" w:rsidR="002F5518" w:rsidRDefault="002F5518" w:rsidP="002F5518">
      <w:pPr>
        <w:pStyle w:val="Code"/>
      </w:pPr>
    </w:p>
    <w:p w14:paraId="32BDE7E2" w14:textId="77777777" w:rsidR="002F5518" w:rsidRDefault="002F5518" w:rsidP="00960224">
      <w:pPr>
        <w:pStyle w:val="Text"/>
      </w:pPr>
    </w:p>
    <w:p w14:paraId="3A75A843" w14:textId="77777777" w:rsidR="00E7430B" w:rsidRPr="00960224" w:rsidRDefault="00E7430B" w:rsidP="00960224">
      <w:pPr>
        <w:pStyle w:val="Text"/>
      </w:pPr>
      <w:r w:rsidRPr="00960224">
        <w:t>The class diagram appears as follows:</w:t>
      </w:r>
    </w:p>
    <w:p w14:paraId="4EC4E00A" w14:textId="77777777" w:rsidR="00E7430B" w:rsidRPr="00960224" w:rsidRDefault="00E81AF2" w:rsidP="009526D9">
      <w:pPr>
        <w:pStyle w:val="Figure"/>
      </w:pPr>
      <w:r w:rsidRPr="00960224">
        <w:rPr>
          <w:noProof/>
        </w:rPr>
        <w:drawing>
          <wp:inline distT="0" distB="0" distL="0" distR="0" wp14:anchorId="5DF378A2" wp14:editId="6067BDB6">
            <wp:extent cx="3657600" cy="3623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23945"/>
                    </a:xfrm>
                    <a:prstGeom prst="rect">
                      <a:avLst/>
                    </a:prstGeom>
                    <a:noFill/>
                    <a:ln>
                      <a:noFill/>
                    </a:ln>
                  </pic:spPr>
                </pic:pic>
              </a:graphicData>
            </a:graphic>
          </wp:inline>
        </w:drawing>
      </w:r>
    </w:p>
    <w:p w14:paraId="71D3C755" w14:textId="77777777" w:rsidR="00E7430B" w:rsidRPr="00960224" w:rsidRDefault="00E7430B" w:rsidP="00960224">
      <w:pPr>
        <w:pStyle w:val="Text"/>
      </w:pPr>
      <w:r w:rsidRPr="00960224">
        <w:t>When you view the resulting database diagram in Server Explorer, you see that the columns have all been mapped to a single table, as shown here:</w:t>
      </w:r>
    </w:p>
    <w:p w14:paraId="6492F0B4" w14:textId="77777777" w:rsidR="00E7430B" w:rsidRPr="00960224" w:rsidRDefault="00E81AF2" w:rsidP="009526D9">
      <w:pPr>
        <w:pStyle w:val="Figure"/>
      </w:pPr>
      <w:r w:rsidRPr="00960224">
        <w:rPr>
          <w:noProof/>
        </w:rPr>
        <w:drawing>
          <wp:inline distT="0" distB="0" distL="0" distR="0" wp14:anchorId="06E5C750" wp14:editId="381BF386">
            <wp:extent cx="6290945" cy="26498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945" cy="2649855"/>
                    </a:xfrm>
                    <a:prstGeom prst="rect">
                      <a:avLst/>
                    </a:prstGeom>
                    <a:noFill/>
                    <a:ln>
                      <a:noFill/>
                    </a:ln>
                  </pic:spPr>
                </pic:pic>
              </a:graphicData>
            </a:graphic>
          </wp:inline>
        </w:drawing>
      </w:r>
    </w:p>
    <w:p w14:paraId="742907B9" w14:textId="77777777" w:rsidR="00F554BD" w:rsidRPr="00960224" w:rsidRDefault="00F554BD" w:rsidP="00960224">
      <w:pPr>
        <w:pStyle w:val="Text"/>
      </w:pPr>
    </w:p>
    <w:p w14:paraId="651A3858" w14:textId="77777777" w:rsidR="00F554BD" w:rsidRPr="00960224" w:rsidRDefault="00F554BD" w:rsidP="00960224">
      <w:pPr>
        <w:pStyle w:val="Text"/>
      </w:pPr>
      <w:r w:rsidRPr="00960224">
        <w:t xml:space="preserve">Note that the types of the columns that represent fields in the subtypes </w:t>
      </w:r>
      <w:r w:rsidR="00324893" w:rsidRPr="00960224">
        <w:t>have</w:t>
      </w:r>
      <w:r w:rsidRPr="00960224">
        <w:t xml:space="preserve"> to be nullable or they need to have a default specified. This is necessary for the insert commands to be </w:t>
      </w:r>
      <w:r w:rsidR="00B966B5" w:rsidRPr="00960224">
        <w:t>successful</w:t>
      </w:r>
      <w:r w:rsidRPr="00960224">
        <w:t>.</w:t>
      </w:r>
    </w:p>
    <w:p w14:paraId="39F076A3" w14:textId="77777777" w:rsidR="00E7430B" w:rsidRDefault="009526D9" w:rsidP="00960224">
      <w:pPr>
        <w:pStyle w:val="Heading6"/>
      </w:pPr>
      <w:r>
        <w:t xml:space="preserve">5.4.2 </w:t>
      </w:r>
      <w:r w:rsidR="00E7430B">
        <w:t>Querying</w:t>
      </w:r>
    </w:p>
    <w:p w14:paraId="59042FEB" w14:textId="77777777" w:rsidR="00E7430B" w:rsidRPr="00960224" w:rsidRDefault="00E7430B" w:rsidP="00960224">
      <w:pPr>
        <w:pStyle w:val="Text"/>
      </w:pPr>
      <w:r w:rsidRPr="00960224">
        <w:t>The following code provides a flavor of how you can use derived types in your queries:</w:t>
      </w:r>
    </w:p>
    <w:p w14:paraId="10AF2902" w14:textId="77777777" w:rsidR="00F04899" w:rsidRPr="002F5518" w:rsidRDefault="002F5518" w:rsidP="00E7430B">
      <w:pPr>
        <w:pStyle w:val="Code"/>
        <w:rPr>
          <w:rStyle w:val="MultilanguageMarkerAuto"/>
        </w:rPr>
      </w:pPr>
      <w:r w:rsidRPr="002F5518">
        <w:rPr>
          <w:rStyle w:val="MultilanguageMarkerAuto"/>
        </w:rPr>
        <w:t>[C#]</w:t>
      </w:r>
    </w:p>
    <w:p w14:paraId="2AC4F504" w14:textId="77777777" w:rsidR="00F04899" w:rsidRDefault="00E7430B" w:rsidP="00E7430B">
      <w:pPr>
        <w:pStyle w:val="Code"/>
      </w:pPr>
      <w:r w:rsidRPr="00D148FD">
        <w:rPr>
          <w:color w:val="0000FF"/>
        </w:rPr>
        <w:t>var</w:t>
      </w:r>
      <w:r>
        <w:t xml:space="preserve"> q = db.Vehicle.Where(p =&gt; p </w:t>
      </w:r>
      <w:r>
        <w:rPr>
          <w:color w:val="0000FF"/>
        </w:rPr>
        <w:t>is</w:t>
      </w:r>
      <w:r>
        <w:t xml:space="preserve"> </w:t>
      </w:r>
      <w:r w:rsidRPr="00D148FD">
        <w:rPr>
          <w:color w:val="008080"/>
        </w:rPr>
        <w:t>Truck</w:t>
      </w:r>
      <w:r>
        <w:t>);</w:t>
      </w:r>
    </w:p>
    <w:p w14:paraId="60F85246" w14:textId="77777777" w:rsidR="00F04899" w:rsidRDefault="00E7430B" w:rsidP="00E7430B">
      <w:pPr>
        <w:pStyle w:val="Code"/>
      </w:pPr>
      <w:r w:rsidRPr="00D148FD">
        <w:rPr>
          <w:color w:val="008000"/>
        </w:rPr>
        <w:t>//or</w:t>
      </w:r>
    </w:p>
    <w:p w14:paraId="31792DA2" w14:textId="77777777" w:rsidR="00F04899" w:rsidRDefault="00E7430B" w:rsidP="00E7430B">
      <w:pPr>
        <w:pStyle w:val="Code"/>
      </w:pPr>
      <w:r w:rsidRPr="00D148FD">
        <w:rPr>
          <w:color w:val="0000FF"/>
        </w:rPr>
        <w:t>var</w:t>
      </w:r>
      <w:r>
        <w:t xml:space="preserve"> q = db.Vehicle.OfType&lt;</w:t>
      </w:r>
      <w:r w:rsidRPr="00D148FD">
        <w:rPr>
          <w:color w:val="008080"/>
        </w:rPr>
        <w:t>Truck</w:t>
      </w:r>
      <w:r>
        <w:t>&gt;();</w:t>
      </w:r>
    </w:p>
    <w:p w14:paraId="10D87067" w14:textId="77777777" w:rsidR="00F04899" w:rsidRDefault="00E7430B" w:rsidP="00E7430B">
      <w:pPr>
        <w:pStyle w:val="Code"/>
      </w:pPr>
      <w:r w:rsidRPr="00D148FD">
        <w:rPr>
          <w:color w:val="008000"/>
        </w:rPr>
        <w:t>//or</w:t>
      </w:r>
    </w:p>
    <w:p w14:paraId="5A5CDD02" w14:textId="77777777" w:rsidR="00F04899" w:rsidRDefault="00E7430B" w:rsidP="00E7430B">
      <w:pPr>
        <w:pStyle w:val="Code"/>
      </w:pPr>
      <w:r w:rsidRPr="00D148FD">
        <w:rPr>
          <w:color w:val="0000FF"/>
        </w:rPr>
        <w:t>var</w:t>
      </w:r>
      <w:r>
        <w:t xml:space="preserve"> q = db.Vehicle.Select(p =&gt; p </w:t>
      </w:r>
      <w:r>
        <w:rPr>
          <w:color w:val="0000FF"/>
        </w:rPr>
        <w:t>as</w:t>
      </w:r>
      <w:r>
        <w:t xml:space="preserve"> </w:t>
      </w:r>
      <w:r w:rsidRPr="00D148FD">
        <w:rPr>
          <w:color w:val="008080"/>
        </w:rPr>
        <w:t>Truck</w:t>
      </w:r>
      <w:r>
        <w:t xml:space="preserve">).Where(p =&gt; p != </w:t>
      </w:r>
      <w:r>
        <w:rPr>
          <w:color w:val="0000FF"/>
        </w:rPr>
        <w:t>null</w:t>
      </w:r>
      <w:r>
        <w:t>);</w:t>
      </w:r>
    </w:p>
    <w:p w14:paraId="37977B68" w14:textId="77777777" w:rsidR="00F04899" w:rsidRDefault="00E7430B" w:rsidP="00E7430B">
      <w:pPr>
        <w:pStyle w:val="Code"/>
      </w:pPr>
      <w:r>
        <w:rPr>
          <w:color w:val="0000FF"/>
        </w:rPr>
        <w:t>foreach</w:t>
      </w:r>
      <w:r>
        <w:t xml:space="preserve"> (</w:t>
      </w:r>
      <w:r w:rsidRPr="00002CE9">
        <w:rPr>
          <w:rStyle w:val="CodeEmbedded"/>
        </w:rPr>
        <w:t>Truck</w:t>
      </w:r>
      <w:r>
        <w:t xml:space="preserve"> p </w:t>
      </w:r>
      <w:r>
        <w:rPr>
          <w:color w:val="0000FF"/>
        </w:rPr>
        <w:t>in</w:t>
      </w:r>
      <w:r>
        <w:t xml:space="preserve"> q)</w:t>
      </w:r>
    </w:p>
    <w:p w14:paraId="49660AEA" w14:textId="77777777" w:rsidR="00E7430B" w:rsidRDefault="00E7430B" w:rsidP="00E7430B">
      <w:pPr>
        <w:pStyle w:val="Code"/>
      </w:pPr>
      <w:r>
        <w:tab/>
      </w:r>
      <w:r>
        <w:rPr>
          <w:color w:val="008080"/>
        </w:rPr>
        <w:t>Console</w:t>
      </w:r>
      <w:r>
        <w:t>.WriteLine(p.Axles);</w:t>
      </w:r>
    </w:p>
    <w:p w14:paraId="6ABD8D72" w14:textId="77777777" w:rsidR="00F04899" w:rsidRDefault="00F04899" w:rsidP="00E7430B">
      <w:pPr>
        <w:pStyle w:val="Code"/>
      </w:pPr>
    </w:p>
    <w:p w14:paraId="04E83179" w14:textId="77777777" w:rsidR="002F5518" w:rsidRDefault="002F5518" w:rsidP="002F5518">
      <w:pPr>
        <w:pStyle w:val="Text"/>
      </w:pPr>
    </w:p>
    <w:p w14:paraId="5ABEA760" w14:textId="77777777" w:rsidR="002F5518" w:rsidRPr="002F5518" w:rsidRDefault="002F5518" w:rsidP="002F5518">
      <w:pPr>
        <w:pStyle w:val="Code"/>
        <w:rPr>
          <w:rStyle w:val="MultilanguageMarkerAuto"/>
        </w:rPr>
      </w:pPr>
      <w:r>
        <w:rPr>
          <w:rStyle w:val="MultilanguageMarkerAuto"/>
        </w:rPr>
        <w:t>[Visual Basic]</w:t>
      </w:r>
    </w:p>
    <w:p w14:paraId="5F280575" w14:textId="77777777" w:rsidR="002F5518" w:rsidRDefault="002F5518" w:rsidP="002F5518">
      <w:pPr>
        <w:pStyle w:val="Code"/>
      </w:pPr>
      <w:r>
        <w:rPr>
          <w:color w:val="0000FF"/>
        </w:rPr>
        <w:t>Dim</w:t>
      </w:r>
      <w:r>
        <w:t xml:space="preserve"> trucks = </w:t>
      </w:r>
      <w:r w:rsidRPr="00634FCD">
        <w:rPr>
          <w:color w:val="3333FF"/>
        </w:rPr>
        <w:t>From</w:t>
      </w:r>
      <w:r>
        <w:t xml:space="preserve"> veh </w:t>
      </w:r>
      <w:r w:rsidRPr="00634FCD">
        <w:rPr>
          <w:color w:val="3333FF"/>
        </w:rPr>
        <w:t>In</w:t>
      </w:r>
      <w:r>
        <w:t xml:space="preserve"> db.Vehicle _</w:t>
      </w:r>
      <w:r w:rsidRPr="00634FCD">
        <w:t xml:space="preserve"> </w:t>
      </w:r>
    </w:p>
    <w:p w14:paraId="1D6655D0" w14:textId="77777777" w:rsidR="002F5518" w:rsidRDefault="002F5518" w:rsidP="002F5518">
      <w:pPr>
        <w:pStyle w:val="Code"/>
      </w:pPr>
      <w:r>
        <w:rPr>
          <w:color w:val="008000"/>
        </w:rPr>
        <w:t xml:space="preserve">             </w:t>
      </w:r>
      <w:r w:rsidRPr="00634FCD">
        <w:rPr>
          <w:color w:val="3333FF"/>
        </w:rPr>
        <w:t>Where</w:t>
      </w:r>
      <w:r>
        <w:t xml:space="preserve"> TypeOf(veh) </w:t>
      </w:r>
      <w:r>
        <w:rPr>
          <w:color w:val="0000FF"/>
        </w:rPr>
        <w:t>Is</w:t>
      </w:r>
      <w:r>
        <w:t xml:space="preserve"> </w:t>
      </w:r>
      <w:r w:rsidRPr="00D148FD">
        <w:rPr>
          <w:color w:val="008080"/>
        </w:rPr>
        <w:t>Truck</w:t>
      </w:r>
    </w:p>
    <w:p w14:paraId="79F6CD26" w14:textId="77777777" w:rsidR="002F5518" w:rsidRDefault="002F5518" w:rsidP="002F5518">
      <w:pPr>
        <w:pStyle w:val="Code"/>
      </w:pPr>
    </w:p>
    <w:p w14:paraId="0C291AAD" w14:textId="77777777" w:rsidR="002F5518" w:rsidRDefault="002F5518" w:rsidP="002F5518">
      <w:pPr>
        <w:pStyle w:val="Code"/>
      </w:pPr>
      <w:r>
        <w:rPr>
          <w:color w:val="0000FF"/>
        </w:rPr>
        <w:t>For Each</w:t>
      </w:r>
      <w:r>
        <w:t xml:space="preserve"> truck </w:t>
      </w:r>
      <w:r w:rsidRPr="00634FCD">
        <w:rPr>
          <w:color w:val="3333FF"/>
        </w:rPr>
        <w:t>In</w:t>
      </w:r>
      <w:r>
        <w:t xml:space="preserve"> trucks</w:t>
      </w:r>
    </w:p>
    <w:p w14:paraId="1FF119AB" w14:textId="77777777" w:rsidR="002F5518" w:rsidRDefault="002F5518" w:rsidP="002F5518">
      <w:pPr>
        <w:pStyle w:val="Code"/>
      </w:pPr>
      <w:r>
        <w:tab/>
      </w:r>
      <w:r>
        <w:rPr>
          <w:color w:val="008080"/>
        </w:rPr>
        <w:t>Console</w:t>
      </w:r>
      <w:r>
        <w:t>.WriteLine(p.Axles)</w:t>
      </w:r>
      <w:r w:rsidRPr="00634FCD">
        <w:t xml:space="preserve"> </w:t>
      </w:r>
    </w:p>
    <w:p w14:paraId="7F727F26" w14:textId="77777777" w:rsidR="002F5518" w:rsidRPr="00634FCD" w:rsidRDefault="002F5518" w:rsidP="002F5518">
      <w:pPr>
        <w:pStyle w:val="Code"/>
        <w:rPr>
          <w:color w:val="3333FF"/>
        </w:rPr>
      </w:pPr>
      <w:r w:rsidRPr="00634FCD">
        <w:rPr>
          <w:color w:val="3333FF"/>
        </w:rPr>
        <w:t>Next</w:t>
      </w:r>
    </w:p>
    <w:p w14:paraId="6684C053" w14:textId="77777777" w:rsidR="002F5518" w:rsidRDefault="002F5518" w:rsidP="002F5518">
      <w:pPr>
        <w:pStyle w:val="Code"/>
      </w:pPr>
    </w:p>
    <w:p w14:paraId="0DD3232C" w14:textId="77777777" w:rsidR="002F5518" w:rsidRDefault="002F5518" w:rsidP="002F5518">
      <w:pPr>
        <w:pStyle w:val="Text"/>
      </w:pPr>
    </w:p>
    <w:p w14:paraId="77F8FB7D" w14:textId="77777777" w:rsidR="00E7430B" w:rsidRDefault="009526D9" w:rsidP="00960224">
      <w:pPr>
        <w:pStyle w:val="Heading6"/>
      </w:pPr>
      <w:r>
        <w:t xml:space="preserve">5.4.3 </w:t>
      </w:r>
      <w:r w:rsidR="00E7430B">
        <w:t>Advanced</w:t>
      </w:r>
    </w:p>
    <w:p w14:paraId="25D4E691" w14:textId="77777777" w:rsidR="00E7430B" w:rsidRPr="00960224" w:rsidRDefault="00E7430B" w:rsidP="00960224">
      <w:pPr>
        <w:pStyle w:val="Text"/>
      </w:pPr>
      <w:r w:rsidRPr="00960224">
        <w:t>You can expand a hierarchy far beyond the simple sample already provided.</w:t>
      </w:r>
    </w:p>
    <w:p w14:paraId="739E21C3" w14:textId="77777777" w:rsidR="00E7430B" w:rsidRPr="00960224" w:rsidRDefault="00E7430B" w:rsidP="009526D9">
      <w:pPr>
        <w:pStyle w:val="Label"/>
      </w:pPr>
      <w:r w:rsidRPr="009526D9">
        <w:t>Example 1</w:t>
      </w:r>
    </w:p>
    <w:p w14:paraId="148234EC" w14:textId="77777777" w:rsidR="00E7430B" w:rsidRPr="00960224" w:rsidRDefault="00E7430B" w:rsidP="00960224">
      <w:pPr>
        <w:pStyle w:val="Text"/>
      </w:pPr>
      <w:r w:rsidRPr="00960224">
        <w:t>Here is a much deeper hierarchy and more complex query:</w:t>
      </w:r>
    </w:p>
    <w:p w14:paraId="6234F79B" w14:textId="77777777" w:rsidR="00F04899" w:rsidRPr="00002DD8" w:rsidRDefault="00002DD8" w:rsidP="009526D9">
      <w:pPr>
        <w:pStyle w:val="Code"/>
        <w:rPr>
          <w:rStyle w:val="MultilanguageMarkerAuto"/>
        </w:rPr>
      </w:pPr>
      <w:r>
        <w:rPr>
          <w:rStyle w:val="MultilanguageMarkerAuto"/>
        </w:rPr>
        <w:t>[C#]</w:t>
      </w:r>
    </w:p>
    <w:p w14:paraId="250BE627" w14:textId="77777777" w:rsidR="00F04899" w:rsidRDefault="009526D9" w:rsidP="009526D9">
      <w:pPr>
        <w:pStyle w:val="Code"/>
      </w:pPr>
      <w:r>
        <w:t>[</w:t>
      </w:r>
      <w:r w:rsidRPr="00D5540B">
        <w:rPr>
          <w:rStyle w:val="Codefragment"/>
          <w:color w:val="008080"/>
        </w:rPr>
        <w:t>Table</w:t>
      </w:r>
      <w:r>
        <w:t>]</w:t>
      </w:r>
    </w:p>
    <w:p w14:paraId="54892EC6" w14:textId="77777777" w:rsidR="00F04899" w:rsidRDefault="009526D9" w:rsidP="009526D9">
      <w:pPr>
        <w:pStyle w:val="Code"/>
      </w:pPr>
      <w:r>
        <w:t>[</w:t>
      </w:r>
      <w:r w:rsidRPr="00D5540B">
        <w:rPr>
          <w:rStyle w:val="Codefragment"/>
          <w:color w:val="008080"/>
        </w:rPr>
        <w:t>InheritanceMapping</w:t>
      </w:r>
      <w:r>
        <w:t xml:space="preserve">(Code = </w:t>
      </w:r>
      <w:r>
        <w:rPr>
          <w:color w:val="800000"/>
        </w:rPr>
        <w:t>"V"</w:t>
      </w:r>
      <w:r>
        <w:t xml:space="preserve">, Type = </w:t>
      </w:r>
      <w:r>
        <w:rPr>
          <w:color w:val="0000FF"/>
        </w:rPr>
        <w:t>typeof</w:t>
      </w:r>
      <w:r>
        <w:t>(</w:t>
      </w:r>
      <w:r w:rsidRPr="00D5540B">
        <w:rPr>
          <w:rStyle w:val="Codefragment"/>
          <w:color w:val="008080"/>
        </w:rPr>
        <w:t>Vehicle</w:t>
      </w:r>
      <w:r>
        <w:t xml:space="preserve">), IsDefault = </w:t>
      </w:r>
      <w:r>
        <w:rPr>
          <w:color w:val="0000FF"/>
        </w:rPr>
        <w:t>true</w:t>
      </w:r>
      <w:r>
        <w:t>)]</w:t>
      </w:r>
    </w:p>
    <w:p w14:paraId="2DD43C25" w14:textId="77777777" w:rsidR="00F04899" w:rsidRDefault="009526D9" w:rsidP="009526D9">
      <w:pPr>
        <w:pStyle w:val="Code"/>
      </w:pPr>
      <w:r>
        <w:t>[</w:t>
      </w:r>
      <w:r w:rsidRPr="00D5540B">
        <w:rPr>
          <w:rStyle w:val="Codefragment"/>
          <w:color w:val="008080"/>
        </w:rPr>
        <w:t>InheritanceMapping</w:t>
      </w:r>
      <w:r>
        <w:t xml:space="preserve">(Code = </w:t>
      </w:r>
      <w:r>
        <w:rPr>
          <w:color w:val="800000"/>
        </w:rPr>
        <w:t>"C"</w:t>
      </w:r>
      <w:r>
        <w:t xml:space="preserve">, Type = </w:t>
      </w:r>
      <w:r>
        <w:rPr>
          <w:color w:val="0000FF"/>
        </w:rPr>
        <w:t>typeof</w:t>
      </w:r>
      <w:r>
        <w:t>(</w:t>
      </w:r>
      <w:r w:rsidRPr="00D5540B">
        <w:rPr>
          <w:rStyle w:val="Codefragment"/>
          <w:color w:val="008080"/>
        </w:rPr>
        <w:t>Car</w:t>
      </w:r>
      <w:r>
        <w:t>))]</w:t>
      </w:r>
    </w:p>
    <w:p w14:paraId="42142598" w14:textId="77777777" w:rsidR="00F04899" w:rsidRDefault="009526D9" w:rsidP="009526D9">
      <w:pPr>
        <w:pStyle w:val="Code"/>
      </w:pPr>
      <w:r>
        <w:t>[</w:t>
      </w:r>
      <w:r w:rsidRPr="00D5540B">
        <w:rPr>
          <w:rStyle w:val="Codefragment"/>
          <w:color w:val="008080"/>
        </w:rPr>
        <w:t>InheritanceMapping</w:t>
      </w:r>
      <w:r>
        <w:t xml:space="preserve">(Code = </w:t>
      </w:r>
      <w:r>
        <w:rPr>
          <w:color w:val="800000"/>
        </w:rPr>
        <w:t>"T"</w:t>
      </w:r>
      <w:r>
        <w:t xml:space="preserve">, Type = </w:t>
      </w:r>
      <w:r>
        <w:rPr>
          <w:color w:val="0000FF"/>
        </w:rPr>
        <w:t>typeof</w:t>
      </w:r>
      <w:r>
        <w:t>(</w:t>
      </w:r>
      <w:r w:rsidRPr="00D5540B">
        <w:rPr>
          <w:rStyle w:val="Codefragment"/>
          <w:color w:val="008080"/>
        </w:rPr>
        <w:t>Truck</w:t>
      </w:r>
      <w:r>
        <w:t>))]</w:t>
      </w:r>
    </w:p>
    <w:p w14:paraId="19F2FD01" w14:textId="77777777" w:rsidR="00F04899" w:rsidRDefault="009526D9" w:rsidP="009526D9">
      <w:pPr>
        <w:pStyle w:val="Code"/>
      </w:pPr>
      <w:r>
        <w:t>[</w:t>
      </w:r>
      <w:r w:rsidRPr="00D5540B">
        <w:rPr>
          <w:rStyle w:val="Codefragment"/>
          <w:color w:val="008080"/>
        </w:rPr>
        <w:t>InheritanceMapping</w:t>
      </w:r>
      <w:r>
        <w:t xml:space="preserve">(Code = </w:t>
      </w:r>
      <w:r>
        <w:rPr>
          <w:color w:val="800000"/>
        </w:rPr>
        <w:t>"S"</w:t>
      </w:r>
      <w:r>
        <w:t xml:space="preserve">, Type = </w:t>
      </w:r>
      <w:r>
        <w:rPr>
          <w:color w:val="0000FF"/>
        </w:rPr>
        <w:t>typeof</w:t>
      </w:r>
      <w:r>
        <w:t>(</w:t>
      </w:r>
      <w:r w:rsidRPr="00D5540B">
        <w:rPr>
          <w:rStyle w:val="Codefragment"/>
          <w:color w:val="008080"/>
        </w:rPr>
        <w:t>Semi</w:t>
      </w:r>
      <w:r>
        <w:t>))]</w:t>
      </w:r>
    </w:p>
    <w:p w14:paraId="19E0DF77" w14:textId="77777777" w:rsidR="00F04899" w:rsidRDefault="009526D9" w:rsidP="009526D9">
      <w:pPr>
        <w:pStyle w:val="Code"/>
      </w:pPr>
      <w:r>
        <w:t>[</w:t>
      </w:r>
      <w:r w:rsidRPr="00D5540B">
        <w:rPr>
          <w:rStyle w:val="Codefragment"/>
          <w:color w:val="008080"/>
        </w:rPr>
        <w:t>InheritanceMapping</w:t>
      </w:r>
      <w:r>
        <w:t xml:space="preserve">(Code = </w:t>
      </w:r>
      <w:r>
        <w:rPr>
          <w:color w:val="800000"/>
        </w:rPr>
        <w:t>"D"</w:t>
      </w:r>
      <w:r>
        <w:t xml:space="preserve">, Type = </w:t>
      </w:r>
      <w:r>
        <w:rPr>
          <w:color w:val="0000FF"/>
        </w:rPr>
        <w:t>typeof</w:t>
      </w:r>
      <w:r>
        <w:t>(</w:t>
      </w:r>
      <w:r w:rsidRPr="00D5540B">
        <w:rPr>
          <w:rStyle w:val="Codefragment"/>
          <w:color w:val="008080"/>
        </w:rPr>
        <w:t>DumpTruck</w:t>
      </w:r>
      <w:r>
        <w:t>))]</w:t>
      </w:r>
    </w:p>
    <w:p w14:paraId="62E9925F"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Truck</w:t>
      </w:r>
      <w:r>
        <w:t xml:space="preserve">: </w:t>
      </w:r>
      <w:r w:rsidRPr="00D5540B">
        <w:rPr>
          <w:rStyle w:val="Codefragment"/>
          <w:color w:val="008080"/>
        </w:rPr>
        <w:t>Vehicle</w:t>
      </w:r>
      <w:r>
        <w:t xml:space="preserve"> { ... }</w:t>
      </w:r>
    </w:p>
    <w:p w14:paraId="35A144EB" w14:textId="77777777" w:rsidR="00F04899" w:rsidRDefault="00F04899" w:rsidP="009526D9">
      <w:pPr>
        <w:pStyle w:val="Code"/>
      </w:pPr>
    </w:p>
    <w:p w14:paraId="06DDAF43"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Semi</w:t>
      </w:r>
      <w:r>
        <w:t xml:space="preserve">: </w:t>
      </w:r>
      <w:r w:rsidRPr="00D5540B">
        <w:rPr>
          <w:rStyle w:val="Codefragment"/>
          <w:color w:val="008080"/>
        </w:rPr>
        <w:t>Truck</w:t>
      </w:r>
      <w:r>
        <w:t xml:space="preserve"> { ... }</w:t>
      </w:r>
    </w:p>
    <w:p w14:paraId="01994030" w14:textId="77777777" w:rsidR="00F04899" w:rsidRDefault="00F04899" w:rsidP="009526D9">
      <w:pPr>
        <w:pStyle w:val="Code"/>
      </w:pPr>
    </w:p>
    <w:p w14:paraId="6F40104E"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DumpTruck</w:t>
      </w:r>
      <w:r>
        <w:t xml:space="preserve">: </w:t>
      </w:r>
      <w:r w:rsidRPr="00D5540B">
        <w:rPr>
          <w:rStyle w:val="Codefragment"/>
          <w:color w:val="008080"/>
        </w:rPr>
        <w:t>Truck</w:t>
      </w:r>
      <w:r>
        <w:t xml:space="preserve"> { ... }</w:t>
      </w:r>
    </w:p>
    <w:p w14:paraId="07BE7A40" w14:textId="77777777" w:rsidR="00F04899" w:rsidRDefault="00F04899" w:rsidP="009526D9">
      <w:pPr>
        <w:pStyle w:val="Code"/>
      </w:pPr>
    </w:p>
    <w:p w14:paraId="31649622" w14:textId="77777777" w:rsidR="00F04899" w:rsidRDefault="009526D9" w:rsidP="009526D9">
      <w:pPr>
        <w:pStyle w:val="Code"/>
      </w:pPr>
      <w:r>
        <w:t>...</w:t>
      </w:r>
    </w:p>
    <w:p w14:paraId="7AE0689F" w14:textId="77777777" w:rsidR="00F04899" w:rsidRDefault="009526D9" w:rsidP="009526D9">
      <w:pPr>
        <w:pStyle w:val="Code"/>
        <w:rPr>
          <w:color w:val="008000"/>
        </w:rPr>
      </w:pPr>
      <w:r>
        <w:rPr>
          <w:color w:val="008000"/>
        </w:rPr>
        <w:t>// Get all trucks along with a flag indicating industrial application.</w:t>
      </w:r>
    </w:p>
    <w:p w14:paraId="0E1A868A" w14:textId="77777777" w:rsidR="00F04899" w:rsidRDefault="00F04899" w:rsidP="009526D9">
      <w:pPr>
        <w:pStyle w:val="Code"/>
      </w:pPr>
    </w:p>
    <w:p w14:paraId="2AA80977" w14:textId="77777777" w:rsidR="00F04899" w:rsidRDefault="009526D9" w:rsidP="009526D9">
      <w:pPr>
        <w:pStyle w:val="Code"/>
      </w:pPr>
      <w:r>
        <w:t>db.Vehicles.OfType&lt;</w:t>
      </w:r>
      <w:r w:rsidRPr="00D5540B">
        <w:rPr>
          <w:rStyle w:val="Codefragment"/>
          <w:color w:val="008080"/>
        </w:rPr>
        <w:t>Truck</w:t>
      </w:r>
      <w:r>
        <w:t xml:space="preserve">&gt;.Select(t =&gt; </w:t>
      </w:r>
    </w:p>
    <w:p w14:paraId="0B7FEFF4" w14:textId="77777777" w:rsidR="00F04899" w:rsidRDefault="009526D9" w:rsidP="009526D9">
      <w:pPr>
        <w:pStyle w:val="Code"/>
      </w:pPr>
      <w:r>
        <w:tab/>
      </w:r>
      <w:r>
        <w:rPr>
          <w:color w:val="0000FF"/>
        </w:rPr>
        <w:t>new</w:t>
      </w:r>
      <w:r>
        <w:t xml:space="preserve"> {Truck=t, IsIndustrial=t </w:t>
      </w:r>
      <w:r>
        <w:rPr>
          <w:color w:val="0000FF"/>
        </w:rPr>
        <w:t>is</w:t>
      </w:r>
      <w:r>
        <w:t xml:space="preserve"> </w:t>
      </w:r>
      <w:r w:rsidRPr="00D5540B">
        <w:rPr>
          <w:rStyle w:val="Codefragment"/>
          <w:color w:val="008080"/>
        </w:rPr>
        <w:t>Semi</w:t>
      </w:r>
      <w:r>
        <w:t xml:space="preserve"> || t </w:t>
      </w:r>
      <w:r>
        <w:rPr>
          <w:color w:val="0000FF"/>
        </w:rPr>
        <w:t>is</w:t>
      </w:r>
      <w:r>
        <w:t xml:space="preserve"> </w:t>
      </w:r>
      <w:r w:rsidRPr="00D5540B">
        <w:rPr>
          <w:rStyle w:val="Codefragment"/>
          <w:color w:val="008080"/>
        </w:rPr>
        <w:t>DumpTruck</w:t>
      </w:r>
      <w:r>
        <w:t xml:space="preserve"> }</w:t>
      </w:r>
    </w:p>
    <w:p w14:paraId="46250F53" w14:textId="77777777" w:rsidR="009526D9" w:rsidRDefault="009526D9" w:rsidP="009526D9">
      <w:pPr>
        <w:pStyle w:val="Code"/>
      </w:pPr>
      <w:r>
        <w:t>);</w:t>
      </w:r>
    </w:p>
    <w:p w14:paraId="16C9B906" w14:textId="77777777" w:rsidR="00F04899" w:rsidRDefault="00F04899" w:rsidP="009526D9">
      <w:pPr>
        <w:pStyle w:val="Code"/>
      </w:pPr>
    </w:p>
    <w:p w14:paraId="53CBD4CC" w14:textId="77777777" w:rsidR="00C81DC5" w:rsidRDefault="00C81DC5" w:rsidP="00C81DC5">
      <w:pPr>
        <w:pStyle w:val="Text"/>
      </w:pPr>
    </w:p>
    <w:p w14:paraId="4DAF8A19" w14:textId="77777777" w:rsidR="00C81DC5" w:rsidRPr="00C81DC5" w:rsidRDefault="00C81DC5" w:rsidP="00C81DC5">
      <w:pPr>
        <w:pStyle w:val="Code"/>
        <w:rPr>
          <w:rStyle w:val="MultilanguageMarkerAuto"/>
        </w:rPr>
      </w:pPr>
      <w:r w:rsidRPr="00C81DC5">
        <w:rPr>
          <w:rStyle w:val="MultilanguageMarkerAuto"/>
        </w:rPr>
        <w:t>[Visual Basic]</w:t>
      </w:r>
    </w:p>
    <w:p w14:paraId="6251C1D0" w14:textId="77777777" w:rsidR="00C81DC5" w:rsidRDefault="00C81DC5" w:rsidP="00C81DC5">
      <w:pPr>
        <w:pStyle w:val="Code"/>
      </w:pPr>
      <w:r>
        <w:t>&lt;</w:t>
      </w:r>
      <w:r w:rsidRPr="00D5540B">
        <w:rPr>
          <w:rStyle w:val="Codefragment"/>
          <w:color w:val="008080"/>
        </w:rPr>
        <w:t>Table</w:t>
      </w:r>
      <w:r>
        <w:t>&gt; _</w:t>
      </w:r>
    </w:p>
    <w:p w14:paraId="75853581" w14:textId="77777777" w:rsidR="00C81DC5" w:rsidRDefault="00C81DC5" w:rsidP="00C81DC5">
      <w:pPr>
        <w:pStyle w:val="Code"/>
      </w:pPr>
      <w:r>
        <w:t>&lt;</w:t>
      </w:r>
      <w:r w:rsidRPr="00D5540B">
        <w:rPr>
          <w:rStyle w:val="Codefragment"/>
          <w:color w:val="008080"/>
        </w:rPr>
        <w:t>InheritanceMapping</w:t>
      </w:r>
      <w:r>
        <w:t>(Code:=</w:t>
      </w:r>
      <w:r>
        <w:rPr>
          <w:color w:val="800000"/>
        </w:rPr>
        <w:t>"V"</w:t>
      </w:r>
      <w:r>
        <w:t>, Type:=</w:t>
      </w:r>
      <w:r>
        <w:rPr>
          <w:color w:val="0000FF"/>
        </w:rPr>
        <w:t>Typeof</w:t>
      </w:r>
      <w:r>
        <w:t>(</w:t>
      </w:r>
      <w:r w:rsidRPr="00D5540B">
        <w:rPr>
          <w:rStyle w:val="Codefragment"/>
          <w:color w:val="008080"/>
        </w:rPr>
        <w:t>Vehicle</w:t>
      </w:r>
      <w:r>
        <w:t>), IsDefault:=</w:t>
      </w:r>
      <w:r>
        <w:rPr>
          <w:color w:val="0000FF"/>
        </w:rPr>
        <w:t>True</w:t>
      </w:r>
      <w:r>
        <w:t>)&gt; _</w:t>
      </w:r>
    </w:p>
    <w:p w14:paraId="12629A1D" w14:textId="77777777" w:rsidR="00C81DC5" w:rsidRDefault="00C81DC5" w:rsidP="00C81DC5">
      <w:pPr>
        <w:pStyle w:val="Code"/>
      </w:pPr>
      <w:r>
        <w:t>&lt;</w:t>
      </w:r>
      <w:r w:rsidRPr="00D5540B">
        <w:rPr>
          <w:rStyle w:val="Codefragment"/>
          <w:color w:val="008080"/>
        </w:rPr>
        <w:t>InheritanceMapping</w:t>
      </w:r>
      <w:r>
        <w:t>(Code:=</w:t>
      </w:r>
      <w:r>
        <w:rPr>
          <w:color w:val="800000"/>
        </w:rPr>
        <w:t>"C"</w:t>
      </w:r>
      <w:r>
        <w:t>, Type:=</w:t>
      </w:r>
      <w:r>
        <w:rPr>
          <w:color w:val="0000FF"/>
        </w:rPr>
        <w:t>Typeof</w:t>
      </w:r>
      <w:r>
        <w:t>(</w:t>
      </w:r>
      <w:r w:rsidRPr="00D5540B">
        <w:rPr>
          <w:rStyle w:val="Codefragment"/>
          <w:color w:val="008080"/>
        </w:rPr>
        <w:t>Car</w:t>
      </w:r>
      <w:r>
        <w:t>))&gt; _</w:t>
      </w:r>
    </w:p>
    <w:p w14:paraId="6BBF14F0" w14:textId="77777777" w:rsidR="00C81DC5" w:rsidRDefault="00C81DC5" w:rsidP="00C81DC5">
      <w:pPr>
        <w:pStyle w:val="Code"/>
      </w:pPr>
      <w:r>
        <w:t>&lt;</w:t>
      </w:r>
      <w:r w:rsidRPr="00D5540B">
        <w:rPr>
          <w:rStyle w:val="Codefragment"/>
          <w:color w:val="008080"/>
        </w:rPr>
        <w:t>InheritanceMapping</w:t>
      </w:r>
      <w:r>
        <w:t>(Code:=</w:t>
      </w:r>
      <w:r>
        <w:rPr>
          <w:color w:val="800000"/>
        </w:rPr>
        <w:t>"T"</w:t>
      </w:r>
      <w:r>
        <w:t>, Type:=</w:t>
      </w:r>
      <w:r>
        <w:rPr>
          <w:color w:val="0000FF"/>
        </w:rPr>
        <w:t>Typeof</w:t>
      </w:r>
      <w:r>
        <w:t>(</w:t>
      </w:r>
      <w:r w:rsidRPr="00D5540B">
        <w:rPr>
          <w:rStyle w:val="Codefragment"/>
          <w:color w:val="008080"/>
        </w:rPr>
        <w:t>Truck</w:t>
      </w:r>
      <w:r>
        <w:t>))&gt; _</w:t>
      </w:r>
    </w:p>
    <w:p w14:paraId="1C932331" w14:textId="77777777" w:rsidR="00C81DC5" w:rsidRDefault="00C81DC5" w:rsidP="00C81DC5">
      <w:pPr>
        <w:pStyle w:val="Code"/>
      </w:pPr>
      <w:r>
        <w:t>&lt;</w:t>
      </w:r>
      <w:r w:rsidRPr="00D5540B">
        <w:rPr>
          <w:rStyle w:val="Codefragment"/>
          <w:color w:val="008080"/>
        </w:rPr>
        <w:t>InheritanceMapping</w:t>
      </w:r>
      <w:r>
        <w:t>(Code:=</w:t>
      </w:r>
      <w:r>
        <w:rPr>
          <w:color w:val="800000"/>
        </w:rPr>
        <w:t>"S"</w:t>
      </w:r>
      <w:r>
        <w:t>, Type:=</w:t>
      </w:r>
      <w:r>
        <w:rPr>
          <w:color w:val="0000FF"/>
        </w:rPr>
        <w:t>Typeof</w:t>
      </w:r>
      <w:r>
        <w:t>(</w:t>
      </w:r>
      <w:r w:rsidRPr="00D5540B">
        <w:rPr>
          <w:rStyle w:val="Codefragment"/>
          <w:color w:val="008080"/>
        </w:rPr>
        <w:t>Semi</w:t>
      </w:r>
      <w:r>
        <w:t>))&gt; _</w:t>
      </w:r>
    </w:p>
    <w:p w14:paraId="53B9C6C5" w14:textId="77777777" w:rsidR="00C81DC5" w:rsidRDefault="00C81DC5" w:rsidP="00C81DC5">
      <w:pPr>
        <w:pStyle w:val="Code"/>
      </w:pPr>
      <w:r>
        <w:t>&lt;</w:t>
      </w:r>
      <w:r w:rsidRPr="00D5540B">
        <w:rPr>
          <w:rStyle w:val="Codefragment"/>
          <w:color w:val="008080"/>
        </w:rPr>
        <w:t>InheritanceMapping</w:t>
      </w:r>
      <w:r>
        <w:t>(Code:=</w:t>
      </w:r>
      <w:r>
        <w:rPr>
          <w:color w:val="800000"/>
        </w:rPr>
        <w:t>"D"</w:t>
      </w:r>
      <w:r>
        <w:t>, Type:=</w:t>
      </w:r>
      <w:r>
        <w:rPr>
          <w:color w:val="0000FF"/>
        </w:rPr>
        <w:t>Typeof</w:t>
      </w:r>
      <w:r>
        <w:t>(</w:t>
      </w:r>
      <w:r w:rsidRPr="00D5540B">
        <w:rPr>
          <w:rStyle w:val="Codefragment"/>
          <w:color w:val="008080"/>
        </w:rPr>
        <w:t>DumpTruck</w:t>
      </w:r>
      <w:r>
        <w:t>))&gt; _</w:t>
      </w:r>
    </w:p>
    <w:p w14:paraId="190B67B5"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Truck</w:t>
      </w:r>
    </w:p>
    <w:p w14:paraId="6596530F" w14:textId="77777777" w:rsidR="00C81DC5" w:rsidRDefault="00C81DC5" w:rsidP="00C81DC5">
      <w:pPr>
        <w:pStyle w:val="Code"/>
      </w:pPr>
      <w:r>
        <w:t xml:space="preserve">       </w:t>
      </w:r>
      <w:r w:rsidRPr="00B55403">
        <w:rPr>
          <w:color w:val="3333FF"/>
        </w:rPr>
        <w:t>Inherits</w:t>
      </w:r>
      <w:r w:rsidRPr="00D5540B">
        <w:rPr>
          <w:rStyle w:val="Codefragment"/>
          <w:color w:val="008080"/>
        </w:rPr>
        <w:t>Vehicle</w:t>
      </w:r>
    </w:p>
    <w:p w14:paraId="52FD4B27"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Semi</w:t>
      </w:r>
    </w:p>
    <w:p w14:paraId="5A38F5CD" w14:textId="77777777" w:rsidR="00C81DC5" w:rsidRDefault="00C81DC5" w:rsidP="00C81DC5">
      <w:pPr>
        <w:pStyle w:val="Code"/>
      </w:pPr>
      <w:r>
        <w:t xml:space="preserve">       </w:t>
      </w:r>
      <w:r w:rsidRPr="00B55403">
        <w:rPr>
          <w:color w:val="3333FF"/>
        </w:rPr>
        <w:t>Inherits</w:t>
      </w:r>
      <w:r>
        <w:t xml:space="preserve"> </w:t>
      </w:r>
      <w:r w:rsidRPr="00D5540B">
        <w:rPr>
          <w:rStyle w:val="Codefragment"/>
          <w:color w:val="008080"/>
        </w:rPr>
        <w:t>Truck</w:t>
      </w:r>
    </w:p>
    <w:p w14:paraId="563AA31F" w14:textId="77777777" w:rsidR="00C81DC5" w:rsidRDefault="00C81DC5" w:rsidP="00C81DC5">
      <w:pPr>
        <w:pStyle w:val="Code"/>
      </w:pPr>
    </w:p>
    <w:p w14:paraId="2290BA73"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DumpTruck</w:t>
      </w:r>
    </w:p>
    <w:p w14:paraId="254D8D9E" w14:textId="77777777" w:rsidR="00C81DC5" w:rsidRDefault="00C81DC5" w:rsidP="00C81DC5">
      <w:pPr>
        <w:pStyle w:val="Code"/>
      </w:pPr>
      <w:r>
        <w:t xml:space="preserve">       </w:t>
      </w:r>
      <w:r w:rsidRPr="00B55403">
        <w:rPr>
          <w:color w:val="3333FF"/>
        </w:rPr>
        <w:t>Inherits</w:t>
      </w:r>
      <w:r w:rsidRPr="00D5540B">
        <w:rPr>
          <w:rStyle w:val="Codefragment"/>
          <w:color w:val="008080"/>
        </w:rPr>
        <w:t>Truck</w:t>
      </w:r>
      <w:r>
        <w:t xml:space="preserve"> </w:t>
      </w:r>
    </w:p>
    <w:p w14:paraId="2B3EB6F3" w14:textId="77777777" w:rsidR="00C81DC5" w:rsidRDefault="00C81DC5" w:rsidP="00C81DC5">
      <w:pPr>
        <w:pStyle w:val="Code"/>
      </w:pPr>
      <w:r>
        <w:t>...</w:t>
      </w:r>
    </w:p>
    <w:p w14:paraId="1FFD45DF" w14:textId="77777777" w:rsidR="00C81DC5" w:rsidRDefault="00C81DC5" w:rsidP="00C81DC5">
      <w:pPr>
        <w:pStyle w:val="Code"/>
        <w:rPr>
          <w:color w:val="008000"/>
        </w:rPr>
      </w:pPr>
      <w:r>
        <w:rPr>
          <w:color w:val="008000"/>
        </w:rPr>
        <w:t>' Get all trucks along with a flag indicating industrial application.</w:t>
      </w:r>
    </w:p>
    <w:p w14:paraId="526E3B53"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rsidRPr="00D2141B">
        <w:t xml:space="preserve">trucks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db.Vehicle _</w:t>
      </w:r>
      <w:r w:rsidRPr="00D2141B">
        <w:rPr>
          <w:color w:val="008000"/>
          <w:lang w:val="en-US" w:eastAsia="en-US"/>
        </w:rPr>
        <w:t xml:space="preserve"> </w:t>
      </w:r>
    </w:p>
    <w:p w14:paraId="69E6CBA5" w14:textId="77777777" w:rsidR="00C81DC5" w:rsidRDefault="00C81DC5" w:rsidP="00C81DC5">
      <w:pPr>
        <w:pStyle w:val="Code"/>
        <w:rPr>
          <w:color w:val="008000"/>
          <w:lang w:val="en-US" w:eastAsia="en-US"/>
        </w:rPr>
      </w:pPr>
      <w:r w:rsidRPr="00D2141B">
        <w:rPr>
          <w:color w:val="0000FF"/>
        </w:rPr>
        <w:t xml:space="preserve">             Where</w:t>
      </w:r>
      <w:r w:rsidRPr="00D2141B">
        <w:t xml:space="preserve"> Typeof(veh) </w:t>
      </w:r>
      <w:r w:rsidRPr="00D2141B">
        <w:rPr>
          <w:color w:val="3333FF"/>
        </w:rPr>
        <w:t>Is</w:t>
      </w:r>
      <w:r w:rsidRPr="00D2141B">
        <w:t xml:space="preserve"> Truck</w:t>
      </w:r>
      <w:r>
        <w:t xml:space="preserve"> </w:t>
      </w:r>
      <w:r w:rsidRPr="006A755F">
        <w:rPr>
          <w:color w:val="3333FF"/>
        </w:rPr>
        <w:t>And</w:t>
      </w:r>
      <w:r>
        <w:t xml:space="preserve"> </w:t>
      </w:r>
      <w:r w:rsidRPr="00D2141B">
        <w:t>_</w:t>
      </w:r>
      <w:r w:rsidRPr="00D2141B">
        <w:rPr>
          <w:color w:val="008000"/>
          <w:lang w:val="en-US" w:eastAsia="en-US"/>
        </w:rPr>
        <w:t xml:space="preserve"> </w:t>
      </w:r>
    </w:p>
    <w:p w14:paraId="561F79BE"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6A755F">
        <w:t>IsIndustrial</w:t>
      </w:r>
      <w:r>
        <w:t xml:space="preserve"> = (Typeof(veh) </w:t>
      </w:r>
      <w:r w:rsidRPr="006A755F">
        <w:rPr>
          <w:color w:val="3333FF"/>
        </w:rPr>
        <w:t>Is</w:t>
      </w:r>
      <w:r>
        <w:t xml:space="preserve"> Semi </w:t>
      </w:r>
      <w:r w:rsidRPr="00D2141B">
        <w:t>_</w:t>
      </w:r>
      <w:r w:rsidRPr="00D2141B">
        <w:rPr>
          <w:color w:val="008000"/>
          <w:lang w:val="en-US" w:eastAsia="en-US"/>
        </w:rPr>
        <w:t xml:space="preserve"> </w:t>
      </w:r>
    </w:p>
    <w:p w14:paraId="108E5115" w14:textId="77777777" w:rsidR="00C81DC5" w:rsidRDefault="00C81DC5" w:rsidP="00C81DC5">
      <w:pPr>
        <w:pStyle w:val="Code"/>
      </w:pPr>
      <w:r w:rsidRPr="00D2141B">
        <w:rPr>
          <w:color w:val="0000FF"/>
        </w:rPr>
        <w:t xml:space="preserve">           </w:t>
      </w:r>
      <w:r>
        <w:rPr>
          <w:color w:val="0000FF"/>
        </w:rPr>
        <w:t xml:space="preserve">  Or </w:t>
      </w:r>
      <w:r>
        <w:t xml:space="preserve">Typeof(veh) </w:t>
      </w:r>
      <w:r w:rsidRPr="006A755F">
        <w:rPr>
          <w:color w:val="3333FF"/>
        </w:rPr>
        <w:t>Is</w:t>
      </w:r>
      <w:r>
        <w:t xml:space="preserve"> DumpTruck)</w:t>
      </w:r>
    </w:p>
    <w:p w14:paraId="3EC94B0D" w14:textId="77777777" w:rsidR="00C81DC5" w:rsidRDefault="00C81DC5" w:rsidP="00C81DC5">
      <w:pPr>
        <w:pStyle w:val="Code"/>
        <w:rPr>
          <w:color w:val="008000"/>
        </w:rPr>
      </w:pPr>
    </w:p>
    <w:p w14:paraId="4B5102F2" w14:textId="77777777" w:rsidR="00C81DC5" w:rsidRDefault="00C81DC5" w:rsidP="00C81DC5">
      <w:pPr>
        <w:pStyle w:val="Text"/>
      </w:pPr>
    </w:p>
    <w:p w14:paraId="7DEAD3DA" w14:textId="77777777" w:rsidR="00E7430B" w:rsidRPr="00960224" w:rsidRDefault="00E7430B" w:rsidP="009526D9">
      <w:pPr>
        <w:pStyle w:val="Label"/>
      </w:pPr>
      <w:r w:rsidRPr="009526D9">
        <w:t>Example 2</w:t>
      </w:r>
    </w:p>
    <w:p w14:paraId="34CE5F83" w14:textId="77777777" w:rsidR="00E7430B" w:rsidRPr="00960224" w:rsidRDefault="00E7430B" w:rsidP="00960224">
      <w:pPr>
        <w:pStyle w:val="Text"/>
      </w:pPr>
      <w:r w:rsidRPr="00960224">
        <w:t>The following hierarchy includes interfaces:</w:t>
      </w:r>
    </w:p>
    <w:p w14:paraId="6C32EE18" w14:textId="77777777" w:rsidR="00F04899" w:rsidRPr="00C81DC5" w:rsidRDefault="00C81DC5" w:rsidP="00E7430B">
      <w:pPr>
        <w:pStyle w:val="Code"/>
        <w:rPr>
          <w:rStyle w:val="MultilanguageMarkerAuto"/>
        </w:rPr>
      </w:pPr>
      <w:r w:rsidRPr="00C81DC5">
        <w:rPr>
          <w:rStyle w:val="MultilanguageMarkerAuto"/>
        </w:rPr>
        <w:t>[C#]</w:t>
      </w:r>
    </w:p>
    <w:p w14:paraId="78E4EFD3" w14:textId="77777777" w:rsidR="00F04899" w:rsidRDefault="00E7430B" w:rsidP="00E7430B">
      <w:pPr>
        <w:pStyle w:val="Code"/>
      </w:pPr>
      <w:r>
        <w:t>[</w:t>
      </w:r>
      <w:r>
        <w:rPr>
          <w:color w:val="008080"/>
        </w:rPr>
        <w:t>Table</w:t>
      </w:r>
      <w:r>
        <w:t>]</w:t>
      </w:r>
    </w:p>
    <w:p w14:paraId="01D15B15" w14:textId="77777777" w:rsidR="00F04899" w:rsidRDefault="00E7430B" w:rsidP="00E7430B">
      <w:pPr>
        <w:pStyle w:val="Code"/>
      </w:pPr>
      <w:r>
        <w:t>[</w:t>
      </w:r>
      <w:r>
        <w:rPr>
          <w:color w:val="008080"/>
        </w:rPr>
        <w:t>InheritanceMapping</w:t>
      </w:r>
      <w:r>
        <w:t>(</w:t>
      </w:r>
      <w:r w:rsidR="00936FA1">
        <w:t>Code</w:t>
      </w:r>
      <w:r>
        <w:t xml:space="preserve"> = </w:t>
      </w:r>
      <w:r>
        <w:rPr>
          <w:color w:val="800000"/>
        </w:rPr>
        <w:t>"V"</w:t>
      </w:r>
      <w:r>
        <w:t xml:space="preserve">, Type = </w:t>
      </w:r>
      <w:r>
        <w:rPr>
          <w:color w:val="0000FF"/>
        </w:rPr>
        <w:t>typeof</w:t>
      </w:r>
      <w:r>
        <w:t>(</w:t>
      </w:r>
      <w:r w:rsidRPr="00002CE9">
        <w:rPr>
          <w:rStyle w:val="CodeEmbedded"/>
        </w:rPr>
        <w:t>Vehicle</w:t>
      </w:r>
      <w:r>
        <w:t>),</w:t>
      </w:r>
    </w:p>
    <w:p w14:paraId="579FD79F" w14:textId="77777777" w:rsidR="00F04899" w:rsidRDefault="00E7430B" w:rsidP="00E7430B">
      <w:pPr>
        <w:pStyle w:val="Code"/>
      </w:pPr>
      <w:r>
        <w:tab/>
      </w:r>
      <w:r w:rsidR="00936FA1">
        <w:t>Is</w:t>
      </w:r>
      <w:r>
        <w:t xml:space="preserve">Default = </w:t>
      </w:r>
      <w:r>
        <w:rPr>
          <w:color w:val="0000FF"/>
        </w:rPr>
        <w:t>true</w:t>
      </w:r>
      <w:r>
        <w:t>)]</w:t>
      </w:r>
    </w:p>
    <w:p w14:paraId="2A1FC1F0" w14:textId="77777777" w:rsidR="00F04899" w:rsidRDefault="00E7430B" w:rsidP="00E7430B">
      <w:pPr>
        <w:pStyle w:val="Code"/>
      </w:pPr>
      <w:r>
        <w:t>[</w:t>
      </w:r>
      <w:r>
        <w:rPr>
          <w:color w:val="008080"/>
        </w:rPr>
        <w:t>InheritanceMapping</w:t>
      </w:r>
      <w:r>
        <w:t>(</w:t>
      </w:r>
      <w:r w:rsidR="00936FA1">
        <w:t>Code</w:t>
      </w:r>
      <w:r>
        <w:t xml:space="preserve"> = </w:t>
      </w:r>
      <w:r>
        <w:rPr>
          <w:color w:val="800000"/>
        </w:rPr>
        <w:t>"C"</w:t>
      </w:r>
      <w:r>
        <w:t xml:space="preserve">, Type = </w:t>
      </w:r>
      <w:r>
        <w:rPr>
          <w:color w:val="0000FF"/>
        </w:rPr>
        <w:t>typeof</w:t>
      </w:r>
      <w:r>
        <w:t>(</w:t>
      </w:r>
      <w:r w:rsidRPr="00002CE9">
        <w:rPr>
          <w:rStyle w:val="CodeEmbedded"/>
        </w:rPr>
        <w:t>Car</w:t>
      </w:r>
      <w:r>
        <w:t>))]</w:t>
      </w:r>
    </w:p>
    <w:p w14:paraId="1F5FD022" w14:textId="77777777" w:rsidR="00F04899" w:rsidRDefault="00E7430B" w:rsidP="00E7430B">
      <w:pPr>
        <w:pStyle w:val="Code"/>
      </w:pPr>
      <w:r>
        <w:t>[</w:t>
      </w:r>
      <w:r>
        <w:rPr>
          <w:color w:val="008080"/>
        </w:rPr>
        <w:t>InheritanceMapping</w:t>
      </w:r>
      <w:r>
        <w:t>(</w:t>
      </w:r>
      <w:r w:rsidR="00936FA1">
        <w:t>Code</w:t>
      </w:r>
      <w:r>
        <w:t xml:space="preserve"> = </w:t>
      </w:r>
      <w:r>
        <w:rPr>
          <w:color w:val="800000"/>
        </w:rPr>
        <w:t>"T"</w:t>
      </w:r>
      <w:r>
        <w:t xml:space="preserve">, Type = </w:t>
      </w:r>
      <w:r>
        <w:rPr>
          <w:color w:val="0000FF"/>
        </w:rPr>
        <w:t>typeof</w:t>
      </w:r>
      <w:r>
        <w:t>(</w:t>
      </w:r>
      <w:r>
        <w:rPr>
          <w:color w:val="008080"/>
        </w:rPr>
        <w:t>Truck</w:t>
      </w:r>
      <w:r>
        <w:t>))]</w:t>
      </w:r>
    </w:p>
    <w:p w14:paraId="39C067D1" w14:textId="77777777" w:rsidR="00F04899" w:rsidRDefault="00E7430B" w:rsidP="00E7430B">
      <w:pPr>
        <w:pStyle w:val="Code"/>
      </w:pPr>
      <w:r>
        <w:t>[</w:t>
      </w:r>
      <w:r>
        <w:rPr>
          <w:color w:val="008080"/>
        </w:rPr>
        <w:t>InheritanceMapping</w:t>
      </w:r>
      <w:r>
        <w:t>(</w:t>
      </w:r>
      <w:r w:rsidR="00936FA1">
        <w:t>Code</w:t>
      </w:r>
      <w:r>
        <w:t xml:space="preserve"> = </w:t>
      </w:r>
      <w:r>
        <w:rPr>
          <w:color w:val="800000"/>
        </w:rPr>
        <w:t>"S"</w:t>
      </w:r>
      <w:r>
        <w:t xml:space="preserve">, Type = </w:t>
      </w:r>
      <w:r>
        <w:rPr>
          <w:color w:val="0000FF"/>
        </w:rPr>
        <w:t>typeof</w:t>
      </w:r>
      <w:r>
        <w:t>(</w:t>
      </w:r>
      <w:r>
        <w:rPr>
          <w:color w:val="008080"/>
        </w:rPr>
        <w:t>Semi</w:t>
      </w:r>
      <w:r>
        <w:t>))]</w:t>
      </w:r>
    </w:p>
    <w:p w14:paraId="255B90FF" w14:textId="77777777" w:rsidR="00F04899" w:rsidRDefault="00E7430B" w:rsidP="00E7430B">
      <w:pPr>
        <w:pStyle w:val="Code"/>
      </w:pPr>
      <w:r>
        <w:t>[</w:t>
      </w:r>
      <w:r>
        <w:rPr>
          <w:color w:val="008080"/>
        </w:rPr>
        <w:t>InheritanceMapping</w:t>
      </w:r>
      <w:r>
        <w:t>(</w:t>
      </w:r>
      <w:r w:rsidR="00936FA1">
        <w:t>Code</w:t>
      </w:r>
      <w:r>
        <w:t xml:space="preserve"> = </w:t>
      </w:r>
      <w:r>
        <w:rPr>
          <w:color w:val="800000"/>
        </w:rPr>
        <w:t>"H"</w:t>
      </w:r>
      <w:r>
        <w:t xml:space="preserve">, Type = </w:t>
      </w:r>
      <w:r>
        <w:rPr>
          <w:color w:val="0000FF"/>
        </w:rPr>
        <w:t>typeof</w:t>
      </w:r>
      <w:r>
        <w:t>(</w:t>
      </w:r>
      <w:r>
        <w:rPr>
          <w:color w:val="008080"/>
        </w:rPr>
        <w:t>Helicopter</w:t>
      </w:r>
      <w:r>
        <w:t>))]</w:t>
      </w:r>
    </w:p>
    <w:p w14:paraId="44D658D5" w14:textId="77777777" w:rsidR="00F04899" w:rsidRDefault="00F04899" w:rsidP="00E7430B">
      <w:pPr>
        <w:pStyle w:val="Code"/>
      </w:pPr>
    </w:p>
    <w:p w14:paraId="6E1AC72E" w14:textId="77777777" w:rsidR="00F04899" w:rsidRDefault="00E7430B" w:rsidP="00E7430B">
      <w:pPr>
        <w:pStyle w:val="Code"/>
      </w:pPr>
      <w:r>
        <w:rPr>
          <w:color w:val="0000FF"/>
        </w:rPr>
        <w:t>public</w:t>
      </w:r>
      <w:r>
        <w:t xml:space="preserve"> </w:t>
      </w:r>
      <w:r>
        <w:rPr>
          <w:color w:val="0000FF"/>
        </w:rPr>
        <w:t>class</w:t>
      </w:r>
      <w:r>
        <w:t xml:space="preserve"> </w:t>
      </w:r>
      <w:r>
        <w:rPr>
          <w:color w:val="008080"/>
        </w:rPr>
        <w:t>Truck</w:t>
      </w:r>
      <w:r>
        <w:t xml:space="preserve">: </w:t>
      </w:r>
      <w:r w:rsidRPr="00002CE9">
        <w:rPr>
          <w:rStyle w:val="CodeEmbedded"/>
        </w:rPr>
        <w:t>Vehicle</w:t>
      </w:r>
    </w:p>
    <w:p w14:paraId="14582DD1" w14:textId="77777777" w:rsidR="00F04899" w:rsidRDefault="00E7430B" w:rsidP="00E7430B">
      <w:pPr>
        <w:pStyle w:val="Code"/>
      </w:pPr>
      <w:r>
        <w:rPr>
          <w:color w:val="0000FF"/>
        </w:rPr>
        <w:t>public</w:t>
      </w:r>
      <w:r>
        <w:t xml:space="preserve"> </w:t>
      </w:r>
      <w:r>
        <w:rPr>
          <w:color w:val="0000FF"/>
        </w:rPr>
        <w:t>class</w:t>
      </w:r>
      <w:r>
        <w:t xml:space="preserve"> </w:t>
      </w:r>
      <w:r>
        <w:rPr>
          <w:color w:val="008080"/>
        </w:rPr>
        <w:t>Semi</w:t>
      </w:r>
      <w:r>
        <w:t xml:space="preserve">: </w:t>
      </w:r>
      <w:r>
        <w:rPr>
          <w:color w:val="008080"/>
        </w:rPr>
        <w:t>Truck</w:t>
      </w:r>
      <w:r>
        <w:t xml:space="preserve">, </w:t>
      </w:r>
      <w:r w:rsidRPr="00002CE9">
        <w:rPr>
          <w:rStyle w:val="CodeEmbedded"/>
        </w:rPr>
        <w:t>IRentableVehicle</w:t>
      </w:r>
    </w:p>
    <w:p w14:paraId="15E27961" w14:textId="77777777" w:rsidR="00E7430B" w:rsidRDefault="00E7430B" w:rsidP="00E7430B">
      <w:pPr>
        <w:pStyle w:val="Code"/>
      </w:pPr>
      <w:r>
        <w:rPr>
          <w:color w:val="0000FF"/>
        </w:rPr>
        <w:t>public</w:t>
      </w:r>
      <w:r>
        <w:t xml:space="preserve"> </w:t>
      </w:r>
      <w:r>
        <w:rPr>
          <w:color w:val="0000FF"/>
        </w:rPr>
        <w:t>class</w:t>
      </w:r>
      <w:r>
        <w:t xml:space="preserve"> </w:t>
      </w:r>
      <w:r>
        <w:rPr>
          <w:color w:val="008080"/>
        </w:rPr>
        <w:t>Helicopter</w:t>
      </w:r>
      <w:r>
        <w:t xml:space="preserve">: </w:t>
      </w:r>
      <w:r w:rsidRPr="00002CE9">
        <w:rPr>
          <w:rStyle w:val="CodeEmbedded"/>
        </w:rPr>
        <w:t>Vehicle</w:t>
      </w:r>
      <w:r>
        <w:t xml:space="preserve">, </w:t>
      </w:r>
      <w:r w:rsidRPr="00002CE9">
        <w:rPr>
          <w:rStyle w:val="CodeEmbedded"/>
        </w:rPr>
        <w:t>IRentableVehicle</w:t>
      </w:r>
    </w:p>
    <w:p w14:paraId="2C573889" w14:textId="77777777" w:rsidR="00E7430B" w:rsidRPr="00960224" w:rsidRDefault="00E7430B" w:rsidP="00F04899">
      <w:pPr>
        <w:pStyle w:val="Code"/>
      </w:pPr>
    </w:p>
    <w:p w14:paraId="29209F63" w14:textId="77777777" w:rsidR="00C81DC5" w:rsidRDefault="00C81DC5" w:rsidP="00C81DC5">
      <w:pPr>
        <w:pStyle w:val="Text"/>
      </w:pPr>
    </w:p>
    <w:p w14:paraId="638F549B" w14:textId="77777777" w:rsidR="00C81DC5" w:rsidRPr="00C81DC5" w:rsidRDefault="00C81DC5" w:rsidP="00E7430B">
      <w:pPr>
        <w:pStyle w:val="Code"/>
        <w:rPr>
          <w:rStyle w:val="MultilanguageMarkerAuto"/>
        </w:rPr>
      </w:pPr>
      <w:r w:rsidRPr="00C81DC5">
        <w:rPr>
          <w:rStyle w:val="MultilanguageMarkerAuto"/>
        </w:rPr>
        <w:t>[Visual Basic]</w:t>
      </w:r>
    </w:p>
    <w:p w14:paraId="0CADAEA1" w14:textId="77777777" w:rsidR="00C81DC5" w:rsidRDefault="00C81DC5" w:rsidP="00C81DC5">
      <w:pPr>
        <w:pStyle w:val="Code"/>
      </w:pPr>
      <w:r>
        <w:t>&lt;</w:t>
      </w:r>
      <w:r>
        <w:rPr>
          <w:color w:val="008080"/>
        </w:rPr>
        <w:t>Table</w:t>
      </w:r>
      <w:r>
        <w:t>&gt; _</w:t>
      </w:r>
    </w:p>
    <w:p w14:paraId="7E1114AD" w14:textId="77777777" w:rsidR="00C81DC5" w:rsidRDefault="00C81DC5" w:rsidP="00C81DC5">
      <w:pPr>
        <w:pStyle w:val="Code"/>
      </w:pPr>
      <w:r>
        <w:t>&lt;</w:t>
      </w:r>
      <w:r>
        <w:rPr>
          <w:color w:val="008080"/>
        </w:rPr>
        <w:t>InheritanceMapping</w:t>
      </w:r>
      <w:r>
        <w:t>(Code:=</w:t>
      </w:r>
      <w:r>
        <w:rPr>
          <w:color w:val="800000"/>
        </w:rPr>
        <w:t>"V"</w:t>
      </w:r>
      <w:r>
        <w:t>, Type:=</w:t>
      </w:r>
      <w:r>
        <w:rPr>
          <w:color w:val="0000FF"/>
        </w:rPr>
        <w:t>TypeOf</w:t>
      </w:r>
      <w:r>
        <w:t>(</w:t>
      </w:r>
      <w:r w:rsidRPr="00B26FA2">
        <w:rPr>
          <w:rStyle w:val="Codefragment"/>
          <w:color w:val="008080"/>
        </w:rPr>
        <w:t>Vehicle</w:t>
      </w:r>
      <w:r>
        <w:t>),</w:t>
      </w:r>
    </w:p>
    <w:p w14:paraId="705327E8" w14:textId="77777777" w:rsidR="00C81DC5" w:rsidRDefault="00C81DC5" w:rsidP="00C81DC5">
      <w:pPr>
        <w:pStyle w:val="Code"/>
      </w:pPr>
      <w:r>
        <w:tab/>
        <w:t>IsDefault:=</w:t>
      </w:r>
      <w:r>
        <w:rPr>
          <w:color w:val="0000FF"/>
        </w:rPr>
        <w:t>True</w:t>
      </w:r>
      <w:r>
        <w:t>)</w:t>
      </w:r>
      <w:r w:rsidRPr="006A755F">
        <w:t xml:space="preserve"> </w:t>
      </w:r>
      <w:r>
        <w:t>&gt; _</w:t>
      </w:r>
    </w:p>
    <w:p w14:paraId="412EE13F" w14:textId="77777777" w:rsidR="00C81DC5" w:rsidRDefault="00C81DC5" w:rsidP="00C81DC5">
      <w:pPr>
        <w:pStyle w:val="Code"/>
      </w:pPr>
      <w:r>
        <w:t>&lt;</w:t>
      </w:r>
      <w:r>
        <w:rPr>
          <w:color w:val="008080"/>
        </w:rPr>
        <w:t>InheritanceMapping</w:t>
      </w:r>
      <w:r>
        <w:t>(Code:=</w:t>
      </w:r>
      <w:r>
        <w:rPr>
          <w:color w:val="800000"/>
        </w:rPr>
        <w:t>"C"</w:t>
      </w:r>
      <w:r>
        <w:t>, Type:=</w:t>
      </w:r>
      <w:r>
        <w:rPr>
          <w:color w:val="0000FF"/>
        </w:rPr>
        <w:t>TypeOf</w:t>
      </w:r>
      <w:r>
        <w:t>(</w:t>
      </w:r>
      <w:r w:rsidRPr="00B26FA2">
        <w:rPr>
          <w:rStyle w:val="Codefragment"/>
          <w:color w:val="008080"/>
        </w:rPr>
        <w:t>Car</w:t>
      </w:r>
      <w:r>
        <w:t>))</w:t>
      </w:r>
      <w:r w:rsidRPr="006A755F">
        <w:t xml:space="preserve"> </w:t>
      </w:r>
      <w:r>
        <w:t>&gt; _</w:t>
      </w:r>
    </w:p>
    <w:p w14:paraId="3E84125E" w14:textId="77777777" w:rsidR="00C81DC5" w:rsidRDefault="00C81DC5" w:rsidP="00C81DC5">
      <w:pPr>
        <w:pStyle w:val="Code"/>
      </w:pPr>
      <w:r>
        <w:t>&lt;</w:t>
      </w:r>
      <w:r>
        <w:rPr>
          <w:color w:val="008080"/>
        </w:rPr>
        <w:t>InheritanceMapping</w:t>
      </w:r>
      <w:r>
        <w:t>(Code:=</w:t>
      </w:r>
      <w:r>
        <w:rPr>
          <w:color w:val="800000"/>
        </w:rPr>
        <w:t>"T"</w:t>
      </w:r>
      <w:r>
        <w:t>, Type:=</w:t>
      </w:r>
      <w:r>
        <w:rPr>
          <w:color w:val="0000FF"/>
        </w:rPr>
        <w:t>TypeOf</w:t>
      </w:r>
      <w:r>
        <w:t>(</w:t>
      </w:r>
      <w:r>
        <w:rPr>
          <w:color w:val="008080"/>
        </w:rPr>
        <w:t>Truck</w:t>
      </w:r>
      <w:r>
        <w:t>))</w:t>
      </w:r>
      <w:r w:rsidRPr="006A755F">
        <w:t xml:space="preserve"> </w:t>
      </w:r>
      <w:r>
        <w:t>&gt; _</w:t>
      </w:r>
    </w:p>
    <w:p w14:paraId="6BC169E0" w14:textId="77777777" w:rsidR="00C81DC5" w:rsidRDefault="00C81DC5" w:rsidP="00C81DC5">
      <w:pPr>
        <w:pStyle w:val="Code"/>
      </w:pPr>
      <w:r>
        <w:t>&lt;</w:t>
      </w:r>
      <w:r>
        <w:rPr>
          <w:color w:val="008080"/>
        </w:rPr>
        <w:t>InheritanceMapping</w:t>
      </w:r>
      <w:r>
        <w:t>(Code:=</w:t>
      </w:r>
      <w:r>
        <w:rPr>
          <w:color w:val="800000"/>
        </w:rPr>
        <w:t>"S"</w:t>
      </w:r>
      <w:r>
        <w:t>, Type:=</w:t>
      </w:r>
      <w:r>
        <w:rPr>
          <w:color w:val="0000FF"/>
        </w:rPr>
        <w:t>TypeOf</w:t>
      </w:r>
      <w:r>
        <w:t>(</w:t>
      </w:r>
      <w:r>
        <w:rPr>
          <w:color w:val="008080"/>
        </w:rPr>
        <w:t>Semi</w:t>
      </w:r>
      <w:r>
        <w:t>))</w:t>
      </w:r>
      <w:r w:rsidRPr="006A755F">
        <w:t xml:space="preserve"> </w:t>
      </w:r>
      <w:r>
        <w:t>&gt; _</w:t>
      </w:r>
    </w:p>
    <w:p w14:paraId="7607AC62" w14:textId="77777777" w:rsidR="00C81DC5" w:rsidRDefault="00C81DC5" w:rsidP="00C81DC5">
      <w:pPr>
        <w:pStyle w:val="Code"/>
      </w:pPr>
      <w:r>
        <w:t>&lt;</w:t>
      </w:r>
      <w:r>
        <w:rPr>
          <w:color w:val="008080"/>
        </w:rPr>
        <w:t>InheritanceMapping</w:t>
      </w:r>
      <w:r>
        <w:t>(Code:=</w:t>
      </w:r>
      <w:r>
        <w:rPr>
          <w:color w:val="800000"/>
        </w:rPr>
        <w:t>"H"</w:t>
      </w:r>
      <w:r>
        <w:t>, Type:=</w:t>
      </w:r>
      <w:r>
        <w:rPr>
          <w:color w:val="0000FF"/>
        </w:rPr>
        <w:t>TypeOf</w:t>
      </w:r>
      <w:r>
        <w:t>(</w:t>
      </w:r>
      <w:r>
        <w:rPr>
          <w:color w:val="008080"/>
        </w:rPr>
        <w:t>Helicopter</w:t>
      </w:r>
      <w:r>
        <w:t>))</w:t>
      </w:r>
      <w:r w:rsidRPr="006A755F">
        <w:t xml:space="preserve"> </w:t>
      </w:r>
      <w:r>
        <w:t>&gt; _</w:t>
      </w:r>
    </w:p>
    <w:p w14:paraId="1F6D2F1A" w14:textId="77777777" w:rsidR="00C81DC5" w:rsidRDefault="00C81DC5" w:rsidP="00C81DC5">
      <w:pPr>
        <w:pStyle w:val="Code"/>
      </w:pPr>
      <w:r>
        <w:rPr>
          <w:color w:val="0000FF"/>
        </w:rPr>
        <w:t>Public</w:t>
      </w:r>
      <w:r>
        <w:t xml:space="preserve"> </w:t>
      </w:r>
      <w:r>
        <w:rPr>
          <w:color w:val="0000FF"/>
        </w:rPr>
        <w:t>Class</w:t>
      </w:r>
      <w:r>
        <w:t xml:space="preserve"> </w:t>
      </w:r>
      <w:r>
        <w:rPr>
          <w:color w:val="008080"/>
        </w:rPr>
        <w:t>Truck</w:t>
      </w:r>
    </w:p>
    <w:p w14:paraId="3AB4C9E5" w14:textId="77777777" w:rsidR="00C81DC5" w:rsidRDefault="00C81DC5" w:rsidP="00C81DC5">
      <w:pPr>
        <w:pStyle w:val="Code"/>
      </w:pPr>
      <w:r>
        <w:t xml:space="preserve">       </w:t>
      </w:r>
      <w:r w:rsidRPr="00B55403">
        <w:rPr>
          <w:color w:val="3333FF"/>
        </w:rPr>
        <w:t>Inherits</w:t>
      </w:r>
      <w:r>
        <w:t xml:space="preserve"> </w:t>
      </w:r>
      <w:r w:rsidRPr="00D5540B">
        <w:rPr>
          <w:rStyle w:val="Codefragment"/>
          <w:color w:val="008080"/>
        </w:rPr>
        <w:t>Vehicle</w:t>
      </w:r>
    </w:p>
    <w:p w14:paraId="44B21AAD" w14:textId="77777777" w:rsidR="00C81DC5" w:rsidRDefault="00C81DC5" w:rsidP="00C81DC5">
      <w:pPr>
        <w:pStyle w:val="Code"/>
      </w:pPr>
      <w:r>
        <w:rPr>
          <w:color w:val="0000FF"/>
        </w:rPr>
        <w:t>Public</w:t>
      </w:r>
      <w:r>
        <w:t xml:space="preserve"> </w:t>
      </w:r>
      <w:r>
        <w:rPr>
          <w:color w:val="0000FF"/>
        </w:rPr>
        <w:t>Class</w:t>
      </w:r>
      <w:r>
        <w:t xml:space="preserve"> </w:t>
      </w:r>
      <w:r>
        <w:rPr>
          <w:color w:val="008080"/>
        </w:rPr>
        <w:t>Semi</w:t>
      </w:r>
    </w:p>
    <w:p w14:paraId="7FB6396F" w14:textId="77777777" w:rsidR="00C81DC5" w:rsidRDefault="00C81DC5" w:rsidP="00C81DC5">
      <w:pPr>
        <w:pStyle w:val="Code"/>
      </w:pPr>
      <w:r>
        <w:t xml:space="preserve">       </w:t>
      </w:r>
      <w:r w:rsidRPr="00B55403">
        <w:rPr>
          <w:color w:val="3333FF"/>
        </w:rPr>
        <w:t>Inherits</w:t>
      </w:r>
      <w:r>
        <w:rPr>
          <w:color w:val="008080"/>
        </w:rPr>
        <w:t>Truck</w:t>
      </w:r>
      <w:r>
        <w:t xml:space="preserve">, </w:t>
      </w:r>
      <w:r w:rsidRPr="00B26FA2">
        <w:rPr>
          <w:rStyle w:val="Codefragment"/>
          <w:color w:val="008080"/>
        </w:rPr>
        <w:t>IRentableVehicle</w:t>
      </w:r>
    </w:p>
    <w:p w14:paraId="0CC64852" w14:textId="77777777" w:rsidR="00C81DC5" w:rsidRDefault="00C81DC5" w:rsidP="00C81DC5">
      <w:pPr>
        <w:pStyle w:val="Code"/>
      </w:pPr>
      <w:r>
        <w:rPr>
          <w:color w:val="0000FF"/>
        </w:rPr>
        <w:t>Public</w:t>
      </w:r>
      <w:r>
        <w:t xml:space="preserve"> </w:t>
      </w:r>
      <w:r>
        <w:rPr>
          <w:color w:val="0000FF"/>
        </w:rPr>
        <w:t>Class</w:t>
      </w:r>
      <w:r>
        <w:t xml:space="preserve"> </w:t>
      </w:r>
      <w:r>
        <w:rPr>
          <w:color w:val="008080"/>
        </w:rPr>
        <w:t>Helicopter</w:t>
      </w:r>
    </w:p>
    <w:p w14:paraId="2DD121F8" w14:textId="77777777" w:rsidR="00C81DC5" w:rsidRDefault="00C81DC5" w:rsidP="00C81DC5">
      <w:pPr>
        <w:pStyle w:val="Code"/>
      </w:pPr>
      <w:r>
        <w:t xml:space="preserve">       </w:t>
      </w:r>
      <w:r w:rsidRPr="00B55403">
        <w:rPr>
          <w:color w:val="3333FF"/>
        </w:rPr>
        <w:t>Inherits</w:t>
      </w:r>
      <w:r w:rsidRPr="00B26FA2">
        <w:rPr>
          <w:rStyle w:val="Codefragment"/>
          <w:color w:val="008080"/>
        </w:rPr>
        <w:t>Vehicle</w:t>
      </w:r>
      <w:r>
        <w:t xml:space="preserve">, </w:t>
      </w:r>
      <w:r w:rsidRPr="00B26FA2">
        <w:rPr>
          <w:rStyle w:val="Codefragment"/>
          <w:color w:val="008080"/>
        </w:rPr>
        <w:t>IRentableVehicle</w:t>
      </w:r>
    </w:p>
    <w:p w14:paraId="4B10F911" w14:textId="77777777" w:rsidR="00C81DC5" w:rsidRDefault="00C81DC5" w:rsidP="00E7430B">
      <w:pPr>
        <w:pStyle w:val="Code"/>
      </w:pPr>
    </w:p>
    <w:p w14:paraId="652FD013" w14:textId="77777777" w:rsidR="00C81DC5" w:rsidRPr="00960224" w:rsidRDefault="00C81DC5" w:rsidP="00C81DC5">
      <w:pPr>
        <w:pStyle w:val="Text"/>
      </w:pPr>
      <w:r w:rsidRPr="00960224">
        <w:t>Possible queries include the following:</w:t>
      </w:r>
    </w:p>
    <w:p w14:paraId="764E4D01" w14:textId="77777777" w:rsidR="00C81DC5" w:rsidRPr="00C81DC5" w:rsidRDefault="00C81DC5" w:rsidP="00C81DC5">
      <w:pPr>
        <w:pStyle w:val="Code"/>
        <w:rPr>
          <w:rStyle w:val="MultilanguageMarkerAuto"/>
        </w:rPr>
      </w:pPr>
      <w:r w:rsidRPr="00C81DC5">
        <w:rPr>
          <w:rStyle w:val="MultilanguageMarkerAuto"/>
        </w:rPr>
        <w:t>[C#]</w:t>
      </w:r>
    </w:p>
    <w:p w14:paraId="34ED12FB" w14:textId="77777777" w:rsidR="00C81DC5" w:rsidRDefault="00C81DC5" w:rsidP="00C81DC5">
      <w:pPr>
        <w:pStyle w:val="Code"/>
        <w:rPr>
          <w:color w:val="008000"/>
        </w:rPr>
      </w:pPr>
      <w:r>
        <w:rPr>
          <w:color w:val="008000"/>
        </w:rPr>
        <w:t>// Get commercial vehicles ordered by cost to rent.</w:t>
      </w:r>
    </w:p>
    <w:p w14:paraId="05FDE527" w14:textId="77777777" w:rsidR="00C81DC5" w:rsidRDefault="00C81DC5" w:rsidP="00C81DC5">
      <w:pPr>
        <w:pStyle w:val="Code"/>
      </w:pPr>
      <w:r>
        <w:t>db.Vehicles.OfType&lt;</w:t>
      </w:r>
      <w:r w:rsidRPr="00002CE9">
        <w:rPr>
          <w:rStyle w:val="CodeEmbedded"/>
        </w:rPr>
        <w:t>IRentableVehicle</w:t>
      </w:r>
      <w:r>
        <w:t>&gt;.OrderBy(cv =&gt; cv.RentalRate);</w:t>
      </w:r>
    </w:p>
    <w:p w14:paraId="784CC4F5" w14:textId="77777777" w:rsidR="00C81DC5" w:rsidRDefault="00C81DC5" w:rsidP="00C81DC5">
      <w:pPr>
        <w:pStyle w:val="Code"/>
      </w:pPr>
    </w:p>
    <w:p w14:paraId="342CE942" w14:textId="77777777" w:rsidR="00C81DC5" w:rsidRDefault="00C81DC5" w:rsidP="00C81DC5">
      <w:pPr>
        <w:pStyle w:val="Code"/>
        <w:rPr>
          <w:color w:val="008000"/>
        </w:rPr>
      </w:pPr>
      <w:r>
        <w:rPr>
          <w:color w:val="008000"/>
        </w:rPr>
        <w:t>// Get all non-rentable vehicles</w:t>
      </w:r>
    </w:p>
    <w:p w14:paraId="39FD655D" w14:textId="77777777" w:rsidR="00C81DC5" w:rsidRDefault="00C81DC5" w:rsidP="00C81DC5">
      <w:pPr>
        <w:pStyle w:val="Code"/>
      </w:pPr>
      <w:r>
        <w:t xml:space="preserve">db.Vehicles.Where(v =&gt; !(v </w:t>
      </w:r>
      <w:r>
        <w:rPr>
          <w:color w:val="0000FF"/>
        </w:rPr>
        <w:t>is</w:t>
      </w:r>
      <w:r>
        <w:t xml:space="preserve"> </w:t>
      </w:r>
      <w:r w:rsidRPr="00002CE9">
        <w:rPr>
          <w:rStyle w:val="CodeEmbedded"/>
        </w:rPr>
        <w:t>IRentableVehicle</w:t>
      </w:r>
      <w:r>
        <w:t>));</w:t>
      </w:r>
    </w:p>
    <w:p w14:paraId="49267933" w14:textId="77777777" w:rsidR="00C81DC5" w:rsidRDefault="00C81DC5" w:rsidP="00C81DC5">
      <w:pPr>
        <w:pStyle w:val="Code"/>
      </w:pPr>
    </w:p>
    <w:p w14:paraId="64048041" w14:textId="77777777" w:rsidR="00C81DC5" w:rsidRDefault="00C81DC5" w:rsidP="00C81DC5">
      <w:pPr>
        <w:pStyle w:val="Text"/>
      </w:pPr>
    </w:p>
    <w:p w14:paraId="1BB91894" w14:textId="77777777" w:rsidR="00C81DC5" w:rsidRDefault="00C81DC5" w:rsidP="00E7430B">
      <w:pPr>
        <w:pStyle w:val="Code"/>
        <w:rPr>
          <w:rStyle w:val="MultilanguageMarkerAuto"/>
        </w:rPr>
      </w:pPr>
      <w:r w:rsidRPr="00C81DC5">
        <w:rPr>
          <w:rStyle w:val="MultilanguageMarkerAuto"/>
        </w:rPr>
        <w:t>[Visual Basic]</w:t>
      </w:r>
    </w:p>
    <w:p w14:paraId="26F0ACE0" w14:textId="77777777" w:rsidR="00C81DC5" w:rsidRDefault="00C81DC5" w:rsidP="00C81DC5">
      <w:pPr>
        <w:pStyle w:val="Code"/>
        <w:rPr>
          <w:color w:val="008000"/>
        </w:rPr>
      </w:pPr>
      <w:r>
        <w:rPr>
          <w:color w:val="008000"/>
        </w:rPr>
        <w:t>' Get commercial vehicles ordered by cost to rent.</w:t>
      </w:r>
    </w:p>
    <w:p w14:paraId="7A24CF4F"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t>rentableVehicles</w:t>
      </w:r>
      <w:r w:rsidRPr="00D2141B">
        <w:t xml:space="preserve">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_</w:t>
      </w:r>
      <w:r w:rsidRPr="00D2141B">
        <w:rPr>
          <w:color w:val="008000"/>
          <w:lang w:val="en-US" w:eastAsia="en-US"/>
        </w:rPr>
        <w:t xml:space="preserve"> </w:t>
      </w:r>
    </w:p>
    <w:p w14:paraId="713203E8"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t>db.Vehicle</w:t>
      </w:r>
      <w:r>
        <w:t>s.OfType(</w:t>
      </w:r>
      <w:r w:rsidRPr="00A81B78">
        <w:rPr>
          <w:color w:val="3333FF"/>
        </w:rPr>
        <w:t>Of</w:t>
      </w:r>
      <w:r>
        <w:t xml:space="preserve"> IRentableVehicle).OrderBy(</w:t>
      </w:r>
      <w:r w:rsidRPr="00D2141B">
        <w:t xml:space="preserve"> _</w:t>
      </w:r>
      <w:r w:rsidRPr="00D2141B">
        <w:rPr>
          <w:color w:val="008000"/>
          <w:lang w:val="en-US" w:eastAsia="en-US"/>
        </w:rPr>
        <w:t xml:space="preserve"> </w:t>
      </w:r>
    </w:p>
    <w:p w14:paraId="26CCBF03"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rPr>
          <w:color w:val="0000FF"/>
        </w:rPr>
        <w:t xml:space="preserve">  </w:t>
      </w:r>
      <w:r>
        <w:rPr>
          <w:color w:val="0000FF"/>
        </w:rPr>
        <w:t>Function</w:t>
      </w:r>
      <w:r w:rsidRPr="00A81B78">
        <w:t>(cv)</w:t>
      </w:r>
      <w:r>
        <w:rPr>
          <w:color w:val="0000FF"/>
        </w:rPr>
        <w:t xml:space="preserve"> </w:t>
      </w:r>
      <w:r w:rsidRPr="00A81B78">
        <w:t>cv.RentalRate</w:t>
      </w:r>
      <w:r>
        <w:rPr>
          <w:lang w:eastAsia="en-US"/>
        </w:rPr>
        <w:t>)</w:t>
      </w:r>
    </w:p>
    <w:p w14:paraId="17C8A6F1" w14:textId="77777777" w:rsidR="00C81DC5" w:rsidRDefault="00C81DC5" w:rsidP="00C81DC5">
      <w:pPr>
        <w:pStyle w:val="Code"/>
      </w:pPr>
    </w:p>
    <w:p w14:paraId="07B91EA8" w14:textId="77777777" w:rsidR="00C81DC5" w:rsidRDefault="00C81DC5" w:rsidP="00C81DC5">
      <w:pPr>
        <w:pStyle w:val="Code"/>
        <w:rPr>
          <w:color w:val="008000"/>
        </w:rPr>
      </w:pPr>
      <w:r>
        <w:rPr>
          <w:color w:val="008000"/>
        </w:rPr>
        <w:t>' Get all non-rentable vehicles</w:t>
      </w:r>
    </w:p>
    <w:p w14:paraId="63D9C1DC"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rPr>
          <w:lang w:eastAsia="en-US"/>
        </w:rPr>
        <w:t>un</w:t>
      </w:r>
      <w:r>
        <w:t>rentableVehicles</w:t>
      </w:r>
      <w:r w:rsidRPr="00D2141B">
        <w:t xml:space="preserve">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_</w:t>
      </w:r>
      <w:r w:rsidRPr="00D2141B">
        <w:rPr>
          <w:color w:val="008000"/>
          <w:lang w:val="en-US" w:eastAsia="en-US"/>
        </w:rPr>
        <w:t xml:space="preserve"> </w:t>
      </w:r>
    </w:p>
    <w:p w14:paraId="33EF02EB"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t>db.Vehicle</w:t>
      </w:r>
      <w:r>
        <w:t xml:space="preserve">s.OfType(Of Vehicle).Where( </w:t>
      </w:r>
      <w:r w:rsidRPr="00D2141B">
        <w:t>_</w:t>
      </w:r>
      <w:r w:rsidRPr="00D2141B">
        <w:rPr>
          <w:color w:val="008000"/>
          <w:lang w:val="en-US" w:eastAsia="en-US"/>
        </w:rPr>
        <w:t xml:space="preserve"> </w:t>
      </w:r>
    </w:p>
    <w:p w14:paraId="734FBDB8" w14:textId="77777777" w:rsidR="00C81DC5" w:rsidRDefault="00C81DC5" w:rsidP="00C81DC5">
      <w:pPr>
        <w:pStyle w:val="Code"/>
      </w:pPr>
      <w:r>
        <w:rPr>
          <w:color w:val="0000FF"/>
        </w:rPr>
        <w:t xml:space="preserve">                       </w:t>
      </w:r>
      <w:r w:rsidRPr="00D2141B">
        <w:rPr>
          <w:color w:val="0000FF"/>
        </w:rPr>
        <w:t xml:space="preserve"> </w:t>
      </w:r>
      <w:r>
        <w:rPr>
          <w:color w:val="0000FF"/>
        </w:rPr>
        <w:t xml:space="preserve"> Function</w:t>
      </w:r>
      <w:r w:rsidRPr="00A81B78">
        <w:t>(</w:t>
      </w:r>
      <w:r>
        <w:t>u</w:t>
      </w:r>
      <w:r w:rsidRPr="00A81B78">
        <w:t>v)</w:t>
      </w:r>
      <w:r>
        <w:t xml:space="preserve"> Not</w:t>
      </w:r>
      <w:r>
        <w:rPr>
          <w:color w:val="0000FF"/>
        </w:rPr>
        <w:t xml:space="preserve"> (</w:t>
      </w:r>
      <w:r w:rsidRPr="00DB0F30">
        <w:rPr>
          <w:color w:val="3333FF"/>
        </w:rPr>
        <w:t>TypeOf</w:t>
      </w:r>
      <w:r>
        <w:t xml:space="preserve">(uv) </w:t>
      </w:r>
      <w:r w:rsidRPr="00DB0F30">
        <w:rPr>
          <w:color w:val="3333FF"/>
        </w:rPr>
        <w:t>Is</w:t>
      </w:r>
      <w:r>
        <w:t xml:space="preserve"> IRentableVehicle))</w:t>
      </w:r>
    </w:p>
    <w:p w14:paraId="552E3F91" w14:textId="77777777" w:rsidR="00C81DC5" w:rsidRDefault="00C81DC5" w:rsidP="00E7430B">
      <w:pPr>
        <w:pStyle w:val="Code"/>
      </w:pPr>
    </w:p>
    <w:p w14:paraId="6A4983F3" w14:textId="77777777" w:rsidR="00C81DC5" w:rsidRPr="00C81DC5" w:rsidRDefault="00C81DC5" w:rsidP="00C81DC5">
      <w:pPr>
        <w:pStyle w:val="Text"/>
      </w:pPr>
    </w:p>
    <w:p w14:paraId="2157FF29" w14:textId="77777777" w:rsidR="00727564" w:rsidRDefault="009526D9" w:rsidP="00960224">
      <w:pPr>
        <w:pStyle w:val="Heading4"/>
      </w:pPr>
      <w:bookmarkStart w:id="838" w:name="_Toc157398756"/>
      <w:r>
        <w:t xml:space="preserve">6. </w:t>
      </w:r>
      <w:r w:rsidR="00727564">
        <w:t>Advanced Topics</w:t>
      </w:r>
      <w:bookmarkEnd w:id="835"/>
      <w:bookmarkEnd w:id="836"/>
      <w:bookmarkEnd w:id="838"/>
    </w:p>
    <w:p w14:paraId="47E4815D" w14:textId="77777777" w:rsidR="00727564" w:rsidRDefault="009526D9" w:rsidP="00960224">
      <w:pPr>
        <w:pStyle w:val="Heading5"/>
      </w:pPr>
      <w:bookmarkStart w:id="839" w:name="_Toc157398757"/>
      <w:r>
        <w:t xml:space="preserve">6.1 </w:t>
      </w:r>
      <w:r w:rsidR="00727564">
        <w:t>Creating Databases</w:t>
      </w:r>
      <w:bookmarkEnd w:id="839"/>
    </w:p>
    <w:p w14:paraId="2443B2D7" w14:textId="77777777" w:rsidR="00727564" w:rsidRPr="00960224" w:rsidRDefault="00727564" w:rsidP="00960224">
      <w:pPr>
        <w:pStyle w:val="Text"/>
      </w:pPr>
      <w:r w:rsidRPr="00960224">
        <w:t xml:space="preserve">Since entity classes have attributes describing the structure of the relational database tables and columns it is possible to use this information to create new instances of your database. You can call the </w:t>
      </w:r>
      <w:r w:rsidRPr="00002CE9">
        <w:rPr>
          <w:rStyle w:val="CodeEmbedded"/>
        </w:rPr>
        <w:t>CreateDatabase()</w:t>
      </w:r>
      <w:r w:rsidRPr="00960224">
        <w:t xml:space="preserve"> method on the </w:t>
      </w:r>
      <w:r w:rsidRPr="00002CE9">
        <w:rPr>
          <w:rStyle w:val="CodeEmbedded"/>
        </w:rPr>
        <w:t>DataContext</w:t>
      </w:r>
      <w:r w:rsidRPr="00960224">
        <w:t xml:space="preserve"> to have </w:t>
      </w:r>
      <w:r w:rsidR="001D066C" w:rsidRPr="00960224">
        <w:t>LINQ to SQL</w:t>
      </w:r>
      <w:r w:rsidRPr="00960224">
        <w:t xml:space="preserve"> construct a new database instance with a structure defined by your objects. There are many reasons you might want to do this. You might be building an application that automatically installs itself on a customer system or a client application that needs a local database to save its offline state. For these scenarios the </w:t>
      </w:r>
      <w:r w:rsidRPr="00002CE9">
        <w:rPr>
          <w:rStyle w:val="CodeEmbedded"/>
        </w:rPr>
        <w:t>CreateDatabase()</w:t>
      </w:r>
      <w:r w:rsidRPr="00960224">
        <w:t xml:space="preserve"> is ideal, especially if a known data provider like SQL Server Express 2005 is available.</w:t>
      </w:r>
    </w:p>
    <w:p w14:paraId="5430A4B7" w14:textId="77777777" w:rsidR="00727564" w:rsidRPr="00960224" w:rsidRDefault="00727564" w:rsidP="00960224">
      <w:pPr>
        <w:pStyle w:val="Text"/>
      </w:pPr>
      <w:r w:rsidRPr="00960224">
        <w:t>However, the data attributes may not encode everything about an existing database</w:t>
      </w:r>
      <w:r w:rsidR="00771424">
        <w:t>'</w:t>
      </w:r>
      <w:r w:rsidRPr="00960224">
        <w:t>s structure. The contents of user</w:t>
      </w:r>
      <w:r w:rsidR="00F04899">
        <w:t>-</w:t>
      </w:r>
      <w:r w:rsidRPr="00960224">
        <w:t>defined functions, stored procedures, triggers</w:t>
      </w:r>
      <w:r w:rsidR="00F04899">
        <w:t>,</w:t>
      </w:r>
      <w:r w:rsidRPr="00960224">
        <w:t xml:space="preserve"> and check constraints are not represented by the attributes. The </w:t>
      </w:r>
      <w:r w:rsidRPr="00002CE9">
        <w:rPr>
          <w:rStyle w:val="CodeEmbedded"/>
        </w:rPr>
        <w:t>CreateDatabase()</w:t>
      </w:r>
      <w:r w:rsidRPr="00960224">
        <w:t xml:space="preserve"> function will only create a replica of the database using the information it knows</w:t>
      </w:r>
      <w:r w:rsidR="00422098" w:rsidRPr="00960224">
        <w:t xml:space="preserve"> about, which is the structure of the database and the types of columns in each table</w:t>
      </w:r>
      <w:r w:rsidRPr="00960224">
        <w:t xml:space="preserve">. Yet, for a variety of databases this is sufficient. </w:t>
      </w:r>
    </w:p>
    <w:p w14:paraId="692BECAD" w14:textId="77777777" w:rsidR="00727564" w:rsidRPr="00960224" w:rsidRDefault="00727564" w:rsidP="00960224">
      <w:pPr>
        <w:pStyle w:val="Text"/>
      </w:pPr>
      <w:r w:rsidRPr="00960224">
        <w:t>Here is an example of how you can create a new database named MyDVDs.mdf.</w:t>
      </w:r>
    </w:p>
    <w:p w14:paraId="55238DC6" w14:textId="77777777" w:rsidR="00F04899" w:rsidRPr="00C81DC5" w:rsidRDefault="00C81DC5" w:rsidP="00151AF9">
      <w:pPr>
        <w:pStyle w:val="Code"/>
        <w:rPr>
          <w:rStyle w:val="MultilanguageMarkerAuto"/>
        </w:rPr>
      </w:pPr>
      <w:r w:rsidRPr="00C81DC5">
        <w:rPr>
          <w:rStyle w:val="MultilanguageMarkerAuto"/>
        </w:rPr>
        <w:t>[C#]</w:t>
      </w:r>
    </w:p>
    <w:p w14:paraId="5002D878" w14:textId="77777777" w:rsidR="00F04899" w:rsidRPr="00F04899" w:rsidRDefault="00727564" w:rsidP="00151AF9">
      <w:pPr>
        <w:pStyle w:val="Code"/>
      </w:pPr>
      <w:r>
        <w:t>[</w:t>
      </w:r>
      <w:r>
        <w:rPr>
          <w:color w:val="008080"/>
        </w:rPr>
        <w:t>Table</w:t>
      </w:r>
      <w:r>
        <w:t>(Name=</w:t>
      </w:r>
      <w:r>
        <w:rPr>
          <w:color w:val="800000"/>
        </w:rPr>
        <w:t>"DVDTable"</w:t>
      </w:r>
      <w:r>
        <w:t>)]</w:t>
      </w:r>
    </w:p>
    <w:p w14:paraId="183750E2" w14:textId="77777777" w:rsidR="00F04899" w:rsidRDefault="00727564" w:rsidP="00151AF9">
      <w:pPr>
        <w:pStyle w:val="Code"/>
      </w:pPr>
      <w:r>
        <w:rPr>
          <w:color w:val="0000FF"/>
        </w:rPr>
        <w:t>public</w:t>
      </w:r>
      <w:r>
        <w:t xml:space="preserve"> </w:t>
      </w:r>
      <w:r>
        <w:rPr>
          <w:color w:val="0000FF"/>
        </w:rPr>
        <w:t>class</w:t>
      </w:r>
      <w:r>
        <w:t xml:space="preserve"> </w:t>
      </w:r>
      <w:r>
        <w:rPr>
          <w:color w:val="008080"/>
        </w:rPr>
        <w:t>DVD</w:t>
      </w:r>
    </w:p>
    <w:p w14:paraId="1D26A70D" w14:textId="77777777" w:rsidR="00F04899" w:rsidRDefault="00727564" w:rsidP="00151AF9">
      <w:pPr>
        <w:pStyle w:val="Code"/>
        <w:rPr>
          <w:color w:val="0000FF"/>
        </w:rPr>
      </w:pPr>
      <w:r>
        <w:t>{</w:t>
      </w:r>
    </w:p>
    <w:p w14:paraId="6EE352FE" w14:textId="77777777" w:rsidR="00F04899" w:rsidRDefault="00151AF9" w:rsidP="00151AF9">
      <w:pPr>
        <w:pStyle w:val="Code"/>
      </w:pPr>
      <w:r>
        <w:rPr>
          <w:color w:val="0000FF"/>
        </w:rPr>
        <w:tab/>
      </w:r>
      <w:r w:rsidR="00727564">
        <w:t>[</w:t>
      </w:r>
      <w:r w:rsidR="00727564">
        <w:rPr>
          <w:color w:val="008080"/>
        </w:rPr>
        <w:t>Column</w:t>
      </w:r>
      <w:r w:rsidR="00727564">
        <w:t xml:space="preserve">(Id = </w:t>
      </w:r>
      <w:r w:rsidR="00727564">
        <w:rPr>
          <w:color w:val="0000FF"/>
        </w:rPr>
        <w:t>true</w:t>
      </w:r>
      <w:r>
        <w:t>)]</w:t>
      </w:r>
    </w:p>
    <w:p w14:paraId="21F3E019" w14:textId="77777777" w:rsidR="00F04899" w:rsidRDefault="00151AF9" w:rsidP="00151AF9">
      <w:pPr>
        <w:pStyle w:val="Code"/>
      </w:pPr>
      <w:r>
        <w:tab/>
      </w:r>
      <w:r w:rsidR="00727564">
        <w:rPr>
          <w:color w:val="0000FF"/>
        </w:rPr>
        <w:t>public</w:t>
      </w:r>
      <w:r w:rsidR="00727564">
        <w:t xml:space="preserve"> </w:t>
      </w:r>
      <w:r w:rsidR="00727564">
        <w:rPr>
          <w:color w:val="0000FF"/>
        </w:rPr>
        <w:t>string</w:t>
      </w:r>
      <w:r w:rsidR="00727564">
        <w:t xml:space="preserve"> Title;</w:t>
      </w:r>
    </w:p>
    <w:p w14:paraId="23E8E24B" w14:textId="77777777" w:rsidR="00F04899" w:rsidRDefault="00151AF9" w:rsidP="00151AF9">
      <w:pPr>
        <w:pStyle w:val="Code"/>
      </w:pPr>
      <w:r>
        <w:tab/>
      </w:r>
      <w:r w:rsidR="00727564">
        <w:t>[</w:t>
      </w:r>
      <w:r w:rsidR="00727564">
        <w:rPr>
          <w:color w:val="008080"/>
        </w:rPr>
        <w:t>Column</w:t>
      </w:r>
      <w:r w:rsidR="00727564">
        <w:t>]</w:t>
      </w:r>
    </w:p>
    <w:p w14:paraId="383E2E77" w14:textId="77777777" w:rsidR="00F04899" w:rsidRDefault="00151AF9" w:rsidP="00151AF9">
      <w:pPr>
        <w:pStyle w:val="Code"/>
      </w:pPr>
      <w:r>
        <w:tab/>
      </w:r>
      <w:r w:rsidR="00727564">
        <w:rPr>
          <w:color w:val="0000FF"/>
        </w:rPr>
        <w:t>public</w:t>
      </w:r>
      <w:r w:rsidR="00727564">
        <w:t xml:space="preserve"> </w:t>
      </w:r>
      <w:r w:rsidR="00727564">
        <w:rPr>
          <w:color w:val="0000FF"/>
        </w:rPr>
        <w:t>string</w:t>
      </w:r>
      <w:r w:rsidR="00727564">
        <w:t xml:space="preserve"> Rating;</w:t>
      </w:r>
    </w:p>
    <w:p w14:paraId="44894F31" w14:textId="77777777" w:rsidR="00F04899" w:rsidRPr="00F04899" w:rsidRDefault="00727564" w:rsidP="00151AF9">
      <w:pPr>
        <w:pStyle w:val="Code"/>
      </w:pPr>
      <w:r>
        <w:t>}</w:t>
      </w:r>
    </w:p>
    <w:p w14:paraId="62AFDAF9" w14:textId="77777777" w:rsidR="00F04899" w:rsidRPr="00F04899" w:rsidRDefault="00F04899" w:rsidP="00151AF9">
      <w:pPr>
        <w:pStyle w:val="Code"/>
      </w:pPr>
    </w:p>
    <w:p w14:paraId="0F7069F0" w14:textId="77777777" w:rsidR="00F04899" w:rsidRDefault="00727564" w:rsidP="00151AF9">
      <w:pPr>
        <w:pStyle w:val="Code"/>
      </w:pPr>
      <w:r>
        <w:rPr>
          <w:color w:val="0000FF"/>
        </w:rPr>
        <w:t>public</w:t>
      </w:r>
      <w:r>
        <w:t xml:space="preserve"> </w:t>
      </w:r>
      <w:r>
        <w:rPr>
          <w:color w:val="0000FF"/>
        </w:rPr>
        <w:t>class</w:t>
      </w:r>
      <w:r>
        <w:t xml:space="preserve"> </w:t>
      </w:r>
      <w:r>
        <w:rPr>
          <w:color w:val="008080"/>
        </w:rPr>
        <w:t>MyDVDs</w:t>
      </w:r>
      <w:r>
        <w:t xml:space="preserve"> : </w:t>
      </w:r>
      <w:r>
        <w:rPr>
          <w:color w:val="008080"/>
        </w:rPr>
        <w:t>DataContext</w:t>
      </w:r>
    </w:p>
    <w:p w14:paraId="669CC9BE" w14:textId="77777777" w:rsidR="00F04899" w:rsidRDefault="00151AF9" w:rsidP="00151AF9">
      <w:pPr>
        <w:pStyle w:val="Code"/>
      </w:pPr>
      <w:r>
        <w:t>{</w:t>
      </w:r>
    </w:p>
    <w:p w14:paraId="27F468A6" w14:textId="77777777" w:rsidR="00F04899" w:rsidRPr="00F04899" w:rsidRDefault="00151AF9" w:rsidP="00151AF9">
      <w:pPr>
        <w:pStyle w:val="Code"/>
      </w:pPr>
      <w:r>
        <w:tab/>
      </w:r>
      <w:r w:rsidR="00727564">
        <w:rPr>
          <w:color w:val="0000FF"/>
        </w:rPr>
        <w:t>public</w:t>
      </w:r>
      <w:r w:rsidR="00727564">
        <w:t xml:space="preserve"> </w:t>
      </w:r>
      <w:r w:rsidR="00727564">
        <w:rPr>
          <w:color w:val="008080"/>
        </w:rPr>
        <w:t>Table</w:t>
      </w:r>
      <w:r w:rsidR="00727564">
        <w:t>&lt;</w:t>
      </w:r>
      <w:r w:rsidR="00727564">
        <w:rPr>
          <w:color w:val="008080"/>
        </w:rPr>
        <w:t>DVD</w:t>
      </w:r>
      <w:r w:rsidR="00727564">
        <w:t>&gt; DVDs;</w:t>
      </w:r>
    </w:p>
    <w:p w14:paraId="665F6DFC" w14:textId="77777777" w:rsidR="00F04899" w:rsidRDefault="00F04899" w:rsidP="00151AF9">
      <w:pPr>
        <w:pStyle w:val="Code"/>
        <w:rPr>
          <w:color w:val="0000FF"/>
        </w:rPr>
      </w:pPr>
    </w:p>
    <w:p w14:paraId="760B59E6" w14:textId="77777777" w:rsidR="00F04899" w:rsidRDefault="00151AF9" w:rsidP="00151AF9">
      <w:pPr>
        <w:pStyle w:val="Code"/>
      </w:pPr>
      <w:r>
        <w:rPr>
          <w:color w:val="0000FF"/>
        </w:rPr>
        <w:tab/>
      </w:r>
      <w:r w:rsidR="00727564">
        <w:rPr>
          <w:color w:val="0000FF"/>
        </w:rPr>
        <w:t>public</w:t>
      </w:r>
      <w:r w:rsidR="00727564">
        <w:t xml:space="preserve"> MyDVDs(</w:t>
      </w:r>
      <w:r w:rsidR="00727564">
        <w:rPr>
          <w:color w:val="0000FF"/>
        </w:rPr>
        <w:t>string</w:t>
      </w:r>
      <w:r w:rsidR="00727564">
        <w:t xml:space="preserve"> connection) : </w:t>
      </w:r>
      <w:r w:rsidR="00727564">
        <w:rPr>
          <w:color w:val="0000FF"/>
        </w:rPr>
        <w:t>base</w:t>
      </w:r>
      <w:r w:rsidR="00727564">
        <w:t>(connection) {}</w:t>
      </w:r>
    </w:p>
    <w:p w14:paraId="2C84C856" w14:textId="77777777" w:rsidR="00727564" w:rsidRDefault="00151AF9" w:rsidP="00151AF9">
      <w:pPr>
        <w:pStyle w:val="Code"/>
      </w:pPr>
      <w:r>
        <w:t>}</w:t>
      </w:r>
    </w:p>
    <w:p w14:paraId="7D0667C6" w14:textId="77777777" w:rsidR="00F04899" w:rsidRDefault="00F04899" w:rsidP="00151AF9">
      <w:pPr>
        <w:pStyle w:val="Code"/>
      </w:pPr>
    </w:p>
    <w:p w14:paraId="79C823A4" w14:textId="77777777" w:rsidR="00C81DC5" w:rsidRDefault="00C81DC5" w:rsidP="00960224">
      <w:pPr>
        <w:pStyle w:val="Text"/>
      </w:pPr>
    </w:p>
    <w:p w14:paraId="0E0C4F6E" w14:textId="77777777" w:rsidR="00C81DC5" w:rsidRPr="008F273C" w:rsidRDefault="00C81DC5" w:rsidP="00C81DC5">
      <w:pPr>
        <w:pStyle w:val="Code"/>
        <w:rPr>
          <w:rStyle w:val="MultilanguageMarkerAuto"/>
        </w:rPr>
      </w:pPr>
      <w:r w:rsidRPr="008F273C">
        <w:rPr>
          <w:rStyle w:val="MultilanguageMarkerAuto"/>
        </w:rPr>
        <w:t>[Visual Basic]</w:t>
      </w:r>
    </w:p>
    <w:p w14:paraId="094FE463" w14:textId="77777777" w:rsidR="008F273C" w:rsidRDefault="008F273C" w:rsidP="008F273C">
      <w:pPr>
        <w:pStyle w:val="Code"/>
        <w:rPr>
          <w:color w:val="0000FF"/>
        </w:rPr>
      </w:pPr>
      <w:r>
        <w:t>&lt;</w:t>
      </w:r>
      <w:r>
        <w:rPr>
          <w:color w:val="008080"/>
        </w:rPr>
        <w:t>Table</w:t>
      </w:r>
      <w:r>
        <w:t>(Name:=</w:t>
      </w:r>
      <w:r>
        <w:rPr>
          <w:color w:val="800000"/>
        </w:rPr>
        <w:t>"DVDTable"</w:t>
      </w:r>
      <w:r>
        <w:t>)&gt; _</w:t>
      </w:r>
    </w:p>
    <w:p w14:paraId="58F970FF" w14:textId="77777777" w:rsidR="008F273C" w:rsidRDefault="008F273C" w:rsidP="008F273C">
      <w:pPr>
        <w:pStyle w:val="Code"/>
      </w:pPr>
      <w:r>
        <w:rPr>
          <w:color w:val="0000FF"/>
        </w:rPr>
        <w:t>Public</w:t>
      </w:r>
      <w:r>
        <w:t xml:space="preserve"> </w:t>
      </w:r>
      <w:r>
        <w:rPr>
          <w:color w:val="0000FF"/>
        </w:rPr>
        <w:t>Class</w:t>
      </w:r>
      <w:r>
        <w:t xml:space="preserve"> </w:t>
      </w:r>
      <w:r>
        <w:rPr>
          <w:color w:val="008080"/>
        </w:rPr>
        <w:t>DVD</w:t>
      </w:r>
    </w:p>
    <w:p w14:paraId="7470C7F7" w14:textId="77777777" w:rsidR="008F273C" w:rsidRDefault="008F273C" w:rsidP="008F273C">
      <w:pPr>
        <w:pStyle w:val="Code"/>
        <w:rPr>
          <w:color w:val="0000FF"/>
        </w:rPr>
      </w:pPr>
    </w:p>
    <w:p w14:paraId="25B44D10" w14:textId="77777777" w:rsidR="008F273C" w:rsidRDefault="008F273C" w:rsidP="008F273C">
      <w:pPr>
        <w:pStyle w:val="Code"/>
      </w:pPr>
      <w:r>
        <w:rPr>
          <w:color w:val="0000FF"/>
        </w:rPr>
        <w:tab/>
      </w:r>
      <w:r>
        <w:t>&lt;</w:t>
      </w:r>
      <w:r>
        <w:rPr>
          <w:color w:val="008080"/>
        </w:rPr>
        <w:t>Column</w:t>
      </w:r>
      <w:r>
        <w:t>(Id:=</w:t>
      </w:r>
      <w:r>
        <w:rPr>
          <w:color w:val="0000FF"/>
        </w:rPr>
        <w:t>True</w:t>
      </w:r>
      <w:r>
        <w:t>)&gt; _</w:t>
      </w:r>
    </w:p>
    <w:p w14:paraId="10FD1BBB" w14:textId="77777777" w:rsidR="008F273C" w:rsidRDefault="008F273C" w:rsidP="008F273C">
      <w:pPr>
        <w:pStyle w:val="Code"/>
      </w:pPr>
      <w:r>
        <w:tab/>
      </w:r>
      <w:r>
        <w:rPr>
          <w:color w:val="0000FF"/>
        </w:rPr>
        <w:t>public</w:t>
      </w:r>
      <w:r>
        <w:t xml:space="preserve"> Title </w:t>
      </w:r>
      <w:r w:rsidRPr="007048E5">
        <w:rPr>
          <w:color w:val="3333FF"/>
        </w:rPr>
        <w:t>As String</w:t>
      </w:r>
    </w:p>
    <w:p w14:paraId="591DA242" w14:textId="77777777" w:rsidR="008F273C" w:rsidRDefault="008F273C" w:rsidP="008F273C">
      <w:pPr>
        <w:pStyle w:val="Code"/>
      </w:pPr>
      <w:r>
        <w:tab/>
        <w:t>&lt;</w:t>
      </w:r>
      <w:r>
        <w:rPr>
          <w:color w:val="008080"/>
        </w:rPr>
        <w:t>Column</w:t>
      </w:r>
      <w:r>
        <w:t>&gt; _</w:t>
      </w:r>
    </w:p>
    <w:p w14:paraId="60E6A932" w14:textId="77777777" w:rsidR="008F273C" w:rsidRDefault="008F273C" w:rsidP="008F273C">
      <w:pPr>
        <w:pStyle w:val="Code"/>
      </w:pPr>
      <w:r>
        <w:tab/>
      </w:r>
      <w:r>
        <w:rPr>
          <w:color w:val="0000FF"/>
        </w:rPr>
        <w:t>Public</w:t>
      </w:r>
      <w:r>
        <w:t xml:space="preserve"> Rating </w:t>
      </w:r>
      <w:r w:rsidRPr="007048E5">
        <w:rPr>
          <w:color w:val="3333FF"/>
        </w:rPr>
        <w:t>As String</w:t>
      </w:r>
    </w:p>
    <w:p w14:paraId="0BF5E099" w14:textId="77777777" w:rsidR="008F273C" w:rsidRDefault="008F273C" w:rsidP="008F273C">
      <w:pPr>
        <w:pStyle w:val="Code"/>
        <w:rPr>
          <w:color w:val="0000FF"/>
        </w:rPr>
      </w:pPr>
      <w:r>
        <w:rPr>
          <w:color w:val="0000FF"/>
        </w:rPr>
        <w:t>End Class</w:t>
      </w:r>
    </w:p>
    <w:p w14:paraId="72B6039A" w14:textId="77777777" w:rsidR="008F273C" w:rsidRDefault="008F273C" w:rsidP="008F273C">
      <w:pPr>
        <w:pStyle w:val="Code"/>
        <w:rPr>
          <w:color w:val="0000FF"/>
        </w:rPr>
      </w:pPr>
    </w:p>
    <w:p w14:paraId="4BB529B9" w14:textId="77777777" w:rsidR="008F273C" w:rsidRDefault="008F273C" w:rsidP="008F273C">
      <w:pPr>
        <w:pStyle w:val="Code"/>
      </w:pPr>
      <w:r>
        <w:rPr>
          <w:color w:val="0000FF"/>
        </w:rPr>
        <w:t>Public</w:t>
      </w:r>
      <w:r>
        <w:t xml:space="preserve"> </w:t>
      </w:r>
      <w:r>
        <w:rPr>
          <w:color w:val="0000FF"/>
        </w:rPr>
        <w:t>Class</w:t>
      </w:r>
      <w:r>
        <w:t xml:space="preserve"> </w:t>
      </w:r>
      <w:r>
        <w:rPr>
          <w:color w:val="008080"/>
        </w:rPr>
        <w:t>MyDVDs</w:t>
      </w:r>
      <w:r>
        <w:t xml:space="preserve">  </w:t>
      </w:r>
    </w:p>
    <w:p w14:paraId="000E84F0" w14:textId="77777777" w:rsidR="008F273C" w:rsidRDefault="008F273C" w:rsidP="008F273C">
      <w:pPr>
        <w:pStyle w:val="Code"/>
      </w:pPr>
      <w:r>
        <w:t xml:space="preserve">         </w:t>
      </w:r>
      <w:r w:rsidRPr="007048E5">
        <w:rPr>
          <w:color w:val="3333FF"/>
        </w:rPr>
        <w:t>Inherits</w:t>
      </w:r>
      <w:r>
        <w:t xml:space="preserve"> </w:t>
      </w:r>
      <w:r>
        <w:rPr>
          <w:color w:val="008080"/>
        </w:rPr>
        <w:t>DataContext</w:t>
      </w:r>
    </w:p>
    <w:p w14:paraId="480E9FC9" w14:textId="77777777" w:rsidR="008F273C" w:rsidRDefault="008F273C" w:rsidP="008F273C">
      <w:pPr>
        <w:pStyle w:val="Code"/>
      </w:pPr>
    </w:p>
    <w:p w14:paraId="7414CF7D" w14:textId="77777777" w:rsidR="008F273C" w:rsidRDefault="008F273C" w:rsidP="008F273C">
      <w:pPr>
        <w:pStyle w:val="Code"/>
        <w:rPr>
          <w:color w:val="0000FF"/>
        </w:rPr>
      </w:pPr>
      <w:r>
        <w:tab/>
      </w:r>
      <w:r>
        <w:rPr>
          <w:color w:val="0000FF"/>
        </w:rPr>
        <w:t>Public</w:t>
      </w:r>
      <w:r>
        <w:t xml:space="preserve"> DVDs</w:t>
      </w:r>
      <w:r>
        <w:rPr>
          <w:color w:val="008080"/>
        </w:rPr>
        <w:t xml:space="preserve"> </w:t>
      </w:r>
      <w:r w:rsidRPr="007048E5">
        <w:rPr>
          <w:color w:val="3333FF"/>
        </w:rPr>
        <w:t xml:space="preserve">As </w:t>
      </w:r>
      <w:r>
        <w:rPr>
          <w:color w:val="008080"/>
        </w:rPr>
        <w:t>Table</w:t>
      </w:r>
      <w:r w:rsidRPr="007B3725">
        <w:t>(</w:t>
      </w:r>
      <w:r w:rsidRPr="007B3725">
        <w:rPr>
          <w:color w:val="3333FF"/>
        </w:rPr>
        <w:t>Of</w:t>
      </w:r>
      <w:r>
        <w:rPr>
          <w:color w:val="008080"/>
        </w:rPr>
        <w:t xml:space="preserve"> DVD</w:t>
      </w:r>
      <w:r>
        <w:t>)</w:t>
      </w:r>
    </w:p>
    <w:p w14:paraId="5D68E459" w14:textId="77777777" w:rsidR="008F273C" w:rsidRDefault="008F273C" w:rsidP="008F273C">
      <w:pPr>
        <w:pStyle w:val="Code"/>
        <w:rPr>
          <w:color w:val="0000FF"/>
        </w:rPr>
      </w:pPr>
    </w:p>
    <w:p w14:paraId="1C0D006D" w14:textId="77777777" w:rsidR="008F273C" w:rsidRDefault="008F273C" w:rsidP="008F273C">
      <w:pPr>
        <w:pStyle w:val="Code"/>
      </w:pPr>
      <w:r>
        <w:rPr>
          <w:color w:val="0000FF"/>
        </w:rPr>
        <w:tab/>
        <w:t>Public</w:t>
      </w:r>
      <w:r>
        <w:t xml:space="preserve"> Sub </w:t>
      </w:r>
      <w:r w:rsidRPr="007048E5">
        <w:rPr>
          <w:color w:val="3333FF"/>
        </w:rPr>
        <w:t>New</w:t>
      </w:r>
      <w:r>
        <w:t xml:space="preserve">(connection </w:t>
      </w:r>
      <w:r w:rsidRPr="007048E5">
        <w:rPr>
          <w:color w:val="3333FF"/>
        </w:rPr>
        <w:t>As S</w:t>
      </w:r>
      <w:r>
        <w:rPr>
          <w:color w:val="0000FF"/>
        </w:rPr>
        <w:t>tring</w:t>
      </w:r>
      <w:r>
        <w:t xml:space="preserve">) </w:t>
      </w:r>
    </w:p>
    <w:p w14:paraId="39D62420" w14:textId="77777777" w:rsidR="008F273C" w:rsidRDefault="008F273C" w:rsidP="008F273C">
      <w:pPr>
        <w:pStyle w:val="Code"/>
      </w:pPr>
      <w:r w:rsidRPr="007048E5">
        <w:rPr>
          <w:color w:val="3333FF"/>
        </w:rPr>
        <w:t>End Class</w:t>
      </w:r>
    </w:p>
    <w:p w14:paraId="6734A0E3" w14:textId="77777777" w:rsidR="008F273C" w:rsidRDefault="008F273C" w:rsidP="008F273C">
      <w:pPr>
        <w:pStyle w:val="Code"/>
      </w:pPr>
    </w:p>
    <w:p w14:paraId="690D0652" w14:textId="77777777" w:rsidR="00C81DC5" w:rsidRDefault="00C81DC5" w:rsidP="00960224">
      <w:pPr>
        <w:pStyle w:val="Text"/>
      </w:pPr>
    </w:p>
    <w:p w14:paraId="33B85A2C" w14:textId="77777777" w:rsidR="00727564" w:rsidRPr="00960224" w:rsidRDefault="00727564" w:rsidP="00960224">
      <w:pPr>
        <w:pStyle w:val="Text"/>
      </w:pPr>
      <w:r w:rsidRPr="00960224">
        <w:t>The object model can be used for creating a database using SQL Server Express 2005 as follows:</w:t>
      </w:r>
    </w:p>
    <w:p w14:paraId="4268106B" w14:textId="77777777" w:rsidR="00F04899" w:rsidRPr="0098580D" w:rsidRDefault="0098580D" w:rsidP="00151AF9">
      <w:pPr>
        <w:pStyle w:val="Code"/>
        <w:rPr>
          <w:rStyle w:val="MultilanguageMarkerAuto"/>
        </w:rPr>
      </w:pPr>
      <w:r w:rsidRPr="0098580D">
        <w:rPr>
          <w:rStyle w:val="MultilanguageMarkerAuto"/>
        </w:rPr>
        <w:t>[C#]</w:t>
      </w:r>
    </w:p>
    <w:p w14:paraId="2D4AA8D2" w14:textId="77777777" w:rsidR="00F04899" w:rsidRDefault="00727564" w:rsidP="00151AF9">
      <w:pPr>
        <w:pStyle w:val="Code"/>
      </w:pPr>
      <w:r>
        <w:rPr>
          <w:color w:val="008080"/>
        </w:rPr>
        <w:t>MyDVDs</w:t>
      </w:r>
      <w:r>
        <w:t xml:space="preserve"> db = </w:t>
      </w:r>
      <w:r>
        <w:rPr>
          <w:color w:val="0000FF"/>
        </w:rPr>
        <w:t xml:space="preserve">new </w:t>
      </w:r>
      <w:r>
        <w:rPr>
          <w:color w:val="008080"/>
        </w:rPr>
        <w:t>MyDVDs</w:t>
      </w:r>
      <w:r>
        <w:t>(</w:t>
      </w:r>
      <w:r>
        <w:rPr>
          <w:color w:val="800000"/>
        </w:rPr>
        <w:t>"c:\\mydvds.mdf"</w:t>
      </w:r>
      <w:r w:rsidR="00151AF9">
        <w:t>);</w:t>
      </w:r>
    </w:p>
    <w:p w14:paraId="243B52DD" w14:textId="77777777" w:rsidR="00727564" w:rsidRDefault="00151AF9" w:rsidP="00151AF9">
      <w:pPr>
        <w:pStyle w:val="Code"/>
      </w:pPr>
      <w:r>
        <w:t>db.CreateDatabase();</w:t>
      </w:r>
    </w:p>
    <w:p w14:paraId="12E6A235" w14:textId="77777777" w:rsidR="00F04899" w:rsidRDefault="00F04899" w:rsidP="00151AF9">
      <w:pPr>
        <w:pStyle w:val="Code"/>
      </w:pPr>
    </w:p>
    <w:p w14:paraId="34E98E64" w14:textId="77777777" w:rsidR="0098580D" w:rsidRDefault="0098580D" w:rsidP="00960224">
      <w:pPr>
        <w:pStyle w:val="Text"/>
      </w:pPr>
    </w:p>
    <w:p w14:paraId="7F086293" w14:textId="77777777" w:rsidR="0098580D" w:rsidRPr="0098580D" w:rsidRDefault="0098580D" w:rsidP="0098580D">
      <w:pPr>
        <w:pStyle w:val="Code"/>
        <w:rPr>
          <w:rStyle w:val="MultilanguageMarkerAuto"/>
        </w:rPr>
      </w:pPr>
      <w:r w:rsidRPr="0098580D">
        <w:rPr>
          <w:rStyle w:val="MultilanguageMarkerAuto"/>
        </w:rPr>
        <w:t>[Visual Basic]</w:t>
      </w:r>
    </w:p>
    <w:p w14:paraId="7FBA8FD8" w14:textId="77777777" w:rsidR="0098580D" w:rsidRDefault="0098580D" w:rsidP="0098580D">
      <w:pPr>
        <w:pStyle w:val="Code"/>
      </w:pPr>
      <w:r w:rsidRPr="007048E5">
        <w:rPr>
          <w:color w:val="3333FF"/>
        </w:rPr>
        <w:t>Dim</w:t>
      </w:r>
      <w:r>
        <w:rPr>
          <w:color w:val="008080"/>
        </w:rPr>
        <w:t xml:space="preserve"> </w:t>
      </w:r>
      <w:r>
        <w:t xml:space="preserve">db </w:t>
      </w:r>
      <w:r w:rsidRPr="007048E5">
        <w:rPr>
          <w:color w:val="3333FF"/>
        </w:rPr>
        <w:t xml:space="preserve">As </w:t>
      </w:r>
      <w:r>
        <w:rPr>
          <w:color w:val="008080"/>
        </w:rPr>
        <w:t>MyDVDs</w:t>
      </w:r>
      <w:r>
        <w:t xml:space="preserve"> = </w:t>
      </w:r>
      <w:r>
        <w:rPr>
          <w:color w:val="0000FF"/>
        </w:rPr>
        <w:t xml:space="preserve">new </w:t>
      </w:r>
      <w:r>
        <w:rPr>
          <w:color w:val="008080"/>
        </w:rPr>
        <w:t>MyDVDs</w:t>
      </w:r>
      <w:r>
        <w:t>(</w:t>
      </w:r>
      <w:r>
        <w:rPr>
          <w:color w:val="800000"/>
        </w:rPr>
        <w:t>"c:\mydvds.mdf"</w:t>
      </w:r>
      <w:r>
        <w:t>)</w:t>
      </w:r>
    </w:p>
    <w:p w14:paraId="332D47A2" w14:textId="77777777" w:rsidR="0098580D" w:rsidRDefault="0098580D" w:rsidP="0098580D">
      <w:pPr>
        <w:pStyle w:val="Code"/>
      </w:pPr>
      <w:r>
        <w:t>db.CreateDatabase()</w:t>
      </w:r>
    </w:p>
    <w:p w14:paraId="6B21D68F" w14:textId="77777777" w:rsidR="0098580D" w:rsidRDefault="0098580D" w:rsidP="00960224">
      <w:pPr>
        <w:pStyle w:val="Text"/>
      </w:pPr>
    </w:p>
    <w:p w14:paraId="0C311B72" w14:textId="77777777" w:rsidR="00727564" w:rsidRPr="00960224" w:rsidRDefault="001D066C" w:rsidP="00960224">
      <w:pPr>
        <w:pStyle w:val="Text"/>
      </w:pPr>
      <w:r w:rsidRPr="00960224">
        <w:t>LINQ to SQL</w:t>
      </w:r>
      <w:r w:rsidR="00727564" w:rsidRPr="00960224">
        <w:t xml:space="preserve"> also provides an API to drop an existing database prior to creating a new one. The database creation code above can be </w:t>
      </w:r>
      <w:r w:rsidR="00133BD9" w:rsidRPr="00960224">
        <w:t xml:space="preserve">modified to first check for </w:t>
      </w:r>
      <w:r w:rsidR="00727564" w:rsidRPr="00960224">
        <w:t xml:space="preserve">an existing version of the database using </w:t>
      </w:r>
      <w:r w:rsidR="00727564" w:rsidRPr="00002CE9">
        <w:rPr>
          <w:rStyle w:val="CodeEmbedded"/>
        </w:rPr>
        <w:t>DatabaseExists()</w:t>
      </w:r>
      <w:r w:rsidR="00727564" w:rsidRPr="00960224">
        <w:t xml:space="preserve"> and then drop it using </w:t>
      </w:r>
      <w:r w:rsidR="00727564" w:rsidRPr="00002CE9">
        <w:rPr>
          <w:rStyle w:val="CodeEmbedded"/>
        </w:rPr>
        <w:t>DeleteDatabase()</w:t>
      </w:r>
      <w:r w:rsidR="00727564" w:rsidRPr="00960224">
        <w:t>.</w:t>
      </w:r>
    </w:p>
    <w:p w14:paraId="52F6A2AE" w14:textId="77777777" w:rsidR="00F04899" w:rsidRPr="0098580D" w:rsidRDefault="0098580D" w:rsidP="00151AF9">
      <w:pPr>
        <w:pStyle w:val="Code"/>
        <w:rPr>
          <w:rStyle w:val="MultilanguageMarkerAuto"/>
        </w:rPr>
      </w:pPr>
      <w:r w:rsidRPr="0098580D">
        <w:rPr>
          <w:rStyle w:val="MultilanguageMarkerAuto"/>
        </w:rPr>
        <w:t>[C#]</w:t>
      </w:r>
    </w:p>
    <w:p w14:paraId="5ACBC4E0" w14:textId="77777777" w:rsidR="00F04899" w:rsidRPr="00F04899" w:rsidRDefault="00727564" w:rsidP="00151AF9">
      <w:pPr>
        <w:pStyle w:val="Code"/>
      </w:pPr>
      <w:r w:rsidRPr="007D4FBA">
        <w:rPr>
          <w:color w:val="008080"/>
        </w:rPr>
        <w:t>MyDVDs</w:t>
      </w:r>
      <w:r>
        <w:t xml:space="preserve"> db = </w:t>
      </w:r>
      <w:r>
        <w:rPr>
          <w:color w:val="0000FF"/>
        </w:rPr>
        <w:t>new</w:t>
      </w:r>
      <w:r>
        <w:t xml:space="preserve"> </w:t>
      </w:r>
      <w:r w:rsidRPr="00314A0A">
        <w:rPr>
          <w:color w:val="008080"/>
        </w:rPr>
        <w:t>MyDVDs</w:t>
      </w:r>
      <w:r>
        <w:t>(</w:t>
      </w:r>
      <w:r>
        <w:rPr>
          <w:color w:val="800000"/>
        </w:rPr>
        <w:t>"c:\\mydvds.mdf"</w:t>
      </w:r>
      <w:r>
        <w:t>);</w:t>
      </w:r>
    </w:p>
    <w:p w14:paraId="564CB325" w14:textId="77777777" w:rsidR="00F04899" w:rsidRDefault="00F04899" w:rsidP="00151AF9">
      <w:pPr>
        <w:pStyle w:val="Code"/>
        <w:rPr>
          <w:color w:val="0000FF"/>
        </w:rPr>
      </w:pPr>
    </w:p>
    <w:p w14:paraId="57817040" w14:textId="77777777" w:rsidR="00F04899" w:rsidRDefault="00727564" w:rsidP="00151AF9">
      <w:pPr>
        <w:pStyle w:val="Code"/>
      </w:pPr>
      <w:r>
        <w:rPr>
          <w:color w:val="0000FF"/>
        </w:rPr>
        <w:t>if</w:t>
      </w:r>
      <w:r>
        <w:t xml:space="preserve"> (db.DatabaseExists()) {</w:t>
      </w:r>
    </w:p>
    <w:p w14:paraId="1BBC30FA" w14:textId="77777777" w:rsidR="00F04899" w:rsidRDefault="00151AF9" w:rsidP="00151AF9">
      <w:pPr>
        <w:pStyle w:val="Code"/>
      </w:pPr>
      <w:r>
        <w:tab/>
      </w:r>
      <w:r w:rsidR="00727564">
        <w:t>Console.WriteLine(</w:t>
      </w:r>
      <w:r w:rsidR="00727564">
        <w:rPr>
          <w:color w:val="800000"/>
        </w:rPr>
        <w:t>"Deleting old database..."</w:t>
      </w:r>
      <w:r w:rsidR="00727564">
        <w:t>);</w:t>
      </w:r>
    </w:p>
    <w:p w14:paraId="1DAFA59D" w14:textId="77777777" w:rsidR="00F04899" w:rsidRDefault="00151AF9" w:rsidP="00151AF9">
      <w:pPr>
        <w:pStyle w:val="Code"/>
      </w:pPr>
      <w:r>
        <w:tab/>
      </w:r>
      <w:r w:rsidR="00727564">
        <w:t>db.DeleteDatabase();</w:t>
      </w:r>
    </w:p>
    <w:p w14:paraId="767133C0" w14:textId="77777777" w:rsidR="00F04899" w:rsidRDefault="00151AF9" w:rsidP="00151AF9">
      <w:pPr>
        <w:pStyle w:val="Code"/>
      </w:pPr>
      <w:r>
        <w:t>}</w:t>
      </w:r>
    </w:p>
    <w:p w14:paraId="6FDB4409" w14:textId="77777777" w:rsidR="00F04899" w:rsidRDefault="00F04899" w:rsidP="00151AF9">
      <w:pPr>
        <w:pStyle w:val="Code"/>
      </w:pPr>
    </w:p>
    <w:p w14:paraId="49CDEDB4" w14:textId="77777777" w:rsidR="00727564" w:rsidRDefault="00151AF9" w:rsidP="00151AF9">
      <w:pPr>
        <w:pStyle w:val="Code"/>
      </w:pPr>
      <w:r>
        <w:t>db.CreateDatabase();</w:t>
      </w:r>
    </w:p>
    <w:p w14:paraId="7C24E389" w14:textId="77777777" w:rsidR="00F04899" w:rsidRDefault="00F04899" w:rsidP="00151AF9">
      <w:pPr>
        <w:pStyle w:val="Code"/>
      </w:pPr>
    </w:p>
    <w:p w14:paraId="2E39F41C" w14:textId="77777777" w:rsidR="0098580D" w:rsidRDefault="0098580D" w:rsidP="00960224">
      <w:pPr>
        <w:pStyle w:val="Text"/>
      </w:pPr>
    </w:p>
    <w:p w14:paraId="00569AE3" w14:textId="77777777" w:rsidR="0098580D" w:rsidRPr="0098580D" w:rsidRDefault="0098580D" w:rsidP="0098580D">
      <w:pPr>
        <w:pStyle w:val="Code"/>
        <w:rPr>
          <w:rStyle w:val="MultilanguageMarkerAuto"/>
        </w:rPr>
      </w:pPr>
      <w:r w:rsidRPr="0098580D">
        <w:rPr>
          <w:rStyle w:val="MultilanguageMarkerAuto"/>
        </w:rPr>
        <w:t>[Visual Basic]</w:t>
      </w:r>
    </w:p>
    <w:p w14:paraId="1580993C" w14:textId="77777777" w:rsidR="0098580D" w:rsidRDefault="0098580D" w:rsidP="0098580D">
      <w:pPr>
        <w:pStyle w:val="Code"/>
        <w:rPr>
          <w:color w:val="0000FF"/>
        </w:rPr>
      </w:pPr>
      <w:r w:rsidRPr="00377B25">
        <w:rPr>
          <w:color w:val="3333FF"/>
        </w:rPr>
        <w:t>Dim</w:t>
      </w:r>
      <w:r>
        <w:rPr>
          <w:color w:val="008080"/>
        </w:rPr>
        <w:t xml:space="preserve"> </w:t>
      </w:r>
      <w:r>
        <w:t xml:space="preserve">db </w:t>
      </w:r>
      <w:r w:rsidRPr="00377B25">
        <w:rPr>
          <w:color w:val="3333FF"/>
        </w:rPr>
        <w:t>As</w:t>
      </w:r>
      <w:r>
        <w:t xml:space="preserve"> </w:t>
      </w:r>
      <w:r w:rsidRPr="007D4FBA">
        <w:rPr>
          <w:color w:val="008080"/>
        </w:rPr>
        <w:t>MyDVDs</w:t>
      </w:r>
      <w:r>
        <w:t xml:space="preserve"> = </w:t>
      </w:r>
      <w:r>
        <w:rPr>
          <w:color w:val="0000FF"/>
        </w:rPr>
        <w:t>New</w:t>
      </w:r>
      <w:r>
        <w:t xml:space="preserve"> </w:t>
      </w:r>
      <w:r w:rsidRPr="00314A0A">
        <w:rPr>
          <w:color w:val="008080"/>
        </w:rPr>
        <w:t>MyDVDs</w:t>
      </w:r>
      <w:r>
        <w:t>(</w:t>
      </w:r>
      <w:r>
        <w:rPr>
          <w:color w:val="800000"/>
        </w:rPr>
        <w:t>"c:\mydvds.mdf"</w:t>
      </w:r>
      <w:r>
        <w:t>)</w:t>
      </w:r>
    </w:p>
    <w:p w14:paraId="01835111" w14:textId="77777777" w:rsidR="0098580D" w:rsidRDefault="0098580D" w:rsidP="0098580D">
      <w:pPr>
        <w:pStyle w:val="Code"/>
        <w:rPr>
          <w:color w:val="0000FF"/>
        </w:rPr>
      </w:pPr>
    </w:p>
    <w:p w14:paraId="25C9B8D9" w14:textId="77777777" w:rsidR="0098580D" w:rsidRDefault="0098580D" w:rsidP="0098580D">
      <w:pPr>
        <w:pStyle w:val="Code"/>
      </w:pPr>
      <w:r>
        <w:rPr>
          <w:color w:val="0000FF"/>
        </w:rPr>
        <w:t>If</w:t>
      </w:r>
      <w:r>
        <w:t xml:space="preserve"> (db.DatabaseExists()) </w:t>
      </w:r>
      <w:r w:rsidRPr="00377B25">
        <w:rPr>
          <w:color w:val="3333FF"/>
        </w:rPr>
        <w:t>Then</w:t>
      </w:r>
    </w:p>
    <w:p w14:paraId="46C5274B" w14:textId="77777777" w:rsidR="0098580D" w:rsidRDefault="0098580D" w:rsidP="0098580D">
      <w:pPr>
        <w:pStyle w:val="Code"/>
      </w:pPr>
      <w:r>
        <w:tab/>
        <w:t>Console.WriteLine(</w:t>
      </w:r>
      <w:r>
        <w:rPr>
          <w:color w:val="800000"/>
        </w:rPr>
        <w:t>"Deleting old database..."</w:t>
      </w:r>
      <w:r>
        <w:t>)</w:t>
      </w:r>
    </w:p>
    <w:p w14:paraId="14814430" w14:textId="77777777" w:rsidR="0098580D" w:rsidRDefault="0098580D" w:rsidP="0098580D">
      <w:pPr>
        <w:pStyle w:val="Code"/>
      </w:pPr>
      <w:r>
        <w:tab/>
        <w:t>db.DeleteDatabase()</w:t>
      </w:r>
    </w:p>
    <w:p w14:paraId="3E21940B" w14:textId="77777777" w:rsidR="0098580D" w:rsidRDefault="0098580D" w:rsidP="0098580D">
      <w:pPr>
        <w:pStyle w:val="Code"/>
        <w:rPr>
          <w:color w:val="3333FF"/>
        </w:rPr>
      </w:pPr>
      <w:r w:rsidRPr="00377B25">
        <w:rPr>
          <w:color w:val="3333FF"/>
        </w:rPr>
        <w:t>End If</w:t>
      </w:r>
    </w:p>
    <w:p w14:paraId="29394316" w14:textId="77777777" w:rsidR="0098580D" w:rsidRDefault="0098580D" w:rsidP="0098580D">
      <w:pPr>
        <w:pStyle w:val="Code"/>
      </w:pPr>
    </w:p>
    <w:p w14:paraId="14CF7BB6" w14:textId="77777777" w:rsidR="0098580D" w:rsidRDefault="0098580D" w:rsidP="0098580D">
      <w:pPr>
        <w:pStyle w:val="Code"/>
      </w:pPr>
      <w:r>
        <w:t>db.CreateDatabase()</w:t>
      </w:r>
    </w:p>
    <w:p w14:paraId="76C9AAFD" w14:textId="77777777" w:rsidR="0098580D" w:rsidRDefault="0098580D" w:rsidP="0098580D">
      <w:pPr>
        <w:pStyle w:val="Code"/>
      </w:pPr>
    </w:p>
    <w:p w14:paraId="31B19CC1" w14:textId="77777777" w:rsidR="0098580D" w:rsidRDefault="0098580D" w:rsidP="00960224">
      <w:pPr>
        <w:pStyle w:val="Text"/>
      </w:pPr>
    </w:p>
    <w:p w14:paraId="05D760B9" w14:textId="77777777" w:rsidR="00727564" w:rsidRPr="00960224" w:rsidRDefault="00727564" w:rsidP="00960224">
      <w:pPr>
        <w:pStyle w:val="Text"/>
      </w:pPr>
      <w:r w:rsidRPr="00960224">
        <w:t xml:space="preserve">After the call to </w:t>
      </w:r>
      <w:r w:rsidRPr="00002CE9">
        <w:rPr>
          <w:rStyle w:val="CodeEmbedded"/>
        </w:rPr>
        <w:t>CreateDatabase()</w:t>
      </w:r>
      <w:r w:rsidRPr="00960224">
        <w:t xml:space="preserve"> the new database exists and is able to accept queries and commands like </w:t>
      </w:r>
      <w:r w:rsidRPr="00002CE9">
        <w:rPr>
          <w:rStyle w:val="CodeEmbedded"/>
        </w:rPr>
        <w:t>SubmitChanges()</w:t>
      </w:r>
      <w:r w:rsidRPr="00960224">
        <w:t xml:space="preserve"> to add objects to the MDF file.</w:t>
      </w:r>
    </w:p>
    <w:p w14:paraId="32A64D0F" w14:textId="77777777" w:rsidR="00727564" w:rsidRPr="00960224" w:rsidRDefault="00F6344E" w:rsidP="00960224">
      <w:pPr>
        <w:pStyle w:val="Text"/>
      </w:pPr>
      <w:r w:rsidRPr="00960224">
        <w:t>It is</w:t>
      </w:r>
      <w:r w:rsidR="00727564" w:rsidRPr="00960224">
        <w:t xml:space="preserve"> also possible to use </w:t>
      </w:r>
      <w:r w:rsidR="00727564" w:rsidRPr="00002CE9">
        <w:rPr>
          <w:rStyle w:val="CodeEmbedded"/>
        </w:rPr>
        <w:t>CreateDatabase()</w:t>
      </w:r>
      <w:r w:rsidR="00727564" w:rsidRPr="00960224">
        <w:t xml:space="preserve"> with</w:t>
      </w:r>
      <w:r w:rsidR="008E414C" w:rsidRPr="00960224">
        <w:t xml:space="preserve"> a SKU other than </w:t>
      </w:r>
      <w:r w:rsidR="00727564" w:rsidRPr="00960224">
        <w:t xml:space="preserve">SQL </w:t>
      </w:r>
      <w:r w:rsidR="00F12DBB" w:rsidRPr="00960224">
        <w:t>S</w:t>
      </w:r>
      <w:r w:rsidR="00727564" w:rsidRPr="00960224">
        <w:t>erver</w:t>
      </w:r>
      <w:r w:rsidR="008E414C" w:rsidRPr="00960224">
        <w:t xml:space="preserve"> Express</w:t>
      </w:r>
      <w:r w:rsidR="00727564" w:rsidRPr="00960224">
        <w:t xml:space="preserve">, using either an MDF file or just a catalog name. It all depends on what you use for your connection string. The information in the connection string is used to define the database that will exist, not necessarily one that already exists. </w:t>
      </w:r>
      <w:r w:rsidR="001D066C" w:rsidRPr="00960224">
        <w:t>LINQ to SQL</w:t>
      </w:r>
      <w:r w:rsidR="00727564" w:rsidRPr="00960224">
        <w:t xml:space="preserve"> will fish out the relevant bits of information and use it to determine what database to create and on what server to create it. Of course, you will need database admin rights or equivalent on the server to do so.</w:t>
      </w:r>
    </w:p>
    <w:p w14:paraId="30E7069A" w14:textId="77777777" w:rsidR="00727564" w:rsidRDefault="009526D9" w:rsidP="00960224">
      <w:pPr>
        <w:pStyle w:val="Heading5"/>
      </w:pPr>
      <w:bookmarkStart w:id="840" w:name="_Toc111258510"/>
      <w:bookmarkStart w:id="841" w:name="_Toc111606506"/>
      <w:bookmarkStart w:id="842" w:name="_Toc111258509"/>
      <w:bookmarkStart w:id="843" w:name="_Toc111606505"/>
      <w:bookmarkStart w:id="844" w:name="_Toc157398758"/>
      <w:r>
        <w:t xml:space="preserve">6.2 </w:t>
      </w:r>
      <w:r w:rsidR="00727564">
        <w:t>Interoperating with ADO.NET</w:t>
      </w:r>
      <w:bookmarkEnd w:id="842"/>
      <w:bookmarkEnd w:id="843"/>
      <w:bookmarkEnd w:id="844"/>
    </w:p>
    <w:p w14:paraId="29F506BB" w14:textId="77777777" w:rsidR="00727564" w:rsidRPr="00960224" w:rsidRDefault="001D066C" w:rsidP="00960224">
      <w:pPr>
        <w:pStyle w:val="Text"/>
      </w:pPr>
      <w:r w:rsidRPr="00960224">
        <w:t>LINQ to SQL</w:t>
      </w:r>
      <w:r w:rsidR="00727564" w:rsidRPr="00960224">
        <w:t xml:space="preserve"> is part of the ADO.NET family of technologies. It </w:t>
      </w:r>
      <w:r w:rsidR="00F04899">
        <w:t xml:space="preserve">is </w:t>
      </w:r>
      <w:r w:rsidR="00727564" w:rsidRPr="00960224">
        <w:t xml:space="preserve">based on services provided by the ADO.NET provider model, so it is possible to mix </w:t>
      </w:r>
      <w:r w:rsidRPr="00960224">
        <w:t>LINQ to SQL</w:t>
      </w:r>
      <w:r w:rsidR="00727564" w:rsidRPr="00960224">
        <w:t xml:space="preserve"> code with existing ADO.NET applications.</w:t>
      </w:r>
    </w:p>
    <w:p w14:paraId="38100408" w14:textId="77777777" w:rsidR="00727564" w:rsidRPr="00960224" w:rsidRDefault="00727564" w:rsidP="00960224">
      <w:pPr>
        <w:pStyle w:val="Text"/>
      </w:pPr>
      <w:r w:rsidRPr="00960224">
        <w:t xml:space="preserve">When you create a </w:t>
      </w:r>
      <w:r w:rsidR="001D066C" w:rsidRPr="00960224">
        <w:t>LINQ to SQL</w:t>
      </w:r>
      <w:r w:rsidRPr="00960224">
        <w:t xml:space="preserve"> </w:t>
      </w:r>
      <w:r w:rsidRPr="00002CE9">
        <w:rPr>
          <w:rStyle w:val="CodeEmbedded"/>
        </w:rPr>
        <w:t>DataContext</w:t>
      </w:r>
      <w:r w:rsidRPr="00960224">
        <w:t xml:space="preserve"> you can supply it with an existing ADO.NET connection. All operations against the </w:t>
      </w:r>
      <w:r w:rsidRPr="00002CE9">
        <w:rPr>
          <w:rStyle w:val="CodeEmbedded"/>
        </w:rPr>
        <w:t>DataContext</w:t>
      </w:r>
      <w:r w:rsidRPr="00960224">
        <w:t xml:space="preserve"> including queries will use the connection you provided. If the connection was already opened </w:t>
      </w:r>
      <w:r w:rsidR="001D066C" w:rsidRPr="00960224">
        <w:t>LINQ to SQL</w:t>
      </w:r>
      <w:r w:rsidRPr="00960224">
        <w:t xml:space="preserve"> will honor your authority over the connection and leave it as is when finished with it. Normally </w:t>
      </w:r>
      <w:r w:rsidR="001D066C" w:rsidRPr="00960224">
        <w:t>LINQ to SQL</w:t>
      </w:r>
      <w:r w:rsidRPr="00960224">
        <w:t xml:space="preserve"> closes its connection as soon as an operation is finished unless a transaction is in scope.</w:t>
      </w:r>
    </w:p>
    <w:p w14:paraId="5977876A" w14:textId="77777777" w:rsidR="00097D20" w:rsidRPr="0098580D" w:rsidRDefault="0098580D" w:rsidP="00151AF9">
      <w:pPr>
        <w:pStyle w:val="Code"/>
        <w:rPr>
          <w:rStyle w:val="MultilanguageMarkerAuto"/>
        </w:rPr>
      </w:pPr>
      <w:r w:rsidRPr="0098580D">
        <w:rPr>
          <w:rStyle w:val="MultilanguageMarkerAuto"/>
        </w:rPr>
        <w:t>[C#]</w:t>
      </w:r>
    </w:p>
    <w:p w14:paraId="5992C58C" w14:textId="77777777" w:rsidR="00097D20" w:rsidRDefault="00727564" w:rsidP="00151AF9">
      <w:pPr>
        <w:pStyle w:val="Code"/>
      </w:pPr>
      <w:r>
        <w:rPr>
          <w:color w:val="008080"/>
        </w:rPr>
        <w:t xml:space="preserve">SqlConnection </w:t>
      </w:r>
      <w:r w:rsidRPr="00256CBE">
        <w:t>con =</w:t>
      </w:r>
      <w:r>
        <w:rPr>
          <w:color w:val="008080"/>
        </w:rPr>
        <w:t xml:space="preserve"> </w:t>
      </w:r>
      <w:r w:rsidRPr="00256CBE">
        <w:rPr>
          <w:color w:val="0000FF"/>
        </w:rPr>
        <w:t>new</w:t>
      </w:r>
      <w:r>
        <w:rPr>
          <w:color w:val="008080"/>
        </w:rPr>
        <w:t xml:space="preserve"> SqlConnection</w:t>
      </w:r>
      <w:r w:rsidRPr="00256CBE">
        <w:t>( ... );</w:t>
      </w:r>
    </w:p>
    <w:p w14:paraId="6EB1761B" w14:textId="77777777" w:rsidR="00097D20" w:rsidRDefault="00727564" w:rsidP="00151AF9">
      <w:pPr>
        <w:pStyle w:val="Code"/>
      </w:pPr>
      <w:r>
        <w:t xml:space="preserve">con.Open(); </w:t>
      </w:r>
    </w:p>
    <w:p w14:paraId="290CD961" w14:textId="77777777" w:rsidR="00097D20" w:rsidRPr="00097D20" w:rsidRDefault="00727564" w:rsidP="00151AF9">
      <w:pPr>
        <w:pStyle w:val="Code"/>
      </w:pPr>
      <w:r>
        <w:t>...</w:t>
      </w:r>
    </w:p>
    <w:p w14:paraId="6CFC238B" w14:textId="77777777" w:rsidR="00097D20" w:rsidRPr="00097D20" w:rsidRDefault="00097D20" w:rsidP="00151AF9">
      <w:pPr>
        <w:pStyle w:val="Code"/>
      </w:pPr>
    </w:p>
    <w:p w14:paraId="1FEC8C60" w14:textId="77777777" w:rsidR="00097D20" w:rsidRDefault="00727564" w:rsidP="00151AF9">
      <w:pPr>
        <w:pStyle w:val="Code"/>
        <w:rPr>
          <w:color w:val="008000"/>
        </w:rPr>
      </w:pPr>
      <w:r w:rsidRPr="004502B2">
        <w:rPr>
          <w:color w:val="008000"/>
        </w:rPr>
        <w:t>// DataC</w:t>
      </w:r>
      <w:r>
        <w:rPr>
          <w:color w:val="008000"/>
        </w:rPr>
        <w:t>ontext takes a connection</w:t>
      </w:r>
    </w:p>
    <w:p w14:paraId="50D20289" w14:textId="77777777" w:rsidR="00097D20" w:rsidRDefault="00727564" w:rsidP="00151AF9">
      <w:pPr>
        <w:pStyle w:val="Code"/>
      </w:pPr>
      <w:r>
        <w:rPr>
          <w:color w:val="008080"/>
        </w:rPr>
        <w:t>Northwind</w:t>
      </w:r>
      <w:r>
        <w:t xml:space="preserve"> db = </w:t>
      </w:r>
      <w:r>
        <w:rPr>
          <w:color w:val="0000FF"/>
        </w:rPr>
        <w:t xml:space="preserve">new </w:t>
      </w:r>
      <w:r>
        <w:rPr>
          <w:color w:val="008080"/>
        </w:rPr>
        <w:t>Northwind</w:t>
      </w:r>
      <w:r>
        <w:t>(</w:t>
      </w:r>
      <w:r w:rsidRPr="00256CBE">
        <w:t>con</w:t>
      </w:r>
      <w:r>
        <w:t>);</w:t>
      </w:r>
    </w:p>
    <w:p w14:paraId="23B81C6F" w14:textId="77777777" w:rsidR="00097D20" w:rsidRDefault="00151AF9" w:rsidP="00151AF9">
      <w:pPr>
        <w:pStyle w:val="Code"/>
      </w:pPr>
      <w:r>
        <w:t>...</w:t>
      </w:r>
    </w:p>
    <w:p w14:paraId="69279FEB" w14:textId="77777777" w:rsidR="00097D20" w:rsidRDefault="00097D20" w:rsidP="00151AF9">
      <w:pPr>
        <w:pStyle w:val="Code"/>
      </w:pPr>
    </w:p>
    <w:p w14:paraId="302EF328" w14:textId="77777777" w:rsidR="00097D20" w:rsidRDefault="00151AF9" w:rsidP="00151AF9">
      <w:pPr>
        <w:pStyle w:val="Code"/>
      </w:pPr>
      <w:r>
        <w:t>var q =</w:t>
      </w:r>
    </w:p>
    <w:p w14:paraId="143317E1" w14:textId="77777777" w:rsidR="00097D20" w:rsidRDefault="00151AF9" w:rsidP="00151AF9">
      <w:pPr>
        <w:pStyle w:val="Code"/>
      </w:pPr>
      <w:r>
        <w:tab/>
      </w:r>
      <w:r w:rsidR="00727564" w:rsidRPr="00256CBE">
        <w:rPr>
          <w:color w:val="0000FF"/>
        </w:rPr>
        <w:t>from</w:t>
      </w:r>
      <w:r w:rsidR="00727564">
        <w:t xml:space="preserve"> c </w:t>
      </w:r>
      <w:r w:rsidR="00727564" w:rsidRPr="00256CBE">
        <w:rPr>
          <w:color w:val="0000FF"/>
        </w:rPr>
        <w:t>in</w:t>
      </w:r>
      <w:r>
        <w:t xml:space="preserve"> db.Customers</w:t>
      </w:r>
    </w:p>
    <w:p w14:paraId="0727DE1F" w14:textId="77777777" w:rsidR="00097D20" w:rsidRDefault="00151AF9" w:rsidP="00151AF9">
      <w:pPr>
        <w:pStyle w:val="Code"/>
      </w:pPr>
      <w:r>
        <w:tab/>
      </w:r>
      <w:r w:rsidR="00727564" w:rsidRPr="00256CBE">
        <w:rPr>
          <w:color w:val="0000FF"/>
        </w:rPr>
        <w:t>where</w:t>
      </w:r>
      <w:r>
        <w:t xml:space="preserve"> c.City == </w:t>
      </w:r>
      <w:r w:rsidR="00771424">
        <w:t>"</w:t>
      </w:r>
      <w:r>
        <w:t>London</w:t>
      </w:r>
      <w:r w:rsidR="00771424">
        <w:t>"</w:t>
      </w:r>
    </w:p>
    <w:p w14:paraId="1F80F466" w14:textId="77777777" w:rsidR="00727564" w:rsidRDefault="00151AF9" w:rsidP="00151AF9">
      <w:pPr>
        <w:pStyle w:val="Code"/>
      </w:pPr>
      <w:r>
        <w:tab/>
      </w:r>
      <w:r w:rsidR="00727564" w:rsidRPr="00256CBE">
        <w:rPr>
          <w:color w:val="0000FF"/>
        </w:rPr>
        <w:t>select</w:t>
      </w:r>
      <w:r w:rsidR="00727564">
        <w:t xml:space="preserve"> c;</w:t>
      </w:r>
    </w:p>
    <w:p w14:paraId="312CBC2E" w14:textId="77777777" w:rsidR="00097D20" w:rsidRDefault="00097D20" w:rsidP="00151AF9">
      <w:pPr>
        <w:pStyle w:val="Code"/>
      </w:pPr>
    </w:p>
    <w:p w14:paraId="1C3C035C" w14:textId="77777777" w:rsidR="0098580D" w:rsidRDefault="0098580D" w:rsidP="0098580D">
      <w:pPr>
        <w:pStyle w:val="Text"/>
      </w:pPr>
    </w:p>
    <w:p w14:paraId="4559A14F" w14:textId="77777777" w:rsidR="0098580D" w:rsidRPr="0098580D" w:rsidRDefault="0098580D" w:rsidP="00151AF9">
      <w:pPr>
        <w:pStyle w:val="Code"/>
        <w:rPr>
          <w:rStyle w:val="MultilanguageMarkerAuto"/>
        </w:rPr>
      </w:pPr>
      <w:r w:rsidRPr="0098580D">
        <w:rPr>
          <w:rStyle w:val="MultilanguageMarkerAuto"/>
        </w:rPr>
        <w:t>[Visual Basic]</w:t>
      </w:r>
    </w:p>
    <w:p w14:paraId="1A8E3914" w14:textId="77777777" w:rsidR="0098580D" w:rsidRDefault="0098580D" w:rsidP="0098580D">
      <w:pPr>
        <w:pStyle w:val="Code"/>
      </w:pPr>
      <w:r w:rsidRPr="001E21EB">
        <w:rPr>
          <w:color w:val="3333FF"/>
        </w:rPr>
        <w:t>Dim</w:t>
      </w:r>
      <w:r>
        <w:rPr>
          <w:color w:val="008080"/>
        </w:rPr>
        <w:t xml:space="preserve"> </w:t>
      </w:r>
      <w:r w:rsidRPr="00256CBE">
        <w:t>con</w:t>
      </w:r>
      <w:r>
        <w:t xml:space="preserve"> </w:t>
      </w:r>
      <w:r w:rsidRPr="001E21EB">
        <w:rPr>
          <w:color w:val="3333FF"/>
        </w:rPr>
        <w:t>As</w:t>
      </w:r>
      <w:r>
        <w:t xml:space="preserve"> </w:t>
      </w:r>
      <w:r>
        <w:rPr>
          <w:color w:val="008080"/>
        </w:rPr>
        <w:t>SqlConnection</w:t>
      </w:r>
      <w:r w:rsidRPr="00256CBE">
        <w:t xml:space="preserve"> =</w:t>
      </w:r>
      <w:r>
        <w:rPr>
          <w:color w:val="008080"/>
        </w:rPr>
        <w:t xml:space="preserve"> </w:t>
      </w:r>
      <w:r>
        <w:rPr>
          <w:color w:val="0000FF"/>
        </w:rPr>
        <w:t>N</w:t>
      </w:r>
      <w:r w:rsidRPr="00256CBE">
        <w:rPr>
          <w:color w:val="0000FF"/>
        </w:rPr>
        <w:t>ew</w:t>
      </w:r>
      <w:r>
        <w:rPr>
          <w:color w:val="008080"/>
        </w:rPr>
        <w:t xml:space="preserve"> SqlConnection</w:t>
      </w:r>
      <w:r w:rsidRPr="00256CBE">
        <w:t>( ... )</w:t>
      </w:r>
    </w:p>
    <w:p w14:paraId="5D3084E3" w14:textId="77777777" w:rsidR="0098580D" w:rsidRDefault="0098580D" w:rsidP="0098580D">
      <w:pPr>
        <w:pStyle w:val="Code"/>
      </w:pPr>
      <w:r>
        <w:t>con.Open()</w:t>
      </w:r>
    </w:p>
    <w:p w14:paraId="2966E364" w14:textId="77777777" w:rsidR="0098580D" w:rsidRDefault="0098580D" w:rsidP="0098580D">
      <w:pPr>
        <w:pStyle w:val="Code"/>
        <w:rPr>
          <w:color w:val="008000"/>
        </w:rPr>
      </w:pPr>
      <w:r>
        <w:t>...</w:t>
      </w:r>
    </w:p>
    <w:p w14:paraId="6B2E2E85" w14:textId="77777777" w:rsidR="0098580D" w:rsidRDefault="0098580D" w:rsidP="0098580D">
      <w:pPr>
        <w:pStyle w:val="Code"/>
        <w:rPr>
          <w:color w:val="008000"/>
        </w:rPr>
      </w:pPr>
    </w:p>
    <w:p w14:paraId="65BB912F" w14:textId="77777777" w:rsidR="0098580D" w:rsidRDefault="0098580D" w:rsidP="0098580D">
      <w:pPr>
        <w:pStyle w:val="Code"/>
        <w:rPr>
          <w:color w:val="008000"/>
        </w:rPr>
      </w:pPr>
      <w:r>
        <w:rPr>
          <w:color w:val="008000"/>
        </w:rPr>
        <w:t>'</w:t>
      </w:r>
      <w:r w:rsidRPr="004502B2">
        <w:rPr>
          <w:color w:val="008000"/>
        </w:rPr>
        <w:t xml:space="preserve"> DataC</w:t>
      </w:r>
      <w:r>
        <w:rPr>
          <w:color w:val="008000"/>
        </w:rPr>
        <w:t>ontext takes a connection</w:t>
      </w:r>
    </w:p>
    <w:p w14:paraId="67BDB56D" w14:textId="77777777" w:rsidR="0098580D" w:rsidRDefault="0098580D" w:rsidP="0098580D">
      <w:pPr>
        <w:pStyle w:val="Code"/>
      </w:pPr>
      <w:r w:rsidRPr="001E21EB">
        <w:rPr>
          <w:color w:val="3333FF"/>
        </w:rPr>
        <w:t>Dim</w:t>
      </w:r>
      <w:r>
        <w:rPr>
          <w:color w:val="008080"/>
        </w:rPr>
        <w:t xml:space="preserve"> </w:t>
      </w:r>
      <w:r>
        <w:t>db</w:t>
      </w:r>
      <w:r>
        <w:rPr>
          <w:color w:val="008080"/>
        </w:rPr>
        <w:t xml:space="preserve"> </w:t>
      </w:r>
      <w:r w:rsidRPr="001E21EB">
        <w:rPr>
          <w:color w:val="3333FF"/>
        </w:rPr>
        <w:t xml:space="preserve">As </w:t>
      </w:r>
      <w:r>
        <w:rPr>
          <w:color w:val="008080"/>
        </w:rPr>
        <w:t>Northwind</w:t>
      </w:r>
      <w:r>
        <w:t xml:space="preserve"> = </w:t>
      </w:r>
      <w:r>
        <w:rPr>
          <w:color w:val="0000FF"/>
        </w:rPr>
        <w:t xml:space="preserve">new </w:t>
      </w:r>
      <w:r>
        <w:rPr>
          <w:color w:val="008080"/>
        </w:rPr>
        <w:t>Northwind</w:t>
      </w:r>
      <w:r>
        <w:t>(</w:t>
      </w:r>
      <w:r w:rsidRPr="00256CBE">
        <w:t>con</w:t>
      </w:r>
      <w:r>
        <w:t>)</w:t>
      </w:r>
    </w:p>
    <w:p w14:paraId="73E61260" w14:textId="77777777" w:rsidR="0098580D" w:rsidRDefault="0098580D" w:rsidP="0098580D">
      <w:pPr>
        <w:pStyle w:val="Code"/>
      </w:pPr>
      <w:r>
        <w:t>...</w:t>
      </w:r>
    </w:p>
    <w:p w14:paraId="5C5BEFC6" w14:textId="77777777" w:rsidR="0098580D" w:rsidRDefault="0098580D" w:rsidP="0098580D">
      <w:pPr>
        <w:pStyle w:val="Code"/>
      </w:pPr>
    </w:p>
    <w:p w14:paraId="4E0A655B" w14:textId="77777777" w:rsidR="0098580D" w:rsidRDefault="0098580D" w:rsidP="0098580D">
      <w:pPr>
        <w:pStyle w:val="Code"/>
      </w:pPr>
      <w:r w:rsidRPr="001E21EB">
        <w:rPr>
          <w:color w:val="3333FF"/>
        </w:rPr>
        <w:t>Dim</w:t>
      </w:r>
      <w:r>
        <w:t xml:space="preserve"> q = </w:t>
      </w:r>
      <w:r>
        <w:rPr>
          <w:color w:val="0000FF"/>
        </w:rPr>
        <w:t>F</w:t>
      </w:r>
      <w:r w:rsidRPr="00256CBE">
        <w:rPr>
          <w:color w:val="0000FF"/>
        </w:rPr>
        <w:t>rom</w:t>
      </w:r>
      <w:r>
        <w:t xml:space="preserve"> c </w:t>
      </w:r>
      <w:r>
        <w:rPr>
          <w:color w:val="0000FF"/>
        </w:rPr>
        <w:t>In</w:t>
      </w:r>
      <w:r>
        <w:t xml:space="preserve"> db.Customers _</w:t>
      </w:r>
    </w:p>
    <w:p w14:paraId="7FDF3982" w14:textId="77777777" w:rsidR="0098580D" w:rsidRDefault="0098580D" w:rsidP="0098580D">
      <w:pPr>
        <w:pStyle w:val="Code"/>
      </w:pPr>
      <w:r>
        <w:t xml:space="preserve">        </w:t>
      </w:r>
      <w:r>
        <w:rPr>
          <w:color w:val="0000FF"/>
        </w:rPr>
        <w:t>W</w:t>
      </w:r>
      <w:r w:rsidRPr="00256CBE">
        <w:rPr>
          <w:color w:val="0000FF"/>
        </w:rPr>
        <w:t>here</w:t>
      </w:r>
      <w:r>
        <w:t xml:space="preserve"> c.City = "London" _</w:t>
      </w:r>
    </w:p>
    <w:p w14:paraId="31AE2E2F" w14:textId="77777777" w:rsidR="0098580D" w:rsidRDefault="0098580D" w:rsidP="0098580D">
      <w:pPr>
        <w:pStyle w:val="Code"/>
      </w:pPr>
      <w:r>
        <w:t xml:space="preserve">      </w:t>
      </w:r>
      <w:r>
        <w:rPr>
          <w:color w:val="0000FF"/>
        </w:rPr>
        <w:t xml:space="preserve">  S</w:t>
      </w:r>
      <w:r w:rsidRPr="00256CBE">
        <w:rPr>
          <w:color w:val="0000FF"/>
        </w:rPr>
        <w:t>elect</w:t>
      </w:r>
      <w:r>
        <w:t xml:space="preserve"> c</w:t>
      </w:r>
    </w:p>
    <w:p w14:paraId="022E8197" w14:textId="77777777" w:rsidR="0098580D" w:rsidRDefault="0098580D" w:rsidP="0098580D">
      <w:pPr>
        <w:pStyle w:val="Code"/>
      </w:pPr>
    </w:p>
    <w:p w14:paraId="4D2E4064" w14:textId="77777777" w:rsidR="0098580D" w:rsidRDefault="0098580D" w:rsidP="00960224">
      <w:pPr>
        <w:pStyle w:val="Text"/>
      </w:pPr>
    </w:p>
    <w:p w14:paraId="02692190" w14:textId="77777777" w:rsidR="00727564" w:rsidRPr="00960224" w:rsidRDefault="00727564" w:rsidP="00960224">
      <w:pPr>
        <w:pStyle w:val="Text"/>
      </w:pPr>
      <w:r w:rsidRPr="00960224">
        <w:t xml:space="preserve">You can always access the connection used by your </w:t>
      </w:r>
      <w:r w:rsidRPr="00002CE9">
        <w:rPr>
          <w:rStyle w:val="CodeEmbedded"/>
        </w:rPr>
        <w:t>DataContext</w:t>
      </w:r>
      <w:r w:rsidRPr="00960224">
        <w:t xml:space="preserve"> through the </w:t>
      </w:r>
      <w:r w:rsidRPr="00002CE9">
        <w:rPr>
          <w:rStyle w:val="CodeEmbedded"/>
        </w:rPr>
        <w:t>Connection</w:t>
      </w:r>
      <w:r w:rsidRPr="00960224">
        <w:t xml:space="preserve"> property and close it yourself.</w:t>
      </w:r>
    </w:p>
    <w:p w14:paraId="163944A4" w14:textId="77777777" w:rsidR="0098580D" w:rsidRPr="0098580D" w:rsidRDefault="0098580D" w:rsidP="00151AF9">
      <w:pPr>
        <w:pStyle w:val="Code"/>
        <w:rPr>
          <w:rStyle w:val="MultilanguageMarkerAuto"/>
        </w:rPr>
      </w:pPr>
      <w:r w:rsidRPr="0098580D">
        <w:rPr>
          <w:rStyle w:val="MultilanguageMarkerAuto"/>
        </w:rPr>
        <w:t>[C#]</w:t>
      </w:r>
    </w:p>
    <w:p w14:paraId="2E0B0B51" w14:textId="77777777" w:rsidR="00727564" w:rsidRDefault="00151AF9" w:rsidP="00151AF9">
      <w:pPr>
        <w:pStyle w:val="Code"/>
      </w:pPr>
      <w:r>
        <w:t xml:space="preserve">db.Connection.Close(); </w:t>
      </w:r>
    </w:p>
    <w:p w14:paraId="78BDF4B2" w14:textId="77777777" w:rsidR="0098580D" w:rsidRDefault="0098580D" w:rsidP="00151AF9">
      <w:pPr>
        <w:pStyle w:val="Code"/>
      </w:pPr>
    </w:p>
    <w:p w14:paraId="2A613B70" w14:textId="77777777" w:rsidR="0098580D" w:rsidRDefault="0098580D" w:rsidP="00960224">
      <w:pPr>
        <w:pStyle w:val="Text"/>
      </w:pPr>
    </w:p>
    <w:p w14:paraId="6F320B61" w14:textId="77777777" w:rsidR="0098580D" w:rsidRPr="0098580D" w:rsidRDefault="0098580D" w:rsidP="0098580D">
      <w:pPr>
        <w:pStyle w:val="Code"/>
        <w:rPr>
          <w:rStyle w:val="MultilanguageMarkerAuto"/>
        </w:rPr>
      </w:pPr>
      <w:r w:rsidRPr="0098580D">
        <w:rPr>
          <w:rStyle w:val="MultilanguageMarkerAuto"/>
        </w:rPr>
        <w:t>[Visual Basic]</w:t>
      </w:r>
    </w:p>
    <w:p w14:paraId="6DEB8451" w14:textId="77777777" w:rsidR="0098580D" w:rsidRDefault="0098580D" w:rsidP="0098580D">
      <w:pPr>
        <w:pStyle w:val="Code"/>
      </w:pPr>
      <w:r>
        <w:t>db.Connection.Close()</w:t>
      </w:r>
    </w:p>
    <w:p w14:paraId="7F400FD5" w14:textId="77777777" w:rsidR="0098580D" w:rsidRDefault="0098580D" w:rsidP="0098580D">
      <w:pPr>
        <w:pStyle w:val="Code"/>
      </w:pPr>
    </w:p>
    <w:p w14:paraId="57AC5AAF" w14:textId="77777777" w:rsidR="0098580D" w:rsidRDefault="0098580D" w:rsidP="00960224">
      <w:pPr>
        <w:pStyle w:val="Text"/>
      </w:pPr>
    </w:p>
    <w:p w14:paraId="0A1FD29B" w14:textId="77777777" w:rsidR="00727564" w:rsidRPr="00960224" w:rsidRDefault="00727564" w:rsidP="00960224">
      <w:pPr>
        <w:pStyle w:val="Text"/>
      </w:pPr>
      <w:r w:rsidRPr="00960224">
        <w:t xml:space="preserve">You can also supply the </w:t>
      </w:r>
      <w:r w:rsidRPr="00002CE9">
        <w:rPr>
          <w:rStyle w:val="CodeEmbedded"/>
        </w:rPr>
        <w:t>DataContext</w:t>
      </w:r>
      <w:r w:rsidRPr="00960224">
        <w:t xml:space="preserve"> with your own database transaction, in case you</w:t>
      </w:r>
      <w:r w:rsidR="00097D20">
        <w:t>r</w:t>
      </w:r>
      <w:r w:rsidRPr="00960224">
        <w:t xml:space="preserve"> application has already initiated one and you desire the </w:t>
      </w:r>
      <w:r w:rsidRPr="00002CE9">
        <w:rPr>
          <w:rStyle w:val="CodeEmbedded"/>
        </w:rPr>
        <w:t>DataContext</w:t>
      </w:r>
      <w:r w:rsidRPr="00960224">
        <w:t xml:space="preserve"> to play along with it.</w:t>
      </w:r>
    </w:p>
    <w:p w14:paraId="01DF2E6C" w14:textId="77777777" w:rsidR="00097D20" w:rsidRPr="0098580D" w:rsidRDefault="0098580D" w:rsidP="00151AF9">
      <w:pPr>
        <w:pStyle w:val="Code"/>
        <w:rPr>
          <w:rStyle w:val="MultilanguageMarkerAuto"/>
        </w:rPr>
      </w:pPr>
      <w:r w:rsidRPr="0098580D">
        <w:rPr>
          <w:rStyle w:val="MultilanguageMarkerAuto"/>
        </w:rPr>
        <w:t>[C#]</w:t>
      </w:r>
    </w:p>
    <w:p w14:paraId="6A049BDB" w14:textId="77777777" w:rsidR="00097D20" w:rsidRDefault="00727564" w:rsidP="00151AF9">
      <w:pPr>
        <w:pStyle w:val="Code"/>
      </w:pPr>
      <w:r w:rsidRPr="00BB5F44">
        <w:rPr>
          <w:color w:val="008080"/>
        </w:rPr>
        <w:t>IDbTransaction</w:t>
      </w:r>
      <w:r>
        <w:t xml:space="preserve"> = con.BeginTransaction();</w:t>
      </w:r>
    </w:p>
    <w:p w14:paraId="4DDC0A5C" w14:textId="77777777" w:rsidR="00097D20" w:rsidRDefault="00727564" w:rsidP="00151AF9">
      <w:pPr>
        <w:pStyle w:val="Code"/>
      </w:pPr>
      <w:r>
        <w:t>...</w:t>
      </w:r>
    </w:p>
    <w:p w14:paraId="0D864830" w14:textId="77777777" w:rsidR="00097D20" w:rsidRDefault="00097D20" w:rsidP="00151AF9">
      <w:pPr>
        <w:pStyle w:val="Code"/>
      </w:pPr>
    </w:p>
    <w:p w14:paraId="738C07F7" w14:textId="77777777" w:rsidR="00097D20" w:rsidRDefault="00727564" w:rsidP="00151AF9">
      <w:pPr>
        <w:pStyle w:val="Code"/>
      </w:pPr>
      <w:r>
        <w:t>db.Transaction = myTransaction;</w:t>
      </w:r>
    </w:p>
    <w:p w14:paraId="5E1A8737" w14:textId="77777777" w:rsidR="00097D20" w:rsidRDefault="00727564" w:rsidP="00151AF9">
      <w:pPr>
        <w:pStyle w:val="Code"/>
      </w:pPr>
      <w:r>
        <w:t>db.SubmitChanges();</w:t>
      </w:r>
    </w:p>
    <w:p w14:paraId="3AC225D1" w14:textId="77777777" w:rsidR="00727564" w:rsidRDefault="00727564" w:rsidP="00151AF9">
      <w:pPr>
        <w:pStyle w:val="Code"/>
      </w:pPr>
      <w:r>
        <w:t xml:space="preserve">db.Transaction = </w:t>
      </w:r>
      <w:r w:rsidRPr="00BB5F44">
        <w:rPr>
          <w:color w:val="0000FF"/>
        </w:rPr>
        <w:t>null</w:t>
      </w:r>
      <w:r>
        <w:t>;</w:t>
      </w:r>
    </w:p>
    <w:p w14:paraId="45319ECA" w14:textId="77777777" w:rsidR="00097D20" w:rsidRDefault="00097D20" w:rsidP="00151AF9">
      <w:pPr>
        <w:pStyle w:val="Code"/>
      </w:pPr>
    </w:p>
    <w:p w14:paraId="1BA57963" w14:textId="77777777" w:rsidR="0098580D" w:rsidRDefault="0098580D" w:rsidP="00960224">
      <w:pPr>
        <w:pStyle w:val="Text"/>
      </w:pPr>
    </w:p>
    <w:p w14:paraId="362E81D0" w14:textId="77777777" w:rsidR="0098580D" w:rsidRPr="0098580D" w:rsidRDefault="0098580D" w:rsidP="0098580D">
      <w:pPr>
        <w:pStyle w:val="Code"/>
        <w:rPr>
          <w:rStyle w:val="MultilanguageMarkerAuto"/>
        </w:rPr>
      </w:pPr>
      <w:r w:rsidRPr="0098580D">
        <w:rPr>
          <w:rStyle w:val="MultilanguageMarkerAuto"/>
        </w:rPr>
        <w:t>[Visual Basic]</w:t>
      </w:r>
    </w:p>
    <w:p w14:paraId="3136E0E7" w14:textId="77777777" w:rsidR="0098580D" w:rsidRDefault="0098580D" w:rsidP="0098580D">
      <w:pPr>
        <w:pStyle w:val="Code"/>
      </w:pPr>
      <w:r w:rsidRPr="0016747A">
        <w:rPr>
          <w:color w:val="3333FF"/>
        </w:rPr>
        <w:t>Dim</w:t>
      </w:r>
      <w:r w:rsidRPr="0016747A">
        <w:t xml:space="preserve"> db </w:t>
      </w:r>
      <w:r w:rsidRPr="0016747A">
        <w:rPr>
          <w:color w:val="3333FF"/>
        </w:rPr>
        <w:t>As</w:t>
      </w:r>
      <w:r w:rsidRPr="0016747A">
        <w:t xml:space="preserve"> </w:t>
      </w:r>
      <w:r w:rsidRPr="00BB5F44">
        <w:rPr>
          <w:color w:val="008080"/>
        </w:rPr>
        <w:t>IDbTransaction</w:t>
      </w:r>
      <w:r>
        <w:t xml:space="preserve"> = con.BeginTransaction()</w:t>
      </w:r>
    </w:p>
    <w:p w14:paraId="215EDDAE" w14:textId="77777777" w:rsidR="0098580D" w:rsidRDefault="0098580D" w:rsidP="0098580D">
      <w:pPr>
        <w:pStyle w:val="Code"/>
      </w:pPr>
      <w:r>
        <w:t>...</w:t>
      </w:r>
    </w:p>
    <w:p w14:paraId="4F6B14EE" w14:textId="77777777" w:rsidR="0098580D" w:rsidRDefault="0098580D" w:rsidP="0098580D">
      <w:pPr>
        <w:pStyle w:val="Code"/>
      </w:pPr>
    </w:p>
    <w:p w14:paraId="5A0EDB8E" w14:textId="77777777" w:rsidR="0098580D" w:rsidRDefault="0098580D" w:rsidP="0098580D">
      <w:pPr>
        <w:pStyle w:val="Code"/>
      </w:pPr>
      <w:r>
        <w:t>db.Transaction = myTransaction</w:t>
      </w:r>
    </w:p>
    <w:p w14:paraId="0709C269" w14:textId="77777777" w:rsidR="0098580D" w:rsidRDefault="0098580D" w:rsidP="0098580D">
      <w:pPr>
        <w:pStyle w:val="Code"/>
      </w:pPr>
      <w:r>
        <w:t>db.SubmitChanges()</w:t>
      </w:r>
    </w:p>
    <w:p w14:paraId="1C73F83C" w14:textId="77777777" w:rsidR="0098580D" w:rsidRDefault="0098580D" w:rsidP="0098580D">
      <w:pPr>
        <w:pStyle w:val="Code"/>
      </w:pPr>
      <w:r>
        <w:t xml:space="preserve">db.Transaction = </w:t>
      </w:r>
      <w:r>
        <w:rPr>
          <w:color w:val="0000FF"/>
        </w:rPr>
        <w:t>Nothing</w:t>
      </w:r>
    </w:p>
    <w:p w14:paraId="2806D138" w14:textId="77777777" w:rsidR="0098580D" w:rsidRDefault="0098580D" w:rsidP="0098580D">
      <w:pPr>
        <w:pStyle w:val="Code"/>
      </w:pPr>
    </w:p>
    <w:p w14:paraId="28950665" w14:textId="77777777" w:rsidR="0098580D" w:rsidRDefault="0098580D" w:rsidP="00960224">
      <w:pPr>
        <w:pStyle w:val="Text"/>
      </w:pPr>
    </w:p>
    <w:p w14:paraId="78231B3E" w14:textId="77777777" w:rsidR="00727564" w:rsidRPr="00960224" w:rsidRDefault="00727564" w:rsidP="00960224">
      <w:pPr>
        <w:pStyle w:val="Text"/>
      </w:pPr>
      <w:r w:rsidRPr="00960224">
        <w:t xml:space="preserve">Whenever a </w:t>
      </w:r>
      <w:r w:rsidRPr="00002CE9">
        <w:rPr>
          <w:rStyle w:val="CodeEmbedded"/>
        </w:rPr>
        <w:t>Transaction</w:t>
      </w:r>
      <w:r w:rsidRPr="00960224">
        <w:t xml:space="preserve"> is set, the </w:t>
      </w:r>
      <w:r w:rsidRPr="00002CE9">
        <w:rPr>
          <w:rStyle w:val="CodeEmbedded"/>
        </w:rPr>
        <w:t>DataContext</w:t>
      </w:r>
      <w:r w:rsidRPr="00960224">
        <w:t xml:space="preserve"> will use it whenever i</w:t>
      </w:r>
      <w:r w:rsidR="00205925" w:rsidRPr="00960224">
        <w:t>t</w:t>
      </w:r>
      <w:r w:rsidRPr="00960224">
        <w:t xml:space="preserve"> issues a query or executes a command. Don</w:t>
      </w:r>
      <w:r w:rsidR="00771424">
        <w:t>'</w:t>
      </w:r>
      <w:r w:rsidRPr="00960224">
        <w:t xml:space="preserve">t forget to assign the property back to </w:t>
      </w:r>
      <w:r w:rsidRPr="00097D20">
        <w:rPr>
          <w:rStyle w:val="CodeEmbedded"/>
        </w:rPr>
        <w:t>null</w:t>
      </w:r>
      <w:r w:rsidRPr="00960224">
        <w:t xml:space="preserve"> when you are done.</w:t>
      </w:r>
    </w:p>
    <w:p w14:paraId="75D90F75" w14:textId="77777777" w:rsidR="00727564" w:rsidRPr="00960224" w:rsidRDefault="00727564" w:rsidP="00960224">
      <w:pPr>
        <w:pStyle w:val="Text"/>
      </w:pPr>
      <w:r w:rsidRPr="00960224">
        <w:t xml:space="preserve">However, the preferred method of doing transactions </w:t>
      </w:r>
      <w:r w:rsidR="00142FF8" w:rsidRPr="00960224">
        <w:t xml:space="preserve">with </w:t>
      </w:r>
      <w:r w:rsidRPr="00960224">
        <w:t>the</w:t>
      </w:r>
      <w:r w:rsidR="00142FF8" w:rsidRPr="00960224">
        <w:t xml:space="preserve"> .NET</w:t>
      </w:r>
      <w:r w:rsidRPr="00960224">
        <w:t xml:space="preserve"> </w:t>
      </w:r>
      <w:r w:rsidR="00097D20">
        <w:t>F</w:t>
      </w:r>
      <w:r w:rsidR="008B1503" w:rsidRPr="00960224">
        <w:t xml:space="preserve">ramework </w:t>
      </w:r>
      <w:r w:rsidR="00142FF8" w:rsidRPr="00960224">
        <w:t xml:space="preserve"> </w:t>
      </w:r>
      <w:r w:rsidRPr="00960224">
        <w:t xml:space="preserve">is to use the </w:t>
      </w:r>
      <w:r w:rsidRPr="00002CE9">
        <w:rPr>
          <w:rStyle w:val="CodeEmbedded"/>
        </w:rPr>
        <w:t>TransactionScope</w:t>
      </w:r>
      <w:r w:rsidRPr="00960224">
        <w:t xml:space="preserve"> object. It allows you to make distributed transactions that work across databases and other memory resident resource managers. The idea is that transaction scopes start cheap, only promoting themselves to full on distributed transaction when </w:t>
      </w:r>
      <w:r w:rsidR="00D9752A" w:rsidRPr="00960224">
        <w:t xml:space="preserve">they </w:t>
      </w:r>
      <w:r w:rsidRPr="00960224">
        <w:t>actually do refer to multiple databases or multiple connection</w:t>
      </w:r>
      <w:r w:rsidR="00D9752A" w:rsidRPr="00960224">
        <w:t>s</w:t>
      </w:r>
      <w:r w:rsidRPr="00960224">
        <w:t xml:space="preserve"> with</w:t>
      </w:r>
      <w:r w:rsidR="00D9752A" w:rsidRPr="00960224">
        <w:t>in</w:t>
      </w:r>
      <w:r w:rsidRPr="00960224">
        <w:t xml:space="preserve"> the scope of the transaction. </w:t>
      </w:r>
    </w:p>
    <w:p w14:paraId="2332F7F6" w14:textId="77777777" w:rsidR="00097D20" w:rsidRPr="0098580D" w:rsidRDefault="0098580D" w:rsidP="00151AF9">
      <w:pPr>
        <w:pStyle w:val="Code"/>
        <w:rPr>
          <w:rStyle w:val="MultilanguageMarkerAuto"/>
        </w:rPr>
      </w:pPr>
      <w:r w:rsidRPr="0098580D">
        <w:rPr>
          <w:rStyle w:val="MultilanguageMarkerAuto"/>
        </w:rPr>
        <w:t>[C#]</w:t>
      </w:r>
    </w:p>
    <w:p w14:paraId="755F66F7" w14:textId="77777777" w:rsidR="00097D20" w:rsidRDefault="00727564" w:rsidP="00151AF9">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t>()) {</w:t>
      </w:r>
    </w:p>
    <w:p w14:paraId="67FE0053" w14:textId="77777777" w:rsidR="00097D20" w:rsidRDefault="00151AF9" w:rsidP="00151AF9">
      <w:pPr>
        <w:pStyle w:val="Code"/>
      </w:pPr>
      <w:r>
        <w:tab/>
      </w:r>
      <w:r w:rsidR="00727564">
        <w:t>db.SubmitChanges();</w:t>
      </w:r>
    </w:p>
    <w:p w14:paraId="165F4DE4" w14:textId="77777777" w:rsidR="00097D20" w:rsidRDefault="00151AF9" w:rsidP="00151AF9">
      <w:pPr>
        <w:pStyle w:val="Code"/>
      </w:pPr>
      <w:r>
        <w:tab/>
      </w:r>
      <w:r w:rsidR="00727564">
        <w:t>ts.Complete();</w:t>
      </w:r>
    </w:p>
    <w:p w14:paraId="613BE038" w14:textId="77777777" w:rsidR="00727564" w:rsidRDefault="00727564" w:rsidP="00151AF9">
      <w:pPr>
        <w:pStyle w:val="Code"/>
      </w:pPr>
      <w:r>
        <w:t>}</w:t>
      </w:r>
    </w:p>
    <w:p w14:paraId="5115AD9E" w14:textId="77777777" w:rsidR="00097D20" w:rsidRDefault="00097D20" w:rsidP="00151AF9">
      <w:pPr>
        <w:pStyle w:val="Code"/>
      </w:pPr>
    </w:p>
    <w:p w14:paraId="47B2681B" w14:textId="77777777" w:rsidR="0098580D" w:rsidRDefault="0098580D" w:rsidP="0098580D">
      <w:pPr>
        <w:pStyle w:val="Text"/>
      </w:pPr>
    </w:p>
    <w:p w14:paraId="2250A841" w14:textId="77777777" w:rsidR="0098580D" w:rsidRPr="00FB24F2" w:rsidRDefault="00FB24F2" w:rsidP="00151AF9">
      <w:pPr>
        <w:pStyle w:val="Code"/>
        <w:rPr>
          <w:rStyle w:val="MultilanguageMarkerAuto"/>
        </w:rPr>
      </w:pPr>
      <w:r w:rsidRPr="00FB24F2">
        <w:rPr>
          <w:rStyle w:val="MultilanguageMarkerAuto"/>
        </w:rPr>
        <w:t>[Visual Basic]</w:t>
      </w:r>
    </w:p>
    <w:p w14:paraId="0B53944B" w14:textId="77777777" w:rsidR="00FB24F2" w:rsidRDefault="00FB24F2" w:rsidP="00FB24F2">
      <w:pPr>
        <w:pStyle w:val="Code"/>
      </w:pPr>
      <w:r>
        <w:rPr>
          <w:color w:val="0000FF"/>
        </w:rPr>
        <w:t xml:space="preserve">Using </w:t>
      </w:r>
      <w:r>
        <w:t xml:space="preserve">ts </w:t>
      </w:r>
      <w:r w:rsidRPr="00AB23B9">
        <w:rPr>
          <w:color w:val="3333FF"/>
        </w:rPr>
        <w:t>As</w:t>
      </w:r>
      <w:r>
        <w:t xml:space="preserve"> </w:t>
      </w:r>
      <w:r>
        <w:rPr>
          <w:color w:val="008080"/>
        </w:rPr>
        <w:t>TransactionScope</w:t>
      </w:r>
      <w:r>
        <w:t xml:space="preserve">= </w:t>
      </w:r>
      <w:r>
        <w:rPr>
          <w:color w:val="0000FF"/>
        </w:rPr>
        <w:t>New</w:t>
      </w:r>
      <w:r>
        <w:t xml:space="preserve"> </w:t>
      </w:r>
      <w:r>
        <w:rPr>
          <w:color w:val="008080"/>
        </w:rPr>
        <w:t>TransactionScope</w:t>
      </w:r>
      <w:r>
        <w:t>()</w:t>
      </w:r>
    </w:p>
    <w:p w14:paraId="206CAA16" w14:textId="77777777" w:rsidR="00FB24F2" w:rsidRDefault="00FB24F2" w:rsidP="00FB24F2">
      <w:pPr>
        <w:pStyle w:val="Code"/>
      </w:pPr>
      <w:r>
        <w:tab/>
        <w:t>db.SubmitChanges()</w:t>
      </w:r>
    </w:p>
    <w:p w14:paraId="03C5C13F" w14:textId="77777777" w:rsidR="00FB24F2" w:rsidRDefault="00FB24F2" w:rsidP="00FB24F2">
      <w:pPr>
        <w:pStyle w:val="Code"/>
      </w:pPr>
      <w:r>
        <w:tab/>
        <w:t>ts.Complete()</w:t>
      </w:r>
    </w:p>
    <w:p w14:paraId="54934AA7" w14:textId="77777777" w:rsidR="00FB24F2" w:rsidRDefault="00FB24F2" w:rsidP="00FB24F2">
      <w:pPr>
        <w:pStyle w:val="Code"/>
      </w:pPr>
      <w:r w:rsidRPr="00AB23B9">
        <w:rPr>
          <w:color w:val="3333FF"/>
        </w:rPr>
        <w:t>End Using</w:t>
      </w:r>
    </w:p>
    <w:p w14:paraId="31A3CE6C" w14:textId="77777777" w:rsidR="0098580D" w:rsidRDefault="0098580D" w:rsidP="00151AF9">
      <w:pPr>
        <w:pStyle w:val="Code"/>
      </w:pPr>
    </w:p>
    <w:p w14:paraId="7432D255" w14:textId="77777777" w:rsidR="00FB24F2" w:rsidRDefault="00FB24F2" w:rsidP="00FB24F2">
      <w:pPr>
        <w:pStyle w:val="Text"/>
      </w:pPr>
    </w:p>
    <w:p w14:paraId="5CBC038F" w14:textId="77777777" w:rsidR="00727564" w:rsidRDefault="009526D9" w:rsidP="00960224">
      <w:pPr>
        <w:pStyle w:val="Heading6"/>
      </w:pPr>
      <w:r>
        <w:t xml:space="preserve">6.2.1 </w:t>
      </w:r>
      <w:r w:rsidR="00422098">
        <w:t>Exe</w:t>
      </w:r>
      <w:r w:rsidR="00FD1C53">
        <w:t>cuting SQL statements directly</w:t>
      </w:r>
    </w:p>
    <w:p w14:paraId="33E16861" w14:textId="77777777" w:rsidR="00727564" w:rsidRPr="00960224" w:rsidRDefault="00727564" w:rsidP="00960224">
      <w:pPr>
        <w:pStyle w:val="Text"/>
      </w:pPr>
      <w:r w:rsidRPr="00960224">
        <w:t xml:space="preserve">Connections and transactions are not the only way you can interoperate with ADO.NET. You might find that in some cases the query or submit changes facility of the </w:t>
      </w:r>
      <w:r w:rsidRPr="00002CE9">
        <w:rPr>
          <w:rStyle w:val="CodeEmbedded"/>
        </w:rPr>
        <w:t>DataContext</w:t>
      </w:r>
      <w:r w:rsidRPr="00960224">
        <w:t xml:space="preserve"> is insufficient for the specialized task you may want to perform. In these circumstances it is possible to use the </w:t>
      </w:r>
      <w:r w:rsidRPr="00002CE9">
        <w:rPr>
          <w:rStyle w:val="CodeEmbedded"/>
        </w:rPr>
        <w:t>DataContext</w:t>
      </w:r>
      <w:r w:rsidRPr="00960224">
        <w:t xml:space="preserve"> to issue raw SQL commands directly to the database.</w:t>
      </w:r>
    </w:p>
    <w:bookmarkEnd w:id="841"/>
    <w:p w14:paraId="696E2C80" w14:textId="77777777" w:rsidR="00727564" w:rsidRPr="00002CE9" w:rsidRDefault="00727564" w:rsidP="00960224">
      <w:pPr>
        <w:pStyle w:val="Text"/>
        <w:rPr>
          <w:rStyle w:val="CodeEmbedded"/>
        </w:rPr>
      </w:pPr>
      <w:r w:rsidRPr="00960224">
        <w:t xml:space="preserve">The </w:t>
      </w:r>
      <w:r w:rsidRPr="00002CE9">
        <w:rPr>
          <w:rStyle w:val="CodeEmbedded"/>
        </w:rPr>
        <w:t>ExecuteQuery()</w:t>
      </w:r>
      <w:r w:rsidRPr="00960224">
        <w:t xml:space="preserve"> method lets you execute a raw SQL query and converts the result of your query directly into objects. For example, assuming that the data for the </w:t>
      </w:r>
      <w:r w:rsidRPr="00002CE9">
        <w:rPr>
          <w:rStyle w:val="CodeEmbedded"/>
        </w:rPr>
        <w:t>Customer</w:t>
      </w:r>
      <w:r w:rsidRPr="00960224">
        <w:t xml:space="preserve"> class is spread over two tables </w:t>
      </w:r>
      <w:r w:rsidRPr="00002CE9">
        <w:rPr>
          <w:rStyle w:val="CodeEmbedded"/>
        </w:rPr>
        <w:t>customer1</w:t>
      </w:r>
      <w:r w:rsidRPr="00960224">
        <w:t xml:space="preserve"> and </w:t>
      </w:r>
      <w:r w:rsidRPr="00002CE9">
        <w:rPr>
          <w:rStyle w:val="CodeEmbedded"/>
        </w:rPr>
        <w:t>customer2</w:t>
      </w:r>
      <w:r w:rsidRPr="00960224">
        <w:t xml:space="preserve">, the following query returns a sequence of </w:t>
      </w:r>
      <w:r w:rsidRPr="00002CE9">
        <w:rPr>
          <w:rStyle w:val="CodeEmbedded"/>
        </w:rPr>
        <w:t>Customer</w:t>
      </w:r>
      <w:r w:rsidRPr="00960224">
        <w:t xml:space="preserve"> objects.</w:t>
      </w:r>
    </w:p>
    <w:p w14:paraId="42AE0D7B" w14:textId="77777777" w:rsidR="00B16095" w:rsidRPr="00A769EF" w:rsidRDefault="00A769EF" w:rsidP="00151AF9">
      <w:pPr>
        <w:pStyle w:val="Code"/>
        <w:rPr>
          <w:rStyle w:val="MultilanguageMarkerAuto"/>
        </w:rPr>
      </w:pPr>
      <w:r w:rsidRPr="00A769EF">
        <w:rPr>
          <w:rStyle w:val="MultilanguageMarkerAuto"/>
        </w:rPr>
        <w:t>[C#]</w:t>
      </w:r>
    </w:p>
    <w:p w14:paraId="2A47FF80" w14:textId="77777777" w:rsidR="00B16095" w:rsidRDefault="00727564" w:rsidP="00151AF9">
      <w:pPr>
        <w:pStyle w:val="Code"/>
      </w:pPr>
      <w:r w:rsidRPr="00034BE6">
        <w:rPr>
          <w:color w:val="008080"/>
        </w:rPr>
        <w:t>IEnumerable</w:t>
      </w:r>
      <w:r w:rsidRPr="00034BE6">
        <w:t>&lt;</w:t>
      </w:r>
      <w:r w:rsidRPr="00034BE6">
        <w:rPr>
          <w:color w:val="008080"/>
        </w:rPr>
        <w:t>Customer</w:t>
      </w:r>
      <w:r w:rsidRPr="00034BE6">
        <w:t>&gt;</w:t>
      </w:r>
      <w:r w:rsidR="00151AF9">
        <w:t xml:space="preserve"> results = </w:t>
      </w:r>
      <w:r>
        <w:t>db.ExecuteQuery&lt;</w:t>
      </w:r>
      <w:r>
        <w:rPr>
          <w:color w:val="008080"/>
        </w:rPr>
        <w:t>Customer</w:t>
      </w:r>
      <w:r>
        <w:t>&gt;(</w:t>
      </w:r>
    </w:p>
    <w:p w14:paraId="2721A6D8" w14:textId="77777777" w:rsidR="00B16095" w:rsidRPr="00B16095" w:rsidRDefault="00151AF9" w:rsidP="00151AF9">
      <w:pPr>
        <w:pStyle w:val="Code"/>
      </w:pPr>
      <w:r>
        <w:tab/>
      </w:r>
      <w:r w:rsidR="00727564">
        <w:rPr>
          <w:color w:val="800000"/>
        </w:rPr>
        <w:t>@"select c1.custid as CustomerID, c2.custName as ContactName</w:t>
      </w:r>
    </w:p>
    <w:p w14:paraId="510A8209" w14:textId="77777777" w:rsidR="00B16095" w:rsidRDefault="00096539" w:rsidP="00151AF9">
      <w:pPr>
        <w:pStyle w:val="Code"/>
      </w:pPr>
      <w:r>
        <w:rPr>
          <w:color w:val="800000"/>
        </w:rPr>
        <w:tab/>
      </w:r>
      <w:r>
        <w:rPr>
          <w:color w:val="800000"/>
        </w:rPr>
        <w:tab/>
      </w:r>
      <w:r w:rsidR="00727564">
        <w:rPr>
          <w:color w:val="800000"/>
        </w:rPr>
        <w:t>from customer1 as c1, customer2 as c2</w:t>
      </w:r>
    </w:p>
    <w:p w14:paraId="1B2B7DBF" w14:textId="77777777" w:rsidR="00B16095" w:rsidRDefault="00096539" w:rsidP="00151AF9">
      <w:pPr>
        <w:pStyle w:val="Code"/>
      </w:pPr>
      <w:r>
        <w:tab/>
      </w:r>
      <w:r>
        <w:tab/>
      </w:r>
      <w:r w:rsidR="00727564">
        <w:rPr>
          <w:color w:val="800000"/>
        </w:rPr>
        <w:t>where c1.custid = c2.custid"</w:t>
      </w:r>
    </w:p>
    <w:p w14:paraId="6E83C021" w14:textId="77777777" w:rsidR="00727564" w:rsidRDefault="00727564" w:rsidP="00151AF9">
      <w:pPr>
        <w:pStyle w:val="Code"/>
      </w:pPr>
      <w:r>
        <w:t>);</w:t>
      </w:r>
    </w:p>
    <w:p w14:paraId="4F6EB796" w14:textId="77777777" w:rsidR="00B16095" w:rsidRDefault="00B16095" w:rsidP="00151AF9">
      <w:pPr>
        <w:pStyle w:val="Code"/>
      </w:pPr>
    </w:p>
    <w:p w14:paraId="6585CA3C" w14:textId="77777777" w:rsidR="00A769EF" w:rsidRDefault="00A769EF" w:rsidP="00960224">
      <w:pPr>
        <w:pStyle w:val="Text"/>
      </w:pPr>
    </w:p>
    <w:p w14:paraId="58AC4A58" w14:textId="77777777" w:rsidR="00A769EF" w:rsidRPr="00A769EF" w:rsidRDefault="00A769EF" w:rsidP="00A769EF">
      <w:pPr>
        <w:pStyle w:val="Code"/>
        <w:rPr>
          <w:rStyle w:val="MultilanguageMarkerAuto"/>
        </w:rPr>
      </w:pPr>
      <w:r w:rsidRPr="00A769EF">
        <w:rPr>
          <w:rStyle w:val="MultilanguageMarkerAuto"/>
        </w:rPr>
        <w:t>[Visual Basic]</w:t>
      </w:r>
    </w:p>
    <w:p w14:paraId="64ACF70C" w14:textId="77777777" w:rsidR="00A769EF" w:rsidRDefault="00A769EF" w:rsidP="00A769EF">
      <w:pPr>
        <w:pStyle w:val="Code"/>
      </w:pPr>
      <w:r w:rsidRPr="00AB23B9">
        <w:rPr>
          <w:color w:val="3333FF"/>
        </w:rPr>
        <w:t>Dim</w:t>
      </w:r>
      <w:r>
        <w:rPr>
          <w:color w:val="008080"/>
        </w:rPr>
        <w:t xml:space="preserve"> </w:t>
      </w:r>
      <w:r>
        <w:t xml:space="preserve">results </w:t>
      </w:r>
      <w:r w:rsidRPr="00AB23B9">
        <w:rPr>
          <w:color w:val="3333FF"/>
        </w:rPr>
        <w:t>As</w:t>
      </w:r>
      <w:r>
        <w:t xml:space="preserve"> </w:t>
      </w:r>
      <w:r w:rsidRPr="00034BE6">
        <w:rPr>
          <w:color w:val="008080"/>
        </w:rPr>
        <w:t>IEnumerable</w:t>
      </w:r>
      <w:r>
        <w:t>(</w:t>
      </w:r>
      <w:r w:rsidRPr="00AB23B9">
        <w:rPr>
          <w:color w:val="3333FF"/>
        </w:rPr>
        <w:t>Of</w:t>
      </w:r>
      <w:r>
        <w:t xml:space="preserve"> </w:t>
      </w:r>
      <w:r w:rsidRPr="00034BE6">
        <w:rPr>
          <w:color w:val="008080"/>
        </w:rPr>
        <w:t>Customer</w:t>
      </w:r>
      <w:r>
        <w:t>) =</w:t>
      </w:r>
      <w:r>
        <w:rPr>
          <w:color w:val="008080"/>
        </w:rPr>
        <w:t xml:space="preserve"> _</w:t>
      </w:r>
    </w:p>
    <w:p w14:paraId="5A8E6279" w14:textId="77777777" w:rsidR="00A769EF" w:rsidRDefault="00A769EF" w:rsidP="00A769EF">
      <w:pPr>
        <w:pStyle w:val="Code"/>
      </w:pPr>
      <w:r>
        <w:t xml:space="preserve">          db.ExecuteQuery(</w:t>
      </w:r>
      <w:r w:rsidRPr="00AB23B9">
        <w:rPr>
          <w:color w:val="3333FF"/>
        </w:rPr>
        <w:t>Of</w:t>
      </w:r>
      <w:r>
        <w:t xml:space="preserve"> </w:t>
      </w:r>
      <w:r w:rsidRPr="00034BE6">
        <w:rPr>
          <w:color w:val="008080"/>
        </w:rPr>
        <w:t>Customer</w:t>
      </w:r>
      <w:r>
        <w:t>)( _</w:t>
      </w:r>
    </w:p>
    <w:p w14:paraId="23649101" w14:textId="77777777" w:rsidR="00A769EF" w:rsidRDefault="00A769EF" w:rsidP="00A769EF">
      <w:pPr>
        <w:pStyle w:val="Code"/>
        <w:rPr>
          <w:color w:val="800000"/>
        </w:rPr>
      </w:pPr>
      <w:r>
        <w:t xml:space="preserve">        </w:t>
      </w:r>
      <w:r>
        <w:rPr>
          <w:color w:val="800000"/>
        </w:rPr>
        <w:t xml:space="preserve">  "select c1.custid as CustomerID, "</w:t>
      </w:r>
      <w:r w:rsidRPr="00AB23B9">
        <w:rPr>
          <w:color w:val="000000"/>
        </w:rPr>
        <w:t xml:space="preserve"> &amp; _</w:t>
      </w:r>
    </w:p>
    <w:p w14:paraId="641B8D0E" w14:textId="77777777" w:rsidR="00A769EF" w:rsidRDefault="00A769EF" w:rsidP="00A769EF">
      <w:pPr>
        <w:pStyle w:val="Code"/>
        <w:rPr>
          <w:color w:val="800000"/>
        </w:rPr>
      </w:pPr>
      <w:r>
        <w:rPr>
          <w:color w:val="800000"/>
        </w:rPr>
        <w:tab/>
        <w:t xml:space="preserve">       "c2.custName as ContactName "</w:t>
      </w:r>
      <w:r w:rsidRPr="00AB23B9">
        <w:rPr>
          <w:color w:val="000000"/>
        </w:rPr>
        <w:t xml:space="preserve"> &amp; _</w:t>
      </w:r>
    </w:p>
    <w:p w14:paraId="0FFF4D0C" w14:textId="77777777" w:rsidR="00A769EF" w:rsidRDefault="00A769EF" w:rsidP="00A769EF">
      <w:pPr>
        <w:pStyle w:val="Code"/>
        <w:rPr>
          <w:color w:val="800000"/>
        </w:rPr>
      </w:pPr>
      <w:r>
        <w:rPr>
          <w:color w:val="800000"/>
        </w:rPr>
        <w:tab/>
      </w:r>
      <w:r>
        <w:rPr>
          <w:color w:val="800000"/>
        </w:rPr>
        <w:tab/>
      </w:r>
      <w:r>
        <w:rPr>
          <w:color w:val="800000"/>
        </w:rPr>
        <w:tab/>
        <w:t xml:space="preserve"> "from customer1 as c1, customer2 as c2 "</w:t>
      </w:r>
      <w:r w:rsidRPr="00AB23B9">
        <w:rPr>
          <w:color w:val="000000"/>
        </w:rPr>
        <w:t>&amp; _</w:t>
      </w:r>
    </w:p>
    <w:p w14:paraId="503B7B9B" w14:textId="77777777" w:rsidR="00A769EF" w:rsidRDefault="00A769EF" w:rsidP="00A769EF">
      <w:pPr>
        <w:pStyle w:val="Code"/>
      </w:pPr>
      <w:r>
        <w:rPr>
          <w:color w:val="800000"/>
        </w:rPr>
        <w:tab/>
      </w:r>
      <w:r>
        <w:tab/>
      </w:r>
      <w:r>
        <w:tab/>
        <w:t xml:space="preserve"> </w:t>
      </w:r>
      <w:r>
        <w:rPr>
          <w:color w:val="800000"/>
        </w:rPr>
        <w:t>"where c1.custid = c2.custid"</w:t>
      </w:r>
      <w:r w:rsidRPr="00AB23B9">
        <w:t xml:space="preserve"> )</w:t>
      </w:r>
    </w:p>
    <w:p w14:paraId="1501D6A2" w14:textId="77777777" w:rsidR="00A769EF" w:rsidRDefault="00A769EF" w:rsidP="00A769EF">
      <w:pPr>
        <w:pStyle w:val="Code"/>
      </w:pPr>
    </w:p>
    <w:p w14:paraId="0293B8DB" w14:textId="77777777" w:rsidR="00A769EF" w:rsidRDefault="00A769EF" w:rsidP="00960224">
      <w:pPr>
        <w:pStyle w:val="Text"/>
      </w:pPr>
    </w:p>
    <w:p w14:paraId="78275F47" w14:textId="77777777" w:rsidR="00727564" w:rsidRPr="00960224" w:rsidRDefault="00727564" w:rsidP="00960224">
      <w:pPr>
        <w:pStyle w:val="Text"/>
      </w:pPr>
      <w:r w:rsidRPr="00960224">
        <w:t>As long as the column names in the tabular results match column properties of you</w:t>
      </w:r>
      <w:r w:rsidR="00B16095">
        <w:t>r</w:t>
      </w:r>
      <w:r w:rsidRPr="00960224">
        <w:t xml:space="preserve"> entity class </w:t>
      </w:r>
      <w:r w:rsidR="001D066C" w:rsidRPr="00960224">
        <w:t>LINQ to SQL</w:t>
      </w:r>
      <w:r w:rsidRPr="00960224">
        <w:t xml:space="preserve"> will materialize your objects out of any SQL query.</w:t>
      </w:r>
    </w:p>
    <w:p w14:paraId="197F3011" w14:textId="77777777" w:rsidR="00727564" w:rsidRPr="00960224" w:rsidRDefault="00727564" w:rsidP="00960224">
      <w:pPr>
        <w:pStyle w:val="Text"/>
      </w:pPr>
      <w:r w:rsidRPr="00960224">
        <w:t xml:space="preserve">The </w:t>
      </w:r>
      <w:r w:rsidRPr="00002CE9">
        <w:rPr>
          <w:rStyle w:val="CodeEmbedded"/>
        </w:rPr>
        <w:t>ExecuteQuery()</w:t>
      </w:r>
      <w:r w:rsidRPr="00960224">
        <w:t xml:space="preserve"> method also allows parameters. In the following code, a parameterized query is executed:</w:t>
      </w:r>
    </w:p>
    <w:p w14:paraId="3F63BD97" w14:textId="77777777" w:rsidR="00B16095" w:rsidRPr="00A769EF" w:rsidRDefault="00A769EF" w:rsidP="00151AF9">
      <w:pPr>
        <w:pStyle w:val="Code"/>
        <w:rPr>
          <w:rStyle w:val="MultilanguageMarkerAuto"/>
        </w:rPr>
      </w:pPr>
      <w:r w:rsidRPr="00A769EF">
        <w:rPr>
          <w:rStyle w:val="MultilanguageMarkerAuto"/>
        </w:rPr>
        <w:t>[C#]</w:t>
      </w:r>
    </w:p>
    <w:p w14:paraId="706D1348" w14:textId="77777777" w:rsidR="00B16095" w:rsidRDefault="00727564" w:rsidP="00151AF9">
      <w:pPr>
        <w:pStyle w:val="Code"/>
      </w:pPr>
      <w:r w:rsidRPr="00034BE6">
        <w:rPr>
          <w:color w:val="008080"/>
        </w:rPr>
        <w:t>IEnumerable</w:t>
      </w:r>
      <w:r w:rsidRPr="00034BE6">
        <w:t>&lt;</w:t>
      </w:r>
      <w:r w:rsidRPr="00034BE6">
        <w:rPr>
          <w:color w:val="008080"/>
        </w:rPr>
        <w:t>Customer</w:t>
      </w:r>
      <w:r w:rsidRPr="00034BE6">
        <w:t>&gt;</w:t>
      </w:r>
      <w:r>
        <w:t xml:space="preserve"> results = db.ExecuteQuery&lt;</w:t>
      </w:r>
      <w:r>
        <w:rPr>
          <w:color w:val="008080"/>
        </w:rPr>
        <w:t>Customer</w:t>
      </w:r>
      <w:r>
        <w:t>&gt;(</w:t>
      </w:r>
    </w:p>
    <w:p w14:paraId="2389B1A9" w14:textId="77777777" w:rsidR="00B16095" w:rsidRPr="00B16095" w:rsidRDefault="00151AF9" w:rsidP="00151AF9">
      <w:pPr>
        <w:pStyle w:val="Code"/>
      </w:pPr>
      <w:r>
        <w:tab/>
      </w:r>
      <w:r w:rsidR="00771424">
        <w:rPr>
          <w:color w:val="800000"/>
        </w:rPr>
        <w:t>"</w:t>
      </w:r>
      <w:r w:rsidR="00727564">
        <w:rPr>
          <w:color w:val="800000"/>
        </w:rPr>
        <w:t>select contactname from customers where city = {0}</w:t>
      </w:r>
      <w:r w:rsidR="00771424">
        <w:rPr>
          <w:color w:val="800000"/>
        </w:rPr>
        <w:t>"</w:t>
      </w:r>
      <w:r w:rsidR="00727564" w:rsidRPr="00034BE6">
        <w:t>,</w:t>
      </w:r>
    </w:p>
    <w:p w14:paraId="747167A6" w14:textId="77777777" w:rsidR="00B16095" w:rsidRPr="00B16095" w:rsidRDefault="00151AF9" w:rsidP="00151AF9">
      <w:pPr>
        <w:pStyle w:val="Code"/>
      </w:pPr>
      <w:r>
        <w:rPr>
          <w:color w:val="800000"/>
        </w:rPr>
        <w:tab/>
      </w:r>
      <w:r w:rsidR="00771424">
        <w:rPr>
          <w:color w:val="800000"/>
        </w:rPr>
        <w:t>"</w:t>
      </w:r>
      <w:r w:rsidR="00727564">
        <w:rPr>
          <w:color w:val="800000"/>
        </w:rPr>
        <w:t>London</w:t>
      </w:r>
      <w:r w:rsidR="00771424">
        <w:rPr>
          <w:color w:val="800000"/>
        </w:rPr>
        <w:t>"</w:t>
      </w:r>
    </w:p>
    <w:p w14:paraId="3DA2418B" w14:textId="77777777" w:rsidR="00727564" w:rsidRDefault="00727564" w:rsidP="00151AF9">
      <w:pPr>
        <w:pStyle w:val="Code"/>
      </w:pPr>
      <w:r>
        <w:t>);</w:t>
      </w:r>
    </w:p>
    <w:p w14:paraId="14B93D1A" w14:textId="77777777" w:rsidR="00B16095" w:rsidRDefault="00B16095" w:rsidP="00151AF9">
      <w:pPr>
        <w:pStyle w:val="Code"/>
      </w:pPr>
    </w:p>
    <w:p w14:paraId="2169CC7D" w14:textId="77777777" w:rsidR="00A769EF" w:rsidRDefault="00A769EF" w:rsidP="00960224">
      <w:pPr>
        <w:pStyle w:val="Text"/>
      </w:pPr>
    </w:p>
    <w:p w14:paraId="72D69A2B" w14:textId="77777777" w:rsidR="00A769EF" w:rsidRPr="00A769EF" w:rsidRDefault="00A769EF" w:rsidP="00A769EF">
      <w:pPr>
        <w:pStyle w:val="Code"/>
        <w:rPr>
          <w:rStyle w:val="MultilanguageMarkerAuto"/>
        </w:rPr>
      </w:pPr>
      <w:r w:rsidRPr="00A769EF">
        <w:rPr>
          <w:rStyle w:val="MultilanguageMarkerAuto"/>
        </w:rPr>
        <w:t>[Visual Basic]</w:t>
      </w:r>
    </w:p>
    <w:p w14:paraId="2DE55DC1" w14:textId="77777777" w:rsidR="00A769EF" w:rsidRDefault="00A769EF" w:rsidP="00A769EF">
      <w:pPr>
        <w:pStyle w:val="Code"/>
      </w:pPr>
      <w:r w:rsidRPr="00AB23B9">
        <w:rPr>
          <w:color w:val="3333FF"/>
        </w:rPr>
        <w:t>Dim</w:t>
      </w:r>
      <w:r>
        <w:rPr>
          <w:color w:val="008080"/>
        </w:rPr>
        <w:t xml:space="preserve"> </w:t>
      </w:r>
      <w:r>
        <w:t xml:space="preserve">results </w:t>
      </w:r>
      <w:r w:rsidRPr="00AB23B9">
        <w:rPr>
          <w:color w:val="3333FF"/>
        </w:rPr>
        <w:t>As</w:t>
      </w:r>
      <w:r>
        <w:t xml:space="preserve"> </w:t>
      </w:r>
      <w:r w:rsidRPr="00034BE6">
        <w:rPr>
          <w:color w:val="008080"/>
        </w:rPr>
        <w:t>IEnumerable</w:t>
      </w:r>
      <w:r>
        <w:t>(</w:t>
      </w:r>
      <w:r w:rsidRPr="00AB23B9">
        <w:rPr>
          <w:color w:val="3333FF"/>
        </w:rPr>
        <w:t>Of</w:t>
      </w:r>
      <w:r>
        <w:t xml:space="preserve"> </w:t>
      </w:r>
      <w:r w:rsidRPr="00034BE6">
        <w:rPr>
          <w:color w:val="008080"/>
        </w:rPr>
        <w:t>Customer</w:t>
      </w:r>
      <w:r>
        <w:t>) =</w:t>
      </w:r>
      <w:r>
        <w:rPr>
          <w:color w:val="008080"/>
        </w:rPr>
        <w:t xml:space="preserve"> _</w:t>
      </w:r>
    </w:p>
    <w:p w14:paraId="534A91CC" w14:textId="77777777" w:rsidR="00A769EF" w:rsidRDefault="00A769EF" w:rsidP="00A769EF">
      <w:pPr>
        <w:pStyle w:val="Code"/>
      </w:pPr>
      <w:r>
        <w:t xml:space="preserve">          db.ExecuteQuery(</w:t>
      </w:r>
      <w:r w:rsidRPr="00AB23B9">
        <w:rPr>
          <w:color w:val="3333FF"/>
        </w:rPr>
        <w:t>Of</w:t>
      </w:r>
      <w:r>
        <w:t xml:space="preserve"> </w:t>
      </w:r>
      <w:r w:rsidRPr="00034BE6">
        <w:rPr>
          <w:color w:val="008080"/>
        </w:rPr>
        <w:t>Customer</w:t>
      </w:r>
      <w:r>
        <w:t>)( _</w:t>
      </w:r>
    </w:p>
    <w:p w14:paraId="6EC83365" w14:textId="77777777" w:rsidR="00A769EF" w:rsidRDefault="00A769EF" w:rsidP="00A769EF">
      <w:pPr>
        <w:pStyle w:val="Code"/>
        <w:rPr>
          <w:color w:val="800000"/>
        </w:rPr>
      </w:pPr>
      <w:r>
        <w:tab/>
        <w:t>"</w:t>
      </w:r>
      <w:r>
        <w:rPr>
          <w:color w:val="800000"/>
        </w:rPr>
        <w:t>select contactname from customers where city = {0}"</w:t>
      </w:r>
      <w:r w:rsidRPr="00034BE6">
        <w:t>,</w:t>
      </w:r>
      <w:r>
        <w:t xml:space="preserve"> _</w:t>
      </w:r>
    </w:p>
    <w:p w14:paraId="1168A64D" w14:textId="77777777" w:rsidR="00A769EF" w:rsidRDefault="00A769EF" w:rsidP="00A769EF">
      <w:pPr>
        <w:pStyle w:val="Code"/>
      </w:pPr>
      <w:r>
        <w:rPr>
          <w:color w:val="800000"/>
        </w:rPr>
        <w:tab/>
        <w:t xml:space="preserve">"London" </w:t>
      </w:r>
      <w:r>
        <w:t>)</w:t>
      </w:r>
    </w:p>
    <w:p w14:paraId="76C08E25" w14:textId="77777777" w:rsidR="00A769EF" w:rsidRDefault="00A769EF" w:rsidP="00A769EF">
      <w:pPr>
        <w:pStyle w:val="Code"/>
      </w:pPr>
    </w:p>
    <w:p w14:paraId="541A07CB" w14:textId="77777777" w:rsidR="00A769EF" w:rsidRDefault="00A769EF" w:rsidP="00960224">
      <w:pPr>
        <w:pStyle w:val="Text"/>
      </w:pPr>
    </w:p>
    <w:p w14:paraId="05A9D53C" w14:textId="77777777" w:rsidR="00727564" w:rsidRPr="00960224" w:rsidRDefault="00727564" w:rsidP="00960224">
      <w:pPr>
        <w:pStyle w:val="Text"/>
      </w:pPr>
      <w:r w:rsidRPr="00960224">
        <w:t xml:space="preserve">The parameters are expressed in the query text using the same curly notation used by </w:t>
      </w:r>
      <w:r w:rsidRPr="00002CE9">
        <w:rPr>
          <w:rStyle w:val="CodeEmbedded"/>
        </w:rPr>
        <w:t>Console.WriteLine()</w:t>
      </w:r>
      <w:r w:rsidRPr="00960224">
        <w:t xml:space="preserve"> and </w:t>
      </w:r>
      <w:r w:rsidRPr="00002CE9">
        <w:rPr>
          <w:rStyle w:val="CodeEmbedded"/>
        </w:rPr>
        <w:t>String.Format()</w:t>
      </w:r>
      <w:r w:rsidRPr="00960224">
        <w:t xml:space="preserve">. In fact, </w:t>
      </w:r>
      <w:r w:rsidRPr="00002CE9">
        <w:rPr>
          <w:rStyle w:val="CodeEmbedded"/>
        </w:rPr>
        <w:t>String.Format()</w:t>
      </w:r>
      <w:r w:rsidRPr="00960224">
        <w:t xml:space="preserve"> is actually called on the query string you provide, substituting the curly braced parameters with generated parameter names like </w:t>
      </w:r>
      <w:r w:rsidRPr="00002CE9">
        <w:rPr>
          <w:rStyle w:val="CodeEmbedded"/>
        </w:rPr>
        <w:t>@p0</w:t>
      </w:r>
      <w:r w:rsidRPr="00960224">
        <w:t xml:space="preserve">, </w:t>
      </w:r>
      <w:r w:rsidRPr="00002CE9">
        <w:rPr>
          <w:rStyle w:val="CodeEmbedded"/>
        </w:rPr>
        <w:t>@p1</w:t>
      </w:r>
      <w:r w:rsidRPr="00960224">
        <w:t xml:space="preserve"> …, </w:t>
      </w:r>
      <w:r w:rsidRPr="00002CE9">
        <w:rPr>
          <w:rStyle w:val="CodeEmbedded"/>
        </w:rPr>
        <w:t>@p(n)</w:t>
      </w:r>
      <w:r w:rsidR="00B16095" w:rsidRPr="00B16095">
        <w:t>.</w:t>
      </w:r>
    </w:p>
    <w:p w14:paraId="5F661425" w14:textId="77777777" w:rsidR="007D5E28" w:rsidRDefault="009526D9" w:rsidP="00960224">
      <w:pPr>
        <w:pStyle w:val="Heading5"/>
      </w:pPr>
      <w:bookmarkStart w:id="845" w:name="_Toc157398759"/>
      <w:bookmarkEnd w:id="840"/>
      <w:r>
        <w:t xml:space="preserve">6.3 </w:t>
      </w:r>
      <w:r w:rsidR="006825BA">
        <w:t>Change</w:t>
      </w:r>
      <w:r w:rsidR="007D5E28">
        <w:t xml:space="preserve"> Conflict Resolution</w:t>
      </w:r>
      <w:bookmarkEnd w:id="845"/>
    </w:p>
    <w:p w14:paraId="6A1FB5DE" w14:textId="77777777" w:rsidR="007D5E28" w:rsidRDefault="009526D9" w:rsidP="00960224">
      <w:pPr>
        <w:pStyle w:val="Heading6"/>
      </w:pPr>
      <w:r>
        <w:t xml:space="preserve">6.3.1 </w:t>
      </w:r>
      <w:r w:rsidR="007D5E28">
        <w:t>Description</w:t>
      </w:r>
    </w:p>
    <w:p w14:paraId="5D90EB1A" w14:textId="77777777" w:rsidR="007D5E28" w:rsidRPr="00960224" w:rsidRDefault="007D5E28" w:rsidP="00960224">
      <w:pPr>
        <w:pStyle w:val="Text"/>
      </w:pPr>
      <w:r w:rsidRPr="00960224">
        <w:t xml:space="preserve">A </w:t>
      </w:r>
      <w:r w:rsidR="006825BA" w:rsidRPr="009526D9">
        <w:rPr>
          <w:rStyle w:val="Italic"/>
        </w:rPr>
        <w:t>change</w:t>
      </w:r>
      <w:r w:rsidRPr="009526D9">
        <w:rPr>
          <w:rStyle w:val="Italic"/>
        </w:rPr>
        <w:t xml:space="preserve"> conflict</w:t>
      </w:r>
      <w:r w:rsidRPr="00960224">
        <w:t xml:space="preserve"> occurs when the client attempts to submit changes to an object and one or more values used in the update check have been updated in the database since the client last read them. (Note: </w:t>
      </w:r>
      <w:r w:rsidR="00B16095">
        <w:t>O</w:t>
      </w:r>
      <w:r w:rsidRPr="00960224">
        <w:t xml:space="preserve">nly members mapped as </w:t>
      </w:r>
      <w:r w:rsidRPr="00002CE9">
        <w:rPr>
          <w:rStyle w:val="CodeEmbedded"/>
        </w:rPr>
        <w:t>UpdateCheck.Always</w:t>
      </w:r>
      <w:r w:rsidRPr="00960224">
        <w:t xml:space="preserve"> or </w:t>
      </w:r>
      <w:r w:rsidRPr="00002CE9">
        <w:rPr>
          <w:rStyle w:val="CodeEmbedded"/>
        </w:rPr>
        <w:t>UpdateCheck.WhenChanged</w:t>
      </w:r>
      <w:r w:rsidRPr="00960224">
        <w:t xml:space="preserve"> participate in optimistic concurrency checks. No check is performed for members marked </w:t>
      </w:r>
      <w:r w:rsidRPr="00002CE9">
        <w:rPr>
          <w:rStyle w:val="CodeEmbedded"/>
        </w:rPr>
        <w:t>UpdateCheck.Never</w:t>
      </w:r>
      <w:r w:rsidRPr="00960224">
        <w:t>.)</w:t>
      </w:r>
    </w:p>
    <w:p w14:paraId="1B981C0A" w14:textId="77777777" w:rsidR="007D5E28" w:rsidRPr="00960224" w:rsidRDefault="007D5E28" w:rsidP="00960224">
      <w:pPr>
        <w:pStyle w:val="Text"/>
      </w:pPr>
      <w:r w:rsidRPr="00960224">
        <w:t>Resolution of this conflict includes discovering which members of the object are in conflict, and then deciding what to do about it.</w:t>
      </w:r>
      <w:r w:rsidR="00FD1C53" w:rsidRPr="00960224">
        <w:t xml:space="preserve"> Note that optimistic concurrency might not be the best strategy in your particular situation</w:t>
      </w:r>
      <w:r w:rsidR="00B16095">
        <w:t>.</w:t>
      </w:r>
      <w:r w:rsidR="00FD1C53" w:rsidRPr="00960224">
        <w:t xml:space="preserve"> </w:t>
      </w:r>
      <w:r w:rsidR="00B16095">
        <w:t>S</w:t>
      </w:r>
      <w:r w:rsidR="00FD1C53" w:rsidRPr="00960224">
        <w:t xml:space="preserve">ometimes it is perfectly reasonable to </w:t>
      </w:r>
      <w:r w:rsidR="004A6FBF">
        <w:t>"</w:t>
      </w:r>
      <w:r w:rsidR="00FD1C53" w:rsidRPr="00960224">
        <w:t>let the last update win</w:t>
      </w:r>
      <w:r w:rsidR="004A6FBF">
        <w:t>"</w:t>
      </w:r>
      <w:r w:rsidR="00FD1C53" w:rsidRPr="00960224">
        <w:t>.</w:t>
      </w:r>
    </w:p>
    <w:p w14:paraId="35786C12" w14:textId="77777777" w:rsidR="007D5E28" w:rsidRDefault="00DA3459" w:rsidP="00960224">
      <w:pPr>
        <w:pStyle w:val="Heading6"/>
      </w:pPr>
      <w:r>
        <w:t xml:space="preserve">6.3.2. </w:t>
      </w:r>
      <w:r w:rsidR="007D5E28">
        <w:t>Detecting, Reporting, and Resolving Conflicts in LINQ to SQL</w:t>
      </w:r>
    </w:p>
    <w:p w14:paraId="67D6D078" w14:textId="77777777" w:rsidR="007D5E28" w:rsidRPr="00960224" w:rsidRDefault="007D5E28" w:rsidP="00960224">
      <w:pPr>
        <w:pStyle w:val="Text"/>
      </w:pPr>
      <w:r w:rsidRPr="00960224">
        <w:t>Conflict resolution is the process of ref</w:t>
      </w:r>
      <w:r w:rsidR="00B16095">
        <w:t xml:space="preserve">reshing a conflicting item by </w:t>
      </w:r>
      <w:r w:rsidRPr="00960224">
        <w:t>querying the database</w:t>
      </w:r>
      <w:r w:rsidR="00B16095">
        <w:t xml:space="preserve"> again</w:t>
      </w:r>
      <w:r w:rsidRPr="00960224">
        <w:t xml:space="preserve"> and reconciling any differences. When an object is refreshed, the change tracker has the old original values and the new database values. LINQ to SQL then determines whether the object is in conflict or not. If it is, LINQ to SQL determines which members are involved. If the new database value for a member is different from the old original (which was used for the update check that failed), this is a conflict. Any member conflicts are added to a conflict list.</w:t>
      </w:r>
    </w:p>
    <w:p w14:paraId="370874F2" w14:textId="77777777" w:rsidR="007D5E28" w:rsidRDefault="007D5E28" w:rsidP="00960224">
      <w:pPr>
        <w:pStyle w:val="Text"/>
      </w:pPr>
      <w:r w:rsidRPr="00960224">
        <w:t>For example, in the following scenario, User1 begins to prepare an update by querying the database for a row. Before User1 can submit the changes, User2 has changed the database. User1</w:t>
      </w:r>
      <w:r w:rsidR="00771424">
        <w:t>'</w:t>
      </w:r>
      <w:r w:rsidRPr="00960224">
        <w:t>s submission fails because the values expected for Col B and Col C have changed.</w:t>
      </w:r>
    </w:p>
    <w:p w14:paraId="5A7B2A39" w14:textId="77777777" w:rsidR="00B16095" w:rsidRDefault="00B16095" w:rsidP="00B16095">
      <w:pPr>
        <w:pStyle w:val="TableSpacing"/>
      </w:pPr>
    </w:p>
    <w:tbl>
      <w:tblPr>
        <w:tblW w:w="0" w:type="auto"/>
        <w:tblLook w:val="01E0" w:firstRow="1" w:lastRow="1" w:firstColumn="1" w:lastColumn="1" w:noHBand="0" w:noVBand="0"/>
      </w:tblPr>
      <w:tblGrid>
        <w:gridCol w:w="2416"/>
        <w:gridCol w:w="2417"/>
        <w:gridCol w:w="2594"/>
        <w:gridCol w:w="2509"/>
      </w:tblGrid>
      <w:tr w:rsidR="007D5E28" w:rsidRPr="00960224" w14:paraId="0A818010" w14:textId="77777777" w:rsidTr="00DA3459">
        <w:tc>
          <w:tcPr>
            <w:tcW w:w="2430" w:type="dxa"/>
          </w:tcPr>
          <w:p w14:paraId="420FC365" w14:textId="77777777" w:rsidR="007D5E28" w:rsidRPr="00960224" w:rsidRDefault="007D5E28" w:rsidP="00DA3459">
            <w:pPr>
              <w:pStyle w:val="Label"/>
            </w:pPr>
          </w:p>
        </w:tc>
        <w:tc>
          <w:tcPr>
            <w:tcW w:w="2430" w:type="dxa"/>
          </w:tcPr>
          <w:p w14:paraId="71C7C8BD" w14:textId="77777777" w:rsidR="007D5E28" w:rsidRPr="00960224" w:rsidRDefault="007D5E28" w:rsidP="00DA3459">
            <w:pPr>
              <w:pStyle w:val="Label"/>
            </w:pPr>
            <w:r w:rsidRPr="009F0B9A">
              <w:rPr>
                <w:bCs/>
              </w:rPr>
              <w:t>Col A</w:t>
            </w:r>
          </w:p>
        </w:tc>
        <w:tc>
          <w:tcPr>
            <w:tcW w:w="2610" w:type="dxa"/>
          </w:tcPr>
          <w:p w14:paraId="186CECB4" w14:textId="77777777" w:rsidR="007D5E28" w:rsidRPr="00960224" w:rsidRDefault="007D5E28" w:rsidP="00DA3459">
            <w:pPr>
              <w:pStyle w:val="Label"/>
            </w:pPr>
            <w:r w:rsidRPr="009F0B9A">
              <w:rPr>
                <w:bCs/>
              </w:rPr>
              <w:t>Col B</w:t>
            </w:r>
          </w:p>
        </w:tc>
        <w:tc>
          <w:tcPr>
            <w:tcW w:w="2520" w:type="dxa"/>
          </w:tcPr>
          <w:p w14:paraId="25C17A67" w14:textId="77777777" w:rsidR="007D5E28" w:rsidRPr="00960224" w:rsidRDefault="007D5E28" w:rsidP="00DA3459">
            <w:pPr>
              <w:pStyle w:val="Label"/>
            </w:pPr>
            <w:r w:rsidRPr="009F0B9A">
              <w:rPr>
                <w:bCs/>
              </w:rPr>
              <w:t>Col C</w:t>
            </w:r>
          </w:p>
        </w:tc>
      </w:tr>
      <w:tr w:rsidR="007D5E28" w:rsidRPr="00960224" w14:paraId="65384A11" w14:textId="77777777" w:rsidTr="00DA3459">
        <w:tc>
          <w:tcPr>
            <w:tcW w:w="2430" w:type="dxa"/>
          </w:tcPr>
          <w:p w14:paraId="251A9398" w14:textId="77777777" w:rsidR="007D5E28" w:rsidRPr="00960224" w:rsidRDefault="007D5E28" w:rsidP="00960224">
            <w:pPr>
              <w:pStyle w:val="Text"/>
            </w:pPr>
            <w:r w:rsidRPr="00960224">
              <w:t>original state</w:t>
            </w:r>
          </w:p>
        </w:tc>
        <w:tc>
          <w:tcPr>
            <w:tcW w:w="2430" w:type="dxa"/>
          </w:tcPr>
          <w:p w14:paraId="079D0763" w14:textId="77777777" w:rsidR="007D5E28" w:rsidRPr="00960224" w:rsidRDefault="007D5E28" w:rsidP="00960224">
            <w:pPr>
              <w:pStyle w:val="Text"/>
            </w:pPr>
            <w:r w:rsidRPr="00960224">
              <w:t>Alfreds</w:t>
            </w:r>
          </w:p>
        </w:tc>
        <w:tc>
          <w:tcPr>
            <w:tcW w:w="2610" w:type="dxa"/>
          </w:tcPr>
          <w:p w14:paraId="2E311A49" w14:textId="77777777" w:rsidR="007D5E28" w:rsidRPr="00960224" w:rsidRDefault="007D5E28" w:rsidP="00960224">
            <w:pPr>
              <w:pStyle w:val="Text"/>
            </w:pPr>
            <w:r w:rsidRPr="00960224">
              <w:t>Maria</w:t>
            </w:r>
          </w:p>
        </w:tc>
        <w:tc>
          <w:tcPr>
            <w:tcW w:w="2520" w:type="dxa"/>
          </w:tcPr>
          <w:p w14:paraId="2CCA3AA3" w14:textId="77777777" w:rsidR="007D5E28" w:rsidRPr="00960224" w:rsidRDefault="007D5E28" w:rsidP="00960224">
            <w:pPr>
              <w:pStyle w:val="Text"/>
            </w:pPr>
            <w:r w:rsidRPr="00960224">
              <w:t>Sales</w:t>
            </w:r>
          </w:p>
        </w:tc>
      </w:tr>
      <w:tr w:rsidR="007D5E28" w:rsidRPr="00960224" w14:paraId="798C69AD" w14:textId="77777777" w:rsidTr="00DA3459">
        <w:tc>
          <w:tcPr>
            <w:tcW w:w="2430" w:type="dxa"/>
          </w:tcPr>
          <w:p w14:paraId="3B7E59A0" w14:textId="77777777" w:rsidR="007D5E28" w:rsidRPr="00960224" w:rsidRDefault="007D5E28" w:rsidP="00960224">
            <w:pPr>
              <w:pStyle w:val="Text"/>
            </w:pPr>
            <w:r w:rsidRPr="00960224">
              <w:t>User1</w:t>
            </w:r>
          </w:p>
        </w:tc>
        <w:tc>
          <w:tcPr>
            <w:tcW w:w="2430" w:type="dxa"/>
          </w:tcPr>
          <w:p w14:paraId="794114BB" w14:textId="77777777" w:rsidR="007D5E28" w:rsidRPr="00960224" w:rsidRDefault="007D5E28" w:rsidP="00960224">
            <w:pPr>
              <w:pStyle w:val="Text"/>
            </w:pPr>
            <w:r w:rsidRPr="00960224">
              <w:t>Alfred</w:t>
            </w:r>
          </w:p>
        </w:tc>
        <w:tc>
          <w:tcPr>
            <w:tcW w:w="2610" w:type="dxa"/>
          </w:tcPr>
          <w:p w14:paraId="50C54052" w14:textId="77777777" w:rsidR="007D5E28" w:rsidRPr="00960224" w:rsidRDefault="007D5E28" w:rsidP="00960224">
            <w:pPr>
              <w:pStyle w:val="Text"/>
            </w:pPr>
          </w:p>
        </w:tc>
        <w:tc>
          <w:tcPr>
            <w:tcW w:w="2520" w:type="dxa"/>
          </w:tcPr>
          <w:p w14:paraId="3A416354" w14:textId="77777777" w:rsidR="007D5E28" w:rsidRPr="00960224" w:rsidRDefault="007D5E28" w:rsidP="00960224">
            <w:pPr>
              <w:pStyle w:val="Text"/>
            </w:pPr>
            <w:r w:rsidRPr="00960224">
              <w:t>Marketing</w:t>
            </w:r>
          </w:p>
        </w:tc>
      </w:tr>
      <w:tr w:rsidR="007D5E28" w:rsidRPr="00960224" w14:paraId="22C6E28E" w14:textId="77777777" w:rsidTr="00DA3459">
        <w:tc>
          <w:tcPr>
            <w:tcW w:w="2430" w:type="dxa"/>
          </w:tcPr>
          <w:p w14:paraId="1ABEFBB9" w14:textId="77777777" w:rsidR="007D5E28" w:rsidRPr="00960224" w:rsidRDefault="007D5E28" w:rsidP="00960224">
            <w:pPr>
              <w:pStyle w:val="Text"/>
            </w:pPr>
            <w:r w:rsidRPr="00960224">
              <w:t>User2</w:t>
            </w:r>
          </w:p>
        </w:tc>
        <w:tc>
          <w:tcPr>
            <w:tcW w:w="2430" w:type="dxa"/>
          </w:tcPr>
          <w:p w14:paraId="2BCBB503" w14:textId="77777777" w:rsidR="007D5E28" w:rsidRPr="00960224" w:rsidRDefault="007D5E28" w:rsidP="00960224">
            <w:pPr>
              <w:pStyle w:val="Text"/>
            </w:pPr>
          </w:p>
        </w:tc>
        <w:tc>
          <w:tcPr>
            <w:tcW w:w="2610" w:type="dxa"/>
          </w:tcPr>
          <w:p w14:paraId="40EBEE89" w14:textId="77777777" w:rsidR="007D5E28" w:rsidRPr="00960224" w:rsidRDefault="007D5E28" w:rsidP="00960224">
            <w:pPr>
              <w:pStyle w:val="Text"/>
            </w:pPr>
            <w:r w:rsidRPr="00960224">
              <w:t>Mary</w:t>
            </w:r>
          </w:p>
        </w:tc>
        <w:tc>
          <w:tcPr>
            <w:tcW w:w="2520" w:type="dxa"/>
          </w:tcPr>
          <w:p w14:paraId="362ACB52" w14:textId="77777777" w:rsidR="007D5E28" w:rsidRPr="00960224" w:rsidRDefault="007D5E28" w:rsidP="00960224">
            <w:pPr>
              <w:pStyle w:val="Text"/>
            </w:pPr>
            <w:r w:rsidRPr="00960224">
              <w:t>Service</w:t>
            </w:r>
          </w:p>
        </w:tc>
      </w:tr>
    </w:tbl>
    <w:p w14:paraId="42EE2C4A" w14:textId="77777777" w:rsidR="00B16095" w:rsidRDefault="00B16095" w:rsidP="00B16095">
      <w:pPr>
        <w:pStyle w:val="TableSpacing"/>
      </w:pPr>
    </w:p>
    <w:p w14:paraId="4625F065" w14:textId="77777777" w:rsidR="007D5E28" w:rsidRDefault="007D5E28" w:rsidP="00960224">
      <w:pPr>
        <w:pStyle w:val="Text"/>
      </w:pPr>
      <w:r w:rsidRPr="00960224">
        <w:t>In LINQ to SQL, objects that fail to update because of optimistic concurrency conflicts cause an exception (</w:t>
      </w:r>
      <w:r w:rsidR="00C11DA3" w:rsidRPr="00002CE9">
        <w:rPr>
          <w:rStyle w:val="CodeEmbedded"/>
        </w:rPr>
        <w:t>ChangeConflictException</w:t>
      </w:r>
      <w:r w:rsidRPr="00960224">
        <w:t>) to be thrown. You can specify whether the exception should be thrown at the first failure or whether all updates should be attempted with any failures being accumulated and reported in the exception.</w:t>
      </w:r>
    </w:p>
    <w:p w14:paraId="3884208B" w14:textId="77777777" w:rsidR="004A6FBF" w:rsidRPr="004A6FBF" w:rsidRDefault="004A6FBF" w:rsidP="00960224">
      <w:pPr>
        <w:pStyle w:val="Text"/>
        <w:rPr>
          <w:rStyle w:val="CodeEmbedded"/>
        </w:rPr>
      </w:pPr>
      <w:r w:rsidRPr="004A6FBF">
        <w:rPr>
          <w:rStyle w:val="CodeEmbedded"/>
        </w:rPr>
        <w:t>// [C#]</w:t>
      </w:r>
    </w:p>
    <w:p w14:paraId="3FE143C5" w14:textId="77777777" w:rsidR="00B16095" w:rsidRDefault="007D5E28" w:rsidP="00960224">
      <w:pPr>
        <w:pStyle w:val="Text"/>
        <w:rPr>
          <w:rStyle w:val="CodeEmbedded"/>
        </w:rPr>
      </w:pPr>
      <w:r w:rsidRPr="00002CE9">
        <w:rPr>
          <w:rStyle w:val="CodeEmbedded"/>
        </w:rPr>
        <w:t>db.SubmitChanges(ConflictMode.FailOnFirstConflict);</w:t>
      </w:r>
    </w:p>
    <w:p w14:paraId="3FF1BD26" w14:textId="77777777" w:rsidR="007D5E28" w:rsidRPr="00002CE9" w:rsidRDefault="007D5E28" w:rsidP="00960224">
      <w:pPr>
        <w:pStyle w:val="Text"/>
        <w:rPr>
          <w:rStyle w:val="CodeEmbedded"/>
        </w:rPr>
      </w:pPr>
      <w:r w:rsidRPr="00002CE9">
        <w:rPr>
          <w:rStyle w:val="CodeEmbedded"/>
        </w:rPr>
        <w:t>db.SubmitChanges(ConflictMode.ContinueOnConflict);</w:t>
      </w:r>
    </w:p>
    <w:p w14:paraId="37F239D1" w14:textId="77777777" w:rsidR="004A6FBF" w:rsidRPr="004A6FBF" w:rsidRDefault="004A6FBF" w:rsidP="004A6FBF">
      <w:pPr>
        <w:pStyle w:val="Text"/>
        <w:rPr>
          <w:rStyle w:val="CodeEmbedded"/>
        </w:rPr>
      </w:pPr>
      <w:r>
        <w:rPr>
          <w:rStyle w:val="CodeEmbedded"/>
        </w:rPr>
        <w:t>'</w:t>
      </w:r>
      <w:r w:rsidRPr="004A6FBF">
        <w:rPr>
          <w:rStyle w:val="CodeEmbedded"/>
        </w:rPr>
        <w:t xml:space="preserve"> [</w:t>
      </w:r>
      <w:r>
        <w:rPr>
          <w:rStyle w:val="CodeEmbedded"/>
        </w:rPr>
        <w:t>Visual Basic</w:t>
      </w:r>
      <w:r w:rsidRPr="004A6FBF">
        <w:rPr>
          <w:rStyle w:val="CodeEmbedded"/>
        </w:rPr>
        <w:t>]</w:t>
      </w:r>
    </w:p>
    <w:p w14:paraId="62A0C6B0" w14:textId="77777777" w:rsidR="004A6FBF" w:rsidRPr="004A6FBF" w:rsidRDefault="004A6FBF" w:rsidP="004A6FBF">
      <w:pPr>
        <w:pStyle w:val="Text"/>
        <w:rPr>
          <w:rStyle w:val="CodeEmbedded"/>
        </w:rPr>
      </w:pPr>
      <w:r w:rsidRPr="004A6FBF">
        <w:rPr>
          <w:rStyle w:val="CodeEmbedded"/>
        </w:rPr>
        <w:t>db.SubmitChanges(ConflictMode.FailOnFirstConflict)</w:t>
      </w:r>
    </w:p>
    <w:p w14:paraId="4CF33DE1" w14:textId="77777777" w:rsidR="004A6FBF" w:rsidRPr="004A6FBF" w:rsidRDefault="004A6FBF" w:rsidP="004A6FBF">
      <w:pPr>
        <w:pStyle w:val="Text"/>
        <w:rPr>
          <w:rStyle w:val="CodeEmbedded"/>
        </w:rPr>
      </w:pPr>
      <w:r w:rsidRPr="004A6FBF">
        <w:rPr>
          <w:rStyle w:val="CodeEmbedded"/>
        </w:rPr>
        <w:t>db.SubmitChanges(ConflictMode.ContinueOnConflict)</w:t>
      </w:r>
    </w:p>
    <w:p w14:paraId="2A99C8D1" w14:textId="77777777" w:rsidR="007D5E28" w:rsidRPr="00960224" w:rsidRDefault="007D5E28" w:rsidP="00960224">
      <w:pPr>
        <w:pStyle w:val="Text"/>
      </w:pPr>
      <w:r w:rsidRPr="00960224">
        <w:t xml:space="preserve">When thrown, the exception provides access to an </w:t>
      </w:r>
      <w:r w:rsidR="0055764C" w:rsidRPr="00002CE9">
        <w:rPr>
          <w:rStyle w:val="CodeEmbedded"/>
        </w:rPr>
        <w:t>ObjectChangeConflict</w:t>
      </w:r>
      <w:r w:rsidRPr="00960224">
        <w:t xml:space="preserve"> collection. Details are available for each conflict (mapped to a single failed update attempt), including access to the </w:t>
      </w:r>
      <w:r w:rsidRPr="00002CE9">
        <w:rPr>
          <w:rStyle w:val="CodeEmbedded"/>
        </w:rPr>
        <w:t>MemberConflict</w:t>
      </w:r>
      <w:r w:rsidR="006825BA" w:rsidRPr="00002CE9">
        <w:rPr>
          <w:rStyle w:val="CodeEmbedded"/>
        </w:rPr>
        <w:t>s</w:t>
      </w:r>
      <w:r w:rsidRPr="00960224">
        <w:t xml:space="preserve"> list. Each member conflict maps to a single member in the update that failed the concurrency check.</w:t>
      </w:r>
    </w:p>
    <w:p w14:paraId="68B9B8DD" w14:textId="77777777" w:rsidR="007D5E28" w:rsidRDefault="00DA3459" w:rsidP="00960224">
      <w:pPr>
        <w:pStyle w:val="Heading6"/>
      </w:pPr>
      <w:r>
        <w:t xml:space="preserve">6.3.3 </w:t>
      </w:r>
      <w:r w:rsidR="007D5E28">
        <w:t xml:space="preserve">Conflict Handling </w:t>
      </w:r>
    </w:p>
    <w:p w14:paraId="37F5E64E" w14:textId="77777777" w:rsidR="007D5E28" w:rsidRPr="00960224" w:rsidRDefault="007D5E28" w:rsidP="00960224">
      <w:pPr>
        <w:pStyle w:val="Text"/>
      </w:pPr>
      <w:r w:rsidRPr="00960224">
        <w:t xml:space="preserve">In the preceding scenario, User1 has the </w:t>
      </w:r>
      <w:r w:rsidRPr="00002CE9">
        <w:rPr>
          <w:rStyle w:val="CodeEmbedded"/>
        </w:rPr>
        <w:t>RefreshMode</w:t>
      </w:r>
      <w:r w:rsidRPr="00960224">
        <w:t xml:space="preserve"> options described below for reconciling the differences before attempting to resubmit. In all cases, the record on the client is first </w:t>
      </w:r>
      <w:r w:rsidR="004A6FBF">
        <w:t>"</w:t>
      </w:r>
      <w:r w:rsidRPr="00960224">
        <w:t>refreshed</w:t>
      </w:r>
      <w:r w:rsidR="004A6FBF">
        <w:t>"</w:t>
      </w:r>
      <w:r w:rsidRPr="00960224">
        <w:t xml:space="preserve"> by pulling down the updated data from the database. This action ensures that the next update attempt will not fail on the same concurrency checks.</w:t>
      </w:r>
    </w:p>
    <w:p w14:paraId="6F910704" w14:textId="77777777" w:rsidR="007D5E28" w:rsidRPr="00DA3459" w:rsidRDefault="007D5E28" w:rsidP="00DA3459">
      <w:pPr>
        <w:pStyle w:val="Label"/>
      </w:pPr>
      <w:r w:rsidRPr="00DA3459">
        <w:t>KeepChanges</w:t>
      </w:r>
    </w:p>
    <w:p w14:paraId="29C705A3" w14:textId="77777777" w:rsidR="007D5E28" w:rsidRDefault="007D5E28" w:rsidP="00960224">
      <w:pPr>
        <w:pStyle w:val="Text"/>
      </w:pPr>
      <w:r w:rsidRPr="00960224">
        <w:t>Here User1 choo</w:t>
      </w:r>
      <w:r w:rsidR="00B16095">
        <w:t xml:space="preserve">ses to merge database values </w:t>
      </w:r>
      <w:r w:rsidRPr="00960224">
        <w:t xml:space="preserve">with the current client values so that the database values are overwritten only when the current changeset has also modified that value. (See Example 1 later in this section.) </w:t>
      </w:r>
    </w:p>
    <w:p w14:paraId="53300851" w14:textId="77777777" w:rsidR="00B16095" w:rsidRDefault="00B16095" w:rsidP="00B16095">
      <w:pPr>
        <w:pStyle w:val="TableSpacing"/>
      </w:pPr>
    </w:p>
    <w:p w14:paraId="74BBFDEA" w14:textId="77777777" w:rsidR="007D5E28" w:rsidRDefault="007D5E28" w:rsidP="00960224">
      <w:pPr>
        <w:pStyle w:val="Text"/>
      </w:pPr>
      <w:r w:rsidRPr="00960224">
        <w:t>In the scenario above, after conflict resolution, the result in the database is as follows:</w:t>
      </w:r>
    </w:p>
    <w:tbl>
      <w:tblPr>
        <w:tblW w:w="9540" w:type="dxa"/>
        <w:tblLook w:val="01E0" w:firstRow="1" w:lastRow="1" w:firstColumn="1" w:lastColumn="1" w:noHBand="0" w:noVBand="0"/>
      </w:tblPr>
      <w:tblGrid>
        <w:gridCol w:w="2430"/>
        <w:gridCol w:w="2340"/>
        <w:gridCol w:w="2340"/>
        <w:gridCol w:w="2430"/>
      </w:tblGrid>
      <w:tr w:rsidR="007D5E28" w:rsidRPr="00960224" w14:paraId="00E3DB46" w14:textId="77777777" w:rsidTr="00DA3459">
        <w:tc>
          <w:tcPr>
            <w:tcW w:w="2430" w:type="dxa"/>
          </w:tcPr>
          <w:p w14:paraId="6B08E8D3" w14:textId="77777777" w:rsidR="007D5E28" w:rsidRPr="00960224" w:rsidRDefault="007D5E28" w:rsidP="00DA3459">
            <w:pPr>
              <w:pStyle w:val="Label"/>
            </w:pPr>
          </w:p>
        </w:tc>
        <w:tc>
          <w:tcPr>
            <w:tcW w:w="2340" w:type="dxa"/>
          </w:tcPr>
          <w:p w14:paraId="4FD8D95E" w14:textId="77777777" w:rsidR="007D5E28" w:rsidRPr="00960224" w:rsidRDefault="007D5E28" w:rsidP="00DA3459">
            <w:pPr>
              <w:pStyle w:val="Label"/>
            </w:pPr>
            <w:r w:rsidRPr="009F0B9A">
              <w:rPr>
                <w:bCs/>
              </w:rPr>
              <w:t>Col A</w:t>
            </w:r>
          </w:p>
        </w:tc>
        <w:tc>
          <w:tcPr>
            <w:tcW w:w="2340" w:type="dxa"/>
          </w:tcPr>
          <w:p w14:paraId="4D17C895" w14:textId="77777777" w:rsidR="007D5E28" w:rsidRPr="00960224" w:rsidRDefault="007D5E28" w:rsidP="00DA3459">
            <w:pPr>
              <w:pStyle w:val="Label"/>
            </w:pPr>
            <w:r w:rsidRPr="009F0B9A">
              <w:rPr>
                <w:bCs/>
              </w:rPr>
              <w:t>Col B</w:t>
            </w:r>
          </w:p>
        </w:tc>
        <w:tc>
          <w:tcPr>
            <w:tcW w:w="2430" w:type="dxa"/>
          </w:tcPr>
          <w:p w14:paraId="2476E960" w14:textId="77777777" w:rsidR="007D5E28" w:rsidRPr="00960224" w:rsidRDefault="007D5E28" w:rsidP="00DA3459">
            <w:pPr>
              <w:pStyle w:val="Label"/>
            </w:pPr>
            <w:r w:rsidRPr="009F0B9A">
              <w:rPr>
                <w:bCs/>
              </w:rPr>
              <w:t>Col C</w:t>
            </w:r>
          </w:p>
        </w:tc>
      </w:tr>
      <w:tr w:rsidR="007D5E28" w:rsidRPr="00960224" w14:paraId="01331EBF" w14:textId="77777777" w:rsidTr="00DA3459">
        <w:tc>
          <w:tcPr>
            <w:tcW w:w="2430" w:type="dxa"/>
          </w:tcPr>
          <w:p w14:paraId="405FC646" w14:textId="77777777" w:rsidR="007D5E28" w:rsidRPr="00960224" w:rsidRDefault="007D5E28" w:rsidP="00960224">
            <w:pPr>
              <w:pStyle w:val="Text"/>
            </w:pPr>
            <w:r w:rsidRPr="00960224">
              <w:t>KeepChanges</w:t>
            </w:r>
          </w:p>
        </w:tc>
        <w:tc>
          <w:tcPr>
            <w:tcW w:w="2340" w:type="dxa"/>
          </w:tcPr>
          <w:p w14:paraId="35464DF6" w14:textId="77777777" w:rsidR="007D5E28" w:rsidRPr="00960224" w:rsidRDefault="007D5E28" w:rsidP="00960224">
            <w:pPr>
              <w:pStyle w:val="Text"/>
            </w:pPr>
            <w:r w:rsidRPr="00960224">
              <w:t>Alfred (User1)</w:t>
            </w:r>
          </w:p>
        </w:tc>
        <w:tc>
          <w:tcPr>
            <w:tcW w:w="2340" w:type="dxa"/>
          </w:tcPr>
          <w:p w14:paraId="6529B633" w14:textId="77777777" w:rsidR="007D5E28" w:rsidRPr="00960224" w:rsidRDefault="007D5E28" w:rsidP="00960224">
            <w:pPr>
              <w:pStyle w:val="Text"/>
            </w:pPr>
            <w:r w:rsidRPr="00960224">
              <w:t>Mary (User2)</w:t>
            </w:r>
          </w:p>
        </w:tc>
        <w:tc>
          <w:tcPr>
            <w:tcW w:w="2430" w:type="dxa"/>
          </w:tcPr>
          <w:p w14:paraId="0C3FA895" w14:textId="77777777" w:rsidR="007D5E28" w:rsidRPr="00960224" w:rsidRDefault="007D5E28" w:rsidP="00960224">
            <w:pPr>
              <w:pStyle w:val="Text"/>
            </w:pPr>
            <w:r w:rsidRPr="00960224">
              <w:t>Marketing (User1)</w:t>
            </w:r>
          </w:p>
        </w:tc>
      </w:tr>
    </w:tbl>
    <w:p w14:paraId="212F24DC" w14:textId="77777777" w:rsidR="00B16095" w:rsidRDefault="00B16095" w:rsidP="00B16095">
      <w:pPr>
        <w:pStyle w:val="TableSpacing"/>
      </w:pPr>
    </w:p>
    <w:p w14:paraId="28A5CA7D" w14:textId="77777777" w:rsidR="007D5E28" w:rsidRPr="00960224" w:rsidRDefault="007D5E28" w:rsidP="00960224">
      <w:pPr>
        <w:pStyle w:val="Text"/>
      </w:pPr>
      <w:r w:rsidRPr="00960224">
        <w:t>Col A: User1</w:t>
      </w:r>
      <w:r w:rsidR="00771424">
        <w:t>'</w:t>
      </w:r>
      <w:r w:rsidRPr="00960224">
        <w:t>s change (Alfred) appears.</w:t>
      </w:r>
    </w:p>
    <w:p w14:paraId="7B55F616" w14:textId="77777777" w:rsidR="007D5E28" w:rsidRPr="00960224" w:rsidRDefault="007D5E28" w:rsidP="00960224">
      <w:pPr>
        <w:pStyle w:val="Text"/>
      </w:pPr>
      <w:r w:rsidRPr="00960224">
        <w:t>Col B: User2</w:t>
      </w:r>
      <w:r w:rsidR="00771424">
        <w:t>'</w:t>
      </w:r>
      <w:r w:rsidRPr="00960224">
        <w:t>s change (Mary) ap</w:t>
      </w:r>
      <w:r w:rsidR="00B16095">
        <w:t xml:space="preserve">pears. This value was merged </w:t>
      </w:r>
      <w:r w:rsidRPr="00960224">
        <w:t>because User1 has not changed it.</w:t>
      </w:r>
    </w:p>
    <w:p w14:paraId="2BCE95EE" w14:textId="77777777" w:rsidR="007D5E28" w:rsidRPr="00960224" w:rsidRDefault="007D5E28" w:rsidP="00960224">
      <w:pPr>
        <w:pStyle w:val="Text"/>
      </w:pPr>
      <w:r w:rsidRPr="00960224">
        <w:t>Col C: User1</w:t>
      </w:r>
      <w:r w:rsidR="00771424">
        <w:t>'</w:t>
      </w:r>
      <w:r w:rsidRPr="00960224">
        <w:t>s change (Marketing) appears. User2</w:t>
      </w:r>
      <w:r w:rsidR="00771424">
        <w:t>'</w:t>
      </w:r>
      <w:r w:rsidRPr="00960224">
        <w:t>s ch</w:t>
      </w:r>
      <w:r w:rsidR="00B16095">
        <w:t xml:space="preserve">ange (Service) is not merged </w:t>
      </w:r>
      <w:r w:rsidRPr="00960224">
        <w:t>because User1 has also changed that item.</w:t>
      </w:r>
    </w:p>
    <w:p w14:paraId="2F5A84C8" w14:textId="77777777" w:rsidR="007D5E28" w:rsidRPr="00DA3459" w:rsidRDefault="007D5E28" w:rsidP="00DA3459">
      <w:pPr>
        <w:pStyle w:val="Label"/>
      </w:pPr>
      <w:r w:rsidRPr="00DA3459">
        <w:t>KeepCurrentValues</w:t>
      </w:r>
    </w:p>
    <w:p w14:paraId="3EA4C4C6" w14:textId="77777777" w:rsidR="007D5E28" w:rsidRPr="00960224" w:rsidRDefault="007D5E28" w:rsidP="00960224">
      <w:pPr>
        <w:pStyle w:val="Text"/>
      </w:pPr>
      <w:r w:rsidRPr="00960224">
        <w:t>Here User1 chooses to overwrite any database values with the current values. (See Example 2 later in this section.)</w:t>
      </w:r>
    </w:p>
    <w:p w14:paraId="521DAAC8" w14:textId="77777777" w:rsidR="007D5E28" w:rsidRDefault="007D5E28" w:rsidP="00960224">
      <w:pPr>
        <w:pStyle w:val="Text"/>
      </w:pPr>
      <w:r w:rsidRPr="00960224">
        <w:t>After the refresh, User1</w:t>
      </w:r>
      <w:r w:rsidR="00771424">
        <w:t>'</w:t>
      </w:r>
      <w:r w:rsidRPr="00960224">
        <w:t>s changes are submitted. The result in the database is as follows:</w:t>
      </w:r>
    </w:p>
    <w:p w14:paraId="572DA61A" w14:textId="77777777" w:rsidR="00B16095" w:rsidRDefault="00B16095" w:rsidP="00B16095">
      <w:pPr>
        <w:pStyle w:val="TableSpacing"/>
      </w:pPr>
    </w:p>
    <w:tbl>
      <w:tblPr>
        <w:tblW w:w="9540" w:type="dxa"/>
        <w:tblLook w:val="01E0" w:firstRow="1" w:lastRow="1" w:firstColumn="1" w:lastColumn="1" w:noHBand="0" w:noVBand="0"/>
      </w:tblPr>
      <w:tblGrid>
        <w:gridCol w:w="2430"/>
        <w:gridCol w:w="2340"/>
        <w:gridCol w:w="2340"/>
        <w:gridCol w:w="2430"/>
      </w:tblGrid>
      <w:tr w:rsidR="007D5E28" w:rsidRPr="00960224" w14:paraId="2ECFFD77" w14:textId="77777777" w:rsidTr="00DA3459">
        <w:tc>
          <w:tcPr>
            <w:tcW w:w="2430" w:type="dxa"/>
          </w:tcPr>
          <w:p w14:paraId="0D4A1F6C" w14:textId="77777777" w:rsidR="007D5E28" w:rsidRPr="00960224" w:rsidRDefault="007D5E28" w:rsidP="00DA3459">
            <w:pPr>
              <w:pStyle w:val="Label"/>
            </w:pPr>
          </w:p>
        </w:tc>
        <w:tc>
          <w:tcPr>
            <w:tcW w:w="2340" w:type="dxa"/>
          </w:tcPr>
          <w:p w14:paraId="6FA41BE4" w14:textId="77777777" w:rsidR="007D5E28" w:rsidRPr="00960224" w:rsidRDefault="007D5E28" w:rsidP="00DA3459">
            <w:pPr>
              <w:pStyle w:val="Label"/>
            </w:pPr>
            <w:r w:rsidRPr="009F0B9A">
              <w:rPr>
                <w:bCs/>
              </w:rPr>
              <w:t>Col A</w:t>
            </w:r>
          </w:p>
        </w:tc>
        <w:tc>
          <w:tcPr>
            <w:tcW w:w="2340" w:type="dxa"/>
          </w:tcPr>
          <w:p w14:paraId="05CEF9BC" w14:textId="77777777" w:rsidR="007D5E28" w:rsidRPr="00960224" w:rsidRDefault="007D5E28" w:rsidP="00DA3459">
            <w:pPr>
              <w:pStyle w:val="Label"/>
            </w:pPr>
            <w:r w:rsidRPr="009F0B9A">
              <w:rPr>
                <w:bCs/>
              </w:rPr>
              <w:t>Col B</w:t>
            </w:r>
          </w:p>
        </w:tc>
        <w:tc>
          <w:tcPr>
            <w:tcW w:w="2430" w:type="dxa"/>
          </w:tcPr>
          <w:p w14:paraId="704F572B" w14:textId="77777777" w:rsidR="007D5E28" w:rsidRPr="00960224" w:rsidRDefault="007D5E28" w:rsidP="00DA3459">
            <w:pPr>
              <w:pStyle w:val="Label"/>
            </w:pPr>
            <w:r w:rsidRPr="009F0B9A">
              <w:rPr>
                <w:bCs/>
              </w:rPr>
              <w:t>Col C</w:t>
            </w:r>
          </w:p>
        </w:tc>
      </w:tr>
      <w:tr w:rsidR="007D5E28" w:rsidRPr="00960224" w14:paraId="4DE93486" w14:textId="77777777" w:rsidTr="00DA3459">
        <w:tc>
          <w:tcPr>
            <w:tcW w:w="2430" w:type="dxa"/>
          </w:tcPr>
          <w:p w14:paraId="7C3B86D5" w14:textId="77777777" w:rsidR="007D5E28" w:rsidRPr="00960224" w:rsidRDefault="007D5E28" w:rsidP="00960224">
            <w:pPr>
              <w:pStyle w:val="Text"/>
            </w:pPr>
            <w:r w:rsidRPr="00960224">
              <w:t>KeepCurrentValues</w:t>
            </w:r>
          </w:p>
        </w:tc>
        <w:tc>
          <w:tcPr>
            <w:tcW w:w="2340" w:type="dxa"/>
          </w:tcPr>
          <w:p w14:paraId="12B099F5" w14:textId="77777777" w:rsidR="007D5E28" w:rsidRPr="00960224" w:rsidRDefault="007D5E28" w:rsidP="00960224">
            <w:pPr>
              <w:pStyle w:val="Text"/>
            </w:pPr>
            <w:r w:rsidRPr="00960224">
              <w:t>Alfred (User1)</w:t>
            </w:r>
          </w:p>
        </w:tc>
        <w:tc>
          <w:tcPr>
            <w:tcW w:w="2340" w:type="dxa"/>
          </w:tcPr>
          <w:p w14:paraId="1C0F1A28" w14:textId="77777777" w:rsidR="007D5E28" w:rsidRPr="00960224" w:rsidRDefault="007D5E28" w:rsidP="00960224">
            <w:pPr>
              <w:pStyle w:val="Text"/>
            </w:pPr>
            <w:r w:rsidRPr="00960224">
              <w:t>Maria (Original)</w:t>
            </w:r>
          </w:p>
        </w:tc>
        <w:tc>
          <w:tcPr>
            <w:tcW w:w="2430" w:type="dxa"/>
          </w:tcPr>
          <w:p w14:paraId="0A6B3552" w14:textId="77777777" w:rsidR="007D5E28" w:rsidRPr="00960224" w:rsidRDefault="007D5E28" w:rsidP="00960224">
            <w:pPr>
              <w:pStyle w:val="Text"/>
            </w:pPr>
            <w:r w:rsidRPr="00960224">
              <w:t>Marketing (User1)</w:t>
            </w:r>
          </w:p>
        </w:tc>
      </w:tr>
    </w:tbl>
    <w:p w14:paraId="0690D931" w14:textId="77777777" w:rsidR="00B16095" w:rsidRDefault="00B16095" w:rsidP="00B16095">
      <w:pPr>
        <w:pStyle w:val="TableSpacing"/>
      </w:pPr>
    </w:p>
    <w:p w14:paraId="7DE8DE7A" w14:textId="77777777" w:rsidR="007D5E28" w:rsidRPr="00960224" w:rsidRDefault="007D5E28" w:rsidP="00960224">
      <w:pPr>
        <w:pStyle w:val="Text"/>
      </w:pPr>
      <w:r w:rsidRPr="00960224">
        <w:t>Col A: User1</w:t>
      </w:r>
      <w:r w:rsidR="00771424">
        <w:t>'</w:t>
      </w:r>
      <w:r w:rsidRPr="00960224">
        <w:t>s change (Alfred) appears.</w:t>
      </w:r>
    </w:p>
    <w:p w14:paraId="69ABD891" w14:textId="77777777" w:rsidR="007D5E28" w:rsidRPr="00960224" w:rsidRDefault="007D5E28" w:rsidP="00960224">
      <w:pPr>
        <w:pStyle w:val="Text"/>
      </w:pPr>
      <w:r w:rsidRPr="00960224">
        <w:t>Col B: The original Maria remains; User2</w:t>
      </w:r>
      <w:r w:rsidR="00771424">
        <w:t>'</w:t>
      </w:r>
      <w:r w:rsidRPr="00960224">
        <w:t>s change is discarded.</w:t>
      </w:r>
    </w:p>
    <w:p w14:paraId="00A02240" w14:textId="77777777" w:rsidR="007D5E28" w:rsidRPr="00960224" w:rsidRDefault="007D5E28" w:rsidP="00960224">
      <w:pPr>
        <w:pStyle w:val="Text"/>
      </w:pPr>
      <w:r w:rsidRPr="00960224">
        <w:t>Col C: User1</w:t>
      </w:r>
      <w:r w:rsidR="00771424">
        <w:t>'</w:t>
      </w:r>
      <w:r w:rsidRPr="00960224">
        <w:t>s change (Marketing) appears. User2</w:t>
      </w:r>
      <w:r w:rsidR="00771424">
        <w:t>'</w:t>
      </w:r>
      <w:r w:rsidRPr="00960224">
        <w:t>s change (Service) is discarded.</w:t>
      </w:r>
    </w:p>
    <w:p w14:paraId="1A4E9020" w14:textId="77777777" w:rsidR="007D5E28" w:rsidRPr="00DA3459" w:rsidRDefault="007D5E28" w:rsidP="00DA3459">
      <w:pPr>
        <w:pStyle w:val="Label"/>
      </w:pPr>
      <w:r w:rsidRPr="00DA3459">
        <w:t>OverwriteCurrentValues</w:t>
      </w:r>
    </w:p>
    <w:p w14:paraId="52FBC8CF" w14:textId="77777777" w:rsidR="007D5E28" w:rsidRPr="00960224" w:rsidRDefault="007D5E28" w:rsidP="00960224">
      <w:pPr>
        <w:pStyle w:val="Text"/>
      </w:pPr>
      <w:r w:rsidRPr="00960224">
        <w:t>Here User1 chooses to allow the database values to overwrite the current values in the client. (See Example 3 later in this section.)</w:t>
      </w:r>
    </w:p>
    <w:p w14:paraId="2053807C" w14:textId="77777777" w:rsidR="007D5E28" w:rsidRDefault="007D5E28" w:rsidP="00960224">
      <w:pPr>
        <w:pStyle w:val="Text"/>
      </w:pPr>
      <w:r w:rsidRPr="00960224">
        <w:t>In the scenario above, after conflict resolution, the result in the database is as follows:</w:t>
      </w:r>
    </w:p>
    <w:p w14:paraId="3E74D7A9" w14:textId="77777777" w:rsidR="00B16095" w:rsidRDefault="00B16095" w:rsidP="00B16095">
      <w:pPr>
        <w:pStyle w:val="TableSpacing"/>
      </w:pPr>
    </w:p>
    <w:tbl>
      <w:tblPr>
        <w:tblW w:w="9630" w:type="dxa"/>
        <w:tblLook w:val="01E0" w:firstRow="1" w:lastRow="1" w:firstColumn="1" w:lastColumn="1" w:noHBand="0" w:noVBand="0"/>
      </w:tblPr>
      <w:tblGrid>
        <w:gridCol w:w="2622"/>
        <w:gridCol w:w="2285"/>
        <w:gridCol w:w="2276"/>
        <w:gridCol w:w="2447"/>
      </w:tblGrid>
      <w:tr w:rsidR="007D5E28" w:rsidRPr="00960224" w14:paraId="6480CC3C" w14:textId="77777777" w:rsidTr="00B16095">
        <w:tc>
          <w:tcPr>
            <w:tcW w:w="2622" w:type="dxa"/>
          </w:tcPr>
          <w:p w14:paraId="2382343B" w14:textId="77777777" w:rsidR="007D5E28" w:rsidRPr="00960224" w:rsidRDefault="007D5E28" w:rsidP="00DA3459">
            <w:pPr>
              <w:pStyle w:val="Label"/>
            </w:pPr>
          </w:p>
        </w:tc>
        <w:tc>
          <w:tcPr>
            <w:tcW w:w="2285" w:type="dxa"/>
          </w:tcPr>
          <w:p w14:paraId="551A79FF" w14:textId="77777777" w:rsidR="007D5E28" w:rsidRPr="00960224" w:rsidRDefault="007D5E28" w:rsidP="00DA3459">
            <w:pPr>
              <w:pStyle w:val="Label"/>
            </w:pPr>
            <w:r w:rsidRPr="009F0B9A">
              <w:rPr>
                <w:bCs/>
              </w:rPr>
              <w:t>Col A</w:t>
            </w:r>
          </w:p>
        </w:tc>
        <w:tc>
          <w:tcPr>
            <w:tcW w:w="2276" w:type="dxa"/>
          </w:tcPr>
          <w:p w14:paraId="73C71F2C" w14:textId="77777777" w:rsidR="007D5E28" w:rsidRPr="00960224" w:rsidRDefault="007D5E28" w:rsidP="00DA3459">
            <w:pPr>
              <w:pStyle w:val="Label"/>
            </w:pPr>
            <w:r w:rsidRPr="009F0B9A">
              <w:rPr>
                <w:bCs/>
              </w:rPr>
              <w:t>Col B</w:t>
            </w:r>
          </w:p>
        </w:tc>
        <w:tc>
          <w:tcPr>
            <w:tcW w:w="2447" w:type="dxa"/>
          </w:tcPr>
          <w:p w14:paraId="3903DEA2" w14:textId="77777777" w:rsidR="007D5E28" w:rsidRPr="00960224" w:rsidRDefault="007D5E28" w:rsidP="00DA3459">
            <w:pPr>
              <w:pStyle w:val="Label"/>
            </w:pPr>
            <w:r w:rsidRPr="009F0B9A">
              <w:rPr>
                <w:bCs/>
              </w:rPr>
              <w:t>Col C</w:t>
            </w:r>
          </w:p>
        </w:tc>
      </w:tr>
      <w:tr w:rsidR="007D5E28" w:rsidRPr="00960224" w14:paraId="655B3A04" w14:textId="77777777" w:rsidTr="00B16095">
        <w:tc>
          <w:tcPr>
            <w:tcW w:w="2622" w:type="dxa"/>
          </w:tcPr>
          <w:p w14:paraId="3C27FC67" w14:textId="77777777" w:rsidR="007D5E28" w:rsidRPr="00960224" w:rsidRDefault="007D5E28" w:rsidP="00960224">
            <w:pPr>
              <w:pStyle w:val="Text"/>
            </w:pPr>
            <w:r w:rsidRPr="00960224">
              <w:t>OverwriteCurrentValues</w:t>
            </w:r>
          </w:p>
        </w:tc>
        <w:tc>
          <w:tcPr>
            <w:tcW w:w="2285" w:type="dxa"/>
          </w:tcPr>
          <w:p w14:paraId="650AD6C1" w14:textId="77777777" w:rsidR="007D5E28" w:rsidRPr="00960224" w:rsidRDefault="007D5E28" w:rsidP="00960224">
            <w:pPr>
              <w:pStyle w:val="Text"/>
            </w:pPr>
            <w:r w:rsidRPr="00960224">
              <w:t>Alfreds (Original)</w:t>
            </w:r>
          </w:p>
        </w:tc>
        <w:tc>
          <w:tcPr>
            <w:tcW w:w="2276" w:type="dxa"/>
          </w:tcPr>
          <w:p w14:paraId="6BDD940F" w14:textId="77777777" w:rsidR="007D5E28" w:rsidRPr="00960224" w:rsidRDefault="007D5E28" w:rsidP="00960224">
            <w:pPr>
              <w:pStyle w:val="Text"/>
            </w:pPr>
            <w:r w:rsidRPr="00960224">
              <w:t>Mary (User2)</w:t>
            </w:r>
          </w:p>
        </w:tc>
        <w:tc>
          <w:tcPr>
            <w:tcW w:w="2447" w:type="dxa"/>
          </w:tcPr>
          <w:p w14:paraId="2E85FD82" w14:textId="77777777" w:rsidR="007D5E28" w:rsidRPr="00960224" w:rsidRDefault="007D5E28" w:rsidP="00960224">
            <w:pPr>
              <w:pStyle w:val="Text"/>
            </w:pPr>
            <w:r w:rsidRPr="00960224">
              <w:t>Service (User2)</w:t>
            </w:r>
          </w:p>
        </w:tc>
      </w:tr>
    </w:tbl>
    <w:p w14:paraId="77CDAAD4" w14:textId="77777777" w:rsidR="00B16095" w:rsidRDefault="00B16095" w:rsidP="00B16095">
      <w:pPr>
        <w:pStyle w:val="TableSpacing"/>
      </w:pPr>
    </w:p>
    <w:p w14:paraId="281F7F21" w14:textId="77777777" w:rsidR="007D5E28" w:rsidRPr="00960224" w:rsidRDefault="007D5E28" w:rsidP="00960224">
      <w:pPr>
        <w:pStyle w:val="Text"/>
      </w:pPr>
      <w:r w:rsidRPr="00960224">
        <w:t>Col A: The original value (Alfreds) remains; User1</w:t>
      </w:r>
      <w:r w:rsidR="00771424">
        <w:t>'</w:t>
      </w:r>
      <w:r w:rsidRPr="00960224">
        <w:t>s value (Alfred) is discarded.</w:t>
      </w:r>
    </w:p>
    <w:p w14:paraId="5B5CCF0E" w14:textId="77777777" w:rsidR="007D5E28" w:rsidRPr="00960224" w:rsidRDefault="007D5E28" w:rsidP="00960224">
      <w:pPr>
        <w:pStyle w:val="Text"/>
      </w:pPr>
      <w:r w:rsidRPr="00960224">
        <w:t>Col B: User2</w:t>
      </w:r>
      <w:r w:rsidR="00771424">
        <w:t>'</w:t>
      </w:r>
      <w:r w:rsidRPr="00960224">
        <w:t>s change (Mary) appears.</w:t>
      </w:r>
    </w:p>
    <w:p w14:paraId="12804386" w14:textId="77777777" w:rsidR="007D5E28" w:rsidRPr="00960224" w:rsidRDefault="007D5E28" w:rsidP="00960224">
      <w:pPr>
        <w:pStyle w:val="Text"/>
      </w:pPr>
      <w:r w:rsidRPr="00960224">
        <w:t>Col C: User2</w:t>
      </w:r>
      <w:r w:rsidR="00771424">
        <w:t>'</w:t>
      </w:r>
      <w:r w:rsidRPr="00960224">
        <w:t>s change (Service) appears. User1</w:t>
      </w:r>
      <w:r w:rsidR="00771424">
        <w:t>'</w:t>
      </w:r>
      <w:r w:rsidRPr="00960224">
        <w:t>s change (Marketing) is discarded.</w:t>
      </w:r>
    </w:p>
    <w:p w14:paraId="5DAB33AF" w14:textId="77777777" w:rsidR="007D5E28" w:rsidRPr="00960224" w:rsidRDefault="007D5E28" w:rsidP="00960224">
      <w:pPr>
        <w:pStyle w:val="Text"/>
      </w:pPr>
      <w:r w:rsidRPr="00960224">
        <w:t xml:space="preserve">After conflicts have been resolved, you can attempt a resubmit. Because this second update might also fail, consider using a loop for update attempts. </w:t>
      </w:r>
    </w:p>
    <w:p w14:paraId="0BEAAFC5" w14:textId="77777777" w:rsidR="007D5E28" w:rsidRDefault="00DA3459" w:rsidP="00960224">
      <w:pPr>
        <w:pStyle w:val="Heading6"/>
      </w:pPr>
      <w:r>
        <w:t xml:space="preserve">6.3.4 </w:t>
      </w:r>
      <w:r w:rsidR="007D5E28">
        <w:t>Examples</w:t>
      </w:r>
    </w:p>
    <w:p w14:paraId="4565E152" w14:textId="77777777" w:rsidR="007D5E28" w:rsidRPr="00960224" w:rsidRDefault="007D5E28" w:rsidP="00960224">
      <w:pPr>
        <w:pStyle w:val="Text"/>
      </w:pPr>
      <w:r w:rsidRPr="00960224">
        <w:t>The following code excerpts show various informational members and techniques at your disposal for discovering and resolving member conflicts.</w:t>
      </w:r>
    </w:p>
    <w:p w14:paraId="7081EEF0" w14:textId="77777777" w:rsidR="007D5E28" w:rsidRPr="00DA3459" w:rsidRDefault="007D5E28" w:rsidP="00DA3459">
      <w:pPr>
        <w:pStyle w:val="Label"/>
      </w:pPr>
      <w:r w:rsidRPr="00DA3459">
        <w:t>Example 1</w:t>
      </w:r>
    </w:p>
    <w:p w14:paraId="43B85976" w14:textId="77777777" w:rsidR="007D5E28" w:rsidRDefault="007D5E28" w:rsidP="00960224">
      <w:pPr>
        <w:pStyle w:val="Text"/>
      </w:pPr>
      <w:r w:rsidRPr="00960224">
        <w:t xml:space="preserve">In this example, conflicts are resolved </w:t>
      </w:r>
      <w:r w:rsidR="00771424">
        <w:t>"</w:t>
      </w:r>
      <w:r w:rsidRPr="00960224">
        <w:t>automatically.</w:t>
      </w:r>
      <w:r w:rsidR="00771424">
        <w:t>"</w:t>
      </w:r>
      <w:r w:rsidRPr="00960224">
        <w:t xml:space="preserve"> That i</w:t>
      </w:r>
      <w:r w:rsidR="00A62F9E">
        <w:t>s, database values are merged</w:t>
      </w:r>
      <w:r w:rsidRPr="00960224">
        <w:t xml:space="preserve"> with the current client values unless the client has also changed that value (</w:t>
      </w:r>
      <w:r w:rsidRPr="00002CE9">
        <w:rPr>
          <w:rStyle w:val="CodeEmbedded"/>
        </w:rPr>
        <w:t>KeepChanges</w:t>
      </w:r>
      <w:r w:rsidRPr="00960224">
        <w:t>). No inspection or custom handling of individual member conflicts takes place.</w:t>
      </w:r>
    </w:p>
    <w:p w14:paraId="124CC97B" w14:textId="77777777" w:rsidR="00A62F9E" w:rsidRPr="00527965" w:rsidRDefault="00527965" w:rsidP="00A62F9E">
      <w:pPr>
        <w:pStyle w:val="Code"/>
        <w:rPr>
          <w:rStyle w:val="MultilanguageMarkerAuto"/>
        </w:rPr>
      </w:pPr>
      <w:r w:rsidRPr="00527965">
        <w:rPr>
          <w:rStyle w:val="MultilanguageMarkerAuto"/>
        </w:rPr>
        <w:t>[C#]</w:t>
      </w:r>
    </w:p>
    <w:p w14:paraId="26DA1D58" w14:textId="77777777" w:rsidR="00A62F9E" w:rsidRDefault="007D5E28" w:rsidP="007D5E28">
      <w:pPr>
        <w:pStyle w:val="Code"/>
      </w:pPr>
      <w:r>
        <w:rPr>
          <w:color w:val="0000FF"/>
        </w:rPr>
        <w:t>try</w:t>
      </w:r>
      <w:r>
        <w:t xml:space="preserve"> {</w:t>
      </w:r>
    </w:p>
    <w:p w14:paraId="18A49283" w14:textId="77777777" w:rsidR="00A62F9E" w:rsidRDefault="007D5E28" w:rsidP="007D5E28">
      <w:pPr>
        <w:pStyle w:val="Code"/>
      </w:pPr>
      <w:r>
        <w:tab/>
        <w:t>context.SubmitChanges(</w:t>
      </w:r>
      <w:r>
        <w:rPr>
          <w:color w:val="008080"/>
        </w:rPr>
        <w:t>ConflictMode</w:t>
      </w:r>
      <w:r>
        <w:t>.ContinueOnConflict);</w:t>
      </w:r>
    </w:p>
    <w:p w14:paraId="7C956163" w14:textId="77777777" w:rsidR="00A62F9E" w:rsidRDefault="007D5E28" w:rsidP="007D5E28">
      <w:pPr>
        <w:pStyle w:val="Code"/>
      </w:pPr>
      <w:r>
        <w:t>}</w:t>
      </w:r>
    </w:p>
    <w:p w14:paraId="09C5FCD8" w14:textId="77777777" w:rsidR="00A62F9E" w:rsidRDefault="007D5E28" w:rsidP="007D5E28">
      <w:pPr>
        <w:pStyle w:val="Code"/>
      </w:pPr>
      <w:r>
        <w:rPr>
          <w:color w:val="0000FF"/>
        </w:rPr>
        <w:t>catch</w:t>
      </w:r>
      <w:r>
        <w:t xml:space="preserve"> (</w:t>
      </w:r>
      <w:r w:rsidR="00C11DA3">
        <w:rPr>
          <w:color w:val="008080"/>
        </w:rPr>
        <w:t>ChangeConflict</w:t>
      </w:r>
      <w:r>
        <w:rPr>
          <w:color w:val="008080"/>
        </w:rPr>
        <w:t>Exception</w:t>
      </w:r>
      <w:r>
        <w:t xml:space="preserve"> e) {</w:t>
      </w:r>
    </w:p>
    <w:p w14:paraId="0B8190E9" w14:textId="77777777" w:rsidR="00A62F9E" w:rsidRDefault="007D5E28" w:rsidP="007D5E28">
      <w:pPr>
        <w:pStyle w:val="Code"/>
      </w:pPr>
      <w:r>
        <w:tab/>
      </w:r>
      <w:r w:rsidRPr="00D141FC">
        <w:rPr>
          <w:color w:val="008000"/>
        </w:rPr>
        <w:t>//automerge database values into current for members</w:t>
      </w:r>
    </w:p>
    <w:p w14:paraId="04A0F518" w14:textId="77777777" w:rsidR="00A62F9E" w:rsidRPr="00A62F9E" w:rsidRDefault="007D5E28" w:rsidP="007D5E28">
      <w:pPr>
        <w:pStyle w:val="Code"/>
      </w:pPr>
      <w:r>
        <w:tab/>
        <w:t>//</w:t>
      </w:r>
      <w:r w:rsidRPr="00D141FC">
        <w:rPr>
          <w:color w:val="008000"/>
        </w:rPr>
        <w:t xml:space="preserve">that client </w:t>
      </w:r>
      <w:r w:rsidRPr="00083DCD">
        <w:rPr>
          <w:color w:val="008000"/>
        </w:rPr>
        <w:t>has</w:t>
      </w:r>
      <w:r w:rsidRPr="00D141FC">
        <w:rPr>
          <w:color w:val="008000"/>
        </w:rPr>
        <w:t xml:space="preserve"> not modified</w:t>
      </w:r>
    </w:p>
    <w:p w14:paraId="2DE740E8" w14:textId="77777777" w:rsidR="00A62F9E" w:rsidRDefault="001005B0" w:rsidP="007D5E28">
      <w:pPr>
        <w:pStyle w:val="Code"/>
      </w:pPr>
      <w:r>
        <w:rPr>
          <w:color w:val="0000FF"/>
        </w:rPr>
        <w:tab/>
      </w:r>
      <w:r w:rsidR="00083DCD">
        <w:t>context.ChangeConflicts</w:t>
      </w:r>
      <w:r>
        <w:t>.Resolve(</w:t>
      </w:r>
      <w:r>
        <w:rPr>
          <w:color w:val="008080"/>
        </w:rPr>
        <w:t>RefreshMode</w:t>
      </w:r>
      <w:r>
        <w:t>.KeepChanges);</w:t>
      </w:r>
    </w:p>
    <w:p w14:paraId="1BB1DE0C" w14:textId="77777777" w:rsidR="00083DCD" w:rsidRDefault="007D5E28" w:rsidP="007D5E28">
      <w:pPr>
        <w:pStyle w:val="Code"/>
      </w:pPr>
      <w:r>
        <w:t>}</w:t>
      </w:r>
    </w:p>
    <w:p w14:paraId="11A03D11" w14:textId="77777777" w:rsidR="00A62F9E" w:rsidRDefault="007D5E28" w:rsidP="007D5E28">
      <w:pPr>
        <w:pStyle w:val="Code"/>
      </w:pPr>
      <w:r w:rsidRPr="00D141FC">
        <w:rPr>
          <w:color w:val="008000"/>
        </w:rPr>
        <w:t>//submit succeeds on second try</w:t>
      </w:r>
    </w:p>
    <w:p w14:paraId="4B536C53" w14:textId="77777777" w:rsidR="007D5E28" w:rsidRDefault="007D5E28" w:rsidP="007D5E28">
      <w:pPr>
        <w:pStyle w:val="Code"/>
      </w:pPr>
      <w:r>
        <w:t>context.SubmitChanges(</w:t>
      </w:r>
      <w:r>
        <w:rPr>
          <w:color w:val="008080"/>
        </w:rPr>
        <w:t>ConflictMode</w:t>
      </w:r>
      <w:r>
        <w:t>.FailOnFirstConflict);</w:t>
      </w:r>
    </w:p>
    <w:p w14:paraId="5A6F7A00" w14:textId="77777777" w:rsidR="00A62F9E" w:rsidRDefault="00A62F9E" w:rsidP="007D5E28">
      <w:pPr>
        <w:pStyle w:val="Code"/>
      </w:pPr>
    </w:p>
    <w:p w14:paraId="01A847A4" w14:textId="77777777" w:rsidR="00527965" w:rsidRDefault="00527965" w:rsidP="00527965">
      <w:pPr>
        <w:pStyle w:val="Text"/>
      </w:pPr>
    </w:p>
    <w:p w14:paraId="2FD118CC" w14:textId="77777777" w:rsidR="00527965" w:rsidRPr="00527965" w:rsidRDefault="00527965" w:rsidP="00527965">
      <w:pPr>
        <w:pStyle w:val="Code"/>
        <w:rPr>
          <w:rStyle w:val="MultilanguageMarkerAuto"/>
        </w:rPr>
      </w:pPr>
      <w:r w:rsidRPr="00527965">
        <w:rPr>
          <w:rStyle w:val="MultilanguageMarkerAuto"/>
        </w:rPr>
        <w:t>[Visual Basic]</w:t>
      </w:r>
    </w:p>
    <w:p w14:paraId="03B12920" w14:textId="77777777" w:rsidR="00527965" w:rsidRDefault="00527965" w:rsidP="00527965">
      <w:pPr>
        <w:pStyle w:val="Code"/>
      </w:pPr>
      <w:r>
        <w:rPr>
          <w:color w:val="0000FF"/>
        </w:rPr>
        <w:t>Try</w:t>
      </w:r>
      <w:r>
        <w:t xml:space="preserve"> </w:t>
      </w:r>
    </w:p>
    <w:p w14:paraId="3E835587" w14:textId="77777777" w:rsidR="00527965" w:rsidRDefault="00527965" w:rsidP="00527965">
      <w:pPr>
        <w:pStyle w:val="Code"/>
      </w:pPr>
      <w:r>
        <w:tab/>
        <w:t>context.SubmitChanges(</w:t>
      </w:r>
      <w:r>
        <w:rPr>
          <w:color w:val="008080"/>
        </w:rPr>
        <w:t>ConflictMode</w:t>
      </w:r>
      <w:r>
        <w:t>.ContinueOnConflict)</w:t>
      </w:r>
    </w:p>
    <w:p w14:paraId="4F74F445" w14:textId="77777777" w:rsidR="00527965" w:rsidRDefault="00527965" w:rsidP="00527965">
      <w:pPr>
        <w:pStyle w:val="Code"/>
      </w:pPr>
      <w:r>
        <w:rPr>
          <w:color w:val="0000FF"/>
        </w:rPr>
        <w:t>Catch</w:t>
      </w:r>
      <w:r>
        <w:t xml:space="preserve"> e </w:t>
      </w:r>
      <w:r w:rsidRPr="00E147F3">
        <w:rPr>
          <w:color w:val="3333FF"/>
        </w:rPr>
        <w:t>As</w:t>
      </w:r>
      <w:r>
        <w:t xml:space="preserve"> </w:t>
      </w:r>
      <w:r>
        <w:rPr>
          <w:color w:val="008080"/>
        </w:rPr>
        <w:t>ChangeConflictException</w:t>
      </w:r>
    </w:p>
    <w:p w14:paraId="54CBE397" w14:textId="77777777" w:rsidR="00527965" w:rsidRDefault="00527965" w:rsidP="00527965">
      <w:pPr>
        <w:pStyle w:val="Code"/>
      </w:pPr>
      <w:r>
        <w:tab/>
      </w:r>
      <w:r>
        <w:rPr>
          <w:color w:val="008000"/>
        </w:rPr>
        <w:t xml:space="preserve">' </w:t>
      </w:r>
      <w:r w:rsidRPr="00D141FC">
        <w:rPr>
          <w:color w:val="008000"/>
        </w:rPr>
        <w:t>automerge database values into current for members</w:t>
      </w:r>
    </w:p>
    <w:p w14:paraId="2CE7009B" w14:textId="77777777" w:rsidR="00527965" w:rsidRDefault="00527965" w:rsidP="00527965">
      <w:pPr>
        <w:pStyle w:val="Code"/>
      </w:pPr>
      <w:r>
        <w:tab/>
      </w:r>
      <w:r>
        <w:rPr>
          <w:color w:val="008000"/>
        </w:rPr>
        <w:t xml:space="preserve">' </w:t>
      </w:r>
      <w:r w:rsidRPr="00D141FC">
        <w:rPr>
          <w:color w:val="008000"/>
        </w:rPr>
        <w:t xml:space="preserve">that client </w:t>
      </w:r>
      <w:r w:rsidRPr="00083DCD">
        <w:rPr>
          <w:color w:val="008000"/>
        </w:rPr>
        <w:t>has</w:t>
      </w:r>
      <w:r w:rsidRPr="00D141FC">
        <w:rPr>
          <w:color w:val="008000"/>
        </w:rPr>
        <w:t xml:space="preserve"> not modified</w:t>
      </w:r>
      <w:r>
        <w:rPr>
          <w:color w:val="0000FF"/>
        </w:rPr>
        <w:tab/>
      </w:r>
      <w:r>
        <w:t>context.ChangeConflicts.Resolve(</w:t>
      </w:r>
      <w:r>
        <w:rPr>
          <w:color w:val="008080"/>
        </w:rPr>
        <w:t>RefreshMode</w:t>
      </w:r>
      <w:r>
        <w:t>.KeepChanges)</w:t>
      </w:r>
    </w:p>
    <w:p w14:paraId="350F119A" w14:textId="77777777" w:rsidR="00527965" w:rsidRDefault="00527965" w:rsidP="00527965">
      <w:pPr>
        <w:pStyle w:val="Code"/>
      </w:pPr>
      <w:r>
        <w:rPr>
          <w:color w:val="0000FF"/>
        </w:rPr>
        <w:t>End Try</w:t>
      </w:r>
    </w:p>
    <w:p w14:paraId="1E230BE0" w14:textId="77777777" w:rsidR="00527965" w:rsidRDefault="00527965" w:rsidP="00527965">
      <w:pPr>
        <w:pStyle w:val="Code"/>
      </w:pPr>
      <w:r>
        <w:rPr>
          <w:color w:val="008000"/>
        </w:rPr>
        <w:t xml:space="preserve">' </w:t>
      </w:r>
      <w:r w:rsidRPr="00D141FC">
        <w:rPr>
          <w:color w:val="008000"/>
        </w:rPr>
        <w:t>submit succeeds on second try</w:t>
      </w:r>
    </w:p>
    <w:p w14:paraId="418B5C6D" w14:textId="77777777" w:rsidR="00527965" w:rsidRDefault="00527965" w:rsidP="00527965">
      <w:pPr>
        <w:pStyle w:val="Code"/>
      </w:pPr>
      <w:r>
        <w:t>context.SubmitChanges(</w:t>
      </w:r>
      <w:r>
        <w:rPr>
          <w:color w:val="008080"/>
        </w:rPr>
        <w:t>ConflictMode</w:t>
      </w:r>
      <w:r>
        <w:t>.FailOnFirstConflict)</w:t>
      </w:r>
    </w:p>
    <w:p w14:paraId="1A65A973" w14:textId="77777777" w:rsidR="00527965" w:rsidRDefault="00527965" w:rsidP="00527965">
      <w:pPr>
        <w:pStyle w:val="Code"/>
      </w:pPr>
    </w:p>
    <w:p w14:paraId="4922712D" w14:textId="77777777" w:rsidR="00527965" w:rsidRDefault="00527965" w:rsidP="00527965">
      <w:pPr>
        <w:pStyle w:val="Text"/>
      </w:pPr>
    </w:p>
    <w:p w14:paraId="495CA15D" w14:textId="77777777" w:rsidR="007D5E28" w:rsidRPr="00DA3459" w:rsidRDefault="007D5E28" w:rsidP="00DA3459">
      <w:pPr>
        <w:pStyle w:val="Label"/>
      </w:pPr>
      <w:r w:rsidRPr="00DA3459">
        <w:t>Example 2</w:t>
      </w:r>
    </w:p>
    <w:p w14:paraId="01A75AB6" w14:textId="77777777" w:rsidR="007D5E28" w:rsidRPr="00960224" w:rsidRDefault="007D5E28" w:rsidP="00960224">
      <w:pPr>
        <w:pStyle w:val="Text"/>
      </w:pPr>
      <w:r w:rsidRPr="00960224">
        <w:t>In this example, conflicts are resolved again without any custom handling, but this time database values are NOT merged into current client values.</w:t>
      </w:r>
    </w:p>
    <w:p w14:paraId="0C4F9724" w14:textId="77777777" w:rsidR="00A62F9E" w:rsidRPr="00527965" w:rsidRDefault="00527965" w:rsidP="007D5E28">
      <w:pPr>
        <w:pStyle w:val="Code"/>
        <w:rPr>
          <w:rStyle w:val="MultilanguageMarkerAuto"/>
        </w:rPr>
      </w:pPr>
      <w:r w:rsidRPr="00527965">
        <w:rPr>
          <w:rStyle w:val="MultilanguageMarkerAuto"/>
        </w:rPr>
        <w:t>[C#]</w:t>
      </w:r>
    </w:p>
    <w:p w14:paraId="6465FB32" w14:textId="77777777" w:rsidR="00A62F9E" w:rsidRDefault="007D5E28" w:rsidP="007D5E28">
      <w:pPr>
        <w:pStyle w:val="Code"/>
      </w:pPr>
      <w:r>
        <w:rPr>
          <w:color w:val="0000FF"/>
        </w:rPr>
        <w:t xml:space="preserve">try </w:t>
      </w:r>
      <w:r>
        <w:t>{</w:t>
      </w:r>
    </w:p>
    <w:p w14:paraId="37629E92" w14:textId="77777777" w:rsidR="00A62F9E" w:rsidRDefault="007D5E28" w:rsidP="007D5E28">
      <w:pPr>
        <w:pStyle w:val="Code"/>
      </w:pPr>
      <w:r>
        <w:tab/>
        <w:t>context.SubmitChanges(</w:t>
      </w:r>
      <w:r>
        <w:rPr>
          <w:color w:val="008080"/>
        </w:rPr>
        <w:t>ConflictMode</w:t>
      </w:r>
      <w:r>
        <w:t>.ContinueOnConflict);</w:t>
      </w:r>
    </w:p>
    <w:p w14:paraId="5D6A0A66" w14:textId="77777777" w:rsidR="00A62F9E" w:rsidRDefault="007D5E28" w:rsidP="007D5E28">
      <w:pPr>
        <w:pStyle w:val="Code"/>
      </w:pPr>
      <w:r>
        <w:t>}</w:t>
      </w:r>
    </w:p>
    <w:p w14:paraId="481DD035"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3AC96356"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context</w:t>
      </w:r>
      <w:r>
        <w:t>.</w:t>
      </w:r>
      <w:r w:rsidR="007C6E3B">
        <w:t>Change</w:t>
      </w:r>
      <w:r>
        <w:t>Conflicts) {</w:t>
      </w:r>
    </w:p>
    <w:p w14:paraId="5AF4AB2A" w14:textId="77777777" w:rsidR="00A62F9E" w:rsidRDefault="007D5E28" w:rsidP="007D5E28">
      <w:pPr>
        <w:pStyle w:val="Code"/>
      </w:pPr>
      <w:r>
        <w:tab/>
      </w:r>
      <w:r>
        <w:tab/>
      </w:r>
      <w:r w:rsidRPr="00D141FC">
        <w:rPr>
          <w:color w:val="008000"/>
        </w:rPr>
        <w:t>//No database values are automerged into current</w:t>
      </w:r>
    </w:p>
    <w:p w14:paraId="77574AB0" w14:textId="77777777" w:rsidR="00A62F9E" w:rsidRDefault="007D5E28" w:rsidP="007D5E28">
      <w:pPr>
        <w:pStyle w:val="Code"/>
      </w:pPr>
      <w:r>
        <w:tab/>
      </w:r>
      <w:r>
        <w:tab/>
        <w:t>cc.Resolve(</w:t>
      </w:r>
      <w:r>
        <w:rPr>
          <w:color w:val="008080"/>
        </w:rPr>
        <w:t>RefreshMode</w:t>
      </w:r>
      <w:r>
        <w:t>.KeepCurrentValues);</w:t>
      </w:r>
    </w:p>
    <w:p w14:paraId="6AD9395F" w14:textId="77777777" w:rsidR="00A62F9E" w:rsidRDefault="007D5E28" w:rsidP="007D5E28">
      <w:pPr>
        <w:pStyle w:val="Code"/>
      </w:pPr>
      <w:r>
        <w:tab/>
        <w:t>}</w:t>
      </w:r>
    </w:p>
    <w:p w14:paraId="2A7ADFE2" w14:textId="77777777" w:rsidR="007D5E28" w:rsidRDefault="007D5E28" w:rsidP="007D5E28">
      <w:pPr>
        <w:pStyle w:val="Code"/>
      </w:pPr>
      <w:r>
        <w:t>}</w:t>
      </w:r>
    </w:p>
    <w:p w14:paraId="46EBAA02" w14:textId="77777777" w:rsidR="00A62F9E" w:rsidRDefault="00A62F9E" w:rsidP="007D5E28">
      <w:pPr>
        <w:pStyle w:val="Code"/>
      </w:pPr>
    </w:p>
    <w:p w14:paraId="59E5DE73" w14:textId="77777777" w:rsidR="00527965" w:rsidRDefault="00527965" w:rsidP="00527965">
      <w:pPr>
        <w:pStyle w:val="Text"/>
      </w:pPr>
    </w:p>
    <w:p w14:paraId="6293C5CE" w14:textId="77777777" w:rsidR="00527965" w:rsidRPr="00075456" w:rsidRDefault="00527965" w:rsidP="00075456">
      <w:pPr>
        <w:pStyle w:val="Code"/>
        <w:rPr>
          <w:rStyle w:val="MultilanguageMarkerAuto"/>
        </w:rPr>
      </w:pPr>
      <w:r w:rsidRPr="00075456">
        <w:rPr>
          <w:rStyle w:val="MultilanguageMarkerAuto"/>
        </w:rPr>
        <w:t>[Visual Basic]</w:t>
      </w:r>
    </w:p>
    <w:p w14:paraId="5A185C7B" w14:textId="77777777" w:rsidR="00527965" w:rsidRDefault="00527965" w:rsidP="00527965">
      <w:pPr>
        <w:pStyle w:val="Code"/>
      </w:pPr>
      <w:r>
        <w:rPr>
          <w:color w:val="0000FF"/>
        </w:rPr>
        <w:t>Try</w:t>
      </w:r>
      <w:r>
        <w:t xml:space="preserve"> </w:t>
      </w:r>
    </w:p>
    <w:p w14:paraId="73A0C30E" w14:textId="77777777" w:rsidR="00527965" w:rsidRDefault="00527965" w:rsidP="00527965">
      <w:pPr>
        <w:pStyle w:val="Code"/>
      </w:pPr>
      <w:r>
        <w:tab/>
        <w:t>context.SubmitChanges(</w:t>
      </w:r>
      <w:r>
        <w:rPr>
          <w:color w:val="008080"/>
        </w:rPr>
        <w:t>ConflictMode</w:t>
      </w:r>
      <w:r>
        <w:t>.ContinueOnConflict)</w:t>
      </w:r>
    </w:p>
    <w:p w14:paraId="7967F142" w14:textId="77777777" w:rsidR="00527965" w:rsidRDefault="00527965" w:rsidP="00527965">
      <w:pPr>
        <w:pStyle w:val="Code"/>
      </w:pPr>
      <w:r>
        <w:rPr>
          <w:color w:val="0000FF"/>
        </w:rPr>
        <w:t>Catch</w:t>
      </w:r>
      <w:r>
        <w:t xml:space="preserve"> e </w:t>
      </w:r>
      <w:r w:rsidRPr="00E147F3">
        <w:rPr>
          <w:color w:val="3333FF"/>
        </w:rPr>
        <w:t>As</w:t>
      </w:r>
      <w:r>
        <w:t xml:space="preserve"> </w:t>
      </w:r>
      <w:r>
        <w:rPr>
          <w:color w:val="008080"/>
        </w:rPr>
        <w:t>ChangeConflictException</w:t>
      </w:r>
    </w:p>
    <w:p w14:paraId="239F76E0" w14:textId="77777777" w:rsidR="00527965" w:rsidRDefault="00527965" w:rsidP="00527965">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37A039A1" w14:textId="77777777" w:rsidR="00527965" w:rsidRDefault="00527965" w:rsidP="00527965">
      <w:pPr>
        <w:pStyle w:val="Code"/>
      </w:pPr>
      <w:r>
        <w:tab/>
      </w:r>
      <w:r>
        <w:tab/>
      </w:r>
      <w:r>
        <w:rPr>
          <w:color w:val="008000"/>
        </w:rPr>
        <w:t>‘</w:t>
      </w:r>
      <w:r w:rsidRPr="00D141FC">
        <w:rPr>
          <w:color w:val="008000"/>
        </w:rPr>
        <w:t>No database values are automerged into current</w:t>
      </w:r>
    </w:p>
    <w:p w14:paraId="18CFAF8E" w14:textId="77777777" w:rsidR="00527965" w:rsidRDefault="00527965" w:rsidP="00527965">
      <w:pPr>
        <w:pStyle w:val="Code"/>
      </w:pPr>
      <w:r>
        <w:tab/>
      </w:r>
      <w:r>
        <w:tab/>
        <w:t>cc.Resolve(</w:t>
      </w:r>
      <w:r>
        <w:rPr>
          <w:color w:val="008080"/>
        </w:rPr>
        <w:t>RefreshMode</w:t>
      </w:r>
      <w:r>
        <w:t>.KeepCurrentValues)</w:t>
      </w:r>
    </w:p>
    <w:p w14:paraId="728E9ACC" w14:textId="77777777" w:rsidR="00527965" w:rsidRDefault="00527965" w:rsidP="00527965">
      <w:pPr>
        <w:pStyle w:val="Code"/>
      </w:pPr>
      <w:r w:rsidRPr="00E147F3">
        <w:rPr>
          <w:color w:val="3333FF"/>
        </w:rPr>
        <w:tab/>
        <w:t>Next</w:t>
      </w:r>
    </w:p>
    <w:p w14:paraId="63D5777F" w14:textId="77777777" w:rsidR="00527965" w:rsidRDefault="00527965" w:rsidP="00527965">
      <w:pPr>
        <w:pStyle w:val="Code"/>
      </w:pPr>
      <w:r w:rsidRPr="00E147F3">
        <w:rPr>
          <w:color w:val="3333FF"/>
        </w:rPr>
        <w:t>End Try</w:t>
      </w:r>
    </w:p>
    <w:p w14:paraId="0F5638DA" w14:textId="77777777" w:rsidR="00527965" w:rsidRDefault="00527965" w:rsidP="00527965">
      <w:pPr>
        <w:pStyle w:val="Code"/>
      </w:pPr>
    </w:p>
    <w:p w14:paraId="79CFC461" w14:textId="77777777" w:rsidR="00527965" w:rsidRDefault="00527965" w:rsidP="00527965">
      <w:pPr>
        <w:pStyle w:val="Text"/>
      </w:pPr>
    </w:p>
    <w:p w14:paraId="32ADBE7E" w14:textId="77777777" w:rsidR="007D5E28" w:rsidRPr="00DA3459" w:rsidRDefault="007D5E28" w:rsidP="00DA3459">
      <w:pPr>
        <w:pStyle w:val="Label"/>
      </w:pPr>
      <w:r w:rsidRPr="00DA3459">
        <w:t>Example 3</w:t>
      </w:r>
    </w:p>
    <w:p w14:paraId="4E71A7FD" w14:textId="77777777" w:rsidR="007D5E28" w:rsidRPr="00960224" w:rsidRDefault="007D5E28" w:rsidP="00960224">
      <w:pPr>
        <w:pStyle w:val="Text"/>
      </w:pPr>
      <w:r w:rsidRPr="00960224">
        <w:t>Here again no custom handling takes place, but in this case all client values are updated with the current database values.</w:t>
      </w:r>
    </w:p>
    <w:p w14:paraId="794661EF" w14:textId="77777777" w:rsidR="00A62F9E" w:rsidRPr="004B6C40" w:rsidRDefault="004B6C40" w:rsidP="007D5E28">
      <w:pPr>
        <w:pStyle w:val="Code"/>
        <w:rPr>
          <w:rStyle w:val="MultilanguageMarkerAuto"/>
        </w:rPr>
      </w:pPr>
      <w:r w:rsidRPr="004B6C40">
        <w:rPr>
          <w:rStyle w:val="MultilanguageMarkerAuto"/>
        </w:rPr>
        <w:t>[C#]</w:t>
      </w:r>
    </w:p>
    <w:p w14:paraId="1C28038A" w14:textId="77777777" w:rsidR="00A62F9E" w:rsidRDefault="007D5E28" w:rsidP="007D5E28">
      <w:pPr>
        <w:pStyle w:val="Code"/>
      </w:pPr>
      <w:r>
        <w:rPr>
          <w:color w:val="0000FF"/>
        </w:rPr>
        <w:t xml:space="preserve">try </w:t>
      </w:r>
      <w:r>
        <w:t>{</w:t>
      </w:r>
    </w:p>
    <w:p w14:paraId="461C8665" w14:textId="77777777" w:rsidR="00A62F9E" w:rsidRDefault="007D5E28" w:rsidP="007D5E28">
      <w:pPr>
        <w:pStyle w:val="Code"/>
      </w:pPr>
      <w:r>
        <w:tab/>
        <w:t>context.SubmitChanges(</w:t>
      </w:r>
      <w:r>
        <w:rPr>
          <w:color w:val="008080"/>
        </w:rPr>
        <w:t>ConflictMode</w:t>
      </w:r>
      <w:r>
        <w:t>.ContinueOnConflict);</w:t>
      </w:r>
      <w:r w:rsidRPr="00472B8D">
        <w:t xml:space="preserve"> </w:t>
      </w:r>
    </w:p>
    <w:p w14:paraId="4F5CB28C" w14:textId="77777777" w:rsidR="00A62F9E" w:rsidRDefault="007D5E28" w:rsidP="007D5E28">
      <w:pPr>
        <w:pStyle w:val="Code"/>
      </w:pPr>
      <w:r>
        <w:t>}</w:t>
      </w:r>
    </w:p>
    <w:p w14:paraId="323A873E"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0A631BF6"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context</w:t>
      </w:r>
      <w:r>
        <w:t>.</w:t>
      </w:r>
      <w:r w:rsidR="007C6E3B">
        <w:t>Change</w:t>
      </w:r>
      <w:r>
        <w:t>Conflicts) {</w:t>
      </w:r>
    </w:p>
    <w:p w14:paraId="173455F5" w14:textId="77777777" w:rsidR="00A62F9E" w:rsidRPr="00A62F9E" w:rsidRDefault="007D5E28" w:rsidP="007D5E28">
      <w:pPr>
        <w:pStyle w:val="Code"/>
      </w:pPr>
      <w:r>
        <w:tab/>
      </w:r>
      <w:r>
        <w:tab/>
      </w:r>
      <w:r w:rsidRPr="002069A0">
        <w:rPr>
          <w:color w:val="008000"/>
        </w:rPr>
        <w:t>//No database values are automerged into current</w:t>
      </w:r>
    </w:p>
    <w:p w14:paraId="4DD24436" w14:textId="77777777" w:rsidR="00A62F9E" w:rsidRDefault="007D5E28" w:rsidP="007D5E28">
      <w:pPr>
        <w:pStyle w:val="Code"/>
      </w:pPr>
      <w:r>
        <w:tab/>
      </w:r>
      <w:r>
        <w:tab/>
        <w:t>cc.Resolve(</w:t>
      </w:r>
      <w:r>
        <w:rPr>
          <w:color w:val="008080"/>
        </w:rPr>
        <w:t>RefreshMode</w:t>
      </w:r>
      <w:r>
        <w:t>.OverwriteCurrentValues);</w:t>
      </w:r>
    </w:p>
    <w:p w14:paraId="168FABE7" w14:textId="77777777" w:rsidR="00A62F9E" w:rsidRDefault="007D5E28" w:rsidP="007D5E28">
      <w:pPr>
        <w:pStyle w:val="Code"/>
      </w:pPr>
      <w:r>
        <w:tab/>
        <w:t>}</w:t>
      </w:r>
    </w:p>
    <w:p w14:paraId="20C2800E" w14:textId="77777777" w:rsidR="007D5E28" w:rsidRDefault="007D5E28" w:rsidP="007D5E28">
      <w:pPr>
        <w:pStyle w:val="Code"/>
      </w:pPr>
      <w:r>
        <w:t>}</w:t>
      </w:r>
    </w:p>
    <w:p w14:paraId="60B76955" w14:textId="77777777" w:rsidR="00A62F9E" w:rsidRDefault="00A62F9E" w:rsidP="007D5E28">
      <w:pPr>
        <w:pStyle w:val="Code"/>
      </w:pPr>
    </w:p>
    <w:p w14:paraId="7750D052" w14:textId="77777777" w:rsidR="00075456" w:rsidRDefault="00075456" w:rsidP="00527965">
      <w:pPr>
        <w:pStyle w:val="Text"/>
      </w:pPr>
    </w:p>
    <w:p w14:paraId="7254CFF3" w14:textId="77777777" w:rsidR="00527965" w:rsidRPr="00075456" w:rsidRDefault="00527965" w:rsidP="00075456">
      <w:pPr>
        <w:pStyle w:val="Code"/>
        <w:rPr>
          <w:rStyle w:val="MultilanguageMarkerAuto"/>
        </w:rPr>
      </w:pPr>
      <w:r w:rsidRPr="00075456">
        <w:rPr>
          <w:rStyle w:val="MultilanguageMarkerAuto"/>
        </w:rPr>
        <w:t>[Visual Basic]</w:t>
      </w:r>
    </w:p>
    <w:p w14:paraId="3ABA885A" w14:textId="77777777" w:rsidR="004B6C40" w:rsidRDefault="004B6C40" w:rsidP="004B6C40">
      <w:pPr>
        <w:pStyle w:val="Code"/>
      </w:pPr>
      <w:r>
        <w:rPr>
          <w:color w:val="0000FF"/>
        </w:rPr>
        <w:t>Try</w:t>
      </w:r>
      <w:r>
        <w:t xml:space="preserve"> </w:t>
      </w:r>
    </w:p>
    <w:p w14:paraId="210DADE7" w14:textId="77777777" w:rsidR="004B6C40" w:rsidRDefault="004B6C40" w:rsidP="004B6C40">
      <w:pPr>
        <w:pStyle w:val="Code"/>
      </w:pPr>
      <w:r>
        <w:tab/>
        <w:t>context.SubmitChanges(</w:t>
      </w:r>
      <w:r>
        <w:rPr>
          <w:color w:val="008080"/>
        </w:rPr>
        <w:t>ConflictMode</w:t>
      </w:r>
      <w:r>
        <w:t>.ContinueOnConflict)</w:t>
      </w:r>
    </w:p>
    <w:p w14:paraId="24D53C27" w14:textId="77777777" w:rsidR="004B6C40" w:rsidRDefault="004B6C40" w:rsidP="004B6C40">
      <w:pPr>
        <w:pStyle w:val="Code"/>
      </w:pPr>
      <w:r>
        <w:rPr>
          <w:color w:val="0000FF"/>
        </w:rPr>
        <w:t>Catch</w:t>
      </w:r>
      <w:r>
        <w:t xml:space="preserve"> e </w:t>
      </w:r>
      <w:r w:rsidRPr="00E147F3">
        <w:rPr>
          <w:color w:val="3333FF"/>
        </w:rPr>
        <w:t>As</w:t>
      </w:r>
      <w:r>
        <w:t xml:space="preserve"> </w:t>
      </w:r>
      <w:r>
        <w:rPr>
          <w:color w:val="008080"/>
        </w:rPr>
        <w:t>ChangeConflictException</w:t>
      </w:r>
    </w:p>
    <w:p w14:paraId="237177B7"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530A6F43" w14:textId="77777777" w:rsidR="004B6C40" w:rsidRDefault="004B6C40" w:rsidP="004B6C40">
      <w:pPr>
        <w:pStyle w:val="Code"/>
      </w:pPr>
      <w:r>
        <w:tab/>
      </w:r>
      <w:r>
        <w:tab/>
      </w:r>
      <w:r>
        <w:rPr>
          <w:color w:val="008000"/>
        </w:rPr>
        <w:t xml:space="preserve">' </w:t>
      </w:r>
      <w:r w:rsidRPr="00D141FC">
        <w:rPr>
          <w:color w:val="008000"/>
        </w:rPr>
        <w:t>No database values are automerged into current</w:t>
      </w:r>
    </w:p>
    <w:p w14:paraId="525B37A1" w14:textId="77777777" w:rsidR="004B6C40" w:rsidRDefault="004B6C40" w:rsidP="004B6C40">
      <w:pPr>
        <w:pStyle w:val="Code"/>
      </w:pPr>
      <w:r>
        <w:tab/>
      </w:r>
      <w:r>
        <w:tab/>
        <w:t>cc.Resolve(</w:t>
      </w:r>
      <w:r>
        <w:rPr>
          <w:color w:val="008080"/>
        </w:rPr>
        <w:t>RefreshMode</w:t>
      </w:r>
      <w:r>
        <w:t>.</w:t>
      </w:r>
      <w:r w:rsidRPr="007D6FD9">
        <w:t xml:space="preserve"> </w:t>
      </w:r>
      <w:r>
        <w:t>OverwriteCurrentValues)</w:t>
      </w:r>
    </w:p>
    <w:p w14:paraId="1071F09C" w14:textId="77777777" w:rsidR="004B6C40" w:rsidRDefault="004B6C40" w:rsidP="004B6C40">
      <w:pPr>
        <w:pStyle w:val="Code"/>
      </w:pPr>
      <w:r w:rsidRPr="00E147F3">
        <w:rPr>
          <w:color w:val="3333FF"/>
        </w:rPr>
        <w:tab/>
        <w:t>Next</w:t>
      </w:r>
    </w:p>
    <w:p w14:paraId="7E285155" w14:textId="77777777" w:rsidR="004B6C40" w:rsidRDefault="004B6C40" w:rsidP="004B6C40">
      <w:pPr>
        <w:pStyle w:val="Code"/>
      </w:pPr>
      <w:r w:rsidRPr="00E147F3">
        <w:rPr>
          <w:color w:val="3333FF"/>
        </w:rPr>
        <w:t>End Try</w:t>
      </w:r>
    </w:p>
    <w:p w14:paraId="6BC520B6" w14:textId="77777777" w:rsidR="004B6C40" w:rsidRPr="00472B8D" w:rsidRDefault="004B6C40" w:rsidP="004B6C40">
      <w:pPr>
        <w:pStyle w:val="Code"/>
      </w:pPr>
    </w:p>
    <w:p w14:paraId="0484E978" w14:textId="77777777" w:rsidR="00527965" w:rsidRDefault="00527965" w:rsidP="00527965">
      <w:pPr>
        <w:pStyle w:val="Text"/>
      </w:pPr>
    </w:p>
    <w:p w14:paraId="79FD641A" w14:textId="77777777" w:rsidR="007D5E28" w:rsidRPr="00DA3459" w:rsidRDefault="007D5E28" w:rsidP="00DA3459">
      <w:pPr>
        <w:pStyle w:val="Label"/>
      </w:pPr>
      <w:r w:rsidRPr="00DA3459">
        <w:t>Example 4</w:t>
      </w:r>
    </w:p>
    <w:p w14:paraId="08F62C8A" w14:textId="77777777" w:rsidR="007D5E28" w:rsidRPr="00960224" w:rsidRDefault="007D5E28" w:rsidP="00960224">
      <w:pPr>
        <w:pStyle w:val="Text"/>
      </w:pPr>
      <w:r w:rsidRPr="00960224">
        <w:t>This example shows a way of accessing information on an entity in conflict.</w:t>
      </w:r>
    </w:p>
    <w:p w14:paraId="67175D9B" w14:textId="77777777" w:rsidR="004B6C40" w:rsidRPr="004B6C40" w:rsidRDefault="004B6C40" w:rsidP="004B6C40">
      <w:pPr>
        <w:pStyle w:val="Code"/>
        <w:rPr>
          <w:rStyle w:val="MultilanguageMarkerAuto"/>
        </w:rPr>
      </w:pPr>
      <w:r w:rsidRPr="004B6C40">
        <w:rPr>
          <w:rStyle w:val="MultilanguageMarkerAuto"/>
        </w:rPr>
        <w:t>[C#]</w:t>
      </w:r>
    </w:p>
    <w:p w14:paraId="066EFB59" w14:textId="77777777" w:rsidR="00A62F9E" w:rsidRDefault="007D5E28" w:rsidP="007D5E28">
      <w:pPr>
        <w:pStyle w:val="Code"/>
      </w:pPr>
      <w:r>
        <w:rPr>
          <w:color w:val="0000FF"/>
        </w:rPr>
        <w:t xml:space="preserve">try </w:t>
      </w:r>
      <w:r>
        <w:t>{</w:t>
      </w:r>
    </w:p>
    <w:p w14:paraId="6AAD385B" w14:textId="77777777" w:rsidR="00A62F9E" w:rsidRDefault="007D5E28" w:rsidP="007D5E28">
      <w:pPr>
        <w:pStyle w:val="Code"/>
      </w:pPr>
      <w:r>
        <w:tab/>
        <w:t>user1.SubmitChanges(</w:t>
      </w:r>
      <w:r>
        <w:rPr>
          <w:color w:val="008080"/>
        </w:rPr>
        <w:t>ConflictMode</w:t>
      </w:r>
      <w:r>
        <w:t>.ContinueOnConflict);</w:t>
      </w:r>
    </w:p>
    <w:p w14:paraId="1257EFA6" w14:textId="77777777" w:rsidR="00A62F9E" w:rsidRDefault="007D5E28" w:rsidP="007D5E28">
      <w:pPr>
        <w:pStyle w:val="Code"/>
      </w:pPr>
      <w:r>
        <w:t>}</w:t>
      </w:r>
    </w:p>
    <w:p w14:paraId="52917F0E"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32C42E6D" w14:textId="77777777" w:rsidR="00A62F9E" w:rsidRDefault="007D5E28" w:rsidP="007D5E28">
      <w:pPr>
        <w:pStyle w:val="Code"/>
      </w:pPr>
      <w:r>
        <w:tab/>
      </w:r>
      <w:r>
        <w:rPr>
          <w:color w:val="008080"/>
        </w:rPr>
        <w:t>Console</w:t>
      </w:r>
      <w:r>
        <w:t>.WriteLine(</w:t>
      </w:r>
      <w:r>
        <w:rPr>
          <w:color w:val="800000"/>
        </w:rPr>
        <w:t>"Optimistic concurrency error"</w:t>
      </w:r>
      <w:r>
        <w:t>);</w:t>
      </w:r>
    </w:p>
    <w:p w14:paraId="2B35EC7B" w14:textId="77777777" w:rsidR="00A62F9E" w:rsidRDefault="007D5E28" w:rsidP="007D5E28">
      <w:pPr>
        <w:pStyle w:val="Code"/>
      </w:pPr>
      <w:r>
        <w:tab/>
      </w:r>
      <w:r>
        <w:rPr>
          <w:color w:val="008080"/>
        </w:rPr>
        <w:t>Console</w:t>
      </w:r>
      <w:r>
        <w:t>.ReadLine();</w:t>
      </w:r>
    </w:p>
    <w:p w14:paraId="4EBDFF34"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user1</w:t>
      </w:r>
      <w:r>
        <w:t>.</w:t>
      </w:r>
      <w:r w:rsidR="007C6E3B">
        <w:t>Change</w:t>
      </w:r>
      <w:r>
        <w:t>Conflicts) {</w:t>
      </w:r>
    </w:p>
    <w:p w14:paraId="69F44388" w14:textId="77777777" w:rsidR="00A62F9E" w:rsidRDefault="007D5E28" w:rsidP="007D5E28">
      <w:pPr>
        <w:pStyle w:val="Code"/>
      </w:pPr>
      <w:r>
        <w:tab/>
      </w:r>
      <w:r>
        <w:tab/>
      </w:r>
      <w:r>
        <w:rPr>
          <w:color w:val="008080"/>
        </w:rPr>
        <w:t>ITable</w:t>
      </w:r>
      <w:r>
        <w:t xml:space="preserve"> table = cc.Table;</w:t>
      </w:r>
    </w:p>
    <w:p w14:paraId="5ACFA9D9" w14:textId="77777777" w:rsidR="00A62F9E" w:rsidRDefault="007D5E28" w:rsidP="007D5E28">
      <w:pPr>
        <w:pStyle w:val="Code"/>
      </w:pPr>
      <w:r>
        <w:tab/>
      </w:r>
      <w:r>
        <w:tab/>
      </w:r>
      <w:r w:rsidRPr="008C3C1B">
        <w:rPr>
          <w:rFonts w:cs="Courier New"/>
          <w:color w:val="008080"/>
        </w:rPr>
        <w:t>Customers</w:t>
      </w:r>
      <w:r w:rsidRPr="008C3C1B">
        <w:rPr>
          <w:rFonts w:cs="Courier New"/>
        </w:rPr>
        <w:t xml:space="preserve"> entityInConflict = (</w:t>
      </w:r>
      <w:r w:rsidRPr="008C3C1B">
        <w:rPr>
          <w:rFonts w:cs="Courier New"/>
          <w:color w:val="008080"/>
        </w:rPr>
        <w:t>Customers</w:t>
      </w:r>
      <w:r w:rsidRPr="008C3C1B">
        <w:rPr>
          <w:rFonts w:cs="Courier New"/>
        </w:rPr>
        <w:t>)cc.Object;</w:t>
      </w:r>
    </w:p>
    <w:p w14:paraId="6BB3C3D2" w14:textId="77777777" w:rsidR="00A62F9E" w:rsidRDefault="007D5E28" w:rsidP="007D5E28">
      <w:pPr>
        <w:pStyle w:val="Code"/>
      </w:pPr>
      <w:r>
        <w:tab/>
      </w:r>
      <w:r>
        <w:tab/>
      </w:r>
      <w:r>
        <w:rPr>
          <w:color w:val="008080"/>
        </w:rPr>
        <w:t>Console</w:t>
      </w:r>
      <w:r>
        <w:t>.WriteLine(</w:t>
      </w:r>
      <w:r>
        <w:rPr>
          <w:color w:val="800000"/>
        </w:rPr>
        <w:t>"Table name: {0}"</w:t>
      </w:r>
      <w:r>
        <w:t>, table.Name);</w:t>
      </w:r>
    </w:p>
    <w:p w14:paraId="6A6C2EE5" w14:textId="77777777" w:rsidR="00A62F9E" w:rsidRDefault="007D5E28" w:rsidP="007D5E28">
      <w:pPr>
        <w:pStyle w:val="Code"/>
      </w:pPr>
      <w:r>
        <w:tab/>
      </w:r>
      <w:r>
        <w:tab/>
      </w:r>
      <w:r>
        <w:rPr>
          <w:color w:val="008080"/>
        </w:rPr>
        <w:t>Console</w:t>
      </w:r>
      <w:r>
        <w:t>.Write(</w:t>
      </w:r>
      <w:r>
        <w:rPr>
          <w:color w:val="800000"/>
        </w:rPr>
        <w:t>"Customer ID: "</w:t>
      </w:r>
      <w:r>
        <w:t>);</w:t>
      </w:r>
    </w:p>
    <w:p w14:paraId="534FFEB4" w14:textId="77777777" w:rsidR="00A62F9E" w:rsidRDefault="007D5E28" w:rsidP="007D5E28">
      <w:pPr>
        <w:pStyle w:val="Code"/>
      </w:pPr>
      <w:r>
        <w:tab/>
      </w:r>
      <w:r>
        <w:tab/>
      </w:r>
      <w:r w:rsidRPr="008C3C1B">
        <w:rPr>
          <w:rFonts w:cs="Courier New"/>
          <w:color w:val="008080"/>
        </w:rPr>
        <w:t>Console</w:t>
      </w:r>
      <w:r w:rsidRPr="008C3C1B">
        <w:rPr>
          <w:rFonts w:cs="Courier New"/>
        </w:rPr>
        <w:t>.WriteLine(entityInConflict.CustomerID);</w:t>
      </w:r>
    </w:p>
    <w:p w14:paraId="3EEB0E5E" w14:textId="77777777" w:rsidR="00A62F9E" w:rsidRDefault="007D5E28" w:rsidP="007D5E28">
      <w:pPr>
        <w:pStyle w:val="Code"/>
      </w:pPr>
      <w:r>
        <w:tab/>
        <w:t>}</w:t>
      </w:r>
    </w:p>
    <w:p w14:paraId="5A92F0DB" w14:textId="77777777" w:rsidR="007D5E28" w:rsidRDefault="007D5E28" w:rsidP="007D5E28">
      <w:pPr>
        <w:pStyle w:val="Code"/>
      </w:pPr>
      <w:r>
        <w:t>}</w:t>
      </w:r>
    </w:p>
    <w:p w14:paraId="522EF10D" w14:textId="77777777" w:rsidR="00A62F9E" w:rsidRPr="00C34050" w:rsidRDefault="00A62F9E" w:rsidP="007D5E28">
      <w:pPr>
        <w:pStyle w:val="Code"/>
      </w:pPr>
    </w:p>
    <w:p w14:paraId="6DE26459" w14:textId="77777777" w:rsidR="00075456" w:rsidRDefault="00075456" w:rsidP="00527965">
      <w:pPr>
        <w:pStyle w:val="Text"/>
      </w:pPr>
    </w:p>
    <w:p w14:paraId="2130A85D" w14:textId="77777777" w:rsidR="00527965" w:rsidRPr="00075456" w:rsidRDefault="00527965" w:rsidP="00075456">
      <w:pPr>
        <w:pStyle w:val="Code"/>
        <w:rPr>
          <w:rStyle w:val="MultilanguageMarkerAuto"/>
        </w:rPr>
      </w:pPr>
      <w:r w:rsidRPr="00075456">
        <w:rPr>
          <w:rStyle w:val="MultilanguageMarkerAuto"/>
        </w:rPr>
        <w:t>[Visual Basic]</w:t>
      </w:r>
    </w:p>
    <w:p w14:paraId="62B7BF31" w14:textId="77777777" w:rsidR="004B6C40" w:rsidRDefault="004B6C40" w:rsidP="004B6C40">
      <w:pPr>
        <w:pStyle w:val="Code"/>
      </w:pPr>
      <w:r>
        <w:rPr>
          <w:color w:val="0000FF"/>
        </w:rPr>
        <w:t>Try</w:t>
      </w:r>
      <w:r>
        <w:t xml:space="preserve"> </w:t>
      </w:r>
    </w:p>
    <w:p w14:paraId="3E2E989D" w14:textId="77777777" w:rsidR="004B6C40" w:rsidRDefault="004B6C40" w:rsidP="004B6C40">
      <w:pPr>
        <w:pStyle w:val="Code"/>
      </w:pPr>
      <w:r>
        <w:tab/>
        <w:t>context.SubmitChanges(</w:t>
      </w:r>
      <w:r>
        <w:rPr>
          <w:color w:val="008080"/>
        </w:rPr>
        <w:t>ConflictMode</w:t>
      </w:r>
      <w:r>
        <w:t>.ContinueOnConflict)</w:t>
      </w:r>
    </w:p>
    <w:p w14:paraId="1CA18266" w14:textId="77777777" w:rsidR="004B6C40" w:rsidRDefault="004B6C40" w:rsidP="004B6C40">
      <w:pPr>
        <w:pStyle w:val="Code"/>
        <w:rPr>
          <w:color w:val="008080"/>
        </w:rPr>
      </w:pPr>
      <w:r>
        <w:rPr>
          <w:color w:val="0000FF"/>
        </w:rPr>
        <w:t>Catch</w:t>
      </w:r>
      <w:r>
        <w:t xml:space="preserve"> e </w:t>
      </w:r>
      <w:r w:rsidRPr="00E147F3">
        <w:rPr>
          <w:color w:val="3333FF"/>
        </w:rPr>
        <w:t>As</w:t>
      </w:r>
      <w:r>
        <w:t xml:space="preserve"> </w:t>
      </w:r>
      <w:r>
        <w:rPr>
          <w:color w:val="008080"/>
        </w:rPr>
        <w:t>ChangeConflictException</w:t>
      </w:r>
    </w:p>
    <w:p w14:paraId="7B1441D7" w14:textId="77777777" w:rsidR="004B6C40" w:rsidRDefault="004B6C40" w:rsidP="004B6C40">
      <w:pPr>
        <w:pStyle w:val="Code"/>
      </w:pPr>
      <w:r>
        <w:tab/>
      </w:r>
      <w:r>
        <w:rPr>
          <w:color w:val="008080"/>
        </w:rPr>
        <w:t>Console</w:t>
      </w:r>
      <w:r>
        <w:t>.WriteLine(</w:t>
      </w:r>
      <w:r>
        <w:rPr>
          <w:color w:val="800000"/>
        </w:rPr>
        <w:t>"Optimistic concurrency error"</w:t>
      </w:r>
      <w:r>
        <w:t>)</w:t>
      </w:r>
    </w:p>
    <w:p w14:paraId="532EDD8D" w14:textId="77777777" w:rsidR="004B6C40" w:rsidRDefault="004B6C40" w:rsidP="004B6C40">
      <w:pPr>
        <w:pStyle w:val="Code"/>
      </w:pPr>
      <w:r>
        <w:tab/>
      </w:r>
      <w:r>
        <w:rPr>
          <w:color w:val="008080"/>
        </w:rPr>
        <w:t>Console</w:t>
      </w:r>
      <w:r>
        <w:t>.ReadLine()</w:t>
      </w:r>
    </w:p>
    <w:p w14:paraId="47F63B38"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4C4ABABF" w14:textId="77777777" w:rsidR="004B6C40" w:rsidRDefault="004B6C40" w:rsidP="004B6C40">
      <w:pPr>
        <w:pStyle w:val="Code"/>
      </w:pPr>
      <w:r>
        <w:rPr>
          <w:color w:val="008080"/>
        </w:rPr>
        <w:t xml:space="preserve">      </w:t>
      </w:r>
      <w:r w:rsidRPr="00DB3D3A">
        <w:rPr>
          <w:color w:val="3333FF"/>
        </w:rPr>
        <w:t>Dim</w:t>
      </w:r>
      <w:r>
        <w:t xml:space="preserve"> table </w:t>
      </w:r>
      <w:r w:rsidRPr="00626702">
        <w:rPr>
          <w:color w:val="3333FF"/>
        </w:rPr>
        <w:t xml:space="preserve">As </w:t>
      </w:r>
      <w:r>
        <w:rPr>
          <w:color w:val="008080"/>
        </w:rPr>
        <w:t>ITable</w:t>
      </w:r>
      <w:r>
        <w:t xml:space="preserve"> = cc.Table</w:t>
      </w:r>
    </w:p>
    <w:p w14:paraId="69EAFE56" w14:textId="77777777" w:rsidR="004B6C40" w:rsidRDefault="004B6C40" w:rsidP="004B6C40">
      <w:pPr>
        <w:pStyle w:val="Code"/>
      </w:pPr>
      <w:r>
        <w:tab/>
        <w:t xml:space="preserve">   </w:t>
      </w:r>
      <w:r w:rsidRPr="00DB3D3A">
        <w:rPr>
          <w:color w:val="3333FF"/>
        </w:rPr>
        <w:t>Dim</w:t>
      </w:r>
      <w:r>
        <w:t xml:space="preserve"> </w:t>
      </w:r>
      <w:r w:rsidRPr="008C3C1B">
        <w:rPr>
          <w:rFonts w:cs="Courier New"/>
        </w:rPr>
        <w:t>entityInConflict</w:t>
      </w:r>
      <w:r>
        <w:rPr>
          <w:rFonts w:cs="Courier New"/>
        </w:rPr>
        <w:t xml:space="preserve"> </w:t>
      </w:r>
      <w:r w:rsidRPr="00DB3D3A">
        <w:rPr>
          <w:rFonts w:cs="Courier New"/>
          <w:color w:val="3333FF"/>
        </w:rPr>
        <w:t>As</w:t>
      </w:r>
      <w:r>
        <w:rPr>
          <w:rFonts w:cs="Courier New"/>
        </w:rPr>
        <w:t xml:space="preserve"> </w:t>
      </w:r>
      <w:r w:rsidRPr="008C3C1B">
        <w:rPr>
          <w:rFonts w:cs="Courier New"/>
          <w:color w:val="008080"/>
        </w:rPr>
        <w:t>Customers</w:t>
      </w:r>
      <w:r w:rsidRPr="008C3C1B">
        <w:rPr>
          <w:rFonts w:cs="Courier New"/>
        </w:rPr>
        <w:t xml:space="preserve"> = </w:t>
      </w:r>
      <w:r w:rsidRPr="00626702">
        <w:rPr>
          <w:rFonts w:cs="Courier New"/>
          <w:color w:val="3333FF"/>
        </w:rPr>
        <w:t>CType</w:t>
      </w:r>
      <w:r>
        <w:rPr>
          <w:rFonts w:cs="Courier New"/>
        </w:rPr>
        <w:t xml:space="preserve">(cc.Object, </w:t>
      </w:r>
      <w:r w:rsidRPr="008C3C1B">
        <w:rPr>
          <w:rFonts w:cs="Courier New"/>
          <w:color w:val="008080"/>
        </w:rPr>
        <w:t>Customers</w:t>
      </w:r>
      <w:r>
        <w:rPr>
          <w:rFonts w:cs="Courier New"/>
        </w:rPr>
        <w:t>)</w:t>
      </w:r>
    </w:p>
    <w:p w14:paraId="772C17FC" w14:textId="77777777" w:rsidR="004B6C40" w:rsidRDefault="004B6C40" w:rsidP="004B6C40">
      <w:pPr>
        <w:pStyle w:val="Code"/>
      </w:pPr>
      <w:r>
        <w:rPr>
          <w:color w:val="3333FF"/>
        </w:rPr>
        <w:t xml:space="preserve">      </w:t>
      </w:r>
      <w:r>
        <w:rPr>
          <w:color w:val="008080"/>
        </w:rPr>
        <w:t>Console</w:t>
      </w:r>
      <w:r>
        <w:t>.WriteLine(</w:t>
      </w:r>
      <w:r>
        <w:rPr>
          <w:color w:val="800000"/>
        </w:rPr>
        <w:t>"Table name: {0}"</w:t>
      </w:r>
      <w:r>
        <w:t>, table.Name)</w:t>
      </w:r>
    </w:p>
    <w:p w14:paraId="71A10A37" w14:textId="77777777" w:rsidR="004B6C40" w:rsidRDefault="004B6C40" w:rsidP="004B6C40">
      <w:pPr>
        <w:pStyle w:val="Code"/>
      </w:pPr>
      <w:r>
        <w:tab/>
        <w:t xml:space="preserve">   </w:t>
      </w:r>
      <w:r>
        <w:rPr>
          <w:color w:val="008080"/>
        </w:rPr>
        <w:t>Console</w:t>
      </w:r>
      <w:r>
        <w:t>.Write(</w:t>
      </w:r>
      <w:r>
        <w:rPr>
          <w:color w:val="800000"/>
        </w:rPr>
        <w:t>"Customer ID: "</w:t>
      </w:r>
      <w:r>
        <w:t>)</w:t>
      </w:r>
    </w:p>
    <w:p w14:paraId="4A11E0EF" w14:textId="77777777" w:rsidR="004B6C40" w:rsidRDefault="004B6C40" w:rsidP="004B6C40">
      <w:pPr>
        <w:pStyle w:val="Code"/>
      </w:pPr>
      <w:r>
        <w:tab/>
        <w:t xml:space="preserve">   </w:t>
      </w:r>
      <w:r w:rsidRPr="008C3C1B">
        <w:rPr>
          <w:rFonts w:cs="Courier New"/>
          <w:color w:val="008080"/>
        </w:rPr>
        <w:t>Console</w:t>
      </w:r>
      <w:r w:rsidRPr="008C3C1B">
        <w:rPr>
          <w:rFonts w:cs="Courier New"/>
        </w:rPr>
        <w:t>.WriteLi</w:t>
      </w:r>
      <w:r>
        <w:rPr>
          <w:rFonts w:cs="Courier New"/>
        </w:rPr>
        <w:t>ne(entityInConflict.CustomerID)</w:t>
      </w:r>
    </w:p>
    <w:p w14:paraId="2AEEFB88" w14:textId="77777777" w:rsidR="004B6C40" w:rsidRDefault="004B6C40" w:rsidP="004B6C40">
      <w:pPr>
        <w:pStyle w:val="Code"/>
      </w:pPr>
      <w:r w:rsidRPr="00E147F3">
        <w:rPr>
          <w:color w:val="3333FF"/>
        </w:rPr>
        <w:tab/>
        <w:t>Nex</w:t>
      </w:r>
      <w:r>
        <w:rPr>
          <w:color w:val="3333FF"/>
        </w:rPr>
        <w:t>t</w:t>
      </w:r>
    </w:p>
    <w:p w14:paraId="2D34478E" w14:textId="77777777" w:rsidR="004B6C40" w:rsidRDefault="004B6C40" w:rsidP="004B6C40">
      <w:pPr>
        <w:pStyle w:val="Code"/>
      </w:pPr>
      <w:r w:rsidRPr="00E147F3">
        <w:rPr>
          <w:color w:val="3333FF"/>
        </w:rPr>
        <w:t>End Try</w:t>
      </w:r>
    </w:p>
    <w:p w14:paraId="49A9E070" w14:textId="77777777" w:rsidR="004B6C40" w:rsidRPr="00C34050" w:rsidRDefault="004B6C40" w:rsidP="004B6C40">
      <w:pPr>
        <w:pStyle w:val="Code"/>
      </w:pPr>
    </w:p>
    <w:p w14:paraId="1513F7F7" w14:textId="77777777" w:rsidR="00527965" w:rsidRDefault="00527965" w:rsidP="00527965">
      <w:pPr>
        <w:pStyle w:val="Text"/>
      </w:pPr>
    </w:p>
    <w:p w14:paraId="3A1C78F3" w14:textId="77777777" w:rsidR="007D5E28" w:rsidRPr="00DA3459" w:rsidRDefault="007D5E28" w:rsidP="00DA3459">
      <w:pPr>
        <w:pStyle w:val="Label"/>
      </w:pPr>
      <w:r w:rsidRPr="00DA3459">
        <w:t>Example 5</w:t>
      </w:r>
    </w:p>
    <w:p w14:paraId="7158E149" w14:textId="77777777" w:rsidR="007D5E28" w:rsidRPr="00960224" w:rsidRDefault="007D5E28" w:rsidP="00960224">
      <w:pPr>
        <w:pStyle w:val="Text"/>
      </w:pPr>
      <w:r w:rsidRPr="00960224">
        <w:t xml:space="preserve">This example adds a loop through the individual members. Here you could provide custom handling of any member. (Note: Add </w:t>
      </w:r>
      <w:r w:rsidRPr="00002CE9">
        <w:rPr>
          <w:rStyle w:val="CodeEmbedded"/>
        </w:rPr>
        <w:t>using System.Reflection</w:t>
      </w:r>
      <w:r w:rsidRPr="00960224">
        <w:t xml:space="preserve">; to provide </w:t>
      </w:r>
      <w:r w:rsidRPr="00002CE9">
        <w:rPr>
          <w:rStyle w:val="CodeEmbedded"/>
        </w:rPr>
        <w:t>MemberInfo</w:t>
      </w:r>
      <w:r w:rsidRPr="00960224">
        <w:t>.)</w:t>
      </w:r>
    </w:p>
    <w:p w14:paraId="79C793A5" w14:textId="77777777" w:rsidR="004B6C40" w:rsidRPr="004B6C40" w:rsidRDefault="004B6C40" w:rsidP="004B6C40">
      <w:pPr>
        <w:pStyle w:val="Code"/>
        <w:rPr>
          <w:rStyle w:val="MultilanguageMarkerAuto"/>
        </w:rPr>
      </w:pPr>
      <w:r w:rsidRPr="004B6C40">
        <w:rPr>
          <w:rStyle w:val="MultilanguageMarkerAuto"/>
        </w:rPr>
        <w:t>[C#]</w:t>
      </w:r>
    </w:p>
    <w:p w14:paraId="787810F5" w14:textId="77777777" w:rsidR="00A62F9E" w:rsidRDefault="007D5E28" w:rsidP="007D5E28">
      <w:pPr>
        <w:pStyle w:val="Code"/>
      </w:pPr>
      <w:r>
        <w:rPr>
          <w:color w:val="0000FF"/>
        </w:rPr>
        <w:t>try</w:t>
      </w:r>
      <w:r>
        <w:t xml:space="preserve"> {</w:t>
      </w:r>
    </w:p>
    <w:p w14:paraId="312F7620" w14:textId="77777777" w:rsidR="00A62F9E" w:rsidRDefault="007D5E28" w:rsidP="007D5E28">
      <w:pPr>
        <w:pStyle w:val="Code"/>
      </w:pPr>
      <w:r>
        <w:tab/>
        <w:t>user1.SubmitChanges(</w:t>
      </w:r>
      <w:r>
        <w:rPr>
          <w:color w:val="008080"/>
        </w:rPr>
        <w:t>ConflictMode</w:t>
      </w:r>
      <w:r>
        <w:t>.ContinueOnConflict);</w:t>
      </w:r>
    </w:p>
    <w:p w14:paraId="04D36B7E" w14:textId="77777777" w:rsidR="00A62F9E" w:rsidRDefault="007D5E28" w:rsidP="007D5E28">
      <w:pPr>
        <w:pStyle w:val="Code"/>
      </w:pPr>
      <w:r>
        <w:t>}</w:t>
      </w:r>
    </w:p>
    <w:p w14:paraId="3DCF6749" w14:textId="77777777" w:rsidR="00A62F9E" w:rsidRDefault="007D5E28" w:rsidP="007D5E28">
      <w:pPr>
        <w:pStyle w:val="Code"/>
      </w:pPr>
      <w:r>
        <w:rPr>
          <w:color w:val="0000FF"/>
        </w:rPr>
        <w:t>catch</w:t>
      </w:r>
      <w:r>
        <w:t xml:space="preserve"> (</w:t>
      </w:r>
      <w:r w:rsidR="003C0FA0" w:rsidRPr="00002CE9">
        <w:rPr>
          <w:rStyle w:val="CodeEmbedded"/>
        </w:rPr>
        <w:t>ChangeConflictException</w:t>
      </w:r>
      <w:r w:rsidR="003C0FA0" w:rsidDel="001F4197">
        <w:rPr>
          <w:color w:val="008080"/>
        </w:rPr>
        <w:t xml:space="preserve"> </w:t>
      </w:r>
      <w:r>
        <w:t>e) {</w:t>
      </w:r>
    </w:p>
    <w:p w14:paraId="58BA434B" w14:textId="77777777" w:rsidR="00A62F9E" w:rsidRDefault="007D5E28" w:rsidP="007D5E28">
      <w:pPr>
        <w:pStyle w:val="Code"/>
      </w:pPr>
      <w:r>
        <w:tab/>
      </w:r>
      <w:r>
        <w:rPr>
          <w:color w:val="008080"/>
        </w:rPr>
        <w:t>Console</w:t>
      </w:r>
      <w:r>
        <w:t>.WriteLine(</w:t>
      </w:r>
      <w:r>
        <w:rPr>
          <w:color w:val="800000"/>
        </w:rPr>
        <w:t>"Optimistic concurrency error"</w:t>
      </w:r>
      <w:r>
        <w:t>);</w:t>
      </w:r>
    </w:p>
    <w:p w14:paraId="7CB48409" w14:textId="77777777" w:rsidR="00A62F9E" w:rsidRDefault="007D5E28" w:rsidP="007D5E28">
      <w:pPr>
        <w:pStyle w:val="Code"/>
      </w:pPr>
      <w:r>
        <w:tab/>
      </w:r>
      <w:r>
        <w:rPr>
          <w:color w:val="008080"/>
        </w:rPr>
        <w:t>Console</w:t>
      </w:r>
      <w:r>
        <w:t>.ReadLine();</w:t>
      </w:r>
    </w:p>
    <w:p w14:paraId="343A4DC6" w14:textId="77777777" w:rsidR="00A62F9E" w:rsidRDefault="007D5E28" w:rsidP="007D5E28">
      <w:pPr>
        <w:pStyle w:val="Code"/>
      </w:pPr>
      <w:r>
        <w:tab/>
      </w:r>
      <w:r>
        <w:rPr>
          <w:color w:val="0000FF"/>
        </w:rPr>
        <w:t>foreach</w:t>
      </w:r>
      <w:r>
        <w:t xml:space="preserve"> (</w:t>
      </w:r>
      <w:r w:rsidR="003C0FA0" w:rsidRPr="00002CE9">
        <w:rPr>
          <w:rStyle w:val="CodeEmbedded"/>
        </w:rPr>
        <w:t>ObjectChangeConflict</w:t>
      </w:r>
      <w:r w:rsidR="003C0FA0">
        <w:rPr>
          <w:rFonts w:cs="Courier New"/>
        </w:rPr>
        <w:t xml:space="preserve"> </w:t>
      </w:r>
      <w:r>
        <w:t xml:space="preserve">cc </w:t>
      </w:r>
      <w:r>
        <w:rPr>
          <w:color w:val="0000FF"/>
        </w:rPr>
        <w:t>in</w:t>
      </w:r>
      <w:r>
        <w:t xml:space="preserve"> </w:t>
      </w:r>
      <w:r w:rsidR="0055764C">
        <w:t>user1</w:t>
      </w:r>
      <w:r>
        <w:t>.</w:t>
      </w:r>
      <w:r w:rsidR="007C6E3B">
        <w:t>Change</w:t>
      </w:r>
      <w:r>
        <w:t>Conflicts) {</w:t>
      </w:r>
    </w:p>
    <w:p w14:paraId="3BC66C30" w14:textId="77777777" w:rsidR="00A62F9E" w:rsidRDefault="007D5E28" w:rsidP="007D5E28">
      <w:pPr>
        <w:pStyle w:val="Code"/>
      </w:pPr>
      <w:r>
        <w:tab/>
      </w:r>
      <w:r>
        <w:tab/>
      </w:r>
      <w:r>
        <w:rPr>
          <w:color w:val="008080"/>
        </w:rPr>
        <w:t>ITable</w:t>
      </w:r>
      <w:r>
        <w:t xml:space="preserve"> table = cc.Table;</w:t>
      </w:r>
    </w:p>
    <w:p w14:paraId="46313D50" w14:textId="77777777" w:rsidR="00A62F9E" w:rsidRDefault="007D5E28" w:rsidP="007D5E28">
      <w:pPr>
        <w:pStyle w:val="Code"/>
        <w:rPr>
          <w:rFonts w:cs="Courier New"/>
        </w:rPr>
      </w:pPr>
      <w:r>
        <w:tab/>
      </w:r>
      <w:r>
        <w:tab/>
      </w:r>
      <w:r w:rsidRPr="008C3C1B">
        <w:rPr>
          <w:rFonts w:cs="Courier New"/>
          <w:color w:val="008080"/>
        </w:rPr>
        <w:t>Customers</w:t>
      </w:r>
      <w:r w:rsidRPr="008C3C1B">
        <w:rPr>
          <w:rFonts w:cs="Courier New"/>
        </w:rPr>
        <w:t xml:space="preserve"> entityInConflict = (</w:t>
      </w:r>
      <w:r w:rsidRPr="008C3C1B">
        <w:rPr>
          <w:rFonts w:cs="Courier New"/>
          <w:color w:val="008080"/>
        </w:rPr>
        <w:t>Customers</w:t>
      </w:r>
      <w:r w:rsidRPr="008C3C1B">
        <w:rPr>
          <w:rFonts w:cs="Courier New"/>
        </w:rPr>
        <w:t>)cc.Object;</w:t>
      </w:r>
    </w:p>
    <w:p w14:paraId="6A09F1AA" w14:textId="77777777" w:rsidR="00A62F9E" w:rsidRDefault="007D5E28" w:rsidP="007D5E28">
      <w:pPr>
        <w:pStyle w:val="Code"/>
      </w:pPr>
      <w:r>
        <w:rPr>
          <w:rFonts w:cs="Courier New"/>
        </w:rPr>
        <w:tab/>
      </w:r>
      <w:r>
        <w:rPr>
          <w:rFonts w:cs="Courier New"/>
        </w:rPr>
        <w:tab/>
      </w:r>
      <w:r>
        <w:rPr>
          <w:color w:val="008080"/>
        </w:rPr>
        <w:t>Console</w:t>
      </w:r>
      <w:r>
        <w:t>.WriteLine(</w:t>
      </w:r>
      <w:r>
        <w:rPr>
          <w:color w:val="800000"/>
        </w:rPr>
        <w:t>"Table name: {0}"</w:t>
      </w:r>
      <w:r>
        <w:t>, table.Name);</w:t>
      </w:r>
    </w:p>
    <w:p w14:paraId="1A88EB2A" w14:textId="77777777" w:rsidR="00A62F9E" w:rsidRDefault="007D5E28" w:rsidP="007D5E28">
      <w:pPr>
        <w:pStyle w:val="Code"/>
      </w:pPr>
      <w:r>
        <w:tab/>
      </w:r>
      <w:r>
        <w:tab/>
      </w:r>
      <w:r>
        <w:rPr>
          <w:color w:val="008080"/>
        </w:rPr>
        <w:t>Console</w:t>
      </w:r>
      <w:r>
        <w:t>.Write(</w:t>
      </w:r>
      <w:r>
        <w:rPr>
          <w:color w:val="800000"/>
        </w:rPr>
        <w:t>"Customer ID: "</w:t>
      </w:r>
      <w:r>
        <w:t>);</w:t>
      </w:r>
    </w:p>
    <w:p w14:paraId="11B26D06" w14:textId="77777777" w:rsidR="00A62F9E" w:rsidRDefault="007D5E28" w:rsidP="007D5E28">
      <w:pPr>
        <w:pStyle w:val="Code"/>
      </w:pPr>
      <w:r>
        <w:tab/>
      </w:r>
      <w:r>
        <w:tab/>
      </w:r>
      <w:r w:rsidRPr="008C3C1B">
        <w:rPr>
          <w:rFonts w:cs="Courier New"/>
          <w:color w:val="008080"/>
        </w:rPr>
        <w:t>Console</w:t>
      </w:r>
      <w:r w:rsidRPr="008C3C1B">
        <w:rPr>
          <w:rFonts w:cs="Courier New"/>
        </w:rPr>
        <w:t>.WriteLine(entityInConflict.CustomerID);</w:t>
      </w:r>
    </w:p>
    <w:p w14:paraId="050D2C97" w14:textId="77777777" w:rsidR="00A62F9E" w:rsidRDefault="007D5E28" w:rsidP="007D5E28">
      <w:pPr>
        <w:pStyle w:val="Code"/>
      </w:pPr>
      <w:r>
        <w:tab/>
      </w:r>
      <w:r>
        <w:tab/>
      </w:r>
      <w:r>
        <w:rPr>
          <w:color w:val="0000FF"/>
        </w:rPr>
        <w:t>foreach</w:t>
      </w:r>
      <w:r>
        <w:t xml:space="preserve"> (</w:t>
      </w:r>
      <w:r w:rsidR="003C0FA0" w:rsidRPr="00002CE9">
        <w:rPr>
          <w:rStyle w:val="CodeEmbedded"/>
        </w:rPr>
        <w:t>MemberChangeConflict</w:t>
      </w:r>
      <w:r w:rsidR="003C0FA0">
        <w:rPr>
          <w:rFonts w:cs="Courier New"/>
        </w:rPr>
        <w:t xml:space="preserve"> </w:t>
      </w:r>
      <w:r>
        <w:t xml:space="preserve">mc </w:t>
      </w:r>
      <w:r>
        <w:rPr>
          <w:color w:val="0000FF"/>
        </w:rPr>
        <w:t>in</w:t>
      </w:r>
      <w:r>
        <w:rPr>
          <w:color w:val="0000FF"/>
        </w:rPr>
        <w:tab/>
      </w:r>
      <w:r>
        <w:rPr>
          <w:color w:val="0000FF"/>
        </w:rPr>
        <w:tab/>
      </w:r>
      <w:r>
        <w:rPr>
          <w:color w:val="0000FF"/>
        </w:rPr>
        <w:tab/>
      </w:r>
      <w:r>
        <w:t>cc.</w:t>
      </w:r>
      <w:r w:rsidR="003C0FA0">
        <w:t>MemberConflict</w:t>
      </w:r>
      <w:r w:rsidR="006825BA">
        <w:t>s</w:t>
      </w:r>
      <w:r>
        <w:t>) {</w:t>
      </w:r>
    </w:p>
    <w:p w14:paraId="6574532D" w14:textId="77777777" w:rsidR="00A62F9E" w:rsidRDefault="007D5E28" w:rsidP="007D5E28">
      <w:pPr>
        <w:pStyle w:val="Code"/>
      </w:pPr>
      <w:r>
        <w:tab/>
      </w:r>
      <w:r>
        <w:tab/>
      </w:r>
      <w:r>
        <w:tab/>
      </w:r>
      <w:r>
        <w:rPr>
          <w:color w:val="0000FF"/>
        </w:rPr>
        <w:t>object</w:t>
      </w:r>
      <w:r>
        <w:t xml:space="preserve"> currVal = mc.CurrentValue;</w:t>
      </w:r>
    </w:p>
    <w:p w14:paraId="3AA7D9A3" w14:textId="77777777" w:rsidR="00A62F9E" w:rsidRDefault="007D5E28" w:rsidP="007D5E28">
      <w:pPr>
        <w:pStyle w:val="Code"/>
      </w:pPr>
      <w:r>
        <w:tab/>
      </w:r>
      <w:r>
        <w:tab/>
      </w:r>
      <w:r>
        <w:tab/>
      </w:r>
      <w:r>
        <w:rPr>
          <w:color w:val="0000FF"/>
        </w:rPr>
        <w:t>object</w:t>
      </w:r>
      <w:r>
        <w:t xml:space="preserve"> origVal = mc.OriginalValue;</w:t>
      </w:r>
    </w:p>
    <w:p w14:paraId="54551875" w14:textId="77777777" w:rsidR="00A62F9E" w:rsidRDefault="007D5E28" w:rsidP="007D5E28">
      <w:pPr>
        <w:pStyle w:val="Code"/>
      </w:pPr>
      <w:r>
        <w:tab/>
      </w:r>
      <w:r>
        <w:tab/>
      </w:r>
      <w:r>
        <w:tab/>
      </w:r>
      <w:r>
        <w:rPr>
          <w:color w:val="0000FF"/>
        </w:rPr>
        <w:t>object</w:t>
      </w:r>
      <w:r>
        <w:t xml:space="preserve"> databaseVal = mc.DatabaseValue;</w:t>
      </w:r>
    </w:p>
    <w:p w14:paraId="5F981CF7" w14:textId="77777777" w:rsidR="00A62F9E" w:rsidRDefault="007D5E28" w:rsidP="007D5E28">
      <w:pPr>
        <w:pStyle w:val="Code"/>
      </w:pPr>
      <w:r>
        <w:tab/>
      </w:r>
      <w:r>
        <w:tab/>
      </w:r>
      <w:r>
        <w:tab/>
      </w:r>
      <w:r>
        <w:rPr>
          <w:color w:val="008080"/>
        </w:rPr>
        <w:t>MemberInfo</w:t>
      </w:r>
      <w:r>
        <w:t xml:space="preserve"> mi = mc.</w:t>
      </w:r>
      <w:r w:rsidR="00AC7E40" w:rsidRPr="00AC7E40">
        <w:rPr>
          <w:rFonts w:cs="Courier New"/>
        </w:rPr>
        <w:t xml:space="preserve"> </w:t>
      </w:r>
      <w:r w:rsidR="00AC7E40">
        <w:rPr>
          <w:rFonts w:cs="Courier New"/>
        </w:rPr>
        <w:t>Member</w:t>
      </w:r>
      <w:r>
        <w:t>;</w:t>
      </w:r>
    </w:p>
    <w:p w14:paraId="699C0F1D" w14:textId="77777777" w:rsidR="00A62F9E" w:rsidRDefault="007D5E28" w:rsidP="007D5E28">
      <w:pPr>
        <w:pStyle w:val="Code"/>
      </w:pPr>
      <w:r>
        <w:tab/>
      </w:r>
      <w:r>
        <w:tab/>
      </w:r>
      <w:r>
        <w:tab/>
      </w:r>
      <w:r>
        <w:rPr>
          <w:color w:val="008080"/>
        </w:rPr>
        <w:t>Console</w:t>
      </w:r>
      <w:r>
        <w:t>.WriteLine(</w:t>
      </w:r>
      <w:r>
        <w:rPr>
          <w:color w:val="800000"/>
        </w:rPr>
        <w:t>"Member: {0}"</w:t>
      </w:r>
      <w:r>
        <w:t>, mi.Name);</w:t>
      </w:r>
    </w:p>
    <w:p w14:paraId="22FCAE25" w14:textId="77777777" w:rsidR="00A62F9E" w:rsidRDefault="007D5E28" w:rsidP="007D5E28">
      <w:pPr>
        <w:pStyle w:val="Code"/>
      </w:pPr>
      <w:r>
        <w:tab/>
      </w:r>
      <w:r>
        <w:tab/>
      </w:r>
      <w:r>
        <w:tab/>
      </w:r>
      <w:r>
        <w:rPr>
          <w:color w:val="008080"/>
        </w:rPr>
        <w:t>Console</w:t>
      </w:r>
      <w:r>
        <w:t>.WriteLine(</w:t>
      </w:r>
      <w:r>
        <w:rPr>
          <w:color w:val="800000"/>
        </w:rPr>
        <w:t>"current value: {0}"</w:t>
      </w:r>
      <w:r>
        <w:t>, currVal);</w:t>
      </w:r>
    </w:p>
    <w:p w14:paraId="52B1766A" w14:textId="77777777" w:rsidR="00A62F9E" w:rsidRDefault="007D5E28" w:rsidP="007D5E28">
      <w:pPr>
        <w:pStyle w:val="Code"/>
      </w:pPr>
      <w:r>
        <w:tab/>
      </w:r>
      <w:r>
        <w:tab/>
      </w:r>
      <w:r>
        <w:tab/>
      </w:r>
      <w:r>
        <w:rPr>
          <w:color w:val="008080"/>
        </w:rPr>
        <w:t>Console</w:t>
      </w:r>
      <w:r>
        <w:t>.WriteLine(</w:t>
      </w:r>
      <w:r>
        <w:rPr>
          <w:color w:val="800000"/>
        </w:rPr>
        <w:t>"original value: {0}"</w:t>
      </w:r>
      <w:r>
        <w:t>, origVal);</w:t>
      </w:r>
    </w:p>
    <w:p w14:paraId="7D18AA74" w14:textId="77777777" w:rsidR="00A62F9E" w:rsidRDefault="007D5E28" w:rsidP="007D5E28">
      <w:pPr>
        <w:pStyle w:val="Code"/>
      </w:pPr>
      <w:r>
        <w:tab/>
      </w:r>
      <w:r>
        <w:tab/>
      </w:r>
      <w:r>
        <w:tab/>
      </w:r>
      <w:r>
        <w:rPr>
          <w:color w:val="008080"/>
        </w:rPr>
        <w:t>Console</w:t>
      </w:r>
      <w:r>
        <w:t>.WriteLine(</w:t>
      </w:r>
      <w:r>
        <w:rPr>
          <w:color w:val="800000"/>
        </w:rPr>
        <w:t>"database value: {0}"</w:t>
      </w:r>
      <w:r>
        <w:t>, databaseVal);</w:t>
      </w:r>
    </w:p>
    <w:p w14:paraId="36501E33" w14:textId="77777777" w:rsidR="00A62F9E" w:rsidRDefault="007D5E28" w:rsidP="007D5E28">
      <w:pPr>
        <w:pStyle w:val="Code"/>
      </w:pPr>
      <w:r>
        <w:tab/>
      </w:r>
      <w:r>
        <w:tab/>
      </w:r>
      <w:r>
        <w:tab/>
      </w:r>
      <w:r>
        <w:rPr>
          <w:color w:val="008080"/>
        </w:rPr>
        <w:t>Console</w:t>
      </w:r>
      <w:r>
        <w:t>.ReadLine();</w:t>
      </w:r>
    </w:p>
    <w:p w14:paraId="3AA36052" w14:textId="77777777" w:rsidR="00A62F9E" w:rsidRDefault="007D5E28" w:rsidP="007D5E28">
      <w:pPr>
        <w:pStyle w:val="Code"/>
      </w:pPr>
      <w:r>
        <w:tab/>
      </w:r>
      <w:r>
        <w:tab/>
        <w:t>}</w:t>
      </w:r>
    </w:p>
    <w:p w14:paraId="28B302CE" w14:textId="77777777" w:rsidR="00A62F9E" w:rsidRDefault="007D5E28" w:rsidP="007D5E28">
      <w:pPr>
        <w:pStyle w:val="Code"/>
      </w:pPr>
      <w:r>
        <w:tab/>
        <w:t>}</w:t>
      </w:r>
    </w:p>
    <w:p w14:paraId="767F6A94" w14:textId="77777777" w:rsidR="007D5E28" w:rsidRDefault="007D5E28" w:rsidP="007D5E28">
      <w:pPr>
        <w:pStyle w:val="Code"/>
      </w:pPr>
      <w:r>
        <w:t>}</w:t>
      </w:r>
    </w:p>
    <w:p w14:paraId="1128B67D" w14:textId="77777777" w:rsidR="00A62F9E" w:rsidRDefault="00A62F9E" w:rsidP="007D5E28">
      <w:pPr>
        <w:pStyle w:val="Code"/>
      </w:pPr>
    </w:p>
    <w:p w14:paraId="61EDA383" w14:textId="77777777" w:rsidR="00075456" w:rsidRDefault="00075456" w:rsidP="00527965">
      <w:pPr>
        <w:pStyle w:val="Text"/>
      </w:pPr>
    </w:p>
    <w:p w14:paraId="74A6CB14" w14:textId="77777777" w:rsidR="00527965" w:rsidRPr="00075456" w:rsidRDefault="00527965" w:rsidP="00075456">
      <w:pPr>
        <w:pStyle w:val="Code"/>
        <w:rPr>
          <w:rStyle w:val="MultilanguageMarkerAuto"/>
        </w:rPr>
      </w:pPr>
      <w:r w:rsidRPr="00075456">
        <w:rPr>
          <w:rStyle w:val="MultilanguageMarkerAuto"/>
        </w:rPr>
        <w:t>[Visual Basic]</w:t>
      </w:r>
    </w:p>
    <w:p w14:paraId="3DC9AD16" w14:textId="77777777" w:rsidR="004B6C40" w:rsidRDefault="004B6C40" w:rsidP="004B6C40">
      <w:pPr>
        <w:pStyle w:val="Code"/>
      </w:pPr>
      <w:r>
        <w:rPr>
          <w:color w:val="0000FF"/>
        </w:rPr>
        <w:t>Try</w:t>
      </w:r>
      <w:r>
        <w:t xml:space="preserve"> </w:t>
      </w:r>
    </w:p>
    <w:p w14:paraId="7D01F157" w14:textId="77777777" w:rsidR="004B6C40" w:rsidRDefault="004B6C40" w:rsidP="004B6C40">
      <w:pPr>
        <w:pStyle w:val="Code"/>
      </w:pPr>
      <w:r>
        <w:tab/>
        <w:t>user1.SubmitChanges(</w:t>
      </w:r>
      <w:r>
        <w:rPr>
          <w:color w:val="008080"/>
        </w:rPr>
        <w:t>ConflictMode</w:t>
      </w:r>
      <w:r>
        <w:t>.ContinueOnConflict)</w:t>
      </w:r>
    </w:p>
    <w:p w14:paraId="4E949A54" w14:textId="77777777" w:rsidR="004B6C40" w:rsidRDefault="004B6C40" w:rsidP="004B6C40">
      <w:pPr>
        <w:pStyle w:val="Code"/>
        <w:rPr>
          <w:color w:val="008080"/>
        </w:rPr>
      </w:pPr>
      <w:r>
        <w:rPr>
          <w:color w:val="0000FF"/>
        </w:rPr>
        <w:t>Catch</w:t>
      </w:r>
      <w:r>
        <w:t xml:space="preserve"> e </w:t>
      </w:r>
      <w:r w:rsidRPr="00E147F3">
        <w:rPr>
          <w:color w:val="3333FF"/>
        </w:rPr>
        <w:t>As</w:t>
      </w:r>
      <w:r>
        <w:t xml:space="preserve"> </w:t>
      </w:r>
      <w:r>
        <w:rPr>
          <w:color w:val="008080"/>
        </w:rPr>
        <w:t>ChangeConflictException</w:t>
      </w:r>
    </w:p>
    <w:p w14:paraId="35F16ECB" w14:textId="77777777" w:rsidR="004B6C40" w:rsidRDefault="004B6C40" w:rsidP="004B6C40">
      <w:pPr>
        <w:pStyle w:val="Code"/>
      </w:pPr>
      <w:r>
        <w:tab/>
      </w:r>
      <w:r>
        <w:rPr>
          <w:color w:val="008080"/>
        </w:rPr>
        <w:t>Console</w:t>
      </w:r>
      <w:r>
        <w:t>.WriteLine(</w:t>
      </w:r>
      <w:r>
        <w:rPr>
          <w:color w:val="800000"/>
        </w:rPr>
        <w:t>"Optimistic concurrency error"</w:t>
      </w:r>
      <w:r>
        <w:t>)</w:t>
      </w:r>
    </w:p>
    <w:p w14:paraId="0A343944" w14:textId="77777777" w:rsidR="004B6C40" w:rsidRDefault="004B6C40" w:rsidP="004B6C40">
      <w:pPr>
        <w:pStyle w:val="Code"/>
      </w:pPr>
      <w:r>
        <w:tab/>
      </w:r>
      <w:r>
        <w:rPr>
          <w:color w:val="008080"/>
        </w:rPr>
        <w:t>Console</w:t>
      </w:r>
      <w:r>
        <w:t>.ReadLine()</w:t>
      </w:r>
    </w:p>
    <w:p w14:paraId="10859F2D"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71384109" w14:textId="77777777" w:rsidR="004B6C40" w:rsidRDefault="004B6C40" w:rsidP="004B6C40">
      <w:pPr>
        <w:pStyle w:val="Code"/>
      </w:pPr>
      <w:r>
        <w:rPr>
          <w:color w:val="008080"/>
        </w:rPr>
        <w:t xml:space="preserve">      </w:t>
      </w:r>
      <w:r w:rsidRPr="00DB3D3A">
        <w:rPr>
          <w:color w:val="3333FF"/>
        </w:rPr>
        <w:t>Dim</w:t>
      </w:r>
      <w:r>
        <w:t xml:space="preserve"> table </w:t>
      </w:r>
      <w:r w:rsidRPr="00626702">
        <w:rPr>
          <w:color w:val="3333FF"/>
        </w:rPr>
        <w:t xml:space="preserve">As </w:t>
      </w:r>
      <w:r>
        <w:rPr>
          <w:color w:val="008080"/>
        </w:rPr>
        <w:t>ITable</w:t>
      </w:r>
      <w:r>
        <w:t xml:space="preserve"> = cc.Table</w:t>
      </w:r>
    </w:p>
    <w:p w14:paraId="1623DF3F" w14:textId="77777777" w:rsidR="004B6C40" w:rsidRDefault="004B6C40" w:rsidP="004B6C40">
      <w:pPr>
        <w:pStyle w:val="Code"/>
      </w:pPr>
      <w:r>
        <w:tab/>
        <w:t xml:space="preserve">   </w:t>
      </w:r>
      <w:r w:rsidRPr="00DB3D3A">
        <w:rPr>
          <w:color w:val="3333FF"/>
        </w:rPr>
        <w:t>Dim</w:t>
      </w:r>
      <w:r>
        <w:t xml:space="preserve"> </w:t>
      </w:r>
      <w:r w:rsidRPr="008C3C1B">
        <w:rPr>
          <w:rFonts w:cs="Courier New"/>
        </w:rPr>
        <w:t>entityInConflict</w:t>
      </w:r>
      <w:r>
        <w:rPr>
          <w:rFonts w:cs="Courier New"/>
        </w:rPr>
        <w:t xml:space="preserve"> </w:t>
      </w:r>
      <w:r w:rsidRPr="00DB3D3A">
        <w:rPr>
          <w:rFonts w:cs="Courier New"/>
          <w:color w:val="3333FF"/>
        </w:rPr>
        <w:t>As</w:t>
      </w:r>
      <w:r>
        <w:rPr>
          <w:rFonts w:cs="Courier New"/>
        </w:rPr>
        <w:t xml:space="preserve"> </w:t>
      </w:r>
      <w:r w:rsidRPr="008C3C1B">
        <w:rPr>
          <w:rFonts w:cs="Courier New"/>
          <w:color w:val="008080"/>
        </w:rPr>
        <w:t>Customers</w:t>
      </w:r>
      <w:r w:rsidRPr="008C3C1B">
        <w:rPr>
          <w:rFonts w:cs="Courier New"/>
        </w:rPr>
        <w:t xml:space="preserve"> = </w:t>
      </w:r>
      <w:r w:rsidRPr="00626702">
        <w:rPr>
          <w:rFonts w:cs="Courier New"/>
          <w:color w:val="3333FF"/>
        </w:rPr>
        <w:t>CType</w:t>
      </w:r>
      <w:r>
        <w:rPr>
          <w:rFonts w:cs="Courier New"/>
        </w:rPr>
        <w:t xml:space="preserve">(cc.Object, </w:t>
      </w:r>
      <w:r w:rsidRPr="008C3C1B">
        <w:rPr>
          <w:rFonts w:cs="Courier New"/>
          <w:color w:val="008080"/>
        </w:rPr>
        <w:t>Customers</w:t>
      </w:r>
      <w:r>
        <w:rPr>
          <w:rFonts w:cs="Courier New"/>
        </w:rPr>
        <w:t>)</w:t>
      </w:r>
    </w:p>
    <w:p w14:paraId="793839CB" w14:textId="77777777" w:rsidR="004B6C40" w:rsidRDefault="004B6C40" w:rsidP="004B6C40">
      <w:pPr>
        <w:pStyle w:val="Code"/>
      </w:pPr>
      <w:r>
        <w:rPr>
          <w:color w:val="3333FF"/>
        </w:rPr>
        <w:t xml:space="preserve">      </w:t>
      </w:r>
      <w:r>
        <w:rPr>
          <w:color w:val="008080"/>
        </w:rPr>
        <w:t>Console</w:t>
      </w:r>
      <w:r>
        <w:t>.WriteLine(</w:t>
      </w:r>
      <w:r>
        <w:rPr>
          <w:color w:val="800000"/>
        </w:rPr>
        <w:t>"Table name: {0}"</w:t>
      </w:r>
      <w:r>
        <w:t>, table.Name)</w:t>
      </w:r>
    </w:p>
    <w:p w14:paraId="7D0E0CA4" w14:textId="77777777" w:rsidR="004B6C40" w:rsidRDefault="004B6C40" w:rsidP="004B6C40">
      <w:pPr>
        <w:pStyle w:val="Code"/>
      </w:pPr>
      <w:r>
        <w:tab/>
        <w:t xml:space="preserve">   </w:t>
      </w:r>
      <w:r>
        <w:rPr>
          <w:color w:val="008080"/>
        </w:rPr>
        <w:t>Console</w:t>
      </w:r>
      <w:r>
        <w:t>.Write(</w:t>
      </w:r>
      <w:r>
        <w:rPr>
          <w:color w:val="800000"/>
        </w:rPr>
        <w:t>"Customer ID: "</w:t>
      </w:r>
      <w:r>
        <w:t>)</w:t>
      </w:r>
    </w:p>
    <w:p w14:paraId="1F07DF00" w14:textId="77777777" w:rsidR="004B6C40" w:rsidRDefault="004B6C40" w:rsidP="004B6C40">
      <w:pPr>
        <w:pStyle w:val="Code"/>
        <w:rPr>
          <w:rFonts w:cs="Courier New"/>
        </w:rPr>
      </w:pPr>
      <w:r>
        <w:tab/>
        <w:t xml:space="preserve">   </w:t>
      </w:r>
      <w:r w:rsidRPr="008C3C1B">
        <w:rPr>
          <w:rFonts w:cs="Courier New"/>
          <w:color w:val="008080"/>
        </w:rPr>
        <w:t>Console</w:t>
      </w:r>
      <w:r w:rsidRPr="008C3C1B">
        <w:rPr>
          <w:rFonts w:cs="Courier New"/>
        </w:rPr>
        <w:t>.WriteLi</w:t>
      </w:r>
      <w:r>
        <w:rPr>
          <w:rFonts w:cs="Courier New"/>
        </w:rPr>
        <w:t>ne(entityInConflict.CustomerID)</w:t>
      </w:r>
    </w:p>
    <w:p w14:paraId="0C02BA60" w14:textId="77777777" w:rsidR="004B6C40" w:rsidRDefault="004B6C40" w:rsidP="004B6C40">
      <w:pPr>
        <w:pStyle w:val="Code"/>
        <w:ind w:firstLine="360"/>
      </w:pPr>
      <w:r>
        <w:rPr>
          <w:color w:val="0000FF"/>
        </w:rPr>
        <w:t xml:space="preserve">   For Each</w:t>
      </w:r>
      <w:r>
        <w:t xml:space="preserve"> mc </w:t>
      </w:r>
      <w:r w:rsidRPr="00A8350B">
        <w:rPr>
          <w:color w:val="3333FF"/>
        </w:rPr>
        <w:t xml:space="preserve">As </w:t>
      </w:r>
      <w:r w:rsidRPr="0055764C">
        <w:rPr>
          <w:rStyle w:val="Codefragment"/>
        </w:rPr>
        <w:t>MemberChangeConflict</w:t>
      </w:r>
      <w:r>
        <w:rPr>
          <w:rFonts w:cs="Courier New"/>
        </w:rPr>
        <w:t xml:space="preserve"> </w:t>
      </w:r>
      <w:r>
        <w:rPr>
          <w:color w:val="0000FF"/>
        </w:rPr>
        <w:t>In</w:t>
      </w:r>
      <w:r>
        <w:rPr>
          <w:color w:val="0000FF"/>
        </w:rPr>
        <w:tab/>
      </w:r>
      <w:r>
        <w:t>cc.MemberConflicts</w:t>
      </w:r>
    </w:p>
    <w:p w14:paraId="5FB4B144" w14:textId="77777777" w:rsidR="004B6C40" w:rsidRDefault="004B6C40" w:rsidP="004B6C40">
      <w:pPr>
        <w:pStyle w:val="Code"/>
        <w:ind w:firstLine="360"/>
      </w:pPr>
      <w:r>
        <w:tab/>
      </w:r>
      <w:r>
        <w:tab/>
      </w:r>
      <w:r>
        <w:tab/>
      </w:r>
      <w:r w:rsidRPr="00A8350B">
        <w:rPr>
          <w:color w:val="3333FF"/>
        </w:rPr>
        <w:t>Dim</w:t>
      </w:r>
      <w:r>
        <w:t xml:space="preserve"> currVal </w:t>
      </w:r>
      <w:r w:rsidRPr="00A8350B">
        <w:rPr>
          <w:color w:val="3333FF"/>
        </w:rPr>
        <w:t xml:space="preserve">As </w:t>
      </w:r>
      <w:r>
        <w:rPr>
          <w:color w:val="3333FF"/>
        </w:rPr>
        <w:t>O</w:t>
      </w:r>
      <w:r>
        <w:rPr>
          <w:color w:val="0000FF"/>
        </w:rPr>
        <w:t>bject</w:t>
      </w:r>
      <w:r>
        <w:t xml:space="preserve"> = mc.CurrentValue</w:t>
      </w:r>
    </w:p>
    <w:p w14:paraId="320166FB" w14:textId="77777777" w:rsidR="004B6C40" w:rsidRDefault="004B6C40" w:rsidP="004B6C40">
      <w:pPr>
        <w:pStyle w:val="Code"/>
        <w:ind w:firstLine="360"/>
      </w:pPr>
      <w:r>
        <w:tab/>
      </w:r>
      <w:r>
        <w:tab/>
      </w:r>
      <w:r>
        <w:tab/>
      </w:r>
      <w:r w:rsidRPr="00A8350B">
        <w:rPr>
          <w:color w:val="3333FF"/>
        </w:rPr>
        <w:t>Dim</w:t>
      </w:r>
      <w:r>
        <w:t xml:space="preserve"> origVal </w:t>
      </w:r>
      <w:r w:rsidRPr="00A8350B">
        <w:rPr>
          <w:color w:val="3333FF"/>
        </w:rPr>
        <w:t xml:space="preserve">As </w:t>
      </w:r>
      <w:r>
        <w:rPr>
          <w:color w:val="0000FF"/>
        </w:rPr>
        <w:t>Object</w:t>
      </w:r>
      <w:r>
        <w:t xml:space="preserve"> = mc.OriginalValue</w:t>
      </w:r>
    </w:p>
    <w:p w14:paraId="7AD86686" w14:textId="77777777" w:rsidR="004B6C40" w:rsidRDefault="004B6C40" w:rsidP="004B6C40">
      <w:pPr>
        <w:pStyle w:val="Code"/>
        <w:ind w:firstLine="360"/>
      </w:pPr>
      <w:r>
        <w:tab/>
      </w:r>
      <w:r>
        <w:tab/>
      </w:r>
      <w:r>
        <w:tab/>
      </w:r>
      <w:r w:rsidRPr="00A8350B">
        <w:rPr>
          <w:color w:val="3333FF"/>
        </w:rPr>
        <w:t>Dim</w:t>
      </w:r>
      <w:r>
        <w:t xml:space="preserve"> databaseVal </w:t>
      </w:r>
      <w:r w:rsidRPr="00A8350B">
        <w:rPr>
          <w:color w:val="3333FF"/>
        </w:rPr>
        <w:t xml:space="preserve">As </w:t>
      </w:r>
      <w:r>
        <w:rPr>
          <w:color w:val="0000FF"/>
        </w:rPr>
        <w:t>Object</w:t>
      </w:r>
      <w:r>
        <w:t xml:space="preserve"> = mc.DatabaseValue</w:t>
      </w:r>
    </w:p>
    <w:p w14:paraId="5AE21D7C" w14:textId="77777777" w:rsidR="004B6C40" w:rsidRDefault="004B6C40" w:rsidP="004B6C40">
      <w:pPr>
        <w:pStyle w:val="Code"/>
        <w:ind w:firstLine="360"/>
      </w:pPr>
      <w:r>
        <w:tab/>
      </w:r>
      <w:r>
        <w:tab/>
      </w:r>
      <w:r>
        <w:tab/>
      </w:r>
      <w:r w:rsidRPr="00A8350B">
        <w:rPr>
          <w:color w:val="3333FF"/>
        </w:rPr>
        <w:t>Dim</w:t>
      </w:r>
      <w:r>
        <w:t xml:space="preserve"> mi </w:t>
      </w:r>
      <w:r w:rsidRPr="00A8350B">
        <w:rPr>
          <w:color w:val="3333FF"/>
        </w:rPr>
        <w:t xml:space="preserve">As </w:t>
      </w:r>
      <w:r>
        <w:rPr>
          <w:color w:val="008080"/>
        </w:rPr>
        <w:t>MemberInfo</w:t>
      </w:r>
      <w:r>
        <w:t xml:space="preserve"> = mc.</w:t>
      </w:r>
      <w:r>
        <w:rPr>
          <w:rFonts w:cs="Courier New"/>
        </w:rPr>
        <w:t>Member</w:t>
      </w:r>
    </w:p>
    <w:p w14:paraId="2F921329" w14:textId="77777777" w:rsidR="004B6C40" w:rsidRDefault="004B6C40" w:rsidP="004B6C40">
      <w:pPr>
        <w:pStyle w:val="Code"/>
        <w:ind w:firstLine="360"/>
      </w:pPr>
      <w:r>
        <w:tab/>
      </w:r>
      <w:r>
        <w:tab/>
      </w:r>
      <w:r>
        <w:tab/>
      </w:r>
      <w:r>
        <w:rPr>
          <w:color w:val="008080"/>
        </w:rPr>
        <w:t>Console</w:t>
      </w:r>
      <w:r>
        <w:t>.WriteLine(</w:t>
      </w:r>
      <w:r>
        <w:rPr>
          <w:color w:val="800000"/>
        </w:rPr>
        <w:t>"Member: {0}"</w:t>
      </w:r>
      <w:r>
        <w:t>, mi.Name)</w:t>
      </w:r>
    </w:p>
    <w:p w14:paraId="11F5E211" w14:textId="77777777" w:rsidR="004B6C40" w:rsidRDefault="004B6C40" w:rsidP="004B6C40">
      <w:pPr>
        <w:pStyle w:val="Code"/>
        <w:ind w:firstLine="360"/>
      </w:pPr>
      <w:r>
        <w:tab/>
      </w:r>
      <w:r>
        <w:tab/>
      </w:r>
      <w:r>
        <w:tab/>
      </w:r>
      <w:r>
        <w:rPr>
          <w:color w:val="008080"/>
        </w:rPr>
        <w:t>Console</w:t>
      </w:r>
      <w:r>
        <w:t>.WriteLine(</w:t>
      </w:r>
      <w:r>
        <w:rPr>
          <w:color w:val="800000"/>
        </w:rPr>
        <w:t>"current value: {0}"</w:t>
      </w:r>
      <w:r>
        <w:t>, currVal)</w:t>
      </w:r>
    </w:p>
    <w:p w14:paraId="20EE554F" w14:textId="77777777" w:rsidR="004B6C40" w:rsidRDefault="004B6C40" w:rsidP="004B6C40">
      <w:pPr>
        <w:pStyle w:val="Code"/>
        <w:ind w:firstLine="360"/>
      </w:pPr>
      <w:r>
        <w:tab/>
      </w:r>
      <w:r>
        <w:tab/>
      </w:r>
      <w:r>
        <w:tab/>
      </w:r>
      <w:r>
        <w:rPr>
          <w:color w:val="008080"/>
        </w:rPr>
        <w:t>Console</w:t>
      </w:r>
      <w:r>
        <w:t>.WriteLine(</w:t>
      </w:r>
      <w:r>
        <w:rPr>
          <w:color w:val="800000"/>
        </w:rPr>
        <w:t>"original value: {0}"</w:t>
      </w:r>
      <w:r>
        <w:t>, origVal)</w:t>
      </w:r>
    </w:p>
    <w:p w14:paraId="724B74D7" w14:textId="77777777" w:rsidR="004B6C40" w:rsidRDefault="004B6C40" w:rsidP="004B6C40">
      <w:pPr>
        <w:pStyle w:val="Code"/>
        <w:ind w:firstLine="360"/>
      </w:pPr>
      <w:r>
        <w:tab/>
      </w:r>
      <w:r>
        <w:tab/>
      </w:r>
      <w:r>
        <w:tab/>
      </w:r>
      <w:r>
        <w:rPr>
          <w:color w:val="008080"/>
        </w:rPr>
        <w:t>Console</w:t>
      </w:r>
      <w:r>
        <w:t>.WriteLine(</w:t>
      </w:r>
      <w:r>
        <w:rPr>
          <w:color w:val="800000"/>
        </w:rPr>
        <w:t>"database value: {0}"</w:t>
      </w:r>
      <w:r>
        <w:t>, databaseVal)</w:t>
      </w:r>
    </w:p>
    <w:p w14:paraId="53CE3E56" w14:textId="77777777" w:rsidR="004B6C40" w:rsidRDefault="004B6C40" w:rsidP="004B6C40">
      <w:pPr>
        <w:pStyle w:val="Code"/>
        <w:ind w:firstLine="360"/>
      </w:pPr>
      <w:r>
        <w:tab/>
      </w:r>
      <w:r>
        <w:tab/>
      </w:r>
      <w:r>
        <w:tab/>
      </w:r>
      <w:r>
        <w:rPr>
          <w:color w:val="008080"/>
        </w:rPr>
        <w:t>Console</w:t>
      </w:r>
      <w:r>
        <w:t>.ReadLine()</w:t>
      </w:r>
    </w:p>
    <w:p w14:paraId="2A3A482E" w14:textId="77777777" w:rsidR="004B6C40" w:rsidRDefault="004B6C40" w:rsidP="004B6C40">
      <w:pPr>
        <w:pStyle w:val="Code"/>
        <w:ind w:firstLine="360"/>
      </w:pPr>
      <w:r w:rsidRPr="00A8350B">
        <w:rPr>
          <w:color w:val="3333FF"/>
        </w:rPr>
        <w:tab/>
      </w:r>
      <w:r w:rsidRPr="00A8350B">
        <w:rPr>
          <w:color w:val="3333FF"/>
        </w:rPr>
        <w:tab/>
        <w:t>Next</w:t>
      </w:r>
    </w:p>
    <w:p w14:paraId="18EFC582" w14:textId="77777777" w:rsidR="004B6C40" w:rsidRDefault="004B6C40" w:rsidP="004B6C40">
      <w:pPr>
        <w:pStyle w:val="Code"/>
        <w:ind w:firstLine="360"/>
      </w:pPr>
    </w:p>
    <w:p w14:paraId="4178D9ED" w14:textId="77777777" w:rsidR="004B6C40" w:rsidRDefault="004B6C40" w:rsidP="004B6C40">
      <w:pPr>
        <w:pStyle w:val="Code"/>
        <w:ind w:firstLine="360"/>
      </w:pPr>
      <w:r w:rsidRPr="00E147F3">
        <w:rPr>
          <w:color w:val="3333FF"/>
        </w:rPr>
        <w:tab/>
        <w:t>Nex</w:t>
      </w:r>
      <w:r>
        <w:rPr>
          <w:color w:val="3333FF"/>
        </w:rPr>
        <w:t>t</w:t>
      </w:r>
    </w:p>
    <w:p w14:paraId="544D40CC" w14:textId="77777777" w:rsidR="004B6C40" w:rsidRDefault="004B6C40" w:rsidP="004B6C40">
      <w:pPr>
        <w:pStyle w:val="Code"/>
        <w:ind w:firstLine="360"/>
        <w:rPr>
          <w:color w:val="3333FF"/>
        </w:rPr>
      </w:pPr>
      <w:r w:rsidRPr="00E147F3">
        <w:rPr>
          <w:color w:val="3333FF"/>
        </w:rPr>
        <w:t>End Try</w:t>
      </w:r>
    </w:p>
    <w:p w14:paraId="32BBBAEF" w14:textId="77777777" w:rsidR="004B6C40" w:rsidRDefault="004B6C40" w:rsidP="004B6C40">
      <w:pPr>
        <w:pStyle w:val="Code"/>
        <w:ind w:firstLine="360"/>
      </w:pPr>
    </w:p>
    <w:p w14:paraId="66FF4115" w14:textId="77777777" w:rsidR="00527965" w:rsidRDefault="00527965" w:rsidP="00527965">
      <w:pPr>
        <w:pStyle w:val="Text"/>
      </w:pPr>
    </w:p>
    <w:p w14:paraId="6970AFCC" w14:textId="77777777" w:rsidR="007D5E28" w:rsidRDefault="00DA3459" w:rsidP="00960224">
      <w:pPr>
        <w:pStyle w:val="Heading5"/>
      </w:pPr>
      <w:bookmarkStart w:id="846" w:name="_Toc157398760"/>
      <w:r>
        <w:t xml:space="preserve">6.4 </w:t>
      </w:r>
      <w:r w:rsidR="007D5E28">
        <w:t xml:space="preserve">Stored Procedures </w:t>
      </w:r>
      <w:r w:rsidR="00FA1215">
        <w:t>Invocation</w:t>
      </w:r>
      <w:bookmarkEnd w:id="846"/>
    </w:p>
    <w:p w14:paraId="231517E7" w14:textId="77777777" w:rsidR="007D5E28" w:rsidRPr="00960224" w:rsidRDefault="007D5E28" w:rsidP="00960224">
      <w:pPr>
        <w:pStyle w:val="Text"/>
      </w:pPr>
      <w:r w:rsidRPr="00960224">
        <w:t>LINQ to SQL supports stored procedures and user-defined functions. LINQ to SQL maps these database-defined abstractions to code-generated client objects, so that you can access them in a strongly typed manner from client code. You can easily discover these methods using Int</w:t>
      </w:r>
      <w:r w:rsidR="00A62F9E">
        <w:t>elliSense</w:t>
      </w:r>
      <w:r w:rsidRPr="00960224">
        <w:t xml:space="preserve">, and the method signatures resemble as closely as possible the signatures of the procedures and functions defined in the database. A </w:t>
      </w:r>
      <w:r w:rsidR="00763A26" w:rsidRPr="00960224">
        <w:t>r</w:t>
      </w:r>
      <w:r w:rsidRPr="00960224">
        <w:t>esult</w:t>
      </w:r>
      <w:r w:rsidR="00763A26" w:rsidRPr="00960224">
        <w:t xml:space="preserve"> s</w:t>
      </w:r>
      <w:r w:rsidRPr="00960224">
        <w:t>et returned by a call to a mapped procedure is a strongly typed collection. LINQ to SQL can automatically generate the mapped methods, but also supports manual mapping in situations where you choose not to use code generation.</w:t>
      </w:r>
    </w:p>
    <w:p w14:paraId="7B42B6E1" w14:textId="77777777" w:rsidR="007D5E28" w:rsidRPr="00960224" w:rsidRDefault="007D5E28" w:rsidP="00960224">
      <w:pPr>
        <w:pStyle w:val="Text"/>
      </w:pPr>
      <w:r w:rsidRPr="00960224">
        <w:t xml:space="preserve">LINQ to SQL maps stored procedures and functions to methods through the use of attributes. The </w:t>
      </w:r>
      <w:r w:rsidRPr="00002CE9">
        <w:rPr>
          <w:rStyle w:val="CodeEmbedded"/>
        </w:rPr>
        <w:t>StoredProcedure</w:t>
      </w:r>
      <w:r w:rsidRPr="00960224">
        <w:t xml:space="preserve">, </w:t>
      </w:r>
      <w:r w:rsidRPr="00002CE9">
        <w:rPr>
          <w:rStyle w:val="CodeEmbedded"/>
        </w:rPr>
        <w:t>Parameter</w:t>
      </w:r>
      <w:r w:rsidRPr="00960224">
        <w:t xml:space="preserve">, and </w:t>
      </w:r>
      <w:r w:rsidRPr="00002CE9">
        <w:rPr>
          <w:rStyle w:val="CodeEmbedded"/>
        </w:rPr>
        <w:t>Function</w:t>
      </w:r>
      <w:r w:rsidRPr="00960224">
        <w:t xml:space="preserve"> attributes all support a </w:t>
      </w:r>
      <w:r w:rsidRPr="009526D9">
        <w:rPr>
          <w:rStyle w:val="Italic"/>
        </w:rPr>
        <w:t>Name</w:t>
      </w:r>
      <w:r w:rsidRPr="00960224">
        <w:t xml:space="preserve"> property, and the </w:t>
      </w:r>
      <w:r w:rsidRPr="00002CE9">
        <w:rPr>
          <w:rStyle w:val="CodeEmbedded"/>
        </w:rPr>
        <w:t>Parameter</w:t>
      </w:r>
      <w:r w:rsidRPr="00960224">
        <w:t xml:space="preserve"> attribute also supports a </w:t>
      </w:r>
      <w:r w:rsidRPr="009526D9">
        <w:rPr>
          <w:rStyle w:val="Italic"/>
        </w:rPr>
        <w:t>DBType</w:t>
      </w:r>
      <w:r w:rsidRPr="00960224">
        <w:t xml:space="preserve"> property. Here are two examples:</w:t>
      </w:r>
    </w:p>
    <w:p w14:paraId="496EDE42" w14:textId="77777777" w:rsidR="00A62F9E" w:rsidRPr="008F1727" w:rsidRDefault="008F1727" w:rsidP="00DA3459">
      <w:pPr>
        <w:pStyle w:val="Code"/>
        <w:rPr>
          <w:rStyle w:val="MultilanguageMarkerAuto"/>
        </w:rPr>
      </w:pPr>
      <w:r w:rsidRPr="008F1727">
        <w:rPr>
          <w:rStyle w:val="MultilanguageMarkerAuto"/>
        </w:rPr>
        <w:t>[C#]</w:t>
      </w:r>
    </w:p>
    <w:p w14:paraId="3D5161DE" w14:textId="77777777" w:rsidR="00A62F9E" w:rsidRDefault="00DA3459" w:rsidP="00DA3459">
      <w:pPr>
        <w:pStyle w:val="Code"/>
        <w:rPr>
          <w:rStyle w:val="Codefragment"/>
          <w:color w:val="008080"/>
        </w:rPr>
      </w:pPr>
      <w:r>
        <w:rPr>
          <w:rStyle w:val="Codefragment"/>
          <w:color w:val="008080"/>
        </w:rPr>
        <w:tab/>
      </w:r>
      <w:r w:rsidRPr="001005B0">
        <w:rPr>
          <w:rStyle w:val="Codefragment"/>
          <w:color w:val="008080"/>
        </w:rPr>
        <w:t>[StoredProcedure()]</w:t>
      </w:r>
    </w:p>
    <w:p w14:paraId="76245DF5" w14:textId="77777777" w:rsidR="00A62F9E" w:rsidRDefault="00DA3459" w:rsidP="00DA3459">
      <w:pPr>
        <w:pStyle w:val="Code"/>
        <w:rPr>
          <w:rStyle w:val="Codefragment"/>
        </w:rPr>
      </w:pPr>
      <w:r>
        <w:rPr>
          <w:rStyle w:val="Codefragment"/>
        </w:rPr>
        <w:tab/>
      </w:r>
      <w:r w:rsidRPr="001005B0">
        <w:rPr>
          <w:rStyle w:val="Codefragment"/>
          <w:color w:val="0000FF"/>
        </w:rPr>
        <w:t>public</w:t>
      </w:r>
      <w:r w:rsidRPr="001005B0">
        <w:rPr>
          <w:rStyle w:val="Codefragment"/>
        </w:rPr>
        <w:t xml:space="preserve"> </w:t>
      </w:r>
      <w:r w:rsidRPr="001005B0">
        <w:rPr>
          <w:rStyle w:val="Codefragment"/>
          <w:color w:val="008080"/>
        </w:rPr>
        <w:t>IEnumerable</w:t>
      </w:r>
      <w:r w:rsidRPr="001005B0">
        <w:rPr>
          <w:rStyle w:val="Codefragment"/>
        </w:rPr>
        <w:t>&lt;CustOrderHistResult&gt; CustOrderHist(</w:t>
      </w:r>
    </w:p>
    <w:p w14:paraId="6C3577D0" w14:textId="77777777" w:rsidR="00A62F9E" w:rsidRDefault="00DA3459" w:rsidP="00DA3459">
      <w:pPr>
        <w:pStyle w:val="Code"/>
        <w:rPr>
          <w:rStyle w:val="Codefragment"/>
        </w:rPr>
      </w:pPr>
      <w:r>
        <w:rPr>
          <w:rStyle w:val="Codefragment"/>
        </w:rPr>
        <w:tab/>
      </w:r>
      <w:r>
        <w:rPr>
          <w:rStyle w:val="Codefragment"/>
        </w:rPr>
        <w:tab/>
      </w:r>
      <w:r w:rsidRPr="001005B0">
        <w:rPr>
          <w:rStyle w:val="Codefragment"/>
        </w:rPr>
        <w:t>[Parameter(Name=</w:t>
      </w:r>
      <w:r w:rsidRPr="001005B0">
        <w:rPr>
          <w:rStyle w:val="Codefragment"/>
          <w:color w:val="FF0000"/>
        </w:rPr>
        <w:t>"CustomerID"</w:t>
      </w:r>
      <w:r w:rsidRPr="001005B0">
        <w:rPr>
          <w:rStyle w:val="Codefragment"/>
        </w:rPr>
        <w:t>, DBType=</w:t>
      </w:r>
      <w:r w:rsidRPr="001005B0">
        <w:rPr>
          <w:rStyle w:val="Codefragment"/>
          <w:color w:val="FF0000"/>
        </w:rPr>
        <w:t>"NChar(5)"</w:t>
      </w:r>
      <w:r w:rsidRPr="001005B0">
        <w:rPr>
          <w:rStyle w:val="Codefragment"/>
        </w:rPr>
        <w:t xml:space="preserve">)] </w:t>
      </w:r>
      <w:r w:rsidRPr="001005B0">
        <w:rPr>
          <w:rStyle w:val="Codefragment"/>
          <w:color w:val="0000FF"/>
        </w:rPr>
        <w:t>string</w:t>
      </w:r>
      <w:r w:rsidRPr="001005B0">
        <w:rPr>
          <w:rStyle w:val="Codefragment"/>
        </w:rPr>
        <w:t xml:space="preserve"> customerID) {</w:t>
      </w:r>
    </w:p>
    <w:p w14:paraId="5A42517C" w14:textId="77777777" w:rsidR="00A62F9E" w:rsidRDefault="00A62F9E" w:rsidP="00DA3459">
      <w:pPr>
        <w:pStyle w:val="Code"/>
        <w:rPr>
          <w:rStyle w:val="Codefragment"/>
        </w:rPr>
      </w:pPr>
    </w:p>
    <w:p w14:paraId="3D3CE3AE" w14:textId="77777777" w:rsidR="00A62F9E" w:rsidRDefault="00DA3459" w:rsidP="00DA3459">
      <w:pPr>
        <w:pStyle w:val="Code"/>
        <w:rPr>
          <w:rStyle w:val="Codefragment"/>
        </w:rPr>
      </w:pPr>
      <w:r>
        <w:rPr>
          <w:rStyle w:val="Codefragment"/>
        </w:rPr>
        <w:tab/>
      </w:r>
      <w:r>
        <w:rPr>
          <w:rStyle w:val="Codefragment"/>
        </w:rPr>
        <w:tab/>
      </w:r>
      <w:r w:rsidRPr="00925D1B">
        <w:rPr>
          <w:rStyle w:val="Codefragment"/>
          <w:color w:val="008080"/>
        </w:rPr>
        <w:t>IExecuteResult</w:t>
      </w:r>
      <w:r w:rsidRPr="001005B0">
        <w:rPr>
          <w:rStyle w:val="Codefragment"/>
        </w:rPr>
        <w:t xml:space="preserve"> result = </w:t>
      </w:r>
      <w:r w:rsidRPr="001005B0">
        <w:rPr>
          <w:rStyle w:val="Codefragment"/>
          <w:color w:val="0000FF"/>
        </w:rPr>
        <w:t>this</w:t>
      </w:r>
      <w:r w:rsidRPr="001005B0">
        <w:rPr>
          <w:rStyle w:val="Codefragment"/>
        </w:rPr>
        <w:t>.ExecuteMethodCall(</w:t>
      </w:r>
      <w:r w:rsidRPr="001005B0">
        <w:rPr>
          <w:rStyle w:val="Codefragment"/>
          <w:color w:val="0000FF"/>
        </w:rPr>
        <w:t>this</w:t>
      </w:r>
      <w:r w:rsidRPr="001005B0">
        <w:rPr>
          <w:rStyle w:val="Codefragment"/>
        </w:rPr>
        <w:t xml:space="preserve">, </w:t>
      </w:r>
    </w:p>
    <w:p w14:paraId="63F757AF" w14:textId="77777777" w:rsidR="00A62F9E" w:rsidRDefault="00DA3459" w:rsidP="00DA3459">
      <w:pPr>
        <w:pStyle w:val="Code"/>
        <w:rPr>
          <w:rStyle w:val="Codefragment"/>
        </w:rPr>
      </w:pPr>
      <w:r>
        <w:rPr>
          <w:rStyle w:val="Codefragment"/>
        </w:rPr>
        <w:tab/>
      </w:r>
      <w:r>
        <w:rPr>
          <w:rStyle w:val="Codefragment"/>
        </w:rPr>
        <w:tab/>
      </w:r>
      <w:r>
        <w:rPr>
          <w:rStyle w:val="Codefragment"/>
        </w:rPr>
        <w:tab/>
      </w:r>
      <w:r w:rsidRPr="001005B0">
        <w:rPr>
          <w:rStyle w:val="Codefragment"/>
        </w:rPr>
        <w:t>((</w:t>
      </w:r>
      <w:r w:rsidRPr="001005B0">
        <w:rPr>
          <w:rStyle w:val="Codefragment"/>
          <w:color w:val="008080"/>
        </w:rPr>
        <w:t>MethodInfo</w:t>
      </w:r>
      <w:r w:rsidRPr="001005B0">
        <w:rPr>
          <w:rStyle w:val="Codefragment"/>
        </w:rPr>
        <w:t>)(</w:t>
      </w:r>
      <w:r w:rsidRPr="001005B0">
        <w:rPr>
          <w:rStyle w:val="Codefragment"/>
          <w:color w:val="008080"/>
        </w:rPr>
        <w:t>MethodInfo</w:t>
      </w:r>
      <w:r w:rsidRPr="001005B0">
        <w:rPr>
          <w:rStyle w:val="Codefragment"/>
        </w:rPr>
        <w:t>.GetCurrentMethod())), customerID);</w:t>
      </w:r>
    </w:p>
    <w:p w14:paraId="22EBCDBC" w14:textId="77777777" w:rsidR="00A62F9E" w:rsidRDefault="00A62F9E" w:rsidP="00DA3459">
      <w:pPr>
        <w:pStyle w:val="Code"/>
        <w:rPr>
          <w:rStyle w:val="Codefragment"/>
        </w:rPr>
      </w:pPr>
    </w:p>
    <w:p w14:paraId="4B40741F" w14:textId="77777777" w:rsidR="00A62F9E" w:rsidRDefault="00DA3459" w:rsidP="00DA3459">
      <w:pPr>
        <w:pStyle w:val="Code"/>
        <w:rPr>
          <w:rStyle w:val="Codefragment"/>
        </w:rPr>
      </w:pPr>
      <w:r>
        <w:rPr>
          <w:rStyle w:val="Codefragment"/>
        </w:rPr>
        <w:tab/>
      </w:r>
      <w:r>
        <w:rPr>
          <w:rStyle w:val="Codefragment"/>
        </w:rPr>
        <w:tab/>
      </w:r>
      <w:r w:rsidRPr="001005B0">
        <w:rPr>
          <w:rStyle w:val="Codefragment"/>
          <w:color w:val="0000FF"/>
        </w:rPr>
        <w:t>return</w:t>
      </w:r>
      <w:r w:rsidRPr="001005B0">
        <w:rPr>
          <w:rStyle w:val="Codefragment"/>
        </w:rPr>
        <w:t xml:space="preserve"> ((IEnumerable&lt;CustOrderHistResult&gt;)(result.ReturnValue));</w:t>
      </w:r>
    </w:p>
    <w:p w14:paraId="02B3A667" w14:textId="77777777" w:rsidR="00DA3459" w:rsidRPr="001005B0" w:rsidRDefault="00DA3459" w:rsidP="00DA3459">
      <w:pPr>
        <w:pStyle w:val="Code"/>
        <w:rPr>
          <w:rStyle w:val="Codefragment"/>
        </w:rPr>
      </w:pPr>
      <w:r>
        <w:rPr>
          <w:rStyle w:val="Codefragment"/>
        </w:rPr>
        <w:tab/>
      </w:r>
      <w:r w:rsidRPr="001005B0">
        <w:rPr>
          <w:rStyle w:val="Codefragment"/>
        </w:rPr>
        <w:t>}</w:t>
      </w:r>
    </w:p>
    <w:p w14:paraId="4103686D" w14:textId="77777777" w:rsidR="00DA3459" w:rsidRDefault="00DA3459" w:rsidP="00DA3459">
      <w:pPr>
        <w:pStyle w:val="Code"/>
      </w:pPr>
    </w:p>
    <w:p w14:paraId="3ACA017B" w14:textId="77777777" w:rsidR="00A62F9E" w:rsidRDefault="00DA3459" w:rsidP="00DA3459">
      <w:pPr>
        <w:pStyle w:val="Code"/>
        <w:ind w:left="360"/>
        <w:rPr>
          <w:color w:val="0000FF"/>
        </w:rPr>
      </w:pPr>
      <w:r w:rsidRPr="007921D7">
        <w:t>[</w:t>
      </w:r>
      <w:r w:rsidRPr="008B153E">
        <w:rPr>
          <w:rStyle w:val="Codefragment"/>
          <w:color w:val="008080"/>
        </w:rPr>
        <w:t>Function</w:t>
      </w:r>
      <w:r w:rsidRPr="007921D7">
        <w:t>(Name=</w:t>
      </w:r>
      <w:r w:rsidRPr="007921D7">
        <w:rPr>
          <w:color w:val="800000"/>
        </w:rPr>
        <w:t>"</w:t>
      </w:r>
      <w:r>
        <w:rPr>
          <w:color w:val="800000"/>
        </w:rPr>
        <w:t>[</w:t>
      </w:r>
      <w:r w:rsidRPr="007921D7">
        <w:rPr>
          <w:color w:val="800000"/>
        </w:rPr>
        <w:t>dbo</w:t>
      </w:r>
      <w:r>
        <w:rPr>
          <w:color w:val="800000"/>
        </w:rPr>
        <w:t>]</w:t>
      </w:r>
      <w:r w:rsidRPr="007921D7">
        <w:rPr>
          <w:color w:val="800000"/>
        </w:rPr>
        <w:t>.</w:t>
      </w:r>
      <w:r>
        <w:rPr>
          <w:color w:val="800000"/>
        </w:rPr>
        <w:t>[</w:t>
      </w:r>
      <w:r w:rsidRPr="007921D7">
        <w:rPr>
          <w:color w:val="800000"/>
        </w:rPr>
        <w:t>ConvertTemp</w:t>
      </w:r>
      <w:r>
        <w:rPr>
          <w:color w:val="800000"/>
        </w:rPr>
        <w:t>]</w:t>
      </w:r>
      <w:r w:rsidRPr="007921D7">
        <w:rPr>
          <w:color w:val="800000"/>
        </w:rPr>
        <w:t>"</w:t>
      </w:r>
      <w:r w:rsidRPr="007921D7">
        <w:t>)]</w:t>
      </w:r>
    </w:p>
    <w:p w14:paraId="72A79B08" w14:textId="77777777" w:rsidR="00DA3459" w:rsidRDefault="00DA3459" w:rsidP="00DA3459">
      <w:pPr>
        <w:pStyle w:val="Code"/>
        <w:ind w:left="360"/>
      </w:pPr>
      <w:r w:rsidRPr="007921D7">
        <w:rPr>
          <w:color w:val="0000FF"/>
        </w:rPr>
        <w:t>public</w:t>
      </w:r>
      <w:r w:rsidRPr="007921D7">
        <w:t xml:space="preserve"> </w:t>
      </w:r>
      <w:r w:rsidRPr="007921D7">
        <w:rPr>
          <w:color w:val="0000FF"/>
        </w:rPr>
        <w:t>string</w:t>
      </w:r>
      <w:r w:rsidRPr="007921D7">
        <w:t xml:space="preserve"> ConvertTemp(</w:t>
      </w:r>
      <w:r w:rsidRPr="007921D7">
        <w:rPr>
          <w:color w:val="0000FF"/>
        </w:rPr>
        <w:t>string</w:t>
      </w:r>
      <w:r w:rsidRPr="007921D7">
        <w:t xml:space="preserve"> </w:t>
      </w:r>
      <w:r>
        <w:t>s</w:t>
      </w:r>
      <w:r w:rsidRPr="007921D7">
        <w:t>tring) { ... }</w:t>
      </w:r>
    </w:p>
    <w:p w14:paraId="22F36976" w14:textId="77777777" w:rsidR="00A62F9E" w:rsidRPr="007921D7" w:rsidRDefault="00A62F9E" w:rsidP="00DA3459">
      <w:pPr>
        <w:pStyle w:val="Code"/>
        <w:ind w:left="360"/>
      </w:pPr>
    </w:p>
    <w:p w14:paraId="6F218864" w14:textId="77777777" w:rsidR="00075456" w:rsidRDefault="00075456" w:rsidP="00075456">
      <w:pPr>
        <w:pStyle w:val="Text"/>
      </w:pPr>
    </w:p>
    <w:p w14:paraId="747A4AD4" w14:textId="77777777" w:rsidR="00075456" w:rsidRPr="00075456" w:rsidRDefault="00075456" w:rsidP="00075456">
      <w:pPr>
        <w:pStyle w:val="Code"/>
        <w:rPr>
          <w:rStyle w:val="MultilanguageMarkerAuto"/>
        </w:rPr>
      </w:pPr>
      <w:r w:rsidRPr="00075456">
        <w:rPr>
          <w:rStyle w:val="MultilanguageMarkerAuto"/>
        </w:rPr>
        <w:t>[Visual Basic]</w:t>
      </w:r>
    </w:p>
    <w:p w14:paraId="12959371" w14:textId="77777777" w:rsidR="00DC1F7D" w:rsidRDefault="00DC1F7D" w:rsidP="00DC1F7D">
      <w:pPr>
        <w:pStyle w:val="Code"/>
        <w:rPr>
          <w:rStyle w:val="Codefragment"/>
          <w:color w:val="008080"/>
        </w:rPr>
      </w:pPr>
      <w:r w:rsidRPr="000B02F7">
        <w:rPr>
          <w:rStyle w:val="Codefragment"/>
        </w:rPr>
        <w:t>&lt;</w:t>
      </w:r>
      <w:r>
        <w:rPr>
          <w:rStyle w:val="Codefragment"/>
          <w:color w:val="008080"/>
        </w:rPr>
        <w:t>StoredProcedure</w:t>
      </w:r>
      <w:r w:rsidRPr="006156D7">
        <w:rPr>
          <w:rStyle w:val="Codefragment"/>
        </w:rPr>
        <w:t>()</w:t>
      </w:r>
      <w:r w:rsidRPr="000B02F7">
        <w:rPr>
          <w:rStyle w:val="Codefragment"/>
        </w:rPr>
        <w:t>&gt; _</w:t>
      </w:r>
    </w:p>
    <w:p w14:paraId="0F46033C" w14:textId="77777777" w:rsidR="00DC1F7D" w:rsidRDefault="00DC1F7D" w:rsidP="00DC1F7D">
      <w:pPr>
        <w:pStyle w:val="Code"/>
        <w:rPr>
          <w:rStyle w:val="Codefragment"/>
        </w:rPr>
      </w:pPr>
      <w:r>
        <w:rPr>
          <w:rStyle w:val="Codefragment"/>
        </w:rPr>
        <w:tab/>
      </w:r>
      <w:r w:rsidRPr="000B02F7">
        <w:rPr>
          <w:rStyle w:val="Codefragment"/>
          <w:color w:val="3333FF"/>
        </w:rPr>
        <w:t>P</w:t>
      </w:r>
      <w:r w:rsidRPr="001005B0">
        <w:rPr>
          <w:rStyle w:val="Codefragment"/>
          <w:color w:val="0000FF"/>
        </w:rPr>
        <w:t>ublic</w:t>
      </w:r>
      <w:r w:rsidRPr="001005B0">
        <w:rPr>
          <w:rStyle w:val="Codefragment"/>
        </w:rPr>
        <w:t xml:space="preserve"> </w:t>
      </w:r>
      <w:r w:rsidRPr="006156D7">
        <w:rPr>
          <w:rStyle w:val="Codefragment"/>
          <w:color w:val="3333FF"/>
        </w:rPr>
        <w:t>Function</w:t>
      </w:r>
      <w:r>
        <w:rPr>
          <w:rStyle w:val="Codefragment"/>
        </w:rPr>
        <w:t xml:space="preserve"> </w:t>
      </w:r>
      <w:r w:rsidRPr="001005B0">
        <w:rPr>
          <w:rStyle w:val="Codefragment"/>
        </w:rPr>
        <w:t>CustOrderHist(</w:t>
      </w:r>
      <w:r>
        <w:rPr>
          <w:rStyle w:val="Codefragment"/>
        </w:rPr>
        <w:t xml:space="preserve"> _</w:t>
      </w:r>
    </w:p>
    <w:p w14:paraId="0BF6DC95" w14:textId="77777777" w:rsidR="00DC1F7D" w:rsidRDefault="00DC1F7D" w:rsidP="00DC1F7D">
      <w:pPr>
        <w:pStyle w:val="Code"/>
        <w:rPr>
          <w:rStyle w:val="Codefragment"/>
        </w:rPr>
      </w:pPr>
      <w:r>
        <w:rPr>
          <w:rStyle w:val="Codefragment"/>
        </w:rPr>
        <w:tab/>
      </w:r>
      <w:r>
        <w:rPr>
          <w:rStyle w:val="Codefragment"/>
        </w:rPr>
        <w:tab/>
      </w:r>
      <w:r>
        <w:rPr>
          <w:rStyle w:val="Codefragment"/>
        </w:rPr>
        <w:tab/>
        <w:t>&lt;</w:t>
      </w:r>
      <w:r w:rsidRPr="001005B0">
        <w:rPr>
          <w:rStyle w:val="Codefragment"/>
        </w:rPr>
        <w:t>Parameter(Name</w:t>
      </w:r>
      <w:r>
        <w:rPr>
          <w:rStyle w:val="Codefragment"/>
        </w:rPr>
        <w:t>:</w:t>
      </w:r>
      <w:r w:rsidRPr="001005B0">
        <w:rPr>
          <w:rStyle w:val="Codefragment"/>
        </w:rPr>
        <w:t>=</w:t>
      </w:r>
      <w:r w:rsidRPr="001005B0">
        <w:rPr>
          <w:rStyle w:val="Codefragment"/>
          <w:color w:val="FF0000"/>
        </w:rPr>
        <w:t>"CustomerID"</w:t>
      </w:r>
      <w:r w:rsidRPr="001005B0">
        <w:rPr>
          <w:rStyle w:val="Codefragment"/>
        </w:rPr>
        <w:t>, DBType</w:t>
      </w:r>
      <w:r>
        <w:rPr>
          <w:rStyle w:val="Codefragment"/>
        </w:rPr>
        <w:t>:</w:t>
      </w:r>
      <w:r w:rsidRPr="001005B0">
        <w:rPr>
          <w:rStyle w:val="Codefragment"/>
        </w:rPr>
        <w:t>=</w:t>
      </w:r>
      <w:r w:rsidRPr="001005B0">
        <w:rPr>
          <w:rStyle w:val="Codefragment"/>
          <w:color w:val="FF0000"/>
        </w:rPr>
        <w:t>"NChar(5)"</w:t>
      </w:r>
      <w:r>
        <w:rPr>
          <w:rStyle w:val="Codefragment"/>
        </w:rPr>
        <w:t>)&gt;</w:t>
      </w:r>
      <w:r w:rsidRPr="000B02F7">
        <w:rPr>
          <w:rStyle w:val="Codefragment"/>
        </w:rPr>
        <w:t xml:space="preserve"> </w:t>
      </w:r>
      <w:r>
        <w:rPr>
          <w:rStyle w:val="Codefragment"/>
        </w:rPr>
        <w:t>_</w:t>
      </w:r>
    </w:p>
    <w:p w14:paraId="1878F40F" w14:textId="77777777" w:rsidR="00DC1F7D" w:rsidRDefault="00DC1F7D" w:rsidP="00DC1F7D">
      <w:pPr>
        <w:pStyle w:val="Code"/>
        <w:rPr>
          <w:rStyle w:val="Codefragment"/>
        </w:rPr>
      </w:pPr>
      <w:r>
        <w:rPr>
          <w:rStyle w:val="Codefragment"/>
        </w:rPr>
        <w:t xml:space="preserve">         </w:t>
      </w:r>
      <w:r w:rsidRPr="001005B0">
        <w:rPr>
          <w:rStyle w:val="Codefragment"/>
        </w:rPr>
        <w:t>customerID</w:t>
      </w:r>
      <w:r>
        <w:rPr>
          <w:rStyle w:val="Codefragment"/>
        </w:rPr>
        <w:t xml:space="preserve"> </w:t>
      </w:r>
      <w:r w:rsidRPr="006156D7">
        <w:rPr>
          <w:rStyle w:val="Codefragment"/>
          <w:color w:val="3333FF"/>
        </w:rPr>
        <w:t>As</w:t>
      </w:r>
      <w:r w:rsidRPr="001005B0">
        <w:rPr>
          <w:rStyle w:val="Codefragment"/>
        </w:rPr>
        <w:t xml:space="preserve"> </w:t>
      </w:r>
      <w:r>
        <w:rPr>
          <w:rStyle w:val="Codefragment"/>
          <w:color w:val="0000FF"/>
        </w:rPr>
        <w:t>S</w:t>
      </w:r>
      <w:r w:rsidRPr="001005B0">
        <w:rPr>
          <w:rStyle w:val="Codefragment"/>
          <w:color w:val="0000FF"/>
        </w:rPr>
        <w:t>tring</w:t>
      </w:r>
      <w:r>
        <w:rPr>
          <w:rStyle w:val="Codefragment"/>
        </w:rPr>
        <w:t xml:space="preserve">) </w:t>
      </w:r>
      <w:r w:rsidRPr="006156D7">
        <w:rPr>
          <w:rStyle w:val="Codefragment"/>
          <w:color w:val="3333FF"/>
        </w:rPr>
        <w:t>As</w:t>
      </w:r>
      <w:r>
        <w:rPr>
          <w:rStyle w:val="Codefragment"/>
        </w:rPr>
        <w:t xml:space="preserve"> </w:t>
      </w:r>
      <w:r w:rsidRPr="001005B0">
        <w:rPr>
          <w:rStyle w:val="Codefragment"/>
          <w:color w:val="008080"/>
        </w:rPr>
        <w:t>IEnumerable</w:t>
      </w:r>
      <w:r>
        <w:rPr>
          <w:rStyle w:val="Codefragment"/>
        </w:rPr>
        <w:t>(</w:t>
      </w:r>
      <w:r w:rsidRPr="000B02F7">
        <w:rPr>
          <w:rStyle w:val="Codefragment"/>
          <w:color w:val="3333FF"/>
        </w:rPr>
        <w:t xml:space="preserve">Of </w:t>
      </w:r>
      <w:r w:rsidRPr="001005B0">
        <w:rPr>
          <w:rStyle w:val="Codefragment"/>
        </w:rPr>
        <w:t>CustOrderHistResult</w:t>
      </w:r>
      <w:r>
        <w:rPr>
          <w:rStyle w:val="Codefragment"/>
        </w:rPr>
        <w:t>)</w:t>
      </w:r>
    </w:p>
    <w:p w14:paraId="73379234" w14:textId="77777777" w:rsidR="00DC1F7D" w:rsidRDefault="00DC1F7D" w:rsidP="00DC1F7D">
      <w:pPr>
        <w:pStyle w:val="Code"/>
        <w:rPr>
          <w:rStyle w:val="Codefragment"/>
        </w:rPr>
      </w:pPr>
    </w:p>
    <w:p w14:paraId="35F0BBEB" w14:textId="77777777" w:rsidR="00DC1F7D" w:rsidRDefault="00DC1F7D" w:rsidP="00DC1F7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6F65F6EB" w14:textId="77777777" w:rsidR="00DC1F7D" w:rsidRDefault="00DC1F7D" w:rsidP="00DC1F7D">
      <w:pPr>
        <w:pStyle w:val="Code"/>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p>
    <w:p w14:paraId="35BE7954" w14:textId="77777777" w:rsidR="00DC1F7D" w:rsidRDefault="00DC1F7D" w:rsidP="00DC1F7D">
      <w:pPr>
        <w:pStyle w:val="Code"/>
        <w:rPr>
          <w:rStyle w:val="Codefragment"/>
        </w:rPr>
      </w:pPr>
    </w:p>
    <w:p w14:paraId="67414AD4" w14:textId="77777777" w:rsidR="00DC1F7D" w:rsidRDefault="00DC1F7D" w:rsidP="00DC1F7D">
      <w:pPr>
        <w:pStyle w:val="Code"/>
        <w:rPr>
          <w:rStyle w:val="Codefragment"/>
        </w:rPr>
      </w:pPr>
      <w:r>
        <w:rPr>
          <w:rStyle w:val="Codefragment"/>
        </w:rPr>
        <w:tab/>
      </w:r>
      <w:r>
        <w:rPr>
          <w:rStyle w:val="Codefragment"/>
        </w:rPr>
        <w:tab/>
      </w:r>
      <w:r>
        <w:rPr>
          <w:rStyle w:val="Codefragment"/>
        </w:rPr>
        <w:tab/>
      </w:r>
      <w:r>
        <w:rPr>
          <w:rStyle w:val="Codefragment"/>
          <w:color w:val="0000FF"/>
        </w:rPr>
        <w:t>R</w:t>
      </w:r>
      <w:r w:rsidRPr="001005B0">
        <w:rPr>
          <w:rStyle w:val="Codefragment"/>
          <w:color w:val="0000FF"/>
        </w:rPr>
        <w:t>eturn</w:t>
      </w:r>
      <w:r>
        <w:rPr>
          <w:rStyle w:val="Codefragment"/>
        </w:rPr>
        <w:t xml:space="preserve"> </w:t>
      </w:r>
      <w:r w:rsidRPr="006156D7">
        <w:rPr>
          <w:rStyle w:val="Codefragment"/>
          <w:color w:val="3333FF"/>
        </w:rPr>
        <w:t>CType</w:t>
      </w:r>
      <w:r>
        <w:rPr>
          <w:rStyle w:val="Codefragment"/>
        </w:rPr>
        <w:t xml:space="preserve">(result.ReturnValue, </w:t>
      </w:r>
      <w:r w:rsidRPr="001005B0">
        <w:rPr>
          <w:rStyle w:val="Codefragment"/>
          <w:color w:val="008080"/>
        </w:rPr>
        <w:t>IEnumerable</w:t>
      </w:r>
      <w:r>
        <w:rPr>
          <w:rStyle w:val="Codefragment"/>
        </w:rPr>
        <w:t>(</w:t>
      </w:r>
      <w:r w:rsidRPr="000B02F7">
        <w:rPr>
          <w:rStyle w:val="Codefragment"/>
          <w:color w:val="3333FF"/>
        </w:rPr>
        <w:t xml:space="preserve">Of </w:t>
      </w:r>
      <w:r w:rsidRPr="001005B0">
        <w:rPr>
          <w:rStyle w:val="Codefragment"/>
        </w:rPr>
        <w:t>CustOrderHistResult</w:t>
      </w:r>
      <w:r>
        <w:rPr>
          <w:rStyle w:val="Codefragment"/>
        </w:rPr>
        <w:t>))</w:t>
      </w:r>
    </w:p>
    <w:p w14:paraId="4EE09383" w14:textId="77777777" w:rsidR="00DC1F7D" w:rsidRPr="001005B0" w:rsidRDefault="00DC1F7D" w:rsidP="00DC1F7D">
      <w:pPr>
        <w:pStyle w:val="Code"/>
        <w:rPr>
          <w:rStyle w:val="Codefragment"/>
        </w:rPr>
      </w:pPr>
      <w:r w:rsidRPr="006156D7">
        <w:rPr>
          <w:rStyle w:val="Codefragment"/>
          <w:color w:val="3333FF"/>
        </w:rPr>
        <w:tab/>
        <w:t>End Function</w:t>
      </w:r>
    </w:p>
    <w:p w14:paraId="1887E308" w14:textId="77777777" w:rsidR="00DC1F7D" w:rsidRDefault="00DC1F7D" w:rsidP="00DC1F7D">
      <w:pPr>
        <w:pStyle w:val="Code"/>
      </w:pPr>
    </w:p>
    <w:p w14:paraId="301D6699" w14:textId="77777777" w:rsidR="00DC1F7D" w:rsidRDefault="00DC1F7D" w:rsidP="00DC1F7D">
      <w:pPr>
        <w:pStyle w:val="Code"/>
        <w:rPr>
          <w:color w:val="0000FF"/>
        </w:rPr>
      </w:pPr>
      <w:r>
        <w:t>&lt;</w:t>
      </w:r>
      <w:r w:rsidRPr="008B153E">
        <w:rPr>
          <w:rStyle w:val="Codefragment"/>
          <w:color w:val="008080"/>
        </w:rPr>
        <w:t>Function</w:t>
      </w:r>
      <w:r w:rsidRPr="007921D7">
        <w:t>(Name</w:t>
      </w:r>
      <w:r>
        <w:t>:</w:t>
      </w:r>
      <w:r w:rsidRPr="007921D7">
        <w:t>=</w:t>
      </w:r>
      <w:r w:rsidRPr="007921D7">
        <w:rPr>
          <w:color w:val="800000"/>
        </w:rPr>
        <w:t>"</w:t>
      </w:r>
      <w:r>
        <w:rPr>
          <w:color w:val="800000"/>
        </w:rPr>
        <w:t>[</w:t>
      </w:r>
      <w:r w:rsidRPr="007921D7">
        <w:rPr>
          <w:color w:val="800000"/>
        </w:rPr>
        <w:t>dbo</w:t>
      </w:r>
      <w:r>
        <w:rPr>
          <w:color w:val="800000"/>
        </w:rPr>
        <w:t>]</w:t>
      </w:r>
      <w:r w:rsidRPr="007921D7">
        <w:rPr>
          <w:color w:val="800000"/>
        </w:rPr>
        <w:t>.</w:t>
      </w:r>
      <w:r>
        <w:rPr>
          <w:color w:val="800000"/>
        </w:rPr>
        <w:t>[</w:t>
      </w:r>
      <w:r w:rsidRPr="007921D7">
        <w:rPr>
          <w:color w:val="800000"/>
        </w:rPr>
        <w:t>ConvertTemp</w:t>
      </w:r>
      <w:r>
        <w:rPr>
          <w:color w:val="800000"/>
        </w:rPr>
        <w:t>]</w:t>
      </w:r>
      <w:r w:rsidRPr="007921D7">
        <w:rPr>
          <w:color w:val="800000"/>
        </w:rPr>
        <w:t>"</w:t>
      </w:r>
      <w:r>
        <w:t>)&gt; _</w:t>
      </w:r>
    </w:p>
    <w:p w14:paraId="72F5DA5D" w14:textId="77777777" w:rsidR="00DC1F7D" w:rsidRDefault="00DC1F7D" w:rsidP="00DC1F7D">
      <w:pPr>
        <w:pStyle w:val="Code"/>
      </w:pPr>
      <w:r>
        <w:rPr>
          <w:color w:val="0000FF"/>
        </w:rPr>
        <w:t>P</w:t>
      </w:r>
      <w:r w:rsidRPr="007921D7">
        <w:rPr>
          <w:color w:val="0000FF"/>
        </w:rPr>
        <w:t>ublic</w:t>
      </w:r>
      <w:r w:rsidRPr="007921D7">
        <w:t xml:space="preserve"> </w:t>
      </w:r>
      <w:r w:rsidRPr="006156D7">
        <w:rPr>
          <w:color w:val="3333FF"/>
        </w:rPr>
        <w:t>Function</w:t>
      </w:r>
      <w:r>
        <w:t xml:space="preserve"> </w:t>
      </w:r>
      <w:r w:rsidRPr="007921D7">
        <w:t>ConvertTemp(</w:t>
      </w:r>
      <w:r>
        <w:t>s</w:t>
      </w:r>
      <w:r w:rsidRPr="007921D7">
        <w:t>tr</w:t>
      </w:r>
      <w:r>
        <w:t xml:space="preserve"> </w:t>
      </w:r>
      <w:r w:rsidRPr="006156D7">
        <w:rPr>
          <w:color w:val="3333FF"/>
        </w:rPr>
        <w:t>As</w:t>
      </w:r>
      <w:r>
        <w:t xml:space="preserve"> </w:t>
      </w:r>
      <w:r>
        <w:rPr>
          <w:color w:val="0000FF"/>
        </w:rPr>
        <w:t>S</w:t>
      </w:r>
      <w:r w:rsidRPr="007921D7">
        <w:rPr>
          <w:color w:val="0000FF"/>
        </w:rPr>
        <w:t>tring</w:t>
      </w:r>
      <w:r w:rsidRPr="007921D7">
        <w:t>)</w:t>
      </w:r>
      <w:r w:rsidRPr="006156D7">
        <w:rPr>
          <w:color w:val="3333FF"/>
        </w:rPr>
        <w:t xml:space="preserve"> As String</w:t>
      </w:r>
    </w:p>
    <w:p w14:paraId="5CC7195F" w14:textId="77777777" w:rsidR="00DC1F7D" w:rsidRPr="007921D7" w:rsidRDefault="00DC1F7D" w:rsidP="00DC1F7D">
      <w:pPr>
        <w:pStyle w:val="Code"/>
      </w:pPr>
    </w:p>
    <w:p w14:paraId="5D252774" w14:textId="77777777" w:rsidR="00075456" w:rsidRDefault="00075456" w:rsidP="00960224">
      <w:pPr>
        <w:pStyle w:val="Text"/>
      </w:pPr>
    </w:p>
    <w:p w14:paraId="75677417" w14:textId="77777777" w:rsidR="007D5E28" w:rsidRPr="00960224" w:rsidRDefault="007D5E28" w:rsidP="00960224">
      <w:pPr>
        <w:pStyle w:val="Text"/>
      </w:pPr>
      <w:r w:rsidRPr="00960224">
        <w:t>The following examples show mappings for various kinds of stored procedures.</w:t>
      </w:r>
    </w:p>
    <w:p w14:paraId="1CDD863A" w14:textId="77777777" w:rsidR="007D5E28" w:rsidRPr="00DA3459" w:rsidRDefault="007D5E28" w:rsidP="00DA3459">
      <w:pPr>
        <w:pStyle w:val="Label"/>
      </w:pPr>
      <w:r w:rsidRPr="00DA3459">
        <w:t>Example 1</w:t>
      </w:r>
    </w:p>
    <w:p w14:paraId="797319E3" w14:textId="77777777" w:rsidR="007D5E28" w:rsidRPr="00960224" w:rsidRDefault="007D5E28" w:rsidP="00960224">
      <w:pPr>
        <w:pStyle w:val="Text"/>
      </w:pPr>
      <w:r w:rsidRPr="00960224">
        <w:t>The following stored procedure takes a single input parameter and returns an integer:</w:t>
      </w:r>
    </w:p>
    <w:p w14:paraId="4FB509DB" w14:textId="77777777" w:rsidR="00075456" w:rsidRDefault="00075456" w:rsidP="00DA3459">
      <w:pPr>
        <w:pStyle w:val="Code"/>
        <w:rPr>
          <w:rStyle w:val="Codefragment"/>
          <w:color w:val="0000FF"/>
        </w:rPr>
      </w:pPr>
    </w:p>
    <w:p w14:paraId="6F480214" w14:textId="77777777" w:rsidR="00A62F9E" w:rsidRDefault="00DA3459" w:rsidP="00DA3459">
      <w:pPr>
        <w:pStyle w:val="Code"/>
        <w:rPr>
          <w:rStyle w:val="Codefragment"/>
        </w:rPr>
      </w:pPr>
      <w:r w:rsidRPr="008B153E">
        <w:rPr>
          <w:rStyle w:val="Codefragment"/>
          <w:color w:val="0000FF"/>
        </w:rPr>
        <w:t>CREATE PROCEDURE</w:t>
      </w:r>
      <w:r w:rsidRPr="008B153E">
        <w:rPr>
          <w:rStyle w:val="Codefragment"/>
        </w:rPr>
        <w:t xml:space="preserve"> GetCustomerOrderCount(@CustomerID </w:t>
      </w:r>
      <w:r w:rsidRPr="008B153E">
        <w:rPr>
          <w:rStyle w:val="Codefragment"/>
          <w:color w:val="0000FF"/>
        </w:rPr>
        <w:t>nchar</w:t>
      </w:r>
      <w:r w:rsidRPr="008B153E">
        <w:rPr>
          <w:rStyle w:val="Codefragment"/>
        </w:rPr>
        <w:t>(5))</w:t>
      </w:r>
    </w:p>
    <w:p w14:paraId="3884AC35" w14:textId="77777777" w:rsidR="00A62F9E" w:rsidRDefault="00DA3459" w:rsidP="00DA3459">
      <w:pPr>
        <w:pStyle w:val="Code"/>
        <w:rPr>
          <w:rStyle w:val="Codefragment"/>
        </w:rPr>
      </w:pPr>
      <w:r w:rsidRPr="008B153E">
        <w:rPr>
          <w:rStyle w:val="Codefragment"/>
          <w:color w:val="0000FF"/>
        </w:rPr>
        <w:t>AS</w:t>
      </w:r>
    </w:p>
    <w:p w14:paraId="54CF3928" w14:textId="77777777" w:rsidR="00A62F9E" w:rsidRDefault="00DA3459" w:rsidP="00DA3459">
      <w:pPr>
        <w:pStyle w:val="Code"/>
        <w:rPr>
          <w:rStyle w:val="Codefragment"/>
        </w:rPr>
      </w:pPr>
      <w:r w:rsidRPr="008B153E">
        <w:rPr>
          <w:rStyle w:val="Codefragment"/>
          <w:color w:val="0000FF"/>
        </w:rPr>
        <w:t>Declare</w:t>
      </w:r>
      <w:r w:rsidRPr="008B153E">
        <w:rPr>
          <w:rStyle w:val="Codefragment"/>
        </w:rPr>
        <w:t xml:space="preserve"> @count </w:t>
      </w:r>
      <w:r w:rsidRPr="008B153E">
        <w:rPr>
          <w:rStyle w:val="Codefragment"/>
          <w:color w:val="0000FF"/>
        </w:rPr>
        <w:t>int</w:t>
      </w:r>
    </w:p>
    <w:p w14:paraId="2CD08D72" w14:textId="77777777" w:rsidR="00A62F9E" w:rsidRDefault="00DA3459" w:rsidP="00DA3459">
      <w:pPr>
        <w:pStyle w:val="Code"/>
        <w:rPr>
          <w:rStyle w:val="Codefragment"/>
        </w:rPr>
      </w:pPr>
      <w:r w:rsidRPr="008B153E">
        <w:rPr>
          <w:rStyle w:val="Codefragment"/>
          <w:color w:val="0000FF"/>
        </w:rPr>
        <w:t>SELECT</w:t>
      </w:r>
      <w:r w:rsidRPr="008B153E">
        <w:rPr>
          <w:rStyle w:val="Codefragment"/>
        </w:rPr>
        <w:t xml:space="preserve"> @count = </w:t>
      </w:r>
      <w:r w:rsidRPr="008B153E">
        <w:rPr>
          <w:rStyle w:val="Codefragment"/>
          <w:color w:val="0000FF"/>
        </w:rPr>
        <w:t>COUNT</w:t>
      </w:r>
      <w:r w:rsidRPr="008B153E">
        <w:rPr>
          <w:rStyle w:val="Codefragment"/>
        </w:rPr>
        <w:t xml:space="preserve">(*) </w:t>
      </w:r>
      <w:r w:rsidRPr="008B153E">
        <w:rPr>
          <w:rStyle w:val="Codefragment"/>
          <w:color w:val="0000FF"/>
        </w:rPr>
        <w:t>FROM</w:t>
      </w:r>
      <w:r w:rsidRPr="008B153E">
        <w:rPr>
          <w:rStyle w:val="Codefragment"/>
        </w:rPr>
        <w:t xml:space="preserve"> ORDERS </w:t>
      </w:r>
      <w:r w:rsidRPr="008B153E">
        <w:rPr>
          <w:rStyle w:val="Codefragment"/>
          <w:color w:val="0000FF"/>
        </w:rPr>
        <w:t>WHERE</w:t>
      </w:r>
      <w:r w:rsidRPr="008B153E">
        <w:rPr>
          <w:rStyle w:val="Codefragment"/>
        </w:rPr>
        <w:t xml:space="preserve"> CustomerID = @CustomerID</w:t>
      </w:r>
    </w:p>
    <w:p w14:paraId="57CF270E" w14:textId="77777777" w:rsidR="00DA3459" w:rsidRDefault="00DA3459" w:rsidP="00DA3459">
      <w:pPr>
        <w:pStyle w:val="Code"/>
        <w:rPr>
          <w:rStyle w:val="Codefragment"/>
        </w:rPr>
      </w:pPr>
      <w:r w:rsidRPr="008B153E">
        <w:rPr>
          <w:rStyle w:val="Codefragment"/>
          <w:color w:val="0000FF"/>
        </w:rPr>
        <w:t>RETURN</w:t>
      </w:r>
      <w:r w:rsidRPr="008B153E">
        <w:rPr>
          <w:rStyle w:val="Codefragment"/>
        </w:rPr>
        <w:t xml:space="preserve"> @count</w:t>
      </w:r>
    </w:p>
    <w:p w14:paraId="411A195B" w14:textId="77777777" w:rsidR="00A62F9E" w:rsidRDefault="00A62F9E" w:rsidP="00DA3459">
      <w:pPr>
        <w:pStyle w:val="Code"/>
      </w:pPr>
    </w:p>
    <w:p w14:paraId="214B86A9" w14:textId="77777777" w:rsidR="007D5E28" w:rsidRPr="00960224" w:rsidRDefault="007D5E28" w:rsidP="00960224">
      <w:pPr>
        <w:pStyle w:val="Text"/>
      </w:pPr>
      <w:r w:rsidRPr="00960224">
        <w:t xml:space="preserve">The mapped method would be as follows: </w:t>
      </w:r>
    </w:p>
    <w:p w14:paraId="6979C9A0" w14:textId="77777777" w:rsidR="00075456" w:rsidRPr="008F1727" w:rsidRDefault="00075456" w:rsidP="00075456">
      <w:pPr>
        <w:pStyle w:val="Code"/>
        <w:rPr>
          <w:rStyle w:val="MultilanguageMarkerAuto"/>
        </w:rPr>
      </w:pPr>
      <w:r w:rsidRPr="008F1727">
        <w:rPr>
          <w:rStyle w:val="MultilanguageMarkerAuto"/>
        </w:rPr>
        <w:t>[C#]</w:t>
      </w:r>
    </w:p>
    <w:p w14:paraId="0038DCDD" w14:textId="77777777" w:rsidR="00A62F9E" w:rsidRDefault="00D60AF6" w:rsidP="00075456">
      <w:pPr>
        <w:pStyle w:val="Code"/>
      </w:pPr>
      <w:r>
        <w:t xml:space="preserve">[StoredProcedure(Name = </w:t>
      </w:r>
      <w:r>
        <w:rPr>
          <w:color w:val="A31515"/>
        </w:rPr>
        <w:t>"GetCustomerOrderCount"</w:t>
      </w:r>
      <w:r>
        <w:t>)]</w:t>
      </w:r>
    </w:p>
    <w:p w14:paraId="207DC6AE" w14:textId="77777777" w:rsidR="00A62F9E" w:rsidRDefault="00D60AF6" w:rsidP="00D60AF6">
      <w:pPr>
        <w:pStyle w:val="Code"/>
      </w:pPr>
      <w:r>
        <w:rPr>
          <w:color w:val="0000FF"/>
        </w:rPr>
        <w:t>public</w:t>
      </w:r>
      <w:r>
        <w:t xml:space="preserve"> </w:t>
      </w:r>
      <w:r>
        <w:rPr>
          <w:color w:val="0000FF"/>
        </w:rPr>
        <w:t>int</w:t>
      </w:r>
      <w:r>
        <w:t xml:space="preserve"> GetCustomerOrderCount(</w:t>
      </w:r>
    </w:p>
    <w:p w14:paraId="143BC420" w14:textId="77777777" w:rsidR="00D60AF6" w:rsidRDefault="00D60AF6" w:rsidP="00D60AF6">
      <w:pPr>
        <w:pStyle w:val="Code"/>
      </w:pPr>
      <w:r>
        <w:tab/>
      </w:r>
      <w:r>
        <w:tab/>
        <w:t xml:space="preserve">[Parameter(Name = </w:t>
      </w:r>
      <w:r>
        <w:rPr>
          <w:color w:val="A31515"/>
        </w:rPr>
        <w:t>"CustomerID"</w:t>
      </w:r>
      <w:r>
        <w:t xml:space="preserve">)] </w:t>
      </w:r>
      <w:r>
        <w:rPr>
          <w:color w:val="0000FF"/>
        </w:rPr>
        <w:t>string</w:t>
      </w:r>
      <w:r>
        <w:t xml:space="preserve"> customerID) {</w:t>
      </w:r>
    </w:p>
    <w:p w14:paraId="53DFC95B" w14:textId="77777777" w:rsidR="00A62F9E" w:rsidRDefault="00D60AF6" w:rsidP="00D60AF6">
      <w:pPr>
        <w:pStyle w:val="Code"/>
      </w:pPr>
      <w:r>
        <w:tab/>
      </w:r>
      <w:r>
        <w:tab/>
      </w:r>
      <w:r>
        <w:tab/>
        <w:t xml:space="preserve">IExecuteResult result = </w:t>
      </w:r>
      <w:r>
        <w:rPr>
          <w:color w:val="0000FF"/>
        </w:rPr>
        <w:t>this</w:t>
      </w:r>
      <w:r>
        <w:t>.ExecuteMethodCall(</w:t>
      </w:r>
      <w:r>
        <w:rPr>
          <w:color w:val="0000FF"/>
        </w:rPr>
        <w:t>this</w:t>
      </w:r>
      <w:r>
        <w:t xml:space="preserve">, </w:t>
      </w:r>
    </w:p>
    <w:p w14:paraId="4B3C77B5" w14:textId="77777777" w:rsidR="00D60AF6" w:rsidRDefault="00D60AF6" w:rsidP="00D60AF6">
      <w:pPr>
        <w:pStyle w:val="Code"/>
      </w:pPr>
      <w:r>
        <w:tab/>
      </w:r>
      <w:r>
        <w:tab/>
      </w:r>
      <w:r>
        <w:tab/>
      </w:r>
      <w:r>
        <w:tab/>
        <w:t xml:space="preserve">((MethodInfo)(MethodInfo.GetCurrentMethod())), customerID); </w:t>
      </w:r>
    </w:p>
    <w:p w14:paraId="69C937D0" w14:textId="77777777" w:rsidR="00D60AF6" w:rsidRDefault="00D60AF6" w:rsidP="00D60AF6">
      <w:pPr>
        <w:pStyle w:val="Code"/>
      </w:pPr>
      <w:r>
        <w:t xml:space="preserve">       </w:t>
      </w:r>
      <w:r>
        <w:tab/>
      </w:r>
      <w:r>
        <w:rPr>
          <w:color w:val="0000FF"/>
        </w:rPr>
        <w:t>return</w:t>
      </w:r>
      <w:r>
        <w:t xml:space="preserve"> (</w:t>
      </w:r>
      <w:r>
        <w:rPr>
          <w:color w:val="0000FF"/>
        </w:rPr>
        <w:t>int</w:t>
      </w:r>
      <w:r>
        <w:t>) result.ReturnValue;</w:t>
      </w:r>
    </w:p>
    <w:p w14:paraId="676F1754" w14:textId="77777777" w:rsidR="00D60AF6" w:rsidRDefault="00D60AF6" w:rsidP="00D60AF6">
      <w:pPr>
        <w:pStyle w:val="Code"/>
      </w:pPr>
      <w:r>
        <w:t>}</w:t>
      </w:r>
    </w:p>
    <w:p w14:paraId="2BDED985" w14:textId="77777777" w:rsidR="00A62F9E" w:rsidRDefault="00A62F9E" w:rsidP="00D60AF6">
      <w:pPr>
        <w:pStyle w:val="Code"/>
      </w:pPr>
    </w:p>
    <w:p w14:paraId="1F4B7B4A" w14:textId="77777777" w:rsidR="00DC1F7D" w:rsidRDefault="00DC1F7D" w:rsidP="00DC1F7D">
      <w:pPr>
        <w:pStyle w:val="Text"/>
      </w:pPr>
    </w:p>
    <w:p w14:paraId="2DC593A9" w14:textId="77777777" w:rsidR="00DC1F7D" w:rsidRPr="00DC1F7D" w:rsidRDefault="00DC1F7D" w:rsidP="00D60AF6">
      <w:pPr>
        <w:pStyle w:val="Code"/>
        <w:rPr>
          <w:rStyle w:val="MultilanguageMarkerAuto"/>
        </w:rPr>
      </w:pPr>
      <w:r w:rsidRPr="00DC1F7D">
        <w:rPr>
          <w:rStyle w:val="MultilanguageMarkerAuto"/>
        </w:rPr>
        <w:t>[Visual Basic]</w:t>
      </w:r>
    </w:p>
    <w:p w14:paraId="0FBE82B4" w14:textId="77777777" w:rsidR="00DC1F7D" w:rsidRDefault="00DC1F7D" w:rsidP="00DC1F7D">
      <w:pPr>
        <w:pStyle w:val="Code"/>
      </w:pPr>
      <w:r>
        <w:t>&lt;</w:t>
      </w:r>
      <w:r>
        <w:rPr>
          <w:rStyle w:val="Codefragment"/>
          <w:color w:val="008080"/>
        </w:rPr>
        <w:t>StoredProcedure</w:t>
      </w:r>
      <w:r>
        <w:t xml:space="preserve"> (Name:=</w:t>
      </w:r>
      <w:r>
        <w:rPr>
          <w:color w:val="A31515"/>
        </w:rPr>
        <w:t>"GetCustomerOrderCount"</w:t>
      </w:r>
      <w:r>
        <w:t>)&gt; _</w:t>
      </w:r>
    </w:p>
    <w:p w14:paraId="1AA8F1BC" w14:textId="77777777" w:rsidR="00DC1F7D" w:rsidRDefault="00DC1F7D" w:rsidP="00DC1F7D">
      <w:pPr>
        <w:pStyle w:val="Code"/>
      </w:pPr>
      <w:r>
        <w:rPr>
          <w:color w:val="0000FF"/>
        </w:rPr>
        <w:t>public</w:t>
      </w:r>
      <w:r>
        <w:t xml:space="preserve"> </w:t>
      </w:r>
      <w:r>
        <w:rPr>
          <w:color w:val="0000FF"/>
        </w:rPr>
        <w:t>Function</w:t>
      </w:r>
      <w:r>
        <w:t xml:space="preserve"> GetCustomerOrderCount( _</w:t>
      </w:r>
    </w:p>
    <w:p w14:paraId="5E4E7191" w14:textId="77777777" w:rsidR="00DC1F7D" w:rsidRPr="006156D7" w:rsidRDefault="00DC1F7D" w:rsidP="00DC1F7D">
      <w:pPr>
        <w:pStyle w:val="Code"/>
        <w:rPr>
          <w:color w:val="3333FF"/>
        </w:rPr>
      </w:pPr>
      <w:r>
        <w:tab/>
      </w:r>
      <w:r>
        <w:tab/>
        <w:t xml:space="preserve">&lt;Parameter(Name:= </w:t>
      </w:r>
      <w:r>
        <w:rPr>
          <w:color w:val="A31515"/>
        </w:rPr>
        <w:t>"CustomerID"</w:t>
      </w:r>
      <w:r>
        <w:t>)&gt; customerID</w:t>
      </w:r>
      <w:r>
        <w:rPr>
          <w:color w:val="0000FF"/>
        </w:rPr>
        <w:t xml:space="preserve"> As String</w:t>
      </w:r>
      <w:r>
        <w:t>)</w:t>
      </w:r>
      <w:r w:rsidRPr="006156D7">
        <w:rPr>
          <w:color w:val="3333FF"/>
        </w:rPr>
        <w:t xml:space="preserve"> As Integer</w:t>
      </w:r>
    </w:p>
    <w:p w14:paraId="0267B154" w14:textId="77777777" w:rsidR="00DC1F7D" w:rsidRDefault="00DC1F7D" w:rsidP="00DC1F7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5F0A9B56" w14:textId="77777777" w:rsidR="00DC1F7D" w:rsidRDefault="00DC1F7D" w:rsidP="00DC1F7D">
      <w:pPr>
        <w:pStyle w:val="Code"/>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p>
    <w:p w14:paraId="34F61873" w14:textId="77777777" w:rsidR="00DC1F7D" w:rsidRDefault="00DC1F7D" w:rsidP="00DC1F7D">
      <w:pPr>
        <w:pStyle w:val="Code"/>
      </w:pPr>
      <w:r>
        <w:t xml:space="preserve">       </w:t>
      </w:r>
      <w:r>
        <w:tab/>
      </w:r>
      <w:r>
        <w:rPr>
          <w:color w:val="0000FF"/>
        </w:rPr>
        <w:t>return</w:t>
      </w:r>
      <w:r>
        <w:t xml:space="preserve"> </w:t>
      </w:r>
      <w:r w:rsidRPr="006156D7">
        <w:rPr>
          <w:color w:val="3333FF"/>
        </w:rPr>
        <w:t>CInt</w:t>
      </w:r>
      <w:r>
        <w:t>(result.ReturnValue)</w:t>
      </w:r>
    </w:p>
    <w:p w14:paraId="6014B4F7" w14:textId="77777777" w:rsidR="00DC1F7D" w:rsidRPr="006156D7" w:rsidRDefault="00DC1F7D" w:rsidP="00DC1F7D">
      <w:pPr>
        <w:pStyle w:val="Code"/>
        <w:rPr>
          <w:color w:val="3333FF"/>
        </w:rPr>
      </w:pPr>
      <w:r w:rsidRPr="006156D7">
        <w:rPr>
          <w:color w:val="3333FF"/>
        </w:rPr>
        <w:t>End Function</w:t>
      </w:r>
    </w:p>
    <w:p w14:paraId="156F429F" w14:textId="77777777" w:rsidR="00DC1F7D" w:rsidRDefault="00DC1F7D" w:rsidP="00DC1F7D">
      <w:pPr>
        <w:pStyle w:val="Code"/>
      </w:pPr>
    </w:p>
    <w:p w14:paraId="685B8DE6" w14:textId="77777777" w:rsidR="00DC1F7D" w:rsidRDefault="00DC1F7D" w:rsidP="00DC1F7D">
      <w:pPr>
        <w:pStyle w:val="Text"/>
      </w:pPr>
    </w:p>
    <w:p w14:paraId="1B5F9CFA" w14:textId="77777777" w:rsidR="007D5E28" w:rsidRPr="00DA3459" w:rsidRDefault="007D5E28" w:rsidP="00DA3459">
      <w:pPr>
        <w:pStyle w:val="Label"/>
      </w:pPr>
      <w:r w:rsidRPr="00DA3459">
        <w:t>Example 2</w:t>
      </w:r>
    </w:p>
    <w:p w14:paraId="3E15F64A" w14:textId="77777777" w:rsidR="007D5E28" w:rsidRPr="00960224" w:rsidRDefault="007D5E28" w:rsidP="00960224">
      <w:pPr>
        <w:pStyle w:val="Text"/>
      </w:pPr>
      <w:r w:rsidRPr="00960224">
        <w:t>When a stored procedure can return multiple result shapes, the return type cannot be strongly type</w:t>
      </w:r>
      <w:r w:rsidR="00A62F9E">
        <w:t>d to a single projection shape.</w:t>
      </w:r>
      <w:r w:rsidRPr="00960224">
        <w:t xml:space="preserve"> In the following example, the result shape depends on the input:</w:t>
      </w:r>
    </w:p>
    <w:p w14:paraId="6B965C0F" w14:textId="77777777" w:rsidR="00A62F9E" w:rsidRPr="00A62F9E" w:rsidRDefault="00A62F9E" w:rsidP="007D5E28">
      <w:pPr>
        <w:pStyle w:val="Code"/>
      </w:pPr>
    </w:p>
    <w:p w14:paraId="025689DD" w14:textId="77777777" w:rsidR="00A62F9E" w:rsidRDefault="007D5E28" w:rsidP="007D5E28">
      <w:pPr>
        <w:pStyle w:val="Code"/>
        <w:rPr>
          <w:color w:val="0000FF"/>
        </w:rPr>
      </w:pPr>
      <w:r w:rsidRPr="00BE000A">
        <w:rPr>
          <w:color w:val="0000FF"/>
        </w:rPr>
        <w:t xml:space="preserve">CREATE PROCEDURE </w:t>
      </w:r>
      <w:r w:rsidRPr="00BE000A">
        <w:t xml:space="preserve">VariableResultShapes(@shape </w:t>
      </w:r>
      <w:r w:rsidRPr="00BE000A">
        <w:rPr>
          <w:color w:val="0000FF"/>
        </w:rPr>
        <w:t>int</w:t>
      </w:r>
      <w:r w:rsidRPr="00BE000A">
        <w:t>)</w:t>
      </w:r>
    </w:p>
    <w:p w14:paraId="4CF391AA" w14:textId="77777777" w:rsidR="00A62F9E" w:rsidRDefault="007D5E28" w:rsidP="007D5E28">
      <w:pPr>
        <w:pStyle w:val="Code"/>
        <w:rPr>
          <w:color w:val="0000FF"/>
        </w:rPr>
      </w:pPr>
      <w:r w:rsidRPr="00BE000A">
        <w:rPr>
          <w:color w:val="0000FF"/>
        </w:rPr>
        <w:t>AS</w:t>
      </w:r>
    </w:p>
    <w:p w14:paraId="3728114F" w14:textId="77777777" w:rsidR="00A62F9E" w:rsidRDefault="007D5E28" w:rsidP="007D5E28">
      <w:pPr>
        <w:pStyle w:val="Code"/>
      </w:pPr>
      <w:r w:rsidRPr="00BE000A">
        <w:rPr>
          <w:color w:val="0000FF"/>
        </w:rPr>
        <w:t>if</w:t>
      </w:r>
      <w:r w:rsidRPr="00BE000A">
        <w:t>(@shape = 1)</w:t>
      </w:r>
    </w:p>
    <w:p w14:paraId="172CD96C" w14:textId="77777777" w:rsidR="00A62F9E" w:rsidRDefault="007D5E28" w:rsidP="007D5E28">
      <w:pPr>
        <w:pStyle w:val="Code"/>
        <w:rPr>
          <w:color w:val="0000FF"/>
        </w:rPr>
      </w:pPr>
      <w:r>
        <w:tab/>
      </w:r>
      <w:r w:rsidRPr="00BE000A">
        <w:rPr>
          <w:color w:val="0000FF"/>
        </w:rPr>
        <w:t xml:space="preserve">select </w:t>
      </w:r>
      <w:r w:rsidRPr="00BE000A">
        <w:t xml:space="preserve">CustomerID, ContactTitle, CompanyName </w:t>
      </w:r>
      <w:r w:rsidRPr="00BE000A">
        <w:rPr>
          <w:color w:val="0000FF"/>
        </w:rPr>
        <w:t xml:space="preserve">from </w:t>
      </w:r>
      <w:r w:rsidRPr="00BE000A">
        <w:t>customers</w:t>
      </w:r>
    </w:p>
    <w:p w14:paraId="2E9DAFEB" w14:textId="77777777" w:rsidR="00A62F9E" w:rsidRDefault="007D5E28" w:rsidP="007D5E28">
      <w:pPr>
        <w:pStyle w:val="Code"/>
      </w:pPr>
      <w:r w:rsidRPr="00BE000A">
        <w:rPr>
          <w:color w:val="0000FF"/>
        </w:rPr>
        <w:t>else if</w:t>
      </w:r>
      <w:r w:rsidRPr="00BE000A">
        <w:t>(@shape = 2)</w:t>
      </w:r>
    </w:p>
    <w:p w14:paraId="7272A03C" w14:textId="77777777" w:rsidR="007D5E28" w:rsidRDefault="007D5E28" w:rsidP="007D5E28">
      <w:pPr>
        <w:pStyle w:val="Code"/>
      </w:pPr>
      <w:r>
        <w:tab/>
      </w:r>
      <w:r w:rsidRPr="00BE000A">
        <w:rPr>
          <w:color w:val="0000FF"/>
        </w:rPr>
        <w:t xml:space="preserve">select </w:t>
      </w:r>
      <w:r w:rsidRPr="00BE000A">
        <w:t xml:space="preserve">OrderID, ShipName </w:t>
      </w:r>
      <w:r w:rsidRPr="00DD536B">
        <w:rPr>
          <w:color w:val="0000FF"/>
        </w:rPr>
        <w:t>from</w:t>
      </w:r>
      <w:r w:rsidRPr="00BE000A">
        <w:rPr>
          <w:color w:val="0000FF"/>
        </w:rPr>
        <w:t xml:space="preserve"> </w:t>
      </w:r>
      <w:r w:rsidRPr="00BE000A">
        <w:t>orders</w:t>
      </w:r>
    </w:p>
    <w:p w14:paraId="327A2425" w14:textId="77777777" w:rsidR="00A62F9E" w:rsidRDefault="00A62F9E" w:rsidP="007D5E28">
      <w:pPr>
        <w:pStyle w:val="Code"/>
      </w:pPr>
    </w:p>
    <w:p w14:paraId="12C96D25" w14:textId="77777777" w:rsidR="008E414C" w:rsidRPr="00960224" w:rsidRDefault="007D5E28" w:rsidP="00960224">
      <w:pPr>
        <w:pStyle w:val="Text"/>
      </w:pPr>
      <w:r w:rsidRPr="00960224">
        <w:t>The mapped method is as follows:</w:t>
      </w:r>
    </w:p>
    <w:p w14:paraId="546CE5C7" w14:textId="77777777" w:rsidR="00075456" w:rsidRPr="008F1727" w:rsidRDefault="00075456" w:rsidP="00075456">
      <w:pPr>
        <w:pStyle w:val="Code"/>
        <w:rPr>
          <w:rStyle w:val="MultilanguageMarkerAuto"/>
        </w:rPr>
      </w:pPr>
      <w:r w:rsidRPr="008F1727">
        <w:rPr>
          <w:rStyle w:val="MultilanguageMarkerAuto"/>
        </w:rPr>
        <w:t>[C#]</w:t>
      </w:r>
    </w:p>
    <w:p w14:paraId="70B7EC1D" w14:textId="77777777" w:rsidR="00A62F9E" w:rsidRDefault="008E414C" w:rsidP="00D60AF6">
      <w:pPr>
        <w:pStyle w:val="Code"/>
      </w:pPr>
      <w:r>
        <w:tab/>
      </w:r>
      <w:r>
        <w:tab/>
      </w:r>
      <w:r w:rsidR="007609CD">
        <w:t>[</w:t>
      </w:r>
      <w:r w:rsidR="007609CD" w:rsidRPr="00DD536B">
        <w:rPr>
          <w:color w:val="2A90B0"/>
        </w:rPr>
        <w:t>StoredProcedure</w:t>
      </w:r>
      <w:r w:rsidR="007609CD">
        <w:t xml:space="preserve">(Name = </w:t>
      </w:r>
      <w:r w:rsidR="007609CD">
        <w:rPr>
          <w:color w:val="A31515"/>
        </w:rPr>
        <w:t>"VariableResultShapes"</w:t>
      </w:r>
      <w:r w:rsidR="007609CD">
        <w:t>)</w:t>
      </w:r>
      <w:r>
        <w:t>]</w:t>
      </w:r>
    </w:p>
    <w:p w14:paraId="5AEA1928" w14:textId="77777777" w:rsidR="00DD536B" w:rsidRDefault="00DD536B" w:rsidP="00D60AF6">
      <w:pPr>
        <w:pStyle w:val="Code"/>
      </w:pPr>
      <w:r>
        <w:tab/>
      </w:r>
      <w:r>
        <w:tab/>
        <w:t>[</w:t>
      </w:r>
      <w:r w:rsidRPr="00DD536B">
        <w:rPr>
          <w:color w:val="2A90B0"/>
        </w:rPr>
        <w:t>ResultType</w:t>
      </w:r>
      <w:r>
        <w:t>(</w:t>
      </w:r>
      <w:r w:rsidRPr="00DD536B">
        <w:rPr>
          <w:color w:val="0000FF"/>
        </w:rPr>
        <w:t>typeof</w:t>
      </w:r>
      <w:r>
        <w:t>(Customer))]</w:t>
      </w:r>
    </w:p>
    <w:p w14:paraId="61D400B3" w14:textId="77777777" w:rsidR="00DD536B" w:rsidRDefault="00DD536B" w:rsidP="00D60AF6">
      <w:pPr>
        <w:pStyle w:val="Code"/>
      </w:pPr>
      <w:r>
        <w:tab/>
      </w:r>
      <w:r>
        <w:tab/>
        <w:t>[</w:t>
      </w:r>
      <w:r w:rsidRPr="00DD536B">
        <w:rPr>
          <w:color w:val="2A90B0"/>
        </w:rPr>
        <w:t>ResultType</w:t>
      </w:r>
      <w:r>
        <w:t>(</w:t>
      </w:r>
      <w:r w:rsidRPr="00DD536B">
        <w:rPr>
          <w:color w:val="0000FF"/>
        </w:rPr>
        <w:t>typeof</w:t>
      </w:r>
      <w:r>
        <w:t>(Order))]</w:t>
      </w:r>
    </w:p>
    <w:p w14:paraId="1D2BC5D2" w14:textId="77777777" w:rsidR="00A62F9E" w:rsidRDefault="008E414C" w:rsidP="00D60AF6">
      <w:pPr>
        <w:pStyle w:val="Code"/>
      </w:pPr>
      <w:r>
        <w:tab/>
      </w:r>
      <w:r>
        <w:tab/>
      </w:r>
      <w:r w:rsidR="007609CD">
        <w:rPr>
          <w:color w:val="0000FF"/>
        </w:rPr>
        <w:t>public</w:t>
      </w:r>
      <w:r w:rsidR="007609CD">
        <w:t xml:space="preserve"> </w:t>
      </w:r>
      <w:r w:rsidR="007609CD">
        <w:rPr>
          <w:color w:val="2B91AF"/>
        </w:rPr>
        <w:t>IMultipleResults</w:t>
      </w:r>
      <w:r w:rsidR="007609CD">
        <w:t xml:space="preserve"> VariableResultShapes(System.</w:t>
      </w:r>
      <w:r w:rsidR="007609CD">
        <w:rPr>
          <w:color w:val="2B91AF"/>
        </w:rPr>
        <w:t>Nullable</w:t>
      </w:r>
      <w:r w:rsidR="007609CD">
        <w:t>&lt;</w:t>
      </w:r>
      <w:r w:rsidR="007609CD">
        <w:rPr>
          <w:color w:val="0000FF"/>
        </w:rPr>
        <w:t>int</w:t>
      </w:r>
      <w:r w:rsidR="007609CD">
        <w:t>&gt; shape)</w:t>
      </w:r>
      <w:r>
        <w:t xml:space="preserve"> {</w:t>
      </w:r>
    </w:p>
    <w:p w14:paraId="3350C742" w14:textId="77777777" w:rsidR="00A62F9E" w:rsidRDefault="00F62227" w:rsidP="00D60AF6">
      <w:pPr>
        <w:pStyle w:val="Code"/>
      </w:pPr>
      <w:r>
        <w:tab/>
      </w:r>
      <w:r>
        <w:tab/>
      </w:r>
      <w:r>
        <w:tab/>
      </w:r>
      <w:r w:rsidR="00763A26" w:rsidRPr="00002CE9">
        <w:rPr>
          <w:rStyle w:val="CodeEmbedded"/>
        </w:rPr>
        <w:t>IExecuteResult</w:t>
      </w:r>
      <w:r w:rsidR="00763A26">
        <w:t xml:space="preserve"> result = </w:t>
      </w:r>
      <w:r w:rsidR="007609CD">
        <w:rPr>
          <w:color w:val="0000FF"/>
        </w:rPr>
        <w:t>this</w:t>
      </w:r>
      <w:r w:rsidR="007609CD">
        <w:t>.ExecuteMethodCall</w:t>
      </w:r>
      <w:r w:rsidR="00DD536B">
        <w:t>WithMultipleResults</w:t>
      </w:r>
      <w:r w:rsidR="007609CD">
        <w:t>(</w:t>
      </w:r>
      <w:r w:rsidR="007609CD">
        <w:rPr>
          <w:color w:val="0000FF"/>
        </w:rPr>
        <w:t>this</w:t>
      </w:r>
      <w:r w:rsidR="007609CD">
        <w:t>,</w:t>
      </w:r>
    </w:p>
    <w:p w14:paraId="3CF8EAC5" w14:textId="77777777" w:rsidR="00A62F9E" w:rsidRDefault="00F62227" w:rsidP="00D60AF6">
      <w:pPr>
        <w:pStyle w:val="Code"/>
      </w:pPr>
      <w:r>
        <w:tab/>
      </w:r>
      <w:r w:rsidR="00D60AF6">
        <w:tab/>
      </w:r>
      <w:r w:rsidR="00D60AF6">
        <w:tab/>
      </w:r>
      <w:r w:rsidR="00D60AF6">
        <w:tab/>
      </w:r>
      <w:r w:rsidR="007609CD">
        <w:t>((</w:t>
      </w:r>
      <w:r w:rsidR="007609CD">
        <w:rPr>
          <w:color w:val="2B91AF"/>
        </w:rPr>
        <w:t>MethodInfo</w:t>
      </w:r>
      <w:r w:rsidR="007609CD">
        <w:t>)(</w:t>
      </w:r>
      <w:r w:rsidR="007609CD">
        <w:rPr>
          <w:color w:val="2B91AF"/>
        </w:rPr>
        <w:t>MethodInfo</w:t>
      </w:r>
      <w:r w:rsidR="007609CD">
        <w:t>.GetCurrentMethod())), shape)</w:t>
      </w:r>
      <w:r w:rsidR="00763A26">
        <w:t>;</w:t>
      </w:r>
    </w:p>
    <w:p w14:paraId="34535F75" w14:textId="77777777" w:rsidR="00A62F9E" w:rsidRDefault="00F62227" w:rsidP="00D60AF6">
      <w:pPr>
        <w:pStyle w:val="Code"/>
      </w:pPr>
      <w:r>
        <w:rPr>
          <w:color w:val="0000FF"/>
        </w:rPr>
        <w:tab/>
      </w:r>
      <w:r>
        <w:rPr>
          <w:color w:val="0000FF"/>
        </w:rPr>
        <w:tab/>
      </w:r>
      <w:r>
        <w:rPr>
          <w:color w:val="0000FF"/>
        </w:rPr>
        <w:tab/>
      </w:r>
      <w:r w:rsidR="00763A26">
        <w:rPr>
          <w:color w:val="0000FF"/>
        </w:rPr>
        <w:t>return</w:t>
      </w:r>
      <w:r w:rsidR="00763A26">
        <w:t xml:space="preserve"> (</w:t>
      </w:r>
      <w:r w:rsidR="00763A26">
        <w:rPr>
          <w:color w:val="2B91AF"/>
        </w:rPr>
        <w:t>IMultipleResults</w:t>
      </w:r>
      <w:r w:rsidR="00763A26">
        <w:t>) result.ReturnValue;</w:t>
      </w:r>
    </w:p>
    <w:p w14:paraId="7D81E7D0" w14:textId="77777777" w:rsidR="008E414C" w:rsidRDefault="00F62227" w:rsidP="00D60AF6">
      <w:pPr>
        <w:pStyle w:val="Code"/>
      </w:pPr>
      <w:r>
        <w:tab/>
      </w:r>
      <w:r>
        <w:tab/>
      </w:r>
      <w:r w:rsidR="007609CD">
        <w:t>}</w:t>
      </w:r>
    </w:p>
    <w:p w14:paraId="7BA70E5F" w14:textId="77777777" w:rsidR="00A62F9E" w:rsidRDefault="00A62F9E" w:rsidP="00D60AF6">
      <w:pPr>
        <w:pStyle w:val="Code"/>
      </w:pPr>
    </w:p>
    <w:p w14:paraId="52DF3D6F" w14:textId="77777777" w:rsidR="00E13055" w:rsidRDefault="00E13055" w:rsidP="00960224">
      <w:pPr>
        <w:pStyle w:val="Text"/>
      </w:pPr>
    </w:p>
    <w:p w14:paraId="5944ACF4"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3AAC007B" w14:textId="77777777" w:rsidR="00E13055" w:rsidRDefault="00E13055" w:rsidP="00E13055">
      <w:pPr>
        <w:pStyle w:val="Code"/>
        <w:ind w:left="360" w:firstLine="360"/>
      </w:pPr>
      <w:r>
        <w:t>&lt;</w:t>
      </w:r>
      <w:r>
        <w:rPr>
          <w:color w:val="2B91AF"/>
        </w:rPr>
        <w:t>StoredProcedure</w:t>
      </w:r>
      <w:r>
        <w:t xml:space="preserve">(Name:= </w:t>
      </w:r>
      <w:r>
        <w:rPr>
          <w:color w:val="A31515"/>
        </w:rPr>
        <w:t>"VariableResultShapes"</w:t>
      </w:r>
      <w:r>
        <w:t>)&gt; _</w:t>
      </w:r>
    </w:p>
    <w:p w14:paraId="739B417A" w14:textId="77777777" w:rsidR="00DD536B" w:rsidRDefault="00DD536B" w:rsidP="00DD536B">
      <w:pPr>
        <w:pStyle w:val="Code"/>
      </w:pPr>
      <w:r>
        <w:tab/>
      </w:r>
      <w:r>
        <w:tab/>
        <w:t>&lt;</w:t>
      </w:r>
      <w:r w:rsidRPr="00DD536B">
        <w:rPr>
          <w:color w:val="2A90B0"/>
        </w:rPr>
        <w:t>ResultType</w:t>
      </w:r>
      <w:r>
        <w:t>(</w:t>
      </w:r>
      <w:r w:rsidRPr="00DD536B">
        <w:rPr>
          <w:color w:val="0000FF"/>
        </w:rPr>
        <w:t>typeof</w:t>
      </w:r>
      <w:r>
        <w:t>(Customer))&gt; _</w:t>
      </w:r>
    </w:p>
    <w:p w14:paraId="262BDA83" w14:textId="77777777" w:rsidR="00DD536B" w:rsidRDefault="00DD536B" w:rsidP="00DD536B">
      <w:pPr>
        <w:pStyle w:val="Code"/>
      </w:pPr>
      <w:r>
        <w:tab/>
      </w:r>
      <w:r>
        <w:tab/>
        <w:t>&lt;</w:t>
      </w:r>
      <w:r w:rsidRPr="00DD536B">
        <w:rPr>
          <w:color w:val="2A90B0"/>
        </w:rPr>
        <w:t>ResultType</w:t>
      </w:r>
      <w:r>
        <w:t>(</w:t>
      </w:r>
      <w:r w:rsidRPr="00DD536B">
        <w:rPr>
          <w:color w:val="0000FF"/>
        </w:rPr>
        <w:t>typeof</w:t>
      </w:r>
      <w:r>
        <w:t>(Order))&gt; _</w:t>
      </w:r>
    </w:p>
    <w:p w14:paraId="7B6A8A5C" w14:textId="77777777" w:rsidR="00E13055" w:rsidRDefault="00E13055" w:rsidP="00E13055">
      <w:pPr>
        <w:pStyle w:val="Code"/>
        <w:ind w:left="360" w:firstLine="360"/>
      </w:pPr>
      <w:r>
        <w:t xml:space="preserve">   </w:t>
      </w:r>
      <w:r>
        <w:rPr>
          <w:color w:val="0000FF"/>
        </w:rPr>
        <w:t>public</w:t>
      </w:r>
      <w:r>
        <w:t xml:space="preserve"> VariableResultShapes(shape </w:t>
      </w:r>
      <w:r w:rsidRPr="006156D7">
        <w:rPr>
          <w:color w:val="3333FF"/>
        </w:rPr>
        <w:t>As Integer?</w:t>
      </w:r>
      <w:r w:rsidRPr="001D64F0">
        <w:t>)</w:t>
      </w:r>
      <w:r>
        <w:t xml:space="preserve"> </w:t>
      </w:r>
      <w:r w:rsidRPr="006156D7">
        <w:rPr>
          <w:color w:val="3333FF"/>
        </w:rPr>
        <w:t>As</w:t>
      </w:r>
      <w:r>
        <w:t xml:space="preserve"> </w:t>
      </w:r>
      <w:r>
        <w:rPr>
          <w:color w:val="2B91AF"/>
        </w:rPr>
        <w:t>IMultipleResults</w:t>
      </w:r>
    </w:p>
    <w:p w14:paraId="414AE328" w14:textId="77777777" w:rsidR="00DD536B" w:rsidRDefault="00E13055" w:rsidP="00E13055">
      <w:pPr>
        <w:pStyle w:val="Code"/>
        <w:ind w:left="360" w:firstLine="360"/>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p>
    <w:p w14:paraId="70F95968" w14:textId="77777777" w:rsidR="00E13055" w:rsidRDefault="00E13055" w:rsidP="00E13055">
      <w:pPr>
        <w:pStyle w:val="Code"/>
        <w:ind w:left="360" w:firstLine="360"/>
        <w:rPr>
          <w:rStyle w:val="Codefragment"/>
        </w:rPr>
      </w:pPr>
      <w:r>
        <w:rPr>
          <w:rStyle w:val="Codefragment"/>
        </w:rPr>
        <w:t xml:space="preserve"> </w:t>
      </w:r>
      <w:r w:rsidR="00DD536B">
        <w:rPr>
          <w:rStyle w:val="Codefragment"/>
        </w:rPr>
        <w:tab/>
      </w:r>
      <w:r w:rsidR="00DD536B">
        <w:rPr>
          <w:rStyle w:val="Codefragment"/>
        </w:rPr>
        <w:tab/>
      </w:r>
      <w:r w:rsidR="00DD536B">
        <w:rPr>
          <w:rStyle w:val="Codefragment"/>
        </w:rPr>
        <w:tab/>
      </w:r>
      <w:r w:rsidR="00DD536B">
        <w:rPr>
          <w:rStyle w:val="Codefragment"/>
        </w:rPr>
        <w:tab/>
      </w:r>
      <w:r w:rsidR="00DD536B">
        <w:rPr>
          <w:rStyle w:val="Codefragment"/>
        </w:rPr>
        <w:tab/>
      </w:r>
      <w:r w:rsidRPr="001005B0">
        <w:rPr>
          <w:rStyle w:val="Codefragment"/>
        </w:rPr>
        <w:t>ExecuteMethodCall</w:t>
      </w:r>
      <w:r w:rsidR="00DD536B">
        <w:rPr>
          <w:rStyle w:val="Codefragment"/>
        </w:rPr>
        <w:t>WithMultipleResults</w:t>
      </w:r>
      <w:r w:rsidRPr="001005B0">
        <w:rPr>
          <w:rStyle w:val="Codefragment"/>
        </w:rPr>
        <w:t>(</w:t>
      </w:r>
      <w:r>
        <w:rPr>
          <w:rStyle w:val="Codefragment"/>
          <w:color w:val="0000FF"/>
        </w:rPr>
        <w:t>Me</w:t>
      </w:r>
      <w:r w:rsidRPr="001005B0">
        <w:rPr>
          <w:rStyle w:val="Codefragment"/>
        </w:rPr>
        <w:t xml:space="preserve">, </w:t>
      </w:r>
      <w:r>
        <w:rPr>
          <w:rStyle w:val="Codefragment"/>
        </w:rPr>
        <w:t>_</w:t>
      </w:r>
    </w:p>
    <w:p w14:paraId="28E7EFDB" w14:textId="77777777" w:rsidR="00E13055" w:rsidRDefault="00E13055" w:rsidP="00E13055">
      <w:pPr>
        <w:pStyle w:val="Code"/>
        <w:ind w:left="360" w:firstLine="360"/>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w:t>
      </w:r>
      <w:r>
        <w:t>shape</w:t>
      </w:r>
      <w:r>
        <w:rPr>
          <w:rStyle w:val="Codefragment"/>
        </w:rPr>
        <w:t>)</w:t>
      </w:r>
    </w:p>
    <w:p w14:paraId="64E96ED0" w14:textId="77777777" w:rsidR="00E13055" w:rsidRDefault="00E13055" w:rsidP="00E13055">
      <w:pPr>
        <w:pStyle w:val="Code"/>
      </w:pPr>
      <w:r>
        <w:rPr>
          <w:color w:val="0000FF"/>
        </w:rPr>
        <w:tab/>
      </w:r>
      <w:r>
        <w:rPr>
          <w:color w:val="0000FF"/>
        </w:rPr>
        <w:tab/>
      </w:r>
      <w:r>
        <w:rPr>
          <w:color w:val="0000FF"/>
        </w:rPr>
        <w:tab/>
        <w:t>return</w:t>
      </w:r>
      <w:r>
        <w:t xml:space="preserve"> </w:t>
      </w:r>
      <w:r w:rsidRPr="001D64F0">
        <w:rPr>
          <w:color w:val="3333FF"/>
        </w:rPr>
        <w:t>CType</w:t>
      </w:r>
      <w:r>
        <w:t xml:space="preserve">(result.ReturnValue, </w:t>
      </w:r>
      <w:r>
        <w:rPr>
          <w:color w:val="2B91AF"/>
        </w:rPr>
        <w:t>IMultipleResults</w:t>
      </w:r>
      <w:r>
        <w:t>)</w:t>
      </w:r>
    </w:p>
    <w:p w14:paraId="6A4CFBA0" w14:textId="77777777" w:rsidR="00E13055" w:rsidRDefault="00E13055" w:rsidP="00E13055">
      <w:pPr>
        <w:pStyle w:val="Code"/>
      </w:pPr>
      <w:r w:rsidRPr="006156D7">
        <w:rPr>
          <w:color w:val="3333FF"/>
        </w:rPr>
        <w:tab/>
      </w:r>
      <w:r w:rsidRPr="006156D7">
        <w:rPr>
          <w:color w:val="3333FF"/>
        </w:rPr>
        <w:tab/>
        <w:t>End Function</w:t>
      </w:r>
    </w:p>
    <w:p w14:paraId="265E0FB4" w14:textId="77777777" w:rsidR="00E13055" w:rsidRDefault="00E13055" w:rsidP="00E13055">
      <w:pPr>
        <w:pStyle w:val="Code"/>
      </w:pPr>
    </w:p>
    <w:p w14:paraId="018D396C" w14:textId="77777777" w:rsidR="00E13055" w:rsidRPr="00E13055" w:rsidRDefault="00E13055" w:rsidP="00960224">
      <w:pPr>
        <w:pStyle w:val="Text"/>
        <w:rPr>
          <w:b/>
        </w:rPr>
      </w:pPr>
    </w:p>
    <w:p w14:paraId="21E08D39" w14:textId="77777777" w:rsidR="007D5E28" w:rsidRPr="00960224" w:rsidRDefault="007D5E28" w:rsidP="00960224">
      <w:pPr>
        <w:pStyle w:val="Text"/>
      </w:pPr>
      <w:r w:rsidRPr="00960224">
        <w:t>You could use this stored procedure as follows:</w:t>
      </w:r>
    </w:p>
    <w:p w14:paraId="3E9684E5" w14:textId="77777777" w:rsidR="00075456" w:rsidRPr="008F1727" w:rsidRDefault="00075456" w:rsidP="00075456">
      <w:pPr>
        <w:pStyle w:val="Code"/>
        <w:rPr>
          <w:rStyle w:val="MultilanguageMarkerAuto"/>
        </w:rPr>
      </w:pPr>
      <w:r w:rsidRPr="008F1727">
        <w:rPr>
          <w:rStyle w:val="MultilanguageMarkerAuto"/>
        </w:rPr>
        <w:t>[C#]</w:t>
      </w:r>
    </w:p>
    <w:p w14:paraId="2F752B95" w14:textId="77777777" w:rsidR="00A62F9E" w:rsidRDefault="00D60AF6" w:rsidP="00F62227">
      <w:pPr>
        <w:pStyle w:val="Code"/>
      </w:pPr>
      <w:r w:rsidRPr="00D60AF6">
        <w:tab/>
      </w:r>
      <w:r w:rsidRPr="00D60AF6">
        <w:tab/>
      </w:r>
      <w:r w:rsidRPr="00D60AF6">
        <w:rPr>
          <w:color w:val="008080"/>
        </w:rPr>
        <w:t>IMultipleResults</w:t>
      </w:r>
      <w:r w:rsidRPr="00D60AF6">
        <w:t xml:space="preserve"> result = db.VariableResultShapes(1);</w:t>
      </w:r>
    </w:p>
    <w:p w14:paraId="3D15C1F4" w14:textId="77777777" w:rsidR="00A62F9E" w:rsidRDefault="00D60AF6" w:rsidP="00F62227">
      <w:pPr>
        <w:pStyle w:val="Code"/>
      </w:pPr>
      <w:r w:rsidRPr="00D60AF6">
        <w:tab/>
      </w:r>
      <w:r w:rsidRPr="00D60AF6">
        <w:tab/>
      </w:r>
      <w:r w:rsidRPr="00D60AF6">
        <w:rPr>
          <w:color w:val="0000FF"/>
        </w:rPr>
        <w:t>foreach</w:t>
      </w:r>
      <w:r w:rsidRPr="00D60AF6">
        <w:t xml:space="preserve"> (</w:t>
      </w:r>
      <w:r w:rsidRPr="00D60AF6">
        <w:rPr>
          <w:color w:val="008080"/>
        </w:rPr>
        <w:t>Customer</w:t>
      </w:r>
      <w:r w:rsidRPr="00D60AF6">
        <w:t xml:space="preserve"> c </w:t>
      </w:r>
      <w:r w:rsidRPr="00D60AF6">
        <w:rPr>
          <w:color w:val="0000FF"/>
        </w:rPr>
        <w:t>in</w:t>
      </w:r>
      <w:r w:rsidRPr="00D60AF6">
        <w:t xml:space="preserve"> result.GetResult&lt;</w:t>
      </w:r>
      <w:r w:rsidRPr="00D60AF6">
        <w:rPr>
          <w:color w:val="008080"/>
        </w:rPr>
        <w:t>Customer</w:t>
      </w:r>
      <w:r w:rsidRPr="00D60AF6">
        <w:t>&gt;()) {</w:t>
      </w:r>
    </w:p>
    <w:p w14:paraId="06BE8AC8" w14:textId="77777777" w:rsidR="00A62F9E" w:rsidRDefault="00F62227" w:rsidP="00F62227">
      <w:pPr>
        <w:pStyle w:val="Code"/>
      </w:pPr>
      <w:r>
        <w:tab/>
      </w:r>
      <w:r>
        <w:tab/>
      </w:r>
      <w:r>
        <w:tab/>
      </w:r>
      <w:r w:rsidR="00D60AF6" w:rsidRPr="00D60AF6">
        <w:t>Console.WriteLine(c.CompanyName);</w:t>
      </w:r>
    </w:p>
    <w:p w14:paraId="56DEC5AA" w14:textId="77777777" w:rsidR="00A62F9E" w:rsidRDefault="00F62227" w:rsidP="00F62227">
      <w:pPr>
        <w:pStyle w:val="Code"/>
      </w:pPr>
      <w:r>
        <w:tab/>
      </w:r>
      <w:r>
        <w:tab/>
      </w:r>
      <w:r w:rsidR="00D60AF6" w:rsidRPr="00D60AF6">
        <w:t>}</w:t>
      </w:r>
    </w:p>
    <w:p w14:paraId="3B51EEA3" w14:textId="77777777" w:rsidR="00A62F9E" w:rsidRDefault="00A62F9E" w:rsidP="00F62227">
      <w:pPr>
        <w:pStyle w:val="Code"/>
      </w:pPr>
    </w:p>
    <w:p w14:paraId="513CC1EC" w14:textId="77777777" w:rsidR="00A62F9E" w:rsidRDefault="00F62227" w:rsidP="00F62227">
      <w:pPr>
        <w:pStyle w:val="Code"/>
      </w:pPr>
      <w:r>
        <w:tab/>
      </w:r>
      <w:r>
        <w:tab/>
      </w:r>
      <w:r w:rsidR="00D60AF6" w:rsidRPr="00D60AF6">
        <w:t>result = db.VariableResultShapes(2);</w:t>
      </w:r>
    </w:p>
    <w:p w14:paraId="22E86B5B" w14:textId="77777777" w:rsidR="00A62F9E" w:rsidRDefault="00F62227" w:rsidP="00F62227">
      <w:pPr>
        <w:pStyle w:val="Code"/>
      </w:pPr>
      <w:r>
        <w:tab/>
      </w:r>
      <w:r>
        <w:tab/>
      </w:r>
      <w:r w:rsidR="00D60AF6" w:rsidRPr="00D60AF6">
        <w:rPr>
          <w:color w:val="0000FF"/>
        </w:rPr>
        <w:t>foreach</w:t>
      </w:r>
      <w:r w:rsidR="00D60AF6" w:rsidRPr="00D60AF6">
        <w:t xml:space="preserve"> (</w:t>
      </w:r>
      <w:r w:rsidR="00D60AF6" w:rsidRPr="00D60AF6">
        <w:rPr>
          <w:color w:val="008080"/>
        </w:rPr>
        <w:t>Order</w:t>
      </w:r>
      <w:r w:rsidR="00D60AF6" w:rsidRPr="00D60AF6">
        <w:t xml:space="preserve"> o </w:t>
      </w:r>
      <w:r w:rsidR="00D60AF6" w:rsidRPr="00D60AF6">
        <w:rPr>
          <w:color w:val="0000FF"/>
        </w:rPr>
        <w:t>in</w:t>
      </w:r>
      <w:r w:rsidR="00D60AF6" w:rsidRPr="00D60AF6">
        <w:t xml:space="preserve"> result.GetResult&lt;</w:t>
      </w:r>
      <w:r w:rsidR="00D60AF6" w:rsidRPr="00D60AF6">
        <w:rPr>
          <w:color w:val="008080"/>
        </w:rPr>
        <w:t>Order</w:t>
      </w:r>
      <w:r w:rsidR="00D60AF6" w:rsidRPr="00D60AF6">
        <w:t>&gt;()) {</w:t>
      </w:r>
    </w:p>
    <w:p w14:paraId="496B35C2" w14:textId="77777777" w:rsidR="00A62F9E" w:rsidRDefault="00F62227" w:rsidP="00F62227">
      <w:pPr>
        <w:pStyle w:val="Code"/>
      </w:pPr>
      <w:r>
        <w:tab/>
      </w:r>
      <w:r>
        <w:tab/>
      </w:r>
      <w:r>
        <w:tab/>
      </w:r>
      <w:r w:rsidR="00D60AF6" w:rsidRPr="00D60AF6">
        <w:rPr>
          <w:color w:val="0000FF"/>
        </w:rPr>
        <w:t>Console</w:t>
      </w:r>
      <w:r w:rsidR="00D60AF6" w:rsidRPr="00D60AF6">
        <w:t>.WriteLine(o.OrderID);</w:t>
      </w:r>
    </w:p>
    <w:p w14:paraId="30FA3A0E" w14:textId="77777777" w:rsidR="00D72647" w:rsidRDefault="00F62227" w:rsidP="00F62227">
      <w:pPr>
        <w:pStyle w:val="Code"/>
        <w:rPr>
          <w:rFonts w:cs="Courier New"/>
        </w:rPr>
      </w:pPr>
      <w:r>
        <w:tab/>
      </w:r>
      <w:r>
        <w:tab/>
      </w:r>
      <w:r w:rsidR="00D60AF6" w:rsidRPr="00D60AF6">
        <w:t>}</w:t>
      </w:r>
      <w:r w:rsidR="00D72647">
        <w:rPr>
          <w:rFonts w:cs="Courier New"/>
        </w:rPr>
        <w:t xml:space="preserve">           </w:t>
      </w:r>
    </w:p>
    <w:p w14:paraId="0A91F81E" w14:textId="77777777" w:rsidR="00A62F9E" w:rsidRPr="004023CF" w:rsidRDefault="00A62F9E" w:rsidP="00F62227">
      <w:pPr>
        <w:pStyle w:val="Code"/>
      </w:pPr>
    </w:p>
    <w:p w14:paraId="1CE83FE3" w14:textId="77777777" w:rsidR="00E13055" w:rsidRDefault="00E13055" w:rsidP="00E13055">
      <w:pPr>
        <w:pStyle w:val="Text"/>
      </w:pPr>
    </w:p>
    <w:p w14:paraId="14E7A8A8"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163DE98F" w14:textId="77777777" w:rsidR="00E13055" w:rsidRDefault="00E13055" w:rsidP="00E13055">
      <w:pPr>
        <w:pStyle w:val="Code"/>
        <w:ind w:firstLine="360"/>
      </w:pPr>
      <w:r w:rsidRPr="006156D7">
        <w:rPr>
          <w:color w:val="3333FF"/>
        </w:rPr>
        <w:t>Dim</w:t>
      </w:r>
      <w:r>
        <w:rPr>
          <w:color w:val="008080"/>
        </w:rPr>
        <w:t xml:space="preserve"> </w:t>
      </w:r>
      <w:r w:rsidRPr="00D60AF6">
        <w:t xml:space="preserve">result </w:t>
      </w:r>
      <w:r w:rsidRPr="006156D7">
        <w:rPr>
          <w:color w:val="3333FF"/>
        </w:rPr>
        <w:t>As</w:t>
      </w:r>
      <w:r>
        <w:t xml:space="preserve"> </w:t>
      </w:r>
      <w:r w:rsidRPr="00D60AF6">
        <w:rPr>
          <w:color w:val="008080"/>
        </w:rPr>
        <w:t>IMultipleResults</w:t>
      </w:r>
      <w:r w:rsidRPr="00D60AF6">
        <w:t xml:space="preserve"> </w:t>
      </w:r>
      <w:r>
        <w:t>= db.VariableResultShapes(1)</w:t>
      </w:r>
    </w:p>
    <w:p w14:paraId="6035D316" w14:textId="77777777" w:rsidR="00E13055" w:rsidRDefault="00E13055" w:rsidP="00E13055">
      <w:pPr>
        <w:pStyle w:val="Code"/>
        <w:ind w:firstLine="360"/>
      </w:pPr>
      <w:r w:rsidRPr="00D60AF6">
        <w:tab/>
      </w:r>
      <w:r w:rsidRPr="00D60AF6">
        <w:tab/>
      </w:r>
      <w:r>
        <w:rPr>
          <w:color w:val="0000FF"/>
        </w:rPr>
        <w:t>For Each</w:t>
      </w:r>
      <w:r w:rsidRPr="00D60AF6">
        <w:t xml:space="preserve"> </w:t>
      </w:r>
      <w:r>
        <w:t xml:space="preserve">c </w:t>
      </w:r>
      <w:r w:rsidRPr="006156D7">
        <w:rPr>
          <w:color w:val="3333FF"/>
        </w:rPr>
        <w:t>As</w:t>
      </w:r>
      <w:r>
        <w:t xml:space="preserve"> </w:t>
      </w:r>
      <w:r w:rsidRPr="00D60AF6">
        <w:rPr>
          <w:color w:val="008080"/>
        </w:rPr>
        <w:t>Customer</w:t>
      </w:r>
      <w:r w:rsidRPr="00D60AF6">
        <w:t xml:space="preserve"> </w:t>
      </w:r>
      <w:r>
        <w:rPr>
          <w:color w:val="0000FF"/>
        </w:rPr>
        <w:t>I</w:t>
      </w:r>
      <w:r w:rsidRPr="00D60AF6">
        <w:rPr>
          <w:color w:val="0000FF"/>
        </w:rPr>
        <w:t>n</w:t>
      </w:r>
      <w:r w:rsidRPr="00D60AF6">
        <w:t xml:space="preserve"> result.GetResult</w:t>
      </w:r>
      <w:r>
        <w:t>(</w:t>
      </w:r>
      <w:r w:rsidRPr="006156D7">
        <w:rPr>
          <w:color w:val="3333FF"/>
        </w:rPr>
        <w:t>Of</w:t>
      </w:r>
      <w:r>
        <w:t xml:space="preserve"> </w:t>
      </w:r>
      <w:r w:rsidRPr="00D60AF6">
        <w:rPr>
          <w:color w:val="008080"/>
        </w:rPr>
        <w:t>Customer</w:t>
      </w:r>
      <w:r>
        <w:t>)()</w:t>
      </w:r>
    </w:p>
    <w:p w14:paraId="0BEFDF6B" w14:textId="77777777" w:rsidR="00E13055" w:rsidRDefault="00E13055" w:rsidP="00E13055">
      <w:pPr>
        <w:pStyle w:val="Code"/>
        <w:ind w:firstLine="360"/>
      </w:pPr>
      <w:r>
        <w:tab/>
      </w:r>
      <w:r>
        <w:tab/>
      </w:r>
      <w:r>
        <w:tab/>
      </w:r>
      <w:r w:rsidRPr="00D60AF6">
        <w:rPr>
          <w:color w:val="0000FF"/>
        </w:rPr>
        <w:t>Console</w:t>
      </w:r>
      <w:r w:rsidRPr="00D60AF6">
        <w:t>.WriteLine(c</w:t>
      </w:r>
      <w:r>
        <w:t>.CompanyName)</w:t>
      </w:r>
    </w:p>
    <w:p w14:paraId="0C5AB8FB" w14:textId="77777777" w:rsidR="00E13055" w:rsidRDefault="00E13055" w:rsidP="00E13055">
      <w:pPr>
        <w:pStyle w:val="Code"/>
        <w:ind w:firstLine="360"/>
      </w:pPr>
      <w:r w:rsidRPr="006156D7">
        <w:rPr>
          <w:color w:val="3333FF"/>
        </w:rPr>
        <w:tab/>
      </w:r>
      <w:r w:rsidRPr="006156D7">
        <w:rPr>
          <w:color w:val="3333FF"/>
        </w:rPr>
        <w:tab/>
        <w:t>Next</w:t>
      </w:r>
    </w:p>
    <w:p w14:paraId="0F773600" w14:textId="77777777" w:rsidR="00E13055" w:rsidRDefault="00E13055" w:rsidP="00E13055">
      <w:pPr>
        <w:pStyle w:val="Code"/>
        <w:ind w:firstLine="360"/>
      </w:pPr>
    </w:p>
    <w:p w14:paraId="6B5F560B" w14:textId="77777777" w:rsidR="00E13055" w:rsidRDefault="00E13055" w:rsidP="00E13055">
      <w:pPr>
        <w:pStyle w:val="Code"/>
        <w:ind w:firstLine="360"/>
      </w:pPr>
      <w:r>
        <w:tab/>
      </w:r>
      <w:r>
        <w:tab/>
      </w:r>
      <w:r w:rsidRPr="00D60AF6">
        <w:t>result = db.VariableResultShapes(2);</w:t>
      </w:r>
    </w:p>
    <w:p w14:paraId="4374DF1A" w14:textId="77777777" w:rsidR="00E13055" w:rsidRDefault="00E13055" w:rsidP="00E13055">
      <w:pPr>
        <w:pStyle w:val="Code"/>
        <w:ind w:firstLine="360"/>
      </w:pPr>
      <w:r w:rsidRPr="00D60AF6">
        <w:tab/>
      </w:r>
      <w:r w:rsidRPr="00D60AF6">
        <w:tab/>
      </w:r>
      <w:r>
        <w:rPr>
          <w:color w:val="0000FF"/>
        </w:rPr>
        <w:t>For Each</w:t>
      </w:r>
      <w:r w:rsidRPr="00D60AF6">
        <w:t xml:space="preserve"> </w:t>
      </w:r>
      <w:r>
        <w:t xml:space="preserve">o </w:t>
      </w:r>
      <w:r w:rsidRPr="006156D7">
        <w:rPr>
          <w:color w:val="3333FF"/>
        </w:rPr>
        <w:t>As</w:t>
      </w:r>
      <w:r>
        <w:t xml:space="preserve"> </w:t>
      </w:r>
      <w:r w:rsidRPr="00D60AF6">
        <w:rPr>
          <w:color w:val="008080"/>
        </w:rPr>
        <w:t>Order</w:t>
      </w:r>
      <w:r w:rsidRPr="00D60AF6">
        <w:t xml:space="preserve"> </w:t>
      </w:r>
      <w:r>
        <w:rPr>
          <w:color w:val="0000FF"/>
        </w:rPr>
        <w:t>I</w:t>
      </w:r>
      <w:r w:rsidRPr="00D60AF6">
        <w:rPr>
          <w:color w:val="0000FF"/>
        </w:rPr>
        <w:t>n</w:t>
      </w:r>
      <w:r w:rsidRPr="00D60AF6">
        <w:t xml:space="preserve"> result.GetResult</w:t>
      </w:r>
      <w:r>
        <w:t>(</w:t>
      </w:r>
      <w:r w:rsidRPr="006156D7">
        <w:rPr>
          <w:color w:val="3333FF"/>
        </w:rPr>
        <w:t>Of</w:t>
      </w:r>
      <w:r>
        <w:t xml:space="preserve"> </w:t>
      </w:r>
      <w:r w:rsidRPr="00D60AF6">
        <w:rPr>
          <w:color w:val="008080"/>
        </w:rPr>
        <w:t>Order</w:t>
      </w:r>
      <w:r>
        <w:t>)(</w:t>
      </w:r>
      <w:r w:rsidRPr="00D60AF6">
        <w:t>)</w:t>
      </w:r>
    </w:p>
    <w:p w14:paraId="759FD311" w14:textId="77777777" w:rsidR="00E13055" w:rsidRDefault="00E13055" w:rsidP="00E13055">
      <w:pPr>
        <w:pStyle w:val="Code"/>
        <w:ind w:firstLine="360"/>
      </w:pPr>
      <w:r>
        <w:tab/>
      </w:r>
      <w:r>
        <w:tab/>
      </w:r>
      <w:r>
        <w:tab/>
      </w:r>
      <w:r w:rsidRPr="00D60AF6">
        <w:rPr>
          <w:color w:val="0000FF"/>
        </w:rPr>
        <w:t>Console</w:t>
      </w:r>
      <w:r>
        <w:t>.WriteLine(o.OrderID)</w:t>
      </w:r>
    </w:p>
    <w:p w14:paraId="0F711F3A" w14:textId="77777777" w:rsidR="00E13055" w:rsidRDefault="00E13055" w:rsidP="00E13055">
      <w:pPr>
        <w:pStyle w:val="Code"/>
        <w:ind w:firstLine="360"/>
        <w:rPr>
          <w:rFonts w:cs="Courier New"/>
        </w:rPr>
      </w:pPr>
      <w:r w:rsidRPr="006156D7">
        <w:rPr>
          <w:color w:val="3333FF"/>
        </w:rPr>
        <w:tab/>
      </w:r>
      <w:r w:rsidRPr="006156D7">
        <w:rPr>
          <w:color w:val="3333FF"/>
        </w:rPr>
        <w:tab/>
        <w:t>Next</w:t>
      </w:r>
      <w:r>
        <w:rPr>
          <w:rFonts w:cs="Courier New"/>
        </w:rPr>
        <w:t xml:space="preserve"> </w:t>
      </w:r>
    </w:p>
    <w:p w14:paraId="01C7A4B4" w14:textId="77777777" w:rsidR="00E13055" w:rsidRPr="004023CF" w:rsidRDefault="00E13055" w:rsidP="00E13055">
      <w:pPr>
        <w:pStyle w:val="Code"/>
        <w:ind w:firstLine="360"/>
      </w:pPr>
      <w:r>
        <w:rPr>
          <w:rFonts w:cs="Courier New"/>
        </w:rPr>
        <w:t xml:space="preserve">         </w:t>
      </w:r>
    </w:p>
    <w:p w14:paraId="63063C72" w14:textId="77777777" w:rsidR="00E13055" w:rsidRDefault="00E13055" w:rsidP="00E13055">
      <w:pPr>
        <w:pStyle w:val="Code"/>
        <w:rPr>
          <w:rFonts w:cs="Courier New"/>
        </w:rPr>
      </w:pPr>
      <w:r>
        <w:tab/>
      </w:r>
      <w:r>
        <w:tab/>
      </w:r>
      <w:r w:rsidRPr="00D60AF6">
        <w:t>}</w:t>
      </w:r>
      <w:r>
        <w:rPr>
          <w:rFonts w:cs="Courier New"/>
        </w:rPr>
        <w:t xml:space="preserve">           </w:t>
      </w:r>
    </w:p>
    <w:p w14:paraId="0149BDF5" w14:textId="77777777" w:rsidR="00E13055" w:rsidRPr="004023CF" w:rsidRDefault="00E13055" w:rsidP="00E13055">
      <w:pPr>
        <w:pStyle w:val="Code"/>
      </w:pPr>
    </w:p>
    <w:p w14:paraId="050910A3" w14:textId="77777777" w:rsidR="00E13055" w:rsidRPr="00E13055" w:rsidRDefault="00E13055" w:rsidP="00E13055">
      <w:pPr>
        <w:pStyle w:val="Text"/>
        <w:rPr>
          <w:b/>
        </w:rPr>
      </w:pPr>
    </w:p>
    <w:p w14:paraId="47CFEC45" w14:textId="77777777" w:rsidR="007D5E28" w:rsidRPr="00960224" w:rsidRDefault="007D5E28" w:rsidP="00960224">
      <w:pPr>
        <w:pStyle w:val="Text"/>
      </w:pPr>
      <w:r w:rsidRPr="00960224">
        <w:t xml:space="preserve">Here you need to use the </w:t>
      </w:r>
      <w:r w:rsidRPr="00002CE9">
        <w:rPr>
          <w:rStyle w:val="CodeEmbedded"/>
        </w:rPr>
        <w:t>GetResult</w:t>
      </w:r>
      <w:r w:rsidRPr="00960224">
        <w:t xml:space="preserve"> pattern to get an enumerator of the correct type, based on your knowledge of the stored procedure. LINQ to SQL can generate all possible projection types, but has no way of knowing in what order they will be returned. The only way you can know which generated projection types correspond to a mapped method is by using generated code comments on the methods.</w:t>
      </w:r>
    </w:p>
    <w:p w14:paraId="0EA7FB1C" w14:textId="77777777" w:rsidR="007D5E28" w:rsidRPr="00DA3459" w:rsidRDefault="007D5E28" w:rsidP="00DA3459">
      <w:pPr>
        <w:pStyle w:val="Label"/>
      </w:pPr>
      <w:r w:rsidRPr="00DA3459">
        <w:t>Example 3</w:t>
      </w:r>
    </w:p>
    <w:p w14:paraId="5D59097B" w14:textId="77777777" w:rsidR="007D5E28" w:rsidRPr="00960224" w:rsidRDefault="007D5E28" w:rsidP="00960224">
      <w:pPr>
        <w:pStyle w:val="Text"/>
      </w:pPr>
      <w:r w:rsidRPr="00960224">
        <w:t xml:space="preserve">Here is the T-SQL of a stored procedure that returns multiple result shapes </w:t>
      </w:r>
      <w:r w:rsidRPr="009526D9">
        <w:rPr>
          <w:rStyle w:val="Italic"/>
        </w:rPr>
        <w:t>sequentially</w:t>
      </w:r>
      <w:r w:rsidRPr="00960224">
        <w:t>:</w:t>
      </w:r>
    </w:p>
    <w:p w14:paraId="3BCDA93F" w14:textId="77777777" w:rsidR="00A62F9E" w:rsidRPr="00A62F9E" w:rsidRDefault="00A62F9E" w:rsidP="007D5E28">
      <w:pPr>
        <w:pStyle w:val="Code"/>
      </w:pPr>
    </w:p>
    <w:p w14:paraId="5BE2AF80" w14:textId="77777777" w:rsidR="00A62F9E" w:rsidRDefault="007D5E28" w:rsidP="007D5E28">
      <w:pPr>
        <w:pStyle w:val="Code"/>
        <w:rPr>
          <w:color w:val="0000FF"/>
        </w:rPr>
      </w:pPr>
      <w:r w:rsidRPr="007B0DEA">
        <w:rPr>
          <w:color w:val="0000FF"/>
        </w:rPr>
        <w:t xml:space="preserve">CREATE PROCEDURE </w:t>
      </w:r>
      <w:r w:rsidRPr="007B0DEA">
        <w:t>MultipleResultTypesSequentially</w:t>
      </w:r>
    </w:p>
    <w:p w14:paraId="2273A4A2" w14:textId="77777777" w:rsidR="00A62F9E" w:rsidRDefault="007D5E28" w:rsidP="007D5E28">
      <w:pPr>
        <w:pStyle w:val="Code"/>
        <w:rPr>
          <w:color w:val="0000FF"/>
        </w:rPr>
      </w:pPr>
      <w:r w:rsidRPr="007B0DEA">
        <w:rPr>
          <w:color w:val="0000FF"/>
        </w:rPr>
        <w:t>AS</w:t>
      </w:r>
    </w:p>
    <w:p w14:paraId="497F9A3E" w14:textId="77777777" w:rsidR="00A62F9E" w:rsidRDefault="007D5E28" w:rsidP="007D5E28">
      <w:pPr>
        <w:pStyle w:val="Code"/>
        <w:rPr>
          <w:color w:val="0000FF"/>
        </w:rPr>
      </w:pPr>
      <w:r w:rsidRPr="007B0DEA">
        <w:rPr>
          <w:color w:val="0000FF"/>
        </w:rPr>
        <w:t xml:space="preserve">select </w:t>
      </w:r>
      <w:r w:rsidRPr="007B0DEA">
        <w:t xml:space="preserve">* </w:t>
      </w:r>
      <w:r w:rsidRPr="007B0DEA">
        <w:rPr>
          <w:color w:val="0000FF"/>
        </w:rPr>
        <w:t xml:space="preserve">from </w:t>
      </w:r>
      <w:r w:rsidRPr="007B0DEA">
        <w:t>products</w:t>
      </w:r>
    </w:p>
    <w:p w14:paraId="3F4D09A0" w14:textId="77777777" w:rsidR="007D5E28" w:rsidRDefault="007D5E28" w:rsidP="007D5E28">
      <w:pPr>
        <w:pStyle w:val="Code"/>
      </w:pPr>
      <w:r w:rsidRPr="007B0DEA">
        <w:rPr>
          <w:color w:val="0000FF"/>
        </w:rPr>
        <w:t xml:space="preserve">select </w:t>
      </w:r>
      <w:r w:rsidRPr="007B0DEA">
        <w:t xml:space="preserve">* </w:t>
      </w:r>
      <w:r w:rsidRPr="007B0DEA">
        <w:rPr>
          <w:color w:val="0000FF"/>
        </w:rPr>
        <w:t xml:space="preserve">from </w:t>
      </w:r>
      <w:r w:rsidRPr="007B0DEA">
        <w:t>customers</w:t>
      </w:r>
    </w:p>
    <w:p w14:paraId="09771572" w14:textId="77777777" w:rsidR="00A62F9E" w:rsidRPr="007B0DEA" w:rsidRDefault="00A62F9E" w:rsidP="007D5E28">
      <w:pPr>
        <w:pStyle w:val="Code"/>
      </w:pPr>
    </w:p>
    <w:p w14:paraId="387E737B" w14:textId="77777777" w:rsidR="007D5E28" w:rsidRPr="00960224" w:rsidRDefault="007D5E28" w:rsidP="00960224">
      <w:pPr>
        <w:pStyle w:val="Text"/>
      </w:pPr>
      <w:r w:rsidRPr="00960224">
        <w:t xml:space="preserve">LINQ to SQL would map this procedure just as in Example 2 above. In this case, however, there are two </w:t>
      </w:r>
      <w:r w:rsidRPr="009526D9">
        <w:rPr>
          <w:rStyle w:val="Italic"/>
        </w:rPr>
        <w:t>sequential</w:t>
      </w:r>
      <w:r w:rsidRPr="00960224">
        <w:t xml:space="preserve"> resultsets.</w:t>
      </w:r>
    </w:p>
    <w:p w14:paraId="662110F2" w14:textId="77777777" w:rsidR="00075456" w:rsidRPr="008F1727" w:rsidRDefault="00075456" w:rsidP="00075456">
      <w:pPr>
        <w:pStyle w:val="Code"/>
        <w:rPr>
          <w:rStyle w:val="MultilanguageMarkerAuto"/>
        </w:rPr>
      </w:pPr>
      <w:r w:rsidRPr="008F1727">
        <w:rPr>
          <w:rStyle w:val="MultilanguageMarkerAuto"/>
        </w:rPr>
        <w:t>[C#]</w:t>
      </w:r>
    </w:p>
    <w:p w14:paraId="1D93F6E6" w14:textId="77777777" w:rsidR="00DD536B" w:rsidRDefault="00DA3459" w:rsidP="00075456">
      <w:pPr>
        <w:pStyle w:val="Code"/>
      </w:pPr>
      <w:r w:rsidRPr="008426A4">
        <w:t>[</w:t>
      </w:r>
      <w:r w:rsidRPr="00FC6D99">
        <w:rPr>
          <w:rStyle w:val="Codefragment"/>
          <w:color w:val="008080"/>
        </w:rPr>
        <w:t>StoredProcedure</w:t>
      </w:r>
      <w:r w:rsidRPr="008426A4">
        <w:t>(Name=</w:t>
      </w:r>
      <w:r w:rsidRPr="008426A4">
        <w:rPr>
          <w:color w:val="800000"/>
        </w:rPr>
        <w:t>"MultipleResultTypesSequentially"</w:t>
      </w:r>
      <w:r w:rsidRPr="008426A4">
        <w:t>)]</w:t>
      </w:r>
      <w:r w:rsidR="00DD536B">
        <w:tab/>
      </w:r>
      <w:r w:rsidR="00DD536B">
        <w:tab/>
      </w:r>
    </w:p>
    <w:p w14:paraId="50738702" w14:textId="77777777" w:rsidR="00DD536B" w:rsidRDefault="00DD536B" w:rsidP="00075456">
      <w:pPr>
        <w:pStyle w:val="Code"/>
      </w:pPr>
      <w:r>
        <w:t>[</w:t>
      </w:r>
      <w:r w:rsidRPr="00DD536B">
        <w:rPr>
          <w:color w:val="2A90B0"/>
        </w:rPr>
        <w:t>ResultType</w:t>
      </w:r>
      <w:r>
        <w:t>(</w:t>
      </w:r>
      <w:r w:rsidRPr="00DD536B">
        <w:rPr>
          <w:color w:val="0000FF"/>
        </w:rPr>
        <w:t>typeof</w:t>
      </w:r>
      <w:r>
        <w:t>(Product))]</w:t>
      </w:r>
    </w:p>
    <w:p w14:paraId="7B0F2D11" w14:textId="77777777" w:rsidR="00DD536B" w:rsidRDefault="00DD536B" w:rsidP="00075456">
      <w:pPr>
        <w:pStyle w:val="Code"/>
      </w:pPr>
      <w:r>
        <w:t>[</w:t>
      </w:r>
      <w:r w:rsidRPr="00DD536B">
        <w:rPr>
          <w:color w:val="2A90B0"/>
        </w:rPr>
        <w:t>ResultType</w:t>
      </w:r>
      <w:r>
        <w:t>(</w:t>
      </w:r>
      <w:r w:rsidRPr="00DD536B">
        <w:rPr>
          <w:color w:val="0000FF"/>
        </w:rPr>
        <w:t>typeof</w:t>
      </w:r>
      <w:r>
        <w:t>(Customer))]</w:t>
      </w:r>
    </w:p>
    <w:p w14:paraId="1040E11C" w14:textId="77777777" w:rsidR="00A62F9E" w:rsidRDefault="00DA3459" w:rsidP="00DA3459">
      <w:pPr>
        <w:pStyle w:val="Code"/>
      </w:pPr>
      <w:r w:rsidRPr="008426A4">
        <w:rPr>
          <w:color w:val="0000FF"/>
        </w:rPr>
        <w:t>public</w:t>
      </w:r>
      <w:r w:rsidRPr="008426A4">
        <w:t xml:space="preserve"> </w:t>
      </w:r>
      <w:r>
        <w:rPr>
          <w:rStyle w:val="Codefragment"/>
          <w:color w:val="008080"/>
        </w:rPr>
        <w:t>IMultipleResults</w:t>
      </w:r>
      <w:r w:rsidRPr="008426A4">
        <w:t xml:space="preserve"> MultipleResultTypesSequentially()</w:t>
      </w:r>
      <w:r>
        <w:t xml:space="preserve"> </w:t>
      </w:r>
      <w:r w:rsidRPr="008426A4">
        <w:t>{</w:t>
      </w:r>
    </w:p>
    <w:p w14:paraId="2408B349" w14:textId="77777777" w:rsidR="00A62F9E" w:rsidRDefault="00DA3459" w:rsidP="00DA3459">
      <w:pPr>
        <w:pStyle w:val="Code"/>
      </w:pPr>
      <w:r>
        <w:tab/>
      </w:r>
      <w:r w:rsidRPr="008426A4">
        <w:rPr>
          <w:color w:val="0000FF"/>
        </w:rPr>
        <w:t>return</w:t>
      </w:r>
      <w:r w:rsidRPr="008426A4">
        <w:t xml:space="preserve"> ((</w:t>
      </w:r>
      <w:r>
        <w:rPr>
          <w:rStyle w:val="Codefragment"/>
          <w:color w:val="008080"/>
        </w:rPr>
        <w:t>IMultipleResults</w:t>
      </w:r>
      <w:r w:rsidRPr="008426A4">
        <w:t>)(</w:t>
      </w:r>
    </w:p>
    <w:p w14:paraId="7CD2AF43" w14:textId="77777777" w:rsidR="00A62F9E" w:rsidRDefault="00DA3459" w:rsidP="00DA3459">
      <w:pPr>
        <w:pStyle w:val="Code"/>
      </w:pPr>
      <w:r>
        <w:tab/>
      </w:r>
      <w:r>
        <w:tab/>
      </w:r>
      <w:r w:rsidRPr="008426A4">
        <w:rPr>
          <w:color w:val="0000FF"/>
        </w:rPr>
        <w:t>this</w:t>
      </w:r>
      <w:r w:rsidRPr="008426A4">
        <w:t>.Execute</w:t>
      </w:r>
      <w:r>
        <w:t>MethodCall</w:t>
      </w:r>
      <w:r w:rsidR="00DD536B">
        <w:t>WithMultipleResults</w:t>
      </w:r>
      <w:r w:rsidRPr="008426A4" w:rsidDel="00763A26">
        <w:t xml:space="preserve"> </w:t>
      </w:r>
      <w:r w:rsidRPr="008426A4">
        <w:t>(</w:t>
      </w:r>
      <w:r>
        <w:t xml:space="preserve">this, </w:t>
      </w:r>
    </w:p>
    <w:p w14:paraId="399AA2F0" w14:textId="77777777" w:rsidR="00A62F9E" w:rsidRDefault="00DA3459" w:rsidP="00DA3459">
      <w:pPr>
        <w:pStyle w:val="Code"/>
      </w:pPr>
      <w:r>
        <w:tab/>
      </w:r>
      <w:r>
        <w:tab/>
      </w:r>
      <w:r>
        <w:tab/>
      </w:r>
      <w:r w:rsidRPr="008426A4">
        <w:t>((</w:t>
      </w:r>
      <w:r w:rsidRPr="00FC6D99">
        <w:rPr>
          <w:rStyle w:val="Codefragment"/>
          <w:color w:val="008080"/>
        </w:rPr>
        <w:t>MethodInfo</w:t>
      </w:r>
      <w:r w:rsidRPr="008426A4">
        <w:t>)(</w:t>
      </w:r>
      <w:r w:rsidRPr="00FC6D99">
        <w:rPr>
          <w:rStyle w:val="Codefragment"/>
          <w:color w:val="008080"/>
        </w:rPr>
        <w:t>MethodInfo</w:t>
      </w:r>
      <w:r w:rsidRPr="008426A4">
        <w:t>.GetCurrentMethod())))</w:t>
      </w:r>
      <w:r>
        <w:t>.ReturnValue</w:t>
      </w:r>
    </w:p>
    <w:p w14:paraId="7C69A5EE" w14:textId="77777777" w:rsidR="00A62F9E" w:rsidRDefault="00DA3459" w:rsidP="00DA3459">
      <w:pPr>
        <w:pStyle w:val="Code"/>
      </w:pPr>
      <w:r>
        <w:tab/>
      </w:r>
      <w:r>
        <w:tab/>
      </w:r>
      <w:r w:rsidRPr="008426A4">
        <w:t>)</w:t>
      </w:r>
    </w:p>
    <w:p w14:paraId="7C0F8601" w14:textId="77777777" w:rsidR="00A62F9E" w:rsidRDefault="00DA3459" w:rsidP="00DA3459">
      <w:pPr>
        <w:pStyle w:val="Code"/>
      </w:pPr>
      <w:r>
        <w:tab/>
      </w:r>
      <w:r w:rsidRPr="008426A4">
        <w:t>);</w:t>
      </w:r>
    </w:p>
    <w:p w14:paraId="7A94DFCD" w14:textId="77777777" w:rsidR="00DA3459" w:rsidRDefault="00DA3459" w:rsidP="00DA3459">
      <w:pPr>
        <w:pStyle w:val="Code"/>
      </w:pPr>
      <w:r w:rsidRPr="008426A4">
        <w:t>}</w:t>
      </w:r>
    </w:p>
    <w:p w14:paraId="3C5ABD06" w14:textId="77777777" w:rsidR="00A62F9E" w:rsidRPr="008426A4" w:rsidRDefault="00A62F9E" w:rsidP="00DA3459">
      <w:pPr>
        <w:pStyle w:val="Code"/>
      </w:pPr>
    </w:p>
    <w:p w14:paraId="00126B45" w14:textId="77777777" w:rsidR="00E13055" w:rsidRDefault="00E13055" w:rsidP="00E13055">
      <w:pPr>
        <w:pStyle w:val="Text"/>
      </w:pPr>
    </w:p>
    <w:p w14:paraId="5DA9F29B"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5BCD1B85" w14:textId="77777777" w:rsidR="00E13055" w:rsidRDefault="00E13055" w:rsidP="00E13055">
      <w:pPr>
        <w:pStyle w:val="Code"/>
      </w:pPr>
      <w:r>
        <w:t>&lt;</w:t>
      </w:r>
      <w:r w:rsidRPr="00FC6D99">
        <w:rPr>
          <w:rStyle w:val="Codefragment"/>
          <w:color w:val="008080"/>
        </w:rPr>
        <w:t>StoredProcedure</w:t>
      </w:r>
      <w:r w:rsidRPr="008426A4">
        <w:t>(Name</w:t>
      </w:r>
      <w:r>
        <w:t>:</w:t>
      </w:r>
      <w:r w:rsidRPr="008426A4">
        <w:t>=</w:t>
      </w:r>
      <w:r w:rsidRPr="008426A4">
        <w:rPr>
          <w:color w:val="800000"/>
        </w:rPr>
        <w:t>"MultipleResultTypesSequentially"</w:t>
      </w:r>
      <w:r>
        <w:t>)&gt; _</w:t>
      </w:r>
    </w:p>
    <w:p w14:paraId="66A5A46A" w14:textId="77777777" w:rsidR="00DD536B" w:rsidRDefault="00DD536B" w:rsidP="00DD536B">
      <w:pPr>
        <w:pStyle w:val="Code"/>
      </w:pPr>
      <w:r>
        <w:t>&lt;</w:t>
      </w:r>
      <w:r w:rsidRPr="00DD536B">
        <w:rPr>
          <w:color w:val="2A90B0"/>
        </w:rPr>
        <w:t>ResultType</w:t>
      </w:r>
      <w:r>
        <w:t>(</w:t>
      </w:r>
      <w:r w:rsidRPr="00DD536B">
        <w:rPr>
          <w:color w:val="0000FF"/>
        </w:rPr>
        <w:t>typeof</w:t>
      </w:r>
      <w:r>
        <w:t>(Customer))&gt; _</w:t>
      </w:r>
    </w:p>
    <w:p w14:paraId="7BA1744F" w14:textId="77777777" w:rsidR="00DD536B" w:rsidRDefault="00DD536B" w:rsidP="00E13055">
      <w:pPr>
        <w:pStyle w:val="Code"/>
      </w:pPr>
      <w:r>
        <w:t>&lt;</w:t>
      </w:r>
      <w:r w:rsidRPr="00DD536B">
        <w:rPr>
          <w:color w:val="2A90B0"/>
        </w:rPr>
        <w:t>ResultType</w:t>
      </w:r>
      <w:r>
        <w:t>(</w:t>
      </w:r>
      <w:r w:rsidRPr="00DD536B">
        <w:rPr>
          <w:color w:val="0000FF"/>
        </w:rPr>
        <w:t>typeof</w:t>
      </w:r>
      <w:r>
        <w:t>(Order))&gt; _</w:t>
      </w:r>
    </w:p>
    <w:p w14:paraId="7BF7F9ED" w14:textId="77777777" w:rsidR="00E13055" w:rsidRDefault="00E13055" w:rsidP="00E13055">
      <w:pPr>
        <w:pStyle w:val="Code"/>
      </w:pPr>
      <w:r w:rsidRPr="008426A4">
        <w:rPr>
          <w:color w:val="0000FF"/>
        </w:rPr>
        <w:t>public</w:t>
      </w:r>
      <w:r w:rsidRPr="008426A4">
        <w:t xml:space="preserve"> </w:t>
      </w:r>
      <w:r>
        <w:t xml:space="preserve">Function </w:t>
      </w:r>
      <w:r w:rsidRPr="008426A4">
        <w:t>MultipleResultTypesSequentially()</w:t>
      </w:r>
      <w:r>
        <w:t xml:space="preserve"> </w:t>
      </w:r>
      <w:r w:rsidRPr="00BF259C">
        <w:rPr>
          <w:color w:val="3333FF"/>
        </w:rPr>
        <w:t>As</w:t>
      </w:r>
      <w:r>
        <w:t xml:space="preserve"> </w:t>
      </w:r>
      <w:r>
        <w:rPr>
          <w:rStyle w:val="Codefragment"/>
          <w:color w:val="008080"/>
        </w:rPr>
        <w:t>IMultipleResults</w:t>
      </w:r>
    </w:p>
    <w:p w14:paraId="733BE345" w14:textId="77777777" w:rsidR="00E13055" w:rsidRDefault="00E13055" w:rsidP="00E13055">
      <w:pPr>
        <w:pStyle w:val="Code"/>
      </w:pPr>
      <w:r>
        <w:tab/>
      </w:r>
      <w:r>
        <w:rPr>
          <w:color w:val="0000FF"/>
        </w:rPr>
        <w:t>R</w:t>
      </w:r>
      <w:r w:rsidRPr="008426A4">
        <w:rPr>
          <w:color w:val="0000FF"/>
        </w:rPr>
        <w:t>eturn</w:t>
      </w:r>
      <w:r w:rsidRPr="008426A4">
        <w:t xml:space="preserve"> </w:t>
      </w:r>
      <w:r w:rsidRPr="00BF259C">
        <w:rPr>
          <w:color w:val="3333FF"/>
        </w:rPr>
        <w:t>CType</w:t>
      </w:r>
      <w:r w:rsidRPr="008426A4">
        <w:t>(</w:t>
      </w:r>
      <w:r>
        <w:t xml:space="preserve"> </w:t>
      </w:r>
      <w:r w:rsidRPr="008426A4">
        <w:t>Execute</w:t>
      </w:r>
      <w:r>
        <w:t>MethodCall</w:t>
      </w:r>
      <w:r w:rsidR="00DD536B">
        <w:t>WithMultipleResults</w:t>
      </w:r>
      <w:r w:rsidRPr="008426A4" w:rsidDel="00763A26">
        <w:t xml:space="preserve"> </w:t>
      </w:r>
      <w:r w:rsidRPr="008426A4">
        <w:t>(</w:t>
      </w:r>
      <w:r w:rsidRPr="00BF259C">
        <w:rPr>
          <w:color w:val="3333FF"/>
        </w:rPr>
        <w:t>Me</w:t>
      </w:r>
      <w:r>
        <w:t>, _</w:t>
      </w:r>
    </w:p>
    <w:p w14:paraId="5B8AB6BD" w14:textId="77777777" w:rsidR="00E13055" w:rsidRDefault="00E13055" w:rsidP="00E13055">
      <w:pPr>
        <w:pStyle w:val="Code"/>
      </w:pPr>
      <w:r>
        <w:tab/>
      </w:r>
      <w:r>
        <w:tab/>
      </w:r>
      <w:r>
        <w:tab/>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t xml:space="preserve"> _</w:t>
      </w:r>
    </w:p>
    <w:p w14:paraId="7391676B" w14:textId="77777777" w:rsidR="00E13055" w:rsidRDefault="00E13055" w:rsidP="00E13055">
      <w:pPr>
        <w:pStyle w:val="Code"/>
      </w:pPr>
      <w:r>
        <w:tab/>
        <w:t xml:space="preserve">      </w:t>
      </w:r>
      <w:r>
        <w:rPr>
          <w:rStyle w:val="Codefragment"/>
          <w:color w:val="008080"/>
        </w:rPr>
        <w:t>IMultipleResults</w:t>
      </w:r>
      <w:r>
        <w:t>)</w:t>
      </w:r>
      <w:r>
        <w:rPr>
          <w:rStyle w:val="Codefragment"/>
        </w:rPr>
        <w:t>.</w:t>
      </w:r>
      <w:r>
        <w:t>ReturnValue</w:t>
      </w:r>
    </w:p>
    <w:p w14:paraId="2C397041" w14:textId="77777777" w:rsidR="00E13055" w:rsidRDefault="00E13055" w:rsidP="00E13055">
      <w:pPr>
        <w:pStyle w:val="Code"/>
      </w:pPr>
      <w:r>
        <w:tab/>
      </w:r>
      <w:r>
        <w:tab/>
      </w:r>
    </w:p>
    <w:p w14:paraId="3294352C" w14:textId="77777777" w:rsidR="00E13055" w:rsidRDefault="00E13055" w:rsidP="00E13055">
      <w:pPr>
        <w:pStyle w:val="Code"/>
      </w:pPr>
      <w:r w:rsidRPr="006156D7">
        <w:rPr>
          <w:color w:val="3333FF"/>
        </w:rPr>
        <w:t>End Function</w:t>
      </w:r>
    </w:p>
    <w:p w14:paraId="7AC89E5D" w14:textId="77777777" w:rsidR="00E13055" w:rsidRPr="008426A4" w:rsidRDefault="00E13055" w:rsidP="00E13055">
      <w:pPr>
        <w:pStyle w:val="Code"/>
      </w:pPr>
    </w:p>
    <w:p w14:paraId="7D705DA0" w14:textId="77777777" w:rsidR="00E13055" w:rsidRPr="00E13055" w:rsidRDefault="00E13055" w:rsidP="00E13055">
      <w:pPr>
        <w:pStyle w:val="Text"/>
        <w:rPr>
          <w:b/>
        </w:rPr>
      </w:pPr>
    </w:p>
    <w:p w14:paraId="5AC4CF77" w14:textId="77777777" w:rsidR="007D5E28" w:rsidRPr="00960224" w:rsidRDefault="007D5E28" w:rsidP="00960224">
      <w:pPr>
        <w:pStyle w:val="Text"/>
      </w:pPr>
      <w:r w:rsidRPr="00960224">
        <w:t>You could use this stored procedure as follows:</w:t>
      </w:r>
    </w:p>
    <w:p w14:paraId="4B57EA50" w14:textId="77777777" w:rsidR="00075456" w:rsidRPr="008F1727" w:rsidRDefault="00075456" w:rsidP="00075456">
      <w:pPr>
        <w:pStyle w:val="Code"/>
        <w:rPr>
          <w:rStyle w:val="MultilanguageMarkerAuto"/>
        </w:rPr>
      </w:pPr>
      <w:r w:rsidRPr="008F1727">
        <w:rPr>
          <w:rStyle w:val="MultilanguageMarkerAuto"/>
        </w:rPr>
        <w:t>[C#]</w:t>
      </w:r>
    </w:p>
    <w:p w14:paraId="06C4CFFD" w14:textId="77777777" w:rsidR="00A62F9E" w:rsidRDefault="008E414C" w:rsidP="00D60AF6">
      <w:pPr>
        <w:pStyle w:val="Code"/>
      </w:pPr>
      <w:r>
        <w:rPr>
          <w:color w:val="2B91AF"/>
        </w:rPr>
        <w:tab/>
      </w:r>
      <w:r>
        <w:rPr>
          <w:color w:val="2B91AF"/>
        </w:rPr>
        <w:tab/>
      </w:r>
      <w:r w:rsidR="00D72647">
        <w:rPr>
          <w:color w:val="2B91AF"/>
        </w:rPr>
        <w:t>IMultipleResults</w:t>
      </w:r>
      <w:r w:rsidR="00D72647">
        <w:t xml:space="preserve"> sprocResults = db.MultipleResultTypesSequentially();</w:t>
      </w:r>
    </w:p>
    <w:p w14:paraId="476BD6FB" w14:textId="77777777" w:rsidR="00A62F9E" w:rsidRDefault="00A62F9E" w:rsidP="00D60AF6">
      <w:pPr>
        <w:pStyle w:val="Code"/>
      </w:pPr>
    </w:p>
    <w:p w14:paraId="0F232C42" w14:textId="77777777" w:rsidR="00A62F9E" w:rsidRDefault="00925D1B" w:rsidP="00D60AF6">
      <w:pPr>
        <w:pStyle w:val="Code"/>
      </w:pPr>
      <w:r>
        <w:tab/>
      </w:r>
      <w:r>
        <w:tab/>
      </w:r>
      <w:r w:rsidR="00D72647">
        <w:rPr>
          <w:color w:val="008000"/>
        </w:rPr>
        <w:t>//first read products</w:t>
      </w:r>
    </w:p>
    <w:p w14:paraId="5365A7FB" w14:textId="77777777" w:rsidR="00A62F9E" w:rsidRDefault="00925D1B" w:rsidP="00D60AF6">
      <w:pPr>
        <w:pStyle w:val="Code"/>
      </w:pPr>
      <w:r>
        <w:tab/>
      </w:r>
      <w:r>
        <w:tab/>
      </w:r>
      <w:r w:rsidR="00D72647">
        <w:rPr>
          <w:color w:val="0000FF"/>
        </w:rPr>
        <w:t>foreach</w:t>
      </w:r>
      <w:r w:rsidR="00D72647">
        <w:t xml:space="preserve"> (</w:t>
      </w:r>
      <w:r w:rsidR="00D72647">
        <w:rPr>
          <w:color w:val="2B91AF"/>
        </w:rPr>
        <w:t>Product</w:t>
      </w:r>
      <w:r w:rsidR="00D72647">
        <w:t xml:space="preserve"> p </w:t>
      </w:r>
      <w:r w:rsidR="00D72647">
        <w:rPr>
          <w:color w:val="0000FF"/>
        </w:rPr>
        <w:t>in</w:t>
      </w:r>
      <w:r w:rsidR="00D72647">
        <w:t xml:space="preserve"> sprocResults.GetResult&lt;</w:t>
      </w:r>
      <w:r w:rsidR="00D72647">
        <w:rPr>
          <w:color w:val="2B91AF"/>
        </w:rPr>
        <w:t>Product</w:t>
      </w:r>
      <w:r w:rsidR="00D72647">
        <w:t>&gt;())</w:t>
      </w:r>
      <w:r w:rsidR="00D60AF6">
        <w:t xml:space="preserve"> </w:t>
      </w:r>
      <w:r w:rsidR="00D72647">
        <w:t>{</w:t>
      </w:r>
    </w:p>
    <w:p w14:paraId="7DEA3760" w14:textId="77777777" w:rsidR="00A62F9E" w:rsidRDefault="00925D1B" w:rsidP="00D60AF6">
      <w:pPr>
        <w:pStyle w:val="Code"/>
      </w:pPr>
      <w:r>
        <w:tab/>
      </w:r>
      <w:r>
        <w:tab/>
      </w:r>
      <w:r>
        <w:tab/>
      </w:r>
      <w:r w:rsidR="00D72647">
        <w:rPr>
          <w:color w:val="2B91AF"/>
        </w:rPr>
        <w:t>Console</w:t>
      </w:r>
      <w:r w:rsidR="00D72647">
        <w:t>.WriteLine(p.ProductID);</w:t>
      </w:r>
    </w:p>
    <w:p w14:paraId="1D5B4CFF" w14:textId="77777777" w:rsidR="00A62F9E" w:rsidRDefault="00925D1B" w:rsidP="00D60AF6">
      <w:pPr>
        <w:pStyle w:val="Code"/>
      </w:pPr>
      <w:r>
        <w:tab/>
      </w:r>
      <w:r>
        <w:tab/>
      </w:r>
      <w:r w:rsidR="00D72647">
        <w:t>}</w:t>
      </w:r>
    </w:p>
    <w:p w14:paraId="52A5947F" w14:textId="77777777" w:rsidR="00A62F9E" w:rsidRDefault="00A62F9E" w:rsidP="00D60AF6">
      <w:pPr>
        <w:pStyle w:val="Code"/>
      </w:pPr>
    </w:p>
    <w:p w14:paraId="353EBF61" w14:textId="77777777" w:rsidR="00A62F9E" w:rsidRDefault="00925D1B" w:rsidP="00D60AF6">
      <w:pPr>
        <w:pStyle w:val="Code"/>
      </w:pPr>
      <w:r>
        <w:tab/>
      </w:r>
      <w:r>
        <w:tab/>
      </w:r>
      <w:r w:rsidR="00D72647">
        <w:rPr>
          <w:color w:val="008000"/>
        </w:rPr>
        <w:t>//next read customers</w:t>
      </w:r>
    </w:p>
    <w:p w14:paraId="4340ADA7" w14:textId="77777777" w:rsidR="00A62F9E" w:rsidRDefault="00925D1B" w:rsidP="00D60AF6">
      <w:pPr>
        <w:pStyle w:val="Code"/>
      </w:pPr>
      <w:r>
        <w:tab/>
      </w:r>
      <w:r>
        <w:tab/>
      </w:r>
      <w:r w:rsidR="00D72647">
        <w:rPr>
          <w:color w:val="0000FF"/>
        </w:rPr>
        <w:t>foreach</w:t>
      </w:r>
      <w:r w:rsidR="00D72647">
        <w:t xml:space="preserve"> (</w:t>
      </w:r>
      <w:r w:rsidR="00D72647">
        <w:rPr>
          <w:color w:val="2B91AF"/>
        </w:rPr>
        <w:t>Customer</w:t>
      </w:r>
      <w:r w:rsidR="00D72647">
        <w:t xml:space="preserve"> c </w:t>
      </w:r>
      <w:r w:rsidR="00D72647">
        <w:rPr>
          <w:color w:val="0000FF"/>
        </w:rPr>
        <w:t>in</w:t>
      </w:r>
      <w:r w:rsidR="00D72647">
        <w:t xml:space="preserve"> sprocResults.GetResult&lt;</w:t>
      </w:r>
      <w:r w:rsidR="00D72647">
        <w:rPr>
          <w:color w:val="2B91AF"/>
        </w:rPr>
        <w:t>Customer</w:t>
      </w:r>
      <w:r w:rsidR="00D72647">
        <w:t>&gt;()){</w:t>
      </w:r>
    </w:p>
    <w:p w14:paraId="2352A91A" w14:textId="77777777" w:rsidR="00A62F9E" w:rsidRDefault="00925D1B" w:rsidP="00D60AF6">
      <w:pPr>
        <w:pStyle w:val="Code"/>
      </w:pPr>
      <w:r>
        <w:tab/>
      </w:r>
      <w:r>
        <w:tab/>
      </w:r>
      <w:r>
        <w:tab/>
      </w:r>
      <w:r w:rsidR="00D72647">
        <w:rPr>
          <w:color w:val="2B91AF"/>
        </w:rPr>
        <w:t>Console</w:t>
      </w:r>
      <w:r w:rsidR="00D72647">
        <w:t>.WriteLine(c.CustomerID);</w:t>
      </w:r>
    </w:p>
    <w:p w14:paraId="352DFE39" w14:textId="77777777" w:rsidR="008E414C" w:rsidRDefault="00925D1B" w:rsidP="00D60AF6">
      <w:pPr>
        <w:pStyle w:val="Code"/>
      </w:pPr>
      <w:r>
        <w:tab/>
      </w:r>
      <w:r>
        <w:tab/>
      </w:r>
      <w:r w:rsidR="00D72647">
        <w:t>}</w:t>
      </w:r>
    </w:p>
    <w:p w14:paraId="407E97E4" w14:textId="77777777" w:rsidR="00A62F9E" w:rsidRDefault="00A62F9E" w:rsidP="00D60AF6">
      <w:pPr>
        <w:pStyle w:val="Code"/>
      </w:pPr>
    </w:p>
    <w:p w14:paraId="5395CEBC" w14:textId="77777777" w:rsidR="00E13055" w:rsidRDefault="00E13055" w:rsidP="00E13055">
      <w:pPr>
        <w:pStyle w:val="Text"/>
      </w:pPr>
    </w:p>
    <w:p w14:paraId="3528D206"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7A0DEDD8" w14:textId="77777777" w:rsidR="00E13055" w:rsidRDefault="00E13055" w:rsidP="00E13055">
      <w:pPr>
        <w:pStyle w:val="Code"/>
        <w:ind w:left="360" w:firstLine="360"/>
      </w:pPr>
      <w:r w:rsidRPr="00BF259C">
        <w:rPr>
          <w:color w:val="3333FF"/>
        </w:rPr>
        <w:t>Dim</w:t>
      </w:r>
      <w:r>
        <w:rPr>
          <w:color w:val="2B91AF"/>
        </w:rPr>
        <w:t xml:space="preserve"> </w:t>
      </w:r>
      <w:r>
        <w:t xml:space="preserve">sprocResults </w:t>
      </w:r>
      <w:r w:rsidRPr="00BF259C">
        <w:rPr>
          <w:color w:val="3333FF"/>
        </w:rPr>
        <w:t xml:space="preserve">As </w:t>
      </w:r>
      <w:r>
        <w:rPr>
          <w:color w:val="2B91AF"/>
        </w:rPr>
        <w:t>IMultipleResults</w:t>
      </w:r>
      <w:r>
        <w:t xml:space="preserve"> = db.MultipleResultTypesSequentially()</w:t>
      </w:r>
    </w:p>
    <w:p w14:paraId="036A641E" w14:textId="77777777" w:rsidR="00E13055" w:rsidRDefault="00E13055" w:rsidP="00E13055">
      <w:pPr>
        <w:pStyle w:val="Code"/>
        <w:ind w:left="360" w:firstLine="360"/>
      </w:pPr>
    </w:p>
    <w:p w14:paraId="238F94EA" w14:textId="77777777" w:rsidR="00E13055" w:rsidRDefault="00E13055" w:rsidP="00E13055">
      <w:pPr>
        <w:pStyle w:val="Code"/>
        <w:ind w:left="360" w:firstLine="360"/>
      </w:pPr>
      <w:r>
        <w:tab/>
        <w:t xml:space="preserve">' </w:t>
      </w:r>
      <w:r>
        <w:rPr>
          <w:color w:val="008000"/>
        </w:rPr>
        <w:t>first read products</w:t>
      </w:r>
    </w:p>
    <w:p w14:paraId="56508975" w14:textId="77777777" w:rsidR="00E13055" w:rsidRDefault="00E13055" w:rsidP="00E13055">
      <w:pPr>
        <w:pStyle w:val="Code"/>
        <w:ind w:left="360" w:firstLine="360"/>
      </w:pPr>
      <w:r w:rsidRPr="00D60AF6">
        <w:tab/>
      </w:r>
      <w:r>
        <w:rPr>
          <w:color w:val="0000FF"/>
        </w:rPr>
        <w:t>For Each</w:t>
      </w:r>
      <w:r w:rsidRPr="00D60AF6">
        <w:t xml:space="preserve"> </w:t>
      </w:r>
      <w:r>
        <w:t xml:space="preserve">P </w:t>
      </w:r>
      <w:r w:rsidRPr="006156D7">
        <w:rPr>
          <w:color w:val="3333FF"/>
        </w:rPr>
        <w:t>As</w:t>
      </w:r>
      <w:r>
        <w:t xml:space="preserve"> </w:t>
      </w:r>
      <w:r>
        <w:rPr>
          <w:color w:val="2B91AF"/>
        </w:rPr>
        <w:t>Product</w:t>
      </w:r>
      <w:r>
        <w:t xml:space="preserve"> </w:t>
      </w:r>
      <w:r>
        <w:rPr>
          <w:color w:val="0000FF"/>
        </w:rPr>
        <w:t>In</w:t>
      </w:r>
      <w:r>
        <w:t xml:space="preserve"> sprocResults.GetResult(</w:t>
      </w:r>
      <w:r w:rsidRPr="00BF259C">
        <w:rPr>
          <w:color w:val="3333FF"/>
        </w:rPr>
        <w:t>Of</w:t>
      </w:r>
      <w:r>
        <w:t xml:space="preserve"> </w:t>
      </w:r>
      <w:r>
        <w:rPr>
          <w:color w:val="2B91AF"/>
        </w:rPr>
        <w:t>Product</w:t>
      </w:r>
      <w:r>
        <w:t>)()</w:t>
      </w:r>
    </w:p>
    <w:p w14:paraId="6AB62D09" w14:textId="77777777" w:rsidR="00E13055" w:rsidRDefault="00E13055" w:rsidP="00E13055">
      <w:pPr>
        <w:pStyle w:val="Code"/>
        <w:ind w:left="360" w:firstLine="360"/>
        <w:rPr>
          <w:color w:val="3333FF"/>
        </w:rPr>
      </w:pPr>
      <w:r>
        <w:tab/>
      </w:r>
      <w:r>
        <w:tab/>
      </w:r>
      <w:r>
        <w:rPr>
          <w:color w:val="2B91AF"/>
        </w:rPr>
        <w:t>Console</w:t>
      </w:r>
      <w:r>
        <w:t>.WriteLine(p.ProductID)</w:t>
      </w:r>
    </w:p>
    <w:p w14:paraId="69EAA2CF" w14:textId="77777777" w:rsidR="00E13055" w:rsidRDefault="00E13055" w:rsidP="00E13055">
      <w:pPr>
        <w:pStyle w:val="Code"/>
        <w:ind w:left="360" w:firstLine="360"/>
      </w:pPr>
      <w:r w:rsidRPr="00BF259C">
        <w:rPr>
          <w:color w:val="3333FF"/>
        </w:rPr>
        <w:tab/>
        <w:t>Next</w:t>
      </w:r>
    </w:p>
    <w:p w14:paraId="6974D8A8" w14:textId="77777777" w:rsidR="00E13055" w:rsidRDefault="00E13055" w:rsidP="00E13055">
      <w:pPr>
        <w:pStyle w:val="Code"/>
        <w:ind w:left="360" w:firstLine="360"/>
      </w:pPr>
    </w:p>
    <w:p w14:paraId="42A88FBB" w14:textId="77777777" w:rsidR="00E13055" w:rsidRDefault="00E13055" w:rsidP="00E13055">
      <w:pPr>
        <w:pStyle w:val="Code"/>
        <w:ind w:left="360" w:firstLine="360"/>
      </w:pPr>
      <w:r>
        <w:tab/>
      </w:r>
      <w:r>
        <w:rPr>
          <w:color w:val="008000"/>
        </w:rPr>
        <w:t>' next read customers</w:t>
      </w:r>
    </w:p>
    <w:p w14:paraId="579EC596" w14:textId="77777777" w:rsidR="00E13055" w:rsidRDefault="00E13055" w:rsidP="00E13055">
      <w:pPr>
        <w:pStyle w:val="Code"/>
        <w:ind w:left="360" w:firstLine="360"/>
      </w:pPr>
      <w:r w:rsidRPr="00D60AF6">
        <w:tab/>
      </w:r>
      <w:r>
        <w:rPr>
          <w:color w:val="0000FF"/>
        </w:rPr>
        <w:t>For Each</w:t>
      </w:r>
      <w:r w:rsidRPr="00D60AF6">
        <w:t xml:space="preserve"> </w:t>
      </w:r>
      <w:r>
        <w:t xml:space="preserve">c </w:t>
      </w:r>
      <w:r w:rsidRPr="006156D7">
        <w:rPr>
          <w:color w:val="3333FF"/>
        </w:rPr>
        <w:t>As</w:t>
      </w:r>
      <w:r>
        <w:t xml:space="preserve"> </w:t>
      </w:r>
      <w:r>
        <w:rPr>
          <w:color w:val="2B91AF"/>
        </w:rPr>
        <w:t>Customer</w:t>
      </w:r>
      <w:r>
        <w:t xml:space="preserve"> c </w:t>
      </w:r>
      <w:r>
        <w:rPr>
          <w:color w:val="0000FF"/>
        </w:rPr>
        <w:t>In</w:t>
      </w:r>
      <w:r>
        <w:t xml:space="preserve"> sprocResults.GetResult(</w:t>
      </w:r>
      <w:r w:rsidRPr="00BF259C">
        <w:rPr>
          <w:color w:val="3333FF"/>
        </w:rPr>
        <w:t>Of</w:t>
      </w:r>
      <w:r>
        <w:t xml:space="preserve"> </w:t>
      </w:r>
      <w:r>
        <w:rPr>
          <w:color w:val="2B91AF"/>
        </w:rPr>
        <w:t>Customer</w:t>
      </w:r>
      <w:r>
        <w:t>)()</w:t>
      </w:r>
    </w:p>
    <w:p w14:paraId="010EDE5E" w14:textId="77777777" w:rsidR="00E13055" w:rsidRDefault="00E13055" w:rsidP="00E13055">
      <w:pPr>
        <w:pStyle w:val="Code"/>
        <w:ind w:left="360" w:firstLine="360"/>
        <w:rPr>
          <w:color w:val="3333FF"/>
        </w:rPr>
      </w:pPr>
      <w:r>
        <w:tab/>
      </w:r>
      <w:r>
        <w:tab/>
      </w:r>
      <w:r>
        <w:rPr>
          <w:color w:val="2B91AF"/>
        </w:rPr>
        <w:t>Console</w:t>
      </w:r>
      <w:r>
        <w:t>.WriteLine(c.CustomerID)</w:t>
      </w:r>
      <w:r w:rsidRPr="00BF259C">
        <w:rPr>
          <w:color w:val="3333FF"/>
        </w:rPr>
        <w:t xml:space="preserve"> </w:t>
      </w:r>
    </w:p>
    <w:p w14:paraId="32756B94" w14:textId="77777777" w:rsidR="00E13055" w:rsidRDefault="00E13055" w:rsidP="00E13055">
      <w:pPr>
        <w:pStyle w:val="Code"/>
        <w:ind w:left="360" w:firstLine="360"/>
      </w:pPr>
      <w:r w:rsidRPr="00BF259C">
        <w:rPr>
          <w:color w:val="3333FF"/>
        </w:rPr>
        <w:tab/>
        <w:t>Next</w:t>
      </w:r>
    </w:p>
    <w:p w14:paraId="5DACE5C8" w14:textId="77777777" w:rsidR="00E13055" w:rsidRDefault="00E13055" w:rsidP="00E13055">
      <w:pPr>
        <w:pStyle w:val="Code"/>
        <w:ind w:left="360" w:firstLine="360"/>
      </w:pPr>
    </w:p>
    <w:p w14:paraId="4CF806E7" w14:textId="77777777" w:rsidR="00E13055" w:rsidRPr="00E13055" w:rsidRDefault="00E13055" w:rsidP="00E13055">
      <w:pPr>
        <w:pStyle w:val="Text"/>
        <w:rPr>
          <w:b/>
        </w:rPr>
      </w:pPr>
    </w:p>
    <w:p w14:paraId="622DBAF6" w14:textId="77777777" w:rsidR="007D5E28" w:rsidRPr="00DA3459" w:rsidRDefault="007D5E28" w:rsidP="00DA3459">
      <w:pPr>
        <w:pStyle w:val="Label"/>
      </w:pPr>
      <w:r w:rsidRPr="00DA3459">
        <w:t>Example 4</w:t>
      </w:r>
    </w:p>
    <w:p w14:paraId="0F6A508D" w14:textId="77777777" w:rsidR="007D5E28" w:rsidRPr="00960224" w:rsidRDefault="007D5E28" w:rsidP="00960224">
      <w:pPr>
        <w:pStyle w:val="Text"/>
      </w:pPr>
      <w:r w:rsidRPr="00960224">
        <w:t xml:space="preserve">LINQ to SQL maps </w:t>
      </w:r>
      <w:r w:rsidRPr="00002CE9">
        <w:rPr>
          <w:rStyle w:val="CodeEmbedded"/>
        </w:rPr>
        <w:t>out</w:t>
      </w:r>
      <w:r w:rsidRPr="00960224">
        <w:t xml:space="preserve"> parameters to reference parameters (</w:t>
      </w:r>
      <w:r w:rsidRPr="00002CE9">
        <w:rPr>
          <w:rStyle w:val="CodeEmbedded"/>
        </w:rPr>
        <w:t>ref</w:t>
      </w:r>
      <w:r w:rsidRPr="00960224">
        <w:t xml:space="preserve"> keyword), and for value types declares the parameter as nullable (for example, </w:t>
      </w:r>
      <w:r w:rsidRPr="00002CE9">
        <w:rPr>
          <w:rStyle w:val="CodeEmbedded"/>
        </w:rPr>
        <w:t>int?</w:t>
      </w:r>
      <w:r w:rsidRPr="00960224">
        <w:t xml:space="preserve">). The procedure in the following example takes a single input parameter and returns an </w:t>
      </w:r>
      <w:r w:rsidRPr="00002CE9">
        <w:rPr>
          <w:rStyle w:val="CodeEmbedded"/>
        </w:rPr>
        <w:t>out</w:t>
      </w:r>
      <w:r w:rsidRPr="00960224">
        <w:t xml:space="preserve"> parameter.</w:t>
      </w:r>
    </w:p>
    <w:p w14:paraId="7CA0FB40" w14:textId="77777777" w:rsidR="00A62F9E" w:rsidRPr="00A62F9E" w:rsidRDefault="00A62F9E" w:rsidP="007D5E28">
      <w:pPr>
        <w:pStyle w:val="Code"/>
      </w:pPr>
    </w:p>
    <w:p w14:paraId="46D3B1C6" w14:textId="77777777" w:rsidR="00A62F9E" w:rsidRDefault="007D5E28" w:rsidP="007D5E28">
      <w:pPr>
        <w:pStyle w:val="Code"/>
      </w:pPr>
      <w:r w:rsidRPr="006F6698">
        <w:rPr>
          <w:color w:val="0000FF"/>
        </w:rPr>
        <w:t xml:space="preserve">CREATE PROCEDURE </w:t>
      </w:r>
      <w:r w:rsidRPr="006F6698">
        <w:t>GetCustomerCompanyName(</w:t>
      </w:r>
    </w:p>
    <w:p w14:paraId="4257C595" w14:textId="77777777" w:rsidR="00A62F9E" w:rsidRDefault="007D5E28" w:rsidP="007D5E28">
      <w:pPr>
        <w:pStyle w:val="Code"/>
      </w:pPr>
      <w:r>
        <w:tab/>
      </w:r>
      <w:r w:rsidRPr="006F6698">
        <w:t xml:space="preserve">@customerID </w:t>
      </w:r>
      <w:r w:rsidRPr="006F6698">
        <w:rPr>
          <w:color w:val="0000FF"/>
        </w:rPr>
        <w:t>nchar</w:t>
      </w:r>
      <w:r w:rsidRPr="006F6698">
        <w:t>(5),</w:t>
      </w:r>
    </w:p>
    <w:p w14:paraId="3C43B800" w14:textId="77777777" w:rsidR="00A62F9E" w:rsidRDefault="007D5E28" w:rsidP="007D5E28">
      <w:pPr>
        <w:pStyle w:val="Code"/>
        <w:rPr>
          <w:color w:val="0000FF"/>
        </w:rPr>
      </w:pPr>
      <w:r>
        <w:tab/>
      </w:r>
      <w:r w:rsidRPr="006F6698">
        <w:t xml:space="preserve">@companyName </w:t>
      </w:r>
      <w:r w:rsidRPr="006F6698">
        <w:rPr>
          <w:color w:val="0000FF"/>
        </w:rPr>
        <w:t>nvarchar</w:t>
      </w:r>
      <w:r w:rsidRPr="006F6698">
        <w:t xml:space="preserve">(40) </w:t>
      </w:r>
      <w:r w:rsidRPr="006F6698">
        <w:rPr>
          <w:color w:val="0000FF"/>
        </w:rPr>
        <w:t>output</w:t>
      </w:r>
    </w:p>
    <w:p w14:paraId="0CF6ADCC" w14:textId="77777777" w:rsidR="00A62F9E" w:rsidRDefault="007D5E28" w:rsidP="007D5E28">
      <w:pPr>
        <w:pStyle w:val="Code"/>
      </w:pPr>
      <w:r>
        <w:rPr>
          <w:color w:val="0000FF"/>
        </w:rPr>
        <w:tab/>
      </w:r>
      <w:r w:rsidRPr="006F6698">
        <w:t>)</w:t>
      </w:r>
    </w:p>
    <w:p w14:paraId="6E761DC2" w14:textId="77777777" w:rsidR="00A62F9E" w:rsidRDefault="007D5E28" w:rsidP="007D5E28">
      <w:pPr>
        <w:pStyle w:val="Code"/>
        <w:rPr>
          <w:color w:val="0000FF"/>
        </w:rPr>
      </w:pPr>
      <w:r w:rsidRPr="006F6698">
        <w:rPr>
          <w:color w:val="0000FF"/>
        </w:rPr>
        <w:t>AS</w:t>
      </w:r>
    </w:p>
    <w:p w14:paraId="44609396" w14:textId="77777777" w:rsidR="00A62F9E" w:rsidRDefault="007D5E28" w:rsidP="007D5E28">
      <w:pPr>
        <w:pStyle w:val="Code"/>
      </w:pPr>
      <w:r w:rsidRPr="006F6698">
        <w:rPr>
          <w:color w:val="0000FF"/>
        </w:rPr>
        <w:t xml:space="preserve">SELECT </w:t>
      </w:r>
      <w:r w:rsidRPr="006F6698">
        <w:t xml:space="preserve">@companyName = CompanyName </w:t>
      </w:r>
      <w:r w:rsidRPr="006F6698">
        <w:rPr>
          <w:color w:val="0000FF"/>
        </w:rPr>
        <w:t xml:space="preserve">FROM </w:t>
      </w:r>
      <w:r w:rsidRPr="006F6698">
        <w:t>Customers</w:t>
      </w:r>
    </w:p>
    <w:p w14:paraId="480AC1ED" w14:textId="77777777" w:rsidR="007D5E28" w:rsidRDefault="007D5E28" w:rsidP="007D5E28">
      <w:pPr>
        <w:pStyle w:val="Code"/>
      </w:pPr>
      <w:r w:rsidRPr="006F6698">
        <w:rPr>
          <w:color w:val="0000FF"/>
        </w:rPr>
        <w:t>WHERE</w:t>
      </w:r>
      <w:r>
        <w:rPr>
          <w:color w:val="0000FF"/>
        </w:rPr>
        <w:t xml:space="preserve"> </w:t>
      </w:r>
      <w:r w:rsidRPr="006F6698">
        <w:t>CustomerID=@CustomerID</w:t>
      </w:r>
    </w:p>
    <w:p w14:paraId="5FBE722B" w14:textId="77777777" w:rsidR="00A62F9E" w:rsidRDefault="00A62F9E" w:rsidP="007D5E28">
      <w:pPr>
        <w:pStyle w:val="Code"/>
      </w:pPr>
    </w:p>
    <w:p w14:paraId="282EC9FE" w14:textId="77777777" w:rsidR="007D5E28" w:rsidRPr="00960224" w:rsidRDefault="007D5E28" w:rsidP="00960224">
      <w:pPr>
        <w:pStyle w:val="Text"/>
      </w:pPr>
      <w:r w:rsidRPr="00960224">
        <w:t>The mapped method is as follows:</w:t>
      </w:r>
    </w:p>
    <w:p w14:paraId="2607DE1B" w14:textId="77777777" w:rsidR="00075456" w:rsidRPr="008F1727" w:rsidRDefault="00075456" w:rsidP="00075456">
      <w:pPr>
        <w:pStyle w:val="Code"/>
        <w:rPr>
          <w:rStyle w:val="MultilanguageMarkerAuto"/>
        </w:rPr>
      </w:pPr>
      <w:r w:rsidRPr="008F1727">
        <w:rPr>
          <w:rStyle w:val="MultilanguageMarkerAuto"/>
        </w:rPr>
        <w:t>[C#]</w:t>
      </w:r>
    </w:p>
    <w:p w14:paraId="16E07A91" w14:textId="77777777" w:rsidR="00A62F9E" w:rsidRDefault="00925D1B" w:rsidP="00D60AF6">
      <w:pPr>
        <w:pStyle w:val="Code"/>
      </w:pPr>
      <w:r>
        <w:tab/>
      </w:r>
      <w:r>
        <w:tab/>
      </w:r>
      <w:r w:rsidR="00C079CC">
        <w:t>[</w:t>
      </w:r>
      <w:r w:rsidR="00C079CC">
        <w:rPr>
          <w:color w:val="2B91AF"/>
        </w:rPr>
        <w:t>StoredProcedure</w:t>
      </w:r>
      <w:r w:rsidR="00C079CC">
        <w:t xml:space="preserve">(Name = </w:t>
      </w:r>
      <w:r w:rsidR="00C079CC">
        <w:rPr>
          <w:color w:val="A31515"/>
        </w:rPr>
        <w:t>"GetCustomerCompanyName"</w:t>
      </w:r>
      <w:r w:rsidR="00C079CC">
        <w:t>)]</w:t>
      </w:r>
    </w:p>
    <w:p w14:paraId="3CCACE77" w14:textId="77777777" w:rsidR="00A62F9E" w:rsidRDefault="00D60AF6" w:rsidP="00D60AF6">
      <w:pPr>
        <w:pStyle w:val="Code"/>
      </w:pPr>
      <w:r>
        <w:tab/>
      </w:r>
      <w:r>
        <w:tab/>
      </w:r>
      <w:r w:rsidR="00C079CC">
        <w:rPr>
          <w:color w:val="0000FF"/>
        </w:rPr>
        <w:t>public</w:t>
      </w:r>
      <w:r w:rsidR="00C079CC">
        <w:t xml:space="preserve"> </w:t>
      </w:r>
      <w:r w:rsidR="00C079CC">
        <w:rPr>
          <w:color w:val="0000FF"/>
        </w:rPr>
        <w:t>int</w:t>
      </w:r>
      <w:r w:rsidR="00C079CC">
        <w:t xml:space="preserve"> GetCustomerCompanyName(</w:t>
      </w:r>
    </w:p>
    <w:p w14:paraId="4B5F7123" w14:textId="77777777" w:rsidR="00A62F9E" w:rsidRDefault="00925D1B" w:rsidP="00D60AF6">
      <w:pPr>
        <w:pStyle w:val="Code"/>
      </w:pPr>
      <w:r>
        <w:tab/>
      </w:r>
      <w:r>
        <w:tab/>
      </w:r>
      <w:r>
        <w:tab/>
      </w:r>
      <w:r w:rsidR="00C079CC">
        <w:rPr>
          <w:color w:val="0000FF"/>
        </w:rPr>
        <w:t>string</w:t>
      </w:r>
      <w:r w:rsidR="00C079CC">
        <w:t xml:space="preserve"> customerID,</w:t>
      </w:r>
      <w:r>
        <w:t xml:space="preserve"> </w:t>
      </w:r>
      <w:r w:rsidR="00C079CC">
        <w:rPr>
          <w:color w:val="0000FF"/>
        </w:rPr>
        <w:t>ref</w:t>
      </w:r>
      <w:r w:rsidR="00C079CC">
        <w:t xml:space="preserve"> </w:t>
      </w:r>
      <w:r w:rsidR="00C079CC">
        <w:rPr>
          <w:color w:val="0000FF"/>
        </w:rPr>
        <w:t>string</w:t>
      </w:r>
      <w:r w:rsidR="00C079CC">
        <w:t xml:space="preserve"> companyName)</w:t>
      </w:r>
      <w:r w:rsidR="00D60AF6">
        <w:t xml:space="preserve"> </w:t>
      </w:r>
      <w:r w:rsidR="00C079CC">
        <w:t>{</w:t>
      </w:r>
    </w:p>
    <w:p w14:paraId="2784379D" w14:textId="77777777" w:rsidR="00A62F9E" w:rsidRDefault="00A62F9E" w:rsidP="00D60AF6">
      <w:pPr>
        <w:pStyle w:val="Code"/>
      </w:pPr>
    </w:p>
    <w:p w14:paraId="16564B18" w14:textId="77777777" w:rsidR="00A62F9E" w:rsidRDefault="00925D1B" w:rsidP="00D60AF6">
      <w:pPr>
        <w:pStyle w:val="Code"/>
      </w:pPr>
      <w:r>
        <w:tab/>
      </w:r>
      <w:r>
        <w:tab/>
      </w:r>
      <w:r>
        <w:tab/>
      </w:r>
      <w:r w:rsidR="00C079CC">
        <w:rPr>
          <w:color w:val="2B91AF"/>
        </w:rPr>
        <w:t>IExecuteResult</w:t>
      </w:r>
      <w:r w:rsidR="00C079CC">
        <w:t xml:space="preserve"> result =</w:t>
      </w:r>
    </w:p>
    <w:p w14:paraId="078B8F05" w14:textId="77777777" w:rsidR="00A62F9E" w:rsidRDefault="00D60AF6" w:rsidP="00D60AF6">
      <w:pPr>
        <w:pStyle w:val="Code"/>
      </w:pPr>
      <w:r>
        <w:tab/>
      </w:r>
      <w:r>
        <w:tab/>
      </w:r>
      <w:r>
        <w:tab/>
      </w:r>
      <w:r>
        <w:tab/>
      </w:r>
      <w:r w:rsidR="00C079CC">
        <w:rPr>
          <w:color w:val="0000FF"/>
        </w:rPr>
        <w:t>this</w:t>
      </w:r>
      <w:r w:rsidR="00C079CC">
        <w:t>.ExecuteMethodCall(</w:t>
      </w:r>
      <w:r w:rsidR="00C079CC">
        <w:rPr>
          <w:color w:val="0000FF"/>
        </w:rPr>
        <w:t>this</w:t>
      </w:r>
      <w:r w:rsidR="00C079CC">
        <w:t>,</w:t>
      </w:r>
    </w:p>
    <w:p w14:paraId="0FFA683E" w14:textId="77777777" w:rsidR="00A62F9E" w:rsidRDefault="00D60AF6" w:rsidP="00D60AF6">
      <w:pPr>
        <w:pStyle w:val="Code"/>
      </w:pPr>
      <w:r>
        <w:tab/>
      </w:r>
      <w:r>
        <w:tab/>
      </w:r>
      <w:r>
        <w:tab/>
      </w:r>
      <w:r>
        <w:tab/>
      </w:r>
      <w:r>
        <w:tab/>
      </w:r>
      <w:r w:rsidR="00C079CC">
        <w:t>((</w:t>
      </w:r>
      <w:r w:rsidR="00C079CC">
        <w:rPr>
          <w:color w:val="2B91AF"/>
        </w:rPr>
        <w:t>MethodInfo</w:t>
      </w:r>
      <w:r w:rsidR="00C079CC">
        <w:t>)(</w:t>
      </w:r>
      <w:r w:rsidR="00C079CC">
        <w:rPr>
          <w:color w:val="2B91AF"/>
        </w:rPr>
        <w:t>MethodInfo</w:t>
      </w:r>
      <w:r w:rsidR="00C079CC">
        <w:t>.GetCurrentMethod())),</w:t>
      </w:r>
    </w:p>
    <w:p w14:paraId="147DD98F" w14:textId="77777777" w:rsidR="00A62F9E" w:rsidRDefault="00D60AF6" w:rsidP="00D60AF6">
      <w:pPr>
        <w:pStyle w:val="Code"/>
      </w:pPr>
      <w:r>
        <w:tab/>
      </w:r>
      <w:r>
        <w:tab/>
      </w:r>
      <w:r>
        <w:tab/>
      </w:r>
      <w:r>
        <w:tab/>
      </w:r>
      <w:r>
        <w:tab/>
      </w:r>
      <w:r w:rsidR="00C079CC">
        <w:t>customerID,</w:t>
      </w:r>
      <w:r w:rsidR="00925D1B">
        <w:t xml:space="preserve"> </w:t>
      </w:r>
      <w:r w:rsidR="00C079CC">
        <w:t>companyName);</w:t>
      </w:r>
    </w:p>
    <w:p w14:paraId="3B0FFDEB" w14:textId="77777777" w:rsidR="00A62F9E" w:rsidRDefault="00A62F9E" w:rsidP="00D60AF6">
      <w:pPr>
        <w:pStyle w:val="Code"/>
      </w:pPr>
    </w:p>
    <w:p w14:paraId="6F8CF856" w14:textId="77777777" w:rsidR="00A62F9E" w:rsidRDefault="00925D1B" w:rsidP="00D60AF6">
      <w:pPr>
        <w:pStyle w:val="Code"/>
      </w:pPr>
      <w:r>
        <w:tab/>
      </w:r>
      <w:r>
        <w:tab/>
      </w:r>
      <w:r>
        <w:tab/>
      </w:r>
      <w:r w:rsidR="00C079CC">
        <w:t>companyName = (</w:t>
      </w:r>
      <w:r w:rsidR="00C079CC">
        <w:rPr>
          <w:color w:val="0000FF"/>
        </w:rPr>
        <w:t>string</w:t>
      </w:r>
      <w:r w:rsidR="00C079CC">
        <w:t>)result.GetParameterValue(1);</w:t>
      </w:r>
    </w:p>
    <w:p w14:paraId="0E1FDE87" w14:textId="77777777" w:rsidR="00A62F9E" w:rsidRDefault="00D60AF6" w:rsidP="00D60AF6">
      <w:pPr>
        <w:pStyle w:val="Code"/>
      </w:pPr>
      <w:r>
        <w:tab/>
      </w:r>
      <w:r>
        <w:tab/>
      </w:r>
      <w:r>
        <w:tab/>
      </w:r>
      <w:r w:rsidR="00C079CC">
        <w:rPr>
          <w:color w:val="0000FF"/>
        </w:rPr>
        <w:t>return</w:t>
      </w:r>
      <w:r w:rsidR="00C079CC">
        <w:t xml:space="preserve"> (</w:t>
      </w:r>
      <w:r w:rsidR="00C079CC">
        <w:rPr>
          <w:color w:val="0000FF"/>
        </w:rPr>
        <w:t>int</w:t>
      </w:r>
      <w:r w:rsidR="00C079CC">
        <w:t>)result.ReturnValue;</w:t>
      </w:r>
    </w:p>
    <w:p w14:paraId="77A88814" w14:textId="77777777" w:rsidR="00A979B9" w:rsidRDefault="00D60AF6" w:rsidP="00D60AF6">
      <w:pPr>
        <w:pStyle w:val="Code"/>
      </w:pPr>
      <w:r>
        <w:tab/>
      </w:r>
      <w:r>
        <w:tab/>
      </w:r>
      <w:r w:rsidR="00C079CC">
        <w:t>}</w:t>
      </w:r>
    </w:p>
    <w:p w14:paraId="17795976" w14:textId="77777777" w:rsidR="00A62F9E" w:rsidRDefault="00A62F9E" w:rsidP="00D60AF6">
      <w:pPr>
        <w:pStyle w:val="Code"/>
      </w:pPr>
    </w:p>
    <w:p w14:paraId="2569B074" w14:textId="77777777" w:rsidR="00E13055" w:rsidRDefault="00E13055" w:rsidP="00E13055">
      <w:pPr>
        <w:pStyle w:val="Text"/>
      </w:pPr>
    </w:p>
    <w:p w14:paraId="62A30889"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238B6B07" w14:textId="77777777" w:rsidR="00E13055" w:rsidRDefault="00E13055" w:rsidP="00E13055">
      <w:pPr>
        <w:pStyle w:val="Code"/>
        <w:ind w:firstLine="360"/>
      </w:pPr>
      <w:r>
        <w:t xml:space="preserve">   &lt;</w:t>
      </w:r>
      <w:r>
        <w:rPr>
          <w:color w:val="2B91AF"/>
        </w:rPr>
        <w:t>StoredProcedure</w:t>
      </w:r>
      <w:r>
        <w:t>(Name:=</w:t>
      </w:r>
      <w:r>
        <w:rPr>
          <w:color w:val="A31515"/>
        </w:rPr>
        <w:t>"GetCustomerCompanyName"</w:t>
      </w:r>
      <w:r>
        <w:t>)&gt; _</w:t>
      </w:r>
    </w:p>
    <w:p w14:paraId="3695BDAA" w14:textId="77777777" w:rsidR="00E13055" w:rsidRDefault="00E13055" w:rsidP="00E13055">
      <w:pPr>
        <w:pStyle w:val="Code"/>
        <w:ind w:firstLine="360"/>
      </w:pPr>
      <w:r>
        <w:tab/>
      </w:r>
      <w:r>
        <w:tab/>
      </w:r>
      <w:r>
        <w:rPr>
          <w:color w:val="0000FF"/>
        </w:rPr>
        <w:t>Public</w:t>
      </w:r>
      <w:r>
        <w:t xml:space="preserve"> </w:t>
      </w:r>
      <w:r>
        <w:rPr>
          <w:color w:val="0000FF"/>
        </w:rPr>
        <w:t>Function</w:t>
      </w:r>
      <w:r>
        <w:t xml:space="preserve"> GetCustomerCompanyName( _</w:t>
      </w:r>
    </w:p>
    <w:p w14:paraId="2999FF98" w14:textId="77777777" w:rsidR="00E13055" w:rsidRDefault="00E13055" w:rsidP="00E13055">
      <w:pPr>
        <w:pStyle w:val="Code"/>
        <w:ind w:firstLine="360"/>
      </w:pPr>
      <w:r>
        <w:t xml:space="preserve">               customerID </w:t>
      </w:r>
      <w:r w:rsidRPr="00D93C36">
        <w:rPr>
          <w:color w:val="3333FF"/>
        </w:rPr>
        <w:t>As</w:t>
      </w:r>
      <w:r>
        <w:rPr>
          <w:color w:val="3333FF"/>
        </w:rPr>
        <w:t xml:space="preserve"> String</w:t>
      </w:r>
      <w:r>
        <w:t xml:space="preserve">, </w:t>
      </w:r>
      <w:r>
        <w:rPr>
          <w:color w:val="0000FF"/>
        </w:rPr>
        <w:t>ByRef</w:t>
      </w:r>
      <w:r>
        <w:t xml:space="preserve"> companyName </w:t>
      </w:r>
      <w:r w:rsidRPr="00D93C36">
        <w:rPr>
          <w:color w:val="3333FF"/>
        </w:rPr>
        <w:t>As</w:t>
      </w:r>
      <w:r>
        <w:rPr>
          <w:color w:val="3333FF"/>
        </w:rPr>
        <w:t xml:space="preserve"> String</w:t>
      </w:r>
      <w:r>
        <w:t>)</w:t>
      </w:r>
      <w:r w:rsidRPr="00D93C36">
        <w:rPr>
          <w:color w:val="3333FF"/>
        </w:rPr>
        <w:t xml:space="preserve"> As Integer</w:t>
      </w:r>
    </w:p>
    <w:p w14:paraId="13EF4615" w14:textId="77777777" w:rsidR="00E13055" w:rsidRDefault="00E13055" w:rsidP="00E13055">
      <w:pPr>
        <w:pStyle w:val="Code"/>
        <w:ind w:firstLine="360"/>
      </w:pPr>
    </w:p>
    <w:p w14:paraId="5D6061A1" w14:textId="77777777" w:rsidR="00E13055" w:rsidRDefault="00E13055" w:rsidP="00E13055">
      <w:pPr>
        <w:pStyle w:val="Code"/>
        <w:ind w:firstLine="360"/>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558E3AB3" w14:textId="77777777" w:rsidR="00E13055" w:rsidRDefault="00E13055" w:rsidP="00E13055">
      <w:pPr>
        <w:pStyle w:val="Code"/>
        <w:ind w:firstLine="360"/>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r w:rsidRPr="001005B0">
        <w:rPr>
          <w:rStyle w:val="Codefragment"/>
        </w:rPr>
        <w:t xml:space="preserve">, </w:t>
      </w:r>
      <w:r>
        <w:rPr>
          <w:rStyle w:val="Codefragment"/>
        </w:rPr>
        <w:t>_</w:t>
      </w:r>
    </w:p>
    <w:p w14:paraId="4C6EBD5E" w14:textId="77777777" w:rsidR="00E13055" w:rsidRDefault="00E13055" w:rsidP="00E13055">
      <w:pPr>
        <w:pStyle w:val="Code"/>
        <w:ind w:firstLine="360"/>
      </w:pPr>
      <w:r>
        <w:rPr>
          <w:rStyle w:val="Codefragment"/>
        </w:rPr>
        <w:t xml:space="preserve">               companyName)</w:t>
      </w:r>
    </w:p>
    <w:p w14:paraId="4F639EE8" w14:textId="77777777" w:rsidR="00E13055" w:rsidRDefault="00E13055" w:rsidP="00E13055">
      <w:pPr>
        <w:pStyle w:val="Code"/>
        <w:ind w:firstLine="360"/>
      </w:pPr>
    </w:p>
    <w:p w14:paraId="3BD4095E" w14:textId="77777777" w:rsidR="00E13055" w:rsidRDefault="00E13055" w:rsidP="00E13055">
      <w:pPr>
        <w:pStyle w:val="Code"/>
        <w:ind w:firstLine="360"/>
      </w:pPr>
      <w:r>
        <w:tab/>
      </w:r>
      <w:r>
        <w:tab/>
      </w:r>
      <w:r>
        <w:tab/>
        <w:t xml:space="preserve">companyName = </w:t>
      </w:r>
      <w:r>
        <w:rPr>
          <w:color w:val="0000FF"/>
        </w:rPr>
        <w:t>CStr</w:t>
      </w:r>
      <w:r>
        <w:t>(result.GetParameterValue(1))</w:t>
      </w:r>
    </w:p>
    <w:p w14:paraId="507821E1" w14:textId="77777777" w:rsidR="00E13055" w:rsidRDefault="00E13055" w:rsidP="00E13055">
      <w:pPr>
        <w:pStyle w:val="Code"/>
        <w:ind w:firstLine="360"/>
      </w:pPr>
      <w:r>
        <w:tab/>
      </w:r>
      <w:r>
        <w:tab/>
      </w:r>
      <w:r>
        <w:tab/>
      </w:r>
      <w:r>
        <w:rPr>
          <w:color w:val="0000FF"/>
        </w:rPr>
        <w:t>return</w:t>
      </w:r>
      <w:r>
        <w:t xml:space="preserve"> </w:t>
      </w:r>
      <w:r>
        <w:rPr>
          <w:color w:val="0000FF"/>
        </w:rPr>
        <w:t>CInt</w:t>
      </w:r>
      <w:r>
        <w:t>(result.ReturnValue)</w:t>
      </w:r>
    </w:p>
    <w:p w14:paraId="2BB8A090" w14:textId="77777777" w:rsidR="00E13055" w:rsidRDefault="00E13055" w:rsidP="00E13055">
      <w:pPr>
        <w:pStyle w:val="Code"/>
        <w:ind w:firstLine="360"/>
      </w:pPr>
      <w:r w:rsidRPr="00D93C36">
        <w:rPr>
          <w:color w:val="3333FF"/>
        </w:rPr>
        <w:tab/>
      </w:r>
      <w:r w:rsidRPr="00D93C36">
        <w:rPr>
          <w:color w:val="3333FF"/>
        </w:rPr>
        <w:tab/>
        <w:t>End Function</w:t>
      </w:r>
    </w:p>
    <w:p w14:paraId="64F47666" w14:textId="77777777" w:rsidR="00E13055" w:rsidRDefault="00E13055" w:rsidP="00E13055">
      <w:pPr>
        <w:pStyle w:val="Code"/>
        <w:ind w:firstLine="360"/>
      </w:pPr>
    </w:p>
    <w:p w14:paraId="116F08D7" w14:textId="77777777" w:rsidR="00E13055" w:rsidRPr="00E13055" w:rsidRDefault="00E13055" w:rsidP="00E13055">
      <w:pPr>
        <w:pStyle w:val="Text"/>
        <w:rPr>
          <w:b/>
        </w:rPr>
      </w:pPr>
    </w:p>
    <w:p w14:paraId="6BB2D527" w14:textId="77777777" w:rsidR="007D5E28" w:rsidRPr="00960224" w:rsidRDefault="007D5E28" w:rsidP="00960224">
      <w:pPr>
        <w:pStyle w:val="Text"/>
      </w:pPr>
      <w:r w:rsidRPr="00960224">
        <w:t xml:space="preserve">In this case, the method does not have an explicit return value, but the default return value is mapped anyway. For the output parameter, a corresponding output parameter is used as expected. </w:t>
      </w:r>
    </w:p>
    <w:p w14:paraId="46A82A16" w14:textId="77777777" w:rsidR="007D5E28" w:rsidRPr="00960224" w:rsidRDefault="007D5E28" w:rsidP="00960224">
      <w:pPr>
        <w:pStyle w:val="Text"/>
      </w:pPr>
      <w:r w:rsidRPr="00960224">
        <w:t>You would call the above stored procedure as follows:</w:t>
      </w:r>
    </w:p>
    <w:p w14:paraId="3C635DA4" w14:textId="77777777" w:rsidR="00075456" w:rsidRPr="008F1727" w:rsidRDefault="00075456" w:rsidP="00075456">
      <w:pPr>
        <w:pStyle w:val="Code"/>
        <w:rPr>
          <w:rStyle w:val="MultilanguageMarkerAuto"/>
        </w:rPr>
      </w:pPr>
      <w:r w:rsidRPr="008F1727">
        <w:rPr>
          <w:rStyle w:val="MultilanguageMarkerAuto"/>
        </w:rPr>
        <w:t>[C#]</w:t>
      </w:r>
    </w:p>
    <w:p w14:paraId="4B0C39A4" w14:textId="77777777" w:rsidR="00A62F9E" w:rsidRDefault="007D5E28" w:rsidP="007D5E28">
      <w:pPr>
        <w:pStyle w:val="Code"/>
      </w:pPr>
      <w:r w:rsidRPr="00F448BD">
        <w:rPr>
          <w:color w:val="0000FF"/>
        </w:rPr>
        <w:t>string</w:t>
      </w:r>
      <w:r w:rsidRPr="00F448BD">
        <w:t xml:space="preserve"> CompanyName = </w:t>
      </w:r>
      <w:r w:rsidRPr="00F448BD">
        <w:rPr>
          <w:color w:val="800000"/>
        </w:rPr>
        <w:t>""</w:t>
      </w:r>
      <w:r w:rsidRPr="00F448BD">
        <w:t>;</w:t>
      </w:r>
    </w:p>
    <w:p w14:paraId="2F0C12FC" w14:textId="77777777" w:rsidR="00A62F9E" w:rsidRDefault="007D5E28" w:rsidP="007D5E28">
      <w:pPr>
        <w:pStyle w:val="Code"/>
      </w:pPr>
      <w:r w:rsidRPr="00F448BD">
        <w:rPr>
          <w:color w:val="0000FF"/>
        </w:rPr>
        <w:t>string</w:t>
      </w:r>
      <w:r w:rsidRPr="00F448BD">
        <w:t xml:space="preserve"> customerID = </w:t>
      </w:r>
      <w:r w:rsidRPr="00F448BD">
        <w:rPr>
          <w:color w:val="800000"/>
        </w:rPr>
        <w:t>"ALFKI"</w:t>
      </w:r>
      <w:r w:rsidRPr="00F448BD">
        <w:t>;</w:t>
      </w:r>
    </w:p>
    <w:p w14:paraId="7D410F2E" w14:textId="77777777" w:rsidR="00A62F9E" w:rsidRDefault="007D5E28" w:rsidP="007D5E28">
      <w:pPr>
        <w:pStyle w:val="Code"/>
      </w:pPr>
      <w:r w:rsidRPr="00F448BD">
        <w:t xml:space="preserve">db.GetCustomerCompanyName(customerID, </w:t>
      </w:r>
      <w:r w:rsidRPr="00F448BD">
        <w:rPr>
          <w:color w:val="0000FF"/>
        </w:rPr>
        <w:t>ref</w:t>
      </w:r>
      <w:r w:rsidRPr="00F448BD">
        <w:t xml:space="preserve"> CompanyName);</w:t>
      </w:r>
    </w:p>
    <w:p w14:paraId="43F05C69" w14:textId="77777777" w:rsidR="007D5E28" w:rsidRDefault="007D5E28" w:rsidP="007D5E28">
      <w:pPr>
        <w:pStyle w:val="Code"/>
      </w:pPr>
      <w:r w:rsidRPr="00F448BD">
        <w:rPr>
          <w:color w:val="008080"/>
        </w:rPr>
        <w:t>Console</w:t>
      </w:r>
      <w:r w:rsidRPr="00F448BD">
        <w:t>.WriteLine(CompanyName);</w:t>
      </w:r>
    </w:p>
    <w:p w14:paraId="7715F5FE" w14:textId="77777777" w:rsidR="00A62F9E" w:rsidRPr="00F448BD" w:rsidRDefault="00A62F9E" w:rsidP="007D5E28">
      <w:pPr>
        <w:pStyle w:val="Code"/>
      </w:pPr>
    </w:p>
    <w:p w14:paraId="208B06EA" w14:textId="77777777" w:rsidR="00E13055" w:rsidRDefault="00E13055" w:rsidP="00E13055">
      <w:pPr>
        <w:pStyle w:val="Text"/>
      </w:pPr>
    </w:p>
    <w:p w14:paraId="1094F93B"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3E2A0514" w14:textId="77777777" w:rsidR="00E13055" w:rsidRDefault="00E13055" w:rsidP="00E13055">
      <w:pPr>
        <w:pStyle w:val="Code"/>
      </w:pPr>
      <w:r>
        <w:rPr>
          <w:color w:val="0000FF"/>
        </w:rPr>
        <w:t>Dim</w:t>
      </w:r>
      <w:r w:rsidRPr="00F448BD">
        <w:t xml:space="preserve"> CompanyName </w:t>
      </w:r>
      <w:r w:rsidRPr="00D93C36">
        <w:rPr>
          <w:color w:val="3333FF"/>
        </w:rPr>
        <w:t>As</w:t>
      </w:r>
      <w:r>
        <w:rPr>
          <w:color w:val="3333FF"/>
        </w:rPr>
        <w:t xml:space="preserve"> String</w:t>
      </w:r>
      <w:r w:rsidRPr="00F448BD">
        <w:t xml:space="preserve"> = </w:t>
      </w:r>
      <w:r w:rsidRPr="00F448BD">
        <w:rPr>
          <w:color w:val="800000"/>
        </w:rPr>
        <w:t>""</w:t>
      </w:r>
    </w:p>
    <w:p w14:paraId="6D11B664" w14:textId="77777777" w:rsidR="00E13055" w:rsidRDefault="00E13055" w:rsidP="00E13055">
      <w:pPr>
        <w:pStyle w:val="Code"/>
      </w:pPr>
      <w:r>
        <w:rPr>
          <w:color w:val="0000FF"/>
        </w:rPr>
        <w:t>Dim</w:t>
      </w:r>
      <w:r w:rsidRPr="00F448BD">
        <w:t xml:space="preserve"> customerID </w:t>
      </w:r>
      <w:r w:rsidRPr="00D93C36">
        <w:rPr>
          <w:color w:val="3333FF"/>
        </w:rPr>
        <w:t>As</w:t>
      </w:r>
      <w:r>
        <w:rPr>
          <w:color w:val="3333FF"/>
        </w:rPr>
        <w:t xml:space="preserve"> String</w:t>
      </w:r>
      <w:r w:rsidRPr="00F448BD">
        <w:t xml:space="preserve"> = </w:t>
      </w:r>
      <w:r w:rsidRPr="00F448BD">
        <w:rPr>
          <w:color w:val="800000"/>
        </w:rPr>
        <w:t>"ALFKI"</w:t>
      </w:r>
    </w:p>
    <w:p w14:paraId="5B8F0A45" w14:textId="77777777" w:rsidR="00E13055" w:rsidRDefault="00E13055" w:rsidP="00E13055">
      <w:pPr>
        <w:pStyle w:val="Code"/>
      </w:pPr>
      <w:r w:rsidRPr="00F448BD">
        <w:t>db.Get</w:t>
      </w:r>
      <w:r>
        <w:t>CustomerCompanyName(customerID, CompanyName)</w:t>
      </w:r>
    </w:p>
    <w:p w14:paraId="1989E125" w14:textId="77777777" w:rsidR="00E13055" w:rsidRDefault="00E13055" w:rsidP="00E13055">
      <w:pPr>
        <w:pStyle w:val="Code"/>
      </w:pPr>
      <w:r w:rsidRPr="00F448BD">
        <w:rPr>
          <w:color w:val="008080"/>
        </w:rPr>
        <w:t>Console</w:t>
      </w:r>
      <w:r>
        <w:t>.WriteLine(CompanyName)</w:t>
      </w:r>
    </w:p>
    <w:p w14:paraId="598F0761" w14:textId="77777777" w:rsidR="00E13055" w:rsidRPr="00F448BD" w:rsidRDefault="00E13055" w:rsidP="00E13055">
      <w:pPr>
        <w:pStyle w:val="Code"/>
      </w:pPr>
    </w:p>
    <w:p w14:paraId="5F1B0441" w14:textId="77777777" w:rsidR="00E13055" w:rsidRPr="00E13055" w:rsidRDefault="00E13055" w:rsidP="00E13055">
      <w:pPr>
        <w:pStyle w:val="Text"/>
        <w:rPr>
          <w:b/>
        </w:rPr>
      </w:pPr>
    </w:p>
    <w:p w14:paraId="2A7F20A9" w14:textId="77777777" w:rsidR="007D5E28" w:rsidRPr="00E7430B" w:rsidRDefault="00DA3459" w:rsidP="00960224">
      <w:pPr>
        <w:pStyle w:val="Heading6"/>
      </w:pPr>
      <w:r>
        <w:t xml:space="preserve">6.4.1 </w:t>
      </w:r>
      <w:r w:rsidR="007D5E28" w:rsidRPr="00E7430B">
        <w:t>User-defined Functions</w:t>
      </w:r>
    </w:p>
    <w:p w14:paraId="6A14AE36" w14:textId="77777777" w:rsidR="007D5E28" w:rsidRPr="00960224" w:rsidRDefault="007D5E28" w:rsidP="00960224">
      <w:pPr>
        <w:pStyle w:val="Text"/>
      </w:pPr>
      <w:r w:rsidRPr="00960224">
        <w:t>LINQ to SQL supports both scalar-valued and table-valued functions, and supports the in</w:t>
      </w:r>
      <w:r w:rsidR="00C079CC" w:rsidRPr="00960224">
        <w:t>-</w:t>
      </w:r>
      <w:r w:rsidRPr="00960224">
        <w:t>lin</w:t>
      </w:r>
      <w:r w:rsidR="00C079CC" w:rsidRPr="00960224">
        <w:t>e counterpart</w:t>
      </w:r>
      <w:r w:rsidRPr="00960224">
        <w:t xml:space="preserve"> of both.</w:t>
      </w:r>
    </w:p>
    <w:p w14:paraId="366C3E03" w14:textId="77777777" w:rsidR="007D5E28" w:rsidRPr="00960224" w:rsidRDefault="007D5E28" w:rsidP="00960224">
      <w:pPr>
        <w:pStyle w:val="Text"/>
      </w:pPr>
      <w:r w:rsidRPr="00960224">
        <w:t>LINQ to SQL handles inline scalar calls similarly to the way system-defined functions are called. Consider the following query:</w:t>
      </w:r>
    </w:p>
    <w:p w14:paraId="7193BE3F" w14:textId="77777777" w:rsidR="00FF703D" w:rsidRPr="00E13055" w:rsidRDefault="00E13055" w:rsidP="00DA3459">
      <w:pPr>
        <w:pStyle w:val="Code"/>
        <w:rPr>
          <w:rStyle w:val="MultilanguageMarkerAuto"/>
        </w:rPr>
      </w:pPr>
      <w:r w:rsidRPr="00E13055">
        <w:rPr>
          <w:rStyle w:val="MultilanguageMarkerAuto"/>
        </w:rPr>
        <w:t>[C#]</w:t>
      </w:r>
    </w:p>
    <w:p w14:paraId="4BF669D4" w14:textId="77777777" w:rsidR="00FF703D" w:rsidRDefault="00DA3459" w:rsidP="00DA3459">
      <w:pPr>
        <w:pStyle w:val="Code"/>
      </w:pPr>
      <w:r w:rsidRPr="006D108D">
        <w:rPr>
          <w:rStyle w:val="Codefragment"/>
          <w:color w:val="0000FF"/>
        </w:rPr>
        <w:t>var</w:t>
      </w:r>
      <w:r w:rsidRPr="00A45338">
        <w:t xml:space="preserve"> q =</w:t>
      </w:r>
    </w:p>
    <w:p w14:paraId="4746B5EB" w14:textId="77777777" w:rsidR="00FF703D" w:rsidRDefault="00DA3459" w:rsidP="00DA3459">
      <w:pPr>
        <w:pStyle w:val="Code"/>
      </w:pPr>
      <w:r>
        <w:tab/>
      </w:r>
      <w:r w:rsidRPr="006D108D">
        <w:rPr>
          <w:rStyle w:val="Codefragment"/>
          <w:color w:val="0000FF"/>
        </w:rPr>
        <w:t>from</w:t>
      </w:r>
      <w:r w:rsidRPr="00A45338">
        <w:t xml:space="preserve"> p </w:t>
      </w:r>
      <w:r w:rsidRPr="00A45338">
        <w:rPr>
          <w:color w:val="0000FF"/>
        </w:rPr>
        <w:t>in</w:t>
      </w:r>
      <w:r w:rsidRPr="00A45338">
        <w:t xml:space="preserve"> db.Products</w:t>
      </w:r>
    </w:p>
    <w:p w14:paraId="7EBDD248" w14:textId="77777777" w:rsidR="00FF703D" w:rsidRDefault="00DA3459" w:rsidP="00DA3459">
      <w:pPr>
        <w:pStyle w:val="Code"/>
      </w:pPr>
      <w:r>
        <w:tab/>
      </w:r>
      <w:r w:rsidRPr="006D108D">
        <w:rPr>
          <w:rStyle w:val="Codefragment"/>
          <w:color w:val="0000FF"/>
        </w:rPr>
        <w:t>select</w:t>
      </w:r>
    </w:p>
    <w:p w14:paraId="53391329" w14:textId="77777777" w:rsidR="00FF703D" w:rsidRDefault="00DA3459" w:rsidP="00DA3459">
      <w:pPr>
        <w:pStyle w:val="Code"/>
      </w:pPr>
      <w:r>
        <w:tab/>
      </w:r>
      <w:r>
        <w:tab/>
      </w:r>
      <w:r w:rsidRPr="00A45338">
        <w:rPr>
          <w:color w:val="0000FF"/>
        </w:rPr>
        <w:t>new</w:t>
      </w:r>
      <w:r w:rsidRPr="00A45338">
        <w:t xml:space="preserve"> {</w:t>
      </w:r>
    </w:p>
    <w:p w14:paraId="4FA0E13D" w14:textId="77777777" w:rsidR="00FF703D" w:rsidRDefault="00DA3459" w:rsidP="00DA3459">
      <w:pPr>
        <w:pStyle w:val="Code"/>
      </w:pPr>
      <w:r>
        <w:tab/>
      </w:r>
      <w:r>
        <w:tab/>
      </w:r>
      <w:r>
        <w:tab/>
      </w:r>
      <w:r w:rsidRPr="00A45338">
        <w:t>pid = p.ProductID,</w:t>
      </w:r>
    </w:p>
    <w:p w14:paraId="69EDB6BA" w14:textId="77777777" w:rsidR="00FF703D" w:rsidRDefault="00DA3459" w:rsidP="00DA3459">
      <w:pPr>
        <w:pStyle w:val="Code"/>
      </w:pPr>
      <w:r>
        <w:tab/>
      </w:r>
      <w:r>
        <w:tab/>
      </w:r>
      <w:r>
        <w:tab/>
      </w:r>
      <w:r w:rsidRPr="00A45338">
        <w:t>u</w:t>
      </w:r>
      <w:r>
        <w:t>nit</w:t>
      </w:r>
      <w:r w:rsidRPr="00A45338">
        <w:t xml:space="preserve">p = </w:t>
      </w:r>
      <w:r w:rsidRPr="00A45338">
        <w:rPr>
          <w:color w:val="008080"/>
        </w:rPr>
        <w:t>Math</w:t>
      </w:r>
      <w:r w:rsidRPr="00A45338">
        <w:t>.Floor(p.UnitPrice.Value)</w:t>
      </w:r>
    </w:p>
    <w:p w14:paraId="5F87E80B" w14:textId="77777777" w:rsidR="00DA3459" w:rsidRDefault="00DA3459" w:rsidP="00DA3459">
      <w:pPr>
        <w:pStyle w:val="Code"/>
      </w:pPr>
      <w:r>
        <w:tab/>
      </w:r>
      <w:r>
        <w:tab/>
      </w:r>
      <w:r w:rsidRPr="00A45338">
        <w:t>};</w:t>
      </w:r>
    </w:p>
    <w:p w14:paraId="7BDDCC1A" w14:textId="77777777" w:rsidR="00FF703D" w:rsidRPr="00A45338" w:rsidRDefault="00FF703D" w:rsidP="00DA3459">
      <w:pPr>
        <w:pStyle w:val="Code"/>
      </w:pPr>
    </w:p>
    <w:p w14:paraId="06EC070C" w14:textId="77777777" w:rsidR="00E13055" w:rsidRDefault="00E13055" w:rsidP="00960224">
      <w:pPr>
        <w:pStyle w:val="Text"/>
      </w:pPr>
    </w:p>
    <w:p w14:paraId="27D705BE" w14:textId="77777777" w:rsidR="00E13055" w:rsidRPr="00E13055" w:rsidRDefault="00E13055" w:rsidP="00E13055">
      <w:pPr>
        <w:pStyle w:val="Code"/>
        <w:rPr>
          <w:rStyle w:val="MultilanguageMarkerAuto"/>
        </w:rPr>
      </w:pPr>
      <w:r>
        <w:rPr>
          <w:rStyle w:val="MultilanguageMarkerAuto"/>
        </w:rPr>
        <w:t>[Visual Basic]</w:t>
      </w:r>
    </w:p>
    <w:p w14:paraId="7F040E34" w14:textId="77777777" w:rsidR="00E13055" w:rsidRDefault="00E13055" w:rsidP="00E13055">
      <w:pPr>
        <w:pStyle w:val="Code"/>
      </w:pPr>
      <w:r>
        <w:t>Dim</w:t>
      </w:r>
      <w:r w:rsidRPr="00A45338">
        <w:t xml:space="preserve"> </w:t>
      </w:r>
      <w:r>
        <w:t>productInfos</w:t>
      </w:r>
      <w:r w:rsidRPr="00A45338">
        <w:t xml:space="preserve"> =</w:t>
      </w:r>
      <w:r>
        <w:t xml:space="preserve"> </w:t>
      </w:r>
      <w:r>
        <w:rPr>
          <w:rStyle w:val="Codefragment"/>
          <w:color w:val="0000FF"/>
        </w:rPr>
        <w:t>Fr</w:t>
      </w:r>
      <w:r w:rsidRPr="006D108D">
        <w:rPr>
          <w:rStyle w:val="Codefragment"/>
          <w:color w:val="0000FF"/>
        </w:rPr>
        <w:t>om</w:t>
      </w:r>
      <w:r w:rsidRPr="00A45338">
        <w:t xml:space="preserve"> p</w:t>
      </w:r>
      <w:r>
        <w:t>rod</w:t>
      </w:r>
      <w:r w:rsidRPr="00A45338">
        <w:t xml:space="preserve"> </w:t>
      </w:r>
      <w:r>
        <w:rPr>
          <w:color w:val="0000FF"/>
        </w:rPr>
        <w:t>I</w:t>
      </w:r>
      <w:r w:rsidRPr="00A45338">
        <w:rPr>
          <w:color w:val="0000FF"/>
        </w:rPr>
        <w:t>n</w:t>
      </w:r>
      <w:r w:rsidRPr="00A45338">
        <w:t xml:space="preserve"> db.Products</w:t>
      </w:r>
      <w:r>
        <w:t xml:space="preserve"> _</w:t>
      </w:r>
    </w:p>
    <w:p w14:paraId="59A1EC55" w14:textId="77777777" w:rsidR="00E13055" w:rsidRDefault="00E13055" w:rsidP="00E13055">
      <w:pPr>
        <w:pStyle w:val="Code"/>
      </w:pPr>
      <w:r>
        <w:t xml:space="preserve">                   </w:t>
      </w:r>
      <w:r>
        <w:rPr>
          <w:rStyle w:val="Codefragment"/>
          <w:color w:val="0000FF"/>
        </w:rPr>
        <w:t>Se</w:t>
      </w:r>
      <w:r w:rsidRPr="006D108D">
        <w:rPr>
          <w:rStyle w:val="Codefragment"/>
          <w:color w:val="0000FF"/>
        </w:rPr>
        <w:t>lect</w:t>
      </w:r>
      <w:r>
        <w:rPr>
          <w:rStyle w:val="Codefragment"/>
          <w:color w:val="0000FF"/>
        </w:rPr>
        <w:t xml:space="preserve"> </w:t>
      </w:r>
      <w:r w:rsidRPr="00A45338">
        <w:t>p.ProductID,</w:t>
      </w:r>
      <w:r>
        <w:t xml:space="preserve"> price</w:t>
      </w:r>
      <w:r w:rsidRPr="00A45338">
        <w:t xml:space="preserve"> = </w:t>
      </w:r>
      <w:r w:rsidRPr="00A45338">
        <w:rPr>
          <w:color w:val="008080"/>
        </w:rPr>
        <w:t>Math</w:t>
      </w:r>
      <w:r w:rsidRPr="00A45338">
        <w:t>.Floor(p.UnitPrice.Value)</w:t>
      </w:r>
    </w:p>
    <w:p w14:paraId="33F45411" w14:textId="77777777" w:rsidR="00E13055" w:rsidRPr="00A45338" w:rsidRDefault="00E13055" w:rsidP="00E13055">
      <w:pPr>
        <w:pStyle w:val="Code"/>
      </w:pPr>
    </w:p>
    <w:p w14:paraId="3F49EC30" w14:textId="77777777" w:rsidR="00E13055" w:rsidRDefault="00E13055" w:rsidP="00960224">
      <w:pPr>
        <w:pStyle w:val="Text"/>
      </w:pPr>
    </w:p>
    <w:p w14:paraId="11F6C961" w14:textId="77777777" w:rsidR="007D5E28" w:rsidRPr="00960224" w:rsidRDefault="007D5E28" w:rsidP="00960224">
      <w:pPr>
        <w:pStyle w:val="Text"/>
      </w:pPr>
      <w:r w:rsidRPr="00960224">
        <w:t xml:space="preserve">Here the method call </w:t>
      </w:r>
      <w:r w:rsidRPr="00002CE9">
        <w:rPr>
          <w:rStyle w:val="CodeEmbedded"/>
        </w:rPr>
        <w:t>Math.Floor</w:t>
      </w:r>
      <w:r w:rsidRPr="00960224">
        <w:t xml:space="preserve"> is translated to a call to the system function </w:t>
      </w:r>
      <w:r w:rsidR="00771424">
        <w:t>'</w:t>
      </w:r>
      <w:r w:rsidRPr="00002CE9">
        <w:rPr>
          <w:rStyle w:val="CodeEmbedded"/>
        </w:rPr>
        <w:t>FLOOR</w:t>
      </w:r>
      <w:r w:rsidR="00771424">
        <w:t>'</w:t>
      </w:r>
      <w:r w:rsidR="00FF703D">
        <w:t>.</w:t>
      </w:r>
      <w:r w:rsidRPr="00960224">
        <w:t xml:space="preserve"> In the same way, a call to a function that is mapped to a UDF is translate</w:t>
      </w:r>
      <w:r w:rsidR="00FF703D">
        <w:t>d to a call to the UDF in SQL.</w:t>
      </w:r>
    </w:p>
    <w:p w14:paraId="43983CD8" w14:textId="77777777" w:rsidR="007D5E28" w:rsidRPr="004135EA" w:rsidRDefault="007D5E28" w:rsidP="004135EA">
      <w:pPr>
        <w:pStyle w:val="Label"/>
      </w:pPr>
      <w:r w:rsidRPr="004135EA">
        <w:t>Example 1</w:t>
      </w:r>
    </w:p>
    <w:p w14:paraId="4263038F" w14:textId="77777777" w:rsidR="007D5E28" w:rsidRPr="00960224" w:rsidRDefault="007D5E28" w:rsidP="00960224">
      <w:pPr>
        <w:pStyle w:val="Text"/>
      </w:pPr>
      <w:r w:rsidRPr="00960224">
        <w:t xml:space="preserve">Here is a scalar user-defined function (UDF) </w:t>
      </w:r>
      <w:r w:rsidRPr="00002CE9">
        <w:rPr>
          <w:rStyle w:val="CodeEmbedded"/>
        </w:rPr>
        <w:t>ReverseCustName()</w:t>
      </w:r>
      <w:r w:rsidR="00FF703D">
        <w:t>.</w:t>
      </w:r>
      <w:r w:rsidRPr="00960224">
        <w:t xml:space="preserve"> In SQL Server, the function might be defined as follows:</w:t>
      </w:r>
    </w:p>
    <w:p w14:paraId="6B8C5DA9" w14:textId="77777777" w:rsidR="00FF703D" w:rsidRPr="00FF703D" w:rsidRDefault="00FF703D" w:rsidP="007D5E28">
      <w:pPr>
        <w:pStyle w:val="Code"/>
      </w:pPr>
    </w:p>
    <w:p w14:paraId="02F21F00" w14:textId="77777777" w:rsidR="00FF703D" w:rsidRDefault="007D5E28" w:rsidP="007D5E28">
      <w:pPr>
        <w:pStyle w:val="Code"/>
      </w:pPr>
      <w:r w:rsidRPr="002A31AE">
        <w:rPr>
          <w:color w:val="0000FF"/>
        </w:rPr>
        <w:t xml:space="preserve">CREATE FUNCTION </w:t>
      </w:r>
      <w:r w:rsidRPr="002A31AE">
        <w:t xml:space="preserve">ReverseCustName(@string </w:t>
      </w:r>
      <w:r w:rsidRPr="002A31AE">
        <w:rPr>
          <w:color w:val="0000FF"/>
        </w:rPr>
        <w:t>varchar</w:t>
      </w:r>
      <w:r w:rsidRPr="002A31AE">
        <w:t>(100))</w:t>
      </w:r>
    </w:p>
    <w:p w14:paraId="1D9BE731" w14:textId="77777777" w:rsidR="00FF703D" w:rsidRDefault="007D5E28" w:rsidP="007D5E28">
      <w:pPr>
        <w:pStyle w:val="Code"/>
      </w:pPr>
      <w:r w:rsidRPr="002A31AE">
        <w:rPr>
          <w:color w:val="0000FF"/>
        </w:rPr>
        <w:t>RETURNS varchar</w:t>
      </w:r>
      <w:r w:rsidRPr="002A31AE">
        <w:t>(100)</w:t>
      </w:r>
    </w:p>
    <w:p w14:paraId="01011262" w14:textId="77777777" w:rsidR="00FF703D" w:rsidRDefault="007D5E28" w:rsidP="007D5E28">
      <w:pPr>
        <w:pStyle w:val="Code"/>
        <w:rPr>
          <w:color w:val="0000FF"/>
        </w:rPr>
      </w:pPr>
      <w:r w:rsidRPr="002A31AE">
        <w:rPr>
          <w:color w:val="0000FF"/>
        </w:rPr>
        <w:t>AS</w:t>
      </w:r>
    </w:p>
    <w:p w14:paraId="212AD9F9" w14:textId="77777777" w:rsidR="00FF703D" w:rsidRDefault="007D5E28" w:rsidP="007D5E28">
      <w:pPr>
        <w:pStyle w:val="Code"/>
        <w:rPr>
          <w:color w:val="0000FF"/>
        </w:rPr>
      </w:pPr>
      <w:r w:rsidRPr="002A31AE">
        <w:rPr>
          <w:color w:val="0000FF"/>
        </w:rPr>
        <w:t>BEGIN</w:t>
      </w:r>
    </w:p>
    <w:p w14:paraId="03F8EAEC" w14:textId="77777777" w:rsidR="00FF703D" w:rsidRDefault="007D5E28" w:rsidP="007D5E28">
      <w:pPr>
        <w:pStyle w:val="Code"/>
      </w:pPr>
      <w:r>
        <w:rPr>
          <w:color w:val="0000FF"/>
        </w:rPr>
        <w:tab/>
      </w:r>
      <w:r w:rsidRPr="002A31AE">
        <w:rPr>
          <w:color w:val="0000FF"/>
        </w:rPr>
        <w:t xml:space="preserve">DECLARE </w:t>
      </w:r>
      <w:r w:rsidRPr="002A31AE">
        <w:t xml:space="preserve">@custName </w:t>
      </w:r>
      <w:r w:rsidRPr="002A31AE">
        <w:rPr>
          <w:color w:val="0000FF"/>
        </w:rPr>
        <w:t>varchar</w:t>
      </w:r>
      <w:r w:rsidRPr="002A31AE">
        <w:t>(100)</w:t>
      </w:r>
    </w:p>
    <w:p w14:paraId="7F5906F5" w14:textId="77777777" w:rsidR="00FF703D" w:rsidRDefault="007D5E28" w:rsidP="007D5E28">
      <w:pPr>
        <w:pStyle w:val="Code"/>
      </w:pPr>
      <w:r>
        <w:tab/>
      </w:r>
      <w:r w:rsidR="00C079CC">
        <w:t>--</w:t>
      </w:r>
      <w:r w:rsidRPr="002A31AE">
        <w:t xml:space="preserve"> Impl. left </w:t>
      </w:r>
      <w:r w:rsidRPr="006D108D">
        <w:t>as exercise for</w:t>
      </w:r>
      <w:r w:rsidRPr="002A31AE">
        <w:rPr>
          <w:color w:val="0000FF"/>
        </w:rPr>
        <w:t xml:space="preserve"> </w:t>
      </w:r>
      <w:r w:rsidRPr="002A31AE">
        <w:t>the reader</w:t>
      </w:r>
    </w:p>
    <w:p w14:paraId="156CD570" w14:textId="77777777" w:rsidR="00FF703D" w:rsidRDefault="007D5E28" w:rsidP="007D5E28">
      <w:pPr>
        <w:pStyle w:val="Code"/>
      </w:pPr>
      <w:r>
        <w:tab/>
      </w:r>
      <w:r w:rsidRPr="002A31AE">
        <w:rPr>
          <w:color w:val="0000FF"/>
        </w:rPr>
        <w:t xml:space="preserve">RETURN </w:t>
      </w:r>
      <w:r w:rsidRPr="002A31AE">
        <w:t>@custName</w:t>
      </w:r>
    </w:p>
    <w:p w14:paraId="0B44DF1D" w14:textId="77777777" w:rsidR="007D5E28" w:rsidRDefault="007D5E28" w:rsidP="007D5E28">
      <w:pPr>
        <w:pStyle w:val="Code"/>
        <w:rPr>
          <w:color w:val="0000FF"/>
        </w:rPr>
      </w:pPr>
      <w:r w:rsidRPr="002A31AE">
        <w:rPr>
          <w:color w:val="0000FF"/>
        </w:rPr>
        <w:t>END</w:t>
      </w:r>
    </w:p>
    <w:p w14:paraId="6C302291" w14:textId="77777777" w:rsidR="00FF703D" w:rsidRDefault="00FF703D" w:rsidP="007D5E28">
      <w:pPr>
        <w:pStyle w:val="Code"/>
      </w:pPr>
    </w:p>
    <w:p w14:paraId="0DAAF603" w14:textId="77777777" w:rsidR="00DF536F" w:rsidRPr="00960224" w:rsidRDefault="007D5E28" w:rsidP="00960224">
      <w:pPr>
        <w:pStyle w:val="Text"/>
        <w:rPr>
          <w:noProof/>
        </w:rPr>
      </w:pPr>
      <w:r w:rsidRPr="00960224">
        <w:t>You can map a client method defined on a schema class to</w:t>
      </w:r>
      <w:r w:rsidR="00FF703D">
        <w:t xml:space="preserve"> this UDF using the code below.</w:t>
      </w:r>
      <w:r w:rsidRPr="00960224">
        <w:t xml:space="preserve"> Note that the body of the method constructs an expression that captures the intent of the method call, and passes that expression to the </w:t>
      </w:r>
      <w:r w:rsidRPr="00FF703D">
        <w:rPr>
          <w:rStyle w:val="CodeEmbedded"/>
        </w:rPr>
        <w:t>DataContext</w:t>
      </w:r>
      <w:r w:rsidRPr="00960224">
        <w:t xml:space="preserve"> for translation and ex</w:t>
      </w:r>
      <w:r w:rsidR="00FF703D">
        <w:t>ecution.</w:t>
      </w:r>
      <w:r w:rsidRPr="00960224">
        <w:t xml:space="preserve"> (This direct execution happens</w:t>
      </w:r>
      <w:r w:rsidR="00FF703D">
        <w:t xml:space="preserve"> only if the function is called.</w:t>
      </w:r>
      <w:r w:rsidR="00E90D8D">
        <w:t>)</w:t>
      </w:r>
    </w:p>
    <w:p w14:paraId="72AC82C4" w14:textId="77777777" w:rsidR="00FF703D" w:rsidRPr="00E90D8D" w:rsidRDefault="00E90D8D" w:rsidP="00F62227">
      <w:pPr>
        <w:pStyle w:val="Code"/>
        <w:rPr>
          <w:rStyle w:val="MultilanguageMarkerAuto"/>
        </w:rPr>
      </w:pPr>
      <w:r w:rsidRPr="00E90D8D">
        <w:rPr>
          <w:rStyle w:val="MultilanguageMarkerAuto"/>
        </w:rPr>
        <w:t>[C#]</w:t>
      </w:r>
    </w:p>
    <w:p w14:paraId="5F218373" w14:textId="77777777" w:rsidR="00FF703D" w:rsidRDefault="00DF536F" w:rsidP="00F62227">
      <w:pPr>
        <w:pStyle w:val="Code"/>
      </w:pPr>
      <w:r>
        <w:t>[</w:t>
      </w:r>
      <w:r>
        <w:rPr>
          <w:color w:val="2B91AF"/>
        </w:rPr>
        <w:t>Function</w:t>
      </w:r>
      <w:r>
        <w:t xml:space="preserve">(Name = </w:t>
      </w:r>
      <w:r>
        <w:rPr>
          <w:color w:val="A31515"/>
        </w:rPr>
        <w:t>"[dbo].[ReverseCustName]"</w:t>
      </w:r>
      <w:r>
        <w:t>)]</w:t>
      </w:r>
    </w:p>
    <w:p w14:paraId="23BCC259" w14:textId="77777777" w:rsidR="00FF703D" w:rsidRDefault="00DF536F" w:rsidP="00F62227">
      <w:pPr>
        <w:pStyle w:val="Code"/>
      </w:pPr>
      <w:r>
        <w:rPr>
          <w:color w:val="0000FF"/>
        </w:rPr>
        <w:t>public</w:t>
      </w:r>
      <w:r>
        <w:t xml:space="preserve"> </w:t>
      </w:r>
      <w:r>
        <w:rPr>
          <w:color w:val="0000FF"/>
        </w:rPr>
        <w:t>string</w:t>
      </w:r>
      <w:r>
        <w:t xml:space="preserve"> ReverseCustName(</w:t>
      </w:r>
      <w:r>
        <w:rPr>
          <w:color w:val="0000FF"/>
        </w:rPr>
        <w:t>string</w:t>
      </w:r>
      <w:r>
        <w:t xml:space="preserve"> string1)</w:t>
      </w:r>
      <w:r w:rsidR="00D60AF6">
        <w:t xml:space="preserve"> </w:t>
      </w:r>
      <w:r>
        <w:t>{</w:t>
      </w:r>
    </w:p>
    <w:p w14:paraId="1B789591" w14:textId="77777777" w:rsidR="00FF703D" w:rsidRDefault="00F62227" w:rsidP="00F62227">
      <w:pPr>
        <w:pStyle w:val="Code"/>
      </w:pPr>
      <w:r>
        <w:tab/>
      </w:r>
      <w:r w:rsidRPr="00002CE9">
        <w:rPr>
          <w:rStyle w:val="CodeEmbedded"/>
        </w:rPr>
        <w:t>IExecuteResult</w:t>
      </w:r>
      <w:r>
        <w:t xml:space="preserve"> result = this.ExecuteMethodCall(this,</w:t>
      </w:r>
    </w:p>
    <w:p w14:paraId="7C0EAF38" w14:textId="77777777" w:rsidR="00FF703D" w:rsidRDefault="00F62227" w:rsidP="00F62227">
      <w:pPr>
        <w:pStyle w:val="Code"/>
      </w:pPr>
      <w:r>
        <w:tab/>
      </w:r>
      <w:r>
        <w:tab/>
        <w:t>(</w:t>
      </w:r>
      <w:r>
        <w:rPr>
          <w:color w:val="2B91AF"/>
        </w:rPr>
        <w:t>MethodInfo</w:t>
      </w:r>
      <w:r>
        <w:t>)(</w:t>
      </w:r>
      <w:r>
        <w:rPr>
          <w:color w:val="2B91AF"/>
        </w:rPr>
        <w:t>MethodInfo</w:t>
      </w:r>
      <w:r>
        <w:t>.GetCurrentMethod())), string1);</w:t>
      </w:r>
    </w:p>
    <w:p w14:paraId="5A64E57D" w14:textId="77777777" w:rsidR="00FF703D" w:rsidRDefault="00F62227" w:rsidP="00F62227">
      <w:pPr>
        <w:pStyle w:val="Code"/>
      </w:pPr>
      <w:r>
        <w:tab/>
      </w:r>
      <w:r>
        <w:rPr>
          <w:color w:val="0000FF"/>
        </w:rPr>
        <w:t>return</w:t>
      </w:r>
      <w:r>
        <w:t xml:space="preserve"> </w:t>
      </w:r>
      <w:r>
        <w:rPr>
          <w:color w:val="2B91AF"/>
        </w:rPr>
        <w:t>(string) result.ReturnValue;</w:t>
      </w:r>
    </w:p>
    <w:p w14:paraId="6BC4C6B2" w14:textId="77777777" w:rsidR="00DF536F" w:rsidRDefault="00DF536F" w:rsidP="00F62227">
      <w:pPr>
        <w:pStyle w:val="Code"/>
      </w:pPr>
      <w:r>
        <w:t>}</w:t>
      </w:r>
    </w:p>
    <w:p w14:paraId="77079625" w14:textId="77777777" w:rsidR="00FF703D" w:rsidRDefault="00FF703D" w:rsidP="00F62227">
      <w:pPr>
        <w:pStyle w:val="Code"/>
      </w:pPr>
    </w:p>
    <w:p w14:paraId="7917F077" w14:textId="77777777" w:rsidR="00E90D8D" w:rsidRDefault="00E90D8D" w:rsidP="00E90D8D">
      <w:pPr>
        <w:pStyle w:val="Text"/>
      </w:pPr>
    </w:p>
    <w:p w14:paraId="2670FC25" w14:textId="77777777" w:rsidR="00E90D8D" w:rsidRPr="00E90D8D" w:rsidRDefault="00E90D8D" w:rsidP="00F62227">
      <w:pPr>
        <w:pStyle w:val="Code"/>
        <w:rPr>
          <w:rStyle w:val="MultilanguageMarkerAuto"/>
        </w:rPr>
      </w:pPr>
      <w:r w:rsidRPr="00E90D8D">
        <w:rPr>
          <w:rStyle w:val="MultilanguageMarkerAuto"/>
        </w:rPr>
        <w:t>[Visual Basic]</w:t>
      </w:r>
    </w:p>
    <w:p w14:paraId="5785D51B" w14:textId="77777777" w:rsidR="00E90D8D" w:rsidRDefault="00E90D8D" w:rsidP="00E90D8D">
      <w:pPr>
        <w:pStyle w:val="Code"/>
      </w:pPr>
      <w:r>
        <w:rPr>
          <w:color w:val="2B91AF"/>
        </w:rPr>
        <w:t>Function</w:t>
      </w:r>
      <w:r>
        <w:t xml:space="preserve">(Name:= </w:t>
      </w:r>
      <w:r>
        <w:rPr>
          <w:color w:val="A31515"/>
        </w:rPr>
        <w:t>"[dbo].[ReverseCustName]"</w:t>
      </w:r>
      <w:r>
        <w:t>)&gt; _</w:t>
      </w:r>
    </w:p>
    <w:p w14:paraId="444D5974" w14:textId="77777777" w:rsidR="00E90D8D" w:rsidRDefault="00E90D8D" w:rsidP="00E90D8D">
      <w:pPr>
        <w:pStyle w:val="Code"/>
      </w:pPr>
      <w:r>
        <w:rPr>
          <w:color w:val="0000FF"/>
        </w:rPr>
        <w:t>Public</w:t>
      </w:r>
      <w:r>
        <w:t xml:space="preserve"> </w:t>
      </w:r>
      <w:r>
        <w:rPr>
          <w:color w:val="0000FF"/>
        </w:rPr>
        <w:t>Function</w:t>
      </w:r>
      <w:r>
        <w:t xml:space="preserve"> ReverseCustName(string1 </w:t>
      </w:r>
      <w:r w:rsidRPr="00BF044E">
        <w:rPr>
          <w:color w:val="3333FF"/>
        </w:rPr>
        <w:t>As String</w:t>
      </w:r>
      <w:r>
        <w:t>)</w:t>
      </w:r>
      <w:r w:rsidRPr="00BF044E">
        <w:rPr>
          <w:color w:val="3333FF"/>
        </w:rPr>
        <w:t xml:space="preserve"> As String</w:t>
      </w:r>
    </w:p>
    <w:p w14:paraId="666D9F84" w14:textId="77777777" w:rsidR="00E90D8D" w:rsidRDefault="00E90D8D" w:rsidP="00E90D8D">
      <w:pPr>
        <w:pStyle w:val="Code"/>
      </w:pPr>
    </w:p>
    <w:p w14:paraId="168D65C5" w14:textId="77777777" w:rsidR="00E90D8D" w:rsidRDefault="00E90D8D" w:rsidP="00E90D8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4985EFBD" w14:textId="77777777" w:rsidR="00E90D8D" w:rsidRDefault="00E90D8D" w:rsidP="00E90D8D">
      <w:pPr>
        <w:pStyle w:val="Code"/>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string1)</w:t>
      </w:r>
    </w:p>
    <w:p w14:paraId="324AEFD7" w14:textId="77777777" w:rsidR="00E90D8D" w:rsidRDefault="00E90D8D" w:rsidP="00E90D8D">
      <w:pPr>
        <w:pStyle w:val="Code"/>
      </w:pPr>
      <w:r>
        <w:tab/>
      </w:r>
      <w:r>
        <w:rPr>
          <w:color w:val="0000FF"/>
        </w:rPr>
        <w:t>return</w:t>
      </w:r>
      <w:r>
        <w:t xml:space="preserve"> </w:t>
      </w:r>
      <w:r w:rsidRPr="00BF044E">
        <w:rPr>
          <w:color w:val="3333FF"/>
        </w:rPr>
        <w:t>CStr</w:t>
      </w:r>
      <w:r w:rsidRPr="00BF044E">
        <w:t>(</w:t>
      </w:r>
      <w:r>
        <w:rPr>
          <w:color w:val="2B91AF"/>
        </w:rPr>
        <w:t>result.ReturnValue</w:t>
      </w:r>
      <w:r w:rsidRPr="00BF044E">
        <w:t>)</w:t>
      </w:r>
    </w:p>
    <w:p w14:paraId="7FDFDE33" w14:textId="77777777" w:rsidR="00E90D8D" w:rsidRDefault="00E90D8D" w:rsidP="00F62227">
      <w:pPr>
        <w:pStyle w:val="Code"/>
      </w:pPr>
    </w:p>
    <w:p w14:paraId="4A5C353A" w14:textId="77777777" w:rsidR="00E90D8D" w:rsidRDefault="00E90D8D" w:rsidP="00E90D8D">
      <w:pPr>
        <w:pStyle w:val="Text"/>
      </w:pPr>
    </w:p>
    <w:p w14:paraId="4E72BEB9" w14:textId="77777777" w:rsidR="007D5E28" w:rsidRPr="004135EA" w:rsidRDefault="007D5E28" w:rsidP="004135EA">
      <w:pPr>
        <w:pStyle w:val="Label"/>
      </w:pPr>
      <w:r w:rsidRPr="004135EA">
        <w:t xml:space="preserve">Example 2 </w:t>
      </w:r>
    </w:p>
    <w:p w14:paraId="230B9214" w14:textId="77777777" w:rsidR="00FD1C53" w:rsidRPr="00960224" w:rsidRDefault="007D5E28" w:rsidP="00960224">
      <w:pPr>
        <w:pStyle w:val="Text"/>
      </w:pPr>
      <w:r w:rsidRPr="00960224">
        <w:t xml:space="preserve">In the following query, you can see an inline call to the generated UDF method </w:t>
      </w:r>
      <w:r w:rsidRPr="00002CE9">
        <w:rPr>
          <w:rStyle w:val="CodeEmbedded"/>
        </w:rPr>
        <w:t>ReverseCustName</w:t>
      </w:r>
      <w:r w:rsidR="00FF703D">
        <w:t>.</w:t>
      </w:r>
      <w:r w:rsidRPr="00960224">
        <w:t xml:space="preserve"> In this case the functi</w:t>
      </w:r>
      <w:r w:rsidR="00FF703D">
        <w:t>on is not executed immediately.</w:t>
      </w:r>
      <w:r w:rsidRPr="00960224">
        <w:t xml:space="preserve"> The SQL built for this query translates to a call to the UDF defined in the database (see the SQL code following the query).</w:t>
      </w:r>
    </w:p>
    <w:p w14:paraId="0DEFDF10" w14:textId="77777777" w:rsidR="00FF703D" w:rsidRPr="00E90D8D" w:rsidRDefault="00E90D8D" w:rsidP="007D5E28">
      <w:pPr>
        <w:pStyle w:val="Code"/>
        <w:rPr>
          <w:rStyle w:val="MultilanguageMarkerAuto"/>
        </w:rPr>
      </w:pPr>
      <w:r w:rsidRPr="00E90D8D">
        <w:rPr>
          <w:rStyle w:val="MultilanguageMarkerAuto"/>
        </w:rPr>
        <w:t>[C#]</w:t>
      </w:r>
    </w:p>
    <w:p w14:paraId="464D1B77" w14:textId="77777777" w:rsidR="00FF703D" w:rsidRDefault="007D5E28" w:rsidP="007D5E28">
      <w:pPr>
        <w:pStyle w:val="Code"/>
      </w:pPr>
      <w:r w:rsidRPr="006D108D">
        <w:rPr>
          <w:color w:val="0000FF"/>
        </w:rPr>
        <w:t>var</w:t>
      </w:r>
      <w:r w:rsidRPr="00EE3447">
        <w:t xml:space="preserve"> q =</w:t>
      </w:r>
    </w:p>
    <w:p w14:paraId="172375FB" w14:textId="77777777" w:rsidR="00FF703D" w:rsidRDefault="007D5E28" w:rsidP="007D5E28">
      <w:pPr>
        <w:pStyle w:val="Code"/>
      </w:pPr>
      <w:r>
        <w:tab/>
      </w:r>
      <w:r w:rsidRPr="006D108D">
        <w:rPr>
          <w:color w:val="0000FF"/>
        </w:rPr>
        <w:t>from</w:t>
      </w:r>
      <w:r w:rsidRPr="00EE3447">
        <w:t xml:space="preserve"> c </w:t>
      </w:r>
      <w:r w:rsidRPr="00EE3447">
        <w:rPr>
          <w:color w:val="0000FF"/>
        </w:rPr>
        <w:t>in</w:t>
      </w:r>
      <w:r w:rsidRPr="00EE3447">
        <w:t xml:space="preserve"> db.Customers</w:t>
      </w:r>
    </w:p>
    <w:p w14:paraId="4671D82E" w14:textId="77777777" w:rsidR="00FF703D" w:rsidRDefault="007D5E28" w:rsidP="007D5E28">
      <w:pPr>
        <w:pStyle w:val="Code"/>
      </w:pPr>
      <w:r>
        <w:tab/>
      </w:r>
      <w:r w:rsidRPr="006D108D">
        <w:rPr>
          <w:color w:val="0000FF"/>
        </w:rPr>
        <w:t>select</w:t>
      </w:r>
    </w:p>
    <w:p w14:paraId="187F26D1" w14:textId="77777777" w:rsidR="00FF703D" w:rsidRDefault="007D5E28" w:rsidP="007D5E28">
      <w:pPr>
        <w:pStyle w:val="Code"/>
      </w:pPr>
      <w:r>
        <w:tab/>
      </w:r>
      <w:r>
        <w:tab/>
      </w:r>
      <w:r w:rsidRPr="00EE3447">
        <w:rPr>
          <w:color w:val="0000FF"/>
        </w:rPr>
        <w:t>new</w:t>
      </w:r>
      <w:r w:rsidRPr="00EE3447">
        <w:t xml:space="preserve"> {</w:t>
      </w:r>
    </w:p>
    <w:p w14:paraId="6100EC0D" w14:textId="77777777" w:rsidR="00FF703D" w:rsidRDefault="007D5E28" w:rsidP="007D5E28">
      <w:pPr>
        <w:pStyle w:val="Code"/>
      </w:pPr>
      <w:r>
        <w:tab/>
      </w:r>
      <w:r>
        <w:tab/>
      </w:r>
      <w:r>
        <w:tab/>
      </w:r>
      <w:r w:rsidRPr="00EE3447">
        <w:t>c.ContactName,</w:t>
      </w:r>
    </w:p>
    <w:p w14:paraId="7B6C9D8A" w14:textId="77777777" w:rsidR="00FF703D" w:rsidRDefault="007D5E28" w:rsidP="007D5E28">
      <w:pPr>
        <w:pStyle w:val="Code"/>
      </w:pPr>
      <w:r>
        <w:tab/>
      </w:r>
      <w:r>
        <w:tab/>
      </w:r>
      <w:r>
        <w:tab/>
      </w:r>
      <w:r w:rsidRPr="00EE3447">
        <w:t>Title = db.ReverseCustName(c.ContactTitle)</w:t>
      </w:r>
    </w:p>
    <w:p w14:paraId="10E4A9C7" w14:textId="77777777" w:rsidR="00FF703D" w:rsidRDefault="007D5E28" w:rsidP="007D5E28">
      <w:pPr>
        <w:pStyle w:val="Code"/>
      </w:pPr>
      <w:r>
        <w:tab/>
      </w:r>
      <w:r>
        <w:tab/>
      </w:r>
      <w:r w:rsidRPr="00EE3447">
        <w:t>};</w:t>
      </w:r>
    </w:p>
    <w:p w14:paraId="2F51E753" w14:textId="77777777" w:rsidR="00FF703D" w:rsidRDefault="00FF703D" w:rsidP="007D5E28">
      <w:pPr>
        <w:pStyle w:val="Code"/>
      </w:pPr>
    </w:p>
    <w:p w14:paraId="74241F2F" w14:textId="77777777" w:rsidR="00E90D8D" w:rsidRDefault="00E90D8D" w:rsidP="00E90D8D">
      <w:pPr>
        <w:pStyle w:val="Text"/>
      </w:pPr>
    </w:p>
    <w:p w14:paraId="28CD4B95" w14:textId="77777777" w:rsidR="00E90D8D" w:rsidRPr="00E90D8D" w:rsidRDefault="00E90D8D" w:rsidP="007D5E28">
      <w:pPr>
        <w:pStyle w:val="Code"/>
        <w:rPr>
          <w:rStyle w:val="MultilanguageMarkerAuto"/>
        </w:rPr>
      </w:pPr>
      <w:r w:rsidRPr="00E90D8D">
        <w:rPr>
          <w:rStyle w:val="MultilanguageMarkerAuto"/>
        </w:rPr>
        <w:t>[Visual Basic]</w:t>
      </w:r>
    </w:p>
    <w:p w14:paraId="66D95032" w14:textId="77777777" w:rsidR="00E90D8D" w:rsidRDefault="00E90D8D" w:rsidP="00E90D8D">
      <w:pPr>
        <w:pStyle w:val="Code"/>
      </w:pPr>
      <w:r>
        <w:rPr>
          <w:color w:val="0000FF"/>
        </w:rPr>
        <w:t>Dim</w:t>
      </w:r>
      <w:r>
        <w:t xml:space="preserve"> customerInfos</w:t>
      </w:r>
      <w:r w:rsidRPr="00EE3447">
        <w:t xml:space="preserve"> =</w:t>
      </w:r>
      <w:r>
        <w:t xml:space="preserve"> </w:t>
      </w:r>
      <w:r>
        <w:rPr>
          <w:color w:val="0000FF"/>
        </w:rPr>
        <w:t>F</w:t>
      </w:r>
      <w:r w:rsidRPr="006D108D">
        <w:rPr>
          <w:color w:val="0000FF"/>
        </w:rPr>
        <w:t>rom</w:t>
      </w:r>
      <w:r w:rsidRPr="00EE3447">
        <w:t xml:space="preserve"> c</w:t>
      </w:r>
      <w:r>
        <w:t>ust</w:t>
      </w:r>
      <w:r w:rsidRPr="00EE3447">
        <w:t xml:space="preserve"> </w:t>
      </w:r>
      <w:r>
        <w:rPr>
          <w:color w:val="0000FF"/>
        </w:rPr>
        <w:t>I</w:t>
      </w:r>
      <w:r w:rsidRPr="00EE3447">
        <w:rPr>
          <w:color w:val="0000FF"/>
        </w:rPr>
        <w:t>n</w:t>
      </w:r>
      <w:r w:rsidRPr="00EE3447">
        <w:t xml:space="preserve"> db.Customers</w:t>
      </w:r>
      <w:r>
        <w:t xml:space="preserve"> _</w:t>
      </w:r>
    </w:p>
    <w:p w14:paraId="39E6696D" w14:textId="77777777" w:rsidR="00E90D8D" w:rsidRDefault="00E90D8D" w:rsidP="00E90D8D">
      <w:pPr>
        <w:pStyle w:val="Code"/>
      </w:pPr>
      <w:r>
        <w:t xml:space="preserve">                    </w:t>
      </w:r>
      <w:r>
        <w:rPr>
          <w:color w:val="0000FF"/>
        </w:rPr>
        <w:t>S</w:t>
      </w:r>
      <w:r w:rsidRPr="006D108D">
        <w:rPr>
          <w:color w:val="0000FF"/>
        </w:rPr>
        <w:t>elect</w:t>
      </w:r>
      <w:r>
        <w:rPr>
          <w:color w:val="0000FF"/>
        </w:rPr>
        <w:t xml:space="preserve"> </w:t>
      </w:r>
      <w:r w:rsidRPr="00EE3447">
        <w:t>c.ContactName,</w:t>
      </w:r>
      <w:r>
        <w:t xml:space="preserve"> _</w:t>
      </w:r>
    </w:p>
    <w:p w14:paraId="57675D94" w14:textId="77777777" w:rsidR="00E90D8D" w:rsidRDefault="00E90D8D" w:rsidP="00E90D8D">
      <w:pPr>
        <w:pStyle w:val="Code"/>
      </w:pPr>
      <w:r>
        <w:t xml:space="preserve">                    </w:t>
      </w:r>
      <w:r w:rsidRPr="00EE3447">
        <w:t>Title = db.ReverseCustName(c.ContactTitle)</w:t>
      </w:r>
    </w:p>
    <w:p w14:paraId="337DCE95" w14:textId="77777777" w:rsidR="00E90D8D" w:rsidRDefault="00E90D8D" w:rsidP="00E90D8D">
      <w:pPr>
        <w:pStyle w:val="Code"/>
      </w:pPr>
    </w:p>
    <w:p w14:paraId="7C6AFF78" w14:textId="77777777" w:rsidR="00E90D8D" w:rsidRDefault="00E90D8D" w:rsidP="00E90D8D">
      <w:pPr>
        <w:pStyle w:val="Text"/>
      </w:pPr>
    </w:p>
    <w:p w14:paraId="2FD79A87" w14:textId="77777777" w:rsidR="00FF703D" w:rsidRDefault="007D5E28" w:rsidP="007D5E28">
      <w:pPr>
        <w:pStyle w:val="Code"/>
      </w:pPr>
      <w:r>
        <w:sym w:font="Wingdings" w:char="F0E8"/>
      </w:r>
    </w:p>
    <w:p w14:paraId="7D4FF126" w14:textId="77777777" w:rsidR="00FF703D" w:rsidRDefault="00FF703D" w:rsidP="007D5E28">
      <w:pPr>
        <w:pStyle w:val="Code"/>
      </w:pPr>
    </w:p>
    <w:p w14:paraId="7EE34346" w14:textId="77777777" w:rsidR="00FF703D" w:rsidRDefault="007D5E28" w:rsidP="007D5E28">
      <w:pPr>
        <w:pStyle w:val="Code"/>
      </w:pPr>
      <w:r w:rsidRPr="006D108D">
        <w:rPr>
          <w:color w:val="0000FF"/>
        </w:rPr>
        <w:t>SELECT</w:t>
      </w:r>
      <w:r>
        <w:t xml:space="preserve"> [t0].[ContactName],</w:t>
      </w:r>
    </w:p>
    <w:p w14:paraId="6F98DA06" w14:textId="77777777" w:rsidR="00FF703D" w:rsidRDefault="007D5E28" w:rsidP="007D5E28">
      <w:pPr>
        <w:pStyle w:val="Code"/>
      </w:pPr>
      <w:r>
        <w:tab/>
        <w:t xml:space="preserve">dbo.ReverseCustName([t0].[ContactTitle]) </w:t>
      </w:r>
      <w:r w:rsidRPr="006D108D">
        <w:rPr>
          <w:color w:val="0000FF"/>
        </w:rPr>
        <w:t>AS</w:t>
      </w:r>
      <w:r>
        <w:t xml:space="preserve"> [Title]</w:t>
      </w:r>
    </w:p>
    <w:p w14:paraId="55F11349" w14:textId="77777777" w:rsidR="007D5E28" w:rsidRDefault="007D5E28" w:rsidP="007D5E28">
      <w:pPr>
        <w:pStyle w:val="Code"/>
      </w:pPr>
      <w:r w:rsidRPr="006D108D">
        <w:rPr>
          <w:color w:val="0000FF"/>
        </w:rPr>
        <w:t>FROM</w:t>
      </w:r>
      <w:r>
        <w:t xml:space="preserve"> [Customers] </w:t>
      </w:r>
      <w:r w:rsidRPr="006D108D">
        <w:rPr>
          <w:color w:val="0000FF"/>
        </w:rPr>
        <w:t>AS</w:t>
      </w:r>
      <w:r>
        <w:t xml:space="preserve"> [t0]</w:t>
      </w:r>
    </w:p>
    <w:p w14:paraId="1C7DC225" w14:textId="77777777" w:rsidR="00FF703D" w:rsidRDefault="00FF703D" w:rsidP="007D5E28">
      <w:pPr>
        <w:pStyle w:val="Code"/>
      </w:pPr>
    </w:p>
    <w:p w14:paraId="1F8DCB21" w14:textId="77777777" w:rsidR="007D5E28" w:rsidRPr="00960224" w:rsidRDefault="007D5E28" w:rsidP="00960224">
      <w:pPr>
        <w:pStyle w:val="Text"/>
      </w:pPr>
      <w:r w:rsidRPr="00960224">
        <w:t xml:space="preserve">When you call the same function </w:t>
      </w:r>
      <w:r w:rsidRPr="009526D9">
        <w:rPr>
          <w:rStyle w:val="Italic"/>
        </w:rPr>
        <w:t>outside</w:t>
      </w:r>
      <w:r w:rsidRPr="00960224">
        <w:t xml:space="preserve"> a query, LINQ to SQL creates a simple query from the method call expression with the following SQL syntax (where the parameter </w:t>
      </w:r>
      <w:r w:rsidRPr="00002CE9">
        <w:rPr>
          <w:rStyle w:val="CodeEmbedded"/>
        </w:rPr>
        <w:t>@p0</w:t>
      </w:r>
      <w:r w:rsidRPr="00960224">
        <w:t xml:space="preserve"> is bound to the constant passed in):</w:t>
      </w:r>
    </w:p>
    <w:p w14:paraId="1DB6619F" w14:textId="77777777" w:rsidR="00FD1C53" w:rsidRPr="00960224" w:rsidRDefault="00FD1C53" w:rsidP="00960224">
      <w:pPr>
        <w:pStyle w:val="Text"/>
      </w:pPr>
      <w:r w:rsidRPr="00960224">
        <w:t>In LINQ to SQL:</w:t>
      </w:r>
    </w:p>
    <w:p w14:paraId="78CBBFD0" w14:textId="77777777" w:rsidR="00E90D8D" w:rsidRPr="00E90D8D" w:rsidRDefault="00E90D8D" w:rsidP="00FD1C53">
      <w:pPr>
        <w:pStyle w:val="Code"/>
        <w:rPr>
          <w:rStyle w:val="MultilanguageMarkerAuto"/>
        </w:rPr>
      </w:pPr>
      <w:r w:rsidRPr="00E90D8D">
        <w:rPr>
          <w:rStyle w:val="MultilanguageMarkerAuto"/>
        </w:rPr>
        <w:t>[C#]</w:t>
      </w:r>
    </w:p>
    <w:p w14:paraId="3B8A9176" w14:textId="77777777" w:rsidR="00FD1C53" w:rsidRDefault="00FD1C53" w:rsidP="00FD1C53">
      <w:pPr>
        <w:pStyle w:val="Code"/>
      </w:pPr>
      <w:r w:rsidRPr="007C2D02">
        <w:rPr>
          <w:color w:val="0000FF"/>
        </w:rPr>
        <w:t>string</w:t>
      </w:r>
      <w:r w:rsidRPr="007C2D02">
        <w:t xml:space="preserve"> str = db.ReverseCustName(</w:t>
      </w:r>
      <w:r w:rsidRPr="007C2D02">
        <w:rPr>
          <w:color w:val="800000"/>
        </w:rPr>
        <w:t>"</w:t>
      </w:r>
      <w:r>
        <w:rPr>
          <w:color w:val="800000"/>
        </w:rPr>
        <w:t>LINQ to SQL</w:t>
      </w:r>
      <w:r w:rsidRPr="007C2D02">
        <w:rPr>
          <w:color w:val="800000"/>
        </w:rPr>
        <w:t>"</w:t>
      </w:r>
      <w:r w:rsidRPr="007C2D02">
        <w:t>);</w:t>
      </w:r>
    </w:p>
    <w:p w14:paraId="4DFB424B" w14:textId="77777777" w:rsidR="007565C0" w:rsidRDefault="007565C0" w:rsidP="00FD1C53">
      <w:pPr>
        <w:pStyle w:val="Code"/>
      </w:pPr>
    </w:p>
    <w:p w14:paraId="3B2B1CB3" w14:textId="77777777" w:rsidR="007565C0" w:rsidRDefault="007565C0" w:rsidP="00960224">
      <w:pPr>
        <w:pStyle w:val="Text"/>
      </w:pPr>
    </w:p>
    <w:p w14:paraId="7FF8D69D" w14:textId="77777777" w:rsidR="007565C0" w:rsidRPr="007565C0" w:rsidRDefault="007565C0" w:rsidP="007565C0">
      <w:pPr>
        <w:pStyle w:val="Code"/>
        <w:rPr>
          <w:rStyle w:val="MultilanguageMarkerAuto"/>
        </w:rPr>
      </w:pPr>
      <w:r w:rsidRPr="007565C0">
        <w:rPr>
          <w:rStyle w:val="MultilanguageMarkerAuto"/>
        </w:rPr>
        <w:t>[Visual Basic]</w:t>
      </w:r>
    </w:p>
    <w:p w14:paraId="084E5234" w14:textId="77777777" w:rsidR="007565C0" w:rsidRDefault="007565C0" w:rsidP="007565C0">
      <w:pPr>
        <w:pStyle w:val="Code"/>
      </w:pPr>
      <w:r>
        <w:rPr>
          <w:color w:val="0000FF"/>
        </w:rPr>
        <w:t>Dim</w:t>
      </w:r>
      <w:r w:rsidRPr="007C2D02">
        <w:t xml:space="preserve"> str</w:t>
      </w:r>
      <w:r>
        <w:t xml:space="preserve"> </w:t>
      </w:r>
      <w:r w:rsidRPr="00941E03">
        <w:rPr>
          <w:color w:val="3333FF"/>
        </w:rPr>
        <w:t>As String</w:t>
      </w:r>
      <w:r w:rsidRPr="007C2D02">
        <w:t xml:space="preserve"> = db.ReverseCustName(</w:t>
      </w:r>
      <w:r w:rsidRPr="007C2D02">
        <w:rPr>
          <w:color w:val="800000"/>
        </w:rPr>
        <w:t>"</w:t>
      </w:r>
      <w:r>
        <w:rPr>
          <w:color w:val="800000"/>
        </w:rPr>
        <w:t>LINQ to SQL</w:t>
      </w:r>
      <w:r w:rsidRPr="007C2D02">
        <w:rPr>
          <w:color w:val="800000"/>
        </w:rPr>
        <w:t>"</w:t>
      </w:r>
      <w:r>
        <w:t>)</w:t>
      </w:r>
    </w:p>
    <w:p w14:paraId="3FB45075" w14:textId="77777777" w:rsidR="007565C0" w:rsidRDefault="007565C0" w:rsidP="00960224">
      <w:pPr>
        <w:pStyle w:val="Text"/>
      </w:pPr>
    </w:p>
    <w:p w14:paraId="037F81DB" w14:textId="77777777" w:rsidR="00FD1C53" w:rsidRPr="00960224" w:rsidRDefault="00FD1C53" w:rsidP="00960224">
      <w:pPr>
        <w:pStyle w:val="Text"/>
      </w:pPr>
      <w:r w:rsidRPr="00960224">
        <w:t>Converts to:</w:t>
      </w:r>
    </w:p>
    <w:p w14:paraId="4DA570DF" w14:textId="77777777" w:rsidR="007D5E28" w:rsidRPr="006D108D" w:rsidRDefault="007D5E28" w:rsidP="007D5E28">
      <w:pPr>
        <w:pStyle w:val="Code"/>
      </w:pPr>
      <w:r w:rsidRPr="006D108D">
        <w:rPr>
          <w:color w:val="0000FF"/>
        </w:rPr>
        <w:t>SELECT</w:t>
      </w:r>
      <w:r w:rsidRPr="006D108D">
        <w:t xml:space="preserve"> dbo.ReverseCustName(@p0)</w:t>
      </w:r>
    </w:p>
    <w:p w14:paraId="5EE7EB55" w14:textId="77777777" w:rsidR="007D5E28" w:rsidRPr="004135EA" w:rsidRDefault="007D5E28" w:rsidP="004135EA">
      <w:pPr>
        <w:pStyle w:val="Label"/>
      </w:pPr>
      <w:r w:rsidRPr="004135EA">
        <w:t>Example 3</w:t>
      </w:r>
    </w:p>
    <w:p w14:paraId="023C114C" w14:textId="77777777" w:rsidR="007D5E28" w:rsidRPr="00960224" w:rsidRDefault="007D5E28" w:rsidP="00960224">
      <w:pPr>
        <w:pStyle w:val="Text"/>
      </w:pPr>
      <w:r w:rsidRPr="00960224">
        <w:t xml:space="preserve">A table-valued function (TVF) returns a single </w:t>
      </w:r>
      <w:r w:rsidR="00925D1B" w:rsidRPr="00960224">
        <w:t xml:space="preserve">result </w:t>
      </w:r>
      <w:r w:rsidRPr="00960224">
        <w:t>set (unlike stored procedures, which can return multiple result sha</w:t>
      </w:r>
      <w:r w:rsidR="00FF703D">
        <w:t>pes).</w:t>
      </w:r>
      <w:r w:rsidRPr="00960224">
        <w:t xml:space="preserve"> Because the TVF return type is table, you can use a TVF anywhere in SQL that you can use a table, and you can treat the TVF in the same way as you would a table.</w:t>
      </w:r>
    </w:p>
    <w:p w14:paraId="557035EC" w14:textId="77777777" w:rsidR="007D5E28" w:rsidRPr="00960224" w:rsidRDefault="007D5E28" w:rsidP="00960224">
      <w:pPr>
        <w:pStyle w:val="Text"/>
      </w:pPr>
      <w:r w:rsidRPr="00960224">
        <w:t>Consider the following SQL Server definition of a table-valued function:</w:t>
      </w:r>
    </w:p>
    <w:p w14:paraId="4CD18A1C" w14:textId="77777777" w:rsidR="00FF703D" w:rsidRPr="00FF703D" w:rsidRDefault="00FF703D" w:rsidP="007D5E28">
      <w:pPr>
        <w:pStyle w:val="Code"/>
      </w:pPr>
    </w:p>
    <w:p w14:paraId="1DAC29D1" w14:textId="77777777" w:rsidR="00FF703D" w:rsidRDefault="007D5E28" w:rsidP="007D5E28">
      <w:pPr>
        <w:pStyle w:val="Code"/>
      </w:pPr>
      <w:r w:rsidRPr="00B10104">
        <w:rPr>
          <w:color w:val="0000FF"/>
        </w:rPr>
        <w:t xml:space="preserve">CREATE FUNCTION </w:t>
      </w:r>
      <w:r w:rsidRPr="00B10104">
        <w:t xml:space="preserve">ProductsCostingMoreThan(@cost </w:t>
      </w:r>
      <w:r w:rsidRPr="00B10104">
        <w:rPr>
          <w:color w:val="0000FF"/>
        </w:rPr>
        <w:t>money</w:t>
      </w:r>
      <w:r w:rsidRPr="00B10104">
        <w:t>)</w:t>
      </w:r>
    </w:p>
    <w:p w14:paraId="70CD0200" w14:textId="77777777" w:rsidR="00FF703D" w:rsidRDefault="007D5E28" w:rsidP="007D5E28">
      <w:pPr>
        <w:pStyle w:val="Code"/>
        <w:rPr>
          <w:color w:val="0000FF"/>
        </w:rPr>
      </w:pPr>
      <w:r w:rsidRPr="00B10104">
        <w:rPr>
          <w:color w:val="0000FF"/>
        </w:rPr>
        <w:t>RETURNS TABLE</w:t>
      </w:r>
    </w:p>
    <w:p w14:paraId="03D2BA5B" w14:textId="77777777" w:rsidR="00FF703D" w:rsidRDefault="007D5E28" w:rsidP="007D5E28">
      <w:pPr>
        <w:pStyle w:val="Code"/>
        <w:rPr>
          <w:color w:val="0000FF"/>
        </w:rPr>
      </w:pPr>
      <w:r w:rsidRPr="00B10104">
        <w:rPr>
          <w:color w:val="0000FF"/>
        </w:rPr>
        <w:t>AS</w:t>
      </w:r>
    </w:p>
    <w:p w14:paraId="4643EE61" w14:textId="77777777" w:rsidR="00FF703D" w:rsidRDefault="007D5E28" w:rsidP="007D5E28">
      <w:pPr>
        <w:pStyle w:val="Code"/>
        <w:rPr>
          <w:color w:val="0000FF"/>
        </w:rPr>
      </w:pPr>
      <w:r w:rsidRPr="00B10104">
        <w:rPr>
          <w:color w:val="0000FF"/>
        </w:rPr>
        <w:t>RETURN</w:t>
      </w:r>
    </w:p>
    <w:p w14:paraId="371CD75B" w14:textId="77777777" w:rsidR="00FF703D" w:rsidRDefault="007D5E28" w:rsidP="007D5E28">
      <w:pPr>
        <w:pStyle w:val="Code"/>
      </w:pPr>
      <w:r>
        <w:rPr>
          <w:color w:val="0000FF"/>
        </w:rPr>
        <w:tab/>
      </w:r>
      <w:r w:rsidRPr="00B10104">
        <w:rPr>
          <w:color w:val="0000FF"/>
        </w:rPr>
        <w:t xml:space="preserve">SELECT </w:t>
      </w:r>
      <w:r w:rsidRPr="00B10104">
        <w:t>ProductID, UnitPrice</w:t>
      </w:r>
    </w:p>
    <w:p w14:paraId="687E88E9" w14:textId="77777777" w:rsidR="00FF703D" w:rsidRDefault="007D5E28" w:rsidP="007D5E28">
      <w:pPr>
        <w:pStyle w:val="Code"/>
      </w:pPr>
      <w:r>
        <w:tab/>
      </w:r>
      <w:r w:rsidRPr="00B10104">
        <w:rPr>
          <w:color w:val="0000FF"/>
        </w:rPr>
        <w:t xml:space="preserve">FROM </w:t>
      </w:r>
      <w:r w:rsidRPr="00B10104">
        <w:t>Products</w:t>
      </w:r>
    </w:p>
    <w:p w14:paraId="59573E17" w14:textId="77777777" w:rsidR="007D5E28" w:rsidRDefault="007D5E28" w:rsidP="007D5E28">
      <w:pPr>
        <w:pStyle w:val="Code"/>
      </w:pPr>
      <w:r>
        <w:tab/>
      </w:r>
      <w:r w:rsidRPr="00B10104">
        <w:rPr>
          <w:color w:val="0000FF"/>
        </w:rPr>
        <w:t xml:space="preserve">WHERE </w:t>
      </w:r>
      <w:r w:rsidRPr="00B10104">
        <w:t>UnitPrice &gt; @cost</w:t>
      </w:r>
    </w:p>
    <w:p w14:paraId="02F5E455" w14:textId="77777777" w:rsidR="00FF703D" w:rsidRPr="00B10104" w:rsidRDefault="00FF703D" w:rsidP="007D5E28">
      <w:pPr>
        <w:pStyle w:val="Code"/>
      </w:pPr>
    </w:p>
    <w:p w14:paraId="2E453A8A" w14:textId="77777777" w:rsidR="007D5E28" w:rsidRPr="00960224" w:rsidRDefault="007D5E28" w:rsidP="00960224">
      <w:pPr>
        <w:pStyle w:val="Text"/>
      </w:pPr>
      <w:r w:rsidRPr="00960224">
        <w:t xml:space="preserve">This function explicitly states that it returns a TABLE, so the returned </w:t>
      </w:r>
      <w:r w:rsidR="00925D1B" w:rsidRPr="00960224">
        <w:t xml:space="preserve">result </w:t>
      </w:r>
      <w:r w:rsidRPr="00960224">
        <w:t>set structure is implicitly defined. LINQ to SQL maps the function as follows:</w:t>
      </w:r>
    </w:p>
    <w:p w14:paraId="30E399AD" w14:textId="77777777" w:rsidR="00FF703D" w:rsidRPr="007565C0" w:rsidRDefault="007565C0" w:rsidP="00D60AF6">
      <w:pPr>
        <w:pStyle w:val="Code"/>
        <w:rPr>
          <w:rStyle w:val="MultilanguageMarkerAuto"/>
        </w:rPr>
      </w:pPr>
      <w:r w:rsidRPr="007565C0">
        <w:rPr>
          <w:rStyle w:val="MultilanguageMarkerAuto"/>
        </w:rPr>
        <w:t>[C#]</w:t>
      </w:r>
    </w:p>
    <w:p w14:paraId="268B4EA7" w14:textId="77777777" w:rsidR="00FF703D" w:rsidRDefault="00B42F87" w:rsidP="00D60AF6">
      <w:pPr>
        <w:pStyle w:val="Code"/>
      </w:pPr>
      <w:r>
        <w:t xml:space="preserve">    </w:t>
      </w:r>
      <w:r w:rsidR="00D60AF6">
        <w:tab/>
      </w:r>
      <w:r>
        <w:t>[</w:t>
      </w:r>
      <w:r>
        <w:rPr>
          <w:color w:val="2B91AF"/>
        </w:rPr>
        <w:t>Function</w:t>
      </w:r>
      <w:r>
        <w:t xml:space="preserve">(Name = </w:t>
      </w:r>
      <w:r>
        <w:rPr>
          <w:color w:val="A31515"/>
        </w:rPr>
        <w:t>"[dbo].[ProductsCostingMoreThan]"</w:t>
      </w:r>
      <w:r>
        <w:t>)]</w:t>
      </w:r>
    </w:p>
    <w:p w14:paraId="4955171D" w14:textId="77777777" w:rsidR="00FF703D" w:rsidRDefault="00D60AF6" w:rsidP="00D60AF6">
      <w:pPr>
        <w:pStyle w:val="Code"/>
      </w:pPr>
      <w:r>
        <w:tab/>
      </w:r>
      <w:r>
        <w:tab/>
      </w:r>
      <w:r w:rsidR="00B42F87">
        <w:rPr>
          <w:color w:val="0000FF"/>
        </w:rPr>
        <w:t>public</w:t>
      </w:r>
      <w:r w:rsidR="00B42F87">
        <w:t xml:space="preserve"> </w:t>
      </w:r>
      <w:r w:rsidR="00B42F87">
        <w:rPr>
          <w:color w:val="2B91AF"/>
        </w:rPr>
        <w:t>IQueryable</w:t>
      </w:r>
      <w:r w:rsidR="00B42F87">
        <w:t>&lt;</w:t>
      </w:r>
      <w:r w:rsidR="00030290">
        <w:rPr>
          <w:color w:val="2B91AF"/>
        </w:rPr>
        <w:t>Product</w:t>
      </w:r>
      <w:r w:rsidR="00B42F87">
        <w:t>&gt;</w:t>
      </w:r>
      <w:r w:rsidR="00330C02">
        <w:t xml:space="preserve"> </w:t>
      </w:r>
      <w:r w:rsidR="00B42F87">
        <w:t>ProductsCostingMoreThan(</w:t>
      </w:r>
    </w:p>
    <w:p w14:paraId="60648116" w14:textId="77777777" w:rsidR="00FF703D" w:rsidRDefault="00330C02" w:rsidP="00D60AF6">
      <w:pPr>
        <w:pStyle w:val="Code"/>
      </w:pPr>
      <w:r>
        <w:tab/>
      </w:r>
      <w:r>
        <w:tab/>
      </w:r>
      <w:r>
        <w:tab/>
      </w:r>
      <w:r>
        <w:tab/>
      </w:r>
      <w:r w:rsidR="00B42F87">
        <w:t>System.</w:t>
      </w:r>
      <w:r w:rsidR="00B42F87">
        <w:rPr>
          <w:color w:val="2B91AF"/>
        </w:rPr>
        <w:t>Nullable</w:t>
      </w:r>
      <w:r w:rsidR="00B42F87">
        <w:t>&lt;</w:t>
      </w:r>
      <w:r w:rsidR="00B42F87">
        <w:rPr>
          <w:color w:val="0000FF"/>
        </w:rPr>
        <w:t>decimal</w:t>
      </w:r>
      <w:r w:rsidR="00B42F87">
        <w:t>&gt; cost) {</w:t>
      </w:r>
    </w:p>
    <w:p w14:paraId="0AB902C3" w14:textId="77777777" w:rsidR="00FF703D" w:rsidRDefault="00FF703D" w:rsidP="00D60AF6">
      <w:pPr>
        <w:pStyle w:val="Code"/>
      </w:pPr>
    </w:p>
    <w:p w14:paraId="76AB972D" w14:textId="77777777" w:rsidR="00FF703D" w:rsidRDefault="00925D1B" w:rsidP="00D60AF6">
      <w:pPr>
        <w:pStyle w:val="Code"/>
      </w:pPr>
      <w:r>
        <w:tab/>
      </w:r>
      <w:r>
        <w:tab/>
      </w:r>
      <w:r>
        <w:tab/>
      </w:r>
      <w:r w:rsidRPr="00002CE9">
        <w:rPr>
          <w:rStyle w:val="CodeEmbedded"/>
        </w:rPr>
        <w:t>return</w:t>
      </w:r>
      <w:r>
        <w:t xml:space="preserve"> this.CreateMethodCallQuery&lt;Product&gt;(</w:t>
      </w:r>
      <w:r w:rsidR="00B42F87">
        <w:rPr>
          <w:color w:val="0000FF"/>
        </w:rPr>
        <w:t>this</w:t>
      </w:r>
      <w:r>
        <w:t>,</w:t>
      </w:r>
    </w:p>
    <w:p w14:paraId="2FD39D39" w14:textId="77777777" w:rsidR="00FF703D" w:rsidRDefault="00925D1B" w:rsidP="00D60AF6">
      <w:pPr>
        <w:pStyle w:val="Code"/>
      </w:pPr>
      <w:r>
        <w:tab/>
      </w:r>
      <w:r>
        <w:tab/>
      </w:r>
      <w:r w:rsidR="00330C02">
        <w:tab/>
      </w:r>
      <w:r w:rsidR="00330C02">
        <w:tab/>
      </w:r>
      <w:r w:rsidR="00B42F87">
        <w:t>(</w:t>
      </w:r>
      <w:r w:rsidR="00B42F87">
        <w:rPr>
          <w:color w:val="2B91AF"/>
        </w:rPr>
        <w:t>MethodInfo</w:t>
      </w:r>
      <w:r w:rsidR="00B42F87">
        <w:t>)</w:t>
      </w:r>
      <w:r w:rsidR="00B42F87">
        <w:rPr>
          <w:color w:val="2B91AF"/>
        </w:rPr>
        <w:t>MethodInfo</w:t>
      </w:r>
      <w:r w:rsidR="00B42F87">
        <w:t>.GetCurrentMethod(),</w:t>
      </w:r>
    </w:p>
    <w:p w14:paraId="6443618E" w14:textId="77777777" w:rsidR="00FF703D" w:rsidRDefault="00330C02" w:rsidP="00D60AF6">
      <w:pPr>
        <w:pStyle w:val="Code"/>
      </w:pPr>
      <w:r>
        <w:tab/>
      </w:r>
      <w:r>
        <w:tab/>
      </w:r>
      <w:r>
        <w:tab/>
      </w:r>
      <w:r>
        <w:tab/>
      </w:r>
      <w:r w:rsidR="00B42F87">
        <w:t>cost);</w:t>
      </w:r>
    </w:p>
    <w:p w14:paraId="08027A3A" w14:textId="77777777" w:rsidR="007D5E28" w:rsidRDefault="00925D1B" w:rsidP="00D60AF6">
      <w:pPr>
        <w:pStyle w:val="Code"/>
      </w:pPr>
      <w:r>
        <w:tab/>
      </w:r>
      <w:r>
        <w:tab/>
      </w:r>
      <w:r w:rsidR="00B42F87">
        <w:t>}</w:t>
      </w:r>
    </w:p>
    <w:p w14:paraId="6217BD4A" w14:textId="77777777" w:rsidR="00FF703D" w:rsidRPr="00DB7BD8" w:rsidRDefault="00FF703D" w:rsidP="00D60AF6">
      <w:pPr>
        <w:pStyle w:val="Code"/>
      </w:pPr>
    </w:p>
    <w:p w14:paraId="43C59EE4" w14:textId="77777777" w:rsidR="007565C0" w:rsidRDefault="007565C0" w:rsidP="00960224">
      <w:pPr>
        <w:pStyle w:val="Text"/>
      </w:pPr>
    </w:p>
    <w:p w14:paraId="0F6D76F5" w14:textId="77777777" w:rsidR="007565C0" w:rsidRPr="007565C0" w:rsidRDefault="007565C0" w:rsidP="007565C0">
      <w:pPr>
        <w:pStyle w:val="Code"/>
        <w:rPr>
          <w:rStyle w:val="MultilanguageMarkerAuto"/>
        </w:rPr>
      </w:pPr>
      <w:r>
        <w:rPr>
          <w:rStyle w:val="MultilanguageMarkerAuto"/>
        </w:rPr>
        <w:t>[</w:t>
      </w:r>
      <w:r w:rsidRPr="007565C0">
        <w:rPr>
          <w:rStyle w:val="MultilanguageMarkerAuto"/>
        </w:rPr>
        <w:t>V</w:t>
      </w:r>
      <w:r>
        <w:rPr>
          <w:rStyle w:val="MultilanguageMarkerAuto"/>
        </w:rPr>
        <w:t xml:space="preserve">isual </w:t>
      </w:r>
      <w:r w:rsidRPr="007565C0">
        <w:rPr>
          <w:rStyle w:val="MultilanguageMarkerAuto"/>
        </w:rPr>
        <w:t>B</w:t>
      </w:r>
      <w:r>
        <w:rPr>
          <w:rStyle w:val="MultilanguageMarkerAuto"/>
        </w:rPr>
        <w:t>asic]</w:t>
      </w:r>
    </w:p>
    <w:p w14:paraId="75795E95" w14:textId="77777777" w:rsidR="007565C0" w:rsidRDefault="007565C0" w:rsidP="007565C0">
      <w:pPr>
        <w:pStyle w:val="Code"/>
        <w:ind w:firstLine="360"/>
      </w:pPr>
      <w:r>
        <w:t xml:space="preserve">   &lt;</w:t>
      </w:r>
      <w:r>
        <w:rPr>
          <w:color w:val="2B91AF"/>
        </w:rPr>
        <w:t>Function</w:t>
      </w:r>
      <w:r>
        <w:t>(Name:=</w:t>
      </w:r>
      <w:r>
        <w:rPr>
          <w:color w:val="A31515"/>
        </w:rPr>
        <w:t>"[dbo].[ProductsCostingMoreThan]"</w:t>
      </w:r>
      <w:r>
        <w:t>)&gt; _</w:t>
      </w:r>
    </w:p>
    <w:p w14:paraId="4C2E6234" w14:textId="77777777" w:rsidR="007565C0" w:rsidRDefault="007565C0" w:rsidP="007565C0">
      <w:pPr>
        <w:pStyle w:val="Code"/>
        <w:ind w:firstLine="360"/>
      </w:pPr>
      <w:r>
        <w:tab/>
      </w:r>
      <w:r>
        <w:tab/>
      </w:r>
      <w:r>
        <w:rPr>
          <w:color w:val="0000FF"/>
        </w:rPr>
        <w:t>Public Function</w:t>
      </w:r>
      <w:r>
        <w:t xml:space="preserve"> ProductsCostingMoreThan(</w:t>
      </w:r>
    </w:p>
    <w:p w14:paraId="2A7A4A45" w14:textId="77777777" w:rsidR="007565C0" w:rsidRDefault="007565C0" w:rsidP="007565C0">
      <w:pPr>
        <w:pStyle w:val="Code"/>
        <w:ind w:firstLine="360"/>
      </w:pPr>
      <w:r>
        <w:tab/>
      </w:r>
      <w:r>
        <w:tab/>
      </w:r>
      <w:r>
        <w:tab/>
      </w:r>
      <w:r>
        <w:tab/>
        <w:t>cost As System.</w:t>
      </w:r>
      <w:r>
        <w:rPr>
          <w:color w:val="2B91AF"/>
        </w:rPr>
        <w:t>Nullable</w:t>
      </w:r>
      <w:r>
        <w:t>(</w:t>
      </w:r>
      <w:r w:rsidRPr="00941E03">
        <w:rPr>
          <w:color w:val="3333FF"/>
        </w:rPr>
        <w:t xml:space="preserve">Of </w:t>
      </w:r>
      <w:r>
        <w:rPr>
          <w:color w:val="0000FF"/>
        </w:rPr>
        <w:t>Decimal</w:t>
      </w:r>
      <w:r>
        <w:t xml:space="preserve">)) </w:t>
      </w:r>
      <w:r w:rsidRPr="00941E03">
        <w:rPr>
          <w:color w:val="3333FF"/>
        </w:rPr>
        <w:t>As</w:t>
      </w:r>
      <w:r>
        <w:t xml:space="preserve"> </w:t>
      </w:r>
      <w:r>
        <w:rPr>
          <w:color w:val="2B91AF"/>
        </w:rPr>
        <w:t>IQueryable</w:t>
      </w:r>
      <w:r>
        <w:t>(</w:t>
      </w:r>
      <w:r w:rsidRPr="00941E03">
        <w:rPr>
          <w:color w:val="3333FF"/>
        </w:rPr>
        <w:t>Of</w:t>
      </w:r>
      <w:r>
        <w:t xml:space="preserve"> </w:t>
      </w:r>
      <w:r>
        <w:rPr>
          <w:color w:val="2B91AF"/>
        </w:rPr>
        <w:t>Product</w:t>
      </w:r>
      <w:r>
        <w:t>)</w:t>
      </w:r>
    </w:p>
    <w:p w14:paraId="308009B1" w14:textId="77777777" w:rsidR="007565C0" w:rsidRDefault="007565C0" w:rsidP="007565C0">
      <w:pPr>
        <w:pStyle w:val="Code"/>
        <w:ind w:firstLine="360"/>
      </w:pPr>
    </w:p>
    <w:p w14:paraId="3B008FDC" w14:textId="77777777" w:rsidR="007565C0" w:rsidRDefault="007565C0" w:rsidP="007565C0">
      <w:pPr>
        <w:pStyle w:val="Code"/>
        <w:ind w:firstLine="360"/>
        <w:rPr>
          <w:rStyle w:val="Codefragment"/>
        </w:rPr>
      </w:pPr>
      <w:r>
        <w:rPr>
          <w:rStyle w:val="Codefragment"/>
        </w:rPr>
        <w:t xml:space="preserve">    </w:t>
      </w:r>
      <w:r>
        <w:rPr>
          <w:rStyle w:val="Codefragment"/>
          <w:color w:val="3333FF"/>
        </w:rPr>
        <w:t>Return</w:t>
      </w:r>
      <w:r>
        <w:rPr>
          <w:rStyle w:val="Codefragment"/>
        </w:rPr>
        <w:t xml:space="preserve"> </w:t>
      </w:r>
      <w:r>
        <w:t>CreateMethodCallQuery</w:t>
      </w:r>
      <w:r>
        <w:rPr>
          <w:rStyle w:val="Codefragment"/>
        </w:rPr>
        <w:t>(</w:t>
      </w:r>
      <w:r w:rsidRPr="00941E03">
        <w:rPr>
          <w:rStyle w:val="Codefragment"/>
          <w:color w:val="3333FF"/>
        </w:rPr>
        <w:t>Of</w:t>
      </w:r>
      <w:r>
        <w:rPr>
          <w:rStyle w:val="Codefragment"/>
        </w:rPr>
        <w:t xml:space="preserve"> Product)</w:t>
      </w:r>
      <w:r w:rsidRPr="001005B0">
        <w:rPr>
          <w:rStyle w:val="Codefragment"/>
        </w:rPr>
        <w:t>(</w:t>
      </w:r>
      <w:r>
        <w:rPr>
          <w:rStyle w:val="Codefragment"/>
          <w:color w:val="0000FF"/>
        </w:rPr>
        <w:t>Me</w:t>
      </w:r>
      <w:r w:rsidRPr="001005B0">
        <w:rPr>
          <w:rStyle w:val="Codefragment"/>
        </w:rPr>
        <w:t xml:space="preserve">, </w:t>
      </w:r>
      <w:r>
        <w:rPr>
          <w:rStyle w:val="Codefragment"/>
        </w:rPr>
        <w:t>_</w:t>
      </w:r>
    </w:p>
    <w:p w14:paraId="1F9BCC7B" w14:textId="77777777" w:rsidR="007565C0" w:rsidRDefault="007565C0" w:rsidP="007565C0">
      <w:pPr>
        <w:pStyle w:val="Code"/>
        <w:ind w:firstLine="360"/>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cost)</w:t>
      </w:r>
    </w:p>
    <w:p w14:paraId="37005131" w14:textId="77777777" w:rsidR="007565C0" w:rsidRPr="00DB7BD8" w:rsidRDefault="007565C0" w:rsidP="007565C0">
      <w:pPr>
        <w:pStyle w:val="Code"/>
        <w:ind w:firstLine="360"/>
      </w:pPr>
    </w:p>
    <w:p w14:paraId="22379BB8" w14:textId="77777777" w:rsidR="007565C0" w:rsidRDefault="007565C0" w:rsidP="00960224">
      <w:pPr>
        <w:pStyle w:val="Text"/>
      </w:pPr>
    </w:p>
    <w:p w14:paraId="4A5DB04B" w14:textId="77777777" w:rsidR="007D5E28" w:rsidRPr="00960224" w:rsidRDefault="007D5E28" w:rsidP="00960224">
      <w:pPr>
        <w:pStyle w:val="Text"/>
      </w:pPr>
      <w:r w:rsidRPr="00960224">
        <w:t>The following SQL code shows that you can join to the table returned by the function and otherwise treat it as you would any other table:</w:t>
      </w:r>
    </w:p>
    <w:p w14:paraId="07410DE8" w14:textId="77777777" w:rsidR="00FF703D" w:rsidRPr="00FF703D" w:rsidRDefault="00FF703D" w:rsidP="007D5E28">
      <w:pPr>
        <w:pStyle w:val="Code"/>
      </w:pPr>
    </w:p>
    <w:p w14:paraId="65BF3CE5" w14:textId="77777777" w:rsidR="00FF703D" w:rsidRDefault="007D5E28" w:rsidP="007D5E28">
      <w:pPr>
        <w:pStyle w:val="Code"/>
      </w:pPr>
      <w:r w:rsidRPr="00DA0033">
        <w:rPr>
          <w:color w:val="0000FF"/>
        </w:rPr>
        <w:t>SELECT</w:t>
      </w:r>
      <w:r w:rsidRPr="00F30377">
        <w:t xml:space="preserve"> p2.ProductName, p1.UnitPrice</w:t>
      </w:r>
    </w:p>
    <w:p w14:paraId="748FFF32" w14:textId="77777777" w:rsidR="00FF703D" w:rsidRDefault="007D5E28" w:rsidP="007D5E28">
      <w:pPr>
        <w:pStyle w:val="Code"/>
      </w:pPr>
      <w:r w:rsidRPr="00DA0033">
        <w:rPr>
          <w:color w:val="0000FF"/>
        </w:rPr>
        <w:t>FROM</w:t>
      </w:r>
      <w:r w:rsidRPr="00F30377">
        <w:t xml:space="preserve"> dbo.ProductsCostingMoreThan(80.50)</w:t>
      </w:r>
    </w:p>
    <w:p w14:paraId="533E117B" w14:textId="77777777" w:rsidR="007D5E28" w:rsidRDefault="007D5E28" w:rsidP="007D5E28">
      <w:pPr>
        <w:pStyle w:val="Code"/>
      </w:pPr>
      <w:r w:rsidRPr="00DA0033">
        <w:rPr>
          <w:color w:val="0000FF"/>
        </w:rPr>
        <w:t>AS</w:t>
      </w:r>
      <w:r w:rsidRPr="00F30377">
        <w:t xml:space="preserve"> p1 </w:t>
      </w:r>
      <w:r w:rsidRPr="00DA0033">
        <w:rPr>
          <w:color w:val="0000FF"/>
        </w:rPr>
        <w:t>INNER JOIN</w:t>
      </w:r>
      <w:r w:rsidRPr="00F30377">
        <w:t xml:space="preserve"> Products </w:t>
      </w:r>
      <w:r w:rsidRPr="00DA0033">
        <w:rPr>
          <w:color w:val="0000FF"/>
        </w:rPr>
        <w:t>AS</w:t>
      </w:r>
      <w:r w:rsidRPr="00F30377">
        <w:t xml:space="preserve"> p2</w:t>
      </w:r>
      <w:r>
        <w:t xml:space="preserve"> </w:t>
      </w:r>
      <w:r w:rsidRPr="00DA0033">
        <w:rPr>
          <w:color w:val="0000FF"/>
        </w:rPr>
        <w:t>ON</w:t>
      </w:r>
      <w:r w:rsidRPr="00F30377">
        <w:t xml:space="preserve"> p1.ProductID = p2.ProductID</w:t>
      </w:r>
    </w:p>
    <w:p w14:paraId="0F318051" w14:textId="77777777" w:rsidR="00FF703D" w:rsidRPr="00F30377" w:rsidRDefault="00FF703D" w:rsidP="007D5E28">
      <w:pPr>
        <w:pStyle w:val="Code"/>
      </w:pPr>
    </w:p>
    <w:p w14:paraId="791454BA" w14:textId="77777777" w:rsidR="007D5E28" w:rsidRPr="00960224" w:rsidRDefault="007D5E28" w:rsidP="00960224">
      <w:pPr>
        <w:pStyle w:val="Text"/>
      </w:pPr>
      <w:r w:rsidRPr="00960224">
        <w:t xml:space="preserve">In LINQ to SQL, the query would be rendered as follows (using the new </w:t>
      </w:r>
      <w:r w:rsidR="00771424">
        <w:t>'</w:t>
      </w:r>
      <w:r w:rsidRPr="00960224">
        <w:t>join</w:t>
      </w:r>
      <w:r w:rsidR="00771424">
        <w:t>'</w:t>
      </w:r>
      <w:r w:rsidRPr="00960224">
        <w:t xml:space="preserve"> syntax):</w:t>
      </w:r>
    </w:p>
    <w:p w14:paraId="1C035158" w14:textId="77777777" w:rsidR="00FF703D" w:rsidRPr="007565C0" w:rsidRDefault="007565C0" w:rsidP="007D5E28">
      <w:pPr>
        <w:pStyle w:val="Code"/>
        <w:rPr>
          <w:rStyle w:val="MultilanguageMarkerAuto"/>
        </w:rPr>
      </w:pPr>
      <w:r w:rsidRPr="007565C0">
        <w:rPr>
          <w:rStyle w:val="MultilanguageMarkerAuto"/>
        </w:rPr>
        <w:t>[C#]</w:t>
      </w:r>
    </w:p>
    <w:p w14:paraId="4654547E" w14:textId="77777777" w:rsidR="00FF703D" w:rsidRDefault="007D5E28" w:rsidP="007D5E28">
      <w:pPr>
        <w:pStyle w:val="Code"/>
      </w:pPr>
      <w:r w:rsidRPr="00DA0033">
        <w:rPr>
          <w:color w:val="0000FF"/>
        </w:rPr>
        <w:t>var</w:t>
      </w:r>
      <w:r w:rsidRPr="00672A3D">
        <w:t xml:space="preserve"> q =</w:t>
      </w:r>
    </w:p>
    <w:p w14:paraId="2C3A301B" w14:textId="77777777" w:rsidR="00FF703D" w:rsidRDefault="007D5E28" w:rsidP="007D5E28">
      <w:pPr>
        <w:pStyle w:val="Code"/>
      </w:pPr>
      <w:r>
        <w:tab/>
      </w:r>
      <w:r w:rsidRPr="00DA0033">
        <w:rPr>
          <w:color w:val="0000FF"/>
        </w:rPr>
        <w:t>from</w:t>
      </w:r>
      <w:r w:rsidRPr="00672A3D">
        <w:t xml:space="preserve"> p </w:t>
      </w:r>
      <w:r w:rsidRPr="00672A3D">
        <w:rPr>
          <w:color w:val="0000FF"/>
        </w:rPr>
        <w:t>in</w:t>
      </w:r>
      <w:r w:rsidRPr="00672A3D">
        <w:t xml:space="preserve"> db.ProductsCostingMoreThan(80</w:t>
      </w:r>
      <w:r>
        <w:t>.50m</w:t>
      </w:r>
      <w:r w:rsidRPr="00672A3D">
        <w:t>)</w:t>
      </w:r>
    </w:p>
    <w:p w14:paraId="4F54367A" w14:textId="77777777" w:rsidR="00FF703D" w:rsidRDefault="007D5E28" w:rsidP="007D5E28">
      <w:pPr>
        <w:pStyle w:val="Code"/>
      </w:pPr>
      <w:r>
        <w:tab/>
      </w:r>
      <w:r w:rsidRPr="00DA0033">
        <w:rPr>
          <w:color w:val="0000FF"/>
        </w:rPr>
        <w:t>join</w:t>
      </w:r>
      <w:r w:rsidRPr="00672A3D">
        <w:t xml:space="preserve"> s </w:t>
      </w:r>
      <w:r w:rsidRPr="00672A3D">
        <w:rPr>
          <w:color w:val="0000FF"/>
        </w:rPr>
        <w:t>in</w:t>
      </w:r>
      <w:r w:rsidRPr="00672A3D">
        <w:t xml:space="preserve"> db.Products </w:t>
      </w:r>
      <w:r w:rsidRPr="00DA0033">
        <w:rPr>
          <w:color w:val="0000FF"/>
        </w:rPr>
        <w:t>on</w:t>
      </w:r>
      <w:r w:rsidRPr="00672A3D">
        <w:t xml:space="preserve"> p.ProductID </w:t>
      </w:r>
      <w:r w:rsidRPr="00DA0033">
        <w:rPr>
          <w:color w:val="0000FF"/>
        </w:rPr>
        <w:t>equals</w:t>
      </w:r>
      <w:r w:rsidRPr="00672A3D">
        <w:t xml:space="preserve"> s.ProductID</w:t>
      </w:r>
    </w:p>
    <w:p w14:paraId="6CBAC8C6" w14:textId="77777777" w:rsidR="007D5E28" w:rsidRDefault="007D5E28" w:rsidP="007D5E28">
      <w:pPr>
        <w:pStyle w:val="Code"/>
      </w:pPr>
      <w:r>
        <w:tab/>
      </w:r>
      <w:r w:rsidRPr="00DA0033">
        <w:rPr>
          <w:color w:val="0000FF"/>
        </w:rPr>
        <w:t>select</w:t>
      </w:r>
      <w:r w:rsidRPr="00672A3D">
        <w:t xml:space="preserve"> </w:t>
      </w:r>
      <w:r w:rsidRPr="00672A3D">
        <w:rPr>
          <w:color w:val="0000FF"/>
        </w:rPr>
        <w:t>new</w:t>
      </w:r>
      <w:r w:rsidRPr="00672A3D">
        <w:t xml:space="preserve"> {p.ProductID, s.UnitPrice};</w:t>
      </w:r>
    </w:p>
    <w:p w14:paraId="54B547B1" w14:textId="77777777" w:rsidR="00FF703D" w:rsidRDefault="00FF703D" w:rsidP="007D5E28">
      <w:pPr>
        <w:pStyle w:val="Code"/>
      </w:pPr>
    </w:p>
    <w:p w14:paraId="498C4391" w14:textId="77777777" w:rsidR="007565C0" w:rsidRDefault="007565C0" w:rsidP="007565C0">
      <w:pPr>
        <w:pStyle w:val="Text"/>
      </w:pPr>
    </w:p>
    <w:p w14:paraId="2508EB97" w14:textId="77777777" w:rsidR="007565C0" w:rsidRPr="007565C0" w:rsidRDefault="007565C0" w:rsidP="007D5E28">
      <w:pPr>
        <w:pStyle w:val="Code"/>
        <w:rPr>
          <w:rStyle w:val="MultilanguageMarkerAuto"/>
        </w:rPr>
      </w:pPr>
      <w:r w:rsidRPr="007565C0">
        <w:rPr>
          <w:rStyle w:val="MultilanguageMarkerAuto"/>
        </w:rPr>
        <w:t>[Visual Basic]</w:t>
      </w:r>
    </w:p>
    <w:p w14:paraId="6242D87E" w14:textId="77777777" w:rsidR="007565C0" w:rsidRDefault="007565C0" w:rsidP="007565C0">
      <w:pPr>
        <w:pStyle w:val="Code"/>
      </w:pPr>
      <w:r>
        <w:rPr>
          <w:color w:val="0000FF"/>
        </w:rPr>
        <w:t>Dim</w:t>
      </w:r>
      <w:r>
        <w:t xml:space="preserve"> productInfos</w:t>
      </w:r>
      <w:r w:rsidRPr="00672A3D">
        <w:t xml:space="preserve"> =</w:t>
      </w:r>
      <w:r>
        <w:t xml:space="preserve"> </w:t>
      </w:r>
      <w:r>
        <w:rPr>
          <w:color w:val="0000FF"/>
        </w:rPr>
        <w:t>Fr</w:t>
      </w:r>
      <w:r w:rsidRPr="00DA0033">
        <w:rPr>
          <w:color w:val="0000FF"/>
        </w:rPr>
        <w:t>om</w:t>
      </w:r>
      <w:r w:rsidRPr="00672A3D">
        <w:t xml:space="preserve"> </w:t>
      </w:r>
      <w:r>
        <w:t>costlyProd</w:t>
      </w:r>
      <w:r w:rsidRPr="00672A3D">
        <w:t xml:space="preserve"> </w:t>
      </w:r>
      <w:r>
        <w:rPr>
          <w:color w:val="0000FF"/>
        </w:rPr>
        <w:t>I</w:t>
      </w:r>
      <w:r w:rsidRPr="00672A3D">
        <w:rPr>
          <w:color w:val="0000FF"/>
        </w:rPr>
        <w:t>n</w:t>
      </w:r>
      <w:r w:rsidRPr="00672A3D">
        <w:t xml:space="preserve"> db.ProductsCostingMoreThan(80</w:t>
      </w:r>
      <w:r>
        <w:t>.50m</w:t>
      </w:r>
      <w:r w:rsidRPr="00672A3D">
        <w:t>)</w:t>
      </w:r>
      <w:r>
        <w:t xml:space="preserve"> _</w:t>
      </w:r>
    </w:p>
    <w:p w14:paraId="39785568" w14:textId="77777777" w:rsidR="007565C0" w:rsidRDefault="007565C0" w:rsidP="007565C0">
      <w:pPr>
        <w:pStyle w:val="Code"/>
      </w:pPr>
      <w:r>
        <w:tab/>
        <w:t xml:space="preserve">                </w:t>
      </w:r>
      <w:r>
        <w:rPr>
          <w:color w:val="0000FF"/>
        </w:rPr>
        <w:t>J</w:t>
      </w:r>
      <w:r w:rsidRPr="00DA0033">
        <w:rPr>
          <w:color w:val="0000FF"/>
        </w:rPr>
        <w:t>oin</w:t>
      </w:r>
      <w:r w:rsidRPr="00672A3D">
        <w:t xml:space="preserve"> </w:t>
      </w:r>
      <w:r>
        <w:t>prod</w:t>
      </w:r>
      <w:r w:rsidRPr="00672A3D">
        <w:t xml:space="preserve"> </w:t>
      </w:r>
      <w:r>
        <w:rPr>
          <w:color w:val="0000FF"/>
        </w:rPr>
        <w:t>I</w:t>
      </w:r>
      <w:r w:rsidRPr="00672A3D">
        <w:rPr>
          <w:color w:val="0000FF"/>
        </w:rPr>
        <w:t>n</w:t>
      </w:r>
      <w:r w:rsidRPr="00672A3D">
        <w:t xml:space="preserve"> db.Products</w:t>
      </w:r>
      <w:r>
        <w:t xml:space="preserve"> _</w:t>
      </w:r>
    </w:p>
    <w:p w14:paraId="58714561" w14:textId="77777777" w:rsidR="007565C0" w:rsidRDefault="007565C0" w:rsidP="007565C0">
      <w:pPr>
        <w:pStyle w:val="Code"/>
      </w:pPr>
      <w:r>
        <w:t xml:space="preserve">                  </w:t>
      </w:r>
      <w:r w:rsidRPr="00672A3D">
        <w:t xml:space="preserve"> </w:t>
      </w:r>
      <w:r>
        <w:rPr>
          <w:color w:val="0000FF"/>
        </w:rPr>
        <w:t>O</w:t>
      </w:r>
      <w:r w:rsidRPr="00DA0033">
        <w:rPr>
          <w:color w:val="0000FF"/>
        </w:rPr>
        <w:t>n</w:t>
      </w:r>
      <w:r>
        <w:t xml:space="preserve"> costlyProd</w:t>
      </w:r>
      <w:r w:rsidRPr="00672A3D">
        <w:t xml:space="preserve">.ProductID </w:t>
      </w:r>
      <w:r>
        <w:rPr>
          <w:color w:val="0000FF"/>
        </w:rPr>
        <w:t>E</w:t>
      </w:r>
      <w:r w:rsidRPr="00DA0033">
        <w:rPr>
          <w:color w:val="0000FF"/>
        </w:rPr>
        <w:t>quals</w:t>
      </w:r>
      <w:r w:rsidRPr="00672A3D">
        <w:t xml:space="preserve"> </w:t>
      </w:r>
      <w:r>
        <w:t>prod</w:t>
      </w:r>
      <w:r w:rsidRPr="00672A3D">
        <w:t>.ProductID</w:t>
      </w:r>
      <w:r>
        <w:t xml:space="preserve"> _</w:t>
      </w:r>
    </w:p>
    <w:p w14:paraId="0C7F88D6" w14:textId="77777777" w:rsidR="007565C0" w:rsidRDefault="007565C0" w:rsidP="007565C0">
      <w:pPr>
        <w:pStyle w:val="Code"/>
      </w:pPr>
      <w:r>
        <w:t xml:space="preserve">                   </w:t>
      </w:r>
      <w:r>
        <w:rPr>
          <w:color w:val="0000FF"/>
        </w:rPr>
        <w:t>Se</w:t>
      </w:r>
      <w:r w:rsidRPr="00DA0033">
        <w:rPr>
          <w:color w:val="0000FF"/>
        </w:rPr>
        <w:t>lect</w:t>
      </w:r>
      <w:r w:rsidRPr="00672A3D">
        <w:t xml:space="preserve"> </w:t>
      </w:r>
      <w:r>
        <w:t>costlyProd.ProductID, prod.UnitPrice</w:t>
      </w:r>
    </w:p>
    <w:p w14:paraId="13B1311E" w14:textId="77777777" w:rsidR="007565C0" w:rsidRDefault="007565C0" w:rsidP="007565C0">
      <w:pPr>
        <w:pStyle w:val="Code"/>
      </w:pPr>
    </w:p>
    <w:p w14:paraId="0FB6084B" w14:textId="77777777" w:rsidR="007565C0" w:rsidRDefault="007565C0" w:rsidP="007565C0">
      <w:pPr>
        <w:pStyle w:val="Text"/>
      </w:pPr>
    </w:p>
    <w:p w14:paraId="5568E828" w14:textId="77777777" w:rsidR="007D5E28" w:rsidRPr="00E7430B" w:rsidRDefault="004135EA" w:rsidP="00960224">
      <w:pPr>
        <w:pStyle w:val="Heading6"/>
      </w:pPr>
      <w:r>
        <w:t xml:space="preserve">6.4.2 </w:t>
      </w:r>
      <w:r w:rsidR="007D5E28" w:rsidRPr="00E7430B">
        <w:t>LINQ to SQL Limitations on Stored Procedures</w:t>
      </w:r>
    </w:p>
    <w:p w14:paraId="349F283D" w14:textId="77777777" w:rsidR="007D5E28" w:rsidRPr="00960224" w:rsidRDefault="007D5E28" w:rsidP="00960224">
      <w:pPr>
        <w:pStyle w:val="Text"/>
      </w:pPr>
      <w:r w:rsidRPr="00960224">
        <w:t>LINQ to SQL supports code generation for stored procedures that return statically determined result</w:t>
      </w:r>
      <w:r w:rsidR="00925D1B" w:rsidRPr="00960224">
        <w:t xml:space="preserve"> </w:t>
      </w:r>
      <w:r w:rsidRPr="00960224">
        <w:t xml:space="preserve">sets. Thus </w:t>
      </w:r>
      <w:r w:rsidR="00F71B98" w:rsidRPr="00960224">
        <w:t xml:space="preserve">the </w:t>
      </w:r>
      <w:r w:rsidRPr="00960224">
        <w:t xml:space="preserve">LINQ to SQL </w:t>
      </w:r>
      <w:r w:rsidR="00F71B98" w:rsidRPr="00960224">
        <w:t xml:space="preserve">code generator </w:t>
      </w:r>
      <w:r w:rsidRPr="00960224">
        <w:t>does not support the following:</w:t>
      </w:r>
    </w:p>
    <w:p w14:paraId="58D7809A" w14:textId="77777777" w:rsidR="004135EA" w:rsidRDefault="007D5E28" w:rsidP="004135EA">
      <w:pPr>
        <w:pStyle w:val="BulletedList1"/>
      </w:pPr>
      <w:r w:rsidRPr="004135EA">
        <w:t>Stored procedures that use dynamic SQL to return result</w:t>
      </w:r>
      <w:r w:rsidR="00925D1B" w:rsidRPr="004135EA">
        <w:t xml:space="preserve"> </w:t>
      </w:r>
      <w:r w:rsidRPr="004135EA">
        <w:t>sets. When a stored procedure contains conditional logic to build a dynamic SQL statement, LINQ to SQL cannot acquire metadata for the resultset because the query used to generate the resultset is unknown until runtime.</w:t>
      </w:r>
    </w:p>
    <w:p w14:paraId="5E6D88FB" w14:textId="77777777" w:rsidR="007D5E28" w:rsidRPr="00960224" w:rsidRDefault="007D5E28" w:rsidP="004135EA">
      <w:pPr>
        <w:pStyle w:val="BulletedList1"/>
      </w:pPr>
      <w:r w:rsidRPr="004135EA">
        <w:t>Stored procedures</w:t>
      </w:r>
      <w:r w:rsidRPr="00960224">
        <w:t xml:space="preserve"> that </w:t>
      </w:r>
      <w:r w:rsidR="00F71B98" w:rsidRPr="00960224">
        <w:t>produce results based on temporary table</w:t>
      </w:r>
      <w:r w:rsidRPr="00960224">
        <w:t>.</w:t>
      </w:r>
    </w:p>
    <w:p w14:paraId="2B2CFABF" w14:textId="77777777" w:rsidR="00727564" w:rsidRDefault="004135EA" w:rsidP="00960224">
      <w:pPr>
        <w:pStyle w:val="Heading5"/>
      </w:pPr>
      <w:bookmarkStart w:id="847" w:name="_Toc157398761"/>
      <w:r>
        <w:t xml:space="preserve">6.5 </w:t>
      </w:r>
      <w:r w:rsidR="00727564">
        <w:t>The Entity Class Generator Tool</w:t>
      </w:r>
      <w:bookmarkEnd w:id="847"/>
    </w:p>
    <w:p w14:paraId="779C4AFF" w14:textId="77777777" w:rsidR="00727564" w:rsidRPr="00960224" w:rsidRDefault="00727564" w:rsidP="00960224">
      <w:pPr>
        <w:pStyle w:val="Text"/>
      </w:pPr>
      <w:r w:rsidRPr="00960224">
        <w:t xml:space="preserve">If you have an existing database it is unnecessary to create a complete object model by hand just to represent it. The </w:t>
      </w:r>
      <w:r w:rsidR="001D066C" w:rsidRPr="00960224">
        <w:t>LINQ to SQL</w:t>
      </w:r>
      <w:r w:rsidRPr="00960224">
        <w:t xml:space="preserve"> distribution comes with a tool called SQLMetal. It is a command</w:t>
      </w:r>
      <w:r w:rsidR="00FF703D">
        <w:t>-</w:t>
      </w:r>
      <w:r w:rsidRPr="00960224">
        <w:t>line utility that au</w:t>
      </w:r>
      <w:r w:rsidR="00FF703D">
        <w:t xml:space="preserve">tomates the task of creating </w:t>
      </w:r>
      <w:r w:rsidRPr="00960224">
        <w:t>entity classes by inferring the appropriate class</w:t>
      </w:r>
      <w:r w:rsidR="00E33752" w:rsidRPr="00960224">
        <w:t>es from the database metadata.</w:t>
      </w:r>
    </w:p>
    <w:p w14:paraId="41F62221" w14:textId="77777777" w:rsidR="00727564" w:rsidRPr="00960224" w:rsidRDefault="00727564" w:rsidP="00960224">
      <w:pPr>
        <w:pStyle w:val="Text"/>
      </w:pPr>
      <w:bookmarkStart w:id="848" w:name="_Toc111258507"/>
      <w:r w:rsidRPr="00960224">
        <w:t xml:space="preserve">You can use SQLMetal to extract SQL metadata from a database and generate a source file containing entity class declarations. </w:t>
      </w:r>
      <w:r w:rsidR="00324893" w:rsidRPr="00960224">
        <w:t>Alternatively,</w:t>
      </w:r>
      <w:r w:rsidRPr="00960224">
        <w:t xml:space="preserve"> you can split the process into two steps, first generating an XML file representing the SQL metadata and then later translating that XML file into a source file containing class declarations. This split process allows you to retain the metadata as a file so you may edit it. The extraction process producing the file make a few inferences along the way about appropriate class and property names given the table and column names of the database. You might find it necessary to edit the XML file in order for the generator to produce more pleasing results or to hide aspects of the database that you don</w:t>
      </w:r>
      <w:r w:rsidR="00771424">
        <w:t>'</w:t>
      </w:r>
      <w:r w:rsidRPr="00960224">
        <w:t>t want present in your objects.</w:t>
      </w:r>
    </w:p>
    <w:p w14:paraId="1A8831D2" w14:textId="77777777" w:rsidR="00727564" w:rsidRPr="00960224" w:rsidRDefault="00727564" w:rsidP="00960224">
      <w:pPr>
        <w:pStyle w:val="Text"/>
      </w:pPr>
      <w:r w:rsidRPr="00960224">
        <w:t>The simplest scenario to use SQLMetal is to directly generate classes from an existing database. Here is how to invoke the tool:</w:t>
      </w:r>
    </w:p>
    <w:p w14:paraId="75EBF2FE" w14:textId="77777777" w:rsidR="00EC3970" w:rsidRPr="00EC3970" w:rsidRDefault="00EC3970" w:rsidP="00727564">
      <w:pPr>
        <w:pStyle w:val="Code"/>
        <w:rPr>
          <w:rStyle w:val="MultilanguageMarkerAuto"/>
        </w:rPr>
      </w:pPr>
      <w:r w:rsidRPr="00EC3970">
        <w:rPr>
          <w:rStyle w:val="MultilanguageMarkerAuto"/>
        </w:rPr>
        <w:t>[C#]</w:t>
      </w:r>
    </w:p>
    <w:p w14:paraId="77D5F2D4" w14:textId="77777777" w:rsidR="00727564" w:rsidRDefault="00727564" w:rsidP="00727564">
      <w:pPr>
        <w:pStyle w:val="Code"/>
      </w:pPr>
      <w:r w:rsidRPr="00E15F83">
        <w:t>SqlMetal /ser</w:t>
      </w:r>
      <w:r>
        <w:t>ver:.\SQLExpress /database:Northwind</w:t>
      </w:r>
      <w:r w:rsidRPr="00E15F83">
        <w:t xml:space="preserve"> </w:t>
      </w:r>
      <w:r w:rsidR="00A979B9">
        <w:t>/</w:t>
      </w:r>
      <w:r>
        <w:t xml:space="preserve">pluralize /namespace:nwind </w:t>
      </w:r>
      <w:r w:rsidRPr="00E15F83">
        <w:t>/co</w:t>
      </w:r>
      <w:r>
        <w:t>de:Northwind</w:t>
      </w:r>
      <w:r w:rsidRPr="00E15F83">
        <w:t>.cs</w:t>
      </w:r>
    </w:p>
    <w:p w14:paraId="65D1B942" w14:textId="77777777" w:rsidR="00EC3970" w:rsidRPr="00E15F83" w:rsidRDefault="00EC3970" w:rsidP="00727564">
      <w:pPr>
        <w:pStyle w:val="Code"/>
      </w:pPr>
    </w:p>
    <w:p w14:paraId="39BCF7C3" w14:textId="77777777" w:rsidR="00EC3970" w:rsidRDefault="00EC3970" w:rsidP="00960224">
      <w:pPr>
        <w:pStyle w:val="Text"/>
      </w:pPr>
    </w:p>
    <w:p w14:paraId="2179C510" w14:textId="77777777" w:rsidR="00EC3970" w:rsidRPr="00EC3970" w:rsidRDefault="00EC3970" w:rsidP="00EC3970">
      <w:pPr>
        <w:pStyle w:val="Code"/>
        <w:rPr>
          <w:rStyle w:val="MultilanguageMarkerAuto"/>
        </w:rPr>
      </w:pPr>
      <w:r w:rsidRPr="00EC3970">
        <w:rPr>
          <w:rStyle w:val="MultilanguageMarkerAuto"/>
        </w:rPr>
        <w:t>[Visual Basic]</w:t>
      </w:r>
    </w:p>
    <w:p w14:paraId="5789CCC1" w14:textId="77777777" w:rsidR="00EC3970" w:rsidRDefault="00EC3970" w:rsidP="00EC3970">
      <w:pPr>
        <w:pStyle w:val="Code"/>
      </w:pPr>
      <w:r w:rsidRPr="00E15F83">
        <w:t>SqlMetal /ser</w:t>
      </w:r>
      <w:r>
        <w:t>ver:.\SQLExpress /database:Northwind</w:t>
      </w:r>
      <w:r w:rsidRPr="00E15F83">
        <w:t xml:space="preserve"> </w:t>
      </w:r>
      <w:r>
        <w:t xml:space="preserve">/pluralize /namespace:nwind </w:t>
      </w:r>
      <w:r w:rsidRPr="00E15F83">
        <w:t>/co</w:t>
      </w:r>
      <w:r>
        <w:t>de:Northwind.vb /language:vb</w:t>
      </w:r>
    </w:p>
    <w:p w14:paraId="5C80EF10" w14:textId="77777777" w:rsidR="00EC3970" w:rsidRDefault="00EC3970" w:rsidP="00960224">
      <w:pPr>
        <w:pStyle w:val="Text"/>
      </w:pPr>
    </w:p>
    <w:p w14:paraId="596028AE" w14:textId="77777777" w:rsidR="00727564" w:rsidRPr="00002CE9" w:rsidRDefault="00727564" w:rsidP="00960224">
      <w:pPr>
        <w:pStyle w:val="Text"/>
        <w:rPr>
          <w:rStyle w:val="CodeEmbedded"/>
        </w:rPr>
      </w:pPr>
      <w:r w:rsidRPr="00960224">
        <w:t xml:space="preserve">Executing the tool creates a </w:t>
      </w:r>
      <w:r w:rsidRPr="00002CE9">
        <w:rPr>
          <w:rStyle w:val="CodeEmbedded"/>
        </w:rPr>
        <w:t>Northwind</w:t>
      </w:r>
      <w:r w:rsidR="00EC3970" w:rsidRPr="00EC3970">
        <w:t xml:space="preserve"> </w:t>
      </w:r>
      <w:r w:rsidRPr="00002CE9">
        <w:rPr>
          <w:rStyle w:val="CodeEmbedded"/>
        </w:rPr>
        <w:t>.cs</w:t>
      </w:r>
      <w:r w:rsidRPr="00960224">
        <w:t xml:space="preserve"> </w:t>
      </w:r>
      <w:r w:rsidR="00EC3970">
        <w:t xml:space="preserve">or </w:t>
      </w:r>
      <w:r w:rsidR="00EC3970" w:rsidRPr="00EC3970">
        <w:rPr>
          <w:rStyle w:val="CodeEmbedded"/>
        </w:rPr>
        <w:t>.vb</w:t>
      </w:r>
      <w:r w:rsidR="00EC3970">
        <w:t xml:space="preserve"> </w:t>
      </w:r>
      <w:r w:rsidRPr="00960224">
        <w:t>file that contains the object model generated by reading the database metadata. This usage works well if the names of the tables in the database are similar to the names of the objects that you want to generate. If not you</w:t>
      </w:r>
      <w:r w:rsidR="00771424">
        <w:t>'</w:t>
      </w:r>
      <w:r w:rsidRPr="00960224">
        <w:t xml:space="preserve">ll want to take the </w:t>
      </w:r>
      <w:r w:rsidR="00324893" w:rsidRPr="00960224">
        <w:t>two-step</w:t>
      </w:r>
      <w:r w:rsidRPr="00960224">
        <w:t xml:space="preserve"> approach.</w:t>
      </w:r>
    </w:p>
    <w:bookmarkEnd w:id="848"/>
    <w:p w14:paraId="59057C51" w14:textId="77777777" w:rsidR="00727564" w:rsidRPr="00960224" w:rsidRDefault="00727564" w:rsidP="00960224">
      <w:pPr>
        <w:pStyle w:val="Text"/>
      </w:pPr>
      <w:r w:rsidRPr="00960224">
        <w:t xml:space="preserve">To instruct SQLMetal to generate an </w:t>
      </w:r>
      <w:r w:rsidR="004C1EC7" w:rsidRPr="00960224">
        <w:t xml:space="preserve">DBML </w:t>
      </w:r>
      <w:r w:rsidRPr="00960224">
        <w:t>file use the tool as follows:</w:t>
      </w:r>
    </w:p>
    <w:p w14:paraId="427F18DA" w14:textId="77777777" w:rsidR="00EC3970" w:rsidRDefault="00EC3970" w:rsidP="00727564">
      <w:pPr>
        <w:pStyle w:val="Code"/>
      </w:pPr>
    </w:p>
    <w:p w14:paraId="20E92C7A" w14:textId="77777777" w:rsidR="00FF703D" w:rsidRDefault="00727564" w:rsidP="00727564">
      <w:pPr>
        <w:pStyle w:val="Code"/>
      </w:pPr>
      <w:r w:rsidRPr="00E15F83">
        <w:t>SqlMetal /ser</w:t>
      </w:r>
      <w:r>
        <w:t>ver:.\SQLExpress /database:Northwind /pluralize</w:t>
      </w:r>
    </w:p>
    <w:p w14:paraId="2C5C1086" w14:textId="77777777" w:rsidR="00727564" w:rsidRDefault="00DA0940" w:rsidP="00727564">
      <w:pPr>
        <w:pStyle w:val="Code"/>
      </w:pPr>
      <w:r>
        <w:tab/>
      </w:r>
      <w:r w:rsidR="00727564">
        <w:t>/xml:Northwind.</w:t>
      </w:r>
      <w:r w:rsidR="004C1EC7">
        <w:t>dbml</w:t>
      </w:r>
    </w:p>
    <w:p w14:paraId="62F2B41A" w14:textId="77777777" w:rsidR="00EC3970" w:rsidRDefault="00EC3970" w:rsidP="00727564">
      <w:pPr>
        <w:pStyle w:val="Code"/>
      </w:pPr>
    </w:p>
    <w:p w14:paraId="13F437F8" w14:textId="77777777" w:rsidR="00727564" w:rsidRPr="00960224" w:rsidRDefault="00727564" w:rsidP="00960224">
      <w:pPr>
        <w:pStyle w:val="Text"/>
      </w:pPr>
      <w:r w:rsidRPr="00960224">
        <w:t xml:space="preserve">Once the </w:t>
      </w:r>
      <w:r w:rsidR="004C1EC7" w:rsidRPr="00960224">
        <w:t xml:space="preserve">dbml </w:t>
      </w:r>
      <w:r w:rsidRPr="00960224">
        <w:t xml:space="preserve">file is generated, you can go ahead and annotate it with </w:t>
      </w:r>
      <w:r w:rsidRPr="00002CE9">
        <w:rPr>
          <w:rStyle w:val="CodeEmbedded"/>
        </w:rPr>
        <w:t>class</w:t>
      </w:r>
      <w:r w:rsidRPr="00960224">
        <w:t xml:space="preserve"> and </w:t>
      </w:r>
      <w:r w:rsidRPr="00002CE9">
        <w:rPr>
          <w:rStyle w:val="CodeEmbedded"/>
        </w:rPr>
        <w:t>property</w:t>
      </w:r>
      <w:r w:rsidRPr="00960224">
        <w:t xml:space="preserve"> attribute to describe how tables and columns map to classes and properties. Once you have finished annotating the </w:t>
      </w:r>
      <w:r w:rsidR="004C1EC7" w:rsidRPr="00960224">
        <w:t xml:space="preserve">dbml </w:t>
      </w:r>
      <w:r w:rsidRPr="00960224">
        <w:t>file, you can generate your object model by running the following command:</w:t>
      </w:r>
    </w:p>
    <w:p w14:paraId="1B13D580" w14:textId="77777777" w:rsidR="00EC3970" w:rsidRPr="00EC3970" w:rsidRDefault="00EC3970" w:rsidP="00727564">
      <w:pPr>
        <w:pStyle w:val="Code"/>
        <w:rPr>
          <w:rStyle w:val="MultilanguageMarkerAuto"/>
        </w:rPr>
      </w:pPr>
      <w:r w:rsidRPr="00EC3970">
        <w:rPr>
          <w:rStyle w:val="MultilanguageMarkerAuto"/>
        </w:rPr>
        <w:t>[C#]</w:t>
      </w:r>
    </w:p>
    <w:p w14:paraId="62F25003" w14:textId="77777777" w:rsidR="00727564" w:rsidRDefault="00727564" w:rsidP="00727564">
      <w:pPr>
        <w:pStyle w:val="Code"/>
      </w:pPr>
      <w:r w:rsidRPr="00E15F83">
        <w:t xml:space="preserve">SqlMetal </w:t>
      </w:r>
      <w:r>
        <w:t xml:space="preserve">/namespace:nwind </w:t>
      </w:r>
      <w:r w:rsidRPr="00E15F83">
        <w:t>/</w:t>
      </w:r>
      <w:r>
        <w:t>code:Northwind.cs Northwind.</w:t>
      </w:r>
      <w:r w:rsidR="004C1EC7">
        <w:t>dbml</w:t>
      </w:r>
    </w:p>
    <w:p w14:paraId="04F46BFE" w14:textId="77777777" w:rsidR="00EC3970" w:rsidRPr="00C755E3" w:rsidRDefault="00EC3970" w:rsidP="00727564">
      <w:pPr>
        <w:pStyle w:val="Code"/>
      </w:pPr>
    </w:p>
    <w:p w14:paraId="2FDFAE24" w14:textId="77777777" w:rsidR="00EC3970" w:rsidRDefault="00EC3970" w:rsidP="00960224">
      <w:pPr>
        <w:pStyle w:val="Text"/>
      </w:pPr>
    </w:p>
    <w:p w14:paraId="33285DC4" w14:textId="77777777" w:rsidR="00EC3970" w:rsidRPr="00EC3970" w:rsidRDefault="00EC3970" w:rsidP="00EC3970">
      <w:pPr>
        <w:pStyle w:val="Code"/>
        <w:rPr>
          <w:rStyle w:val="MultilanguageMarkerAuto"/>
        </w:rPr>
      </w:pPr>
      <w:r w:rsidRPr="00EC3970">
        <w:rPr>
          <w:rStyle w:val="MultilanguageMarkerAuto"/>
        </w:rPr>
        <w:t>[Visual Basic]</w:t>
      </w:r>
    </w:p>
    <w:p w14:paraId="2EA1F502" w14:textId="77777777" w:rsidR="00EC3970" w:rsidRDefault="00EC3970" w:rsidP="00EC3970">
      <w:pPr>
        <w:pStyle w:val="Code"/>
      </w:pPr>
      <w:r w:rsidRPr="00E15F83">
        <w:t xml:space="preserve">SqlMetal </w:t>
      </w:r>
      <w:r>
        <w:t xml:space="preserve">/namespace:nwind </w:t>
      </w:r>
      <w:r w:rsidRPr="00E15F83">
        <w:t>/</w:t>
      </w:r>
      <w:r>
        <w:t>code:Northwind.vb Northwind.dbml /language:vb</w:t>
      </w:r>
    </w:p>
    <w:p w14:paraId="1641082C" w14:textId="77777777" w:rsidR="00EC3970" w:rsidRPr="00C755E3" w:rsidRDefault="00EC3970" w:rsidP="00EC3970">
      <w:pPr>
        <w:pStyle w:val="Code"/>
      </w:pPr>
    </w:p>
    <w:p w14:paraId="57E34D89" w14:textId="77777777" w:rsidR="00EC3970" w:rsidRDefault="00EC3970" w:rsidP="00960224">
      <w:pPr>
        <w:pStyle w:val="Text"/>
      </w:pPr>
    </w:p>
    <w:p w14:paraId="46225A89" w14:textId="77777777" w:rsidR="00727564" w:rsidRPr="00960224" w:rsidRDefault="00727564" w:rsidP="00960224">
      <w:pPr>
        <w:pStyle w:val="Text"/>
      </w:pPr>
      <w:r w:rsidRPr="00960224">
        <w:t>The SQLMetal usage signature is as follows:</w:t>
      </w:r>
    </w:p>
    <w:p w14:paraId="2EF80479" w14:textId="77777777" w:rsidR="00EC3970" w:rsidRDefault="00EC3970" w:rsidP="00727564">
      <w:pPr>
        <w:pStyle w:val="Code"/>
      </w:pPr>
    </w:p>
    <w:p w14:paraId="7BD07377" w14:textId="77777777" w:rsidR="00727564" w:rsidRDefault="00727564" w:rsidP="00727564">
      <w:pPr>
        <w:pStyle w:val="Code"/>
      </w:pPr>
      <w:r w:rsidRPr="00E15F83">
        <w:t xml:space="preserve">SqlMetal </w:t>
      </w:r>
      <w:r>
        <w:t>[options] [filename]</w:t>
      </w:r>
    </w:p>
    <w:p w14:paraId="06EA9073" w14:textId="77777777" w:rsidR="00EC3970" w:rsidRPr="00C755E3" w:rsidRDefault="00EC3970" w:rsidP="00727564">
      <w:pPr>
        <w:pStyle w:val="Code"/>
      </w:pPr>
    </w:p>
    <w:p w14:paraId="6FB434C3" w14:textId="77777777" w:rsidR="00727564" w:rsidRDefault="00727564" w:rsidP="00960224">
      <w:pPr>
        <w:pStyle w:val="Text"/>
      </w:pPr>
      <w:r w:rsidRPr="00960224">
        <w:t>The following is a table showing the available command line options for SQLMetal.</w:t>
      </w:r>
    </w:p>
    <w:p w14:paraId="6F590463" w14:textId="77777777" w:rsidR="00A91204" w:rsidRDefault="00A91204" w:rsidP="00A91204">
      <w:pPr>
        <w:pStyle w:val="TableSpacing"/>
      </w:pPr>
    </w:p>
    <w:tbl>
      <w:tblPr>
        <w:tblW w:w="0" w:type="auto"/>
        <w:tblLayout w:type="fixed"/>
        <w:tblLook w:val="01E0" w:firstRow="1" w:lastRow="1" w:firstColumn="1" w:lastColumn="1" w:noHBand="0" w:noVBand="0"/>
      </w:tblPr>
      <w:tblGrid>
        <w:gridCol w:w="2567"/>
        <w:gridCol w:w="6473"/>
      </w:tblGrid>
      <w:tr w:rsidR="001030D9" w:rsidRPr="004135EA" w14:paraId="589C31F9" w14:textId="77777777" w:rsidTr="004135EA">
        <w:tc>
          <w:tcPr>
            <w:tcW w:w="2567" w:type="dxa"/>
          </w:tcPr>
          <w:p w14:paraId="450A4B37" w14:textId="77777777" w:rsidR="001030D9" w:rsidRPr="004135EA" w:rsidRDefault="001030D9" w:rsidP="004135EA">
            <w:pPr>
              <w:pStyle w:val="Label"/>
            </w:pPr>
            <w:r w:rsidRPr="004135EA">
              <w:t>Option</w:t>
            </w:r>
          </w:p>
        </w:tc>
        <w:tc>
          <w:tcPr>
            <w:tcW w:w="6473" w:type="dxa"/>
          </w:tcPr>
          <w:p w14:paraId="36F4638F" w14:textId="77777777" w:rsidR="001030D9" w:rsidRPr="004135EA" w:rsidRDefault="001030D9" w:rsidP="004135EA">
            <w:pPr>
              <w:pStyle w:val="Label"/>
            </w:pPr>
            <w:r w:rsidRPr="004135EA">
              <w:t>Description</w:t>
            </w:r>
          </w:p>
        </w:tc>
      </w:tr>
      <w:tr w:rsidR="001030D9" w:rsidRPr="00960224" w14:paraId="26CCB2E0" w14:textId="77777777" w:rsidTr="004135EA">
        <w:tc>
          <w:tcPr>
            <w:tcW w:w="2567" w:type="dxa"/>
          </w:tcPr>
          <w:p w14:paraId="7B36132B" w14:textId="77777777" w:rsidR="001030D9" w:rsidRPr="00960224" w:rsidRDefault="001030D9" w:rsidP="00960224">
            <w:pPr>
              <w:pStyle w:val="Text"/>
            </w:pPr>
            <w:r w:rsidRPr="00960224">
              <w:t>/server:&lt;</w:t>
            </w:r>
            <w:r w:rsidRPr="009526D9">
              <w:rPr>
                <w:rStyle w:val="Italic"/>
              </w:rPr>
              <w:t>name</w:t>
            </w:r>
            <w:r w:rsidRPr="00960224">
              <w:t>&gt;</w:t>
            </w:r>
          </w:p>
        </w:tc>
        <w:tc>
          <w:tcPr>
            <w:tcW w:w="6473" w:type="dxa"/>
          </w:tcPr>
          <w:p w14:paraId="648A402C" w14:textId="77777777" w:rsidR="001030D9" w:rsidRPr="00960224" w:rsidRDefault="00A91204" w:rsidP="00960224">
            <w:pPr>
              <w:pStyle w:val="Text"/>
            </w:pPr>
            <w:r>
              <w:t>I</w:t>
            </w:r>
            <w:r w:rsidR="001030D9" w:rsidRPr="00960224">
              <w:t>ndicates the server to connect to in order to access the database</w:t>
            </w:r>
            <w:r w:rsidR="00FF703D">
              <w:t>.</w:t>
            </w:r>
          </w:p>
        </w:tc>
      </w:tr>
      <w:tr w:rsidR="001030D9" w:rsidRPr="00960224" w14:paraId="262EEF90" w14:textId="77777777" w:rsidTr="004135EA">
        <w:tc>
          <w:tcPr>
            <w:tcW w:w="2567" w:type="dxa"/>
          </w:tcPr>
          <w:p w14:paraId="15F6FB84" w14:textId="77777777" w:rsidR="001030D9" w:rsidRPr="009526D9" w:rsidRDefault="001030D9" w:rsidP="00960224">
            <w:pPr>
              <w:pStyle w:val="Text"/>
              <w:rPr>
                <w:rStyle w:val="Italic"/>
              </w:rPr>
            </w:pPr>
            <w:r w:rsidRPr="00960224">
              <w:t>/database:&lt;</w:t>
            </w:r>
            <w:r w:rsidRPr="009526D9">
              <w:rPr>
                <w:rStyle w:val="Italic"/>
              </w:rPr>
              <w:t>name&gt;</w:t>
            </w:r>
          </w:p>
        </w:tc>
        <w:tc>
          <w:tcPr>
            <w:tcW w:w="6473" w:type="dxa"/>
          </w:tcPr>
          <w:p w14:paraId="3F1BBD03" w14:textId="77777777" w:rsidR="001030D9" w:rsidRPr="00960224" w:rsidRDefault="00A91204" w:rsidP="00960224">
            <w:pPr>
              <w:pStyle w:val="Text"/>
            </w:pPr>
            <w:r>
              <w:t>I</w:t>
            </w:r>
            <w:r w:rsidR="001030D9" w:rsidRPr="00960224">
              <w:t>ndicates the name of the database to read metadata from</w:t>
            </w:r>
            <w:r w:rsidR="00FF703D">
              <w:t>.</w:t>
            </w:r>
          </w:p>
        </w:tc>
      </w:tr>
      <w:tr w:rsidR="001030D9" w:rsidRPr="00960224" w14:paraId="080D5804" w14:textId="77777777" w:rsidTr="004135EA">
        <w:tc>
          <w:tcPr>
            <w:tcW w:w="2567" w:type="dxa"/>
          </w:tcPr>
          <w:p w14:paraId="71A9281F" w14:textId="77777777" w:rsidR="001030D9" w:rsidRPr="009526D9" w:rsidRDefault="001030D9" w:rsidP="00960224">
            <w:pPr>
              <w:pStyle w:val="Text"/>
              <w:rPr>
                <w:rStyle w:val="Italic"/>
              </w:rPr>
            </w:pPr>
            <w:r w:rsidRPr="00960224">
              <w:t>/user:&lt;</w:t>
            </w:r>
            <w:r w:rsidRPr="009526D9">
              <w:rPr>
                <w:rStyle w:val="Italic"/>
              </w:rPr>
              <w:t>name&gt;</w:t>
            </w:r>
          </w:p>
        </w:tc>
        <w:tc>
          <w:tcPr>
            <w:tcW w:w="6473" w:type="dxa"/>
          </w:tcPr>
          <w:p w14:paraId="0175320A" w14:textId="77777777" w:rsidR="001030D9" w:rsidRPr="00960224" w:rsidRDefault="00EC3970" w:rsidP="00960224">
            <w:pPr>
              <w:pStyle w:val="Text"/>
            </w:pPr>
            <w:r>
              <w:t>L</w:t>
            </w:r>
            <w:r w:rsidR="001030D9" w:rsidRPr="00960224">
              <w:t>ogin user id for the server</w:t>
            </w:r>
            <w:r w:rsidR="00FF703D">
              <w:t>.</w:t>
            </w:r>
          </w:p>
        </w:tc>
      </w:tr>
      <w:tr w:rsidR="001030D9" w:rsidRPr="00960224" w14:paraId="1EB5DB83" w14:textId="77777777" w:rsidTr="004135EA">
        <w:tc>
          <w:tcPr>
            <w:tcW w:w="2567" w:type="dxa"/>
          </w:tcPr>
          <w:p w14:paraId="02F655A5" w14:textId="77777777" w:rsidR="001030D9" w:rsidRPr="00960224" w:rsidRDefault="001030D9" w:rsidP="00960224">
            <w:pPr>
              <w:pStyle w:val="Text"/>
            </w:pPr>
            <w:r w:rsidRPr="00960224">
              <w:t>/password:&lt;</w:t>
            </w:r>
            <w:r w:rsidRPr="009526D9">
              <w:rPr>
                <w:rStyle w:val="Italic"/>
              </w:rPr>
              <w:t>name</w:t>
            </w:r>
            <w:r w:rsidRPr="00960224">
              <w:t>&gt;</w:t>
            </w:r>
          </w:p>
        </w:tc>
        <w:tc>
          <w:tcPr>
            <w:tcW w:w="6473" w:type="dxa"/>
          </w:tcPr>
          <w:p w14:paraId="3F403ECC" w14:textId="77777777" w:rsidR="001030D9" w:rsidRPr="00960224" w:rsidRDefault="00EC3970" w:rsidP="00960224">
            <w:pPr>
              <w:pStyle w:val="Text"/>
            </w:pPr>
            <w:r>
              <w:t>L</w:t>
            </w:r>
            <w:r w:rsidR="001030D9" w:rsidRPr="00960224">
              <w:t>ogin password for the server</w:t>
            </w:r>
            <w:r w:rsidR="00FF703D">
              <w:t>.</w:t>
            </w:r>
          </w:p>
        </w:tc>
      </w:tr>
      <w:tr w:rsidR="001030D9" w:rsidRPr="00960224" w14:paraId="4F8FC01B" w14:textId="77777777" w:rsidTr="004135EA">
        <w:tc>
          <w:tcPr>
            <w:tcW w:w="2567" w:type="dxa"/>
          </w:tcPr>
          <w:p w14:paraId="41B2F6A6" w14:textId="77777777" w:rsidR="001030D9" w:rsidRPr="00960224" w:rsidRDefault="001030D9" w:rsidP="00960224">
            <w:pPr>
              <w:pStyle w:val="Text"/>
            </w:pPr>
            <w:r w:rsidRPr="00960224">
              <w:t>/views</w:t>
            </w:r>
          </w:p>
        </w:tc>
        <w:tc>
          <w:tcPr>
            <w:tcW w:w="6473" w:type="dxa"/>
          </w:tcPr>
          <w:p w14:paraId="09AD11C7" w14:textId="77777777" w:rsidR="001030D9" w:rsidRPr="00960224" w:rsidRDefault="00EC3970" w:rsidP="00960224">
            <w:pPr>
              <w:pStyle w:val="Text"/>
            </w:pPr>
            <w:r>
              <w:t>E</w:t>
            </w:r>
            <w:r w:rsidR="001030D9" w:rsidRPr="00960224">
              <w:t>xtract database views</w:t>
            </w:r>
            <w:r w:rsidR="00FF703D">
              <w:t>.</w:t>
            </w:r>
          </w:p>
        </w:tc>
      </w:tr>
      <w:tr w:rsidR="001030D9" w:rsidRPr="00960224" w14:paraId="0714658B" w14:textId="77777777" w:rsidTr="004135EA">
        <w:tc>
          <w:tcPr>
            <w:tcW w:w="2567" w:type="dxa"/>
          </w:tcPr>
          <w:p w14:paraId="58C9AA38" w14:textId="77777777" w:rsidR="001030D9" w:rsidRPr="00960224" w:rsidRDefault="001030D9" w:rsidP="00960224">
            <w:pPr>
              <w:pStyle w:val="Text"/>
            </w:pPr>
            <w:r w:rsidRPr="00960224">
              <w:t>/functions</w:t>
            </w:r>
          </w:p>
        </w:tc>
        <w:tc>
          <w:tcPr>
            <w:tcW w:w="6473" w:type="dxa"/>
          </w:tcPr>
          <w:p w14:paraId="4B93FB16" w14:textId="77777777" w:rsidR="001030D9" w:rsidRPr="00960224" w:rsidRDefault="00EC3970" w:rsidP="00960224">
            <w:pPr>
              <w:pStyle w:val="Text"/>
            </w:pPr>
            <w:r>
              <w:t>E</w:t>
            </w:r>
            <w:r w:rsidR="001030D9" w:rsidRPr="00960224">
              <w:t>xtract database functions</w:t>
            </w:r>
            <w:r w:rsidR="00A91204">
              <w:t>.</w:t>
            </w:r>
          </w:p>
        </w:tc>
      </w:tr>
      <w:tr w:rsidR="001030D9" w:rsidRPr="00960224" w14:paraId="22E228FB" w14:textId="77777777" w:rsidTr="004135EA">
        <w:tc>
          <w:tcPr>
            <w:tcW w:w="2567" w:type="dxa"/>
          </w:tcPr>
          <w:p w14:paraId="34884436" w14:textId="77777777" w:rsidR="001030D9" w:rsidRPr="00960224" w:rsidRDefault="001030D9" w:rsidP="00960224">
            <w:pPr>
              <w:pStyle w:val="Text"/>
            </w:pPr>
            <w:r w:rsidRPr="00960224">
              <w:t>/sprocs</w:t>
            </w:r>
          </w:p>
        </w:tc>
        <w:tc>
          <w:tcPr>
            <w:tcW w:w="6473" w:type="dxa"/>
          </w:tcPr>
          <w:p w14:paraId="6AADA6BA" w14:textId="77777777" w:rsidR="001030D9" w:rsidRPr="00960224" w:rsidRDefault="00EC3970" w:rsidP="00960224">
            <w:pPr>
              <w:pStyle w:val="Text"/>
            </w:pPr>
            <w:r>
              <w:t>E</w:t>
            </w:r>
            <w:r w:rsidR="001030D9" w:rsidRPr="00960224">
              <w:t>xtract stored procedures</w:t>
            </w:r>
            <w:r w:rsidR="00A91204">
              <w:t>.</w:t>
            </w:r>
          </w:p>
        </w:tc>
      </w:tr>
      <w:tr w:rsidR="001030D9" w:rsidRPr="00960224" w14:paraId="6778C37D" w14:textId="77777777" w:rsidTr="004135EA">
        <w:tc>
          <w:tcPr>
            <w:tcW w:w="2567" w:type="dxa"/>
          </w:tcPr>
          <w:p w14:paraId="594ADEE1" w14:textId="77777777" w:rsidR="001030D9" w:rsidRPr="00960224" w:rsidRDefault="001030D9" w:rsidP="00960224">
            <w:pPr>
              <w:pStyle w:val="Text"/>
            </w:pPr>
            <w:r w:rsidRPr="00960224">
              <w:t>/code[:&lt;</w:t>
            </w:r>
            <w:r w:rsidRPr="00960224">
              <w:rPr>
                <w:i/>
              </w:rPr>
              <w:t>filename</w:t>
            </w:r>
            <w:r w:rsidRPr="00960224">
              <w:t>&gt;]</w:t>
            </w:r>
          </w:p>
        </w:tc>
        <w:tc>
          <w:tcPr>
            <w:tcW w:w="6473" w:type="dxa"/>
          </w:tcPr>
          <w:p w14:paraId="28553256" w14:textId="77777777" w:rsidR="001030D9" w:rsidRPr="00960224" w:rsidRDefault="00A91204" w:rsidP="00960224">
            <w:pPr>
              <w:pStyle w:val="Text"/>
            </w:pPr>
            <w:r>
              <w:t>I</w:t>
            </w:r>
            <w:r w:rsidR="001030D9" w:rsidRPr="00960224">
              <w:t>ndicates that the output of the tool is a source fil</w:t>
            </w:r>
            <w:r>
              <w:t>e of entity class declarations.</w:t>
            </w:r>
          </w:p>
        </w:tc>
      </w:tr>
      <w:tr w:rsidR="001030D9" w:rsidRPr="00960224" w14:paraId="23C856B3" w14:textId="77777777" w:rsidTr="004135EA">
        <w:tc>
          <w:tcPr>
            <w:tcW w:w="2567" w:type="dxa"/>
          </w:tcPr>
          <w:p w14:paraId="1EF07FBC" w14:textId="77777777" w:rsidR="001030D9" w:rsidRPr="009526D9" w:rsidRDefault="001030D9" w:rsidP="00960224">
            <w:pPr>
              <w:pStyle w:val="Text"/>
              <w:rPr>
                <w:rStyle w:val="Italic"/>
              </w:rPr>
            </w:pPr>
            <w:r w:rsidRPr="00960224">
              <w:t>/language:</w:t>
            </w:r>
            <w:r w:rsidRPr="009526D9">
              <w:rPr>
                <w:rStyle w:val="Italic"/>
              </w:rPr>
              <w:t>&lt;language&gt;</w:t>
            </w:r>
          </w:p>
        </w:tc>
        <w:tc>
          <w:tcPr>
            <w:tcW w:w="6473" w:type="dxa"/>
          </w:tcPr>
          <w:p w14:paraId="0B61034D" w14:textId="77777777" w:rsidR="001030D9" w:rsidRPr="00960224" w:rsidRDefault="00EC3970" w:rsidP="00960224">
            <w:pPr>
              <w:pStyle w:val="Text"/>
            </w:pPr>
            <w:r>
              <w:t>U</w:t>
            </w:r>
            <w:r w:rsidR="001030D9" w:rsidRPr="00960224">
              <w:t>se V</w:t>
            </w:r>
            <w:r>
              <w:t xml:space="preserve">isual </w:t>
            </w:r>
            <w:r w:rsidR="001030D9" w:rsidRPr="00960224">
              <w:t>B</w:t>
            </w:r>
            <w:r>
              <w:t>asic</w:t>
            </w:r>
            <w:r w:rsidR="001030D9" w:rsidRPr="00960224">
              <w:t xml:space="preserve"> or C# (default)</w:t>
            </w:r>
            <w:r w:rsidR="00A91204">
              <w:t>.</w:t>
            </w:r>
          </w:p>
        </w:tc>
      </w:tr>
      <w:tr w:rsidR="001030D9" w:rsidRPr="00960224" w14:paraId="6CCB1FED" w14:textId="77777777" w:rsidTr="004135EA">
        <w:tc>
          <w:tcPr>
            <w:tcW w:w="2567" w:type="dxa"/>
          </w:tcPr>
          <w:p w14:paraId="57B2CD91" w14:textId="77777777" w:rsidR="001030D9" w:rsidRPr="00960224" w:rsidRDefault="001030D9" w:rsidP="00960224">
            <w:pPr>
              <w:pStyle w:val="Text"/>
            </w:pPr>
            <w:r w:rsidRPr="00960224">
              <w:t>/xml[:&lt;</w:t>
            </w:r>
            <w:r w:rsidRPr="00960224">
              <w:rPr>
                <w:i/>
              </w:rPr>
              <w:t>filename</w:t>
            </w:r>
            <w:r w:rsidRPr="00960224">
              <w:t>&gt;]</w:t>
            </w:r>
          </w:p>
        </w:tc>
        <w:tc>
          <w:tcPr>
            <w:tcW w:w="6473" w:type="dxa"/>
          </w:tcPr>
          <w:p w14:paraId="01852AE4" w14:textId="77777777" w:rsidR="001030D9" w:rsidRPr="00960224" w:rsidRDefault="00A91204" w:rsidP="00960224">
            <w:pPr>
              <w:pStyle w:val="Text"/>
            </w:pPr>
            <w:r>
              <w:t>I</w:t>
            </w:r>
            <w:r w:rsidR="001030D9" w:rsidRPr="00960224">
              <w:t xml:space="preserve">ndicates that the output of the tools is an </w:t>
            </w:r>
            <w:r w:rsidR="00735087" w:rsidRPr="00960224">
              <w:t>DBML</w:t>
            </w:r>
            <w:r w:rsidR="001030D9" w:rsidRPr="00960224">
              <w:t xml:space="preserve"> file describing the database metadata and the first guess approximation of class and property names</w:t>
            </w:r>
            <w:r>
              <w:t>.</w:t>
            </w:r>
          </w:p>
        </w:tc>
      </w:tr>
      <w:tr w:rsidR="001030D9" w:rsidRPr="00960224" w14:paraId="60E60852" w14:textId="77777777" w:rsidTr="004135EA">
        <w:tc>
          <w:tcPr>
            <w:tcW w:w="2567" w:type="dxa"/>
          </w:tcPr>
          <w:p w14:paraId="4794C2A8" w14:textId="77777777" w:rsidR="001030D9" w:rsidRPr="00960224" w:rsidRDefault="001030D9" w:rsidP="00960224">
            <w:pPr>
              <w:pStyle w:val="Text"/>
            </w:pPr>
            <w:r w:rsidRPr="00960224">
              <w:t>/map[:&lt;</w:t>
            </w:r>
            <w:r w:rsidRPr="009526D9">
              <w:rPr>
                <w:rStyle w:val="Italic"/>
              </w:rPr>
              <w:t>filename</w:t>
            </w:r>
            <w:r w:rsidRPr="00960224">
              <w:t>&gt;]</w:t>
            </w:r>
          </w:p>
        </w:tc>
        <w:tc>
          <w:tcPr>
            <w:tcW w:w="6473" w:type="dxa"/>
          </w:tcPr>
          <w:p w14:paraId="30FC7A21" w14:textId="77777777" w:rsidR="001030D9" w:rsidRPr="00960224" w:rsidRDefault="00A91204" w:rsidP="00960224">
            <w:pPr>
              <w:pStyle w:val="Text"/>
            </w:pPr>
            <w:r>
              <w:t>I</w:t>
            </w:r>
            <w:r w:rsidR="001030D9" w:rsidRPr="00960224">
              <w:t>ndicates that an external mapping file should be used instead of attributes</w:t>
            </w:r>
            <w:r>
              <w:t>.</w:t>
            </w:r>
          </w:p>
        </w:tc>
      </w:tr>
      <w:tr w:rsidR="001030D9" w:rsidRPr="00960224" w14:paraId="5527868C" w14:textId="77777777" w:rsidTr="004135EA">
        <w:tc>
          <w:tcPr>
            <w:tcW w:w="2567" w:type="dxa"/>
          </w:tcPr>
          <w:p w14:paraId="73DA24CD" w14:textId="77777777" w:rsidR="001030D9" w:rsidRPr="00960224" w:rsidRDefault="001030D9" w:rsidP="00960224">
            <w:pPr>
              <w:pStyle w:val="Text"/>
            </w:pPr>
            <w:r w:rsidRPr="00960224">
              <w:t>/pluralize</w:t>
            </w:r>
          </w:p>
        </w:tc>
        <w:tc>
          <w:tcPr>
            <w:tcW w:w="6473" w:type="dxa"/>
          </w:tcPr>
          <w:p w14:paraId="12C2C5B6" w14:textId="77777777" w:rsidR="001030D9" w:rsidRPr="00960224" w:rsidRDefault="00A91204" w:rsidP="00960224">
            <w:pPr>
              <w:pStyle w:val="Text"/>
            </w:pPr>
            <w:r>
              <w:t>I</w:t>
            </w:r>
            <w:r w:rsidR="001030D9" w:rsidRPr="00960224">
              <w:t>ndicates that the tool should perform English language pluralizing / de-pluralizing heuristic to the names of the tables in order to produce appropriate class and property names.</w:t>
            </w:r>
          </w:p>
        </w:tc>
      </w:tr>
      <w:tr w:rsidR="001030D9" w:rsidRPr="00960224" w14:paraId="0D68C59F" w14:textId="77777777" w:rsidTr="004135EA">
        <w:tc>
          <w:tcPr>
            <w:tcW w:w="2567" w:type="dxa"/>
          </w:tcPr>
          <w:p w14:paraId="686181DF" w14:textId="77777777" w:rsidR="001030D9" w:rsidRPr="00960224" w:rsidRDefault="001030D9" w:rsidP="00960224">
            <w:pPr>
              <w:pStyle w:val="Text"/>
            </w:pPr>
            <w:r w:rsidRPr="00960224">
              <w:t>/namespace:&lt;</w:t>
            </w:r>
            <w:r w:rsidRPr="00960224">
              <w:rPr>
                <w:i/>
              </w:rPr>
              <w:t>name</w:t>
            </w:r>
            <w:r w:rsidRPr="00960224">
              <w:t>&gt;</w:t>
            </w:r>
          </w:p>
        </w:tc>
        <w:tc>
          <w:tcPr>
            <w:tcW w:w="6473" w:type="dxa"/>
          </w:tcPr>
          <w:p w14:paraId="7FC0401E" w14:textId="77777777" w:rsidR="001030D9" w:rsidRPr="00960224" w:rsidRDefault="00A91204" w:rsidP="00960224">
            <w:pPr>
              <w:pStyle w:val="Text"/>
            </w:pPr>
            <w:r>
              <w:t>I</w:t>
            </w:r>
            <w:r w:rsidR="001030D9" w:rsidRPr="00960224">
              <w:t>ndicates the namespace the entity classes will be generated in</w:t>
            </w:r>
            <w:r>
              <w:t>.</w:t>
            </w:r>
          </w:p>
        </w:tc>
      </w:tr>
      <w:tr w:rsidR="001030D9" w:rsidRPr="00960224" w14:paraId="47E288C0" w14:textId="77777777" w:rsidTr="004135EA">
        <w:tc>
          <w:tcPr>
            <w:tcW w:w="2567" w:type="dxa"/>
          </w:tcPr>
          <w:p w14:paraId="07722EDF" w14:textId="77777777" w:rsidR="001030D9" w:rsidRPr="00960224" w:rsidRDefault="001030D9" w:rsidP="00960224">
            <w:pPr>
              <w:pStyle w:val="Text"/>
            </w:pPr>
            <w:r w:rsidRPr="00960224">
              <w:t>/timeout:&lt;seconds&gt;</w:t>
            </w:r>
          </w:p>
        </w:tc>
        <w:tc>
          <w:tcPr>
            <w:tcW w:w="6473" w:type="dxa"/>
          </w:tcPr>
          <w:p w14:paraId="427CC6C7" w14:textId="77777777" w:rsidR="001030D9" w:rsidRPr="00960224" w:rsidRDefault="00751618" w:rsidP="00960224">
            <w:pPr>
              <w:pStyle w:val="Text"/>
            </w:pPr>
            <w:r>
              <w:t>T</w:t>
            </w:r>
            <w:r w:rsidR="001030D9" w:rsidRPr="00960224">
              <w:t>imeout value in seconds to use for database commands</w:t>
            </w:r>
            <w:r w:rsidR="00A91204">
              <w:t>.</w:t>
            </w:r>
          </w:p>
        </w:tc>
      </w:tr>
    </w:tbl>
    <w:p w14:paraId="58A4FA07" w14:textId="77777777" w:rsidR="00A91204" w:rsidRPr="00960224" w:rsidRDefault="00A91204" w:rsidP="00A91204">
      <w:pPr>
        <w:pStyle w:val="TableSpacing"/>
      </w:pPr>
    </w:p>
    <w:p w14:paraId="4C18B4EF" w14:textId="77777777" w:rsidR="00727564" w:rsidRPr="00960224" w:rsidRDefault="00727564" w:rsidP="00A91204">
      <w:pPr>
        <w:pStyle w:val="AlertText"/>
      </w:pPr>
      <w:r w:rsidRPr="00A91204">
        <w:rPr>
          <w:rStyle w:val="LabelEmbedded"/>
        </w:rPr>
        <w:t>Note</w:t>
      </w:r>
      <w:r w:rsidR="00A91204">
        <w:t>   </w:t>
      </w:r>
      <w:r w:rsidRPr="00960224">
        <w:t xml:space="preserve">In order to extract </w:t>
      </w:r>
      <w:r w:rsidR="00A91204">
        <w:t>the meta</w:t>
      </w:r>
      <w:r w:rsidRPr="00960224">
        <w:t xml:space="preserve">data from an </w:t>
      </w:r>
      <w:r w:rsidR="00087A0D" w:rsidRPr="00960224">
        <w:t xml:space="preserve">MDF file, you must specify the MDF </w:t>
      </w:r>
      <w:r w:rsidRPr="00960224">
        <w:t>file</w:t>
      </w:r>
      <w:r w:rsidR="00A91204">
        <w:t xml:space="preserve"> </w:t>
      </w:r>
      <w:r w:rsidRPr="00960224">
        <w:t xml:space="preserve">name after all other options. If no </w:t>
      </w:r>
      <w:r w:rsidRPr="00002CE9">
        <w:rPr>
          <w:rStyle w:val="CodeEmbedded"/>
        </w:rPr>
        <w:t>/server</w:t>
      </w:r>
      <w:r w:rsidRPr="00960224">
        <w:t xml:space="preserve"> is specified </w:t>
      </w:r>
      <w:r w:rsidRPr="00002CE9">
        <w:rPr>
          <w:rStyle w:val="CodeEmbedded"/>
        </w:rPr>
        <w:t>localhost</w:t>
      </w:r>
      <w:r w:rsidR="00A979B9" w:rsidRPr="00960224">
        <w:t xml:space="preserve"> i</w:t>
      </w:r>
      <w:r w:rsidRPr="00960224">
        <w:t>s assumed.</w:t>
      </w:r>
    </w:p>
    <w:p w14:paraId="6AE21F38" w14:textId="77777777" w:rsidR="00727564" w:rsidRDefault="004135EA" w:rsidP="00960224">
      <w:pPr>
        <w:pStyle w:val="Heading5"/>
      </w:pPr>
      <w:bookmarkStart w:id="849" w:name="_Ref134378431"/>
      <w:bookmarkStart w:id="850" w:name="_Ref134378504"/>
      <w:bookmarkStart w:id="851" w:name="_Toc157398762"/>
      <w:r>
        <w:t xml:space="preserve">6.6 </w:t>
      </w:r>
      <w:r w:rsidR="00727564">
        <w:t xml:space="preserve">Generator Tool </w:t>
      </w:r>
      <w:r w:rsidR="002F4D67">
        <w:t xml:space="preserve">DBML </w:t>
      </w:r>
      <w:r w:rsidR="00727564">
        <w:t>Reference</w:t>
      </w:r>
      <w:bookmarkEnd w:id="849"/>
      <w:bookmarkEnd w:id="850"/>
      <w:bookmarkEnd w:id="851"/>
    </w:p>
    <w:p w14:paraId="7FD4A4D8" w14:textId="77777777" w:rsidR="0027693B" w:rsidRPr="00960224" w:rsidRDefault="00727564" w:rsidP="00960224">
      <w:pPr>
        <w:pStyle w:val="Text"/>
      </w:pPr>
      <w:r w:rsidRPr="00960224">
        <w:t xml:space="preserve">The </w:t>
      </w:r>
      <w:r w:rsidR="002F4D67" w:rsidRPr="00960224">
        <w:t>DBML</w:t>
      </w:r>
      <w:r w:rsidR="003168BA" w:rsidRPr="00960224">
        <w:t xml:space="preserve"> (Database Mapping Language)</w:t>
      </w:r>
      <w:r w:rsidR="002F4D67" w:rsidRPr="00960224">
        <w:t xml:space="preserve"> </w:t>
      </w:r>
      <w:r w:rsidRPr="00960224">
        <w:t>file is foremost a description of the SQL metadata for a given database.</w:t>
      </w:r>
      <w:r w:rsidR="00C70340" w:rsidRPr="00960224">
        <w:t xml:space="preserve"> It is extracted by SQLMetal by looking at the database metadata. The same file is also used by SQLMetal to generate a default object model to represent the database.</w:t>
      </w:r>
    </w:p>
    <w:p w14:paraId="1BC4FC44" w14:textId="77777777" w:rsidR="00727564" w:rsidRPr="00960224" w:rsidRDefault="00727564" w:rsidP="00960224">
      <w:pPr>
        <w:pStyle w:val="Text"/>
      </w:pPr>
      <w:r w:rsidRPr="00960224">
        <w:t xml:space="preserve">Here is a prototypical example of the </w:t>
      </w:r>
      <w:r w:rsidR="0027693B" w:rsidRPr="00960224">
        <w:t>DB</w:t>
      </w:r>
      <w:r w:rsidR="00BB2DEC" w:rsidRPr="00960224">
        <w:t>M</w:t>
      </w:r>
      <w:r w:rsidR="0027693B" w:rsidRPr="00960224">
        <w:t xml:space="preserve">L </w:t>
      </w:r>
      <w:r w:rsidRPr="00960224">
        <w:t>syntax:</w:t>
      </w:r>
    </w:p>
    <w:p w14:paraId="6F0E71AD" w14:textId="77777777" w:rsidR="00901B52" w:rsidRPr="00A91204" w:rsidRDefault="00901B52" w:rsidP="00960224">
      <w:pPr>
        <w:pStyle w:val="Text"/>
      </w:pPr>
      <w:bookmarkStart w:id="852" w:name="_Toc107901937"/>
      <w:r w:rsidRPr="00960224">
        <w:rPr>
          <w:rFonts w:ascii="Courier New" w:hAnsi="Courier New" w:cs="Courier New"/>
          <w:noProof/>
          <w:color w:val="0000FF"/>
        </w:rPr>
        <w:t>&lt;?</w:t>
      </w:r>
      <w:r w:rsidRPr="00960224">
        <w:rPr>
          <w:rFonts w:ascii="Courier New" w:hAnsi="Courier New" w:cs="Courier New"/>
          <w:noProof/>
          <w:color w:val="800000"/>
        </w:rPr>
        <w:t>xml</w:t>
      </w:r>
      <w:r w:rsidRPr="00960224">
        <w:rPr>
          <w:rFonts w:ascii="Courier New" w:hAnsi="Courier New" w:cs="Courier New"/>
          <w:noProof/>
          <w:color w:val="0000FF"/>
        </w:rPr>
        <w:t xml:space="preserve"> </w:t>
      </w:r>
      <w:r w:rsidRPr="00960224">
        <w:rPr>
          <w:rFonts w:ascii="Courier New" w:hAnsi="Courier New" w:cs="Courier New"/>
          <w:noProof/>
          <w:color w:val="FF0000"/>
        </w:rPr>
        <w:t>version</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1.0</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encoding</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utf-16</w:t>
      </w:r>
      <w:r w:rsidRPr="00960224">
        <w:rPr>
          <w:rFonts w:ascii="Courier New" w:hAnsi="Courier New" w:cs="Courier New"/>
          <w:noProof/>
        </w:rPr>
        <w:t>"</w:t>
      </w:r>
      <w:r w:rsidRPr="00960224">
        <w:rPr>
          <w:rFonts w:ascii="Courier New" w:hAnsi="Courier New" w:cs="Courier New"/>
          <w:noProof/>
          <w:color w:val="0000FF"/>
        </w:rPr>
        <w:t>?&gt;</w:t>
      </w:r>
    </w:p>
    <w:p w14:paraId="182BE3CD" w14:textId="77777777" w:rsidR="00A91204" w:rsidRPr="00A91204" w:rsidRDefault="00901B52"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 xml:space="preserve"> </w:t>
      </w:r>
      <w:r w:rsidRPr="00960224">
        <w:rPr>
          <w:rFonts w:ascii="Courier New" w:hAnsi="Courier New" w:cs="Courier New"/>
          <w:noProof/>
          <w:color w:val="FF0000"/>
        </w:rPr>
        <w:t>Name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Northwind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EntityNamespace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Mappings.FunctionMapping</w:t>
      </w:r>
      <w:r w:rsidRPr="00960224">
        <w:rPr>
          <w:rFonts w:ascii="Courier New" w:hAnsi="Courier New" w:cs="Courier New"/>
          <w:noProof/>
        </w:rPr>
        <w:t>"</w:t>
      </w:r>
    </w:p>
    <w:p w14:paraId="66CEDCCD"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ContextNamespace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Mappings.FunctionMapping</w:t>
      </w:r>
      <w:r w:rsidRPr="00960224">
        <w:rPr>
          <w:rFonts w:ascii="Courier New" w:hAnsi="Courier New" w:cs="Courier New"/>
          <w:noProof/>
        </w:rPr>
        <w:t>"</w:t>
      </w:r>
    </w:p>
    <w:p w14:paraId="28F9A08E"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Provider</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System.Data.Linq.SqlClient.Sql2005Provider</w:t>
      </w:r>
      <w:r w:rsidRPr="00960224">
        <w:rPr>
          <w:rFonts w:ascii="Courier New" w:hAnsi="Courier New" w:cs="Courier New"/>
          <w:noProof/>
        </w:rPr>
        <w:t>"</w:t>
      </w:r>
    </w:p>
    <w:p w14:paraId="0B9139A3"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xmlns</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http://schemas.microsoft.com/dsltools/LINQ to SQLML</w:t>
      </w:r>
      <w:r w:rsidRPr="00960224">
        <w:rPr>
          <w:rFonts w:ascii="Courier New" w:hAnsi="Courier New" w:cs="Courier New"/>
          <w:noProof/>
        </w:rPr>
        <w:t>"</w:t>
      </w:r>
      <w:r w:rsidRPr="00960224">
        <w:rPr>
          <w:rFonts w:ascii="Courier New" w:hAnsi="Courier New" w:cs="Courier New"/>
          <w:noProof/>
          <w:color w:val="0000FF"/>
        </w:rPr>
        <w:t>&gt;</w:t>
      </w:r>
    </w:p>
    <w:p w14:paraId="5D5CD1B8"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Table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Categories</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4CE65FD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Type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3CF715A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System.Int32</w:t>
      </w:r>
      <w:r w:rsidR="00901B52" w:rsidRPr="00960224">
        <w:rPr>
          <w:rFonts w:ascii="Courier New" w:hAnsi="Courier New" w:cs="Courier New"/>
          <w:noProof/>
        </w:rPr>
        <w:t>"</w:t>
      </w:r>
    </w:p>
    <w:p w14:paraId="6E06154F"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Int NOT NULL IDENTITY</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IsReadOnly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p>
    <w:p w14:paraId="7A6C64A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IsPrimaryKey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IsDbGenerated</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2B5DEBD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CategoryName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4D2CEE6B"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NVarChar(15) NOT NULL</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4FC366DF"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Description</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164E5759"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NText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UpdateCheck</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Never</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5679BF1B"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Picture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System.Byte[]</w:t>
      </w:r>
      <w:r w:rsidR="00901B52" w:rsidRPr="00960224">
        <w:rPr>
          <w:rFonts w:ascii="Courier New" w:hAnsi="Courier New" w:cs="Courier New"/>
          <w:noProof/>
        </w:rPr>
        <w:t>"</w:t>
      </w:r>
    </w:p>
    <w:p w14:paraId="17A55D7B"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Image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UpdateCheck</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Never</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3DFFF606"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Association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FK_Products_Categories</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Member</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Products</w:t>
      </w:r>
      <w:r w:rsidR="00901B52" w:rsidRPr="00960224">
        <w:rPr>
          <w:rFonts w:ascii="Courier New" w:hAnsi="Courier New" w:cs="Courier New"/>
          <w:noProof/>
        </w:rPr>
        <w:t>"</w:t>
      </w:r>
    </w:p>
    <w:p w14:paraId="1F8E22D1"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ThisKey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OtherKey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p>
    <w:p w14:paraId="2ADA6F37"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OtherTable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Products</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DeleteRule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NO ACTION</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18E948CE"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Type</w:t>
      </w:r>
      <w:r w:rsidR="00901B52" w:rsidRPr="00960224">
        <w:rPr>
          <w:rFonts w:ascii="Courier New" w:hAnsi="Courier New" w:cs="Courier New"/>
          <w:noProof/>
          <w:color w:val="0000FF"/>
        </w:rPr>
        <w:t>&gt;</w:t>
      </w:r>
    </w:p>
    <w:p w14:paraId="489AC6AD"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Table</w:t>
      </w:r>
      <w:r w:rsidR="00901B52" w:rsidRPr="00960224">
        <w:rPr>
          <w:rFonts w:ascii="Courier New" w:hAnsi="Courier New" w:cs="Courier New"/>
          <w:noProof/>
          <w:color w:val="0000FF"/>
        </w:rPr>
        <w:t>&gt;</w:t>
      </w:r>
    </w:p>
    <w:p w14:paraId="74C4AB65"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Function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GetCustomerOrders</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37F025A6"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Parameter</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customerID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NChar(5)</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12E1109F"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ElementType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GetCustomerOrdersResult</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5F4769E5"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BB2DEC"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OrderID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System.Int32</w:t>
      </w:r>
      <w:r w:rsidR="00901B52" w:rsidRPr="00960224">
        <w:rPr>
          <w:rFonts w:ascii="Courier New" w:hAnsi="Courier New" w:cs="Courier New"/>
          <w:noProof/>
        </w:rPr>
        <w:t>"</w:t>
      </w:r>
    </w:p>
    <w:p w14:paraId="51B650A1"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Int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5A40138B"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ShipName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673A9A47"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NVarChar(40)</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4E3D8D61"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OrderDate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System.DateTime</w:t>
      </w:r>
      <w:r w:rsidR="00901B52" w:rsidRPr="00960224">
        <w:rPr>
          <w:rFonts w:ascii="Courier New" w:hAnsi="Courier New" w:cs="Courier New"/>
          <w:noProof/>
        </w:rPr>
        <w:t>"</w:t>
      </w:r>
    </w:p>
    <w:p w14:paraId="2A65982F"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DateTime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168C03AA"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Freight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System.Decimal</w:t>
      </w:r>
      <w:r w:rsidR="00901B52" w:rsidRPr="00960224">
        <w:rPr>
          <w:rFonts w:ascii="Courier New" w:hAnsi="Courier New" w:cs="Courier New"/>
          <w:noProof/>
        </w:rPr>
        <w:t>"</w:t>
      </w:r>
    </w:p>
    <w:p w14:paraId="14755A44"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Money</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75149D72"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ElementType</w:t>
      </w:r>
      <w:r w:rsidR="00901B52" w:rsidRPr="00960224">
        <w:rPr>
          <w:rFonts w:ascii="Courier New" w:hAnsi="Courier New" w:cs="Courier New"/>
          <w:noProof/>
          <w:color w:val="0000FF"/>
        </w:rPr>
        <w:t>&gt;</w:t>
      </w:r>
    </w:p>
    <w:p w14:paraId="32E907D7" w14:textId="77777777" w:rsidR="00A91204" w:rsidRPr="00A91204" w:rsidRDefault="00BB2DEC"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Function</w:t>
      </w:r>
      <w:r w:rsidR="00901B52" w:rsidRPr="00960224">
        <w:rPr>
          <w:rFonts w:ascii="Courier New" w:hAnsi="Courier New" w:cs="Courier New"/>
          <w:noProof/>
          <w:color w:val="0000FF"/>
        </w:rPr>
        <w:t>&gt;</w:t>
      </w:r>
    </w:p>
    <w:p w14:paraId="30DE8C76" w14:textId="77777777" w:rsidR="00901B52" w:rsidRPr="00960224" w:rsidRDefault="00901B52" w:rsidP="00960224">
      <w:pPr>
        <w:pStyle w:val="Text"/>
        <w:rPr>
          <w:noProof/>
        </w:rPr>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&gt;</w:t>
      </w:r>
    </w:p>
    <w:p w14:paraId="64BF5E09" w14:textId="77777777" w:rsidR="00BB2DEC" w:rsidRPr="00960224" w:rsidRDefault="00BB2DEC" w:rsidP="00960224">
      <w:pPr>
        <w:pStyle w:val="Text"/>
        <w:rPr>
          <w:noProof/>
        </w:rPr>
      </w:pPr>
    </w:p>
    <w:p w14:paraId="1C8770F0" w14:textId="77777777" w:rsidR="00727564" w:rsidRPr="00960224" w:rsidRDefault="00727564" w:rsidP="00960224">
      <w:pPr>
        <w:pStyle w:val="Text"/>
      </w:pPr>
      <w:r w:rsidRPr="00960224">
        <w:t>The elements and their attributes are described as follows.</w:t>
      </w:r>
    </w:p>
    <w:p w14:paraId="13046FB9" w14:textId="77777777" w:rsidR="00406CEA" w:rsidRDefault="00406CEA" w:rsidP="00960224">
      <w:pPr>
        <w:pStyle w:val="Heading6"/>
      </w:pPr>
      <w:bookmarkStart w:id="853" w:name="_Toc111258516"/>
      <w:bookmarkStart w:id="854" w:name="_Toc111606511"/>
      <w:bookmarkStart w:id="855" w:name="_Toc153594801"/>
      <w:bookmarkEnd w:id="852"/>
      <w:r>
        <w:t>Database</w:t>
      </w:r>
      <w:bookmarkEnd w:id="855"/>
    </w:p>
    <w:p w14:paraId="2C3EB917" w14:textId="77777777" w:rsidR="00406CEA" w:rsidRDefault="00406CEA" w:rsidP="00960224">
      <w:pPr>
        <w:pStyle w:val="Text"/>
      </w:pPr>
      <w:r w:rsidRPr="00960224">
        <w:t xml:space="preserve">This is the outermost element in the XML format.  This element maps loosely to the Database attribute on the generated </w:t>
      </w:r>
      <w:commentRangeStart w:id="856"/>
      <w:r w:rsidRPr="00960224">
        <w:t>DataContext</w:t>
      </w:r>
      <w:commentRangeEnd w:id="856"/>
      <w:r w:rsidR="00735087" w:rsidRPr="00960224">
        <w:rPr>
          <w:rStyle w:val="CommentReference"/>
        </w:rPr>
        <w:commentReference w:id="856"/>
      </w:r>
      <w:r w:rsidRPr="00960224">
        <w:t>.</w:t>
      </w:r>
    </w:p>
    <w:p w14:paraId="7D4F79A0" w14:textId="77777777" w:rsidR="00A91204" w:rsidRDefault="00A91204" w:rsidP="00A91204">
      <w:pPr>
        <w:pStyle w:val="TableSpacing"/>
      </w:pPr>
    </w:p>
    <w:tbl>
      <w:tblPr>
        <w:tblW w:w="10161" w:type="dxa"/>
        <w:tblLayout w:type="fixed"/>
        <w:tblLook w:val="0020" w:firstRow="1" w:lastRow="0" w:firstColumn="0" w:lastColumn="0" w:noHBand="0" w:noVBand="0"/>
      </w:tblPr>
      <w:tblGrid>
        <w:gridCol w:w="2178"/>
        <w:gridCol w:w="1779"/>
        <w:gridCol w:w="2458"/>
        <w:gridCol w:w="3746"/>
        <w:tblGridChange w:id="857">
          <w:tblGrid>
            <w:gridCol w:w="2178"/>
            <w:gridCol w:w="1779"/>
            <w:gridCol w:w="2458"/>
            <w:gridCol w:w="3746"/>
          </w:tblGrid>
        </w:tblGridChange>
      </w:tblGrid>
      <w:tr w:rsidR="00406CEA" w:rsidRPr="004135EA" w14:paraId="260D9CD7" w14:textId="77777777" w:rsidTr="00296A32">
        <w:tc>
          <w:tcPr>
            <w:tcW w:w="2178" w:type="dxa"/>
          </w:tcPr>
          <w:p w14:paraId="6CF9D9E5" w14:textId="77777777" w:rsidR="00406CEA" w:rsidRPr="004135EA" w:rsidRDefault="00406CEA" w:rsidP="004135EA">
            <w:pPr>
              <w:pStyle w:val="Label"/>
            </w:pPr>
            <w:r w:rsidRPr="004135EA">
              <w:t>Attribute</w:t>
            </w:r>
          </w:p>
        </w:tc>
        <w:tc>
          <w:tcPr>
            <w:tcW w:w="1779" w:type="dxa"/>
          </w:tcPr>
          <w:p w14:paraId="48292040" w14:textId="77777777" w:rsidR="00406CEA" w:rsidRPr="004135EA" w:rsidRDefault="00406CEA" w:rsidP="004135EA">
            <w:pPr>
              <w:pStyle w:val="Label"/>
            </w:pPr>
            <w:r w:rsidRPr="004135EA">
              <w:t>Type</w:t>
            </w:r>
          </w:p>
        </w:tc>
        <w:tc>
          <w:tcPr>
            <w:tcW w:w="2458" w:type="dxa"/>
          </w:tcPr>
          <w:p w14:paraId="6CC70D0A" w14:textId="77777777" w:rsidR="00406CEA" w:rsidRPr="004135EA" w:rsidRDefault="00406CEA" w:rsidP="004135EA">
            <w:pPr>
              <w:pStyle w:val="Label"/>
            </w:pPr>
            <w:r w:rsidRPr="004135EA">
              <w:t>Default</w:t>
            </w:r>
          </w:p>
        </w:tc>
        <w:tc>
          <w:tcPr>
            <w:tcW w:w="3746" w:type="dxa"/>
          </w:tcPr>
          <w:p w14:paraId="2B4C3803" w14:textId="77777777" w:rsidR="00406CEA" w:rsidRPr="004135EA" w:rsidRDefault="00406CEA" w:rsidP="004135EA">
            <w:pPr>
              <w:pStyle w:val="Label"/>
            </w:pPr>
            <w:r w:rsidRPr="004135EA">
              <w:t>Description</w:t>
            </w:r>
          </w:p>
        </w:tc>
      </w:tr>
      <w:tr w:rsidR="00406CEA" w:rsidRPr="00960224" w14:paraId="08057D49" w14:textId="77777777" w:rsidTr="00296A32">
        <w:tc>
          <w:tcPr>
            <w:tcW w:w="2178" w:type="dxa"/>
          </w:tcPr>
          <w:p w14:paraId="73469E19" w14:textId="77777777" w:rsidR="00406CEA" w:rsidRPr="00960224" w:rsidRDefault="00406CEA" w:rsidP="00960224">
            <w:pPr>
              <w:pStyle w:val="Text"/>
            </w:pPr>
            <w:r w:rsidRPr="00960224">
              <w:t>Name</w:t>
            </w:r>
          </w:p>
        </w:tc>
        <w:tc>
          <w:tcPr>
            <w:tcW w:w="1779" w:type="dxa"/>
          </w:tcPr>
          <w:p w14:paraId="772C158C" w14:textId="77777777" w:rsidR="00406CEA" w:rsidRPr="00960224" w:rsidRDefault="00406CEA" w:rsidP="00960224">
            <w:pPr>
              <w:pStyle w:val="Text"/>
            </w:pPr>
            <w:r w:rsidRPr="00960224">
              <w:t>String</w:t>
            </w:r>
          </w:p>
        </w:tc>
        <w:tc>
          <w:tcPr>
            <w:tcW w:w="2458" w:type="dxa"/>
          </w:tcPr>
          <w:p w14:paraId="71438E6C" w14:textId="77777777" w:rsidR="00406CEA" w:rsidRPr="00A91204" w:rsidRDefault="00406CEA" w:rsidP="00960224">
            <w:pPr>
              <w:pStyle w:val="Text"/>
              <w:rPr>
                <w:rStyle w:val="Italic"/>
              </w:rPr>
            </w:pPr>
            <w:r w:rsidRPr="00A91204">
              <w:rPr>
                <w:rStyle w:val="Italic"/>
              </w:rPr>
              <w:t>None</w:t>
            </w:r>
          </w:p>
        </w:tc>
        <w:tc>
          <w:tcPr>
            <w:tcW w:w="3746" w:type="dxa"/>
          </w:tcPr>
          <w:p w14:paraId="47BBBB19" w14:textId="77777777" w:rsidR="00406CEA" w:rsidRPr="00960224" w:rsidRDefault="00A91204" w:rsidP="00960224">
            <w:pPr>
              <w:pStyle w:val="Text"/>
            </w:pPr>
            <w:r>
              <w:t>The name of the database.</w:t>
            </w:r>
            <w:r w:rsidR="00406CEA" w:rsidRPr="00960224">
              <w:t xml:space="preserve"> If present, and if generating a DataContext, will attach a Database </w:t>
            </w:r>
            <w:r>
              <w:t>attribute to it with this name.</w:t>
            </w:r>
            <w:r w:rsidR="00406CEA" w:rsidRPr="00960224">
              <w:t xml:space="preserve"> Also used as name of DataContext class if the class attribute is not present.</w:t>
            </w:r>
          </w:p>
        </w:tc>
      </w:tr>
      <w:tr w:rsidR="00406CEA" w:rsidRPr="00960224" w14:paraId="7FFAFDC5" w14:textId="77777777" w:rsidTr="00296A32">
        <w:tc>
          <w:tcPr>
            <w:tcW w:w="2178" w:type="dxa"/>
          </w:tcPr>
          <w:p w14:paraId="55A40CC5" w14:textId="77777777" w:rsidR="00406CEA" w:rsidRPr="00960224" w:rsidRDefault="00406CEA" w:rsidP="00960224">
            <w:pPr>
              <w:pStyle w:val="Text"/>
            </w:pPr>
            <w:r w:rsidRPr="00960224">
              <w:t>EntityNamespace</w:t>
            </w:r>
          </w:p>
        </w:tc>
        <w:tc>
          <w:tcPr>
            <w:tcW w:w="1779" w:type="dxa"/>
          </w:tcPr>
          <w:p w14:paraId="118AC4B3" w14:textId="77777777" w:rsidR="00406CEA" w:rsidRPr="00960224" w:rsidRDefault="00406CEA" w:rsidP="00960224">
            <w:pPr>
              <w:pStyle w:val="Text"/>
            </w:pPr>
            <w:r w:rsidRPr="00960224">
              <w:t>String</w:t>
            </w:r>
          </w:p>
        </w:tc>
        <w:tc>
          <w:tcPr>
            <w:tcW w:w="2458" w:type="dxa"/>
          </w:tcPr>
          <w:p w14:paraId="13A8C66B" w14:textId="77777777" w:rsidR="00406CEA" w:rsidRPr="00A91204" w:rsidRDefault="00406CEA" w:rsidP="00960224">
            <w:pPr>
              <w:pStyle w:val="Text"/>
              <w:rPr>
                <w:rStyle w:val="Italic"/>
              </w:rPr>
            </w:pPr>
            <w:r w:rsidRPr="00A91204">
              <w:rPr>
                <w:rStyle w:val="Italic"/>
              </w:rPr>
              <w:t>None</w:t>
            </w:r>
          </w:p>
        </w:tc>
        <w:tc>
          <w:tcPr>
            <w:tcW w:w="3746" w:type="dxa"/>
          </w:tcPr>
          <w:p w14:paraId="4CD0C3F9" w14:textId="77777777" w:rsidR="00406CEA" w:rsidRPr="00960224" w:rsidRDefault="00406CEA" w:rsidP="00960224">
            <w:pPr>
              <w:pStyle w:val="Text"/>
            </w:pPr>
            <w:r w:rsidRPr="00960224">
              <w:t>Default namespace for classes generated from Type e</w:t>
            </w:r>
            <w:r w:rsidR="00A91204">
              <w:t xml:space="preserve">lements within Table elements. </w:t>
            </w:r>
            <w:r w:rsidRPr="00960224">
              <w:t>If no namespace is specified here, entity classes are generated in the root namespace.</w:t>
            </w:r>
          </w:p>
        </w:tc>
      </w:tr>
      <w:tr w:rsidR="00406CEA" w:rsidRPr="00960224" w14:paraId="13DE000B" w14:textId="77777777" w:rsidTr="00296A32">
        <w:tc>
          <w:tcPr>
            <w:tcW w:w="2178" w:type="dxa"/>
          </w:tcPr>
          <w:p w14:paraId="5AE6785C" w14:textId="77777777" w:rsidR="00406CEA" w:rsidRPr="00960224" w:rsidRDefault="003168BA" w:rsidP="00960224">
            <w:pPr>
              <w:pStyle w:val="Text"/>
            </w:pPr>
            <w:r w:rsidRPr="00960224">
              <w:t>ContextNamespace</w:t>
            </w:r>
          </w:p>
        </w:tc>
        <w:tc>
          <w:tcPr>
            <w:tcW w:w="1779" w:type="dxa"/>
          </w:tcPr>
          <w:p w14:paraId="56A43CC2" w14:textId="77777777" w:rsidR="00406CEA" w:rsidRPr="00960224" w:rsidRDefault="00406CEA" w:rsidP="00960224">
            <w:pPr>
              <w:pStyle w:val="Text"/>
            </w:pPr>
            <w:r w:rsidRPr="00960224">
              <w:t>String</w:t>
            </w:r>
          </w:p>
        </w:tc>
        <w:tc>
          <w:tcPr>
            <w:tcW w:w="2458" w:type="dxa"/>
          </w:tcPr>
          <w:p w14:paraId="75BBC86C" w14:textId="77777777" w:rsidR="00406CEA" w:rsidRPr="00A91204" w:rsidRDefault="00406CEA" w:rsidP="00960224">
            <w:pPr>
              <w:pStyle w:val="Text"/>
              <w:rPr>
                <w:rStyle w:val="Italic"/>
              </w:rPr>
            </w:pPr>
            <w:r w:rsidRPr="00A91204">
              <w:rPr>
                <w:rStyle w:val="Italic"/>
              </w:rPr>
              <w:t>None</w:t>
            </w:r>
          </w:p>
        </w:tc>
        <w:tc>
          <w:tcPr>
            <w:tcW w:w="3746" w:type="dxa"/>
          </w:tcPr>
          <w:p w14:paraId="4004D14B" w14:textId="77777777" w:rsidR="00406CEA" w:rsidRPr="00960224" w:rsidRDefault="00406CEA" w:rsidP="00960224">
            <w:pPr>
              <w:pStyle w:val="Text"/>
            </w:pPr>
            <w:r w:rsidRPr="00960224">
              <w:t>Default namespace for the generated DataContext class. If no namespace is specified here, that the DataContext class is generated in the root namespace.</w:t>
            </w:r>
          </w:p>
        </w:tc>
      </w:tr>
      <w:tr w:rsidR="00406CEA" w:rsidRPr="00960224" w14:paraId="6447C86C" w14:textId="77777777" w:rsidTr="00296A32">
        <w:tc>
          <w:tcPr>
            <w:tcW w:w="2178" w:type="dxa"/>
          </w:tcPr>
          <w:p w14:paraId="46B458A6" w14:textId="77777777" w:rsidR="00406CEA" w:rsidRPr="00960224" w:rsidRDefault="00406CEA" w:rsidP="00960224">
            <w:pPr>
              <w:pStyle w:val="Text"/>
            </w:pPr>
            <w:r w:rsidRPr="00960224">
              <w:t>Class</w:t>
            </w:r>
          </w:p>
        </w:tc>
        <w:tc>
          <w:tcPr>
            <w:tcW w:w="1779" w:type="dxa"/>
          </w:tcPr>
          <w:p w14:paraId="0FB9AA0E" w14:textId="77777777" w:rsidR="00406CEA" w:rsidRPr="00960224" w:rsidRDefault="00406CEA" w:rsidP="00960224">
            <w:pPr>
              <w:pStyle w:val="Text"/>
            </w:pPr>
            <w:r w:rsidRPr="00960224">
              <w:t>String</w:t>
            </w:r>
          </w:p>
        </w:tc>
        <w:tc>
          <w:tcPr>
            <w:tcW w:w="2458" w:type="dxa"/>
          </w:tcPr>
          <w:p w14:paraId="60BD9514" w14:textId="77777777" w:rsidR="00406CEA" w:rsidRPr="00960224" w:rsidRDefault="00406CEA" w:rsidP="00960224">
            <w:pPr>
              <w:pStyle w:val="Text"/>
            </w:pPr>
            <w:r w:rsidRPr="00960224">
              <w:t>Database.Name</w:t>
            </w:r>
          </w:p>
        </w:tc>
        <w:tc>
          <w:tcPr>
            <w:tcW w:w="3746" w:type="dxa"/>
          </w:tcPr>
          <w:p w14:paraId="640D10BB" w14:textId="77777777" w:rsidR="00406CEA" w:rsidRPr="00960224" w:rsidRDefault="00406CEA" w:rsidP="00960224">
            <w:pPr>
              <w:pStyle w:val="Text"/>
            </w:pPr>
            <w:r w:rsidRPr="00960224">
              <w:t>The name of the generated DataContext class. If no present, use the Name attribute of the Database element.</w:t>
            </w:r>
          </w:p>
        </w:tc>
      </w:tr>
      <w:tr w:rsidR="00406CEA" w:rsidRPr="00960224" w14:paraId="22CF1388" w14:textId="77777777" w:rsidTr="00296A32">
        <w:tc>
          <w:tcPr>
            <w:tcW w:w="2178" w:type="dxa"/>
          </w:tcPr>
          <w:p w14:paraId="30E0C60E" w14:textId="77777777" w:rsidR="00406CEA" w:rsidRPr="00960224" w:rsidRDefault="00406CEA" w:rsidP="00960224">
            <w:pPr>
              <w:pStyle w:val="Text"/>
            </w:pPr>
            <w:r w:rsidRPr="00960224">
              <w:t>AccessModifier</w:t>
            </w:r>
          </w:p>
        </w:tc>
        <w:tc>
          <w:tcPr>
            <w:tcW w:w="1779" w:type="dxa"/>
          </w:tcPr>
          <w:p w14:paraId="3A1AD35D" w14:textId="77777777" w:rsidR="00406CEA" w:rsidRPr="00960224" w:rsidRDefault="00406CEA" w:rsidP="00960224">
            <w:pPr>
              <w:pStyle w:val="Text"/>
            </w:pPr>
            <w:r w:rsidRPr="00960224">
              <w:t>AccessModifier</w:t>
            </w:r>
          </w:p>
        </w:tc>
        <w:tc>
          <w:tcPr>
            <w:tcW w:w="2458" w:type="dxa"/>
          </w:tcPr>
          <w:p w14:paraId="322B6D2E" w14:textId="77777777" w:rsidR="00406CEA" w:rsidRPr="00960224" w:rsidRDefault="00406CEA" w:rsidP="00960224">
            <w:pPr>
              <w:pStyle w:val="Text"/>
            </w:pPr>
            <w:r w:rsidRPr="00960224">
              <w:t>Public</w:t>
            </w:r>
          </w:p>
        </w:tc>
        <w:tc>
          <w:tcPr>
            <w:tcW w:w="3746" w:type="dxa"/>
          </w:tcPr>
          <w:p w14:paraId="470841BF" w14:textId="77777777" w:rsidR="00406CEA" w:rsidRPr="00960224" w:rsidRDefault="00406CEA" w:rsidP="00960224">
            <w:pPr>
              <w:pStyle w:val="Text"/>
            </w:pPr>
            <w:r w:rsidRPr="00960224">
              <w:t>The accessibility level of t</w:t>
            </w:r>
            <w:r w:rsidR="00A91204">
              <w:t>he generated DataContext class.</w:t>
            </w:r>
            <w:r w:rsidRPr="00960224">
              <w:t xml:space="preserve"> Valid values are Public, Protected, Internal and Private.</w:t>
            </w:r>
          </w:p>
        </w:tc>
      </w:tr>
      <w:tr w:rsidR="00406CEA" w:rsidRPr="00960224" w14:paraId="40B721F6" w14:textId="77777777" w:rsidTr="00296A32">
        <w:tc>
          <w:tcPr>
            <w:tcW w:w="2178" w:type="dxa"/>
          </w:tcPr>
          <w:p w14:paraId="7D2D0565" w14:textId="77777777" w:rsidR="00406CEA" w:rsidRPr="00960224" w:rsidRDefault="00406CEA" w:rsidP="00960224">
            <w:pPr>
              <w:pStyle w:val="Text"/>
            </w:pPr>
            <w:r w:rsidRPr="00960224">
              <w:t>BaseType</w:t>
            </w:r>
          </w:p>
        </w:tc>
        <w:tc>
          <w:tcPr>
            <w:tcW w:w="1779" w:type="dxa"/>
          </w:tcPr>
          <w:p w14:paraId="4334EE59" w14:textId="77777777" w:rsidR="00406CEA" w:rsidRPr="00960224" w:rsidRDefault="00406CEA" w:rsidP="00960224">
            <w:pPr>
              <w:pStyle w:val="Text"/>
            </w:pPr>
            <w:r w:rsidRPr="00960224">
              <w:t>String</w:t>
            </w:r>
          </w:p>
        </w:tc>
        <w:tc>
          <w:tcPr>
            <w:tcW w:w="2458" w:type="dxa"/>
          </w:tcPr>
          <w:p w14:paraId="60A8B382" w14:textId="77777777" w:rsidR="00406CEA" w:rsidRPr="00960224" w:rsidRDefault="00771424" w:rsidP="00960224">
            <w:pPr>
              <w:pStyle w:val="Text"/>
            </w:pPr>
            <w:r>
              <w:t>"</w:t>
            </w:r>
            <w:r w:rsidR="00406CEA" w:rsidRPr="00960224">
              <w:t>System.Data.Linq.DataContext</w:t>
            </w:r>
            <w:r>
              <w:t>"</w:t>
            </w:r>
          </w:p>
        </w:tc>
        <w:tc>
          <w:tcPr>
            <w:tcW w:w="3746" w:type="dxa"/>
          </w:tcPr>
          <w:p w14:paraId="42FB60A3" w14:textId="77777777" w:rsidR="00406CEA" w:rsidRPr="00960224" w:rsidRDefault="00406CEA" w:rsidP="00960224">
            <w:pPr>
              <w:pStyle w:val="Text"/>
            </w:pPr>
            <w:r w:rsidRPr="00960224">
              <w:t>The base type of the DataContext class.</w:t>
            </w:r>
          </w:p>
        </w:tc>
      </w:tr>
      <w:tr w:rsidR="00406CEA" w:rsidRPr="00960224" w14:paraId="25F39F54" w14:textId="77777777" w:rsidTr="00296A32">
        <w:tc>
          <w:tcPr>
            <w:tcW w:w="2178" w:type="dxa"/>
          </w:tcPr>
          <w:p w14:paraId="4C9E9E8D" w14:textId="77777777" w:rsidR="00406CEA" w:rsidRPr="00960224" w:rsidRDefault="00406CEA" w:rsidP="00960224">
            <w:pPr>
              <w:pStyle w:val="Text"/>
            </w:pPr>
            <w:r w:rsidRPr="00960224">
              <w:t>Provider</w:t>
            </w:r>
          </w:p>
        </w:tc>
        <w:tc>
          <w:tcPr>
            <w:tcW w:w="1779" w:type="dxa"/>
          </w:tcPr>
          <w:p w14:paraId="7C356C4C" w14:textId="77777777" w:rsidR="00406CEA" w:rsidRPr="00960224" w:rsidRDefault="00406CEA" w:rsidP="00960224">
            <w:pPr>
              <w:pStyle w:val="Text"/>
            </w:pPr>
            <w:r w:rsidRPr="00960224">
              <w:t>String</w:t>
            </w:r>
          </w:p>
        </w:tc>
        <w:tc>
          <w:tcPr>
            <w:tcW w:w="2458" w:type="dxa"/>
          </w:tcPr>
          <w:p w14:paraId="2888A116" w14:textId="77777777" w:rsidR="00406CEA" w:rsidRPr="00960224" w:rsidRDefault="00771424" w:rsidP="00960224">
            <w:pPr>
              <w:pStyle w:val="Text"/>
            </w:pPr>
            <w:r>
              <w:t>"</w:t>
            </w:r>
            <w:r w:rsidR="00406CEA" w:rsidRPr="00960224">
              <w:t>System.Data.Linq.SqlClient.Sql2005Provider</w:t>
            </w:r>
            <w:r>
              <w:t>"</w:t>
            </w:r>
          </w:p>
        </w:tc>
        <w:tc>
          <w:tcPr>
            <w:tcW w:w="3746" w:type="dxa"/>
          </w:tcPr>
          <w:p w14:paraId="1C989E0A" w14:textId="77777777" w:rsidR="00406CEA" w:rsidRPr="00960224" w:rsidRDefault="00406CEA" w:rsidP="00960224">
            <w:pPr>
              <w:pStyle w:val="Text"/>
            </w:pPr>
            <w:r w:rsidRPr="00960224">
              <w:t>The provider of the DataContext, use Sql2005 provider as default</w:t>
            </w:r>
          </w:p>
        </w:tc>
      </w:tr>
      <w:tr w:rsidR="00406CEA" w:rsidRPr="00960224" w14:paraId="0A810C18" w14:textId="77777777" w:rsidTr="00296A32">
        <w:tc>
          <w:tcPr>
            <w:tcW w:w="2178" w:type="dxa"/>
          </w:tcPr>
          <w:p w14:paraId="0E342E1D" w14:textId="77777777" w:rsidR="00406CEA" w:rsidRPr="00960224" w:rsidRDefault="00406CEA" w:rsidP="00960224">
            <w:pPr>
              <w:pStyle w:val="Text"/>
            </w:pPr>
            <w:r w:rsidRPr="00960224">
              <w:t>ExternalMapping</w:t>
            </w:r>
          </w:p>
        </w:tc>
        <w:tc>
          <w:tcPr>
            <w:tcW w:w="1779" w:type="dxa"/>
          </w:tcPr>
          <w:p w14:paraId="02D9C4CA" w14:textId="77777777" w:rsidR="00406CEA" w:rsidRPr="00960224" w:rsidRDefault="00406CEA" w:rsidP="00960224">
            <w:pPr>
              <w:pStyle w:val="Text"/>
            </w:pPr>
            <w:r w:rsidRPr="00960224">
              <w:t>Boolean</w:t>
            </w:r>
          </w:p>
        </w:tc>
        <w:tc>
          <w:tcPr>
            <w:tcW w:w="2458" w:type="dxa"/>
          </w:tcPr>
          <w:p w14:paraId="775F19F9" w14:textId="77777777" w:rsidR="00406CEA" w:rsidRPr="00960224" w:rsidRDefault="00406CEA" w:rsidP="00960224">
            <w:pPr>
              <w:pStyle w:val="Text"/>
            </w:pPr>
            <w:r w:rsidRPr="00960224">
              <w:t>False</w:t>
            </w:r>
          </w:p>
        </w:tc>
        <w:tc>
          <w:tcPr>
            <w:tcW w:w="3746" w:type="dxa"/>
          </w:tcPr>
          <w:p w14:paraId="16746630" w14:textId="77777777" w:rsidR="00406CEA" w:rsidRPr="00960224" w:rsidRDefault="00406CEA" w:rsidP="00960224">
            <w:pPr>
              <w:pStyle w:val="Text"/>
            </w:pPr>
            <w:r w:rsidRPr="00960224">
              <w:t>Specify if the DBML is used for generating external mapping file.</w:t>
            </w:r>
          </w:p>
        </w:tc>
      </w:tr>
      <w:tr w:rsidR="00406CEA" w:rsidRPr="00960224" w14:paraId="54648033" w14:textId="77777777" w:rsidTr="00296A32">
        <w:tc>
          <w:tcPr>
            <w:tcW w:w="2178" w:type="dxa"/>
          </w:tcPr>
          <w:p w14:paraId="13B9A13B" w14:textId="77777777" w:rsidR="00406CEA" w:rsidRPr="00960224" w:rsidRDefault="00406CEA" w:rsidP="00960224">
            <w:pPr>
              <w:pStyle w:val="Text"/>
            </w:pPr>
            <w:r w:rsidRPr="00960224">
              <w:t>Serialization</w:t>
            </w:r>
          </w:p>
        </w:tc>
        <w:tc>
          <w:tcPr>
            <w:tcW w:w="1779" w:type="dxa"/>
          </w:tcPr>
          <w:p w14:paraId="536B03DD" w14:textId="77777777" w:rsidR="00406CEA" w:rsidRPr="00960224" w:rsidRDefault="00406CEA" w:rsidP="00960224">
            <w:pPr>
              <w:pStyle w:val="Text"/>
            </w:pPr>
            <w:r w:rsidRPr="00960224">
              <w:t>SerializationMode</w:t>
            </w:r>
          </w:p>
        </w:tc>
        <w:tc>
          <w:tcPr>
            <w:tcW w:w="2458" w:type="dxa"/>
          </w:tcPr>
          <w:p w14:paraId="4B800E4D" w14:textId="77777777" w:rsidR="00406CEA" w:rsidRPr="00960224" w:rsidRDefault="00406CEA" w:rsidP="00960224">
            <w:pPr>
              <w:pStyle w:val="Text"/>
            </w:pPr>
            <w:r w:rsidRPr="00960224">
              <w:t>SerializationMode.None</w:t>
            </w:r>
          </w:p>
        </w:tc>
        <w:tc>
          <w:tcPr>
            <w:tcW w:w="3746" w:type="dxa"/>
          </w:tcPr>
          <w:p w14:paraId="0AB171B9" w14:textId="77777777" w:rsidR="00406CEA" w:rsidRPr="00960224" w:rsidRDefault="00406CEA" w:rsidP="00960224">
            <w:pPr>
              <w:pStyle w:val="Text"/>
            </w:pPr>
            <w:r w:rsidRPr="00960224">
              <w:t>Specify if the generated DataContext and entity classes are serializable.</w:t>
            </w:r>
          </w:p>
        </w:tc>
      </w:tr>
    </w:tbl>
    <w:p w14:paraId="2E9714FF" w14:textId="77777777" w:rsidR="00A91204" w:rsidRDefault="00A91204" w:rsidP="00A91204">
      <w:pPr>
        <w:pStyle w:val="TableSpacing"/>
      </w:pPr>
    </w:p>
    <w:p w14:paraId="750D46C3" w14:textId="77777777" w:rsidR="00A91204" w:rsidRDefault="00A91204" w:rsidP="00A91204">
      <w:pPr>
        <w:pStyle w:val="TableSpacing"/>
      </w:pPr>
    </w:p>
    <w:tbl>
      <w:tblPr>
        <w:tblW w:w="0" w:type="auto"/>
        <w:tblLook w:val="0020" w:firstRow="1" w:lastRow="0" w:firstColumn="0" w:lastColumn="0" w:noHBand="0" w:noVBand="0"/>
      </w:tblPr>
      <w:tblGrid>
        <w:gridCol w:w="2026"/>
        <w:gridCol w:w="1999"/>
        <w:gridCol w:w="2011"/>
        <w:gridCol w:w="3900"/>
      </w:tblGrid>
      <w:tr w:rsidR="00406CEA" w:rsidRPr="004135EA" w14:paraId="2BDB3E47" w14:textId="77777777" w:rsidTr="00A91204">
        <w:tc>
          <w:tcPr>
            <w:tcW w:w="2046" w:type="dxa"/>
          </w:tcPr>
          <w:p w14:paraId="196095A9" w14:textId="77777777" w:rsidR="00406CEA" w:rsidRPr="004135EA" w:rsidRDefault="00406CEA" w:rsidP="004135EA">
            <w:pPr>
              <w:pStyle w:val="Label"/>
            </w:pPr>
            <w:r w:rsidRPr="004135EA">
              <w:t>Sub-element</w:t>
            </w:r>
          </w:p>
        </w:tc>
        <w:tc>
          <w:tcPr>
            <w:tcW w:w="2035" w:type="dxa"/>
          </w:tcPr>
          <w:p w14:paraId="295A40C0" w14:textId="77777777" w:rsidR="00406CEA" w:rsidRPr="004135EA" w:rsidRDefault="00406CEA" w:rsidP="004135EA">
            <w:pPr>
              <w:pStyle w:val="Label"/>
            </w:pPr>
            <w:r w:rsidRPr="004135EA">
              <w:t>Element Type</w:t>
            </w:r>
          </w:p>
        </w:tc>
        <w:tc>
          <w:tcPr>
            <w:tcW w:w="2040" w:type="dxa"/>
          </w:tcPr>
          <w:p w14:paraId="0672BCC0" w14:textId="77777777" w:rsidR="00406CEA" w:rsidRPr="004135EA" w:rsidRDefault="00406CEA" w:rsidP="004135EA">
            <w:pPr>
              <w:pStyle w:val="Label"/>
            </w:pPr>
            <w:r w:rsidRPr="004135EA">
              <w:t>Occurrence Range</w:t>
            </w:r>
          </w:p>
        </w:tc>
        <w:tc>
          <w:tcPr>
            <w:tcW w:w="4031" w:type="dxa"/>
          </w:tcPr>
          <w:p w14:paraId="7ABFD1A9" w14:textId="77777777" w:rsidR="00406CEA" w:rsidRPr="004135EA" w:rsidRDefault="00406CEA" w:rsidP="004135EA">
            <w:pPr>
              <w:pStyle w:val="Label"/>
            </w:pPr>
            <w:r w:rsidRPr="004135EA">
              <w:t>Description</w:t>
            </w:r>
          </w:p>
        </w:tc>
      </w:tr>
      <w:tr w:rsidR="00406CEA" w:rsidRPr="00960224" w14:paraId="7765E47E" w14:textId="77777777" w:rsidTr="00A91204">
        <w:tc>
          <w:tcPr>
            <w:tcW w:w="2046" w:type="dxa"/>
          </w:tcPr>
          <w:p w14:paraId="14F0E344" w14:textId="77777777" w:rsidR="00406CEA" w:rsidRPr="00960224" w:rsidRDefault="00406CEA" w:rsidP="00960224">
            <w:pPr>
              <w:pStyle w:val="Text"/>
            </w:pPr>
            <w:r w:rsidRPr="00960224">
              <w:t>&lt;Table&gt;</w:t>
            </w:r>
          </w:p>
        </w:tc>
        <w:tc>
          <w:tcPr>
            <w:tcW w:w="2035" w:type="dxa"/>
          </w:tcPr>
          <w:p w14:paraId="784B6764" w14:textId="77777777" w:rsidR="00406CEA" w:rsidRPr="00960224" w:rsidRDefault="00406CEA" w:rsidP="00960224">
            <w:pPr>
              <w:pStyle w:val="Text"/>
            </w:pPr>
            <w:r w:rsidRPr="00960224">
              <w:t>Table</w:t>
            </w:r>
          </w:p>
        </w:tc>
        <w:tc>
          <w:tcPr>
            <w:tcW w:w="2040" w:type="dxa"/>
          </w:tcPr>
          <w:p w14:paraId="7FCA504D" w14:textId="77777777" w:rsidR="00406CEA" w:rsidRPr="00960224" w:rsidRDefault="00406CEA" w:rsidP="00960224">
            <w:pPr>
              <w:pStyle w:val="Text"/>
            </w:pPr>
            <w:r w:rsidRPr="00960224">
              <w:t>0-unbounded</w:t>
            </w:r>
          </w:p>
        </w:tc>
        <w:tc>
          <w:tcPr>
            <w:tcW w:w="4031" w:type="dxa"/>
          </w:tcPr>
          <w:p w14:paraId="0F77863F" w14:textId="77777777" w:rsidR="00406CEA" w:rsidRPr="00960224" w:rsidRDefault="00406CEA" w:rsidP="00960224">
            <w:pPr>
              <w:pStyle w:val="Text"/>
            </w:pPr>
            <w:r w:rsidRPr="00960224">
              <w:t xml:space="preserve">Represents a SQL Server table </w:t>
            </w:r>
            <w:r w:rsidR="00FD1C53" w:rsidRPr="00960224">
              <w:t xml:space="preserve">or view </w:t>
            </w:r>
            <w:r w:rsidRPr="00960224">
              <w:t>that will be mapped either to a single type or to an inheritance hierarchy.</w:t>
            </w:r>
          </w:p>
        </w:tc>
      </w:tr>
      <w:tr w:rsidR="00406CEA" w:rsidRPr="00960224" w14:paraId="35FD4076" w14:textId="77777777" w:rsidTr="00A91204">
        <w:tc>
          <w:tcPr>
            <w:tcW w:w="2046" w:type="dxa"/>
          </w:tcPr>
          <w:p w14:paraId="1AFBAC2A" w14:textId="77777777" w:rsidR="00406CEA" w:rsidRPr="00960224" w:rsidRDefault="00406CEA" w:rsidP="00960224">
            <w:pPr>
              <w:pStyle w:val="Text"/>
            </w:pPr>
            <w:r w:rsidRPr="00960224">
              <w:t>&lt;Function&gt;</w:t>
            </w:r>
          </w:p>
        </w:tc>
        <w:tc>
          <w:tcPr>
            <w:tcW w:w="2035" w:type="dxa"/>
          </w:tcPr>
          <w:p w14:paraId="44087A6F" w14:textId="77777777" w:rsidR="00406CEA" w:rsidRPr="00960224" w:rsidRDefault="00406CEA" w:rsidP="00960224">
            <w:pPr>
              <w:pStyle w:val="Text"/>
            </w:pPr>
            <w:r w:rsidRPr="00960224">
              <w:t>Function</w:t>
            </w:r>
          </w:p>
        </w:tc>
        <w:tc>
          <w:tcPr>
            <w:tcW w:w="2040" w:type="dxa"/>
          </w:tcPr>
          <w:p w14:paraId="144DD07D" w14:textId="77777777" w:rsidR="00406CEA" w:rsidRPr="00960224" w:rsidRDefault="00406CEA" w:rsidP="00960224">
            <w:pPr>
              <w:pStyle w:val="Text"/>
            </w:pPr>
            <w:r w:rsidRPr="00960224">
              <w:t>0-unbounded</w:t>
            </w:r>
          </w:p>
        </w:tc>
        <w:tc>
          <w:tcPr>
            <w:tcW w:w="4031" w:type="dxa"/>
          </w:tcPr>
          <w:p w14:paraId="08440EED" w14:textId="77777777" w:rsidR="00406CEA" w:rsidRPr="00960224" w:rsidRDefault="00406CEA" w:rsidP="00960224">
            <w:pPr>
              <w:pStyle w:val="Text"/>
            </w:pPr>
            <w:r w:rsidRPr="00960224">
              <w:t>Represents a SQL Server stored procedure or a db function that will be mapped to a method in the generated DataContext class.</w:t>
            </w:r>
          </w:p>
        </w:tc>
      </w:tr>
      <w:tr w:rsidR="00406CEA" w:rsidRPr="00960224" w14:paraId="6CD6FD77" w14:textId="77777777" w:rsidTr="00A91204">
        <w:tc>
          <w:tcPr>
            <w:tcW w:w="2046" w:type="dxa"/>
          </w:tcPr>
          <w:p w14:paraId="4F9EC8B5" w14:textId="77777777" w:rsidR="00406CEA" w:rsidRPr="00960224" w:rsidRDefault="00406CEA" w:rsidP="00960224">
            <w:pPr>
              <w:pStyle w:val="Text"/>
            </w:pPr>
            <w:r w:rsidRPr="00960224">
              <w:t>&lt;Connection&gt;</w:t>
            </w:r>
          </w:p>
        </w:tc>
        <w:tc>
          <w:tcPr>
            <w:tcW w:w="2035" w:type="dxa"/>
          </w:tcPr>
          <w:p w14:paraId="1986996E" w14:textId="77777777" w:rsidR="00406CEA" w:rsidRPr="00960224" w:rsidRDefault="00406CEA" w:rsidP="00960224">
            <w:pPr>
              <w:pStyle w:val="Text"/>
            </w:pPr>
            <w:r w:rsidRPr="00960224">
              <w:t>Connection</w:t>
            </w:r>
          </w:p>
        </w:tc>
        <w:tc>
          <w:tcPr>
            <w:tcW w:w="2040" w:type="dxa"/>
          </w:tcPr>
          <w:p w14:paraId="5BB8C3FC" w14:textId="77777777" w:rsidR="00406CEA" w:rsidRPr="00960224" w:rsidRDefault="00406CEA" w:rsidP="00960224">
            <w:pPr>
              <w:pStyle w:val="Text"/>
            </w:pPr>
            <w:r w:rsidRPr="00960224">
              <w:t>0-1</w:t>
            </w:r>
          </w:p>
        </w:tc>
        <w:tc>
          <w:tcPr>
            <w:tcW w:w="4031" w:type="dxa"/>
          </w:tcPr>
          <w:p w14:paraId="5A438F22" w14:textId="77777777" w:rsidR="00406CEA" w:rsidRPr="00960224" w:rsidRDefault="00406CEA" w:rsidP="00960224">
            <w:pPr>
              <w:pStyle w:val="Text"/>
            </w:pPr>
            <w:r w:rsidRPr="00960224">
              <w:t>Represents the database connection this DataContext will use.</w:t>
            </w:r>
          </w:p>
        </w:tc>
      </w:tr>
    </w:tbl>
    <w:p w14:paraId="0EC6B093" w14:textId="77777777" w:rsidR="00A91204" w:rsidRDefault="00A91204" w:rsidP="00A91204">
      <w:pPr>
        <w:pStyle w:val="TableSpacing"/>
      </w:pPr>
    </w:p>
    <w:p w14:paraId="7770B1EB" w14:textId="77777777" w:rsidR="00406CEA" w:rsidRDefault="00406CEA" w:rsidP="00960224">
      <w:pPr>
        <w:pStyle w:val="Heading6"/>
      </w:pPr>
      <w:bookmarkStart w:id="858" w:name="_Toc153594802"/>
      <w:r>
        <w:t>Table</w:t>
      </w:r>
      <w:bookmarkEnd w:id="858"/>
    </w:p>
    <w:p w14:paraId="39667F41" w14:textId="77777777" w:rsidR="00406CEA" w:rsidRDefault="00406CEA" w:rsidP="00960224">
      <w:pPr>
        <w:pStyle w:val="Text"/>
      </w:pPr>
      <w:r w:rsidRPr="00960224">
        <w:t>This element represents a database table (or a view) that will be mapped either to a single type or to an inheritance</w:t>
      </w:r>
      <w:r w:rsidR="00296A32">
        <w:t xml:space="preserve"> hierarchy. </w:t>
      </w:r>
      <w:r w:rsidRPr="00960224">
        <w:t>This element maps loosely to the Table attribute on the generated entity class.</w:t>
      </w:r>
    </w:p>
    <w:p w14:paraId="2C2CB642" w14:textId="77777777" w:rsidR="00A91204" w:rsidRDefault="00A91204" w:rsidP="00A91204">
      <w:pPr>
        <w:pStyle w:val="TableSpacing"/>
      </w:pPr>
    </w:p>
    <w:tbl>
      <w:tblPr>
        <w:tblW w:w="0" w:type="auto"/>
        <w:tblLook w:val="0020" w:firstRow="1" w:lastRow="0" w:firstColumn="0" w:lastColumn="0" w:noHBand="0" w:noVBand="0"/>
      </w:tblPr>
      <w:tblGrid>
        <w:gridCol w:w="2024"/>
        <w:gridCol w:w="2026"/>
        <w:gridCol w:w="2001"/>
        <w:gridCol w:w="3885"/>
      </w:tblGrid>
      <w:tr w:rsidR="00406CEA" w:rsidRPr="004135EA" w14:paraId="742B1FA2" w14:textId="77777777" w:rsidTr="00A91204">
        <w:tc>
          <w:tcPr>
            <w:tcW w:w="2045" w:type="dxa"/>
          </w:tcPr>
          <w:p w14:paraId="4A58CD0E" w14:textId="77777777" w:rsidR="00406CEA" w:rsidRPr="004135EA" w:rsidRDefault="00406CEA" w:rsidP="004135EA">
            <w:pPr>
              <w:pStyle w:val="Label"/>
            </w:pPr>
            <w:r w:rsidRPr="004135EA">
              <w:t>Attribute</w:t>
            </w:r>
          </w:p>
        </w:tc>
        <w:tc>
          <w:tcPr>
            <w:tcW w:w="2046" w:type="dxa"/>
          </w:tcPr>
          <w:p w14:paraId="4BBF6C13" w14:textId="77777777" w:rsidR="00406CEA" w:rsidRPr="004135EA" w:rsidRDefault="00406CEA" w:rsidP="004135EA">
            <w:pPr>
              <w:pStyle w:val="Label"/>
            </w:pPr>
            <w:r w:rsidRPr="004135EA">
              <w:t>Type</w:t>
            </w:r>
          </w:p>
        </w:tc>
        <w:tc>
          <w:tcPr>
            <w:tcW w:w="2036" w:type="dxa"/>
          </w:tcPr>
          <w:p w14:paraId="09A1F484" w14:textId="77777777" w:rsidR="00406CEA" w:rsidRPr="004135EA" w:rsidRDefault="00406CEA" w:rsidP="004135EA">
            <w:pPr>
              <w:pStyle w:val="Label"/>
            </w:pPr>
            <w:r w:rsidRPr="004135EA">
              <w:t>Default</w:t>
            </w:r>
          </w:p>
        </w:tc>
        <w:tc>
          <w:tcPr>
            <w:tcW w:w="4025" w:type="dxa"/>
          </w:tcPr>
          <w:p w14:paraId="252E16BD" w14:textId="77777777" w:rsidR="00406CEA" w:rsidRPr="004135EA" w:rsidRDefault="00406CEA" w:rsidP="004135EA">
            <w:pPr>
              <w:pStyle w:val="Label"/>
            </w:pPr>
            <w:r w:rsidRPr="004135EA">
              <w:t>Description</w:t>
            </w:r>
          </w:p>
        </w:tc>
      </w:tr>
      <w:tr w:rsidR="00406CEA" w:rsidRPr="00960224" w14:paraId="00E8B85A" w14:textId="77777777" w:rsidTr="00A91204">
        <w:tc>
          <w:tcPr>
            <w:tcW w:w="2045" w:type="dxa"/>
          </w:tcPr>
          <w:p w14:paraId="356974ED" w14:textId="77777777" w:rsidR="00406CEA" w:rsidRPr="00960224" w:rsidRDefault="00406CEA" w:rsidP="00960224">
            <w:pPr>
              <w:pStyle w:val="Text"/>
            </w:pPr>
            <w:r w:rsidRPr="00960224">
              <w:t>Name</w:t>
            </w:r>
          </w:p>
        </w:tc>
        <w:tc>
          <w:tcPr>
            <w:tcW w:w="2046" w:type="dxa"/>
          </w:tcPr>
          <w:p w14:paraId="29B7714E" w14:textId="77777777" w:rsidR="00406CEA" w:rsidRPr="00960224" w:rsidRDefault="00406CEA" w:rsidP="00960224">
            <w:pPr>
              <w:pStyle w:val="Text"/>
            </w:pPr>
            <w:r w:rsidRPr="00960224">
              <w:t>String</w:t>
            </w:r>
          </w:p>
        </w:tc>
        <w:tc>
          <w:tcPr>
            <w:tcW w:w="2036" w:type="dxa"/>
          </w:tcPr>
          <w:p w14:paraId="7D828291" w14:textId="77777777" w:rsidR="00406CEA" w:rsidRPr="00960224" w:rsidRDefault="00406CEA" w:rsidP="009F0B9A">
            <w:pPr>
              <w:pStyle w:val="Label"/>
            </w:pPr>
            <w:r w:rsidRPr="009F0B9A">
              <w:rPr>
                <w:b w:val="0"/>
                <w:i/>
              </w:rPr>
              <w:t>(required)</w:t>
            </w:r>
          </w:p>
        </w:tc>
        <w:tc>
          <w:tcPr>
            <w:tcW w:w="4025" w:type="dxa"/>
          </w:tcPr>
          <w:p w14:paraId="12D7EE96" w14:textId="77777777" w:rsidR="00406CEA" w:rsidRPr="00960224" w:rsidRDefault="00406CEA" w:rsidP="00960224">
            <w:pPr>
              <w:pStyle w:val="Text"/>
            </w:pPr>
            <w:r w:rsidRPr="00960224">
              <w:t>The name of the table within the database.  Serves as the base of the default name for the table adapter, if needed.</w:t>
            </w:r>
          </w:p>
        </w:tc>
      </w:tr>
      <w:tr w:rsidR="00406CEA" w:rsidRPr="00960224" w14:paraId="4C72416C" w14:textId="77777777" w:rsidTr="00A91204">
        <w:tc>
          <w:tcPr>
            <w:tcW w:w="2045" w:type="dxa"/>
          </w:tcPr>
          <w:p w14:paraId="7AF50F96" w14:textId="77777777" w:rsidR="00406CEA" w:rsidRPr="00960224" w:rsidRDefault="00406CEA" w:rsidP="00960224">
            <w:pPr>
              <w:pStyle w:val="Text"/>
            </w:pPr>
            <w:r w:rsidRPr="00960224">
              <w:t>Member</w:t>
            </w:r>
          </w:p>
        </w:tc>
        <w:tc>
          <w:tcPr>
            <w:tcW w:w="2046" w:type="dxa"/>
          </w:tcPr>
          <w:p w14:paraId="2663E4DB" w14:textId="77777777" w:rsidR="00406CEA" w:rsidRPr="00960224" w:rsidRDefault="00406CEA" w:rsidP="00960224">
            <w:pPr>
              <w:pStyle w:val="Text"/>
            </w:pPr>
            <w:r w:rsidRPr="00960224">
              <w:t>String</w:t>
            </w:r>
          </w:p>
        </w:tc>
        <w:tc>
          <w:tcPr>
            <w:tcW w:w="2036" w:type="dxa"/>
          </w:tcPr>
          <w:p w14:paraId="614F720F" w14:textId="77777777" w:rsidR="00406CEA" w:rsidRPr="00960224" w:rsidRDefault="00406CEA" w:rsidP="00960224">
            <w:pPr>
              <w:pStyle w:val="Text"/>
            </w:pPr>
            <w:r w:rsidRPr="00960224">
              <w:t>Table.Name</w:t>
            </w:r>
          </w:p>
        </w:tc>
        <w:tc>
          <w:tcPr>
            <w:tcW w:w="4025" w:type="dxa"/>
          </w:tcPr>
          <w:p w14:paraId="3FD794BF" w14:textId="77777777" w:rsidR="00406CEA" w:rsidRPr="00960224" w:rsidRDefault="00406CEA" w:rsidP="00960224">
            <w:pPr>
              <w:pStyle w:val="Text"/>
            </w:pPr>
            <w:r w:rsidRPr="00960224">
              <w:t>The name of the member field generated for this table within the DataContext class.</w:t>
            </w:r>
          </w:p>
        </w:tc>
      </w:tr>
      <w:tr w:rsidR="00406CEA" w:rsidRPr="00960224" w14:paraId="35DFDE89" w14:textId="77777777" w:rsidTr="00A91204">
        <w:tc>
          <w:tcPr>
            <w:tcW w:w="2045" w:type="dxa"/>
          </w:tcPr>
          <w:p w14:paraId="5644A480" w14:textId="77777777" w:rsidR="00406CEA" w:rsidRPr="00960224" w:rsidRDefault="00406CEA" w:rsidP="00960224">
            <w:pPr>
              <w:pStyle w:val="Text"/>
            </w:pPr>
            <w:r w:rsidRPr="00960224">
              <w:t>AccessModifier</w:t>
            </w:r>
          </w:p>
        </w:tc>
        <w:tc>
          <w:tcPr>
            <w:tcW w:w="2046" w:type="dxa"/>
          </w:tcPr>
          <w:p w14:paraId="22679B4B" w14:textId="77777777" w:rsidR="00406CEA" w:rsidRPr="00960224" w:rsidRDefault="00406CEA" w:rsidP="00960224">
            <w:pPr>
              <w:pStyle w:val="Text"/>
            </w:pPr>
            <w:r w:rsidRPr="00960224">
              <w:t>AccessModifier</w:t>
            </w:r>
          </w:p>
        </w:tc>
        <w:tc>
          <w:tcPr>
            <w:tcW w:w="2036" w:type="dxa"/>
          </w:tcPr>
          <w:p w14:paraId="7BBD4916" w14:textId="77777777" w:rsidR="00406CEA" w:rsidRPr="00960224" w:rsidRDefault="00406CEA" w:rsidP="00960224">
            <w:pPr>
              <w:pStyle w:val="Text"/>
            </w:pPr>
            <w:r w:rsidRPr="00960224">
              <w:t>Public</w:t>
            </w:r>
          </w:p>
        </w:tc>
        <w:tc>
          <w:tcPr>
            <w:tcW w:w="4025" w:type="dxa"/>
          </w:tcPr>
          <w:p w14:paraId="27A9BDB7" w14:textId="77777777" w:rsidR="00406CEA" w:rsidRPr="00960224" w:rsidRDefault="00406CEA" w:rsidP="00960224">
            <w:pPr>
              <w:pStyle w:val="Text"/>
            </w:pPr>
            <w:r w:rsidRPr="00960224">
              <w:t>The accessibility level of the Table&lt;T&gt; reference within the DataContext.  Valid values are Public, Protected, Internal and Private.</w:t>
            </w:r>
          </w:p>
        </w:tc>
      </w:tr>
    </w:tbl>
    <w:p w14:paraId="68690B6E" w14:textId="77777777" w:rsidR="00A91204" w:rsidRDefault="00A91204" w:rsidP="00A91204">
      <w:pPr>
        <w:pStyle w:val="TableSpacing"/>
      </w:pPr>
    </w:p>
    <w:p w14:paraId="20E856C0" w14:textId="77777777" w:rsidR="00406CEA" w:rsidRDefault="00E05D6A" w:rsidP="00960224">
      <w:pPr>
        <w:pStyle w:val="Text"/>
      </w:pPr>
      <w:commentRangeStart w:id="859"/>
      <w:commentRangeEnd w:id="859"/>
      <w:r w:rsidRPr="00960224">
        <w:rPr>
          <w:rStyle w:val="CommentReference"/>
        </w:rPr>
        <w:commentReference w:id="859"/>
      </w:r>
    </w:p>
    <w:tbl>
      <w:tblPr>
        <w:tblW w:w="10177" w:type="dxa"/>
        <w:tblLayout w:type="fixed"/>
        <w:tblLook w:val="0020" w:firstRow="1" w:lastRow="0" w:firstColumn="0" w:lastColumn="0" w:noHBand="0" w:noVBand="0"/>
      </w:tblPr>
      <w:tblGrid>
        <w:gridCol w:w="2440"/>
        <w:gridCol w:w="1835"/>
        <w:gridCol w:w="9"/>
        <w:gridCol w:w="2412"/>
        <w:gridCol w:w="9"/>
        <w:gridCol w:w="10"/>
        <w:gridCol w:w="3454"/>
        <w:gridCol w:w="8"/>
        <w:tblGridChange w:id="860">
          <w:tblGrid>
            <w:gridCol w:w="2440"/>
            <w:gridCol w:w="1835"/>
            <w:gridCol w:w="9"/>
            <w:gridCol w:w="2412"/>
            <w:gridCol w:w="9"/>
            <w:gridCol w:w="10"/>
            <w:gridCol w:w="3454"/>
            <w:gridCol w:w="8"/>
          </w:tblGrid>
        </w:tblGridChange>
      </w:tblGrid>
      <w:tr w:rsidR="00E05D6A" w:rsidRPr="004135EA" w14:paraId="7D71CE5B" w14:textId="77777777" w:rsidTr="00296A32">
        <w:trPr>
          <w:gridAfter w:val="1"/>
          <w:wAfter w:w="8" w:type="dxa"/>
        </w:trPr>
        <w:tc>
          <w:tcPr>
            <w:tcW w:w="2440" w:type="dxa"/>
          </w:tcPr>
          <w:p w14:paraId="0C54CAC9" w14:textId="77777777" w:rsidR="00E05D6A" w:rsidRPr="004135EA" w:rsidRDefault="00E05D6A" w:rsidP="004135EA">
            <w:pPr>
              <w:pStyle w:val="Label"/>
            </w:pPr>
            <w:r w:rsidRPr="004135EA">
              <w:t>Sub-element</w:t>
            </w:r>
          </w:p>
        </w:tc>
        <w:tc>
          <w:tcPr>
            <w:tcW w:w="1835" w:type="dxa"/>
          </w:tcPr>
          <w:p w14:paraId="2BF43BFD" w14:textId="77777777" w:rsidR="00E05D6A" w:rsidRPr="004135EA" w:rsidRDefault="00E05D6A" w:rsidP="004135EA">
            <w:pPr>
              <w:pStyle w:val="Label"/>
            </w:pPr>
            <w:r w:rsidRPr="004135EA">
              <w:t>Element Type</w:t>
            </w:r>
          </w:p>
        </w:tc>
        <w:tc>
          <w:tcPr>
            <w:tcW w:w="2421" w:type="dxa"/>
            <w:gridSpan w:val="2"/>
          </w:tcPr>
          <w:p w14:paraId="53AE30E0" w14:textId="77777777" w:rsidR="00E05D6A" w:rsidRPr="004135EA" w:rsidRDefault="00E05D6A" w:rsidP="004135EA">
            <w:pPr>
              <w:pStyle w:val="Label"/>
            </w:pPr>
            <w:r w:rsidRPr="004135EA">
              <w:t>Occurrence Range</w:t>
            </w:r>
          </w:p>
        </w:tc>
        <w:tc>
          <w:tcPr>
            <w:tcW w:w="3473" w:type="dxa"/>
            <w:gridSpan w:val="3"/>
          </w:tcPr>
          <w:p w14:paraId="5C95E4A7" w14:textId="77777777" w:rsidR="00E05D6A" w:rsidRPr="004135EA" w:rsidRDefault="00E05D6A" w:rsidP="004135EA">
            <w:pPr>
              <w:pStyle w:val="Label"/>
            </w:pPr>
            <w:r w:rsidRPr="004135EA">
              <w:t>Description</w:t>
            </w:r>
          </w:p>
        </w:tc>
      </w:tr>
      <w:tr w:rsidR="00406CEA" w:rsidRPr="00960224" w14:paraId="47A8045B" w14:textId="77777777" w:rsidTr="00296A32">
        <w:tc>
          <w:tcPr>
            <w:tcW w:w="2440" w:type="dxa"/>
          </w:tcPr>
          <w:p w14:paraId="12066449" w14:textId="77777777" w:rsidR="00406CEA" w:rsidRPr="00960224" w:rsidRDefault="00406CEA" w:rsidP="00960224">
            <w:pPr>
              <w:pStyle w:val="Text"/>
            </w:pPr>
            <w:r w:rsidRPr="00960224">
              <w:t>&lt;Type&gt;</w:t>
            </w:r>
          </w:p>
        </w:tc>
        <w:tc>
          <w:tcPr>
            <w:tcW w:w="1835" w:type="dxa"/>
          </w:tcPr>
          <w:p w14:paraId="1A41F54D" w14:textId="77777777" w:rsidR="00406CEA" w:rsidRPr="00960224" w:rsidRDefault="00406CEA" w:rsidP="00960224">
            <w:pPr>
              <w:pStyle w:val="Text"/>
            </w:pPr>
            <w:r w:rsidRPr="00960224">
              <w:t>Type</w:t>
            </w:r>
          </w:p>
        </w:tc>
        <w:tc>
          <w:tcPr>
            <w:tcW w:w="2430" w:type="dxa"/>
            <w:gridSpan w:val="3"/>
          </w:tcPr>
          <w:p w14:paraId="6F6C47F6" w14:textId="77777777" w:rsidR="00406CEA" w:rsidRPr="00960224" w:rsidRDefault="00406CEA" w:rsidP="00960224">
            <w:pPr>
              <w:pStyle w:val="Text"/>
            </w:pPr>
            <w:r w:rsidRPr="00960224">
              <w:t>1-1</w:t>
            </w:r>
          </w:p>
        </w:tc>
        <w:tc>
          <w:tcPr>
            <w:tcW w:w="3472" w:type="dxa"/>
            <w:gridSpan w:val="3"/>
          </w:tcPr>
          <w:p w14:paraId="2811A307" w14:textId="77777777" w:rsidR="00E05D6A" w:rsidRPr="00960224" w:rsidRDefault="00406CEA" w:rsidP="00960224">
            <w:pPr>
              <w:pStyle w:val="Text"/>
            </w:pPr>
            <w:r w:rsidRPr="00960224">
              <w:t>Represents the type or inheritance hierarchy mapped to this table.</w:t>
            </w:r>
          </w:p>
        </w:tc>
      </w:tr>
      <w:tr w:rsidR="00406CEA" w:rsidRPr="00960224" w14:paraId="0EC3D5FC" w14:textId="77777777" w:rsidTr="004135EA">
        <w:trPr>
          <w:gridAfter w:val="1"/>
          <w:wAfter w:w="8" w:type="dxa"/>
        </w:trPr>
        <w:tc>
          <w:tcPr>
            <w:tcW w:w="2440" w:type="dxa"/>
          </w:tcPr>
          <w:p w14:paraId="13BBF579" w14:textId="77777777" w:rsidR="00406CEA" w:rsidRPr="00960224" w:rsidRDefault="00406CEA" w:rsidP="00960224">
            <w:pPr>
              <w:pStyle w:val="Text"/>
            </w:pPr>
            <w:r w:rsidRPr="00960224">
              <w:t>&lt;InsertFunction&gt;</w:t>
            </w:r>
          </w:p>
        </w:tc>
        <w:tc>
          <w:tcPr>
            <w:tcW w:w="1844" w:type="dxa"/>
            <w:gridSpan w:val="2"/>
          </w:tcPr>
          <w:p w14:paraId="2CC4D157" w14:textId="77777777" w:rsidR="00406CEA" w:rsidRPr="00960224" w:rsidRDefault="00406CEA" w:rsidP="00960224">
            <w:pPr>
              <w:pStyle w:val="Text"/>
            </w:pPr>
            <w:r w:rsidRPr="00960224">
              <w:t>TableFunction</w:t>
            </w:r>
          </w:p>
        </w:tc>
        <w:tc>
          <w:tcPr>
            <w:tcW w:w="2431" w:type="dxa"/>
            <w:gridSpan w:val="3"/>
          </w:tcPr>
          <w:p w14:paraId="159FBACB" w14:textId="77777777" w:rsidR="00406CEA" w:rsidRPr="00960224" w:rsidRDefault="00406CEA" w:rsidP="00960224">
            <w:pPr>
              <w:pStyle w:val="Text"/>
            </w:pPr>
            <w:r w:rsidRPr="00960224">
              <w:t>0-1</w:t>
            </w:r>
          </w:p>
        </w:tc>
        <w:tc>
          <w:tcPr>
            <w:tcW w:w="3454" w:type="dxa"/>
          </w:tcPr>
          <w:p w14:paraId="2BCDBC76" w14:textId="77777777" w:rsidR="00406CEA" w:rsidRPr="00960224" w:rsidRDefault="00406CEA" w:rsidP="00960224">
            <w:pPr>
              <w:pStyle w:val="Text"/>
            </w:pPr>
            <w:r w:rsidRPr="00960224">
              <w:t xml:space="preserve">The </w:t>
            </w:r>
            <w:r w:rsidR="00FD1C53" w:rsidRPr="00960224">
              <w:t>m</w:t>
            </w:r>
            <w:r w:rsidRPr="00960224">
              <w:t>ethod for inserting. When it is present, a method InsertT is generated.</w:t>
            </w:r>
          </w:p>
        </w:tc>
      </w:tr>
      <w:tr w:rsidR="00406CEA" w:rsidRPr="00960224" w14:paraId="2FAD3DFB" w14:textId="77777777" w:rsidTr="004135EA">
        <w:trPr>
          <w:gridAfter w:val="1"/>
          <w:wAfter w:w="8" w:type="dxa"/>
        </w:trPr>
        <w:tc>
          <w:tcPr>
            <w:tcW w:w="2440" w:type="dxa"/>
          </w:tcPr>
          <w:p w14:paraId="09F4D33B" w14:textId="77777777" w:rsidR="00406CEA" w:rsidRPr="00960224" w:rsidRDefault="00406CEA" w:rsidP="00960224">
            <w:pPr>
              <w:pStyle w:val="Text"/>
            </w:pPr>
            <w:r w:rsidRPr="00960224">
              <w:t>&lt;UpdateFunction&gt;</w:t>
            </w:r>
          </w:p>
        </w:tc>
        <w:tc>
          <w:tcPr>
            <w:tcW w:w="1844" w:type="dxa"/>
            <w:gridSpan w:val="2"/>
          </w:tcPr>
          <w:p w14:paraId="10583822" w14:textId="77777777" w:rsidR="00406CEA" w:rsidRPr="00960224" w:rsidRDefault="00406CEA" w:rsidP="00960224">
            <w:pPr>
              <w:pStyle w:val="Text"/>
            </w:pPr>
            <w:r w:rsidRPr="00960224">
              <w:t>TableFunction</w:t>
            </w:r>
          </w:p>
        </w:tc>
        <w:tc>
          <w:tcPr>
            <w:tcW w:w="2431" w:type="dxa"/>
            <w:gridSpan w:val="3"/>
          </w:tcPr>
          <w:p w14:paraId="236E1E96" w14:textId="77777777" w:rsidR="00406CEA" w:rsidRPr="00960224" w:rsidRDefault="00406CEA" w:rsidP="00960224">
            <w:pPr>
              <w:pStyle w:val="Text"/>
            </w:pPr>
            <w:r w:rsidRPr="00960224">
              <w:t>0-1</w:t>
            </w:r>
          </w:p>
        </w:tc>
        <w:tc>
          <w:tcPr>
            <w:tcW w:w="3454" w:type="dxa"/>
          </w:tcPr>
          <w:p w14:paraId="529816BD" w14:textId="77777777" w:rsidR="00406CEA" w:rsidRPr="00960224" w:rsidRDefault="00406CEA" w:rsidP="00960224">
            <w:pPr>
              <w:pStyle w:val="Text"/>
            </w:pPr>
            <w:r w:rsidRPr="00960224">
              <w:t>The method for updating. When it is present, a method UpdateT is generated.</w:t>
            </w:r>
          </w:p>
        </w:tc>
      </w:tr>
      <w:tr w:rsidR="00406CEA" w:rsidRPr="00960224" w14:paraId="16BE4142" w14:textId="77777777" w:rsidTr="004135EA">
        <w:trPr>
          <w:gridAfter w:val="1"/>
          <w:wAfter w:w="8" w:type="dxa"/>
        </w:trPr>
        <w:tc>
          <w:tcPr>
            <w:tcW w:w="2440" w:type="dxa"/>
          </w:tcPr>
          <w:p w14:paraId="242FA08D" w14:textId="77777777" w:rsidR="00406CEA" w:rsidRPr="00960224" w:rsidRDefault="00406CEA" w:rsidP="00960224">
            <w:pPr>
              <w:pStyle w:val="Text"/>
            </w:pPr>
            <w:r w:rsidRPr="00960224">
              <w:t>&lt;DeleteFunction&gt;</w:t>
            </w:r>
          </w:p>
        </w:tc>
        <w:tc>
          <w:tcPr>
            <w:tcW w:w="1844" w:type="dxa"/>
            <w:gridSpan w:val="2"/>
          </w:tcPr>
          <w:p w14:paraId="522EF6F2" w14:textId="77777777" w:rsidR="00406CEA" w:rsidRPr="00960224" w:rsidRDefault="00406CEA" w:rsidP="00960224">
            <w:pPr>
              <w:pStyle w:val="Text"/>
            </w:pPr>
            <w:r w:rsidRPr="00960224">
              <w:t>TableFunction</w:t>
            </w:r>
          </w:p>
        </w:tc>
        <w:tc>
          <w:tcPr>
            <w:tcW w:w="2431" w:type="dxa"/>
            <w:gridSpan w:val="3"/>
          </w:tcPr>
          <w:p w14:paraId="6EC484D1" w14:textId="77777777" w:rsidR="00406CEA" w:rsidRPr="00960224" w:rsidRDefault="00406CEA" w:rsidP="00960224">
            <w:pPr>
              <w:pStyle w:val="Text"/>
            </w:pPr>
            <w:r w:rsidRPr="00960224">
              <w:t>0-1</w:t>
            </w:r>
          </w:p>
        </w:tc>
        <w:tc>
          <w:tcPr>
            <w:tcW w:w="3454" w:type="dxa"/>
          </w:tcPr>
          <w:p w14:paraId="04283D24" w14:textId="77777777" w:rsidR="00406CEA" w:rsidRPr="00960224" w:rsidRDefault="00406CEA" w:rsidP="00960224">
            <w:pPr>
              <w:pStyle w:val="Text"/>
            </w:pPr>
            <w:r w:rsidRPr="00960224">
              <w:t>The method for deleting. When it is present, a method DeleteT is generated.</w:t>
            </w:r>
          </w:p>
        </w:tc>
      </w:tr>
    </w:tbl>
    <w:p w14:paraId="1BDA36C7" w14:textId="77777777" w:rsidR="00A91204" w:rsidRDefault="00A91204" w:rsidP="00A91204">
      <w:pPr>
        <w:pStyle w:val="TableSpacing"/>
      </w:pPr>
    </w:p>
    <w:p w14:paraId="1D7433CE" w14:textId="77777777" w:rsidR="00406CEA" w:rsidRDefault="00406CEA" w:rsidP="00960224">
      <w:pPr>
        <w:pStyle w:val="Heading6"/>
      </w:pPr>
      <w:bookmarkStart w:id="861" w:name="_Toc153594803"/>
      <w:r>
        <w:t>Type</w:t>
      </w:r>
      <w:bookmarkEnd w:id="861"/>
    </w:p>
    <w:p w14:paraId="0DF43291" w14:textId="77777777" w:rsidR="00406CEA" w:rsidRPr="00960224" w:rsidRDefault="00406CEA" w:rsidP="00960224">
      <w:pPr>
        <w:pStyle w:val="Text"/>
      </w:pPr>
      <w:r w:rsidRPr="00960224">
        <w:t>This element represents a type definition for either a Table or a stored procedure result shape. This will code-gen into a new CLR type with the columns and associations specified.</w:t>
      </w:r>
    </w:p>
    <w:p w14:paraId="6C449826" w14:textId="77777777" w:rsidR="00406CEA" w:rsidRDefault="00406CEA" w:rsidP="00960224">
      <w:pPr>
        <w:pStyle w:val="Text"/>
      </w:pPr>
      <w:r w:rsidRPr="00960224">
        <w:t>Type may also represent a component of an inheritance hierarchy, with multiple ty</w:t>
      </w:r>
      <w:r w:rsidR="00296A32">
        <w:t xml:space="preserve">pes mapping to the same table. </w:t>
      </w:r>
      <w:r w:rsidRPr="00960224">
        <w:t>In this case the Type elements are nested to represent the parent-child inheritance relationships and are differentiated in the database by the InheritanceCode specified.</w:t>
      </w:r>
    </w:p>
    <w:p w14:paraId="1E8DE1D8" w14:textId="77777777" w:rsidR="00A91204" w:rsidRDefault="00A91204" w:rsidP="00A91204">
      <w:pPr>
        <w:pStyle w:val="TableSpacing"/>
      </w:pPr>
    </w:p>
    <w:tbl>
      <w:tblPr>
        <w:tblW w:w="0" w:type="auto"/>
        <w:tblLook w:val="0020" w:firstRow="1" w:lastRow="0" w:firstColumn="0" w:lastColumn="0" w:noHBand="0" w:noVBand="0"/>
      </w:tblPr>
      <w:tblGrid>
        <w:gridCol w:w="2274"/>
        <w:gridCol w:w="1997"/>
        <w:gridCol w:w="1922"/>
        <w:gridCol w:w="3743"/>
      </w:tblGrid>
      <w:tr w:rsidR="00406CEA" w:rsidRPr="004135EA" w14:paraId="1A68940F" w14:textId="77777777" w:rsidTr="00A91204">
        <w:tc>
          <w:tcPr>
            <w:tcW w:w="2275" w:type="dxa"/>
          </w:tcPr>
          <w:p w14:paraId="441DCE7F" w14:textId="77777777" w:rsidR="00406CEA" w:rsidRPr="004135EA" w:rsidRDefault="00406CEA" w:rsidP="004135EA">
            <w:pPr>
              <w:pStyle w:val="Label"/>
            </w:pPr>
            <w:r w:rsidRPr="004135EA">
              <w:t>Attribute</w:t>
            </w:r>
          </w:p>
        </w:tc>
        <w:tc>
          <w:tcPr>
            <w:tcW w:w="2020" w:type="dxa"/>
          </w:tcPr>
          <w:p w14:paraId="4687AC5D" w14:textId="77777777" w:rsidR="00406CEA" w:rsidRPr="004135EA" w:rsidRDefault="00406CEA" w:rsidP="004135EA">
            <w:pPr>
              <w:pStyle w:val="Label"/>
            </w:pPr>
            <w:r w:rsidRPr="004135EA">
              <w:t>Type</w:t>
            </w:r>
          </w:p>
        </w:tc>
        <w:tc>
          <w:tcPr>
            <w:tcW w:w="1973" w:type="dxa"/>
          </w:tcPr>
          <w:p w14:paraId="5DEC3789" w14:textId="77777777" w:rsidR="00406CEA" w:rsidRPr="004135EA" w:rsidRDefault="00406CEA" w:rsidP="004135EA">
            <w:pPr>
              <w:pStyle w:val="Label"/>
            </w:pPr>
            <w:r w:rsidRPr="004135EA">
              <w:t>Default</w:t>
            </w:r>
          </w:p>
        </w:tc>
        <w:tc>
          <w:tcPr>
            <w:tcW w:w="3884" w:type="dxa"/>
          </w:tcPr>
          <w:p w14:paraId="4A1B751C" w14:textId="77777777" w:rsidR="00406CEA" w:rsidRPr="004135EA" w:rsidRDefault="00406CEA" w:rsidP="004135EA">
            <w:pPr>
              <w:pStyle w:val="Label"/>
            </w:pPr>
            <w:r w:rsidRPr="004135EA">
              <w:t>Description</w:t>
            </w:r>
          </w:p>
        </w:tc>
      </w:tr>
      <w:tr w:rsidR="00296A32" w:rsidRPr="00960224" w14:paraId="484B45FD" w14:textId="77777777" w:rsidTr="00296A32">
        <w:tc>
          <w:tcPr>
            <w:tcW w:w="2275" w:type="dxa"/>
          </w:tcPr>
          <w:p w14:paraId="3904B19B" w14:textId="77777777" w:rsidR="00296A32" w:rsidRPr="00960224" w:rsidRDefault="00296A32" w:rsidP="00296A32">
            <w:pPr>
              <w:pStyle w:val="Text"/>
            </w:pPr>
            <w:r>
              <w:t>Name</w:t>
            </w:r>
          </w:p>
        </w:tc>
        <w:tc>
          <w:tcPr>
            <w:tcW w:w="2020" w:type="dxa"/>
          </w:tcPr>
          <w:p w14:paraId="041E5CF5" w14:textId="77777777" w:rsidR="00296A32" w:rsidRPr="00960224" w:rsidRDefault="00296A32" w:rsidP="00296A32">
            <w:pPr>
              <w:pStyle w:val="Text"/>
            </w:pPr>
            <w:r>
              <w:t>String</w:t>
            </w:r>
          </w:p>
        </w:tc>
        <w:tc>
          <w:tcPr>
            <w:tcW w:w="1973" w:type="dxa"/>
          </w:tcPr>
          <w:p w14:paraId="1BE0C7B9" w14:textId="77777777" w:rsidR="00296A32" w:rsidRPr="00960224" w:rsidRDefault="00296A32" w:rsidP="00296A32">
            <w:pPr>
              <w:pStyle w:val="Text"/>
            </w:pPr>
            <w:r>
              <w:t>(required)</w:t>
            </w:r>
          </w:p>
        </w:tc>
        <w:tc>
          <w:tcPr>
            <w:tcW w:w="3884" w:type="dxa"/>
          </w:tcPr>
          <w:p w14:paraId="195AB7D6" w14:textId="77777777" w:rsidR="00296A32" w:rsidRPr="00960224" w:rsidRDefault="00296A32" w:rsidP="00296A32">
            <w:pPr>
              <w:pStyle w:val="Text"/>
            </w:pPr>
            <w:r w:rsidRPr="00960224">
              <w:t>The name of</w:t>
            </w:r>
            <w:r>
              <w:t xml:space="preserve"> the CLR type to be generated.</w:t>
            </w:r>
          </w:p>
        </w:tc>
      </w:tr>
      <w:tr w:rsidR="00406CEA" w:rsidRPr="00960224" w14:paraId="3301A8A5" w14:textId="77777777" w:rsidTr="00A91204">
        <w:tc>
          <w:tcPr>
            <w:tcW w:w="2275" w:type="dxa"/>
          </w:tcPr>
          <w:p w14:paraId="0AC8CC10" w14:textId="77777777" w:rsidR="00406CEA" w:rsidRPr="00960224" w:rsidRDefault="00406CEA" w:rsidP="00960224">
            <w:pPr>
              <w:pStyle w:val="Text"/>
            </w:pPr>
            <w:r w:rsidRPr="00960224">
              <w:t>InheritanceCode</w:t>
            </w:r>
          </w:p>
        </w:tc>
        <w:tc>
          <w:tcPr>
            <w:tcW w:w="2020" w:type="dxa"/>
          </w:tcPr>
          <w:p w14:paraId="54492A6C" w14:textId="77777777" w:rsidR="00406CEA" w:rsidRPr="00960224" w:rsidRDefault="00406CEA" w:rsidP="00960224">
            <w:pPr>
              <w:pStyle w:val="Text"/>
            </w:pPr>
            <w:r w:rsidRPr="00960224">
              <w:t>String</w:t>
            </w:r>
          </w:p>
        </w:tc>
        <w:tc>
          <w:tcPr>
            <w:tcW w:w="1973" w:type="dxa"/>
          </w:tcPr>
          <w:p w14:paraId="15ED5C4F" w14:textId="77777777" w:rsidR="00406CEA" w:rsidRPr="00296A32" w:rsidRDefault="00406CEA" w:rsidP="00960224">
            <w:pPr>
              <w:pStyle w:val="Text"/>
              <w:rPr>
                <w:rStyle w:val="Italic"/>
              </w:rPr>
            </w:pPr>
            <w:r w:rsidRPr="00296A32">
              <w:rPr>
                <w:rStyle w:val="Italic"/>
              </w:rPr>
              <w:t>None</w:t>
            </w:r>
          </w:p>
        </w:tc>
        <w:tc>
          <w:tcPr>
            <w:tcW w:w="3884" w:type="dxa"/>
          </w:tcPr>
          <w:p w14:paraId="4DFB0BD4" w14:textId="77777777" w:rsidR="00406CEA" w:rsidRPr="00960224" w:rsidRDefault="00406CEA" w:rsidP="00960224">
            <w:pPr>
              <w:pStyle w:val="Text"/>
            </w:pPr>
            <w:r w:rsidRPr="00960224">
              <w:t>If this type is participating in inheritance, it can have an associated inheritance code to distinguish between CLR types whe</w:t>
            </w:r>
            <w:r w:rsidR="00296A32">
              <w:t xml:space="preserve">n loading rows from the table. </w:t>
            </w:r>
            <w:r w:rsidRPr="00960224">
              <w:t>The Type whose InheritanceCode matches the value of the IsDiscriminator column is used to instantiate the loaded object. If the inheritance code is not present, the generated entity class is abstract.</w:t>
            </w:r>
          </w:p>
        </w:tc>
      </w:tr>
      <w:tr w:rsidR="00406CEA" w:rsidRPr="00960224" w14:paraId="65278F47" w14:textId="77777777" w:rsidTr="00A91204">
        <w:tc>
          <w:tcPr>
            <w:tcW w:w="2275" w:type="dxa"/>
          </w:tcPr>
          <w:p w14:paraId="61AF999B" w14:textId="77777777" w:rsidR="00406CEA" w:rsidRPr="00960224" w:rsidRDefault="00406CEA" w:rsidP="00960224">
            <w:pPr>
              <w:pStyle w:val="Text"/>
            </w:pPr>
            <w:r w:rsidRPr="00960224">
              <w:t>IsInheritanceDefault</w:t>
            </w:r>
          </w:p>
        </w:tc>
        <w:tc>
          <w:tcPr>
            <w:tcW w:w="2020" w:type="dxa"/>
          </w:tcPr>
          <w:p w14:paraId="28A4BD15" w14:textId="77777777" w:rsidR="00406CEA" w:rsidRPr="00960224" w:rsidRDefault="00406CEA" w:rsidP="00960224">
            <w:pPr>
              <w:pStyle w:val="Text"/>
            </w:pPr>
            <w:r w:rsidRPr="00960224">
              <w:t>Boolean</w:t>
            </w:r>
          </w:p>
        </w:tc>
        <w:tc>
          <w:tcPr>
            <w:tcW w:w="1973" w:type="dxa"/>
          </w:tcPr>
          <w:p w14:paraId="52F68613" w14:textId="77777777" w:rsidR="00406CEA" w:rsidRPr="00960224" w:rsidRDefault="00406CEA" w:rsidP="00960224">
            <w:pPr>
              <w:pStyle w:val="Text"/>
            </w:pPr>
            <w:r w:rsidRPr="00960224">
              <w:t>False</w:t>
            </w:r>
          </w:p>
        </w:tc>
        <w:tc>
          <w:tcPr>
            <w:tcW w:w="3884" w:type="dxa"/>
          </w:tcPr>
          <w:p w14:paraId="568270A0" w14:textId="77777777" w:rsidR="00406CEA" w:rsidRPr="00960224" w:rsidRDefault="00406CEA" w:rsidP="00960224">
            <w:pPr>
              <w:pStyle w:val="Text"/>
            </w:pPr>
            <w:r w:rsidRPr="00960224">
              <w:t>If this is true for a Type in an inheritance hierarchy, this type will be used when loading rows that do not match on any defined inheritance codes.</w:t>
            </w:r>
          </w:p>
        </w:tc>
      </w:tr>
      <w:tr w:rsidR="00406CEA" w:rsidRPr="00960224" w14:paraId="250DFB8C" w14:textId="77777777" w:rsidTr="00A91204">
        <w:tc>
          <w:tcPr>
            <w:tcW w:w="2275" w:type="dxa"/>
          </w:tcPr>
          <w:p w14:paraId="39B078E0" w14:textId="77777777" w:rsidR="00406CEA" w:rsidRPr="00960224" w:rsidRDefault="00406CEA" w:rsidP="00960224">
            <w:pPr>
              <w:pStyle w:val="Text"/>
            </w:pPr>
            <w:r w:rsidRPr="00960224">
              <w:t>AccessModifier</w:t>
            </w:r>
          </w:p>
        </w:tc>
        <w:tc>
          <w:tcPr>
            <w:tcW w:w="2020" w:type="dxa"/>
          </w:tcPr>
          <w:p w14:paraId="4219FA4C" w14:textId="77777777" w:rsidR="00406CEA" w:rsidRPr="00960224" w:rsidRDefault="00406CEA" w:rsidP="00960224">
            <w:pPr>
              <w:pStyle w:val="Text"/>
            </w:pPr>
            <w:r w:rsidRPr="00960224">
              <w:t>AccessModifier</w:t>
            </w:r>
          </w:p>
        </w:tc>
        <w:tc>
          <w:tcPr>
            <w:tcW w:w="1973" w:type="dxa"/>
          </w:tcPr>
          <w:p w14:paraId="79A4160A" w14:textId="77777777" w:rsidR="00406CEA" w:rsidRPr="00960224" w:rsidRDefault="00406CEA" w:rsidP="00960224">
            <w:pPr>
              <w:pStyle w:val="Text"/>
            </w:pPr>
            <w:r w:rsidRPr="00960224">
              <w:t>Public</w:t>
            </w:r>
          </w:p>
        </w:tc>
        <w:tc>
          <w:tcPr>
            <w:tcW w:w="3884" w:type="dxa"/>
          </w:tcPr>
          <w:p w14:paraId="26EE7512" w14:textId="77777777" w:rsidR="00406CEA" w:rsidRPr="00960224" w:rsidRDefault="00406CEA" w:rsidP="00960224">
            <w:pPr>
              <w:pStyle w:val="Text"/>
            </w:pPr>
            <w:r w:rsidRPr="00960224">
              <w:t>The accessibility level</w:t>
            </w:r>
            <w:r w:rsidR="00296A32">
              <w:t xml:space="preserve"> of the CLR type being created.</w:t>
            </w:r>
            <w:r w:rsidRPr="00960224">
              <w:t xml:space="preserve"> Valid values are Public, Protected, Internal and Private.</w:t>
            </w:r>
          </w:p>
        </w:tc>
      </w:tr>
      <w:tr w:rsidR="00406CEA" w:rsidRPr="00960224" w14:paraId="670D6012" w14:textId="77777777" w:rsidTr="00A91204">
        <w:tc>
          <w:tcPr>
            <w:tcW w:w="2275" w:type="dxa"/>
          </w:tcPr>
          <w:p w14:paraId="2477F2B1" w14:textId="77777777" w:rsidR="00406CEA" w:rsidRPr="00960224" w:rsidRDefault="00406CEA" w:rsidP="00960224">
            <w:pPr>
              <w:pStyle w:val="Text"/>
            </w:pPr>
            <w:r w:rsidRPr="00960224">
              <w:t>Id</w:t>
            </w:r>
          </w:p>
        </w:tc>
        <w:tc>
          <w:tcPr>
            <w:tcW w:w="2020" w:type="dxa"/>
          </w:tcPr>
          <w:p w14:paraId="28A6390F" w14:textId="77777777" w:rsidR="00406CEA" w:rsidRPr="00960224" w:rsidRDefault="00406CEA" w:rsidP="00960224">
            <w:pPr>
              <w:pStyle w:val="Text"/>
            </w:pPr>
            <w:r w:rsidRPr="00960224">
              <w:t>String</w:t>
            </w:r>
          </w:p>
        </w:tc>
        <w:tc>
          <w:tcPr>
            <w:tcW w:w="1973" w:type="dxa"/>
          </w:tcPr>
          <w:p w14:paraId="0BE7B63D" w14:textId="77777777" w:rsidR="00406CEA" w:rsidRPr="00296A32" w:rsidRDefault="00406CEA" w:rsidP="00960224">
            <w:pPr>
              <w:pStyle w:val="Text"/>
              <w:rPr>
                <w:rStyle w:val="Italic"/>
              </w:rPr>
            </w:pPr>
            <w:r w:rsidRPr="00296A32">
              <w:rPr>
                <w:rStyle w:val="Italic"/>
              </w:rPr>
              <w:t>None</w:t>
            </w:r>
          </w:p>
        </w:tc>
        <w:tc>
          <w:tcPr>
            <w:tcW w:w="3884" w:type="dxa"/>
          </w:tcPr>
          <w:p w14:paraId="53470811" w14:textId="77777777" w:rsidR="00406CEA" w:rsidRPr="00960224" w:rsidRDefault="00406CEA" w:rsidP="00960224">
            <w:pPr>
              <w:pStyle w:val="Text"/>
            </w:pPr>
            <w:r w:rsidRPr="00960224">
              <w:t>A type can have a unique Id. Id of a type can be used by other tables or functions. Id only appears in DBML file, not in the object model.</w:t>
            </w:r>
          </w:p>
        </w:tc>
      </w:tr>
      <w:tr w:rsidR="00406CEA" w:rsidRPr="00960224" w14:paraId="3CF51B29" w14:textId="77777777" w:rsidTr="00A91204">
        <w:tc>
          <w:tcPr>
            <w:tcW w:w="2275" w:type="dxa"/>
          </w:tcPr>
          <w:p w14:paraId="072B81F6" w14:textId="77777777" w:rsidR="00406CEA" w:rsidRPr="00960224" w:rsidRDefault="00406CEA" w:rsidP="00960224">
            <w:pPr>
              <w:pStyle w:val="Text"/>
            </w:pPr>
            <w:r w:rsidRPr="00960224">
              <w:t>IdRef</w:t>
            </w:r>
          </w:p>
        </w:tc>
        <w:tc>
          <w:tcPr>
            <w:tcW w:w="2020" w:type="dxa"/>
          </w:tcPr>
          <w:p w14:paraId="2B2571AA" w14:textId="77777777" w:rsidR="00406CEA" w:rsidRPr="00960224" w:rsidRDefault="00406CEA" w:rsidP="00960224">
            <w:pPr>
              <w:pStyle w:val="Text"/>
            </w:pPr>
            <w:r w:rsidRPr="00960224">
              <w:t>String</w:t>
            </w:r>
          </w:p>
        </w:tc>
        <w:tc>
          <w:tcPr>
            <w:tcW w:w="1973" w:type="dxa"/>
          </w:tcPr>
          <w:p w14:paraId="5686628B" w14:textId="77777777" w:rsidR="00406CEA" w:rsidRPr="00296A32" w:rsidRDefault="00406CEA" w:rsidP="00960224">
            <w:pPr>
              <w:pStyle w:val="Text"/>
              <w:rPr>
                <w:rStyle w:val="Italic"/>
              </w:rPr>
            </w:pPr>
            <w:r w:rsidRPr="00296A32">
              <w:rPr>
                <w:rStyle w:val="Italic"/>
              </w:rPr>
              <w:t>None</w:t>
            </w:r>
          </w:p>
        </w:tc>
        <w:tc>
          <w:tcPr>
            <w:tcW w:w="3884" w:type="dxa"/>
          </w:tcPr>
          <w:p w14:paraId="7C7F5BE3" w14:textId="77777777" w:rsidR="00406CEA" w:rsidRPr="00960224" w:rsidRDefault="00406CEA" w:rsidP="00960224">
            <w:pPr>
              <w:pStyle w:val="Text"/>
            </w:pPr>
            <w:r w:rsidRPr="00960224">
              <w:t>IdRef is used to refer to another type</w:t>
            </w:r>
            <w:r w:rsidR="00771424">
              <w:t>'</w:t>
            </w:r>
            <w:r w:rsidRPr="00960224">
              <w:t>s Id. If Id</w:t>
            </w:r>
            <w:r w:rsidR="00296A32">
              <w:t>R</w:t>
            </w:r>
            <w:r w:rsidRPr="00960224">
              <w:t>ef is present in a type element, the type element must only contain the IdRef information. IdRef only appears in DBML file, not in the object model.</w:t>
            </w:r>
          </w:p>
        </w:tc>
      </w:tr>
    </w:tbl>
    <w:p w14:paraId="221FCBF0" w14:textId="77777777" w:rsidR="00A91204" w:rsidRDefault="00A91204" w:rsidP="00A91204">
      <w:pPr>
        <w:pStyle w:val="TableSpacing"/>
      </w:pPr>
    </w:p>
    <w:p w14:paraId="38DF7A13" w14:textId="77777777" w:rsidR="00A91204" w:rsidRDefault="00A91204" w:rsidP="00A91204">
      <w:pPr>
        <w:pStyle w:val="TableSpacing"/>
      </w:pPr>
    </w:p>
    <w:tbl>
      <w:tblPr>
        <w:tblW w:w="0" w:type="auto"/>
        <w:tblLook w:val="0020" w:firstRow="1" w:lastRow="0" w:firstColumn="0" w:lastColumn="0" w:noHBand="0" w:noVBand="0"/>
      </w:tblPr>
      <w:tblGrid>
        <w:gridCol w:w="2027"/>
        <w:gridCol w:w="1999"/>
        <w:gridCol w:w="2011"/>
        <w:gridCol w:w="3899"/>
      </w:tblGrid>
      <w:tr w:rsidR="00406CEA" w:rsidRPr="004135EA" w14:paraId="00D3BBC6" w14:textId="77777777" w:rsidTr="00A91204">
        <w:tc>
          <w:tcPr>
            <w:tcW w:w="2046" w:type="dxa"/>
          </w:tcPr>
          <w:p w14:paraId="705AF41B" w14:textId="77777777" w:rsidR="00406CEA" w:rsidRPr="004135EA" w:rsidRDefault="00406CEA" w:rsidP="004135EA">
            <w:pPr>
              <w:pStyle w:val="Label"/>
            </w:pPr>
            <w:r w:rsidRPr="004135EA">
              <w:t>Sub-element</w:t>
            </w:r>
          </w:p>
        </w:tc>
        <w:tc>
          <w:tcPr>
            <w:tcW w:w="2035" w:type="dxa"/>
          </w:tcPr>
          <w:p w14:paraId="6C539B67" w14:textId="77777777" w:rsidR="00406CEA" w:rsidRPr="004135EA" w:rsidRDefault="00406CEA" w:rsidP="004135EA">
            <w:pPr>
              <w:pStyle w:val="Label"/>
            </w:pPr>
            <w:r w:rsidRPr="004135EA">
              <w:t>Element Type</w:t>
            </w:r>
          </w:p>
        </w:tc>
        <w:tc>
          <w:tcPr>
            <w:tcW w:w="2040" w:type="dxa"/>
          </w:tcPr>
          <w:p w14:paraId="5E7DB853" w14:textId="77777777" w:rsidR="00406CEA" w:rsidRPr="004135EA" w:rsidRDefault="00406CEA" w:rsidP="004135EA">
            <w:pPr>
              <w:pStyle w:val="Label"/>
            </w:pPr>
            <w:r w:rsidRPr="004135EA">
              <w:t>Occurrence Range</w:t>
            </w:r>
          </w:p>
        </w:tc>
        <w:tc>
          <w:tcPr>
            <w:tcW w:w="4031" w:type="dxa"/>
          </w:tcPr>
          <w:p w14:paraId="18153660" w14:textId="77777777" w:rsidR="00406CEA" w:rsidRPr="004135EA" w:rsidRDefault="00406CEA" w:rsidP="004135EA">
            <w:pPr>
              <w:pStyle w:val="Label"/>
            </w:pPr>
            <w:r w:rsidRPr="004135EA">
              <w:t>Description</w:t>
            </w:r>
          </w:p>
        </w:tc>
      </w:tr>
      <w:tr w:rsidR="00406CEA" w:rsidRPr="00960224" w14:paraId="70992D55" w14:textId="77777777" w:rsidTr="00A91204">
        <w:tc>
          <w:tcPr>
            <w:tcW w:w="2046" w:type="dxa"/>
          </w:tcPr>
          <w:p w14:paraId="55D74590" w14:textId="77777777" w:rsidR="00406CEA" w:rsidRPr="00960224" w:rsidRDefault="00406CEA" w:rsidP="00960224">
            <w:pPr>
              <w:pStyle w:val="Text"/>
            </w:pPr>
            <w:r w:rsidRPr="00960224">
              <w:t>&lt;Column&gt;</w:t>
            </w:r>
          </w:p>
        </w:tc>
        <w:tc>
          <w:tcPr>
            <w:tcW w:w="2035" w:type="dxa"/>
          </w:tcPr>
          <w:p w14:paraId="3E948CB7" w14:textId="77777777" w:rsidR="00406CEA" w:rsidRPr="00960224" w:rsidRDefault="00406CEA" w:rsidP="00960224">
            <w:pPr>
              <w:pStyle w:val="Text"/>
            </w:pPr>
            <w:r w:rsidRPr="00960224">
              <w:t>Column</w:t>
            </w:r>
          </w:p>
        </w:tc>
        <w:tc>
          <w:tcPr>
            <w:tcW w:w="2040" w:type="dxa"/>
          </w:tcPr>
          <w:p w14:paraId="63E720E5" w14:textId="77777777" w:rsidR="00406CEA" w:rsidRPr="00960224" w:rsidRDefault="00406CEA" w:rsidP="00960224">
            <w:pPr>
              <w:pStyle w:val="Text"/>
            </w:pPr>
            <w:r w:rsidRPr="00960224">
              <w:t>0-unbounded</w:t>
            </w:r>
          </w:p>
        </w:tc>
        <w:tc>
          <w:tcPr>
            <w:tcW w:w="4031" w:type="dxa"/>
          </w:tcPr>
          <w:p w14:paraId="34E5D7EB" w14:textId="77777777" w:rsidR="00406CEA" w:rsidRPr="00960224" w:rsidRDefault="00406CEA" w:rsidP="00960224">
            <w:pPr>
              <w:pStyle w:val="Text"/>
            </w:pPr>
            <w:r w:rsidRPr="00960224">
              <w:t>Represents a property within this type that will be bound to a field in this type</w:t>
            </w:r>
            <w:r w:rsidR="00771424">
              <w:t>'</w:t>
            </w:r>
            <w:r w:rsidRPr="00960224">
              <w:t>s table.</w:t>
            </w:r>
          </w:p>
        </w:tc>
      </w:tr>
      <w:tr w:rsidR="00406CEA" w:rsidRPr="00960224" w14:paraId="1B9FC6CC" w14:textId="77777777" w:rsidTr="00A91204">
        <w:tc>
          <w:tcPr>
            <w:tcW w:w="2046" w:type="dxa"/>
          </w:tcPr>
          <w:p w14:paraId="3F6D0359" w14:textId="77777777" w:rsidR="00406CEA" w:rsidRPr="00960224" w:rsidRDefault="00406CEA" w:rsidP="00960224">
            <w:pPr>
              <w:pStyle w:val="Text"/>
            </w:pPr>
            <w:r w:rsidRPr="00960224">
              <w:t>&lt;Association&gt;</w:t>
            </w:r>
          </w:p>
        </w:tc>
        <w:tc>
          <w:tcPr>
            <w:tcW w:w="2035" w:type="dxa"/>
          </w:tcPr>
          <w:p w14:paraId="542655B5" w14:textId="77777777" w:rsidR="00406CEA" w:rsidRPr="00960224" w:rsidRDefault="00406CEA" w:rsidP="00960224">
            <w:pPr>
              <w:pStyle w:val="Text"/>
            </w:pPr>
            <w:r w:rsidRPr="00960224">
              <w:t>Association</w:t>
            </w:r>
          </w:p>
        </w:tc>
        <w:tc>
          <w:tcPr>
            <w:tcW w:w="2040" w:type="dxa"/>
          </w:tcPr>
          <w:p w14:paraId="5DB2DB91" w14:textId="77777777" w:rsidR="00406CEA" w:rsidRPr="00960224" w:rsidRDefault="00406CEA" w:rsidP="00960224">
            <w:pPr>
              <w:pStyle w:val="Text"/>
            </w:pPr>
            <w:r w:rsidRPr="00960224">
              <w:t>0-unbounded</w:t>
            </w:r>
          </w:p>
        </w:tc>
        <w:tc>
          <w:tcPr>
            <w:tcW w:w="4031" w:type="dxa"/>
          </w:tcPr>
          <w:p w14:paraId="319E2936" w14:textId="77777777" w:rsidR="00406CEA" w:rsidRPr="00960224" w:rsidRDefault="00406CEA" w:rsidP="00960224">
            <w:pPr>
              <w:pStyle w:val="Text"/>
            </w:pPr>
            <w:r w:rsidRPr="00960224">
              <w:t>Represents a property within thi</w:t>
            </w:r>
            <w:r w:rsidR="00296A32">
              <w:t xml:space="preserve">s type that will be bound to </w:t>
            </w:r>
            <w:r w:rsidRPr="00960224">
              <w:t>one end of a foreign key relationship between tables.</w:t>
            </w:r>
          </w:p>
        </w:tc>
      </w:tr>
      <w:tr w:rsidR="00406CEA" w:rsidRPr="00960224" w14:paraId="2EDCCBE0" w14:textId="77777777" w:rsidTr="00A91204">
        <w:tc>
          <w:tcPr>
            <w:tcW w:w="2046" w:type="dxa"/>
          </w:tcPr>
          <w:p w14:paraId="5B9A5334" w14:textId="77777777" w:rsidR="00406CEA" w:rsidRPr="00960224" w:rsidRDefault="00406CEA" w:rsidP="00960224">
            <w:pPr>
              <w:pStyle w:val="Text"/>
            </w:pPr>
            <w:r w:rsidRPr="00960224">
              <w:t>&lt;Type&gt;</w:t>
            </w:r>
          </w:p>
        </w:tc>
        <w:tc>
          <w:tcPr>
            <w:tcW w:w="2035" w:type="dxa"/>
          </w:tcPr>
          <w:p w14:paraId="4A76DC97" w14:textId="77777777" w:rsidR="00406CEA" w:rsidRPr="00960224" w:rsidRDefault="00406CEA" w:rsidP="00960224">
            <w:pPr>
              <w:pStyle w:val="Text"/>
            </w:pPr>
            <w:r w:rsidRPr="00960224">
              <w:t>SubType</w:t>
            </w:r>
          </w:p>
        </w:tc>
        <w:tc>
          <w:tcPr>
            <w:tcW w:w="2040" w:type="dxa"/>
          </w:tcPr>
          <w:p w14:paraId="4CF95982" w14:textId="77777777" w:rsidR="00406CEA" w:rsidRPr="00960224" w:rsidRDefault="00406CEA" w:rsidP="00960224">
            <w:pPr>
              <w:pStyle w:val="Text"/>
            </w:pPr>
            <w:r w:rsidRPr="00960224">
              <w:t>0-unbounded</w:t>
            </w:r>
          </w:p>
        </w:tc>
        <w:tc>
          <w:tcPr>
            <w:tcW w:w="4031" w:type="dxa"/>
          </w:tcPr>
          <w:p w14:paraId="14EBA31A" w14:textId="77777777" w:rsidR="00406CEA" w:rsidRPr="00960224" w:rsidRDefault="00406CEA" w:rsidP="00960224">
            <w:pPr>
              <w:pStyle w:val="Text"/>
            </w:pPr>
            <w:r w:rsidRPr="00960224">
              <w:t>Represents subtypes of this type within an inheritance hierarchy.</w:t>
            </w:r>
          </w:p>
        </w:tc>
      </w:tr>
    </w:tbl>
    <w:p w14:paraId="67862963" w14:textId="77777777" w:rsidR="00A91204" w:rsidRDefault="00A91204" w:rsidP="00A91204">
      <w:pPr>
        <w:pStyle w:val="TableSpacing"/>
      </w:pPr>
    </w:p>
    <w:p w14:paraId="20EEB314" w14:textId="77777777" w:rsidR="00406CEA" w:rsidRDefault="00406CEA" w:rsidP="00960224">
      <w:pPr>
        <w:pStyle w:val="Heading6"/>
      </w:pPr>
      <w:bookmarkStart w:id="862" w:name="_Toc153594804"/>
      <w:r>
        <w:t>SubType</w:t>
      </w:r>
      <w:bookmarkEnd w:id="862"/>
    </w:p>
    <w:p w14:paraId="0058C044" w14:textId="77777777" w:rsidR="00406CEA" w:rsidRPr="00960224" w:rsidRDefault="00406CEA" w:rsidP="00960224">
      <w:pPr>
        <w:pStyle w:val="Text"/>
      </w:pPr>
      <w:r w:rsidRPr="00960224">
        <w:t>This element represents a derived type in an inheritance hierarchy. This will be generated into a new CLR type with the columns and associations specified in this type. No inheritance attributes are generated for subtypes.</w:t>
      </w:r>
    </w:p>
    <w:p w14:paraId="67D49471" w14:textId="77777777" w:rsidR="00406CEA" w:rsidRDefault="00406CEA" w:rsidP="00960224">
      <w:pPr>
        <w:pStyle w:val="Text"/>
      </w:pPr>
      <w:r w:rsidRPr="00960224">
        <w:t>Comparing to Type, SubType elements do not have AccessModifier because all derived types must be public. SubTypes cannot be reused by other tables and functions so there is no Id and IdRef in them.</w:t>
      </w:r>
    </w:p>
    <w:p w14:paraId="614FA58A" w14:textId="77777777" w:rsidR="00A91204" w:rsidRDefault="00A91204" w:rsidP="00A91204">
      <w:pPr>
        <w:pStyle w:val="TableSpacing"/>
      </w:pPr>
    </w:p>
    <w:tbl>
      <w:tblPr>
        <w:tblW w:w="0" w:type="auto"/>
        <w:tblLook w:val="0020" w:firstRow="1" w:lastRow="0" w:firstColumn="0" w:lastColumn="0" w:noHBand="0" w:noVBand="0"/>
      </w:tblPr>
      <w:tblGrid>
        <w:gridCol w:w="2274"/>
        <w:gridCol w:w="1913"/>
        <w:gridCol w:w="1944"/>
        <w:gridCol w:w="3805"/>
      </w:tblGrid>
      <w:tr w:rsidR="00406CEA" w:rsidRPr="004135EA" w14:paraId="0A7E5727" w14:textId="77777777" w:rsidTr="00A91204">
        <w:tc>
          <w:tcPr>
            <w:tcW w:w="2274" w:type="dxa"/>
          </w:tcPr>
          <w:p w14:paraId="478E9C56" w14:textId="77777777" w:rsidR="00406CEA" w:rsidRPr="004135EA" w:rsidRDefault="00406CEA" w:rsidP="004135EA">
            <w:pPr>
              <w:pStyle w:val="Label"/>
            </w:pPr>
            <w:r w:rsidRPr="004135EA">
              <w:t>Attribute</w:t>
            </w:r>
          </w:p>
        </w:tc>
        <w:tc>
          <w:tcPr>
            <w:tcW w:w="1968" w:type="dxa"/>
          </w:tcPr>
          <w:p w14:paraId="45107D16" w14:textId="77777777" w:rsidR="00406CEA" w:rsidRPr="004135EA" w:rsidRDefault="00406CEA" w:rsidP="004135EA">
            <w:pPr>
              <w:pStyle w:val="Label"/>
            </w:pPr>
            <w:r w:rsidRPr="004135EA">
              <w:t>Type</w:t>
            </w:r>
          </w:p>
        </w:tc>
        <w:tc>
          <w:tcPr>
            <w:tcW w:w="1987" w:type="dxa"/>
          </w:tcPr>
          <w:p w14:paraId="249B99C6" w14:textId="77777777" w:rsidR="00406CEA" w:rsidRPr="004135EA" w:rsidRDefault="00406CEA" w:rsidP="004135EA">
            <w:pPr>
              <w:pStyle w:val="Label"/>
            </w:pPr>
            <w:r w:rsidRPr="004135EA">
              <w:t>Default</w:t>
            </w:r>
          </w:p>
        </w:tc>
        <w:tc>
          <w:tcPr>
            <w:tcW w:w="3923" w:type="dxa"/>
          </w:tcPr>
          <w:p w14:paraId="0067002C" w14:textId="77777777" w:rsidR="00406CEA" w:rsidRPr="004135EA" w:rsidRDefault="00406CEA" w:rsidP="004135EA">
            <w:pPr>
              <w:pStyle w:val="Label"/>
            </w:pPr>
            <w:r w:rsidRPr="004135EA">
              <w:t>Description</w:t>
            </w:r>
          </w:p>
        </w:tc>
      </w:tr>
      <w:tr w:rsidR="00406CEA" w:rsidRPr="00960224" w14:paraId="68D2A8D4" w14:textId="77777777" w:rsidTr="00A91204">
        <w:tc>
          <w:tcPr>
            <w:tcW w:w="2274" w:type="dxa"/>
          </w:tcPr>
          <w:p w14:paraId="2BE22B5E" w14:textId="77777777" w:rsidR="00406CEA" w:rsidRPr="00960224" w:rsidRDefault="00406CEA" w:rsidP="00960224">
            <w:pPr>
              <w:pStyle w:val="Text"/>
            </w:pPr>
            <w:r w:rsidRPr="00960224">
              <w:t>Name</w:t>
            </w:r>
          </w:p>
        </w:tc>
        <w:tc>
          <w:tcPr>
            <w:tcW w:w="1968" w:type="dxa"/>
          </w:tcPr>
          <w:p w14:paraId="1EA67FD8" w14:textId="77777777" w:rsidR="00406CEA" w:rsidRPr="00960224" w:rsidRDefault="00406CEA" w:rsidP="00960224">
            <w:pPr>
              <w:pStyle w:val="Text"/>
            </w:pPr>
            <w:r w:rsidRPr="00960224">
              <w:t>String</w:t>
            </w:r>
          </w:p>
        </w:tc>
        <w:tc>
          <w:tcPr>
            <w:tcW w:w="1987" w:type="dxa"/>
          </w:tcPr>
          <w:p w14:paraId="74834FBA" w14:textId="77777777" w:rsidR="00406CEA" w:rsidRPr="00960224" w:rsidRDefault="00406CEA" w:rsidP="009F0B9A">
            <w:pPr>
              <w:pStyle w:val="Label"/>
            </w:pPr>
            <w:r w:rsidRPr="009F0B9A">
              <w:rPr>
                <w:b w:val="0"/>
                <w:i/>
              </w:rPr>
              <w:t>(required)</w:t>
            </w:r>
          </w:p>
        </w:tc>
        <w:tc>
          <w:tcPr>
            <w:tcW w:w="3923" w:type="dxa"/>
          </w:tcPr>
          <w:p w14:paraId="6C969B59" w14:textId="77777777" w:rsidR="00406CEA" w:rsidRPr="00960224" w:rsidRDefault="00406CEA" w:rsidP="00960224">
            <w:pPr>
              <w:pStyle w:val="Text"/>
            </w:pPr>
            <w:r w:rsidRPr="00960224">
              <w:t>The name of</w:t>
            </w:r>
            <w:r w:rsidR="00296A32">
              <w:t xml:space="preserve"> the CLR type to be generated.</w:t>
            </w:r>
          </w:p>
        </w:tc>
      </w:tr>
      <w:tr w:rsidR="00406CEA" w:rsidRPr="00960224" w14:paraId="5E422816" w14:textId="77777777" w:rsidTr="00A91204">
        <w:tc>
          <w:tcPr>
            <w:tcW w:w="2274" w:type="dxa"/>
          </w:tcPr>
          <w:p w14:paraId="74A3C4D3" w14:textId="77777777" w:rsidR="00406CEA" w:rsidRPr="00960224" w:rsidRDefault="00406CEA" w:rsidP="00960224">
            <w:pPr>
              <w:pStyle w:val="Text"/>
            </w:pPr>
            <w:r w:rsidRPr="00960224">
              <w:t>InheritanceCode</w:t>
            </w:r>
          </w:p>
        </w:tc>
        <w:tc>
          <w:tcPr>
            <w:tcW w:w="1968" w:type="dxa"/>
          </w:tcPr>
          <w:p w14:paraId="49C2BD80" w14:textId="77777777" w:rsidR="00406CEA" w:rsidRPr="00960224" w:rsidRDefault="00406CEA" w:rsidP="00960224">
            <w:pPr>
              <w:pStyle w:val="Text"/>
            </w:pPr>
            <w:r w:rsidRPr="00960224">
              <w:t>String</w:t>
            </w:r>
          </w:p>
        </w:tc>
        <w:tc>
          <w:tcPr>
            <w:tcW w:w="1987" w:type="dxa"/>
          </w:tcPr>
          <w:p w14:paraId="4EECB216" w14:textId="77777777" w:rsidR="00406CEA" w:rsidRPr="00960224" w:rsidRDefault="00406CEA" w:rsidP="00960224">
            <w:pPr>
              <w:pStyle w:val="Text"/>
            </w:pPr>
            <w:r w:rsidRPr="00960224">
              <w:rPr>
                <w:i/>
              </w:rPr>
              <w:t>None</w:t>
            </w:r>
          </w:p>
        </w:tc>
        <w:tc>
          <w:tcPr>
            <w:tcW w:w="3923" w:type="dxa"/>
          </w:tcPr>
          <w:p w14:paraId="6978E6FB" w14:textId="77777777" w:rsidR="00406CEA" w:rsidRPr="00960224" w:rsidRDefault="00406CEA" w:rsidP="00960224">
            <w:pPr>
              <w:pStyle w:val="Text"/>
            </w:pPr>
            <w:r w:rsidRPr="00960224">
              <w:t>If this type is participating in inheritance, it can have an associated inheritance code to distinguish between CLR types when loading rows from the</w:t>
            </w:r>
            <w:r w:rsidR="00296A32">
              <w:t xml:space="preserve"> table.</w:t>
            </w:r>
            <w:r w:rsidRPr="00960224">
              <w:t xml:space="preserve"> The Type whose InheritanceCode matches the value of the IsDiscriminator column is used to instantiate the loaded object. If the inheritance code is not present, the generated entity class is abstract.</w:t>
            </w:r>
          </w:p>
        </w:tc>
      </w:tr>
      <w:tr w:rsidR="00406CEA" w:rsidRPr="00960224" w14:paraId="673153C6" w14:textId="77777777" w:rsidTr="00A91204">
        <w:tc>
          <w:tcPr>
            <w:tcW w:w="2274" w:type="dxa"/>
          </w:tcPr>
          <w:p w14:paraId="2B08CC54" w14:textId="77777777" w:rsidR="00406CEA" w:rsidRPr="00960224" w:rsidRDefault="00406CEA" w:rsidP="00960224">
            <w:pPr>
              <w:pStyle w:val="Text"/>
            </w:pPr>
            <w:r w:rsidRPr="00960224">
              <w:t>IsInheritanceDefault</w:t>
            </w:r>
          </w:p>
        </w:tc>
        <w:tc>
          <w:tcPr>
            <w:tcW w:w="1968" w:type="dxa"/>
          </w:tcPr>
          <w:p w14:paraId="0B93816B" w14:textId="77777777" w:rsidR="00406CEA" w:rsidRPr="00960224" w:rsidRDefault="00406CEA" w:rsidP="00960224">
            <w:pPr>
              <w:pStyle w:val="Text"/>
            </w:pPr>
            <w:r w:rsidRPr="00960224">
              <w:t>Boolean</w:t>
            </w:r>
          </w:p>
        </w:tc>
        <w:tc>
          <w:tcPr>
            <w:tcW w:w="1987" w:type="dxa"/>
          </w:tcPr>
          <w:p w14:paraId="34D8A39D" w14:textId="77777777" w:rsidR="00406CEA" w:rsidRPr="00960224" w:rsidRDefault="00406CEA" w:rsidP="00960224">
            <w:pPr>
              <w:pStyle w:val="Text"/>
            </w:pPr>
            <w:r w:rsidRPr="00960224">
              <w:t>False</w:t>
            </w:r>
          </w:p>
        </w:tc>
        <w:tc>
          <w:tcPr>
            <w:tcW w:w="3923" w:type="dxa"/>
          </w:tcPr>
          <w:p w14:paraId="76098B49" w14:textId="77777777" w:rsidR="00406CEA" w:rsidRPr="00960224" w:rsidRDefault="00406CEA" w:rsidP="00960224">
            <w:pPr>
              <w:pStyle w:val="Text"/>
            </w:pPr>
            <w:r w:rsidRPr="00960224">
              <w:t>If this is true for a Type in an inheritance hierarchy, this type will be used when loading rows that do not match on any defined inheritance codes.</w:t>
            </w:r>
          </w:p>
        </w:tc>
      </w:tr>
    </w:tbl>
    <w:p w14:paraId="6A67AE1D" w14:textId="77777777" w:rsidR="00A91204" w:rsidRDefault="00A91204" w:rsidP="00A91204">
      <w:pPr>
        <w:pStyle w:val="TableSpacing"/>
      </w:pPr>
    </w:p>
    <w:p w14:paraId="268F90EA" w14:textId="77777777" w:rsidR="00A91204" w:rsidRDefault="00A91204" w:rsidP="00A91204">
      <w:pPr>
        <w:pStyle w:val="TableSpacing"/>
      </w:pPr>
    </w:p>
    <w:tbl>
      <w:tblPr>
        <w:tblW w:w="0" w:type="auto"/>
        <w:tblLook w:val="0020" w:firstRow="1" w:lastRow="0" w:firstColumn="0" w:lastColumn="0" w:noHBand="0" w:noVBand="0"/>
      </w:tblPr>
      <w:tblGrid>
        <w:gridCol w:w="2027"/>
        <w:gridCol w:w="1999"/>
        <w:gridCol w:w="2011"/>
        <w:gridCol w:w="3899"/>
      </w:tblGrid>
      <w:tr w:rsidR="00406CEA" w:rsidRPr="004135EA" w14:paraId="32217A44" w14:textId="77777777" w:rsidTr="00A91204">
        <w:tc>
          <w:tcPr>
            <w:tcW w:w="2046" w:type="dxa"/>
          </w:tcPr>
          <w:p w14:paraId="6CB71694" w14:textId="77777777" w:rsidR="00406CEA" w:rsidRPr="004135EA" w:rsidRDefault="00406CEA" w:rsidP="004135EA">
            <w:pPr>
              <w:pStyle w:val="Label"/>
            </w:pPr>
            <w:r w:rsidRPr="004135EA">
              <w:t>Sub-element</w:t>
            </w:r>
          </w:p>
        </w:tc>
        <w:tc>
          <w:tcPr>
            <w:tcW w:w="2035" w:type="dxa"/>
          </w:tcPr>
          <w:p w14:paraId="46EA2719" w14:textId="77777777" w:rsidR="00406CEA" w:rsidRPr="004135EA" w:rsidRDefault="00406CEA" w:rsidP="004135EA">
            <w:pPr>
              <w:pStyle w:val="Label"/>
            </w:pPr>
            <w:r w:rsidRPr="004135EA">
              <w:t>Element Type</w:t>
            </w:r>
          </w:p>
        </w:tc>
        <w:tc>
          <w:tcPr>
            <w:tcW w:w="2040" w:type="dxa"/>
          </w:tcPr>
          <w:p w14:paraId="1FEAC32D" w14:textId="77777777" w:rsidR="00406CEA" w:rsidRPr="004135EA" w:rsidRDefault="00406CEA" w:rsidP="004135EA">
            <w:pPr>
              <w:pStyle w:val="Label"/>
            </w:pPr>
            <w:r w:rsidRPr="004135EA">
              <w:t>Occurrence Range</w:t>
            </w:r>
          </w:p>
        </w:tc>
        <w:tc>
          <w:tcPr>
            <w:tcW w:w="4031" w:type="dxa"/>
          </w:tcPr>
          <w:p w14:paraId="0C4E47B4" w14:textId="77777777" w:rsidR="00406CEA" w:rsidRPr="004135EA" w:rsidRDefault="00406CEA" w:rsidP="004135EA">
            <w:pPr>
              <w:pStyle w:val="Label"/>
            </w:pPr>
            <w:r w:rsidRPr="004135EA">
              <w:t>Description</w:t>
            </w:r>
          </w:p>
        </w:tc>
      </w:tr>
      <w:tr w:rsidR="00406CEA" w:rsidRPr="00960224" w14:paraId="3E0B5289" w14:textId="77777777" w:rsidTr="00A91204">
        <w:tc>
          <w:tcPr>
            <w:tcW w:w="2046" w:type="dxa"/>
          </w:tcPr>
          <w:p w14:paraId="495C4D2E" w14:textId="77777777" w:rsidR="00406CEA" w:rsidRPr="00960224" w:rsidRDefault="00406CEA" w:rsidP="00960224">
            <w:pPr>
              <w:pStyle w:val="Text"/>
            </w:pPr>
            <w:r w:rsidRPr="00960224">
              <w:t>&lt;Column&gt;</w:t>
            </w:r>
          </w:p>
        </w:tc>
        <w:tc>
          <w:tcPr>
            <w:tcW w:w="2035" w:type="dxa"/>
          </w:tcPr>
          <w:p w14:paraId="7509CCAD" w14:textId="77777777" w:rsidR="00406CEA" w:rsidRPr="00960224" w:rsidRDefault="00406CEA" w:rsidP="00960224">
            <w:pPr>
              <w:pStyle w:val="Text"/>
            </w:pPr>
            <w:r w:rsidRPr="00960224">
              <w:t>Column</w:t>
            </w:r>
          </w:p>
        </w:tc>
        <w:tc>
          <w:tcPr>
            <w:tcW w:w="2040" w:type="dxa"/>
          </w:tcPr>
          <w:p w14:paraId="13FE096D" w14:textId="77777777" w:rsidR="00406CEA" w:rsidRPr="00960224" w:rsidRDefault="00406CEA" w:rsidP="00960224">
            <w:pPr>
              <w:pStyle w:val="Text"/>
            </w:pPr>
            <w:r w:rsidRPr="00960224">
              <w:t>0-unbounded</w:t>
            </w:r>
          </w:p>
        </w:tc>
        <w:tc>
          <w:tcPr>
            <w:tcW w:w="4031" w:type="dxa"/>
          </w:tcPr>
          <w:p w14:paraId="13BC68C0" w14:textId="77777777" w:rsidR="00406CEA" w:rsidRPr="00960224" w:rsidRDefault="00406CEA" w:rsidP="00960224">
            <w:pPr>
              <w:pStyle w:val="Text"/>
            </w:pPr>
            <w:r w:rsidRPr="00960224">
              <w:t>Represents a property within this type that will be bound to a field in this type</w:t>
            </w:r>
            <w:r w:rsidR="00771424">
              <w:t>'</w:t>
            </w:r>
            <w:r w:rsidRPr="00960224">
              <w:t>s table.</w:t>
            </w:r>
          </w:p>
        </w:tc>
      </w:tr>
      <w:tr w:rsidR="00406CEA" w:rsidRPr="00960224" w14:paraId="75604F16" w14:textId="77777777" w:rsidTr="00A91204">
        <w:tc>
          <w:tcPr>
            <w:tcW w:w="2046" w:type="dxa"/>
          </w:tcPr>
          <w:p w14:paraId="536A21DE" w14:textId="77777777" w:rsidR="00406CEA" w:rsidRPr="00960224" w:rsidRDefault="00406CEA" w:rsidP="00960224">
            <w:pPr>
              <w:pStyle w:val="Text"/>
            </w:pPr>
            <w:r w:rsidRPr="00960224">
              <w:t>&lt;Association&gt;</w:t>
            </w:r>
          </w:p>
        </w:tc>
        <w:tc>
          <w:tcPr>
            <w:tcW w:w="2035" w:type="dxa"/>
          </w:tcPr>
          <w:p w14:paraId="29A22228" w14:textId="77777777" w:rsidR="00406CEA" w:rsidRPr="00960224" w:rsidRDefault="00406CEA" w:rsidP="00960224">
            <w:pPr>
              <w:pStyle w:val="Text"/>
            </w:pPr>
            <w:r w:rsidRPr="00960224">
              <w:t>Association</w:t>
            </w:r>
          </w:p>
        </w:tc>
        <w:tc>
          <w:tcPr>
            <w:tcW w:w="2040" w:type="dxa"/>
          </w:tcPr>
          <w:p w14:paraId="4C053092" w14:textId="77777777" w:rsidR="00406CEA" w:rsidRPr="00960224" w:rsidRDefault="00406CEA" w:rsidP="00960224">
            <w:pPr>
              <w:pStyle w:val="Text"/>
            </w:pPr>
            <w:r w:rsidRPr="00960224">
              <w:t>0-unbounded</w:t>
            </w:r>
          </w:p>
        </w:tc>
        <w:tc>
          <w:tcPr>
            <w:tcW w:w="4031" w:type="dxa"/>
          </w:tcPr>
          <w:p w14:paraId="7E253B49" w14:textId="77777777" w:rsidR="00406CEA" w:rsidRPr="00960224" w:rsidRDefault="00406CEA" w:rsidP="00960224">
            <w:pPr>
              <w:pStyle w:val="Text"/>
            </w:pPr>
            <w:r w:rsidRPr="00960224">
              <w:t>Represents a property within this type that will be bound to on one end of a foreign key relationship between tables.</w:t>
            </w:r>
          </w:p>
        </w:tc>
      </w:tr>
      <w:tr w:rsidR="00406CEA" w:rsidRPr="00960224" w14:paraId="17DD919E" w14:textId="77777777" w:rsidTr="00A91204">
        <w:tc>
          <w:tcPr>
            <w:tcW w:w="2046" w:type="dxa"/>
          </w:tcPr>
          <w:p w14:paraId="0AC6EAAB" w14:textId="77777777" w:rsidR="00406CEA" w:rsidRPr="00960224" w:rsidRDefault="00406CEA" w:rsidP="00960224">
            <w:pPr>
              <w:pStyle w:val="Text"/>
            </w:pPr>
            <w:r w:rsidRPr="00960224">
              <w:t>&lt;Type&gt;</w:t>
            </w:r>
          </w:p>
        </w:tc>
        <w:tc>
          <w:tcPr>
            <w:tcW w:w="2035" w:type="dxa"/>
          </w:tcPr>
          <w:p w14:paraId="0C255659" w14:textId="77777777" w:rsidR="00406CEA" w:rsidRPr="00960224" w:rsidRDefault="00406CEA" w:rsidP="00960224">
            <w:pPr>
              <w:pStyle w:val="Text"/>
            </w:pPr>
            <w:r w:rsidRPr="00960224">
              <w:t>SubType</w:t>
            </w:r>
          </w:p>
        </w:tc>
        <w:tc>
          <w:tcPr>
            <w:tcW w:w="2040" w:type="dxa"/>
          </w:tcPr>
          <w:p w14:paraId="0F6E5EF7" w14:textId="77777777" w:rsidR="00406CEA" w:rsidRPr="00960224" w:rsidRDefault="00406CEA" w:rsidP="00960224">
            <w:pPr>
              <w:pStyle w:val="Text"/>
            </w:pPr>
            <w:r w:rsidRPr="00960224">
              <w:t>0-unbounded</w:t>
            </w:r>
          </w:p>
        </w:tc>
        <w:tc>
          <w:tcPr>
            <w:tcW w:w="4031" w:type="dxa"/>
          </w:tcPr>
          <w:p w14:paraId="183DD9EA" w14:textId="77777777" w:rsidR="00406CEA" w:rsidRPr="00960224" w:rsidRDefault="00406CEA" w:rsidP="00960224">
            <w:pPr>
              <w:pStyle w:val="Text"/>
            </w:pPr>
            <w:r w:rsidRPr="00960224">
              <w:t>Represents subtypes of this type within an inheritance hierarchy.</w:t>
            </w:r>
          </w:p>
        </w:tc>
      </w:tr>
    </w:tbl>
    <w:p w14:paraId="2A28294D" w14:textId="77777777" w:rsidR="00A91204" w:rsidRDefault="00A91204" w:rsidP="00A91204">
      <w:pPr>
        <w:pStyle w:val="TableSpacing"/>
      </w:pPr>
    </w:p>
    <w:p w14:paraId="61C52CB6" w14:textId="77777777" w:rsidR="00406CEA" w:rsidRPr="00BE3A97" w:rsidRDefault="00406CEA" w:rsidP="00960224">
      <w:pPr>
        <w:pStyle w:val="Heading6"/>
      </w:pPr>
      <w:bookmarkStart w:id="863" w:name="_Toc153594805"/>
      <w:r>
        <w:t>Column</w:t>
      </w:r>
      <w:bookmarkEnd w:id="863"/>
    </w:p>
    <w:p w14:paraId="645135BB" w14:textId="77777777" w:rsidR="00406CEA" w:rsidRDefault="00406CEA" w:rsidP="00960224">
      <w:pPr>
        <w:pStyle w:val="Text"/>
      </w:pPr>
      <w:r w:rsidRPr="00960224">
        <w:t>This element represents a column within a table that is mapped to a property (and</w:t>
      </w:r>
      <w:r w:rsidR="00296A32">
        <w:t xml:space="preserve"> backing field) within a class.</w:t>
      </w:r>
      <w:r w:rsidRPr="00960224">
        <w:t xml:space="preserve"> There will </w:t>
      </w:r>
      <w:r w:rsidR="006749A5">
        <w:t xml:space="preserve">be no Column element present </w:t>
      </w:r>
      <w:r w:rsidRPr="00960224">
        <w:t>for either end of a foreign key relationship, however, as that is completely represented (on both ends) by Association elements.</w:t>
      </w:r>
    </w:p>
    <w:p w14:paraId="1A872B31" w14:textId="77777777" w:rsidR="00A91204" w:rsidRDefault="00A91204" w:rsidP="00A91204">
      <w:pPr>
        <w:pStyle w:val="TableSpacing"/>
      </w:pPr>
    </w:p>
    <w:tbl>
      <w:tblPr>
        <w:tblW w:w="0" w:type="auto"/>
        <w:tblLook w:val="0020" w:firstRow="1" w:lastRow="0" w:firstColumn="0" w:lastColumn="0" w:noHBand="0" w:noVBand="0"/>
      </w:tblPr>
      <w:tblGrid>
        <w:gridCol w:w="2020"/>
        <w:gridCol w:w="2012"/>
        <w:gridCol w:w="2041"/>
        <w:gridCol w:w="3863"/>
      </w:tblGrid>
      <w:tr w:rsidR="00406CEA" w:rsidRPr="004135EA" w14:paraId="04A10850" w14:textId="77777777" w:rsidTr="00A91204">
        <w:tc>
          <w:tcPr>
            <w:tcW w:w="2043" w:type="dxa"/>
          </w:tcPr>
          <w:p w14:paraId="4E90ABA0" w14:textId="77777777" w:rsidR="00406CEA" w:rsidRPr="004135EA" w:rsidRDefault="00406CEA" w:rsidP="004135EA">
            <w:pPr>
              <w:pStyle w:val="Label"/>
            </w:pPr>
            <w:r w:rsidRPr="004135EA">
              <w:t>Attribute</w:t>
            </w:r>
          </w:p>
        </w:tc>
        <w:tc>
          <w:tcPr>
            <w:tcW w:w="2040" w:type="dxa"/>
          </w:tcPr>
          <w:p w14:paraId="1F14F524" w14:textId="77777777" w:rsidR="00406CEA" w:rsidRPr="004135EA" w:rsidRDefault="00406CEA" w:rsidP="004135EA">
            <w:pPr>
              <w:pStyle w:val="Label"/>
            </w:pPr>
            <w:r w:rsidRPr="004135EA">
              <w:t>Type</w:t>
            </w:r>
          </w:p>
        </w:tc>
        <w:tc>
          <w:tcPr>
            <w:tcW w:w="2052" w:type="dxa"/>
          </w:tcPr>
          <w:p w14:paraId="020D1BA8" w14:textId="77777777" w:rsidR="00406CEA" w:rsidRPr="004135EA" w:rsidRDefault="00406CEA" w:rsidP="004135EA">
            <w:pPr>
              <w:pStyle w:val="Label"/>
            </w:pPr>
            <w:r w:rsidRPr="004135EA">
              <w:t>Default</w:t>
            </w:r>
          </w:p>
        </w:tc>
        <w:tc>
          <w:tcPr>
            <w:tcW w:w="4017" w:type="dxa"/>
          </w:tcPr>
          <w:p w14:paraId="4BEAAAA3" w14:textId="77777777" w:rsidR="00406CEA" w:rsidRPr="004135EA" w:rsidRDefault="00406CEA" w:rsidP="004135EA">
            <w:pPr>
              <w:pStyle w:val="Label"/>
            </w:pPr>
            <w:r w:rsidRPr="004135EA">
              <w:t>Description</w:t>
            </w:r>
          </w:p>
        </w:tc>
      </w:tr>
      <w:tr w:rsidR="00406CEA" w:rsidRPr="00960224" w14:paraId="3D7F482F" w14:textId="77777777" w:rsidTr="00A91204">
        <w:tc>
          <w:tcPr>
            <w:tcW w:w="2043" w:type="dxa"/>
          </w:tcPr>
          <w:p w14:paraId="30C8880E" w14:textId="77777777" w:rsidR="00406CEA" w:rsidRPr="00960224" w:rsidRDefault="00406CEA" w:rsidP="00960224">
            <w:pPr>
              <w:pStyle w:val="Text"/>
            </w:pPr>
            <w:r w:rsidRPr="00960224">
              <w:t>Name</w:t>
            </w:r>
          </w:p>
        </w:tc>
        <w:tc>
          <w:tcPr>
            <w:tcW w:w="2040" w:type="dxa"/>
          </w:tcPr>
          <w:p w14:paraId="18185442" w14:textId="77777777" w:rsidR="00406CEA" w:rsidRPr="00960224" w:rsidRDefault="00406CEA" w:rsidP="00960224">
            <w:pPr>
              <w:pStyle w:val="Text"/>
            </w:pPr>
            <w:r w:rsidRPr="00960224">
              <w:t>String</w:t>
            </w:r>
          </w:p>
        </w:tc>
        <w:tc>
          <w:tcPr>
            <w:tcW w:w="2052" w:type="dxa"/>
          </w:tcPr>
          <w:p w14:paraId="78653347" w14:textId="77777777" w:rsidR="00406CEA" w:rsidRPr="006749A5" w:rsidRDefault="00406CEA" w:rsidP="00960224">
            <w:pPr>
              <w:pStyle w:val="Text"/>
              <w:rPr>
                <w:rStyle w:val="Italic"/>
              </w:rPr>
            </w:pPr>
            <w:r w:rsidRPr="006749A5">
              <w:rPr>
                <w:rStyle w:val="Italic"/>
              </w:rPr>
              <w:t>None</w:t>
            </w:r>
          </w:p>
        </w:tc>
        <w:tc>
          <w:tcPr>
            <w:tcW w:w="4017" w:type="dxa"/>
          </w:tcPr>
          <w:p w14:paraId="5D6D19AF" w14:textId="77777777" w:rsidR="00406CEA" w:rsidRPr="00960224" w:rsidRDefault="00406CEA" w:rsidP="00960224">
            <w:pPr>
              <w:pStyle w:val="Text"/>
            </w:pPr>
            <w:r w:rsidRPr="00960224">
              <w:t>The name of the database field this column will map to.</w:t>
            </w:r>
          </w:p>
        </w:tc>
      </w:tr>
      <w:tr w:rsidR="00406CEA" w:rsidRPr="00960224" w14:paraId="792D0777" w14:textId="77777777" w:rsidTr="00A91204">
        <w:tc>
          <w:tcPr>
            <w:tcW w:w="2043" w:type="dxa"/>
          </w:tcPr>
          <w:p w14:paraId="57010558" w14:textId="77777777" w:rsidR="00406CEA" w:rsidRPr="00960224" w:rsidRDefault="00406CEA" w:rsidP="00960224">
            <w:pPr>
              <w:pStyle w:val="Text"/>
            </w:pPr>
            <w:r w:rsidRPr="00960224">
              <w:t>Member</w:t>
            </w:r>
          </w:p>
        </w:tc>
        <w:tc>
          <w:tcPr>
            <w:tcW w:w="2040" w:type="dxa"/>
          </w:tcPr>
          <w:p w14:paraId="5D36EBBD" w14:textId="77777777" w:rsidR="00406CEA" w:rsidRPr="00960224" w:rsidRDefault="00406CEA" w:rsidP="00960224">
            <w:pPr>
              <w:pStyle w:val="Text"/>
            </w:pPr>
            <w:r w:rsidRPr="00960224">
              <w:t>String</w:t>
            </w:r>
          </w:p>
        </w:tc>
        <w:tc>
          <w:tcPr>
            <w:tcW w:w="2052" w:type="dxa"/>
          </w:tcPr>
          <w:p w14:paraId="1EFEABA5" w14:textId="77777777" w:rsidR="00406CEA" w:rsidRPr="006749A5" w:rsidRDefault="00406CEA" w:rsidP="00960224">
            <w:pPr>
              <w:pStyle w:val="Text"/>
              <w:rPr>
                <w:rStyle w:val="Italic"/>
              </w:rPr>
            </w:pPr>
            <w:r w:rsidRPr="006749A5">
              <w:rPr>
                <w:rStyle w:val="Italic"/>
              </w:rPr>
              <w:t>Name</w:t>
            </w:r>
          </w:p>
        </w:tc>
        <w:tc>
          <w:tcPr>
            <w:tcW w:w="4017" w:type="dxa"/>
          </w:tcPr>
          <w:p w14:paraId="2B0BA7B1" w14:textId="77777777" w:rsidR="00406CEA" w:rsidRPr="00960224" w:rsidRDefault="00406CEA" w:rsidP="00960224">
            <w:pPr>
              <w:pStyle w:val="Text"/>
            </w:pPr>
            <w:r w:rsidRPr="00960224">
              <w:t>The name of the CLR property to be generated on the containing type.</w:t>
            </w:r>
          </w:p>
        </w:tc>
      </w:tr>
      <w:tr w:rsidR="00406CEA" w:rsidRPr="00960224" w14:paraId="7E6F371E" w14:textId="77777777" w:rsidTr="00A91204">
        <w:tc>
          <w:tcPr>
            <w:tcW w:w="2043" w:type="dxa"/>
          </w:tcPr>
          <w:p w14:paraId="4F845C16" w14:textId="77777777" w:rsidR="00406CEA" w:rsidRPr="00960224" w:rsidRDefault="00406CEA" w:rsidP="00960224">
            <w:pPr>
              <w:pStyle w:val="Text"/>
            </w:pPr>
            <w:r w:rsidRPr="00960224">
              <w:t>Storage</w:t>
            </w:r>
          </w:p>
        </w:tc>
        <w:tc>
          <w:tcPr>
            <w:tcW w:w="2040" w:type="dxa"/>
          </w:tcPr>
          <w:p w14:paraId="23CD9B93" w14:textId="77777777" w:rsidR="00406CEA" w:rsidRPr="00960224" w:rsidRDefault="00406CEA" w:rsidP="00960224">
            <w:pPr>
              <w:pStyle w:val="Text"/>
            </w:pPr>
            <w:r w:rsidRPr="00960224">
              <w:t>String</w:t>
            </w:r>
          </w:p>
        </w:tc>
        <w:tc>
          <w:tcPr>
            <w:tcW w:w="2052" w:type="dxa"/>
          </w:tcPr>
          <w:p w14:paraId="21D6193E" w14:textId="77777777" w:rsidR="00406CEA" w:rsidRPr="006749A5" w:rsidRDefault="00406CEA" w:rsidP="00960224">
            <w:pPr>
              <w:pStyle w:val="Text"/>
              <w:rPr>
                <w:rStyle w:val="Italic"/>
              </w:rPr>
            </w:pPr>
            <w:r w:rsidRPr="006749A5">
              <w:rPr>
                <w:rStyle w:val="Italic"/>
              </w:rPr>
              <w:t>_Member</w:t>
            </w:r>
          </w:p>
        </w:tc>
        <w:tc>
          <w:tcPr>
            <w:tcW w:w="4017" w:type="dxa"/>
          </w:tcPr>
          <w:p w14:paraId="2D9313E6" w14:textId="77777777" w:rsidR="00406CEA" w:rsidRPr="00960224" w:rsidRDefault="00406CEA" w:rsidP="00960224">
            <w:pPr>
              <w:pStyle w:val="Text"/>
            </w:pPr>
            <w:r w:rsidRPr="00960224">
              <w:t>The name of the private CLR backing field that will store this column</w:t>
            </w:r>
            <w:r w:rsidR="00771424">
              <w:t>'</w:t>
            </w:r>
            <w:r w:rsidRPr="00960224">
              <w:t>s value.  Do not remove Storage when serializing even if it is default.</w:t>
            </w:r>
          </w:p>
        </w:tc>
      </w:tr>
      <w:tr w:rsidR="00406CEA" w:rsidRPr="00960224" w14:paraId="45E5354D" w14:textId="77777777" w:rsidTr="00A91204">
        <w:tc>
          <w:tcPr>
            <w:tcW w:w="2043" w:type="dxa"/>
          </w:tcPr>
          <w:p w14:paraId="0BA26E91" w14:textId="77777777" w:rsidR="00406CEA" w:rsidRPr="00960224" w:rsidRDefault="00406CEA" w:rsidP="00960224">
            <w:pPr>
              <w:pStyle w:val="Text"/>
            </w:pPr>
            <w:r w:rsidRPr="00960224">
              <w:t>AccessModifier</w:t>
            </w:r>
          </w:p>
        </w:tc>
        <w:tc>
          <w:tcPr>
            <w:tcW w:w="2040" w:type="dxa"/>
          </w:tcPr>
          <w:p w14:paraId="71785D1B" w14:textId="77777777" w:rsidR="00406CEA" w:rsidRPr="00960224" w:rsidRDefault="00406CEA" w:rsidP="00960224">
            <w:pPr>
              <w:pStyle w:val="Text"/>
            </w:pPr>
            <w:r w:rsidRPr="00960224">
              <w:t>AccessModifier</w:t>
            </w:r>
          </w:p>
        </w:tc>
        <w:tc>
          <w:tcPr>
            <w:tcW w:w="2052" w:type="dxa"/>
          </w:tcPr>
          <w:p w14:paraId="3198C9FF" w14:textId="77777777" w:rsidR="00406CEA" w:rsidRPr="00960224" w:rsidRDefault="00406CEA" w:rsidP="00960224">
            <w:pPr>
              <w:pStyle w:val="Text"/>
            </w:pPr>
            <w:r w:rsidRPr="00960224">
              <w:t>Public</w:t>
            </w:r>
          </w:p>
        </w:tc>
        <w:tc>
          <w:tcPr>
            <w:tcW w:w="4017" w:type="dxa"/>
          </w:tcPr>
          <w:p w14:paraId="4D8A18C6" w14:textId="77777777" w:rsidR="00406CEA" w:rsidRPr="00960224" w:rsidRDefault="00406CEA" w:rsidP="00960224">
            <w:pPr>
              <w:pStyle w:val="Text"/>
            </w:pPr>
            <w:r w:rsidRPr="00960224">
              <w:t>The accessibility level of t</w:t>
            </w:r>
            <w:r w:rsidR="001E3FED">
              <w:t xml:space="preserve">he CLR property being created. </w:t>
            </w:r>
            <w:r w:rsidRPr="00960224">
              <w:t>Valid values are Public, Protected, Internal and Private.</w:t>
            </w:r>
          </w:p>
        </w:tc>
      </w:tr>
      <w:tr w:rsidR="00406CEA" w:rsidRPr="00960224" w14:paraId="77B547F4" w14:textId="77777777" w:rsidTr="00A91204">
        <w:tc>
          <w:tcPr>
            <w:tcW w:w="2043" w:type="dxa"/>
          </w:tcPr>
          <w:p w14:paraId="053AAEDB" w14:textId="77777777" w:rsidR="00406CEA" w:rsidRPr="00960224" w:rsidRDefault="00406CEA" w:rsidP="00960224">
            <w:pPr>
              <w:pStyle w:val="Text"/>
            </w:pPr>
            <w:r w:rsidRPr="00960224">
              <w:t>Type</w:t>
            </w:r>
          </w:p>
        </w:tc>
        <w:tc>
          <w:tcPr>
            <w:tcW w:w="2040" w:type="dxa"/>
          </w:tcPr>
          <w:p w14:paraId="3752BFE8" w14:textId="77777777" w:rsidR="00406CEA" w:rsidRPr="00960224" w:rsidRDefault="00406CEA" w:rsidP="00960224">
            <w:pPr>
              <w:pStyle w:val="Text"/>
            </w:pPr>
            <w:r w:rsidRPr="00960224">
              <w:t>String</w:t>
            </w:r>
          </w:p>
        </w:tc>
        <w:tc>
          <w:tcPr>
            <w:tcW w:w="2052" w:type="dxa"/>
          </w:tcPr>
          <w:p w14:paraId="7C98F188" w14:textId="77777777" w:rsidR="00406CEA" w:rsidRPr="00960224" w:rsidRDefault="00406CEA" w:rsidP="009F0B9A">
            <w:pPr>
              <w:pStyle w:val="Label"/>
            </w:pPr>
            <w:r w:rsidRPr="009F0B9A">
              <w:rPr>
                <w:b w:val="0"/>
                <w:i/>
              </w:rPr>
              <w:t>(required)</w:t>
            </w:r>
          </w:p>
        </w:tc>
        <w:tc>
          <w:tcPr>
            <w:tcW w:w="4017" w:type="dxa"/>
          </w:tcPr>
          <w:p w14:paraId="1276EED6" w14:textId="77777777" w:rsidR="00406CEA" w:rsidRPr="00960224" w:rsidRDefault="00406CEA" w:rsidP="00960224">
            <w:pPr>
              <w:pStyle w:val="Text"/>
            </w:pPr>
            <w:r w:rsidRPr="00960224">
              <w:t>The name of the type of both the CLR property an</w:t>
            </w:r>
            <w:r w:rsidR="001E3FED">
              <w:t xml:space="preserve">d backing field being created. </w:t>
            </w:r>
            <w:r w:rsidRPr="00960224">
              <w:t>This may be anything from a fully qualified name to just the direct name of a class, as long as the name will ultimately be in scope when the generated code is compiled.</w:t>
            </w:r>
          </w:p>
        </w:tc>
      </w:tr>
      <w:tr w:rsidR="00406CEA" w:rsidRPr="00960224" w14:paraId="55529221" w14:textId="77777777" w:rsidTr="00A91204">
        <w:tc>
          <w:tcPr>
            <w:tcW w:w="2043" w:type="dxa"/>
          </w:tcPr>
          <w:p w14:paraId="00964F09" w14:textId="77777777" w:rsidR="00406CEA" w:rsidRPr="00960224" w:rsidRDefault="00406CEA" w:rsidP="00960224">
            <w:pPr>
              <w:pStyle w:val="Text"/>
            </w:pPr>
            <w:r w:rsidRPr="00960224">
              <w:t>DbType</w:t>
            </w:r>
          </w:p>
        </w:tc>
        <w:tc>
          <w:tcPr>
            <w:tcW w:w="2040" w:type="dxa"/>
          </w:tcPr>
          <w:p w14:paraId="2162B542" w14:textId="77777777" w:rsidR="00406CEA" w:rsidRPr="00960224" w:rsidRDefault="00406CEA" w:rsidP="00960224">
            <w:pPr>
              <w:pStyle w:val="Text"/>
            </w:pPr>
            <w:r w:rsidRPr="00960224">
              <w:t>String</w:t>
            </w:r>
          </w:p>
        </w:tc>
        <w:tc>
          <w:tcPr>
            <w:tcW w:w="2052" w:type="dxa"/>
          </w:tcPr>
          <w:p w14:paraId="62D0662A" w14:textId="77777777" w:rsidR="00406CEA" w:rsidRPr="00960224" w:rsidRDefault="00406CEA" w:rsidP="00960224">
            <w:pPr>
              <w:pStyle w:val="Text"/>
            </w:pPr>
            <w:r w:rsidRPr="00960224">
              <w:rPr>
                <w:i/>
              </w:rPr>
              <w:t>None</w:t>
            </w:r>
          </w:p>
        </w:tc>
        <w:tc>
          <w:tcPr>
            <w:tcW w:w="4017" w:type="dxa"/>
          </w:tcPr>
          <w:p w14:paraId="6FEC3FA5" w14:textId="77777777" w:rsidR="00406CEA" w:rsidRPr="00960224" w:rsidRDefault="00406CEA" w:rsidP="00960224">
            <w:pPr>
              <w:pStyle w:val="Text"/>
            </w:pPr>
            <w:r w:rsidRPr="00960224">
              <w:t>Full SQL Server type (including annotation suc</w:t>
            </w:r>
            <w:r w:rsidR="001E3FED">
              <w:t>h as NOT NULL) for this column.</w:t>
            </w:r>
            <w:r w:rsidRPr="00960224">
              <w:t xml:space="preserve"> Used by </w:t>
            </w:r>
            <w:r w:rsidR="00020DB2" w:rsidRPr="00960224">
              <w:t>LINQ to SQL</w:t>
            </w:r>
            <w:r w:rsidRPr="00960224">
              <w:t xml:space="preserve"> if you provide it to optimize the queries generated and to be more specif</w:t>
            </w:r>
            <w:r w:rsidR="001E3FED">
              <w:t>ic when doing CreateDatabase().</w:t>
            </w:r>
            <w:r w:rsidRPr="00960224">
              <w:t xml:space="preserve"> Always serialize DbType.</w:t>
            </w:r>
          </w:p>
        </w:tc>
      </w:tr>
      <w:tr w:rsidR="00406CEA" w:rsidRPr="00960224" w14:paraId="27AF10E2" w14:textId="77777777" w:rsidTr="00A91204">
        <w:tc>
          <w:tcPr>
            <w:tcW w:w="2043" w:type="dxa"/>
          </w:tcPr>
          <w:p w14:paraId="5BBCD91F" w14:textId="77777777" w:rsidR="00406CEA" w:rsidRPr="00960224" w:rsidRDefault="00406CEA" w:rsidP="00960224">
            <w:pPr>
              <w:pStyle w:val="Text"/>
            </w:pPr>
            <w:r w:rsidRPr="00960224">
              <w:t>IsReadOnly</w:t>
            </w:r>
          </w:p>
        </w:tc>
        <w:tc>
          <w:tcPr>
            <w:tcW w:w="2040" w:type="dxa"/>
          </w:tcPr>
          <w:p w14:paraId="76E271FE" w14:textId="77777777" w:rsidR="00406CEA" w:rsidRPr="00960224" w:rsidRDefault="00406CEA" w:rsidP="00960224">
            <w:pPr>
              <w:pStyle w:val="Text"/>
            </w:pPr>
            <w:r w:rsidRPr="00960224">
              <w:t>Boolean</w:t>
            </w:r>
          </w:p>
        </w:tc>
        <w:tc>
          <w:tcPr>
            <w:tcW w:w="2052" w:type="dxa"/>
          </w:tcPr>
          <w:p w14:paraId="683C2784" w14:textId="77777777" w:rsidR="00406CEA" w:rsidRPr="00960224" w:rsidRDefault="003168BA" w:rsidP="00960224">
            <w:pPr>
              <w:pStyle w:val="Text"/>
            </w:pPr>
            <w:r w:rsidRPr="00960224">
              <w:rPr>
                <w:i/>
              </w:rPr>
              <w:t>False</w:t>
            </w:r>
          </w:p>
        </w:tc>
        <w:tc>
          <w:tcPr>
            <w:tcW w:w="4017" w:type="dxa"/>
          </w:tcPr>
          <w:p w14:paraId="66C4D1BC" w14:textId="77777777" w:rsidR="00406CEA" w:rsidRPr="00960224" w:rsidRDefault="00406CEA" w:rsidP="00960224">
            <w:pPr>
              <w:pStyle w:val="Text"/>
            </w:pPr>
            <w:r w:rsidRPr="00960224">
              <w:t>If IsReadOnly is set, a property setter is not created, meaning people cannot change this column</w:t>
            </w:r>
            <w:r w:rsidR="00771424">
              <w:t>'</w:t>
            </w:r>
            <w:r w:rsidRPr="00960224">
              <w:t>s value using that object.</w:t>
            </w:r>
          </w:p>
        </w:tc>
      </w:tr>
      <w:tr w:rsidR="00406CEA" w:rsidRPr="00960224" w14:paraId="03B2FAA4" w14:textId="77777777" w:rsidTr="00A91204">
        <w:tc>
          <w:tcPr>
            <w:tcW w:w="2043" w:type="dxa"/>
          </w:tcPr>
          <w:p w14:paraId="0227840C" w14:textId="77777777" w:rsidR="00406CEA" w:rsidRPr="00960224" w:rsidRDefault="00406CEA" w:rsidP="00960224">
            <w:pPr>
              <w:pStyle w:val="Text"/>
            </w:pPr>
            <w:r w:rsidRPr="00960224">
              <w:t>IsPrimaryKey</w:t>
            </w:r>
          </w:p>
        </w:tc>
        <w:tc>
          <w:tcPr>
            <w:tcW w:w="2040" w:type="dxa"/>
          </w:tcPr>
          <w:p w14:paraId="410180F3" w14:textId="77777777" w:rsidR="00406CEA" w:rsidRPr="00960224" w:rsidRDefault="00406CEA" w:rsidP="00960224">
            <w:pPr>
              <w:pStyle w:val="Text"/>
            </w:pPr>
            <w:r w:rsidRPr="00960224">
              <w:t>Boolean</w:t>
            </w:r>
          </w:p>
        </w:tc>
        <w:tc>
          <w:tcPr>
            <w:tcW w:w="2052" w:type="dxa"/>
          </w:tcPr>
          <w:p w14:paraId="71BCB3C8" w14:textId="77777777" w:rsidR="00406CEA" w:rsidRPr="00960224" w:rsidRDefault="00406CEA" w:rsidP="00960224">
            <w:pPr>
              <w:pStyle w:val="Text"/>
            </w:pPr>
            <w:r w:rsidRPr="00960224">
              <w:t>False</w:t>
            </w:r>
          </w:p>
        </w:tc>
        <w:tc>
          <w:tcPr>
            <w:tcW w:w="4017" w:type="dxa"/>
          </w:tcPr>
          <w:p w14:paraId="6F49F7C4" w14:textId="77777777" w:rsidR="00406CEA" w:rsidRPr="00960224" w:rsidRDefault="00406CEA" w:rsidP="00960224">
            <w:pPr>
              <w:pStyle w:val="Text"/>
            </w:pPr>
            <w:r w:rsidRPr="00960224">
              <w:t>Indicates that this column participates in</w:t>
            </w:r>
            <w:r w:rsidR="001E3FED">
              <w:t xml:space="preserve"> the primary key of the table. </w:t>
            </w:r>
            <w:r w:rsidRPr="00960224">
              <w:t xml:space="preserve">This information is required for </w:t>
            </w:r>
            <w:r w:rsidR="00020DB2" w:rsidRPr="00960224">
              <w:t>LINQ to SQL</w:t>
            </w:r>
            <w:r w:rsidRPr="00960224">
              <w:t xml:space="preserve"> to operate properly.</w:t>
            </w:r>
          </w:p>
        </w:tc>
      </w:tr>
      <w:tr w:rsidR="00406CEA" w:rsidRPr="00960224" w14:paraId="4981CE53" w14:textId="77777777" w:rsidTr="00A91204">
        <w:tc>
          <w:tcPr>
            <w:tcW w:w="2043" w:type="dxa"/>
          </w:tcPr>
          <w:p w14:paraId="0446105E" w14:textId="77777777" w:rsidR="00406CEA" w:rsidRPr="00960224" w:rsidRDefault="00406CEA" w:rsidP="00960224">
            <w:pPr>
              <w:pStyle w:val="Text"/>
            </w:pPr>
            <w:r w:rsidRPr="00960224">
              <w:t>IsDbGenerated</w:t>
            </w:r>
          </w:p>
        </w:tc>
        <w:tc>
          <w:tcPr>
            <w:tcW w:w="2040" w:type="dxa"/>
          </w:tcPr>
          <w:p w14:paraId="0EEE8EC3" w14:textId="77777777" w:rsidR="00406CEA" w:rsidRPr="00960224" w:rsidRDefault="00406CEA" w:rsidP="00960224">
            <w:pPr>
              <w:pStyle w:val="Text"/>
            </w:pPr>
            <w:r w:rsidRPr="00960224">
              <w:t>Boolean</w:t>
            </w:r>
          </w:p>
        </w:tc>
        <w:tc>
          <w:tcPr>
            <w:tcW w:w="2052" w:type="dxa"/>
          </w:tcPr>
          <w:p w14:paraId="70E7938C" w14:textId="77777777" w:rsidR="00406CEA" w:rsidRPr="00960224" w:rsidRDefault="00406CEA" w:rsidP="00960224">
            <w:pPr>
              <w:pStyle w:val="Text"/>
            </w:pPr>
            <w:r w:rsidRPr="00960224">
              <w:t>False</w:t>
            </w:r>
          </w:p>
        </w:tc>
        <w:tc>
          <w:tcPr>
            <w:tcW w:w="4017" w:type="dxa"/>
          </w:tcPr>
          <w:p w14:paraId="7F145159" w14:textId="77777777" w:rsidR="00406CEA" w:rsidRPr="00960224" w:rsidRDefault="00406CEA" w:rsidP="00960224">
            <w:pPr>
              <w:pStyle w:val="Text"/>
            </w:pPr>
            <w:r w:rsidRPr="00960224">
              <w:t>Indicates that this field</w:t>
            </w:r>
            <w:r w:rsidR="00771424">
              <w:t>'</w:t>
            </w:r>
            <w:r w:rsidRPr="00960224">
              <w:t>s dat</w:t>
            </w:r>
            <w:r w:rsidR="001E3FED">
              <w:t>a is generated by the database.</w:t>
            </w:r>
            <w:r w:rsidRPr="00960224">
              <w:t xml:space="preserve"> This is the case primarily for AutoNumber fie</w:t>
            </w:r>
            <w:r w:rsidR="001E3FED">
              <w:t>lds, and for calculated fields.</w:t>
            </w:r>
            <w:r w:rsidRPr="00960224">
              <w:t xml:space="preserve"> It is not meaningful to assign values to these fields, and therefore they are automatically IsReadOnly.</w:t>
            </w:r>
          </w:p>
        </w:tc>
      </w:tr>
      <w:tr w:rsidR="00406CEA" w:rsidRPr="00960224" w14:paraId="265DF09B" w14:textId="77777777" w:rsidTr="00A91204">
        <w:tc>
          <w:tcPr>
            <w:tcW w:w="2043" w:type="dxa"/>
          </w:tcPr>
          <w:p w14:paraId="13D51DE5" w14:textId="77777777" w:rsidR="00406CEA" w:rsidRPr="00960224" w:rsidRDefault="00406CEA" w:rsidP="00960224">
            <w:pPr>
              <w:pStyle w:val="Text"/>
            </w:pPr>
            <w:r w:rsidRPr="00960224">
              <w:t>CanBeNull</w:t>
            </w:r>
          </w:p>
        </w:tc>
        <w:tc>
          <w:tcPr>
            <w:tcW w:w="2040" w:type="dxa"/>
          </w:tcPr>
          <w:p w14:paraId="71E8A890" w14:textId="77777777" w:rsidR="00406CEA" w:rsidRPr="00960224" w:rsidRDefault="00406CEA" w:rsidP="00960224">
            <w:pPr>
              <w:pStyle w:val="Text"/>
            </w:pPr>
            <w:r w:rsidRPr="00960224">
              <w:t>Boolean</w:t>
            </w:r>
          </w:p>
        </w:tc>
        <w:tc>
          <w:tcPr>
            <w:tcW w:w="2052" w:type="dxa"/>
          </w:tcPr>
          <w:p w14:paraId="05979C5E" w14:textId="77777777" w:rsidR="00406CEA" w:rsidRPr="00960224" w:rsidRDefault="00406CEA" w:rsidP="00960224">
            <w:pPr>
              <w:pStyle w:val="Text"/>
            </w:pPr>
            <w:r w:rsidRPr="00960224">
              <w:rPr>
                <w:i/>
              </w:rPr>
              <w:t>None</w:t>
            </w:r>
          </w:p>
        </w:tc>
        <w:tc>
          <w:tcPr>
            <w:tcW w:w="4017" w:type="dxa"/>
          </w:tcPr>
          <w:p w14:paraId="245685F6" w14:textId="77777777" w:rsidR="00406CEA" w:rsidRPr="00960224" w:rsidRDefault="00406CEA" w:rsidP="00960224">
            <w:pPr>
              <w:pStyle w:val="Text"/>
            </w:pPr>
            <w:r w:rsidRPr="00960224">
              <w:t>Indicates that the va</w:t>
            </w:r>
            <w:r w:rsidR="001E3FED">
              <w:t>lue can contain the null value.</w:t>
            </w:r>
            <w:r w:rsidRPr="00960224">
              <w:t xml:space="preserve"> If you wish to actually use null values in the CLR, you must still specify the ClrType as Nullable&lt;T&gt;.</w:t>
            </w:r>
          </w:p>
        </w:tc>
      </w:tr>
      <w:tr w:rsidR="00406CEA" w:rsidRPr="00960224" w14:paraId="63A2268A" w14:textId="77777777" w:rsidTr="00A91204">
        <w:tc>
          <w:tcPr>
            <w:tcW w:w="2043" w:type="dxa"/>
          </w:tcPr>
          <w:p w14:paraId="7CE433A9" w14:textId="77777777" w:rsidR="00406CEA" w:rsidRPr="00960224" w:rsidRDefault="00406CEA" w:rsidP="00960224">
            <w:pPr>
              <w:pStyle w:val="Text"/>
            </w:pPr>
            <w:r w:rsidRPr="00960224">
              <w:t>UpdateCheck</w:t>
            </w:r>
          </w:p>
        </w:tc>
        <w:tc>
          <w:tcPr>
            <w:tcW w:w="2040" w:type="dxa"/>
          </w:tcPr>
          <w:p w14:paraId="599ED3ED" w14:textId="77777777" w:rsidR="00406CEA" w:rsidRPr="00960224" w:rsidRDefault="00406CEA" w:rsidP="00960224">
            <w:pPr>
              <w:pStyle w:val="Text"/>
            </w:pPr>
            <w:r w:rsidRPr="00960224">
              <w:t>UpdateCheck</w:t>
            </w:r>
          </w:p>
        </w:tc>
        <w:tc>
          <w:tcPr>
            <w:tcW w:w="2052" w:type="dxa"/>
          </w:tcPr>
          <w:p w14:paraId="3D351CC4" w14:textId="77777777" w:rsidR="00406CEA" w:rsidRPr="00960224" w:rsidRDefault="00406CEA" w:rsidP="00960224">
            <w:pPr>
              <w:pStyle w:val="Text"/>
            </w:pPr>
            <w:r w:rsidRPr="00960224">
              <w:t>Always</w:t>
            </w:r>
            <w:r w:rsidRPr="00960224">
              <w:rPr>
                <w:i/>
              </w:rPr>
              <w:t xml:space="preserve">, </w:t>
            </w:r>
            <w:r w:rsidRPr="001E3FED">
              <w:rPr>
                <w:rStyle w:val="Italic"/>
              </w:rPr>
              <w:t>unless at least one other member has IsVersion set, then</w:t>
            </w:r>
            <w:r w:rsidRPr="00960224">
              <w:rPr>
                <w:i/>
              </w:rPr>
              <w:t xml:space="preserve"> </w:t>
            </w:r>
            <w:r w:rsidRPr="00960224">
              <w:t>Never</w:t>
            </w:r>
          </w:p>
        </w:tc>
        <w:tc>
          <w:tcPr>
            <w:tcW w:w="4017" w:type="dxa"/>
          </w:tcPr>
          <w:p w14:paraId="399D53BC" w14:textId="77777777" w:rsidR="00406CEA" w:rsidRPr="00960224" w:rsidRDefault="00406CEA" w:rsidP="00960224">
            <w:pPr>
              <w:pStyle w:val="Text"/>
            </w:pPr>
            <w:r w:rsidRPr="00960224">
              <w:t xml:space="preserve">Indicates whether </w:t>
            </w:r>
            <w:r w:rsidR="00020DB2" w:rsidRPr="00960224">
              <w:t>LINQ to SQL</w:t>
            </w:r>
            <w:r w:rsidRPr="00960224">
              <w:t xml:space="preserve"> should use this column during optimistic c</w:t>
            </w:r>
            <w:r w:rsidR="001E3FED">
              <w:t xml:space="preserve">oncurrency conflict detection. </w:t>
            </w:r>
            <w:r w:rsidRPr="00960224">
              <w:t>Normally all columns participate by default, unless there is an IsVersion column, whi</w:t>
            </w:r>
            <w:r w:rsidR="001E3FED">
              <w:t>ch then participates by itself.</w:t>
            </w:r>
            <w:r w:rsidRPr="00960224">
              <w:t xml:space="preserve"> Can be Always, Never, or WhenChanged (which means the column participates if its own value has changed).</w:t>
            </w:r>
          </w:p>
        </w:tc>
      </w:tr>
      <w:tr w:rsidR="00406CEA" w:rsidRPr="00960224" w14:paraId="614872A3" w14:textId="77777777" w:rsidTr="00A91204">
        <w:tc>
          <w:tcPr>
            <w:tcW w:w="2043" w:type="dxa"/>
          </w:tcPr>
          <w:p w14:paraId="5EAD74C4" w14:textId="77777777" w:rsidR="00406CEA" w:rsidRPr="00960224" w:rsidRDefault="00406CEA" w:rsidP="00960224">
            <w:pPr>
              <w:pStyle w:val="Text"/>
            </w:pPr>
            <w:r w:rsidRPr="00960224">
              <w:t>IsDiscriminator</w:t>
            </w:r>
          </w:p>
        </w:tc>
        <w:tc>
          <w:tcPr>
            <w:tcW w:w="2040" w:type="dxa"/>
          </w:tcPr>
          <w:p w14:paraId="3F656DFA" w14:textId="77777777" w:rsidR="00406CEA" w:rsidRPr="00960224" w:rsidRDefault="00406CEA" w:rsidP="00960224">
            <w:pPr>
              <w:pStyle w:val="Text"/>
            </w:pPr>
            <w:r w:rsidRPr="00960224">
              <w:t>Boolean</w:t>
            </w:r>
          </w:p>
        </w:tc>
        <w:tc>
          <w:tcPr>
            <w:tcW w:w="2052" w:type="dxa"/>
          </w:tcPr>
          <w:p w14:paraId="3138E371" w14:textId="77777777" w:rsidR="00406CEA" w:rsidRPr="00960224" w:rsidRDefault="00406CEA" w:rsidP="00960224">
            <w:pPr>
              <w:pStyle w:val="Text"/>
            </w:pPr>
            <w:r w:rsidRPr="00960224">
              <w:t>False</w:t>
            </w:r>
          </w:p>
        </w:tc>
        <w:tc>
          <w:tcPr>
            <w:tcW w:w="4017" w:type="dxa"/>
          </w:tcPr>
          <w:p w14:paraId="6E7A34CC" w14:textId="77777777" w:rsidR="00406CEA" w:rsidRPr="00960224" w:rsidRDefault="00406CEA" w:rsidP="00960224">
            <w:pPr>
              <w:pStyle w:val="Text"/>
            </w:pPr>
            <w:r w:rsidRPr="00960224">
              <w:t>Indicates whether this field contains the discriminator code used for choosing between types in an inheritance hierarchy.</w:t>
            </w:r>
          </w:p>
        </w:tc>
      </w:tr>
      <w:tr w:rsidR="00406CEA" w:rsidRPr="00960224" w14:paraId="03244E9A" w14:textId="77777777" w:rsidTr="00A91204">
        <w:tc>
          <w:tcPr>
            <w:tcW w:w="2043" w:type="dxa"/>
          </w:tcPr>
          <w:p w14:paraId="3362D313" w14:textId="77777777" w:rsidR="00406CEA" w:rsidRPr="00960224" w:rsidRDefault="00406CEA" w:rsidP="00960224">
            <w:pPr>
              <w:pStyle w:val="Text"/>
            </w:pPr>
            <w:r w:rsidRPr="00960224">
              <w:t>Expression</w:t>
            </w:r>
          </w:p>
        </w:tc>
        <w:tc>
          <w:tcPr>
            <w:tcW w:w="2040" w:type="dxa"/>
          </w:tcPr>
          <w:p w14:paraId="71483D0B" w14:textId="77777777" w:rsidR="00406CEA" w:rsidRPr="00960224" w:rsidRDefault="00406CEA" w:rsidP="00960224">
            <w:pPr>
              <w:pStyle w:val="Text"/>
            </w:pPr>
            <w:r w:rsidRPr="00960224">
              <w:t>String</w:t>
            </w:r>
          </w:p>
        </w:tc>
        <w:tc>
          <w:tcPr>
            <w:tcW w:w="2052" w:type="dxa"/>
          </w:tcPr>
          <w:p w14:paraId="7B5AB139" w14:textId="77777777" w:rsidR="00406CEA" w:rsidRPr="001E3FED" w:rsidRDefault="00406CEA" w:rsidP="00960224">
            <w:pPr>
              <w:pStyle w:val="Text"/>
              <w:rPr>
                <w:rStyle w:val="Italic"/>
              </w:rPr>
            </w:pPr>
            <w:r w:rsidRPr="001E3FED">
              <w:rPr>
                <w:rStyle w:val="Italic"/>
              </w:rPr>
              <w:t>None</w:t>
            </w:r>
          </w:p>
        </w:tc>
        <w:tc>
          <w:tcPr>
            <w:tcW w:w="4017" w:type="dxa"/>
          </w:tcPr>
          <w:p w14:paraId="614DDD01" w14:textId="77777777" w:rsidR="00406CEA" w:rsidRPr="00960224" w:rsidRDefault="003168BA" w:rsidP="00960224">
            <w:pPr>
              <w:pStyle w:val="Text"/>
            </w:pPr>
            <w:r w:rsidRPr="00960224">
              <w:t>Does not affect LINQ to SQL</w:t>
            </w:r>
            <w:r w:rsidR="00771424">
              <w:t>'</w:t>
            </w:r>
            <w:r w:rsidRPr="00960224">
              <w:t>s operation, but is used during .CreateDatabase() as a raw SQL expression representing the computed column expression.</w:t>
            </w:r>
          </w:p>
        </w:tc>
      </w:tr>
      <w:tr w:rsidR="00406CEA" w:rsidRPr="00960224" w14:paraId="7C41B7D7" w14:textId="77777777" w:rsidTr="00A91204">
        <w:tc>
          <w:tcPr>
            <w:tcW w:w="2043" w:type="dxa"/>
          </w:tcPr>
          <w:p w14:paraId="22E81841" w14:textId="77777777" w:rsidR="00406CEA" w:rsidRPr="00960224" w:rsidRDefault="00406CEA" w:rsidP="00960224">
            <w:pPr>
              <w:pStyle w:val="Text"/>
            </w:pPr>
            <w:r w:rsidRPr="00960224">
              <w:t>IsVersion</w:t>
            </w:r>
          </w:p>
        </w:tc>
        <w:tc>
          <w:tcPr>
            <w:tcW w:w="2040" w:type="dxa"/>
          </w:tcPr>
          <w:p w14:paraId="3CF732D5" w14:textId="77777777" w:rsidR="00406CEA" w:rsidRPr="00960224" w:rsidRDefault="00406CEA" w:rsidP="00960224">
            <w:pPr>
              <w:pStyle w:val="Text"/>
            </w:pPr>
            <w:r w:rsidRPr="00960224">
              <w:t>Boolean</w:t>
            </w:r>
          </w:p>
        </w:tc>
        <w:tc>
          <w:tcPr>
            <w:tcW w:w="2052" w:type="dxa"/>
          </w:tcPr>
          <w:p w14:paraId="7265EF37" w14:textId="77777777" w:rsidR="00406CEA" w:rsidRPr="00960224" w:rsidRDefault="00406CEA" w:rsidP="00960224">
            <w:pPr>
              <w:pStyle w:val="Text"/>
            </w:pPr>
            <w:r w:rsidRPr="00960224">
              <w:t>False</w:t>
            </w:r>
          </w:p>
        </w:tc>
        <w:tc>
          <w:tcPr>
            <w:tcW w:w="4017" w:type="dxa"/>
          </w:tcPr>
          <w:p w14:paraId="4B970904" w14:textId="77777777" w:rsidR="00406CEA" w:rsidRPr="00960224" w:rsidRDefault="00406CEA" w:rsidP="00960224">
            <w:pPr>
              <w:pStyle w:val="Text"/>
            </w:pPr>
            <w:r w:rsidRPr="00960224">
              <w:t>Indicates that this field represents a TIMESTAMP field in SQL Server that is automatically update</w:t>
            </w:r>
            <w:r w:rsidR="001E3FED">
              <w:t>d each time the row is changed.</w:t>
            </w:r>
            <w:r w:rsidRPr="00960224">
              <w:t xml:space="preserve"> This field can then be used to enable more efficient optimistic concurrency conflict detection.</w:t>
            </w:r>
          </w:p>
        </w:tc>
      </w:tr>
      <w:tr w:rsidR="00406CEA" w:rsidRPr="00960224" w14:paraId="4746FC3E" w14:textId="77777777" w:rsidTr="00A91204">
        <w:tc>
          <w:tcPr>
            <w:tcW w:w="2043" w:type="dxa"/>
          </w:tcPr>
          <w:p w14:paraId="0036A7B3" w14:textId="77777777" w:rsidR="00406CEA" w:rsidRPr="00960224" w:rsidRDefault="00406CEA" w:rsidP="00960224">
            <w:pPr>
              <w:pStyle w:val="Text"/>
            </w:pPr>
            <w:r w:rsidRPr="00960224">
              <w:t>IsDelayLoaded</w:t>
            </w:r>
          </w:p>
        </w:tc>
        <w:tc>
          <w:tcPr>
            <w:tcW w:w="2040" w:type="dxa"/>
          </w:tcPr>
          <w:p w14:paraId="4BCC236B" w14:textId="77777777" w:rsidR="00406CEA" w:rsidRPr="00960224" w:rsidRDefault="00406CEA" w:rsidP="00960224">
            <w:pPr>
              <w:pStyle w:val="Text"/>
            </w:pPr>
            <w:r w:rsidRPr="00960224">
              <w:t>Boolean</w:t>
            </w:r>
          </w:p>
        </w:tc>
        <w:tc>
          <w:tcPr>
            <w:tcW w:w="2052" w:type="dxa"/>
          </w:tcPr>
          <w:p w14:paraId="71778BD9" w14:textId="77777777" w:rsidR="00406CEA" w:rsidRPr="00960224" w:rsidRDefault="00406CEA" w:rsidP="00960224">
            <w:pPr>
              <w:pStyle w:val="Text"/>
            </w:pPr>
            <w:r w:rsidRPr="00960224">
              <w:t>False</w:t>
            </w:r>
          </w:p>
        </w:tc>
        <w:tc>
          <w:tcPr>
            <w:tcW w:w="4017" w:type="dxa"/>
          </w:tcPr>
          <w:p w14:paraId="123CF31B" w14:textId="77777777" w:rsidR="00406CEA" w:rsidRPr="00960224" w:rsidRDefault="00406CEA" w:rsidP="00960224">
            <w:pPr>
              <w:pStyle w:val="Text"/>
            </w:pPr>
            <w:r w:rsidRPr="00960224">
              <w:t>Indicates that this column should not be loaded immediately upon object materialization, but only when the relev</w:t>
            </w:r>
            <w:r w:rsidR="001E3FED">
              <w:t>ant property is first accessed.</w:t>
            </w:r>
            <w:r w:rsidRPr="00960224">
              <w:t xml:space="preserve"> This is useful for large memo fields or binary data in a row that is not always needed.</w:t>
            </w:r>
          </w:p>
        </w:tc>
      </w:tr>
      <w:tr w:rsidR="00406CEA" w:rsidRPr="00960224" w14:paraId="28FFB4C6" w14:textId="77777777" w:rsidTr="00A91204">
        <w:tc>
          <w:tcPr>
            <w:tcW w:w="2043" w:type="dxa"/>
          </w:tcPr>
          <w:p w14:paraId="0947C186" w14:textId="77777777" w:rsidR="00406CEA" w:rsidRPr="00960224" w:rsidRDefault="00406CEA" w:rsidP="00960224">
            <w:pPr>
              <w:pStyle w:val="Text"/>
            </w:pPr>
            <w:r w:rsidRPr="00960224">
              <w:t>AutoSync</w:t>
            </w:r>
          </w:p>
        </w:tc>
        <w:tc>
          <w:tcPr>
            <w:tcW w:w="2040" w:type="dxa"/>
          </w:tcPr>
          <w:p w14:paraId="20D7F3D8" w14:textId="77777777" w:rsidR="00406CEA" w:rsidRPr="00960224" w:rsidRDefault="00406CEA" w:rsidP="00960224">
            <w:pPr>
              <w:pStyle w:val="Text"/>
            </w:pPr>
            <w:r w:rsidRPr="00960224">
              <w:t>AutoSync</w:t>
            </w:r>
          </w:p>
        </w:tc>
        <w:tc>
          <w:tcPr>
            <w:tcW w:w="2052" w:type="dxa"/>
          </w:tcPr>
          <w:p w14:paraId="17B267DC" w14:textId="77777777" w:rsidR="00406CEA" w:rsidRPr="00960224" w:rsidRDefault="00406CEA" w:rsidP="00960224">
            <w:pPr>
              <w:pStyle w:val="Text"/>
            </w:pPr>
            <w:r w:rsidRPr="00960224">
              <w:t>If (IsDbGenerated &amp;&amp; IsPrimaryKey) OnInsert;</w:t>
            </w:r>
          </w:p>
          <w:p w14:paraId="324713DA" w14:textId="77777777" w:rsidR="00406CEA" w:rsidRPr="00960224" w:rsidRDefault="00406CEA" w:rsidP="00960224">
            <w:pPr>
              <w:pStyle w:val="Text"/>
            </w:pPr>
            <w:r w:rsidRPr="00960224">
              <w:t>Else if (IsDbGenerated) Always</w:t>
            </w:r>
          </w:p>
          <w:p w14:paraId="6BD15D1F" w14:textId="77777777" w:rsidR="00406CEA" w:rsidRPr="00960224" w:rsidRDefault="00406CEA" w:rsidP="00960224">
            <w:pPr>
              <w:pStyle w:val="Text"/>
            </w:pPr>
            <w:r w:rsidRPr="00960224">
              <w:t>Else Never</w:t>
            </w:r>
          </w:p>
        </w:tc>
        <w:tc>
          <w:tcPr>
            <w:tcW w:w="4017" w:type="dxa"/>
          </w:tcPr>
          <w:p w14:paraId="59EE60AD" w14:textId="77777777" w:rsidR="00406CEA" w:rsidRPr="001E3FED" w:rsidRDefault="00F36677" w:rsidP="001E3FED">
            <w:pPr>
              <w:pStyle w:val="Text"/>
            </w:pPr>
            <w:r w:rsidRPr="001E3FED">
              <w:t>AutoSync specifies if the column is automatically synchronized from the value generated by the database. Valid values for this tag are OnInsert, Always, and Never.</w:t>
            </w:r>
          </w:p>
        </w:tc>
      </w:tr>
    </w:tbl>
    <w:p w14:paraId="74C6E74B" w14:textId="77777777" w:rsidR="00A91204" w:rsidRDefault="00A91204" w:rsidP="00A91204">
      <w:pPr>
        <w:pStyle w:val="TableSpacing"/>
      </w:pPr>
    </w:p>
    <w:p w14:paraId="0DA42082" w14:textId="77777777" w:rsidR="00406CEA" w:rsidRDefault="00406CEA" w:rsidP="00960224">
      <w:pPr>
        <w:pStyle w:val="Heading6"/>
      </w:pPr>
      <w:bookmarkStart w:id="864" w:name="_Toc153594806"/>
      <w:r>
        <w:t>Association</w:t>
      </w:r>
      <w:bookmarkEnd w:id="864"/>
    </w:p>
    <w:p w14:paraId="6C7FE33B" w14:textId="77777777" w:rsidR="00406CEA" w:rsidRPr="00960224" w:rsidRDefault="00406CEA" w:rsidP="00960224">
      <w:pPr>
        <w:pStyle w:val="Text"/>
      </w:pPr>
      <w:r w:rsidRPr="00960224">
        <w:t>This element represents either end</w:t>
      </w:r>
      <w:r w:rsidR="001E3FED">
        <w:t xml:space="preserve"> of a foreign-key relationship.</w:t>
      </w:r>
      <w:r w:rsidRPr="00960224">
        <w:t xml:space="preserve"> For one-to-many relationships, this will be an EntitySet&lt;T&gt; on the one side and an</w:t>
      </w:r>
      <w:r w:rsidR="001E3FED">
        <w:t xml:space="preserve"> EntityRef&lt;T&gt; on the many side.</w:t>
      </w:r>
      <w:r w:rsidRPr="00960224">
        <w:t xml:space="preserve"> For one-to-one relationships, this will be an EntityRef&lt;T&gt; on both sides.</w:t>
      </w:r>
    </w:p>
    <w:p w14:paraId="013D3DA2" w14:textId="77777777" w:rsidR="00406CEA" w:rsidRPr="00960224" w:rsidRDefault="00406CEA" w:rsidP="00960224">
      <w:pPr>
        <w:pStyle w:val="Text"/>
      </w:pPr>
      <w:r w:rsidRPr="00960224">
        <w:t>Note that it is not required to have an Association entry o</w:t>
      </w:r>
      <w:r w:rsidR="001E3FED">
        <w:t>n both sides of an association.</w:t>
      </w:r>
      <w:r w:rsidRPr="00960224">
        <w:t xml:space="preserve"> In this case, a property will only be generated on the side that has the entry (forming a unidirectional relationship).</w:t>
      </w:r>
    </w:p>
    <w:p w14:paraId="2572123F" w14:textId="77777777" w:rsidR="00A91204" w:rsidRDefault="00A91204" w:rsidP="00A91204">
      <w:pPr>
        <w:pStyle w:val="TableSpacing"/>
      </w:pPr>
    </w:p>
    <w:tbl>
      <w:tblPr>
        <w:tblW w:w="0" w:type="auto"/>
        <w:tblLook w:val="0020" w:firstRow="1" w:lastRow="0" w:firstColumn="0" w:lastColumn="0" w:noHBand="0" w:noVBand="0"/>
      </w:tblPr>
      <w:tblGrid>
        <w:gridCol w:w="2008"/>
        <w:gridCol w:w="2009"/>
        <w:gridCol w:w="2703"/>
        <w:gridCol w:w="3216"/>
      </w:tblGrid>
      <w:tr w:rsidR="00406CEA" w:rsidRPr="004135EA" w14:paraId="70404A29" w14:textId="77777777" w:rsidTr="00A91204">
        <w:tc>
          <w:tcPr>
            <w:tcW w:w="2018" w:type="dxa"/>
          </w:tcPr>
          <w:p w14:paraId="2432BCAD" w14:textId="77777777" w:rsidR="00406CEA" w:rsidRPr="004135EA" w:rsidRDefault="00406CEA" w:rsidP="004135EA">
            <w:pPr>
              <w:pStyle w:val="Label"/>
            </w:pPr>
            <w:r w:rsidRPr="004135EA">
              <w:t>Attribute</w:t>
            </w:r>
          </w:p>
        </w:tc>
        <w:tc>
          <w:tcPr>
            <w:tcW w:w="2019" w:type="dxa"/>
          </w:tcPr>
          <w:p w14:paraId="497D0A42" w14:textId="77777777" w:rsidR="00406CEA" w:rsidRPr="004135EA" w:rsidRDefault="00406CEA" w:rsidP="004135EA">
            <w:pPr>
              <w:pStyle w:val="Label"/>
            </w:pPr>
            <w:r w:rsidRPr="004135EA">
              <w:t>Type</w:t>
            </w:r>
          </w:p>
        </w:tc>
        <w:tc>
          <w:tcPr>
            <w:tcW w:w="2703" w:type="dxa"/>
          </w:tcPr>
          <w:p w14:paraId="5CFF5A28" w14:textId="77777777" w:rsidR="00406CEA" w:rsidRPr="004135EA" w:rsidRDefault="00406CEA" w:rsidP="004135EA">
            <w:pPr>
              <w:pStyle w:val="Label"/>
            </w:pPr>
            <w:r w:rsidRPr="004135EA">
              <w:t>Default</w:t>
            </w:r>
          </w:p>
        </w:tc>
        <w:tc>
          <w:tcPr>
            <w:tcW w:w="3412" w:type="dxa"/>
          </w:tcPr>
          <w:p w14:paraId="4B32A066" w14:textId="77777777" w:rsidR="00406CEA" w:rsidRPr="004135EA" w:rsidRDefault="00406CEA" w:rsidP="004135EA">
            <w:pPr>
              <w:pStyle w:val="Label"/>
            </w:pPr>
            <w:r w:rsidRPr="004135EA">
              <w:t>Description</w:t>
            </w:r>
          </w:p>
        </w:tc>
      </w:tr>
      <w:tr w:rsidR="001E3FED" w:rsidRPr="00960224" w14:paraId="76F22306" w14:textId="77777777" w:rsidTr="001E3FED">
        <w:tc>
          <w:tcPr>
            <w:tcW w:w="2018" w:type="dxa"/>
          </w:tcPr>
          <w:p w14:paraId="6D69F051" w14:textId="77777777" w:rsidR="001E3FED" w:rsidRPr="00960224" w:rsidRDefault="001E3FED" w:rsidP="001E3FED">
            <w:pPr>
              <w:pStyle w:val="Text"/>
            </w:pPr>
            <w:r w:rsidRPr="00960224">
              <w:t>Name</w:t>
            </w:r>
          </w:p>
        </w:tc>
        <w:tc>
          <w:tcPr>
            <w:tcW w:w="2019" w:type="dxa"/>
          </w:tcPr>
          <w:p w14:paraId="14354326" w14:textId="77777777" w:rsidR="001E3FED" w:rsidRPr="00960224" w:rsidRDefault="001E3FED" w:rsidP="001E3FED">
            <w:pPr>
              <w:pStyle w:val="Text"/>
            </w:pPr>
            <w:r w:rsidRPr="00960224">
              <w:t>String</w:t>
            </w:r>
          </w:p>
        </w:tc>
        <w:tc>
          <w:tcPr>
            <w:tcW w:w="2703" w:type="dxa"/>
          </w:tcPr>
          <w:p w14:paraId="5A5DB5AF" w14:textId="77777777" w:rsidR="001E3FED" w:rsidRPr="00960224" w:rsidRDefault="001E3FED" w:rsidP="001E3FED">
            <w:pPr>
              <w:pStyle w:val="Label"/>
            </w:pPr>
            <w:r w:rsidRPr="009F0B9A">
              <w:rPr>
                <w:b w:val="0"/>
                <w:i/>
              </w:rPr>
              <w:t>(required)</w:t>
            </w:r>
          </w:p>
        </w:tc>
        <w:tc>
          <w:tcPr>
            <w:tcW w:w="3412" w:type="dxa"/>
          </w:tcPr>
          <w:p w14:paraId="580FF335" w14:textId="77777777" w:rsidR="001E3FED" w:rsidRPr="00960224" w:rsidRDefault="001E3FED" w:rsidP="001E3FED">
            <w:pPr>
              <w:pStyle w:val="Text"/>
            </w:pPr>
            <w:r w:rsidRPr="00960224">
              <w:t>The name of the relation (usually th</w:t>
            </w:r>
            <w:r>
              <w:t>e foreign key constraint name).</w:t>
            </w:r>
            <w:r w:rsidRPr="00960224">
              <w:t xml:space="preserve"> This can technically be optional, but should always be </w:t>
            </w:r>
            <w:r>
              <w:t>generated by code</w:t>
            </w:r>
            <w:r w:rsidRPr="00960224">
              <w:t xml:space="preserve"> to avoid ambiguity when there are multiple relationships between the same two tables.</w:t>
            </w:r>
          </w:p>
        </w:tc>
      </w:tr>
      <w:tr w:rsidR="00406CEA" w:rsidRPr="00960224" w14:paraId="0F576615" w14:textId="77777777" w:rsidTr="00A91204">
        <w:tc>
          <w:tcPr>
            <w:tcW w:w="2018" w:type="dxa"/>
          </w:tcPr>
          <w:p w14:paraId="4236972A" w14:textId="77777777" w:rsidR="00406CEA" w:rsidRPr="00960224" w:rsidRDefault="00406CEA" w:rsidP="00960224">
            <w:pPr>
              <w:pStyle w:val="Text"/>
            </w:pPr>
            <w:r w:rsidRPr="00960224">
              <w:t>Member</w:t>
            </w:r>
          </w:p>
        </w:tc>
        <w:tc>
          <w:tcPr>
            <w:tcW w:w="2019" w:type="dxa"/>
          </w:tcPr>
          <w:p w14:paraId="4351F502" w14:textId="77777777" w:rsidR="00406CEA" w:rsidRPr="00960224" w:rsidRDefault="00406CEA" w:rsidP="00960224">
            <w:pPr>
              <w:pStyle w:val="Text"/>
            </w:pPr>
            <w:r w:rsidRPr="00960224">
              <w:t>String</w:t>
            </w:r>
          </w:p>
        </w:tc>
        <w:tc>
          <w:tcPr>
            <w:tcW w:w="2703" w:type="dxa"/>
          </w:tcPr>
          <w:p w14:paraId="3A3123E5" w14:textId="77777777" w:rsidR="00406CEA" w:rsidRPr="00960224" w:rsidRDefault="00406CEA" w:rsidP="009F0B9A">
            <w:pPr>
              <w:pStyle w:val="Label"/>
            </w:pPr>
            <w:r w:rsidRPr="009F0B9A">
              <w:rPr>
                <w:b w:val="0"/>
                <w:i/>
              </w:rPr>
              <w:t>Name</w:t>
            </w:r>
          </w:p>
        </w:tc>
        <w:tc>
          <w:tcPr>
            <w:tcW w:w="3412" w:type="dxa"/>
          </w:tcPr>
          <w:p w14:paraId="0A3ADDB0" w14:textId="77777777" w:rsidR="00406CEA" w:rsidRPr="00960224" w:rsidRDefault="00406CEA" w:rsidP="00960224">
            <w:pPr>
              <w:pStyle w:val="Text"/>
            </w:pPr>
            <w:r w:rsidRPr="00960224">
              <w:t>The name of the CLR property to be generated on this side of the association.</w:t>
            </w:r>
          </w:p>
        </w:tc>
      </w:tr>
      <w:tr w:rsidR="00406CEA" w:rsidRPr="00960224" w14:paraId="0E42D640" w14:textId="77777777" w:rsidTr="00A91204">
        <w:tc>
          <w:tcPr>
            <w:tcW w:w="2018" w:type="dxa"/>
          </w:tcPr>
          <w:p w14:paraId="26F3EF80" w14:textId="77777777" w:rsidR="00406CEA" w:rsidRPr="00960224" w:rsidRDefault="00406CEA" w:rsidP="00960224">
            <w:pPr>
              <w:pStyle w:val="Text"/>
            </w:pPr>
            <w:r w:rsidRPr="00960224">
              <w:t>Storage</w:t>
            </w:r>
          </w:p>
        </w:tc>
        <w:tc>
          <w:tcPr>
            <w:tcW w:w="2019" w:type="dxa"/>
          </w:tcPr>
          <w:p w14:paraId="7737B9FE" w14:textId="77777777" w:rsidR="00406CEA" w:rsidRPr="00960224" w:rsidRDefault="00406CEA" w:rsidP="00960224">
            <w:pPr>
              <w:pStyle w:val="Text"/>
            </w:pPr>
            <w:r w:rsidRPr="00960224">
              <w:t>String</w:t>
            </w:r>
          </w:p>
        </w:tc>
        <w:tc>
          <w:tcPr>
            <w:tcW w:w="2703" w:type="dxa"/>
          </w:tcPr>
          <w:p w14:paraId="2FE743D4" w14:textId="77777777" w:rsidR="00406CEA" w:rsidRPr="001E3FED" w:rsidRDefault="00406CEA" w:rsidP="00960224">
            <w:pPr>
              <w:pStyle w:val="Text"/>
              <w:rPr>
                <w:rStyle w:val="Italic"/>
              </w:rPr>
            </w:pPr>
            <w:r w:rsidRPr="001E3FED">
              <w:rPr>
                <w:rStyle w:val="Italic"/>
              </w:rPr>
              <w:t>If OneToMany and Not IsForeignKey:</w:t>
            </w:r>
          </w:p>
          <w:p w14:paraId="5621EDE9" w14:textId="77777777" w:rsidR="00406CEA" w:rsidRPr="001E3FED" w:rsidRDefault="00406CEA" w:rsidP="00960224">
            <w:pPr>
              <w:pStyle w:val="Text"/>
              <w:rPr>
                <w:rStyle w:val="Italic"/>
              </w:rPr>
            </w:pPr>
            <w:r w:rsidRPr="001E3FED">
              <w:rPr>
                <w:rStyle w:val="Italic"/>
              </w:rPr>
              <w:t>_OtherTable</w:t>
            </w:r>
          </w:p>
          <w:p w14:paraId="6EB0F1F0" w14:textId="77777777" w:rsidR="00406CEA" w:rsidRPr="001E3FED" w:rsidRDefault="00406CEA" w:rsidP="00960224">
            <w:pPr>
              <w:pStyle w:val="Text"/>
              <w:rPr>
                <w:rStyle w:val="Italic"/>
              </w:rPr>
            </w:pPr>
            <w:r w:rsidRPr="001E3FED">
              <w:rPr>
                <w:rStyle w:val="Italic"/>
              </w:rPr>
              <w:t>Else:</w:t>
            </w:r>
          </w:p>
          <w:p w14:paraId="153E6C6A" w14:textId="77777777" w:rsidR="00406CEA" w:rsidRPr="00960224" w:rsidRDefault="00406CEA" w:rsidP="00960224">
            <w:pPr>
              <w:pStyle w:val="Text"/>
            </w:pPr>
            <w:r w:rsidRPr="001E3FED">
              <w:rPr>
                <w:rStyle w:val="Italic"/>
              </w:rPr>
              <w:t>_TypeName(OtherTable)</w:t>
            </w:r>
          </w:p>
        </w:tc>
        <w:tc>
          <w:tcPr>
            <w:tcW w:w="3412" w:type="dxa"/>
          </w:tcPr>
          <w:p w14:paraId="16D1EB76" w14:textId="77777777" w:rsidR="00406CEA" w:rsidRPr="00960224" w:rsidRDefault="00406CEA" w:rsidP="00960224">
            <w:pPr>
              <w:pStyle w:val="Text"/>
            </w:pPr>
            <w:r w:rsidRPr="00960224">
              <w:t>The name of the private CLR backing field that will store this column</w:t>
            </w:r>
            <w:r w:rsidR="00771424">
              <w:t>'</w:t>
            </w:r>
            <w:r w:rsidRPr="00960224">
              <w:t>s value.</w:t>
            </w:r>
          </w:p>
        </w:tc>
      </w:tr>
      <w:tr w:rsidR="00406CEA" w:rsidRPr="00960224" w14:paraId="406B5E3E" w14:textId="77777777" w:rsidTr="00A91204">
        <w:tc>
          <w:tcPr>
            <w:tcW w:w="2018" w:type="dxa"/>
          </w:tcPr>
          <w:p w14:paraId="35221A8F" w14:textId="77777777" w:rsidR="00406CEA" w:rsidRPr="00960224" w:rsidRDefault="00406CEA" w:rsidP="00960224">
            <w:pPr>
              <w:pStyle w:val="Text"/>
            </w:pPr>
            <w:r w:rsidRPr="00960224">
              <w:t>AccessModifier</w:t>
            </w:r>
          </w:p>
        </w:tc>
        <w:tc>
          <w:tcPr>
            <w:tcW w:w="2019" w:type="dxa"/>
          </w:tcPr>
          <w:p w14:paraId="7861BA76" w14:textId="77777777" w:rsidR="00406CEA" w:rsidRPr="00960224" w:rsidRDefault="00406CEA" w:rsidP="00960224">
            <w:pPr>
              <w:pStyle w:val="Text"/>
            </w:pPr>
            <w:r w:rsidRPr="00960224">
              <w:t>AccessModifier</w:t>
            </w:r>
          </w:p>
        </w:tc>
        <w:tc>
          <w:tcPr>
            <w:tcW w:w="2703" w:type="dxa"/>
          </w:tcPr>
          <w:p w14:paraId="583B2AE4" w14:textId="77777777" w:rsidR="00406CEA" w:rsidRPr="00960224" w:rsidRDefault="00406CEA" w:rsidP="00960224">
            <w:pPr>
              <w:pStyle w:val="Text"/>
            </w:pPr>
            <w:r w:rsidRPr="00960224">
              <w:t>Public</w:t>
            </w:r>
          </w:p>
        </w:tc>
        <w:tc>
          <w:tcPr>
            <w:tcW w:w="3412" w:type="dxa"/>
          </w:tcPr>
          <w:p w14:paraId="70E94790" w14:textId="77777777" w:rsidR="00406CEA" w:rsidRPr="00960224" w:rsidRDefault="00406CEA" w:rsidP="00960224">
            <w:pPr>
              <w:pStyle w:val="Text"/>
            </w:pPr>
            <w:r w:rsidRPr="00960224">
              <w:t xml:space="preserve">The accessibility level of </w:t>
            </w:r>
            <w:r w:rsidR="001E3FED">
              <w:t>the CLR property being created.</w:t>
            </w:r>
            <w:r w:rsidRPr="00960224">
              <w:t xml:space="preserve"> Valid values are Public, Protected, Internal and Private.</w:t>
            </w:r>
          </w:p>
        </w:tc>
      </w:tr>
      <w:tr w:rsidR="00406CEA" w:rsidRPr="00960224" w14:paraId="7BD5E0CC" w14:textId="77777777" w:rsidTr="00A91204">
        <w:tc>
          <w:tcPr>
            <w:tcW w:w="2018" w:type="dxa"/>
          </w:tcPr>
          <w:p w14:paraId="720B3ED2" w14:textId="77777777" w:rsidR="00406CEA" w:rsidRPr="00960224" w:rsidRDefault="00406CEA" w:rsidP="00960224">
            <w:pPr>
              <w:pStyle w:val="Text"/>
            </w:pPr>
            <w:r w:rsidRPr="00960224">
              <w:t>ThisKey</w:t>
            </w:r>
          </w:p>
        </w:tc>
        <w:tc>
          <w:tcPr>
            <w:tcW w:w="2019" w:type="dxa"/>
          </w:tcPr>
          <w:p w14:paraId="3475F760" w14:textId="77777777" w:rsidR="00406CEA" w:rsidRPr="00960224" w:rsidRDefault="00406CEA" w:rsidP="00960224">
            <w:pPr>
              <w:pStyle w:val="Text"/>
            </w:pPr>
            <w:r w:rsidRPr="00960224">
              <w:t>String</w:t>
            </w:r>
          </w:p>
        </w:tc>
        <w:tc>
          <w:tcPr>
            <w:tcW w:w="2703" w:type="dxa"/>
          </w:tcPr>
          <w:p w14:paraId="2C9FE5BC" w14:textId="77777777" w:rsidR="00406CEA" w:rsidRPr="001E3FED" w:rsidRDefault="00406CEA" w:rsidP="00960224">
            <w:pPr>
              <w:pStyle w:val="Text"/>
              <w:rPr>
                <w:rStyle w:val="Italic"/>
              </w:rPr>
            </w:pPr>
            <w:r w:rsidRPr="001E3FED">
              <w:rPr>
                <w:rStyle w:val="Italic"/>
              </w:rPr>
              <w:t>The IsIdentity property within the containing class</w:t>
            </w:r>
          </w:p>
        </w:tc>
        <w:tc>
          <w:tcPr>
            <w:tcW w:w="3412" w:type="dxa"/>
          </w:tcPr>
          <w:p w14:paraId="0D3D1832" w14:textId="77777777" w:rsidR="00406CEA" w:rsidRPr="00960224" w:rsidRDefault="00406CEA" w:rsidP="00960224">
            <w:pPr>
              <w:pStyle w:val="Text"/>
            </w:pPr>
            <w:r w:rsidRPr="00960224">
              <w:t>A comma separated list of the keys on this side of the association.</w:t>
            </w:r>
          </w:p>
        </w:tc>
      </w:tr>
      <w:tr w:rsidR="00406CEA" w:rsidRPr="00960224" w14:paraId="2C4EDAE0" w14:textId="77777777" w:rsidTr="00A91204">
        <w:tc>
          <w:tcPr>
            <w:tcW w:w="2018" w:type="dxa"/>
          </w:tcPr>
          <w:p w14:paraId="571DD982" w14:textId="77777777" w:rsidR="00406CEA" w:rsidRPr="00960224" w:rsidRDefault="00406CEA" w:rsidP="00960224">
            <w:pPr>
              <w:pStyle w:val="Text"/>
            </w:pPr>
            <w:r w:rsidRPr="00960224">
              <w:t>OtherTable</w:t>
            </w:r>
          </w:p>
        </w:tc>
        <w:tc>
          <w:tcPr>
            <w:tcW w:w="2019" w:type="dxa"/>
          </w:tcPr>
          <w:p w14:paraId="2F2E438B" w14:textId="77777777" w:rsidR="00406CEA" w:rsidRPr="00960224" w:rsidRDefault="00406CEA" w:rsidP="00960224">
            <w:pPr>
              <w:pStyle w:val="Text"/>
            </w:pPr>
            <w:r w:rsidRPr="00960224">
              <w:t>String</w:t>
            </w:r>
          </w:p>
        </w:tc>
        <w:tc>
          <w:tcPr>
            <w:tcW w:w="2703" w:type="dxa"/>
          </w:tcPr>
          <w:p w14:paraId="1CE1F3E1" w14:textId="77777777" w:rsidR="00406CEA" w:rsidRPr="001E3FED" w:rsidRDefault="00406CEA" w:rsidP="00960224">
            <w:pPr>
              <w:pStyle w:val="Text"/>
              <w:rPr>
                <w:rStyle w:val="Italic"/>
              </w:rPr>
            </w:pPr>
            <w:r w:rsidRPr="001E3FED">
              <w:rPr>
                <w:rStyle w:val="Italic"/>
              </w:rPr>
              <w:t>See description</w:t>
            </w:r>
          </w:p>
        </w:tc>
        <w:tc>
          <w:tcPr>
            <w:tcW w:w="3412" w:type="dxa"/>
          </w:tcPr>
          <w:p w14:paraId="2355C40D" w14:textId="77777777" w:rsidR="00406CEA" w:rsidRPr="00960224" w:rsidRDefault="00406CEA" w:rsidP="00960224">
            <w:pPr>
              <w:pStyle w:val="Text"/>
            </w:pPr>
            <w:r w:rsidRPr="00960224">
              <w:t xml:space="preserve">The table on the </w:t>
            </w:r>
            <w:r w:rsidR="001E3FED">
              <w:t xml:space="preserve">other end of the relationship. </w:t>
            </w:r>
            <w:r w:rsidRPr="00960224">
              <w:t xml:space="preserve">Normally this can be determined by the </w:t>
            </w:r>
            <w:r w:rsidR="00020DB2" w:rsidRPr="00960224">
              <w:t>LINQ to SQL</w:t>
            </w:r>
            <w:r w:rsidRPr="00960224">
              <w:t xml:space="preserve"> runtime by matching relationship names, but this is not possible for unidirectional associations, or anonymous associations.</w:t>
            </w:r>
          </w:p>
        </w:tc>
      </w:tr>
      <w:tr w:rsidR="00406CEA" w:rsidRPr="00960224" w14:paraId="17DBDB62" w14:textId="77777777" w:rsidTr="00A91204">
        <w:tc>
          <w:tcPr>
            <w:tcW w:w="2018" w:type="dxa"/>
          </w:tcPr>
          <w:p w14:paraId="682F8708" w14:textId="77777777" w:rsidR="00406CEA" w:rsidRPr="00960224" w:rsidRDefault="00406CEA" w:rsidP="00960224">
            <w:pPr>
              <w:pStyle w:val="Text"/>
            </w:pPr>
            <w:r w:rsidRPr="00960224">
              <w:t>OtherKey</w:t>
            </w:r>
          </w:p>
        </w:tc>
        <w:tc>
          <w:tcPr>
            <w:tcW w:w="2019" w:type="dxa"/>
          </w:tcPr>
          <w:p w14:paraId="025C3EF0" w14:textId="77777777" w:rsidR="00406CEA" w:rsidRPr="00960224" w:rsidRDefault="00406CEA" w:rsidP="00960224">
            <w:pPr>
              <w:pStyle w:val="Text"/>
            </w:pPr>
            <w:r w:rsidRPr="00960224">
              <w:t>String</w:t>
            </w:r>
          </w:p>
        </w:tc>
        <w:tc>
          <w:tcPr>
            <w:tcW w:w="2703" w:type="dxa"/>
          </w:tcPr>
          <w:p w14:paraId="27E7286C" w14:textId="77777777" w:rsidR="00406CEA" w:rsidRPr="001E3FED" w:rsidRDefault="00406CEA" w:rsidP="00960224">
            <w:pPr>
              <w:pStyle w:val="Text"/>
              <w:rPr>
                <w:rStyle w:val="Italic"/>
              </w:rPr>
            </w:pPr>
            <w:r w:rsidRPr="001E3FED">
              <w:rPr>
                <w:rStyle w:val="Italic"/>
              </w:rPr>
              <w:t>The primary keys within the foreign class</w:t>
            </w:r>
          </w:p>
        </w:tc>
        <w:tc>
          <w:tcPr>
            <w:tcW w:w="3412" w:type="dxa"/>
          </w:tcPr>
          <w:p w14:paraId="6A0689A8" w14:textId="77777777" w:rsidR="00406CEA" w:rsidRPr="00960224" w:rsidRDefault="00406CEA" w:rsidP="00960224">
            <w:pPr>
              <w:pStyle w:val="Text"/>
            </w:pPr>
            <w:r w:rsidRPr="00960224">
              <w:t>A comma separated list of the keys on the other side of the association.</w:t>
            </w:r>
          </w:p>
        </w:tc>
      </w:tr>
      <w:tr w:rsidR="00406CEA" w:rsidRPr="00960224" w14:paraId="18D46FF6" w14:textId="77777777" w:rsidTr="00A91204">
        <w:tc>
          <w:tcPr>
            <w:tcW w:w="2018" w:type="dxa"/>
          </w:tcPr>
          <w:p w14:paraId="687C00E9" w14:textId="77777777" w:rsidR="00406CEA" w:rsidRPr="00960224" w:rsidRDefault="00406CEA" w:rsidP="00960224">
            <w:pPr>
              <w:pStyle w:val="Text"/>
            </w:pPr>
            <w:r w:rsidRPr="00960224">
              <w:t>IsForeignKey</w:t>
            </w:r>
          </w:p>
        </w:tc>
        <w:tc>
          <w:tcPr>
            <w:tcW w:w="2019" w:type="dxa"/>
          </w:tcPr>
          <w:p w14:paraId="783BE154" w14:textId="77777777" w:rsidR="00406CEA" w:rsidRPr="00960224" w:rsidRDefault="00406CEA" w:rsidP="00960224">
            <w:pPr>
              <w:pStyle w:val="Text"/>
            </w:pPr>
            <w:r w:rsidRPr="00960224">
              <w:t>Boolean</w:t>
            </w:r>
          </w:p>
        </w:tc>
        <w:tc>
          <w:tcPr>
            <w:tcW w:w="2703" w:type="dxa"/>
          </w:tcPr>
          <w:p w14:paraId="2C4048EE" w14:textId="77777777" w:rsidR="00406CEA" w:rsidRPr="00960224" w:rsidRDefault="00406CEA" w:rsidP="00960224">
            <w:pPr>
              <w:pStyle w:val="Text"/>
            </w:pPr>
            <w:r w:rsidRPr="00960224">
              <w:t>False</w:t>
            </w:r>
          </w:p>
        </w:tc>
        <w:tc>
          <w:tcPr>
            <w:tcW w:w="3412" w:type="dxa"/>
          </w:tcPr>
          <w:p w14:paraId="393A9E37" w14:textId="77777777" w:rsidR="00406CEA" w:rsidRPr="00960224" w:rsidRDefault="00406CEA" w:rsidP="00960224">
            <w:pPr>
              <w:pStyle w:val="Text"/>
            </w:pPr>
            <w:r w:rsidRPr="00960224">
              <w:t xml:space="preserve">Indicates if this is the </w:t>
            </w:r>
            <w:r w:rsidR="00771424">
              <w:t>"</w:t>
            </w:r>
            <w:r w:rsidRPr="00960224">
              <w:t>child</w:t>
            </w:r>
            <w:r w:rsidR="00771424">
              <w:t>"</w:t>
            </w:r>
            <w:r w:rsidRPr="00960224">
              <w:t xml:space="preserve"> side of the relationship, the many side of a one-to-many.</w:t>
            </w:r>
          </w:p>
        </w:tc>
      </w:tr>
      <w:tr w:rsidR="00406CEA" w:rsidRPr="00960224" w14:paraId="6B532EAC" w14:textId="77777777" w:rsidTr="00A91204">
        <w:tc>
          <w:tcPr>
            <w:tcW w:w="2018" w:type="dxa"/>
          </w:tcPr>
          <w:p w14:paraId="28D7EAE3" w14:textId="77777777" w:rsidR="00406CEA" w:rsidRPr="00960224" w:rsidRDefault="00406CEA" w:rsidP="00960224">
            <w:pPr>
              <w:pStyle w:val="Text"/>
            </w:pPr>
            <w:r w:rsidRPr="00960224">
              <w:t>RelationshipType</w:t>
            </w:r>
          </w:p>
        </w:tc>
        <w:tc>
          <w:tcPr>
            <w:tcW w:w="2019" w:type="dxa"/>
          </w:tcPr>
          <w:p w14:paraId="7E5ADAFB" w14:textId="77777777" w:rsidR="00406CEA" w:rsidRPr="00960224" w:rsidRDefault="00406CEA" w:rsidP="00960224">
            <w:pPr>
              <w:pStyle w:val="Text"/>
            </w:pPr>
            <w:r w:rsidRPr="00960224">
              <w:t>RelationshipType</w:t>
            </w:r>
          </w:p>
        </w:tc>
        <w:tc>
          <w:tcPr>
            <w:tcW w:w="2703" w:type="dxa"/>
          </w:tcPr>
          <w:p w14:paraId="7E8FCB30" w14:textId="77777777" w:rsidR="00406CEA" w:rsidRPr="00960224" w:rsidRDefault="00406CEA" w:rsidP="00960224">
            <w:pPr>
              <w:pStyle w:val="Text"/>
            </w:pPr>
            <w:r w:rsidRPr="00960224">
              <w:t>OneToMany</w:t>
            </w:r>
          </w:p>
        </w:tc>
        <w:tc>
          <w:tcPr>
            <w:tcW w:w="3412" w:type="dxa"/>
          </w:tcPr>
          <w:p w14:paraId="6D72E1F4" w14:textId="77777777" w:rsidR="00406CEA" w:rsidRPr="00960224" w:rsidRDefault="00406CEA" w:rsidP="00960224">
            <w:pPr>
              <w:pStyle w:val="Text"/>
            </w:pPr>
            <w:r w:rsidRPr="00960224">
              <w:t>Indicates whether the user is asserting that the data related to by this association meets the criteria of one-to-one data or fits the mo</w:t>
            </w:r>
            <w:r w:rsidR="001E3FED">
              <w:t>re general case of one-to-many.</w:t>
            </w:r>
            <w:r w:rsidRPr="00960224">
              <w:t xml:space="preserve"> For one-to-one, the user is asserting that for every row on the primary-key (</w:t>
            </w:r>
            <w:r w:rsidR="00771424">
              <w:t>"</w:t>
            </w:r>
            <w:r w:rsidRPr="00960224">
              <w:t>one</w:t>
            </w:r>
            <w:r w:rsidR="00771424">
              <w:t>"</w:t>
            </w:r>
            <w:r w:rsidRPr="00960224">
              <w:t>) side, there is only one row on the foreign-key (</w:t>
            </w:r>
            <w:r w:rsidR="00771424">
              <w:t>"</w:t>
            </w:r>
            <w:r w:rsidRPr="00960224">
              <w:t>many</w:t>
            </w:r>
            <w:r w:rsidR="00771424">
              <w:t>"</w:t>
            </w:r>
            <w:r w:rsidRPr="00960224">
              <w:t xml:space="preserve">) side. This will cause an EntityRef&lt;T&gt; to be generated on the </w:t>
            </w:r>
            <w:r w:rsidR="00771424">
              <w:t>"</w:t>
            </w:r>
            <w:r w:rsidRPr="00960224">
              <w:t>one</w:t>
            </w:r>
            <w:r w:rsidR="00771424">
              <w:t>"</w:t>
            </w:r>
            <w:r w:rsidRPr="00960224">
              <w:t xml:space="preserve"> s</w:t>
            </w:r>
            <w:r w:rsidR="001E3FED">
              <w:t>ide instead of an EntitySet&lt;T&gt;.</w:t>
            </w:r>
            <w:r w:rsidRPr="00960224">
              <w:t xml:space="preserve"> The valid values are OneToOne and OneToMany.</w:t>
            </w:r>
          </w:p>
        </w:tc>
      </w:tr>
      <w:tr w:rsidR="00406CEA" w:rsidRPr="00960224" w14:paraId="797C7E5A" w14:textId="77777777" w:rsidTr="00A91204">
        <w:tc>
          <w:tcPr>
            <w:tcW w:w="2018" w:type="dxa"/>
          </w:tcPr>
          <w:p w14:paraId="71325F03" w14:textId="77777777" w:rsidR="00406CEA" w:rsidRPr="00960224" w:rsidRDefault="00406CEA" w:rsidP="00960224">
            <w:pPr>
              <w:pStyle w:val="Text"/>
            </w:pPr>
            <w:r w:rsidRPr="00960224">
              <w:t>DeleteRule</w:t>
            </w:r>
          </w:p>
        </w:tc>
        <w:tc>
          <w:tcPr>
            <w:tcW w:w="2019" w:type="dxa"/>
          </w:tcPr>
          <w:p w14:paraId="3473F0E6" w14:textId="77777777" w:rsidR="00406CEA" w:rsidRPr="00960224" w:rsidRDefault="00406CEA" w:rsidP="00960224">
            <w:pPr>
              <w:pStyle w:val="Text"/>
            </w:pPr>
            <w:r w:rsidRPr="00960224">
              <w:t>string</w:t>
            </w:r>
          </w:p>
        </w:tc>
        <w:tc>
          <w:tcPr>
            <w:tcW w:w="2703" w:type="dxa"/>
          </w:tcPr>
          <w:p w14:paraId="5EED764E" w14:textId="77777777" w:rsidR="00406CEA" w:rsidRPr="001E3FED" w:rsidRDefault="00406CEA" w:rsidP="00960224">
            <w:pPr>
              <w:pStyle w:val="Text"/>
              <w:rPr>
                <w:rStyle w:val="Italic"/>
              </w:rPr>
            </w:pPr>
            <w:r w:rsidRPr="001E3FED">
              <w:rPr>
                <w:rStyle w:val="Italic"/>
              </w:rPr>
              <w:t>None</w:t>
            </w:r>
          </w:p>
        </w:tc>
        <w:tc>
          <w:tcPr>
            <w:tcW w:w="3412" w:type="dxa"/>
          </w:tcPr>
          <w:p w14:paraId="56E06481" w14:textId="77777777" w:rsidR="00406CEA" w:rsidRPr="00960224" w:rsidRDefault="00406CEA" w:rsidP="00960224">
            <w:pPr>
              <w:pStyle w:val="Text"/>
            </w:pPr>
            <w:r w:rsidRPr="00960224">
              <w:rPr>
                <w:rFonts w:cs="Courier New"/>
                <w:noProof/>
              </w:rPr>
              <w:t>Used to add delete behavior to this association.</w:t>
            </w:r>
            <w:r w:rsidR="001E3FED">
              <w:rPr>
                <w:rFonts w:cs="Courier New"/>
                <w:noProof/>
              </w:rPr>
              <w:t xml:space="preserve"> For example,</w:t>
            </w:r>
            <w:r w:rsidRPr="00960224">
              <w:rPr>
                <w:rFonts w:cs="Courier New"/>
                <w:noProof/>
              </w:rPr>
              <w:t xml:space="preserve"> "CASCADE" would add "ON DELETE CASCADE" to the FK relationship</w:t>
            </w:r>
            <w:r w:rsidR="001E3FED">
              <w:rPr>
                <w:rFonts w:cs="Courier New"/>
                <w:noProof/>
              </w:rPr>
              <w:t>.</w:t>
            </w:r>
            <w:r w:rsidRPr="00960224">
              <w:rPr>
                <w:rFonts w:cs="Courier New"/>
                <w:noProof/>
              </w:rPr>
              <w:t xml:space="preserve"> If set to null, no delete behavior is added. </w:t>
            </w:r>
          </w:p>
        </w:tc>
      </w:tr>
    </w:tbl>
    <w:p w14:paraId="38084C90" w14:textId="77777777" w:rsidR="00A91204" w:rsidRDefault="00A91204" w:rsidP="00A91204">
      <w:pPr>
        <w:pStyle w:val="TableSpacing"/>
      </w:pPr>
    </w:p>
    <w:p w14:paraId="316E128B" w14:textId="77777777" w:rsidR="00406CEA" w:rsidRDefault="00406CEA" w:rsidP="00960224">
      <w:pPr>
        <w:pStyle w:val="Heading6"/>
      </w:pPr>
      <w:bookmarkStart w:id="865" w:name="_Toc153594807"/>
      <w:r>
        <w:t>Function</w:t>
      </w:r>
      <w:bookmarkEnd w:id="865"/>
    </w:p>
    <w:p w14:paraId="66CA3D5A" w14:textId="77777777" w:rsidR="00A91204" w:rsidRDefault="00A91204" w:rsidP="00A91204">
      <w:pPr>
        <w:pStyle w:val="TableSpacing"/>
      </w:pPr>
    </w:p>
    <w:p w14:paraId="77A0A43F" w14:textId="77777777" w:rsidR="00406CEA" w:rsidRDefault="00406CEA" w:rsidP="00960224">
      <w:pPr>
        <w:pStyle w:val="Text"/>
      </w:pPr>
      <w:r w:rsidRPr="00960224">
        <w:t>This element represents a stored procedure or a da</w:t>
      </w:r>
      <w:r w:rsidR="001E3FED">
        <w:t>tabase function.</w:t>
      </w:r>
      <w:r w:rsidRPr="00960224">
        <w:t xml:space="preserve"> For every Function node, a method is generated in the DataContext class.</w:t>
      </w:r>
    </w:p>
    <w:p w14:paraId="68C9FD12" w14:textId="77777777" w:rsidR="003C1C6C" w:rsidRDefault="003C1C6C" w:rsidP="003C1C6C">
      <w:pPr>
        <w:pStyle w:val="TableSpacing"/>
      </w:pPr>
    </w:p>
    <w:tbl>
      <w:tblPr>
        <w:tblW w:w="0" w:type="auto"/>
        <w:tblLook w:val="0020" w:firstRow="1" w:lastRow="0" w:firstColumn="0" w:lastColumn="0" w:noHBand="0" w:noVBand="0"/>
      </w:tblPr>
      <w:tblGrid>
        <w:gridCol w:w="2100"/>
        <w:gridCol w:w="2012"/>
        <w:gridCol w:w="1957"/>
        <w:gridCol w:w="3867"/>
      </w:tblGrid>
      <w:tr w:rsidR="00406CEA" w:rsidRPr="004135EA" w14:paraId="4603984F" w14:textId="77777777" w:rsidTr="00A91204">
        <w:tc>
          <w:tcPr>
            <w:tcW w:w="2100" w:type="dxa"/>
          </w:tcPr>
          <w:p w14:paraId="27FE82DE" w14:textId="77777777" w:rsidR="00406CEA" w:rsidRPr="004135EA" w:rsidRDefault="00406CEA" w:rsidP="004135EA">
            <w:pPr>
              <w:pStyle w:val="Label"/>
            </w:pPr>
            <w:r w:rsidRPr="004135EA">
              <w:t>Attribute</w:t>
            </w:r>
          </w:p>
        </w:tc>
        <w:tc>
          <w:tcPr>
            <w:tcW w:w="2037" w:type="dxa"/>
          </w:tcPr>
          <w:p w14:paraId="69EF44A1" w14:textId="77777777" w:rsidR="00406CEA" w:rsidRPr="004135EA" w:rsidRDefault="00406CEA" w:rsidP="004135EA">
            <w:pPr>
              <w:pStyle w:val="Label"/>
            </w:pPr>
            <w:r w:rsidRPr="004135EA">
              <w:t>Type</w:t>
            </w:r>
          </w:p>
        </w:tc>
        <w:tc>
          <w:tcPr>
            <w:tcW w:w="2012" w:type="dxa"/>
          </w:tcPr>
          <w:p w14:paraId="1B28C75B" w14:textId="77777777" w:rsidR="00406CEA" w:rsidRPr="004135EA" w:rsidRDefault="00406CEA" w:rsidP="004135EA">
            <w:pPr>
              <w:pStyle w:val="Label"/>
            </w:pPr>
            <w:r w:rsidRPr="004135EA">
              <w:t>Default</w:t>
            </w:r>
          </w:p>
        </w:tc>
        <w:tc>
          <w:tcPr>
            <w:tcW w:w="4003" w:type="dxa"/>
          </w:tcPr>
          <w:p w14:paraId="0674B2FF" w14:textId="77777777" w:rsidR="00406CEA" w:rsidRPr="004135EA" w:rsidRDefault="00406CEA" w:rsidP="004135EA">
            <w:pPr>
              <w:pStyle w:val="Label"/>
            </w:pPr>
            <w:r w:rsidRPr="004135EA">
              <w:t>Description</w:t>
            </w:r>
          </w:p>
        </w:tc>
      </w:tr>
      <w:tr w:rsidR="00406CEA" w:rsidRPr="00960224" w14:paraId="2E86029D" w14:textId="77777777" w:rsidTr="00A91204">
        <w:tc>
          <w:tcPr>
            <w:tcW w:w="2100" w:type="dxa"/>
          </w:tcPr>
          <w:p w14:paraId="12F6E6F8" w14:textId="77777777" w:rsidR="00406CEA" w:rsidRPr="00960224" w:rsidRDefault="00406CEA" w:rsidP="00960224">
            <w:pPr>
              <w:pStyle w:val="Text"/>
            </w:pPr>
            <w:r w:rsidRPr="00960224">
              <w:t>Name</w:t>
            </w:r>
          </w:p>
        </w:tc>
        <w:tc>
          <w:tcPr>
            <w:tcW w:w="2037" w:type="dxa"/>
          </w:tcPr>
          <w:p w14:paraId="25076A86" w14:textId="77777777" w:rsidR="00406CEA" w:rsidRPr="00960224" w:rsidRDefault="00406CEA" w:rsidP="00960224">
            <w:pPr>
              <w:pStyle w:val="Text"/>
            </w:pPr>
            <w:r w:rsidRPr="00960224">
              <w:t>String</w:t>
            </w:r>
          </w:p>
        </w:tc>
        <w:tc>
          <w:tcPr>
            <w:tcW w:w="2012" w:type="dxa"/>
          </w:tcPr>
          <w:p w14:paraId="288E5386" w14:textId="77777777" w:rsidR="00406CEA" w:rsidRPr="00960224" w:rsidRDefault="00406CEA" w:rsidP="009F0B9A">
            <w:pPr>
              <w:pStyle w:val="Label"/>
            </w:pPr>
            <w:r w:rsidRPr="009F0B9A">
              <w:rPr>
                <w:b w:val="0"/>
                <w:i/>
              </w:rPr>
              <w:t>(required)</w:t>
            </w:r>
          </w:p>
        </w:tc>
        <w:tc>
          <w:tcPr>
            <w:tcW w:w="4003" w:type="dxa"/>
          </w:tcPr>
          <w:p w14:paraId="77270209" w14:textId="77777777" w:rsidR="00406CEA" w:rsidRPr="00960224" w:rsidRDefault="00406CEA" w:rsidP="00960224">
            <w:pPr>
              <w:pStyle w:val="Text"/>
            </w:pPr>
            <w:r w:rsidRPr="00960224">
              <w:t>The name of the stored procedure within the database.</w:t>
            </w:r>
          </w:p>
        </w:tc>
      </w:tr>
      <w:tr w:rsidR="00406CEA" w:rsidRPr="00960224" w14:paraId="39260A13" w14:textId="77777777" w:rsidTr="00A91204">
        <w:tc>
          <w:tcPr>
            <w:tcW w:w="2100" w:type="dxa"/>
          </w:tcPr>
          <w:p w14:paraId="661F17BA" w14:textId="77777777" w:rsidR="00406CEA" w:rsidRPr="00960224" w:rsidRDefault="00406CEA" w:rsidP="00960224">
            <w:pPr>
              <w:pStyle w:val="Text"/>
            </w:pPr>
            <w:r w:rsidRPr="00960224">
              <w:t>Method</w:t>
            </w:r>
          </w:p>
        </w:tc>
        <w:tc>
          <w:tcPr>
            <w:tcW w:w="2037" w:type="dxa"/>
          </w:tcPr>
          <w:p w14:paraId="51DE1A7A" w14:textId="77777777" w:rsidR="00406CEA" w:rsidRPr="00960224" w:rsidRDefault="00406CEA" w:rsidP="00960224">
            <w:pPr>
              <w:pStyle w:val="Text"/>
            </w:pPr>
            <w:r w:rsidRPr="00960224">
              <w:t>String</w:t>
            </w:r>
          </w:p>
        </w:tc>
        <w:tc>
          <w:tcPr>
            <w:tcW w:w="2012" w:type="dxa"/>
          </w:tcPr>
          <w:p w14:paraId="50AAA757" w14:textId="77777777" w:rsidR="00406CEA" w:rsidRPr="003C1C6C" w:rsidRDefault="00406CEA" w:rsidP="00960224">
            <w:pPr>
              <w:pStyle w:val="Text"/>
              <w:rPr>
                <w:rStyle w:val="Italic"/>
              </w:rPr>
            </w:pPr>
            <w:r w:rsidRPr="003C1C6C">
              <w:rPr>
                <w:rStyle w:val="Italic"/>
              </w:rPr>
              <w:t>Method</w:t>
            </w:r>
          </w:p>
        </w:tc>
        <w:tc>
          <w:tcPr>
            <w:tcW w:w="4003" w:type="dxa"/>
          </w:tcPr>
          <w:p w14:paraId="3DE29976" w14:textId="77777777" w:rsidR="00406CEA" w:rsidRPr="00960224" w:rsidRDefault="00406CEA" w:rsidP="00960224">
            <w:pPr>
              <w:pStyle w:val="Text"/>
            </w:pPr>
            <w:r w:rsidRPr="00960224">
              <w:t>The name of the CLR method to generate that allows invoc</w:t>
            </w:r>
            <w:r w:rsidR="003C1C6C">
              <w:t xml:space="preserve">ation of the stored procedure. </w:t>
            </w:r>
            <w:r w:rsidRPr="00960224">
              <w:t xml:space="preserve">The default name for Method has things such as [dbo]. stripped </w:t>
            </w:r>
            <w:r w:rsidR="00324893" w:rsidRPr="00960224">
              <w:t>off</w:t>
            </w:r>
            <w:r w:rsidRPr="00960224">
              <w:t xml:space="preserve"> Name.</w:t>
            </w:r>
          </w:p>
        </w:tc>
      </w:tr>
      <w:tr w:rsidR="00406CEA" w:rsidRPr="00960224" w14:paraId="50D3E815" w14:textId="77777777" w:rsidTr="00A91204">
        <w:tc>
          <w:tcPr>
            <w:tcW w:w="2100" w:type="dxa"/>
          </w:tcPr>
          <w:p w14:paraId="035D5C50" w14:textId="77777777" w:rsidR="00406CEA" w:rsidRPr="00960224" w:rsidRDefault="00406CEA" w:rsidP="00960224">
            <w:pPr>
              <w:pStyle w:val="Text"/>
            </w:pPr>
            <w:r w:rsidRPr="00960224">
              <w:t>AccessModifier</w:t>
            </w:r>
          </w:p>
        </w:tc>
        <w:tc>
          <w:tcPr>
            <w:tcW w:w="2037" w:type="dxa"/>
          </w:tcPr>
          <w:p w14:paraId="2FAB21A2" w14:textId="77777777" w:rsidR="00406CEA" w:rsidRPr="00960224" w:rsidRDefault="00406CEA" w:rsidP="00960224">
            <w:pPr>
              <w:pStyle w:val="Text"/>
            </w:pPr>
            <w:r w:rsidRPr="00960224">
              <w:t>AccessModifier</w:t>
            </w:r>
          </w:p>
        </w:tc>
        <w:tc>
          <w:tcPr>
            <w:tcW w:w="2012" w:type="dxa"/>
          </w:tcPr>
          <w:p w14:paraId="53362302" w14:textId="77777777" w:rsidR="00406CEA" w:rsidRPr="00960224" w:rsidRDefault="00406CEA" w:rsidP="00960224">
            <w:pPr>
              <w:pStyle w:val="Text"/>
            </w:pPr>
            <w:r w:rsidRPr="00960224">
              <w:t>Public</w:t>
            </w:r>
          </w:p>
        </w:tc>
        <w:tc>
          <w:tcPr>
            <w:tcW w:w="4003" w:type="dxa"/>
          </w:tcPr>
          <w:p w14:paraId="5EE9F7CA" w14:textId="77777777" w:rsidR="00406CEA" w:rsidRPr="00960224" w:rsidRDefault="00406CEA" w:rsidP="00960224">
            <w:pPr>
              <w:pStyle w:val="Text"/>
            </w:pPr>
            <w:r w:rsidRPr="00960224">
              <w:t>The accessibility level o</w:t>
            </w:r>
            <w:r w:rsidR="003C1C6C">
              <w:t xml:space="preserve">f the stored procedure method. </w:t>
            </w:r>
            <w:r w:rsidRPr="00960224">
              <w:t>Valid values are Public, Protected, Internal and Private.</w:t>
            </w:r>
          </w:p>
        </w:tc>
      </w:tr>
      <w:tr w:rsidR="00406CEA" w:rsidRPr="00960224" w14:paraId="63633177" w14:textId="77777777" w:rsidTr="00A91204">
        <w:tc>
          <w:tcPr>
            <w:tcW w:w="2100" w:type="dxa"/>
          </w:tcPr>
          <w:p w14:paraId="6C7B5674" w14:textId="77777777" w:rsidR="00406CEA" w:rsidRPr="00960224" w:rsidRDefault="00406CEA" w:rsidP="00960224">
            <w:pPr>
              <w:pStyle w:val="Text"/>
            </w:pPr>
            <w:r w:rsidRPr="00960224">
              <w:t>HasMultipleResults</w:t>
            </w:r>
          </w:p>
        </w:tc>
        <w:tc>
          <w:tcPr>
            <w:tcW w:w="2037" w:type="dxa"/>
          </w:tcPr>
          <w:p w14:paraId="52B07E66" w14:textId="77777777" w:rsidR="00406CEA" w:rsidRPr="00960224" w:rsidRDefault="00406CEA" w:rsidP="00960224">
            <w:pPr>
              <w:pStyle w:val="Text"/>
            </w:pPr>
            <w:r w:rsidRPr="00960224">
              <w:t>Boolean</w:t>
            </w:r>
          </w:p>
        </w:tc>
        <w:tc>
          <w:tcPr>
            <w:tcW w:w="2012" w:type="dxa"/>
          </w:tcPr>
          <w:p w14:paraId="57EDFC39" w14:textId="77777777" w:rsidR="00406CEA" w:rsidRPr="00960224" w:rsidRDefault="00406CEA" w:rsidP="00960224">
            <w:pPr>
              <w:pStyle w:val="Text"/>
            </w:pPr>
            <w:r w:rsidRPr="00960224">
              <w:t># of Types &gt; 1</w:t>
            </w:r>
          </w:p>
        </w:tc>
        <w:tc>
          <w:tcPr>
            <w:tcW w:w="4003" w:type="dxa"/>
          </w:tcPr>
          <w:p w14:paraId="5FF2097F" w14:textId="77777777" w:rsidR="00406CEA" w:rsidRPr="00960224" w:rsidRDefault="00406CEA" w:rsidP="00960224">
            <w:pPr>
              <w:pStyle w:val="Text"/>
            </w:pPr>
            <w:r w:rsidRPr="00960224">
              <w:t>HasMultipleResults specifies if the stored procedure represented by this Function node returns multiple resultsets. Every resultset is a tabular shape, it can either be an existing Type or be a set of columns. In the latter case, a Type node will be created for the column set.</w:t>
            </w:r>
          </w:p>
        </w:tc>
      </w:tr>
      <w:tr w:rsidR="00406CEA" w:rsidRPr="00960224" w14:paraId="2EE5A33E" w14:textId="77777777" w:rsidTr="00A91204">
        <w:tc>
          <w:tcPr>
            <w:tcW w:w="2100" w:type="dxa"/>
          </w:tcPr>
          <w:p w14:paraId="6F6D8462" w14:textId="77777777" w:rsidR="00406CEA" w:rsidRPr="00960224" w:rsidRDefault="00406CEA" w:rsidP="00960224">
            <w:pPr>
              <w:pStyle w:val="Text"/>
            </w:pPr>
            <w:r w:rsidRPr="00960224">
              <w:t>IsComposable</w:t>
            </w:r>
          </w:p>
        </w:tc>
        <w:tc>
          <w:tcPr>
            <w:tcW w:w="2037" w:type="dxa"/>
          </w:tcPr>
          <w:p w14:paraId="577CA1DB" w14:textId="77777777" w:rsidR="00406CEA" w:rsidRPr="00960224" w:rsidRDefault="00406CEA" w:rsidP="00960224">
            <w:pPr>
              <w:pStyle w:val="Text"/>
            </w:pPr>
            <w:r w:rsidRPr="00960224">
              <w:t>Boolean</w:t>
            </w:r>
          </w:p>
        </w:tc>
        <w:tc>
          <w:tcPr>
            <w:tcW w:w="2012" w:type="dxa"/>
          </w:tcPr>
          <w:p w14:paraId="635A2AF1" w14:textId="77777777" w:rsidR="00406CEA" w:rsidRPr="00960224" w:rsidRDefault="00406CEA" w:rsidP="00960224">
            <w:pPr>
              <w:pStyle w:val="Text"/>
            </w:pPr>
            <w:r w:rsidRPr="00960224">
              <w:t>False</w:t>
            </w:r>
          </w:p>
        </w:tc>
        <w:tc>
          <w:tcPr>
            <w:tcW w:w="4003" w:type="dxa"/>
          </w:tcPr>
          <w:p w14:paraId="152E5E55" w14:textId="77777777" w:rsidR="00406CEA" w:rsidRPr="00960224" w:rsidRDefault="00406CEA" w:rsidP="00960224">
            <w:pPr>
              <w:pStyle w:val="Text"/>
            </w:pPr>
            <w:r w:rsidRPr="00960224">
              <w:t xml:space="preserve">IsComposable specifies if the function/stored procedure can be composed in </w:t>
            </w:r>
            <w:r w:rsidR="00020DB2" w:rsidRPr="00960224">
              <w:t>LINQ to SQL</w:t>
            </w:r>
            <w:r w:rsidRPr="00960224">
              <w:t xml:space="preserve"> queries. Only DB functions that do not return void can be composed.</w:t>
            </w:r>
          </w:p>
        </w:tc>
      </w:tr>
    </w:tbl>
    <w:p w14:paraId="3AB45C7D" w14:textId="77777777" w:rsidR="00A91204" w:rsidRDefault="00A91204" w:rsidP="00A91204">
      <w:pPr>
        <w:pStyle w:val="TableSpacing"/>
      </w:pPr>
    </w:p>
    <w:p w14:paraId="344CEE85" w14:textId="77777777" w:rsidR="00A91204" w:rsidRDefault="00A91204" w:rsidP="00A91204">
      <w:pPr>
        <w:pStyle w:val="TableSpacing"/>
      </w:pPr>
    </w:p>
    <w:tbl>
      <w:tblPr>
        <w:tblW w:w="0" w:type="auto"/>
        <w:tblLook w:val="0020" w:firstRow="1" w:lastRow="0" w:firstColumn="0" w:lastColumn="0" w:noHBand="0" w:noVBand="0"/>
      </w:tblPr>
      <w:tblGrid>
        <w:gridCol w:w="2040"/>
        <w:gridCol w:w="1988"/>
        <w:gridCol w:w="2009"/>
        <w:gridCol w:w="3899"/>
      </w:tblGrid>
      <w:tr w:rsidR="00406CEA" w:rsidRPr="004135EA" w14:paraId="3B33C6A5" w14:textId="77777777" w:rsidTr="00A91204">
        <w:tc>
          <w:tcPr>
            <w:tcW w:w="2051" w:type="dxa"/>
          </w:tcPr>
          <w:p w14:paraId="06672642" w14:textId="77777777" w:rsidR="00406CEA" w:rsidRPr="004135EA" w:rsidRDefault="00406CEA" w:rsidP="004135EA">
            <w:pPr>
              <w:pStyle w:val="Label"/>
            </w:pPr>
            <w:r w:rsidRPr="004135EA">
              <w:t>Sub-element</w:t>
            </w:r>
          </w:p>
        </w:tc>
        <w:tc>
          <w:tcPr>
            <w:tcW w:w="2031" w:type="dxa"/>
          </w:tcPr>
          <w:p w14:paraId="3E335F75" w14:textId="77777777" w:rsidR="00406CEA" w:rsidRPr="004135EA" w:rsidRDefault="00406CEA" w:rsidP="004135EA">
            <w:pPr>
              <w:pStyle w:val="Label"/>
            </w:pPr>
            <w:r w:rsidRPr="004135EA">
              <w:t>Element Type</w:t>
            </w:r>
          </w:p>
        </w:tc>
        <w:tc>
          <w:tcPr>
            <w:tcW w:w="2039" w:type="dxa"/>
          </w:tcPr>
          <w:p w14:paraId="53E1EF28" w14:textId="77777777" w:rsidR="00406CEA" w:rsidRPr="004135EA" w:rsidRDefault="00406CEA" w:rsidP="004135EA">
            <w:pPr>
              <w:pStyle w:val="Label"/>
            </w:pPr>
            <w:r w:rsidRPr="004135EA">
              <w:t>Occurrence Range</w:t>
            </w:r>
          </w:p>
        </w:tc>
        <w:tc>
          <w:tcPr>
            <w:tcW w:w="4031" w:type="dxa"/>
          </w:tcPr>
          <w:p w14:paraId="1DA0C1B4" w14:textId="77777777" w:rsidR="00406CEA" w:rsidRPr="004135EA" w:rsidRDefault="00406CEA" w:rsidP="004135EA">
            <w:pPr>
              <w:pStyle w:val="Label"/>
            </w:pPr>
            <w:r w:rsidRPr="004135EA">
              <w:t>Description</w:t>
            </w:r>
          </w:p>
        </w:tc>
      </w:tr>
      <w:tr w:rsidR="00406CEA" w:rsidRPr="00960224" w14:paraId="1E46826D" w14:textId="77777777" w:rsidTr="00A91204">
        <w:tc>
          <w:tcPr>
            <w:tcW w:w="2051" w:type="dxa"/>
          </w:tcPr>
          <w:p w14:paraId="4C5880E2" w14:textId="77777777" w:rsidR="00406CEA" w:rsidRPr="00960224" w:rsidRDefault="00406CEA" w:rsidP="00960224">
            <w:pPr>
              <w:pStyle w:val="Text"/>
            </w:pPr>
            <w:r w:rsidRPr="00960224">
              <w:t>&lt;Parameter&gt;</w:t>
            </w:r>
          </w:p>
        </w:tc>
        <w:tc>
          <w:tcPr>
            <w:tcW w:w="2031" w:type="dxa"/>
          </w:tcPr>
          <w:p w14:paraId="7A5528E0" w14:textId="77777777" w:rsidR="00406CEA" w:rsidRPr="00960224" w:rsidRDefault="00406CEA" w:rsidP="00960224">
            <w:pPr>
              <w:pStyle w:val="Text"/>
            </w:pPr>
            <w:r w:rsidRPr="00960224">
              <w:t>Parameter</w:t>
            </w:r>
          </w:p>
        </w:tc>
        <w:tc>
          <w:tcPr>
            <w:tcW w:w="2039" w:type="dxa"/>
          </w:tcPr>
          <w:p w14:paraId="300E2438" w14:textId="77777777" w:rsidR="00406CEA" w:rsidRPr="00960224" w:rsidRDefault="00406CEA" w:rsidP="00960224">
            <w:pPr>
              <w:pStyle w:val="Text"/>
            </w:pPr>
            <w:r w:rsidRPr="00960224">
              <w:t>0-unbounded</w:t>
            </w:r>
          </w:p>
        </w:tc>
        <w:tc>
          <w:tcPr>
            <w:tcW w:w="4031" w:type="dxa"/>
          </w:tcPr>
          <w:p w14:paraId="29904226" w14:textId="77777777" w:rsidR="00406CEA" w:rsidRPr="00960224" w:rsidRDefault="00406CEA" w:rsidP="00960224">
            <w:pPr>
              <w:pStyle w:val="Text"/>
            </w:pPr>
            <w:r w:rsidRPr="00960224">
              <w:t>Represents the in and out parameters of this stored procedure.</w:t>
            </w:r>
          </w:p>
        </w:tc>
      </w:tr>
      <w:tr w:rsidR="00406CEA" w:rsidRPr="00960224" w14:paraId="40C39DC8" w14:textId="77777777" w:rsidTr="00A91204">
        <w:tc>
          <w:tcPr>
            <w:tcW w:w="2051" w:type="dxa"/>
          </w:tcPr>
          <w:p w14:paraId="1206422D" w14:textId="77777777" w:rsidR="00406CEA" w:rsidRPr="00960224" w:rsidRDefault="00406CEA" w:rsidP="00960224">
            <w:pPr>
              <w:pStyle w:val="Text"/>
            </w:pPr>
            <w:r w:rsidRPr="00960224">
              <w:t>&lt;ElementType&gt;</w:t>
            </w:r>
          </w:p>
        </w:tc>
        <w:tc>
          <w:tcPr>
            <w:tcW w:w="2031" w:type="dxa"/>
          </w:tcPr>
          <w:p w14:paraId="15258321" w14:textId="77777777" w:rsidR="00406CEA" w:rsidRPr="00960224" w:rsidRDefault="00406CEA" w:rsidP="00960224">
            <w:pPr>
              <w:pStyle w:val="Text"/>
            </w:pPr>
            <w:r w:rsidRPr="00960224">
              <w:t>Type</w:t>
            </w:r>
          </w:p>
        </w:tc>
        <w:tc>
          <w:tcPr>
            <w:tcW w:w="2039" w:type="dxa"/>
          </w:tcPr>
          <w:p w14:paraId="5B24471A" w14:textId="77777777" w:rsidR="00406CEA" w:rsidRPr="00960224" w:rsidRDefault="00406CEA" w:rsidP="00960224">
            <w:pPr>
              <w:pStyle w:val="Text"/>
            </w:pPr>
            <w:r w:rsidRPr="00960224">
              <w:t>0-unbounded</w:t>
            </w:r>
          </w:p>
        </w:tc>
        <w:tc>
          <w:tcPr>
            <w:tcW w:w="4031" w:type="dxa"/>
          </w:tcPr>
          <w:p w14:paraId="19C8A08A" w14:textId="77777777" w:rsidR="00406CEA" w:rsidRPr="00960224" w:rsidRDefault="00406CEA" w:rsidP="00960224">
            <w:pPr>
              <w:pStyle w:val="Text"/>
            </w:pPr>
            <w:r w:rsidRPr="00960224">
              <w:t>Represents the tabular shapes the corresponding stored procedure can return.</w:t>
            </w:r>
          </w:p>
        </w:tc>
      </w:tr>
      <w:tr w:rsidR="00406CEA" w:rsidRPr="00960224" w14:paraId="6FC3C73F" w14:textId="77777777" w:rsidTr="00A91204">
        <w:tc>
          <w:tcPr>
            <w:tcW w:w="2051" w:type="dxa"/>
          </w:tcPr>
          <w:p w14:paraId="2B88DEB8" w14:textId="77777777" w:rsidR="00406CEA" w:rsidRPr="00960224" w:rsidRDefault="00406CEA" w:rsidP="00960224">
            <w:pPr>
              <w:pStyle w:val="Text"/>
            </w:pPr>
            <w:r w:rsidRPr="00960224">
              <w:t>&lt;Return&gt;</w:t>
            </w:r>
          </w:p>
        </w:tc>
        <w:tc>
          <w:tcPr>
            <w:tcW w:w="2031" w:type="dxa"/>
          </w:tcPr>
          <w:p w14:paraId="3CD50340" w14:textId="77777777" w:rsidR="00406CEA" w:rsidRPr="00960224" w:rsidRDefault="00406CEA" w:rsidP="00960224">
            <w:pPr>
              <w:pStyle w:val="Text"/>
            </w:pPr>
            <w:r w:rsidRPr="00960224">
              <w:t>Return</w:t>
            </w:r>
          </w:p>
        </w:tc>
        <w:tc>
          <w:tcPr>
            <w:tcW w:w="2039" w:type="dxa"/>
          </w:tcPr>
          <w:p w14:paraId="52EA6FE3" w14:textId="77777777" w:rsidR="00406CEA" w:rsidRPr="00960224" w:rsidRDefault="00406CEA" w:rsidP="00960224">
            <w:pPr>
              <w:pStyle w:val="Text"/>
            </w:pPr>
            <w:r w:rsidRPr="00960224">
              <w:t>0-1</w:t>
            </w:r>
          </w:p>
        </w:tc>
        <w:tc>
          <w:tcPr>
            <w:tcW w:w="4031" w:type="dxa"/>
          </w:tcPr>
          <w:p w14:paraId="06D335CE" w14:textId="77777777" w:rsidR="00406CEA" w:rsidRPr="00960224" w:rsidRDefault="00406CEA" w:rsidP="00960224">
            <w:pPr>
              <w:pStyle w:val="Text"/>
            </w:pPr>
            <w:r w:rsidRPr="00960224">
              <w:t xml:space="preserve">The returned scalar type of this db function or stored procedure. If Return is null, the function returns void. A function cannot have both Return and ElementType. </w:t>
            </w:r>
          </w:p>
        </w:tc>
      </w:tr>
    </w:tbl>
    <w:p w14:paraId="44BFAA8E" w14:textId="77777777" w:rsidR="00A91204" w:rsidRDefault="00A91204" w:rsidP="00A91204">
      <w:pPr>
        <w:pStyle w:val="TableSpacing"/>
      </w:pPr>
      <w:bookmarkStart w:id="866" w:name="_Toc153594808"/>
    </w:p>
    <w:p w14:paraId="07FEEE5E" w14:textId="77777777" w:rsidR="00406CEA" w:rsidRDefault="00406CEA" w:rsidP="00960224">
      <w:pPr>
        <w:pStyle w:val="Heading6"/>
      </w:pPr>
      <w:r>
        <w:t>TableFunction</w:t>
      </w:r>
      <w:bookmarkEnd w:id="866"/>
    </w:p>
    <w:p w14:paraId="5A0B4B63" w14:textId="77777777" w:rsidR="00406CEA" w:rsidRPr="00960224" w:rsidRDefault="00406CEA" w:rsidP="00960224">
      <w:pPr>
        <w:pStyle w:val="Text"/>
      </w:pPr>
      <w:r w:rsidRPr="00960224">
        <w:t xml:space="preserve">This element represents CUD override functions for tables. </w:t>
      </w:r>
      <w:r w:rsidRPr="00960224">
        <w:rPr>
          <w:rFonts w:cs="MS Shell Dlg"/>
        </w:rPr>
        <w:t xml:space="preserve">The </w:t>
      </w:r>
      <w:r w:rsidR="00020DB2" w:rsidRPr="00960224">
        <w:rPr>
          <w:rFonts w:cs="MS Shell Dlg"/>
        </w:rPr>
        <w:t>LINQ to SQL</w:t>
      </w:r>
      <w:r w:rsidRPr="00960224">
        <w:rPr>
          <w:rFonts w:cs="MS Shell Dlg"/>
        </w:rPr>
        <w:t xml:space="preserve"> designer allows creation of a Insert, Update, and Delete override methods for </w:t>
      </w:r>
      <w:r w:rsidR="00020DB2" w:rsidRPr="00960224">
        <w:rPr>
          <w:rFonts w:cs="MS Shell Dlg"/>
        </w:rPr>
        <w:t>LINQ TO SQL</w:t>
      </w:r>
      <w:r w:rsidRPr="00960224">
        <w:rPr>
          <w:rFonts w:cs="MS Shell Dlg"/>
        </w:rPr>
        <w:t xml:space="preserve"> and allows mapping of entity property names to stored procedure parameter names. </w:t>
      </w:r>
    </w:p>
    <w:p w14:paraId="7E57FA7D" w14:textId="77777777" w:rsidR="00406CEA" w:rsidRPr="00960224" w:rsidRDefault="00406CEA" w:rsidP="00960224">
      <w:pPr>
        <w:pStyle w:val="Text"/>
      </w:pPr>
      <w:r w:rsidRPr="00960224">
        <w:rPr>
          <w:rFonts w:cs="MS Shell Dlg"/>
        </w:rPr>
        <w:t xml:space="preserve">The method name for CUD functions are fixed so there is no Method attribute in DBML for </w:t>
      </w:r>
      <w:r w:rsidRPr="003C1C6C">
        <w:rPr>
          <w:rStyle w:val="CodeEmbedded"/>
        </w:rPr>
        <w:t>TableFunction</w:t>
      </w:r>
      <w:r w:rsidRPr="00960224">
        <w:rPr>
          <w:rFonts w:cs="MS Shell Dlg"/>
        </w:rPr>
        <w:t xml:space="preserve"> elements. For example, for the Customer table, the CUD methods are named as </w:t>
      </w:r>
      <w:r w:rsidRPr="003C1C6C">
        <w:rPr>
          <w:rStyle w:val="CodeEmbedded"/>
        </w:rPr>
        <w:t>InsertCustomer</w:t>
      </w:r>
      <w:r w:rsidRPr="00960224">
        <w:rPr>
          <w:rFonts w:cs="MS Shell Dlg"/>
        </w:rPr>
        <w:t xml:space="preserve">, </w:t>
      </w:r>
      <w:r w:rsidRPr="003C1C6C">
        <w:rPr>
          <w:rStyle w:val="CodeEmbedded"/>
        </w:rPr>
        <w:t>UpdateCustomer</w:t>
      </w:r>
      <w:r w:rsidRPr="00960224">
        <w:rPr>
          <w:rFonts w:cs="MS Shell Dlg"/>
        </w:rPr>
        <w:t xml:space="preserve">, and </w:t>
      </w:r>
      <w:r w:rsidRPr="003C1C6C">
        <w:rPr>
          <w:rStyle w:val="CodeEmbedded"/>
        </w:rPr>
        <w:t>DeleteCustomer</w:t>
      </w:r>
      <w:r w:rsidRPr="00960224">
        <w:rPr>
          <w:rFonts w:cs="MS Shell Dlg"/>
        </w:rPr>
        <w:t>.</w:t>
      </w:r>
    </w:p>
    <w:p w14:paraId="10319256" w14:textId="77777777" w:rsidR="00406CEA" w:rsidRDefault="00406CEA" w:rsidP="00960224">
      <w:pPr>
        <w:pStyle w:val="Text"/>
        <w:rPr>
          <w:rFonts w:cs="MS Shell Dlg"/>
        </w:rPr>
      </w:pPr>
      <w:r w:rsidRPr="00960224">
        <w:rPr>
          <w:rFonts w:cs="MS Shell Dlg"/>
        </w:rPr>
        <w:t xml:space="preserve">A table function cannot return tabular shape so there is no </w:t>
      </w:r>
      <w:r w:rsidRPr="003C1C6C">
        <w:rPr>
          <w:rStyle w:val="CodeEmbedded"/>
        </w:rPr>
        <w:t>ElementType</w:t>
      </w:r>
      <w:r w:rsidRPr="00960224">
        <w:rPr>
          <w:rFonts w:cs="MS Shell Dlg"/>
        </w:rPr>
        <w:t xml:space="preserve"> attribute in </w:t>
      </w:r>
      <w:r w:rsidR="003C1C6C" w:rsidRPr="003C1C6C">
        <w:rPr>
          <w:rStyle w:val="CodeEmbedded"/>
        </w:rPr>
        <w:t>TableFunction</w:t>
      </w:r>
      <w:r w:rsidR="003C1C6C" w:rsidRPr="00960224">
        <w:rPr>
          <w:rFonts w:cs="MS Shell Dlg"/>
        </w:rPr>
        <w:t xml:space="preserve"> </w:t>
      </w:r>
      <w:r w:rsidRPr="00960224">
        <w:rPr>
          <w:rFonts w:cs="MS Shell Dlg"/>
        </w:rPr>
        <w:t>element.</w:t>
      </w:r>
    </w:p>
    <w:p w14:paraId="58C7A98F" w14:textId="77777777" w:rsidR="00A91204" w:rsidRDefault="00A91204" w:rsidP="00A91204">
      <w:pPr>
        <w:pStyle w:val="TableSpacing"/>
      </w:pPr>
    </w:p>
    <w:tbl>
      <w:tblPr>
        <w:tblW w:w="0" w:type="auto"/>
        <w:tblLook w:val="0020" w:firstRow="1" w:lastRow="0" w:firstColumn="0" w:lastColumn="0" w:noHBand="0" w:noVBand="0"/>
      </w:tblPr>
      <w:tblGrid>
        <w:gridCol w:w="2100"/>
        <w:gridCol w:w="2012"/>
        <w:gridCol w:w="1957"/>
        <w:gridCol w:w="3867"/>
      </w:tblGrid>
      <w:tr w:rsidR="00406CEA" w:rsidRPr="004135EA" w14:paraId="6AAC2032" w14:textId="77777777" w:rsidTr="00A91204">
        <w:tc>
          <w:tcPr>
            <w:tcW w:w="2100" w:type="dxa"/>
          </w:tcPr>
          <w:p w14:paraId="7EC0B540" w14:textId="77777777" w:rsidR="00406CEA" w:rsidRPr="004135EA" w:rsidRDefault="00406CEA" w:rsidP="004135EA">
            <w:pPr>
              <w:pStyle w:val="Label"/>
            </w:pPr>
            <w:r w:rsidRPr="004135EA">
              <w:t>Attribute</w:t>
            </w:r>
          </w:p>
        </w:tc>
        <w:tc>
          <w:tcPr>
            <w:tcW w:w="2037" w:type="dxa"/>
          </w:tcPr>
          <w:p w14:paraId="41F66471" w14:textId="77777777" w:rsidR="00406CEA" w:rsidRPr="004135EA" w:rsidRDefault="00406CEA" w:rsidP="004135EA">
            <w:pPr>
              <w:pStyle w:val="Label"/>
            </w:pPr>
            <w:r w:rsidRPr="004135EA">
              <w:t>Type</w:t>
            </w:r>
          </w:p>
        </w:tc>
        <w:tc>
          <w:tcPr>
            <w:tcW w:w="2012" w:type="dxa"/>
          </w:tcPr>
          <w:p w14:paraId="24781732" w14:textId="77777777" w:rsidR="00406CEA" w:rsidRPr="004135EA" w:rsidRDefault="00406CEA" w:rsidP="004135EA">
            <w:pPr>
              <w:pStyle w:val="Label"/>
            </w:pPr>
            <w:r w:rsidRPr="004135EA">
              <w:t>Default</w:t>
            </w:r>
          </w:p>
        </w:tc>
        <w:tc>
          <w:tcPr>
            <w:tcW w:w="4003" w:type="dxa"/>
          </w:tcPr>
          <w:p w14:paraId="2E1EB255" w14:textId="77777777" w:rsidR="00406CEA" w:rsidRPr="004135EA" w:rsidRDefault="00406CEA" w:rsidP="004135EA">
            <w:pPr>
              <w:pStyle w:val="Label"/>
            </w:pPr>
            <w:r w:rsidRPr="004135EA">
              <w:t>Description</w:t>
            </w:r>
          </w:p>
        </w:tc>
      </w:tr>
      <w:tr w:rsidR="00406CEA" w:rsidRPr="00960224" w14:paraId="160D91F5" w14:textId="77777777" w:rsidTr="00A91204">
        <w:tc>
          <w:tcPr>
            <w:tcW w:w="2100" w:type="dxa"/>
          </w:tcPr>
          <w:p w14:paraId="685C1CA4" w14:textId="77777777" w:rsidR="00406CEA" w:rsidRPr="00960224" w:rsidRDefault="00406CEA" w:rsidP="00960224">
            <w:pPr>
              <w:pStyle w:val="Text"/>
            </w:pPr>
            <w:r w:rsidRPr="00960224">
              <w:t>Name</w:t>
            </w:r>
          </w:p>
        </w:tc>
        <w:tc>
          <w:tcPr>
            <w:tcW w:w="2037" w:type="dxa"/>
          </w:tcPr>
          <w:p w14:paraId="30C3B0CC" w14:textId="77777777" w:rsidR="00406CEA" w:rsidRPr="00960224" w:rsidRDefault="00406CEA" w:rsidP="00960224">
            <w:pPr>
              <w:pStyle w:val="Text"/>
            </w:pPr>
            <w:r w:rsidRPr="00960224">
              <w:t>String</w:t>
            </w:r>
          </w:p>
        </w:tc>
        <w:tc>
          <w:tcPr>
            <w:tcW w:w="2012" w:type="dxa"/>
          </w:tcPr>
          <w:p w14:paraId="5E624731" w14:textId="77777777" w:rsidR="00406CEA" w:rsidRPr="00960224" w:rsidRDefault="00406CEA" w:rsidP="009F0B9A">
            <w:pPr>
              <w:pStyle w:val="Label"/>
            </w:pPr>
            <w:r w:rsidRPr="009F0B9A">
              <w:rPr>
                <w:b w:val="0"/>
                <w:i/>
              </w:rPr>
              <w:t>(required)</w:t>
            </w:r>
          </w:p>
        </w:tc>
        <w:tc>
          <w:tcPr>
            <w:tcW w:w="4003" w:type="dxa"/>
          </w:tcPr>
          <w:p w14:paraId="7B520EC5" w14:textId="77777777" w:rsidR="00406CEA" w:rsidRPr="00960224" w:rsidRDefault="00406CEA" w:rsidP="00960224">
            <w:pPr>
              <w:pStyle w:val="Text"/>
            </w:pPr>
            <w:r w:rsidRPr="00960224">
              <w:t>The name of the stored procedure within the database.</w:t>
            </w:r>
          </w:p>
        </w:tc>
      </w:tr>
      <w:tr w:rsidR="00406CEA" w:rsidRPr="00960224" w14:paraId="1EEB99A4" w14:textId="77777777" w:rsidTr="00A91204">
        <w:tc>
          <w:tcPr>
            <w:tcW w:w="2100" w:type="dxa"/>
          </w:tcPr>
          <w:p w14:paraId="21A5172F" w14:textId="77777777" w:rsidR="00406CEA" w:rsidRPr="00960224" w:rsidRDefault="00406CEA" w:rsidP="00960224">
            <w:pPr>
              <w:pStyle w:val="Text"/>
            </w:pPr>
            <w:r w:rsidRPr="00960224">
              <w:t>AccessModifier</w:t>
            </w:r>
          </w:p>
        </w:tc>
        <w:tc>
          <w:tcPr>
            <w:tcW w:w="2037" w:type="dxa"/>
          </w:tcPr>
          <w:p w14:paraId="55771BDF" w14:textId="77777777" w:rsidR="00406CEA" w:rsidRPr="00960224" w:rsidRDefault="00406CEA" w:rsidP="00960224">
            <w:pPr>
              <w:pStyle w:val="Text"/>
            </w:pPr>
            <w:r w:rsidRPr="00960224">
              <w:t>AccessModifier</w:t>
            </w:r>
          </w:p>
        </w:tc>
        <w:tc>
          <w:tcPr>
            <w:tcW w:w="2012" w:type="dxa"/>
          </w:tcPr>
          <w:p w14:paraId="557523E2" w14:textId="77777777" w:rsidR="00406CEA" w:rsidRPr="00960224" w:rsidRDefault="00406CEA" w:rsidP="00960224">
            <w:pPr>
              <w:pStyle w:val="Text"/>
            </w:pPr>
            <w:r w:rsidRPr="00960224">
              <w:t>Private</w:t>
            </w:r>
          </w:p>
        </w:tc>
        <w:tc>
          <w:tcPr>
            <w:tcW w:w="4003" w:type="dxa"/>
          </w:tcPr>
          <w:p w14:paraId="09EE8832" w14:textId="77777777" w:rsidR="00406CEA" w:rsidRPr="00960224" w:rsidRDefault="00406CEA" w:rsidP="00960224">
            <w:pPr>
              <w:pStyle w:val="Text"/>
            </w:pPr>
            <w:r w:rsidRPr="00960224">
              <w:t>The accessibility level o</w:t>
            </w:r>
            <w:r w:rsidR="003C1C6C">
              <w:t xml:space="preserve">f the stored procedure method. </w:t>
            </w:r>
            <w:r w:rsidRPr="00960224">
              <w:t>Valid values are Public, Protected, Internal and Private.</w:t>
            </w:r>
          </w:p>
        </w:tc>
      </w:tr>
      <w:tr w:rsidR="00406CEA" w:rsidRPr="00960224" w14:paraId="13C5A1D6" w14:textId="77777777" w:rsidTr="00A91204">
        <w:tc>
          <w:tcPr>
            <w:tcW w:w="2100" w:type="dxa"/>
          </w:tcPr>
          <w:p w14:paraId="4F71FA40" w14:textId="77777777" w:rsidR="00406CEA" w:rsidRPr="00960224" w:rsidRDefault="00406CEA" w:rsidP="00960224">
            <w:pPr>
              <w:pStyle w:val="Text"/>
            </w:pPr>
            <w:r w:rsidRPr="00960224">
              <w:t>HasMultipleResults</w:t>
            </w:r>
          </w:p>
        </w:tc>
        <w:tc>
          <w:tcPr>
            <w:tcW w:w="2037" w:type="dxa"/>
          </w:tcPr>
          <w:p w14:paraId="629A42A3" w14:textId="77777777" w:rsidR="00406CEA" w:rsidRPr="00960224" w:rsidRDefault="00406CEA" w:rsidP="00960224">
            <w:pPr>
              <w:pStyle w:val="Text"/>
            </w:pPr>
            <w:r w:rsidRPr="00960224">
              <w:t>Boolean</w:t>
            </w:r>
          </w:p>
        </w:tc>
        <w:tc>
          <w:tcPr>
            <w:tcW w:w="2012" w:type="dxa"/>
          </w:tcPr>
          <w:p w14:paraId="52FB5BCD" w14:textId="77777777" w:rsidR="00406CEA" w:rsidRPr="00960224" w:rsidRDefault="00406CEA" w:rsidP="00960224">
            <w:pPr>
              <w:pStyle w:val="Text"/>
            </w:pPr>
            <w:r w:rsidRPr="00960224">
              <w:t># of Types &gt; 1</w:t>
            </w:r>
          </w:p>
        </w:tc>
        <w:tc>
          <w:tcPr>
            <w:tcW w:w="4003" w:type="dxa"/>
          </w:tcPr>
          <w:p w14:paraId="0FFDB997" w14:textId="77777777" w:rsidR="00406CEA" w:rsidRPr="00960224" w:rsidRDefault="00406CEA" w:rsidP="00960224">
            <w:pPr>
              <w:pStyle w:val="Text"/>
            </w:pPr>
            <w:r w:rsidRPr="00960224">
              <w:t>HasMultipleResults specifies if the stored procedure represented by this Function node returns multiple resultsets. Every resultset is a tabular shape, it can either be an existing Type or be a set of columns. In the latter case, a Type node will be created for the column set.</w:t>
            </w:r>
          </w:p>
        </w:tc>
      </w:tr>
      <w:tr w:rsidR="00406CEA" w:rsidRPr="00960224" w14:paraId="237BFB1B" w14:textId="77777777" w:rsidTr="00A91204">
        <w:tc>
          <w:tcPr>
            <w:tcW w:w="2100" w:type="dxa"/>
          </w:tcPr>
          <w:p w14:paraId="1FDE4943" w14:textId="77777777" w:rsidR="00406CEA" w:rsidRPr="00960224" w:rsidRDefault="00406CEA" w:rsidP="00960224">
            <w:pPr>
              <w:pStyle w:val="Text"/>
            </w:pPr>
            <w:r w:rsidRPr="00960224">
              <w:t>IsComposable</w:t>
            </w:r>
          </w:p>
        </w:tc>
        <w:tc>
          <w:tcPr>
            <w:tcW w:w="2037" w:type="dxa"/>
          </w:tcPr>
          <w:p w14:paraId="2DAD63DC" w14:textId="77777777" w:rsidR="00406CEA" w:rsidRPr="00960224" w:rsidRDefault="00406CEA" w:rsidP="00960224">
            <w:pPr>
              <w:pStyle w:val="Text"/>
            </w:pPr>
            <w:r w:rsidRPr="00960224">
              <w:t>Boolean</w:t>
            </w:r>
          </w:p>
        </w:tc>
        <w:tc>
          <w:tcPr>
            <w:tcW w:w="2012" w:type="dxa"/>
          </w:tcPr>
          <w:p w14:paraId="6FDCC490" w14:textId="77777777" w:rsidR="00406CEA" w:rsidRPr="00960224" w:rsidRDefault="00406CEA" w:rsidP="00960224">
            <w:pPr>
              <w:pStyle w:val="Text"/>
            </w:pPr>
            <w:r w:rsidRPr="00960224">
              <w:t>False</w:t>
            </w:r>
          </w:p>
        </w:tc>
        <w:tc>
          <w:tcPr>
            <w:tcW w:w="4003" w:type="dxa"/>
          </w:tcPr>
          <w:p w14:paraId="036DB9C2" w14:textId="77777777" w:rsidR="00406CEA" w:rsidRPr="00960224" w:rsidRDefault="00406CEA" w:rsidP="00960224">
            <w:pPr>
              <w:pStyle w:val="Text"/>
            </w:pPr>
            <w:r w:rsidRPr="00960224">
              <w:t xml:space="preserve">IsComposable specifies if the function/stored procedure can be composed in </w:t>
            </w:r>
            <w:r w:rsidR="00020DB2" w:rsidRPr="00960224">
              <w:t>LINQ to SQL</w:t>
            </w:r>
            <w:r w:rsidRPr="00960224">
              <w:t xml:space="preserve"> queries. Only DB functions that do not return void can be composed.</w:t>
            </w:r>
          </w:p>
        </w:tc>
      </w:tr>
    </w:tbl>
    <w:p w14:paraId="665CF40D" w14:textId="77777777" w:rsidR="00A91204" w:rsidRDefault="00A91204" w:rsidP="00A91204">
      <w:pPr>
        <w:pStyle w:val="TableSpacing"/>
      </w:pPr>
    </w:p>
    <w:p w14:paraId="170B8E3C" w14:textId="77777777" w:rsidR="00A91204" w:rsidRDefault="00A91204" w:rsidP="00A91204">
      <w:pPr>
        <w:pStyle w:val="TableSpacing"/>
      </w:pPr>
    </w:p>
    <w:tbl>
      <w:tblPr>
        <w:tblW w:w="0" w:type="auto"/>
        <w:tblLook w:val="01E0" w:firstRow="1" w:lastRow="1" w:firstColumn="1" w:lastColumn="1" w:noHBand="0" w:noVBand="0"/>
      </w:tblPr>
      <w:tblGrid>
        <w:gridCol w:w="9936"/>
      </w:tblGrid>
      <w:tr w:rsidR="00F36677" w:rsidRPr="00960224" w14:paraId="555A51D5" w14:textId="77777777" w:rsidTr="0087641A">
        <w:tc>
          <w:tcPr>
            <w:tcW w:w="10152" w:type="dxa"/>
          </w:tcPr>
          <w:tbl>
            <w:tblPr>
              <w:tblW w:w="0" w:type="auto"/>
              <w:tblLook w:val="0420" w:firstRow="1" w:lastRow="0" w:firstColumn="0" w:lastColumn="0" w:noHBand="0" w:noVBand="1"/>
            </w:tblPr>
            <w:tblGrid>
              <w:gridCol w:w="1927"/>
              <w:gridCol w:w="2656"/>
              <w:gridCol w:w="1751"/>
              <w:gridCol w:w="3386"/>
            </w:tblGrid>
            <w:tr w:rsidR="00F36677" w:rsidRPr="00751618" w14:paraId="29AC6945" w14:textId="77777777" w:rsidTr="00F36677">
              <w:tc>
                <w:tcPr>
                  <w:tcW w:w="2059" w:type="dxa"/>
                </w:tcPr>
                <w:p w14:paraId="315C62C6" w14:textId="77777777" w:rsidR="00F36677" w:rsidRPr="00751618" w:rsidRDefault="00F36677" w:rsidP="00751618">
                  <w:pPr>
                    <w:pStyle w:val="Label"/>
                  </w:pPr>
                  <w:r w:rsidRPr="00751618">
                    <w:t>Sub-element</w:t>
                  </w:r>
                </w:p>
              </w:tc>
              <w:tc>
                <w:tcPr>
                  <w:tcW w:w="2286" w:type="dxa"/>
                </w:tcPr>
                <w:p w14:paraId="40460AA4" w14:textId="77777777" w:rsidR="00F36677" w:rsidRPr="00751618" w:rsidRDefault="00F36677" w:rsidP="00751618">
                  <w:pPr>
                    <w:pStyle w:val="Label"/>
                  </w:pPr>
                  <w:r w:rsidRPr="00751618">
                    <w:t>Element Type</w:t>
                  </w:r>
                </w:p>
              </w:tc>
              <w:tc>
                <w:tcPr>
                  <w:tcW w:w="1853" w:type="dxa"/>
                </w:tcPr>
                <w:p w14:paraId="5A12FEB5" w14:textId="77777777" w:rsidR="00F36677" w:rsidRPr="00751618" w:rsidRDefault="00F36677" w:rsidP="00751618">
                  <w:pPr>
                    <w:pStyle w:val="Label"/>
                  </w:pPr>
                  <w:r w:rsidRPr="00751618">
                    <w:t>Occurrence Range</w:t>
                  </w:r>
                </w:p>
              </w:tc>
              <w:tc>
                <w:tcPr>
                  <w:tcW w:w="4119" w:type="dxa"/>
                </w:tcPr>
                <w:p w14:paraId="25C24A62" w14:textId="77777777" w:rsidR="00F36677" w:rsidRPr="00751618" w:rsidRDefault="00F36677" w:rsidP="00751618">
                  <w:pPr>
                    <w:pStyle w:val="Label"/>
                  </w:pPr>
                  <w:commentRangeStart w:id="867"/>
                  <w:r w:rsidRPr="00751618">
                    <w:t>Description</w:t>
                  </w:r>
                  <w:commentRangeEnd w:id="867"/>
                  <w:r w:rsidRPr="00751618">
                    <w:rPr>
                      <w:rStyle w:val="CommentReference"/>
                    </w:rPr>
                    <w:commentReference w:id="867"/>
                  </w:r>
                </w:p>
              </w:tc>
            </w:tr>
            <w:tr w:rsidR="00F36677" w:rsidRPr="00960224" w14:paraId="151AD456" w14:textId="77777777" w:rsidTr="00F36677">
              <w:tc>
                <w:tcPr>
                  <w:tcW w:w="2059" w:type="dxa"/>
                </w:tcPr>
                <w:p w14:paraId="564F4379" w14:textId="77777777" w:rsidR="00F36677" w:rsidRPr="00960224" w:rsidRDefault="00F36677" w:rsidP="00960224">
                  <w:pPr>
                    <w:pStyle w:val="Text"/>
                  </w:pPr>
                  <w:r w:rsidRPr="00960224">
                    <w:t>&lt;Parameter&gt;</w:t>
                  </w:r>
                </w:p>
              </w:tc>
              <w:tc>
                <w:tcPr>
                  <w:tcW w:w="2286" w:type="dxa"/>
                </w:tcPr>
                <w:p w14:paraId="39DC56C5" w14:textId="77777777" w:rsidR="00F36677" w:rsidRPr="00960224" w:rsidRDefault="00F36677" w:rsidP="00960224">
                  <w:pPr>
                    <w:pStyle w:val="Text"/>
                  </w:pPr>
                  <w:r w:rsidRPr="00960224">
                    <w:t>TableFunctionParameter</w:t>
                  </w:r>
                </w:p>
              </w:tc>
              <w:tc>
                <w:tcPr>
                  <w:tcW w:w="1853" w:type="dxa"/>
                </w:tcPr>
                <w:p w14:paraId="54F986ED" w14:textId="77777777" w:rsidR="00F36677" w:rsidRPr="00960224" w:rsidRDefault="00F36677" w:rsidP="00960224">
                  <w:pPr>
                    <w:pStyle w:val="Text"/>
                  </w:pPr>
                  <w:r w:rsidRPr="00960224">
                    <w:t>0-unbounded</w:t>
                  </w:r>
                </w:p>
              </w:tc>
              <w:tc>
                <w:tcPr>
                  <w:tcW w:w="4119" w:type="dxa"/>
                </w:tcPr>
                <w:p w14:paraId="03BA1741" w14:textId="77777777" w:rsidR="00F36677" w:rsidRPr="00960224" w:rsidRDefault="00F36677" w:rsidP="00960224">
                  <w:pPr>
                    <w:pStyle w:val="Text"/>
                  </w:pPr>
                  <w:r w:rsidRPr="00960224">
                    <w:t>Represents the in and out parameters of this table function.</w:t>
                  </w:r>
                </w:p>
              </w:tc>
            </w:tr>
            <w:tr w:rsidR="00F36677" w:rsidRPr="00960224" w14:paraId="3F9E8A02" w14:textId="77777777" w:rsidTr="00F36677">
              <w:tblPrEx>
                <w:tblLook w:val="01E0" w:firstRow="1" w:lastRow="1" w:firstColumn="1" w:lastColumn="1" w:noHBand="0" w:noVBand="0"/>
              </w:tblPrEx>
              <w:tc>
                <w:tcPr>
                  <w:tcW w:w="2059" w:type="dxa"/>
                </w:tcPr>
                <w:p w14:paraId="415091CD" w14:textId="77777777" w:rsidR="00F36677" w:rsidRPr="00960224" w:rsidRDefault="00F36677" w:rsidP="00960224">
                  <w:pPr>
                    <w:pStyle w:val="Text"/>
                  </w:pPr>
                  <w:r w:rsidRPr="00960224">
                    <w:t>&lt;Return&gt;</w:t>
                  </w:r>
                </w:p>
              </w:tc>
              <w:tc>
                <w:tcPr>
                  <w:tcW w:w="2286" w:type="dxa"/>
                </w:tcPr>
                <w:p w14:paraId="4AF645E8" w14:textId="77777777" w:rsidR="00F36677" w:rsidRPr="00960224" w:rsidRDefault="00F36677" w:rsidP="00960224">
                  <w:pPr>
                    <w:pStyle w:val="Text"/>
                  </w:pPr>
                  <w:r w:rsidRPr="00960224">
                    <w:t>TableFunctionReturn</w:t>
                  </w:r>
                </w:p>
              </w:tc>
              <w:tc>
                <w:tcPr>
                  <w:tcW w:w="1853" w:type="dxa"/>
                </w:tcPr>
                <w:p w14:paraId="64E4A65A" w14:textId="77777777" w:rsidR="00F36677" w:rsidRPr="00960224" w:rsidRDefault="00F36677" w:rsidP="00960224">
                  <w:pPr>
                    <w:pStyle w:val="Text"/>
                  </w:pPr>
                  <w:r w:rsidRPr="00960224">
                    <w:t>0-1</w:t>
                  </w:r>
                </w:p>
              </w:tc>
              <w:tc>
                <w:tcPr>
                  <w:tcW w:w="4119" w:type="dxa"/>
                </w:tcPr>
                <w:p w14:paraId="32CEB911" w14:textId="77777777" w:rsidR="00F36677" w:rsidRPr="00960224" w:rsidRDefault="00F36677" w:rsidP="00960224">
                  <w:pPr>
                    <w:pStyle w:val="Text"/>
                  </w:pPr>
                  <w:r w:rsidRPr="00960224">
                    <w:t xml:space="preserve">The returned scalar type of this table function. If Return is null, the function returns void. </w:t>
                  </w:r>
                </w:p>
              </w:tc>
            </w:tr>
          </w:tbl>
          <w:p w14:paraId="4021377B" w14:textId="77777777" w:rsidR="00F36677" w:rsidRPr="00960224" w:rsidRDefault="00F36677" w:rsidP="00960224">
            <w:pPr>
              <w:pStyle w:val="Text"/>
            </w:pPr>
          </w:p>
        </w:tc>
      </w:tr>
    </w:tbl>
    <w:p w14:paraId="050244A7" w14:textId="77777777" w:rsidR="00A91204" w:rsidRDefault="00A91204" w:rsidP="00A91204">
      <w:pPr>
        <w:pStyle w:val="TableSpacing"/>
      </w:pPr>
    </w:p>
    <w:p w14:paraId="43108034" w14:textId="77777777" w:rsidR="00406CEA" w:rsidRDefault="00406CEA" w:rsidP="00960224">
      <w:pPr>
        <w:pStyle w:val="Heading6"/>
      </w:pPr>
      <w:bookmarkStart w:id="868" w:name="_Toc153594809"/>
      <w:r>
        <w:t>Parameter</w:t>
      </w:r>
      <w:bookmarkEnd w:id="868"/>
    </w:p>
    <w:p w14:paraId="6B1313F2" w14:textId="77777777" w:rsidR="00406CEA" w:rsidRDefault="00406CEA" w:rsidP="00960224">
      <w:pPr>
        <w:pStyle w:val="Text"/>
      </w:pPr>
      <w:r w:rsidRPr="00960224">
        <w:t>This element represents a stored</w:t>
      </w:r>
      <w:r w:rsidR="003C1C6C">
        <w:t xml:space="preserve"> procedure/function parameter. </w:t>
      </w:r>
      <w:r w:rsidRPr="00960224">
        <w:t>Parameters can pass data in and out.</w:t>
      </w:r>
    </w:p>
    <w:p w14:paraId="55F10893" w14:textId="77777777" w:rsidR="00A91204" w:rsidRDefault="00A91204" w:rsidP="00A91204">
      <w:pPr>
        <w:pStyle w:val="TableSpacing"/>
      </w:pPr>
    </w:p>
    <w:tbl>
      <w:tblPr>
        <w:tblW w:w="0" w:type="auto"/>
        <w:tblLook w:val="0020" w:firstRow="1" w:lastRow="0" w:firstColumn="0" w:lastColumn="0" w:noHBand="0" w:noVBand="0"/>
      </w:tblPr>
      <w:tblGrid>
        <w:gridCol w:w="1971"/>
        <w:gridCol w:w="2159"/>
        <w:gridCol w:w="1969"/>
        <w:gridCol w:w="3837"/>
      </w:tblGrid>
      <w:tr w:rsidR="00406CEA" w:rsidRPr="0087641A" w14:paraId="15886BE9" w14:textId="77777777" w:rsidTr="00A91204">
        <w:tc>
          <w:tcPr>
            <w:tcW w:w="2013" w:type="dxa"/>
          </w:tcPr>
          <w:p w14:paraId="1AE2CB31" w14:textId="77777777" w:rsidR="00406CEA" w:rsidRPr="0087641A" w:rsidRDefault="00406CEA" w:rsidP="0087641A">
            <w:pPr>
              <w:pStyle w:val="Label"/>
            </w:pPr>
            <w:r w:rsidRPr="0087641A">
              <w:t>Attribute</w:t>
            </w:r>
          </w:p>
        </w:tc>
        <w:tc>
          <w:tcPr>
            <w:tcW w:w="2159" w:type="dxa"/>
          </w:tcPr>
          <w:p w14:paraId="0999DDD6" w14:textId="77777777" w:rsidR="00406CEA" w:rsidRPr="0087641A" w:rsidRDefault="00406CEA" w:rsidP="0087641A">
            <w:pPr>
              <w:pStyle w:val="Label"/>
            </w:pPr>
            <w:r w:rsidRPr="0087641A">
              <w:t>Type</w:t>
            </w:r>
          </w:p>
        </w:tc>
        <w:tc>
          <w:tcPr>
            <w:tcW w:w="2011" w:type="dxa"/>
          </w:tcPr>
          <w:p w14:paraId="6EE015B5" w14:textId="77777777" w:rsidR="00406CEA" w:rsidRPr="0087641A" w:rsidRDefault="00406CEA" w:rsidP="0087641A">
            <w:pPr>
              <w:pStyle w:val="Label"/>
            </w:pPr>
            <w:r w:rsidRPr="0087641A">
              <w:t>Default</w:t>
            </w:r>
          </w:p>
        </w:tc>
        <w:tc>
          <w:tcPr>
            <w:tcW w:w="3969" w:type="dxa"/>
          </w:tcPr>
          <w:p w14:paraId="25ADBF16" w14:textId="77777777" w:rsidR="00406CEA" w:rsidRPr="0087641A" w:rsidRDefault="00406CEA" w:rsidP="0087641A">
            <w:pPr>
              <w:pStyle w:val="Label"/>
            </w:pPr>
            <w:r w:rsidRPr="0087641A">
              <w:t>Description</w:t>
            </w:r>
          </w:p>
        </w:tc>
      </w:tr>
      <w:tr w:rsidR="003C1C6C" w:rsidRPr="00960224" w14:paraId="7CD42C4E" w14:textId="77777777" w:rsidTr="00A91204">
        <w:tc>
          <w:tcPr>
            <w:tcW w:w="2013" w:type="dxa"/>
          </w:tcPr>
          <w:p w14:paraId="2DA096F9" w14:textId="77777777" w:rsidR="003C1C6C" w:rsidRPr="00960224" w:rsidRDefault="003C1C6C" w:rsidP="00960224">
            <w:pPr>
              <w:pStyle w:val="Text"/>
            </w:pPr>
            <w:r w:rsidRPr="00960224">
              <w:t>Name</w:t>
            </w:r>
          </w:p>
        </w:tc>
        <w:tc>
          <w:tcPr>
            <w:tcW w:w="2159" w:type="dxa"/>
          </w:tcPr>
          <w:p w14:paraId="04CC9352" w14:textId="77777777" w:rsidR="003C1C6C" w:rsidRPr="00960224" w:rsidRDefault="003C1C6C" w:rsidP="00960224">
            <w:pPr>
              <w:pStyle w:val="Text"/>
            </w:pPr>
            <w:r w:rsidRPr="00960224">
              <w:t>String</w:t>
            </w:r>
          </w:p>
        </w:tc>
        <w:tc>
          <w:tcPr>
            <w:tcW w:w="2011" w:type="dxa"/>
          </w:tcPr>
          <w:p w14:paraId="373C617E" w14:textId="77777777" w:rsidR="003C1C6C" w:rsidRPr="003C1C6C" w:rsidRDefault="003C1C6C" w:rsidP="003C1C6C">
            <w:pPr>
              <w:pStyle w:val="Text"/>
              <w:rPr>
                <w:rStyle w:val="Italic"/>
              </w:rPr>
            </w:pPr>
            <w:r w:rsidRPr="003C1C6C">
              <w:rPr>
                <w:rStyle w:val="Italic"/>
              </w:rPr>
              <w:t>(required)</w:t>
            </w:r>
          </w:p>
        </w:tc>
        <w:tc>
          <w:tcPr>
            <w:tcW w:w="3969" w:type="dxa"/>
          </w:tcPr>
          <w:p w14:paraId="2274FB2A" w14:textId="77777777" w:rsidR="003C1C6C" w:rsidRPr="00960224" w:rsidRDefault="003C1C6C" w:rsidP="00960224">
            <w:pPr>
              <w:pStyle w:val="Text"/>
            </w:pPr>
            <w:r w:rsidRPr="00960224">
              <w:t>The database name of the stored proc/function parameter.</w:t>
            </w:r>
          </w:p>
        </w:tc>
      </w:tr>
      <w:tr w:rsidR="00406CEA" w:rsidRPr="00960224" w14:paraId="23241EED" w14:textId="77777777" w:rsidTr="00A91204">
        <w:tc>
          <w:tcPr>
            <w:tcW w:w="2013" w:type="dxa"/>
          </w:tcPr>
          <w:p w14:paraId="72B4B96C" w14:textId="77777777" w:rsidR="00406CEA" w:rsidRPr="00960224" w:rsidRDefault="00406CEA" w:rsidP="00960224">
            <w:pPr>
              <w:pStyle w:val="Text"/>
            </w:pPr>
            <w:r w:rsidRPr="00960224">
              <w:t>Parameter</w:t>
            </w:r>
          </w:p>
        </w:tc>
        <w:tc>
          <w:tcPr>
            <w:tcW w:w="2159" w:type="dxa"/>
          </w:tcPr>
          <w:p w14:paraId="1A3A65A3" w14:textId="77777777" w:rsidR="00406CEA" w:rsidRPr="00960224" w:rsidRDefault="00406CEA" w:rsidP="00960224">
            <w:pPr>
              <w:pStyle w:val="Text"/>
            </w:pPr>
            <w:r w:rsidRPr="00960224">
              <w:t>String</w:t>
            </w:r>
          </w:p>
        </w:tc>
        <w:tc>
          <w:tcPr>
            <w:tcW w:w="2011" w:type="dxa"/>
          </w:tcPr>
          <w:p w14:paraId="4D59EC5D" w14:textId="77777777" w:rsidR="00406CEA" w:rsidRPr="003C1C6C" w:rsidRDefault="00406CEA" w:rsidP="00960224">
            <w:pPr>
              <w:pStyle w:val="Text"/>
              <w:rPr>
                <w:rStyle w:val="Italic"/>
              </w:rPr>
            </w:pPr>
            <w:r w:rsidRPr="003C1C6C">
              <w:rPr>
                <w:rStyle w:val="Italic"/>
              </w:rPr>
              <w:t>Name</w:t>
            </w:r>
          </w:p>
        </w:tc>
        <w:tc>
          <w:tcPr>
            <w:tcW w:w="3969" w:type="dxa"/>
          </w:tcPr>
          <w:p w14:paraId="0DCD96F0" w14:textId="77777777" w:rsidR="00406CEA" w:rsidRPr="00960224" w:rsidRDefault="00406CEA" w:rsidP="00960224">
            <w:pPr>
              <w:pStyle w:val="Text"/>
            </w:pPr>
            <w:r w:rsidRPr="00960224">
              <w:t>The CLR name of the method parameter.</w:t>
            </w:r>
          </w:p>
        </w:tc>
      </w:tr>
      <w:tr w:rsidR="00406CEA" w:rsidRPr="00960224" w14:paraId="7D50788C" w14:textId="77777777" w:rsidTr="00A91204">
        <w:tc>
          <w:tcPr>
            <w:tcW w:w="2013" w:type="dxa"/>
          </w:tcPr>
          <w:p w14:paraId="3BC3243E" w14:textId="77777777" w:rsidR="00406CEA" w:rsidRPr="00960224" w:rsidRDefault="00406CEA" w:rsidP="00960224">
            <w:pPr>
              <w:pStyle w:val="Text"/>
            </w:pPr>
            <w:r w:rsidRPr="00960224">
              <w:t>Type</w:t>
            </w:r>
          </w:p>
        </w:tc>
        <w:tc>
          <w:tcPr>
            <w:tcW w:w="2159" w:type="dxa"/>
          </w:tcPr>
          <w:p w14:paraId="48523690" w14:textId="77777777" w:rsidR="00406CEA" w:rsidRPr="00960224" w:rsidRDefault="00406CEA" w:rsidP="00960224">
            <w:pPr>
              <w:pStyle w:val="Text"/>
            </w:pPr>
            <w:r w:rsidRPr="00960224">
              <w:t>String</w:t>
            </w:r>
          </w:p>
        </w:tc>
        <w:tc>
          <w:tcPr>
            <w:tcW w:w="2011" w:type="dxa"/>
          </w:tcPr>
          <w:p w14:paraId="15041C90" w14:textId="77777777" w:rsidR="00406CEA" w:rsidRPr="003C1C6C" w:rsidRDefault="003C1C6C" w:rsidP="003C1C6C">
            <w:pPr>
              <w:pStyle w:val="Text"/>
              <w:rPr>
                <w:rStyle w:val="Italic"/>
              </w:rPr>
            </w:pPr>
            <w:r w:rsidRPr="003C1C6C">
              <w:rPr>
                <w:rStyle w:val="Italic"/>
              </w:rPr>
              <w:t>(required)</w:t>
            </w:r>
          </w:p>
        </w:tc>
        <w:tc>
          <w:tcPr>
            <w:tcW w:w="3969" w:type="dxa"/>
          </w:tcPr>
          <w:p w14:paraId="59C88984" w14:textId="77777777" w:rsidR="00406CEA" w:rsidRPr="00960224" w:rsidRDefault="00406CEA" w:rsidP="00960224">
            <w:pPr>
              <w:pStyle w:val="Text"/>
            </w:pPr>
            <w:r w:rsidRPr="00960224">
              <w:t>The CLR type of the method parameter.</w:t>
            </w:r>
          </w:p>
        </w:tc>
      </w:tr>
      <w:tr w:rsidR="00406CEA" w:rsidRPr="00960224" w14:paraId="5F3A73F7" w14:textId="77777777" w:rsidTr="00A91204">
        <w:tc>
          <w:tcPr>
            <w:tcW w:w="2013" w:type="dxa"/>
          </w:tcPr>
          <w:p w14:paraId="132D8CC5" w14:textId="77777777" w:rsidR="00406CEA" w:rsidRPr="00960224" w:rsidRDefault="00406CEA" w:rsidP="00960224">
            <w:pPr>
              <w:pStyle w:val="Text"/>
            </w:pPr>
            <w:r w:rsidRPr="00960224">
              <w:t>DbType</w:t>
            </w:r>
          </w:p>
        </w:tc>
        <w:tc>
          <w:tcPr>
            <w:tcW w:w="2159" w:type="dxa"/>
          </w:tcPr>
          <w:p w14:paraId="557E296C" w14:textId="77777777" w:rsidR="00406CEA" w:rsidRPr="00960224" w:rsidRDefault="00406CEA" w:rsidP="00960224">
            <w:pPr>
              <w:pStyle w:val="Text"/>
            </w:pPr>
            <w:r w:rsidRPr="00960224">
              <w:t>String</w:t>
            </w:r>
          </w:p>
        </w:tc>
        <w:tc>
          <w:tcPr>
            <w:tcW w:w="2011" w:type="dxa"/>
          </w:tcPr>
          <w:p w14:paraId="6407F57D" w14:textId="77777777" w:rsidR="00406CEA" w:rsidRPr="003C1C6C" w:rsidRDefault="00406CEA" w:rsidP="00960224">
            <w:pPr>
              <w:pStyle w:val="Text"/>
              <w:rPr>
                <w:rStyle w:val="Italic"/>
              </w:rPr>
            </w:pPr>
            <w:r w:rsidRPr="003C1C6C">
              <w:rPr>
                <w:rStyle w:val="Italic"/>
              </w:rPr>
              <w:t>None</w:t>
            </w:r>
          </w:p>
        </w:tc>
        <w:tc>
          <w:tcPr>
            <w:tcW w:w="3969" w:type="dxa"/>
          </w:tcPr>
          <w:p w14:paraId="2061B3C6" w14:textId="77777777" w:rsidR="00406CEA" w:rsidRPr="00960224" w:rsidRDefault="00406CEA" w:rsidP="00960224">
            <w:pPr>
              <w:pStyle w:val="Text"/>
            </w:pPr>
            <w:r w:rsidRPr="00960224">
              <w:t>The DB type of the stored proc/function parameter.</w:t>
            </w:r>
          </w:p>
        </w:tc>
      </w:tr>
      <w:tr w:rsidR="00406CEA" w:rsidRPr="00960224" w14:paraId="1C9E715B" w14:textId="77777777" w:rsidTr="00A91204">
        <w:tc>
          <w:tcPr>
            <w:tcW w:w="2013" w:type="dxa"/>
          </w:tcPr>
          <w:p w14:paraId="607FBE0B" w14:textId="77777777" w:rsidR="00406CEA" w:rsidRPr="00960224" w:rsidRDefault="00406CEA" w:rsidP="00960224">
            <w:pPr>
              <w:pStyle w:val="Text"/>
            </w:pPr>
            <w:r w:rsidRPr="00960224">
              <w:t>Direction</w:t>
            </w:r>
          </w:p>
        </w:tc>
        <w:tc>
          <w:tcPr>
            <w:tcW w:w="2159" w:type="dxa"/>
          </w:tcPr>
          <w:p w14:paraId="1FAA9ABE" w14:textId="77777777" w:rsidR="00406CEA" w:rsidRPr="00960224" w:rsidRDefault="00406CEA" w:rsidP="00960224">
            <w:pPr>
              <w:pStyle w:val="Text"/>
            </w:pPr>
            <w:r w:rsidRPr="00960224">
              <w:t>ParameterDirection</w:t>
            </w:r>
          </w:p>
        </w:tc>
        <w:tc>
          <w:tcPr>
            <w:tcW w:w="2011" w:type="dxa"/>
          </w:tcPr>
          <w:p w14:paraId="6EFF3054" w14:textId="77777777" w:rsidR="00406CEA" w:rsidRPr="003C1C6C" w:rsidRDefault="00406CEA" w:rsidP="00960224">
            <w:pPr>
              <w:pStyle w:val="Text"/>
              <w:rPr>
                <w:rStyle w:val="Italic"/>
              </w:rPr>
            </w:pPr>
            <w:r w:rsidRPr="003C1C6C">
              <w:rPr>
                <w:rStyle w:val="Italic"/>
              </w:rPr>
              <w:t>In</w:t>
            </w:r>
          </w:p>
        </w:tc>
        <w:tc>
          <w:tcPr>
            <w:tcW w:w="3969" w:type="dxa"/>
          </w:tcPr>
          <w:p w14:paraId="4EEE0764" w14:textId="77777777" w:rsidR="00406CEA" w:rsidRPr="00960224" w:rsidRDefault="00406CEA" w:rsidP="00960224">
            <w:pPr>
              <w:pStyle w:val="Text"/>
            </w:pPr>
            <w:r w:rsidRPr="00960224">
              <w:t>The direc</w:t>
            </w:r>
            <w:r w:rsidR="003C1C6C">
              <w:t xml:space="preserve">tion that the parameter flows. </w:t>
            </w:r>
            <w:r w:rsidRPr="00960224">
              <w:t>Can be one of In, Out,  and InOut.</w:t>
            </w:r>
          </w:p>
        </w:tc>
      </w:tr>
    </w:tbl>
    <w:p w14:paraId="056F645D" w14:textId="77777777" w:rsidR="00A91204" w:rsidRDefault="00A91204" w:rsidP="00A91204">
      <w:pPr>
        <w:pStyle w:val="TableSpacing"/>
      </w:pPr>
    </w:p>
    <w:p w14:paraId="1D69EF05" w14:textId="77777777" w:rsidR="00716B8F" w:rsidRDefault="00716B8F" w:rsidP="00960224">
      <w:pPr>
        <w:pStyle w:val="Heading6"/>
      </w:pPr>
      <w:bookmarkStart w:id="869" w:name="_Toc153594810"/>
      <w:r>
        <w:t>Return</w:t>
      </w:r>
      <w:bookmarkEnd w:id="869"/>
    </w:p>
    <w:p w14:paraId="0403653E" w14:textId="77777777" w:rsidR="00716B8F" w:rsidRDefault="00716B8F" w:rsidP="00960224">
      <w:pPr>
        <w:pStyle w:val="Text"/>
      </w:pPr>
      <w:r w:rsidRPr="00960224">
        <w:t>This element represents the return type of a stored procedure/function.</w:t>
      </w:r>
    </w:p>
    <w:p w14:paraId="114FA782" w14:textId="77777777" w:rsidR="00A91204" w:rsidRDefault="00A91204" w:rsidP="00A91204">
      <w:pPr>
        <w:pStyle w:val="TableSpacing"/>
      </w:pPr>
    </w:p>
    <w:tbl>
      <w:tblPr>
        <w:tblW w:w="0" w:type="auto"/>
        <w:tblLook w:val="0020" w:firstRow="1" w:lastRow="0" w:firstColumn="0" w:lastColumn="0" w:noHBand="0" w:noVBand="0"/>
      </w:tblPr>
      <w:tblGrid>
        <w:gridCol w:w="2001"/>
        <w:gridCol w:w="1975"/>
        <w:gridCol w:w="2004"/>
        <w:gridCol w:w="3956"/>
      </w:tblGrid>
      <w:tr w:rsidR="00716B8F" w:rsidRPr="0087641A" w14:paraId="12B2D55D" w14:textId="77777777" w:rsidTr="00A91204">
        <w:tc>
          <w:tcPr>
            <w:tcW w:w="2036" w:type="dxa"/>
          </w:tcPr>
          <w:p w14:paraId="37D9F19B" w14:textId="77777777" w:rsidR="00716B8F" w:rsidRPr="0087641A" w:rsidRDefault="00716B8F" w:rsidP="0087641A">
            <w:pPr>
              <w:pStyle w:val="Label"/>
            </w:pPr>
            <w:r w:rsidRPr="0087641A">
              <w:t>Attribute</w:t>
            </w:r>
          </w:p>
        </w:tc>
        <w:tc>
          <w:tcPr>
            <w:tcW w:w="2025" w:type="dxa"/>
          </w:tcPr>
          <w:p w14:paraId="3F1696CF" w14:textId="77777777" w:rsidR="00716B8F" w:rsidRPr="0087641A" w:rsidRDefault="00716B8F" w:rsidP="0087641A">
            <w:pPr>
              <w:pStyle w:val="Label"/>
            </w:pPr>
            <w:r w:rsidRPr="0087641A">
              <w:t>Type</w:t>
            </w:r>
          </w:p>
        </w:tc>
        <w:tc>
          <w:tcPr>
            <w:tcW w:w="2037" w:type="dxa"/>
          </w:tcPr>
          <w:p w14:paraId="60A45252" w14:textId="77777777" w:rsidR="00716B8F" w:rsidRPr="0087641A" w:rsidRDefault="00716B8F" w:rsidP="0087641A">
            <w:pPr>
              <w:pStyle w:val="Label"/>
            </w:pPr>
            <w:r w:rsidRPr="0087641A">
              <w:t>Default</w:t>
            </w:r>
          </w:p>
        </w:tc>
        <w:tc>
          <w:tcPr>
            <w:tcW w:w="4054" w:type="dxa"/>
          </w:tcPr>
          <w:p w14:paraId="1AF70CCD" w14:textId="77777777" w:rsidR="00716B8F" w:rsidRPr="0087641A" w:rsidRDefault="00716B8F" w:rsidP="0087641A">
            <w:pPr>
              <w:pStyle w:val="Label"/>
            </w:pPr>
            <w:r w:rsidRPr="0087641A">
              <w:t>Description</w:t>
            </w:r>
          </w:p>
        </w:tc>
      </w:tr>
      <w:tr w:rsidR="003C1C6C" w:rsidRPr="00960224" w14:paraId="31604D39" w14:textId="77777777" w:rsidTr="00A91204">
        <w:tc>
          <w:tcPr>
            <w:tcW w:w="2036" w:type="dxa"/>
          </w:tcPr>
          <w:p w14:paraId="71B00FCC" w14:textId="77777777" w:rsidR="003C1C6C" w:rsidRPr="00960224" w:rsidRDefault="003C1C6C" w:rsidP="00960224">
            <w:pPr>
              <w:pStyle w:val="Text"/>
            </w:pPr>
            <w:r w:rsidRPr="00960224">
              <w:t>Type</w:t>
            </w:r>
          </w:p>
        </w:tc>
        <w:tc>
          <w:tcPr>
            <w:tcW w:w="2025" w:type="dxa"/>
          </w:tcPr>
          <w:p w14:paraId="0A5AFC19" w14:textId="77777777" w:rsidR="003C1C6C" w:rsidRPr="00960224" w:rsidRDefault="003C1C6C" w:rsidP="00960224">
            <w:pPr>
              <w:pStyle w:val="Text"/>
            </w:pPr>
            <w:r w:rsidRPr="00960224">
              <w:t>String</w:t>
            </w:r>
          </w:p>
        </w:tc>
        <w:tc>
          <w:tcPr>
            <w:tcW w:w="2037" w:type="dxa"/>
          </w:tcPr>
          <w:p w14:paraId="5F860FA4" w14:textId="77777777" w:rsidR="003C1C6C" w:rsidRPr="003C1C6C" w:rsidRDefault="003C1C6C" w:rsidP="003C1C6C">
            <w:pPr>
              <w:pStyle w:val="Text"/>
              <w:rPr>
                <w:rStyle w:val="Italic"/>
              </w:rPr>
            </w:pPr>
            <w:r w:rsidRPr="003C1C6C">
              <w:rPr>
                <w:rStyle w:val="Italic"/>
              </w:rPr>
              <w:t>(required)</w:t>
            </w:r>
          </w:p>
        </w:tc>
        <w:tc>
          <w:tcPr>
            <w:tcW w:w="4054" w:type="dxa"/>
          </w:tcPr>
          <w:p w14:paraId="3512E823" w14:textId="77777777" w:rsidR="003C1C6C" w:rsidRPr="00960224" w:rsidRDefault="003C1C6C" w:rsidP="00960224">
            <w:pPr>
              <w:pStyle w:val="Text"/>
            </w:pPr>
            <w:r w:rsidRPr="00960224">
              <w:t>The CLR type of the stored proc/function</w:t>
            </w:r>
            <w:r>
              <w:t>'</w:t>
            </w:r>
            <w:r w:rsidRPr="00960224">
              <w:t>s result.</w:t>
            </w:r>
          </w:p>
        </w:tc>
      </w:tr>
      <w:tr w:rsidR="003C1C6C" w:rsidRPr="00960224" w14:paraId="11F2329C" w14:textId="77777777" w:rsidTr="00A91204">
        <w:tc>
          <w:tcPr>
            <w:tcW w:w="2036" w:type="dxa"/>
          </w:tcPr>
          <w:p w14:paraId="567F5A9F" w14:textId="77777777" w:rsidR="003C1C6C" w:rsidRPr="00960224" w:rsidRDefault="003C1C6C" w:rsidP="00960224">
            <w:pPr>
              <w:pStyle w:val="Text"/>
            </w:pPr>
            <w:r w:rsidRPr="00960224">
              <w:t>DbType</w:t>
            </w:r>
          </w:p>
        </w:tc>
        <w:tc>
          <w:tcPr>
            <w:tcW w:w="2025" w:type="dxa"/>
          </w:tcPr>
          <w:p w14:paraId="6EC47A93" w14:textId="77777777" w:rsidR="003C1C6C" w:rsidRPr="00960224" w:rsidRDefault="003C1C6C" w:rsidP="00960224">
            <w:pPr>
              <w:pStyle w:val="Text"/>
            </w:pPr>
            <w:r w:rsidRPr="00960224">
              <w:t>String</w:t>
            </w:r>
          </w:p>
        </w:tc>
        <w:tc>
          <w:tcPr>
            <w:tcW w:w="2037" w:type="dxa"/>
          </w:tcPr>
          <w:p w14:paraId="029F3A10" w14:textId="77777777" w:rsidR="003C1C6C" w:rsidRPr="003C1C6C" w:rsidRDefault="003C1C6C" w:rsidP="00960224">
            <w:pPr>
              <w:pStyle w:val="Text"/>
              <w:rPr>
                <w:rStyle w:val="Italic"/>
              </w:rPr>
            </w:pPr>
            <w:r w:rsidRPr="003C1C6C">
              <w:rPr>
                <w:rStyle w:val="Italic"/>
              </w:rPr>
              <w:t>None</w:t>
            </w:r>
          </w:p>
        </w:tc>
        <w:tc>
          <w:tcPr>
            <w:tcW w:w="4054" w:type="dxa"/>
          </w:tcPr>
          <w:p w14:paraId="3183376E" w14:textId="77777777" w:rsidR="003C1C6C" w:rsidRPr="00960224" w:rsidRDefault="003C1C6C" w:rsidP="00960224">
            <w:pPr>
              <w:pStyle w:val="Text"/>
            </w:pPr>
            <w:r w:rsidRPr="00960224">
              <w:t>The DB type of the stored proc/function</w:t>
            </w:r>
            <w:r>
              <w:t>'</w:t>
            </w:r>
            <w:r w:rsidRPr="00960224">
              <w:t>s result.</w:t>
            </w:r>
          </w:p>
        </w:tc>
      </w:tr>
    </w:tbl>
    <w:p w14:paraId="138C4545" w14:textId="77777777" w:rsidR="00A91204" w:rsidRDefault="00A91204" w:rsidP="00A91204">
      <w:pPr>
        <w:pStyle w:val="TableSpacing"/>
      </w:pPr>
    </w:p>
    <w:p w14:paraId="074A1D32" w14:textId="77777777" w:rsidR="00716B8F" w:rsidRDefault="00716B8F" w:rsidP="00960224">
      <w:pPr>
        <w:pStyle w:val="Heading6"/>
      </w:pPr>
      <w:bookmarkStart w:id="870" w:name="_Toc153594811"/>
      <w:r>
        <w:t>TableFunctionParameter</w:t>
      </w:r>
      <w:bookmarkEnd w:id="870"/>
    </w:p>
    <w:p w14:paraId="414EB253" w14:textId="77777777" w:rsidR="00716B8F" w:rsidRPr="00960224" w:rsidRDefault="00716B8F" w:rsidP="00960224">
      <w:pPr>
        <w:pStyle w:val="Text"/>
      </w:pPr>
      <w:r w:rsidRPr="00960224">
        <w:t xml:space="preserve">This element represents </w:t>
      </w:r>
      <w:r w:rsidR="003C1C6C">
        <w:t xml:space="preserve">a parameter of a CUD function. </w:t>
      </w:r>
      <w:r w:rsidRPr="00960224">
        <w:t>Parameters can pass data in and out, Every parameter is mapped to a Table column that this CUD function belongs to. There is no Type or DbType attributes in this element because type information can be obtained from the column that the parameter maps to.</w:t>
      </w:r>
    </w:p>
    <w:p w14:paraId="031BE59C" w14:textId="77777777" w:rsidR="00A91204" w:rsidRDefault="00A91204" w:rsidP="00A91204">
      <w:pPr>
        <w:pStyle w:val="TableSpacing"/>
      </w:pPr>
    </w:p>
    <w:tbl>
      <w:tblPr>
        <w:tblW w:w="0" w:type="auto"/>
        <w:tblLook w:val="0020" w:firstRow="1" w:lastRow="0" w:firstColumn="0" w:lastColumn="0" w:noHBand="0" w:noVBand="0"/>
      </w:tblPr>
      <w:tblGrid>
        <w:gridCol w:w="1968"/>
        <w:gridCol w:w="2159"/>
        <w:gridCol w:w="1967"/>
        <w:gridCol w:w="3842"/>
      </w:tblGrid>
      <w:tr w:rsidR="00716B8F" w:rsidRPr="0087641A" w14:paraId="0BCE2D8E" w14:textId="77777777" w:rsidTr="00A91204">
        <w:tc>
          <w:tcPr>
            <w:tcW w:w="2011" w:type="dxa"/>
          </w:tcPr>
          <w:p w14:paraId="604441C6" w14:textId="77777777" w:rsidR="00716B8F" w:rsidRPr="0087641A" w:rsidRDefault="00716B8F" w:rsidP="0087641A">
            <w:pPr>
              <w:pStyle w:val="Label"/>
            </w:pPr>
            <w:r w:rsidRPr="0087641A">
              <w:t>Attribute</w:t>
            </w:r>
          </w:p>
        </w:tc>
        <w:tc>
          <w:tcPr>
            <w:tcW w:w="2159" w:type="dxa"/>
          </w:tcPr>
          <w:p w14:paraId="359C3A4D" w14:textId="77777777" w:rsidR="00716B8F" w:rsidRPr="0087641A" w:rsidRDefault="00716B8F" w:rsidP="0087641A">
            <w:pPr>
              <w:pStyle w:val="Label"/>
            </w:pPr>
            <w:r w:rsidRPr="0087641A">
              <w:t>Type</w:t>
            </w:r>
          </w:p>
        </w:tc>
        <w:tc>
          <w:tcPr>
            <w:tcW w:w="2010" w:type="dxa"/>
          </w:tcPr>
          <w:p w14:paraId="45755FA2" w14:textId="77777777" w:rsidR="00716B8F" w:rsidRPr="0087641A" w:rsidRDefault="00716B8F" w:rsidP="0087641A">
            <w:pPr>
              <w:pStyle w:val="Label"/>
            </w:pPr>
            <w:r w:rsidRPr="0087641A">
              <w:t>Default</w:t>
            </w:r>
          </w:p>
        </w:tc>
        <w:tc>
          <w:tcPr>
            <w:tcW w:w="3972" w:type="dxa"/>
          </w:tcPr>
          <w:p w14:paraId="42E2A484" w14:textId="77777777" w:rsidR="00716B8F" w:rsidRPr="0087641A" w:rsidRDefault="00716B8F" w:rsidP="0087641A">
            <w:pPr>
              <w:pStyle w:val="Label"/>
            </w:pPr>
            <w:r w:rsidRPr="0087641A">
              <w:t>Description</w:t>
            </w:r>
          </w:p>
        </w:tc>
      </w:tr>
      <w:tr w:rsidR="00FD1E67" w:rsidRPr="00960224" w14:paraId="2814801F" w14:textId="77777777" w:rsidTr="00A91204">
        <w:tc>
          <w:tcPr>
            <w:tcW w:w="2011" w:type="dxa"/>
          </w:tcPr>
          <w:p w14:paraId="7FB64CA4" w14:textId="77777777" w:rsidR="00FD1E67" w:rsidRPr="00960224" w:rsidRDefault="00FD1E67" w:rsidP="00960224">
            <w:pPr>
              <w:pStyle w:val="Text"/>
            </w:pPr>
            <w:r w:rsidRPr="00960224">
              <w:t>Name</w:t>
            </w:r>
          </w:p>
        </w:tc>
        <w:tc>
          <w:tcPr>
            <w:tcW w:w="2159" w:type="dxa"/>
          </w:tcPr>
          <w:p w14:paraId="0FA7284A" w14:textId="77777777" w:rsidR="00FD1E67" w:rsidRPr="00960224" w:rsidRDefault="00FD1E67" w:rsidP="00960224">
            <w:pPr>
              <w:pStyle w:val="Text"/>
            </w:pPr>
            <w:r w:rsidRPr="00960224">
              <w:t>String</w:t>
            </w:r>
          </w:p>
        </w:tc>
        <w:tc>
          <w:tcPr>
            <w:tcW w:w="2010" w:type="dxa"/>
          </w:tcPr>
          <w:p w14:paraId="1AC16A57" w14:textId="77777777" w:rsidR="00FD1E67" w:rsidRPr="003C1C6C" w:rsidRDefault="00FD1E67" w:rsidP="00FD1E67">
            <w:pPr>
              <w:pStyle w:val="Text"/>
              <w:rPr>
                <w:rStyle w:val="Italic"/>
              </w:rPr>
            </w:pPr>
            <w:r w:rsidRPr="003C1C6C">
              <w:rPr>
                <w:rStyle w:val="Italic"/>
              </w:rPr>
              <w:t>(required)</w:t>
            </w:r>
          </w:p>
        </w:tc>
        <w:tc>
          <w:tcPr>
            <w:tcW w:w="3972" w:type="dxa"/>
          </w:tcPr>
          <w:p w14:paraId="09193BB7" w14:textId="77777777" w:rsidR="00FD1E67" w:rsidRPr="00960224" w:rsidRDefault="00FD1E67" w:rsidP="00960224">
            <w:pPr>
              <w:pStyle w:val="Text"/>
            </w:pPr>
            <w:r w:rsidRPr="00960224">
              <w:t>The database name of the CUD function parameter.</w:t>
            </w:r>
          </w:p>
        </w:tc>
      </w:tr>
      <w:tr w:rsidR="00FD1E67" w:rsidRPr="00960224" w14:paraId="71CE7A6B" w14:textId="77777777" w:rsidTr="00A91204">
        <w:tc>
          <w:tcPr>
            <w:tcW w:w="2011" w:type="dxa"/>
          </w:tcPr>
          <w:p w14:paraId="3583F849" w14:textId="77777777" w:rsidR="00FD1E67" w:rsidRPr="00960224" w:rsidRDefault="00FD1E67" w:rsidP="00960224">
            <w:pPr>
              <w:pStyle w:val="Text"/>
            </w:pPr>
            <w:r w:rsidRPr="00960224">
              <w:t>Parameter</w:t>
            </w:r>
          </w:p>
        </w:tc>
        <w:tc>
          <w:tcPr>
            <w:tcW w:w="2159" w:type="dxa"/>
          </w:tcPr>
          <w:p w14:paraId="22D8C5E3" w14:textId="77777777" w:rsidR="00FD1E67" w:rsidRPr="00960224" w:rsidRDefault="00FD1E67" w:rsidP="00960224">
            <w:pPr>
              <w:pStyle w:val="Text"/>
            </w:pPr>
            <w:r w:rsidRPr="00960224">
              <w:t>String</w:t>
            </w:r>
          </w:p>
        </w:tc>
        <w:tc>
          <w:tcPr>
            <w:tcW w:w="2010" w:type="dxa"/>
          </w:tcPr>
          <w:p w14:paraId="712C663C" w14:textId="77777777" w:rsidR="00FD1E67" w:rsidRPr="00FD1E67" w:rsidRDefault="00FD1E67" w:rsidP="00960224">
            <w:pPr>
              <w:pStyle w:val="Text"/>
              <w:rPr>
                <w:rStyle w:val="Italic"/>
              </w:rPr>
            </w:pPr>
            <w:r w:rsidRPr="00FD1E67">
              <w:rPr>
                <w:rStyle w:val="Italic"/>
              </w:rPr>
              <w:t>Name</w:t>
            </w:r>
          </w:p>
        </w:tc>
        <w:tc>
          <w:tcPr>
            <w:tcW w:w="3972" w:type="dxa"/>
          </w:tcPr>
          <w:p w14:paraId="4F5B04A8" w14:textId="77777777" w:rsidR="00FD1E67" w:rsidRPr="00960224" w:rsidRDefault="00FD1E67" w:rsidP="00960224">
            <w:pPr>
              <w:pStyle w:val="Text"/>
            </w:pPr>
            <w:r w:rsidRPr="00960224">
              <w:t>The CLR name of the method parameter</w:t>
            </w:r>
            <w:r>
              <w:t>.</w:t>
            </w:r>
          </w:p>
        </w:tc>
      </w:tr>
      <w:tr w:rsidR="00FD1E67" w:rsidRPr="00960224" w14:paraId="4BEBE804" w14:textId="77777777" w:rsidTr="00A91204">
        <w:tc>
          <w:tcPr>
            <w:tcW w:w="2011" w:type="dxa"/>
          </w:tcPr>
          <w:p w14:paraId="193B4F76" w14:textId="77777777" w:rsidR="00FD1E67" w:rsidRPr="00960224" w:rsidRDefault="00FD1E67" w:rsidP="00960224">
            <w:pPr>
              <w:pStyle w:val="Text"/>
            </w:pPr>
            <w:r w:rsidRPr="00960224">
              <w:t>Column</w:t>
            </w:r>
          </w:p>
        </w:tc>
        <w:tc>
          <w:tcPr>
            <w:tcW w:w="2159" w:type="dxa"/>
          </w:tcPr>
          <w:p w14:paraId="13642D9F" w14:textId="77777777" w:rsidR="00FD1E67" w:rsidRPr="00960224" w:rsidRDefault="00FD1E67" w:rsidP="00960224">
            <w:pPr>
              <w:pStyle w:val="Text"/>
            </w:pPr>
            <w:r w:rsidRPr="00960224">
              <w:t>String</w:t>
            </w:r>
          </w:p>
        </w:tc>
        <w:tc>
          <w:tcPr>
            <w:tcW w:w="2010" w:type="dxa"/>
          </w:tcPr>
          <w:p w14:paraId="0536F8BE" w14:textId="77777777" w:rsidR="00FD1E67" w:rsidRPr="00FD1E67" w:rsidRDefault="00FD1E67" w:rsidP="00960224">
            <w:pPr>
              <w:pStyle w:val="Text"/>
              <w:rPr>
                <w:rStyle w:val="Italic"/>
              </w:rPr>
            </w:pPr>
            <w:r w:rsidRPr="00FD1E67">
              <w:rPr>
                <w:rStyle w:val="Italic"/>
              </w:rPr>
              <w:t>None</w:t>
            </w:r>
          </w:p>
        </w:tc>
        <w:tc>
          <w:tcPr>
            <w:tcW w:w="3972" w:type="dxa"/>
          </w:tcPr>
          <w:p w14:paraId="28F14B8B" w14:textId="77777777" w:rsidR="00FD1E67" w:rsidRPr="00960224" w:rsidRDefault="00FD1E67" w:rsidP="00960224">
            <w:pPr>
              <w:pStyle w:val="Text"/>
            </w:pPr>
            <w:r w:rsidRPr="00960224">
              <w:t>The column name this parameter is mapping to.</w:t>
            </w:r>
          </w:p>
        </w:tc>
      </w:tr>
      <w:tr w:rsidR="00FD1E67" w:rsidRPr="00960224" w14:paraId="7B294743" w14:textId="77777777" w:rsidTr="00A91204">
        <w:tc>
          <w:tcPr>
            <w:tcW w:w="2011" w:type="dxa"/>
          </w:tcPr>
          <w:p w14:paraId="3430B719" w14:textId="77777777" w:rsidR="00FD1E67" w:rsidRPr="00960224" w:rsidRDefault="00FD1E67" w:rsidP="00960224">
            <w:pPr>
              <w:pStyle w:val="Text"/>
            </w:pPr>
            <w:r w:rsidRPr="00960224">
              <w:t>Direction</w:t>
            </w:r>
          </w:p>
        </w:tc>
        <w:tc>
          <w:tcPr>
            <w:tcW w:w="2159" w:type="dxa"/>
          </w:tcPr>
          <w:p w14:paraId="4BED0529" w14:textId="77777777" w:rsidR="00FD1E67" w:rsidRPr="00960224" w:rsidRDefault="00FD1E67" w:rsidP="00960224">
            <w:pPr>
              <w:pStyle w:val="Text"/>
            </w:pPr>
            <w:r w:rsidRPr="00960224">
              <w:t>ParameterDirection</w:t>
            </w:r>
          </w:p>
        </w:tc>
        <w:tc>
          <w:tcPr>
            <w:tcW w:w="2010" w:type="dxa"/>
          </w:tcPr>
          <w:p w14:paraId="5EEBCFE2" w14:textId="77777777" w:rsidR="00FD1E67" w:rsidRPr="00FD1E67" w:rsidRDefault="00FD1E67" w:rsidP="00960224">
            <w:pPr>
              <w:pStyle w:val="Text"/>
              <w:rPr>
                <w:rStyle w:val="Italic"/>
              </w:rPr>
            </w:pPr>
            <w:r w:rsidRPr="00FD1E67">
              <w:rPr>
                <w:rStyle w:val="Italic"/>
              </w:rPr>
              <w:t>In</w:t>
            </w:r>
          </w:p>
        </w:tc>
        <w:tc>
          <w:tcPr>
            <w:tcW w:w="3972" w:type="dxa"/>
          </w:tcPr>
          <w:p w14:paraId="1792F0B6" w14:textId="77777777" w:rsidR="00FD1E67" w:rsidRPr="00960224" w:rsidRDefault="00FD1E67" w:rsidP="00960224">
            <w:pPr>
              <w:pStyle w:val="Text"/>
            </w:pPr>
            <w:r w:rsidRPr="00960224">
              <w:t>The direc</w:t>
            </w:r>
            <w:r>
              <w:t xml:space="preserve">tion that the parameter flows. </w:t>
            </w:r>
            <w:r w:rsidRPr="00960224">
              <w:t>Can be one of In, Out, or InOut.</w:t>
            </w:r>
          </w:p>
        </w:tc>
      </w:tr>
      <w:tr w:rsidR="00FD1E67" w:rsidRPr="00960224" w14:paraId="66C91691" w14:textId="77777777" w:rsidTr="00A91204">
        <w:tc>
          <w:tcPr>
            <w:tcW w:w="2011" w:type="dxa"/>
          </w:tcPr>
          <w:p w14:paraId="799FCAAD" w14:textId="77777777" w:rsidR="00FD1E67" w:rsidRPr="00960224" w:rsidRDefault="00FD1E67" w:rsidP="00960224">
            <w:pPr>
              <w:pStyle w:val="Text"/>
            </w:pPr>
            <w:r w:rsidRPr="00960224">
              <w:t>Version</w:t>
            </w:r>
          </w:p>
        </w:tc>
        <w:tc>
          <w:tcPr>
            <w:tcW w:w="2159" w:type="dxa"/>
          </w:tcPr>
          <w:p w14:paraId="022F39ED" w14:textId="77777777" w:rsidR="00FD1E67" w:rsidRPr="00960224" w:rsidRDefault="00FD1E67" w:rsidP="00960224">
            <w:pPr>
              <w:pStyle w:val="Text"/>
            </w:pPr>
            <w:r w:rsidRPr="00960224">
              <w:t>Version</w:t>
            </w:r>
          </w:p>
        </w:tc>
        <w:tc>
          <w:tcPr>
            <w:tcW w:w="2010" w:type="dxa"/>
          </w:tcPr>
          <w:p w14:paraId="68CDDBF0" w14:textId="77777777" w:rsidR="00FD1E67" w:rsidRPr="00960224" w:rsidRDefault="00FD1E67" w:rsidP="00960224">
            <w:pPr>
              <w:pStyle w:val="Text"/>
            </w:pPr>
            <w:r w:rsidRPr="00960224">
              <w:t>Current</w:t>
            </w:r>
          </w:p>
        </w:tc>
        <w:tc>
          <w:tcPr>
            <w:tcW w:w="3972" w:type="dxa"/>
          </w:tcPr>
          <w:p w14:paraId="3C7B71CA" w14:textId="77777777" w:rsidR="00FD1E67" w:rsidRPr="00960224" w:rsidRDefault="00FD1E67" w:rsidP="00960224">
            <w:pPr>
              <w:pStyle w:val="Text"/>
            </w:pPr>
            <w:r w:rsidRPr="00960224">
              <w:t>Whether PropertyName is referring to the current or origina</w:t>
            </w:r>
            <w:r>
              <w:t xml:space="preserve">l version of a given column. </w:t>
            </w:r>
            <w:r w:rsidRPr="00960224">
              <w:t>Only app</w:t>
            </w:r>
            <w:r>
              <w:t>licable during Update override.</w:t>
            </w:r>
            <w:r w:rsidRPr="00960224">
              <w:t xml:space="preserve"> Can be Current or Original.</w:t>
            </w:r>
          </w:p>
        </w:tc>
      </w:tr>
    </w:tbl>
    <w:p w14:paraId="4B739DC1" w14:textId="77777777" w:rsidR="00A91204" w:rsidRDefault="00A91204" w:rsidP="00A91204">
      <w:pPr>
        <w:pStyle w:val="TableSpacing"/>
      </w:pPr>
    </w:p>
    <w:p w14:paraId="2D77D03A" w14:textId="77777777" w:rsidR="00716B8F" w:rsidRDefault="00716B8F" w:rsidP="00960224">
      <w:pPr>
        <w:pStyle w:val="Heading6"/>
      </w:pPr>
      <w:bookmarkStart w:id="871" w:name="_Toc153594812"/>
      <w:bookmarkEnd w:id="853"/>
      <w:bookmarkEnd w:id="854"/>
      <w:r>
        <w:t>TableFunctionReturn</w:t>
      </w:r>
      <w:bookmarkEnd w:id="871"/>
    </w:p>
    <w:p w14:paraId="687C161D" w14:textId="77777777" w:rsidR="00716B8F" w:rsidRPr="00960224" w:rsidRDefault="00716B8F" w:rsidP="00960224">
      <w:pPr>
        <w:pStyle w:val="Text"/>
      </w:pPr>
      <w:r w:rsidRPr="00960224">
        <w:t>This element represents a return type of a CUD function. It actually only contains the column name that is mapped to the result of the CUD function. The type information of the return can be obtained from the column.</w:t>
      </w:r>
    </w:p>
    <w:p w14:paraId="7B693697" w14:textId="77777777" w:rsidR="00A91204" w:rsidRDefault="00A91204" w:rsidP="00A91204">
      <w:pPr>
        <w:pStyle w:val="TableSpacing"/>
      </w:pPr>
    </w:p>
    <w:tbl>
      <w:tblPr>
        <w:tblW w:w="0" w:type="auto"/>
        <w:tblLook w:val="0020" w:firstRow="1" w:lastRow="0" w:firstColumn="0" w:lastColumn="0" w:noHBand="0" w:noVBand="0"/>
      </w:tblPr>
      <w:tblGrid>
        <w:gridCol w:w="2007"/>
        <w:gridCol w:w="1981"/>
        <w:gridCol w:w="1994"/>
        <w:gridCol w:w="3954"/>
      </w:tblGrid>
      <w:tr w:rsidR="00716B8F" w:rsidRPr="0087641A" w14:paraId="1AF83F52" w14:textId="77777777" w:rsidTr="00A91204">
        <w:tc>
          <w:tcPr>
            <w:tcW w:w="2038" w:type="dxa"/>
          </w:tcPr>
          <w:p w14:paraId="0E6039D1" w14:textId="77777777" w:rsidR="00716B8F" w:rsidRPr="0087641A" w:rsidRDefault="00716B8F" w:rsidP="0087641A">
            <w:pPr>
              <w:pStyle w:val="Label"/>
            </w:pPr>
            <w:r w:rsidRPr="0087641A">
              <w:t>Attribute</w:t>
            </w:r>
          </w:p>
        </w:tc>
        <w:tc>
          <w:tcPr>
            <w:tcW w:w="2028" w:type="dxa"/>
          </w:tcPr>
          <w:p w14:paraId="1C96BD40" w14:textId="77777777" w:rsidR="00716B8F" w:rsidRPr="0087641A" w:rsidRDefault="00716B8F" w:rsidP="0087641A">
            <w:pPr>
              <w:pStyle w:val="Label"/>
            </w:pPr>
            <w:r w:rsidRPr="0087641A">
              <w:t>Type</w:t>
            </w:r>
          </w:p>
        </w:tc>
        <w:tc>
          <w:tcPr>
            <w:tcW w:w="2033" w:type="dxa"/>
          </w:tcPr>
          <w:p w14:paraId="5DE70E2D" w14:textId="77777777" w:rsidR="00716B8F" w:rsidRPr="0087641A" w:rsidRDefault="00716B8F" w:rsidP="0087641A">
            <w:pPr>
              <w:pStyle w:val="Label"/>
            </w:pPr>
            <w:r w:rsidRPr="0087641A">
              <w:t>Default</w:t>
            </w:r>
          </w:p>
        </w:tc>
        <w:tc>
          <w:tcPr>
            <w:tcW w:w="4053" w:type="dxa"/>
          </w:tcPr>
          <w:p w14:paraId="0417AA98" w14:textId="77777777" w:rsidR="00716B8F" w:rsidRPr="0087641A" w:rsidRDefault="00716B8F" w:rsidP="0087641A">
            <w:pPr>
              <w:pStyle w:val="Label"/>
            </w:pPr>
            <w:r w:rsidRPr="0087641A">
              <w:t>Description</w:t>
            </w:r>
          </w:p>
        </w:tc>
      </w:tr>
      <w:tr w:rsidR="00716B8F" w:rsidRPr="00960224" w14:paraId="7AB60384" w14:textId="77777777" w:rsidTr="00A91204">
        <w:tc>
          <w:tcPr>
            <w:tcW w:w="2038" w:type="dxa"/>
          </w:tcPr>
          <w:p w14:paraId="40A1E5CF" w14:textId="77777777" w:rsidR="00716B8F" w:rsidRPr="00960224" w:rsidRDefault="00716B8F" w:rsidP="00960224">
            <w:pPr>
              <w:pStyle w:val="Text"/>
            </w:pPr>
            <w:r w:rsidRPr="00960224">
              <w:t>Column</w:t>
            </w:r>
          </w:p>
        </w:tc>
        <w:tc>
          <w:tcPr>
            <w:tcW w:w="2028" w:type="dxa"/>
          </w:tcPr>
          <w:p w14:paraId="1DFA18CF" w14:textId="77777777" w:rsidR="00716B8F" w:rsidRPr="00960224" w:rsidRDefault="00716B8F" w:rsidP="00960224">
            <w:pPr>
              <w:pStyle w:val="Text"/>
            </w:pPr>
            <w:r w:rsidRPr="00960224">
              <w:t>String</w:t>
            </w:r>
          </w:p>
        </w:tc>
        <w:tc>
          <w:tcPr>
            <w:tcW w:w="2033" w:type="dxa"/>
          </w:tcPr>
          <w:p w14:paraId="1E96722D" w14:textId="77777777" w:rsidR="00716B8F" w:rsidRPr="00FD1E67" w:rsidRDefault="00716B8F" w:rsidP="00960224">
            <w:pPr>
              <w:pStyle w:val="Text"/>
              <w:rPr>
                <w:rStyle w:val="Italic"/>
              </w:rPr>
            </w:pPr>
            <w:r w:rsidRPr="00FD1E67">
              <w:rPr>
                <w:rStyle w:val="Italic"/>
              </w:rPr>
              <w:t>None</w:t>
            </w:r>
          </w:p>
        </w:tc>
        <w:tc>
          <w:tcPr>
            <w:tcW w:w="4053" w:type="dxa"/>
          </w:tcPr>
          <w:p w14:paraId="0CA6EBF0" w14:textId="77777777" w:rsidR="00716B8F" w:rsidRPr="00960224" w:rsidRDefault="00716B8F" w:rsidP="00960224">
            <w:pPr>
              <w:pStyle w:val="Text"/>
            </w:pPr>
            <w:r w:rsidRPr="00960224">
              <w:t>The column name that the return is mapping to.</w:t>
            </w:r>
          </w:p>
        </w:tc>
      </w:tr>
    </w:tbl>
    <w:p w14:paraId="33B1DB09" w14:textId="77777777" w:rsidR="00A91204" w:rsidRDefault="00A91204" w:rsidP="00A91204">
      <w:pPr>
        <w:pStyle w:val="TableSpacing"/>
      </w:pPr>
    </w:p>
    <w:p w14:paraId="492CBA51" w14:textId="77777777" w:rsidR="00716B8F" w:rsidRDefault="00716B8F" w:rsidP="00960224">
      <w:pPr>
        <w:pStyle w:val="Heading6"/>
      </w:pPr>
      <w:bookmarkStart w:id="872" w:name="_Toc153594813"/>
      <w:r>
        <w:t>Connection</w:t>
      </w:r>
      <w:bookmarkEnd w:id="872"/>
    </w:p>
    <w:p w14:paraId="53F48B4B" w14:textId="77777777" w:rsidR="00716B8F" w:rsidRPr="00960224" w:rsidRDefault="00716B8F" w:rsidP="00960224">
      <w:pPr>
        <w:pStyle w:val="Text"/>
      </w:pPr>
      <w:r w:rsidRPr="00960224">
        <w:t xml:space="preserve">This element represents default </w:t>
      </w:r>
      <w:r w:rsidR="00FD1E67">
        <w:t>database connection parameters.</w:t>
      </w:r>
      <w:r w:rsidRPr="00960224">
        <w:t xml:space="preserve"> This allows the creation of a default constructor for the </w:t>
      </w:r>
      <w:r w:rsidRPr="00FD1E67">
        <w:rPr>
          <w:rStyle w:val="CodeEmbedded"/>
        </w:rPr>
        <w:t>DataContext</w:t>
      </w:r>
      <w:r w:rsidRPr="00960224">
        <w:t xml:space="preserve"> type that already knows how to connect to a database.</w:t>
      </w:r>
    </w:p>
    <w:p w14:paraId="67909C3A" w14:textId="77777777" w:rsidR="00716B8F" w:rsidRPr="00960224" w:rsidRDefault="00716B8F" w:rsidP="00960224">
      <w:pPr>
        <w:pStyle w:val="Text"/>
      </w:pPr>
      <w:r w:rsidRPr="00960224">
        <w:t>There are two types of default connections possible, one with a direct ConnectionString, and one that reads from App.Settings.</w:t>
      </w:r>
    </w:p>
    <w:p w14:paraId="31C6510F" w14:textId="77777777" w:rsidR="00A91204" w:rsidRDefault="00A91204" w:rsidP="00A91204">
      <w:pPr>
        <w:pStyle w:val="TableSpacing"/>
      </w:pPr>
    </w:p>
    <w:tbl>
      <w:tblPr>
        <w:tblW w:w="0" w:type="auto"/>
        <w:tblLook w:val="0020" w:firstRow="1" w:lastRow="0" w:firstColumn="0" w:lastColumn="0" w:noHBand="0" w:noVBand="0"/>
      </w:tblPr>
      <w:tblGrid>
        <w:gridCol w:w="2512"/>
        <w:gridCol w:w="1799"/>
        <w:gridCol w:w="2030"/>
        <w:gridCol w:w="3595"/>
      </w:tblGrid>
      <w:tr w:rsidR="00716B8F" w:rsidRPr="0087641A" w14:paraId="30F71D10" w14:textId="77777777" w:rsidTr="00A91204">
        <w:tc>
          <w:tcPr>
            <w:tcW w:w="2512" w:type="dxa"/>
          </w:tcPr>
          <w:p w14:paraId="20208D2F" w14:textId="77777777" w:rsidR="00716B8F" w:rsidRPr="0087641A" w:rsidRDefault="00716B8F" w:rsidP="0087641A">
            <w:pPr>
              <w:pStyle w:val="Label"/>
            </w:pPr>
            <w:r w:rsidRPr="0087641A">
              <w:t>Attribute</w:t>
            </w:r>
          </w:p>
        </w:tc>
        <w:tc>
          <w:tcPr>
            <w:tcW w:w="1868" w:type="dxa"/>
          </w:tcPr>
          <w:p w14:paraId="1BD50AA9" w14:textId="77777777" w:rsidR="00716B8F" w:rsidRPr="0087641A" w:rsidRDefault="00716B8F" w:rsidP="0087641A">
            <w:pPr>
              <w:pStyle w:val="Label"/>
            </w:pPr>
            <w:r w:rsidRPr="0087641A">
              <w:t>Type</w:t>
            </w:r>
          </w:p>
        </w:tc>
        <w:tc>
          <w:tcPr>
            <w:tcW w:w="2038" w:type="dxa"/>
          </w:tcPr>
          <w:p w14:paraId="5706ACEA" w14:textId="77777777" w:rsidR="00716B8F" w:rsidRPr="0087641A" w:rsidRDefault="00716B8F" w:rsidP="0087641A">
            <w:pPr>
              <w:pStyle w:val="Label"/>
            </w:pPr>
            <w:r w:rsidRPr="0087641A">
              <w:t>Default</w:t>
            </w:r>
          </w:p>
        </w:tc>
        <w:tc>
          <w:tcPr>
            <w:tcW w:w="3734" w:type="dxa"/>
          </w:tcPr>
          <w:p w14:paraId="36247DB3" w14:textId="77777777" w:rsidR="00716B8F" w:rsidRPr="0087641A" w:rsidRDefault="00716B8F" w:rsidP="0087641A">
            <w:pPr>
              <w:pStyle w:val="Label"/>
            </w:pPr>
            <w:r w:rsidRPr="0087641A">
              <w:t>Description</w:t>
            </w:r>
          </w:p>
        </w:tc>
      </w:tr>
      <w:tr w:rsidR="00716B8F" w:rsidRPr="00960224" w14:paraId="076752A0" w14:textId="77777777" w:rsidTr="00A91204">
        <w:tc>
          <w:tcPr>
            <w:tcW w:w="2512" w:type="dxa"/>
          </w:tcPr>
          <w:p w14:paraId="1322AAE8" w14:textId="77777777" w:rsidR="00716B8F" w:rsidRPr="00960224" w:rsidRDefault="00716B8F" w:rsidP="00960224">
            <w:pPr>
              <w:pStyle w:val="Text"/>
            </w:pPr>
            <w:r w:rsidRPr="00960224">
              <w:t>UseApplicationSettings</w:t>
            </w:r>
          </w:p>
        </w:tc>
        <w:tc>
          <w:tcPr>
            <w:tcW w:w="1868" w:type="dxa"/>
          </w:tcPr>
          <w:p w14:paraId="340353AF" w14:textId="77777777" w:rsidR="00716B8F" w:rsidRPr="00960224" w:rsidRDefault="00716B8F" w:rsidP="00960224">
            <w:pPr>
              <w:pStyle w:val="Text"/>
            </w:pPr>
            <w:r w:rsidRPr="00960224">
              <w:t>Boolean</w:t>
            </w:r>
          </w:p>
        </w:tc>
        <w:tc>
          <w:tcPr>
            <w:tcW w:w="2038" w:type="dxa"/>
          </w:tcPr>
          <w:p w14:paraId="7EAE2C66" w14:textId="77777777" w:rsidR="00716B8F" w:rsidRPr="00960224" w:rsidRDefault="00716B8F" w:rsidP="00960224">
            <w:pPr>
              <w:pStyle w:val="Text"/>
            </w:pPr>
            <w:r w:rsidRPr="00960224">
              <w:t>False</w:t>
            </w:r>
          </w:p>
        </w:tc>
        <w:tc>
          <w:tcPr>
            <w:tcW w:w="3734" w:type="dxa"/>
          </w:tcPr>
          <w:p w14:paraId="7AEA3E5C" w14:textId="77777777" w:rsidR="00716B8F" w:rsidRPr="00960224" w:rsidRDefault="00716B8F" w:rsidP="00960224">
            <w:pPr>
              <w:pStyle w:val="Text"/>
            </w:pPr>
            <w:r w:rsidRPr="00960224">
              <w:t>Determines whether to use an App.Settings file or get Application Settings from a direct ConnectionString.</w:t>
            </w:r>
          </w:p>
        </w:tc>
      </w:tr>
      <w:tr w:rsidR="00716B8F" w:rsidRPr="00960224" w14:paraId="2BD577C2" w14:textId="77777777" w:rsidTr="00A91204">
        <w:tc>
          <w:tcPr>
            <w:tcW w:w="2512" w:type="dxa"/>
          </w:tcPr>
          <w:p w14:paraId="21D979B3" w14:textId="77777777" w:rsidR="00716B8F" w:rsidRPr="00960224" w:rsidRDefault="00716B8F" w:rsidP="00960224">
            <w:pPr>
              <w:pStyle w:val="Text"/>
            </w:pPr>
            <w:r w:rsidRPr="00960224">
              <w:t>ConnectionString</w:t>
            </w:r>
          </w:p>
        </w:tc>
        <w:tc>
          <w:tcPr>
            <w:tcW w:w="1868" w:type="dxa"/>
          </w:tcPr>
          <w:p w14:paraId="2F1E9CFF" w14:textId="77777777" w:rsidR="00716B8F" w:rsidRPr="00960224" w:rsidRDefault="00716B8F" w:rsidP="00960224">
            <w:pPr>
              <w:pStyle w:val="Text"/>
            </w:pPr>
            <w:r w:rsidRPr="00960224">
              <w:t>String</w:t>
            </w:r>
          </w:p>
        </w:tc>
        <w:tc>
          <w:tcPr>
            <w:tcW w:w="2038" w:type="dxa"/>
          </w:tcPr>
          <w:p w14:paraId="4479BBBA" w14:textId="77777777" w:rsidR="00716B8F" w:rsidRPr="00FD1E67" w:rsidRDefault="00716B8F" w:rsidP="00960224">
            <w:pPr>
              <w:pStyle w:val="Text"/>
              <w:rPr>
                <w:rStyle w:val="Italic"/>
              </w:rPr>
            </w:pPr>
            <w:r w:rsidRPr="00FD1E67">
              <w:rPr>
                <w:rStyle w:val="Italic"/>
              </w:rPr>
              <w:t>None</w:t>
            </w:r>
          </w:p>
        </w:tc>
        <w:tc>
          <w:tcPr>
            <w:tcW w:w="3734" w:type="dxa"/>
          </w:tcPr>
          <w:p w14:paraId="0D23A74A" w14:textId="77777777" w:rsidR="00716B8F" w:rsidRPr="00960224" w:rsidRDefault="00716B8F" w:rsidP="00960224">
            <w:pPr>
              <w:pStyle w:val="Text"/>
            </w:pPr>
            <w:r w:rsidRPr="00960224">
              <w:t>The connection string to send to the SQL data provider.</w:t>
            </w:r>
          </w:p>
        </w:tc>
      </w:tr>
      <w:tr w:rsidR="00716B8F" w:rsidRPr="00960224" w14:paraId="6179882E" w14:textId="77777777" w:rsidTr="00A91204">
        <w:tc>
          <w:tcPr>
            <w:tcW w:w="2512" w:type="dxa"/>
          </w:tcPr>
          <w:p w14:paraId="376017F5" w14:textId="77777777" w:rsidR="00716B8F" w:rsidRPr="00960224" w:rsidRDefault="00716B8F" w:rsidP="00960224">
            <w:pPr>
              <w:pStyle w:val="Text"/>
            </w:pPr>
            <w:r w:rsidRPr="00960224">
              <w:t>SettingsObjectName</w:t>
            </w:r>
          </w:p>
        </w:tc>
        <w:tc>
          <w:tcPr>
            <w:tcW w:w="1868" w:type="dxa"/>
          </w:tcPr>
          <w:p w14:paraId="7C83DA9B" w14:textId="77777777" w:rsidR="00716B8F" w:rsidRPr="00960224" w:rsidRDefault="00716B8F" w:rsidP="00960224">
            <w:pPr>
              <w:pStyle w:val="Text"/>
            </w:pPr>
            <w:r w:rsidRPr="00960224">
              <w:t>String</w:t>
            </w:r>
          </w:p>
        </w:tc>
        <w:tc>
          <w:tcPr>
            <w:tcW w:w="2038" w:type="dxa"/>
          </w:tcPr>
          <w:p w14:paraId="69666CE2" w14:textId="77777777" w:rsidR="00716B8F" w:rsidRPr="00960224" w:rsidRDefault="00716B8F" w:rsidP="00960224">
            <w:pPr>
              <w:pStyle w:val="Text"/>
            </w:pPr>
            <w:r w:rsidRPr="00960224">
              <w:t>Settings</w:t>
            </w:r>
          </w:p>
        </w:tc>
        <w:tc>
          <w:tcPr>
            <w:tcW w:w="3734" w:type="dxa"/>
          </w:tcPr>
          <w:p w14:paraId="196C0E9E" w14:textId="77777777" w:rsidR="00716B8F" w:rsidRPr="00960224" w:rsidRDefault="00716B8F" w:rsidP="00960224">
            <w:pPr>
              <w:pStyle w:val="Text"/>
            </w:pPr>
            <w:r w:rsidRPr="00960224">
              <w:t>The App.Settings Object to retrieve properties from.</w:t>
            </w:r>
          </w:p>
        </w:tc>
      </w:tr>
      <w:tr w:rsidR="00716B8F" w:rsidRPr="00960224" w14:paraId="4EA1E1C4" w14:textId="77777777" w:rsidTr="00A91204">
        <w:tc>
          <w:tcPr>
            <w:tcW w:w="2512" w:type="dxa"/>
          </w:tcPr>
          <w:p w14:paraId="0E6A432D" w14:textId="77777777" w:rsidR="00716B8F" w:rsidRPr="00960224" w:rsidRDefault="00716B8F" w:rsidP="00960224">
            <w:pPr>
              <w:pStyle w:val="Text"/>
            </w:pPr>
            <w:r w:rsidRPr="00960224">
              <w:t>SettingsPropertyName</w:t>
            </w:r>
          </w:p>
        </w:tc>
        <w:tc>
          <w:tcPr>
            <w:tcW w:w="1868" w:type="dxa"/>
          </w:tcPr>
          <w:p w14:paraId="1D9FCF7F" w14:textId="77777777" w:rsidR="00716B8F" w:rsidRPr="00960224" w:rsidRDefault="00716B8F" w:rsidP="00960224">
            <w:pPr>
              <w:pStyle w:val="Text"/>
            </w:pPr>
            <w:r w:rsidRPr="00960224">
              <w:t>String</w:t>
            </w:r>
          </w:p>
        </w:tc>
        <w:tc>
          <w:tcPr>
            <w:tcW w:w="2038" w:type="dxa"/>
          </w:tcPr>
          <w:p w14:paraId="16E7ECD1" w14:textId="77777777" w:rsidR="00716B8F" w:rsidRPr="00960224" w:rsidRDefault="00716B8F" w:rsidP="00960224">
            <w:pPr>
              <w:pStyle w:val="Text"/>
            </w:pPr>
            <w:r w:rsidRPr="00960224">
              <w:t>ConnectionString</w:t>
            </w:r>
          </w:p>
        </w:tc>
        <w:tc>
          <w:tcPr>
            <w:tcW w:w="3734" w:type="dxa"/>
          </w:tcPr>
          <w:p w14:paraId="5A74D1CF" w14:textId="77777777" w:rsidR="00716B8F" w:rsidRPr="00960224" w:rsidRDefault="00716B8F" w:rsidP="00960224">
            <w:pPr>
              <w:pStyle w:val="Text"/>
            </w:pPr>
            <w:r w:rsidRPr="00960224">
              <w:t>The App.Settings property that contains the ConnectionString.</w:t>
            </w:r>
          </w:p>
        </w:tc>
      </w:tr>
    </w:tbl>
    <w:p w14:paraId="335F07CD" w14:textId="77777777" w:rsidR="00A91204" w:rsidRDefault="00A91204" w:rsidP="00A91204">
      <w:pPr>
        <w:pStyle w:val="TableSpacing"/>
      </w:pPr>
    </w:p>
    <w:p w14:paraId="5FBB1704" w14:textId="77777777" w:rsidR="00635577" w:rsidRDefault="0087641A" w:rsidP="00960224">
      <w:pPr>
        <w:pStyle w:val="Heading5"/>
      </w:pPr>
      <w:bookmarkStart w:id="873" w:name="_Toc156114898"/>
      <w:bookmarkStart w:id="874" w:name="_Toc156115264"/>
      <w:bookmarkStart w:id="875" w:name="_Toc156115545"/>
      <w:bookmarkStart w:id="876" w:name="_Toc156115826"/>
      <w:bookmarkStart w:id="877" w:name="_Toc156894542"/>
      <w:bookmarkStart w:id="878" w:name="_Toc156899426"/>
      <w:bookmarkStart w:id="879" w:name="_Toc156114901"/>
      <w:bookmarkStart w:id="880" w:name="_Toc156115267"/>
      <w:bookmarkStart w:id="881" w:name="_Toc156115548"/>
      <w:bookmarkStart w:id="882" w:name="_Toc156115829"/>
      <w:bookmarkStart w:id="883" w:name="_Toc156894545"/>
      <w:bookmarkStart w:id="884" w:name="_Toc156899429"/>
      <w:bookmarkStart w:id="885" w:name="_Toc156114904"/>
      <w:bookmarkStart w:id="886" w:name="_Toc156115270"/>
      <w:bookmarkStart w:id="887" w:name="_Toc156115551"/>
      <w:bookmarkStart w:id="888" w:name="_Toc156115832"/>
      <w:bookmarkStart w:id="889" w:name="_Toc156894548"/>
      <w:bookmarkStart w:id="890" w:name="_Toc156899432"/>
      <w:bookmarkStart w:id="891" w:name="_Toc156114905"/>
      <w:bookmarkStart w:id="892" w:name="_Toc156115271"/>
      <w:bookmarkStart w:id="893" w:name="_Toc156115552"/>
      <w:bookmarkStart w:id="894" w:name="_Toc156115833"/>
      <w:bookmarkStart w:id="895" w:name="_Toc156894549"/>
      <w:bookmarkStart w:id="896" w:name="_Toc156899433"/>
      <w:bookmarkStart w:id="897" w:name="_Toc156114906"/>
      <w:bookmarkStart w:id="898" w:name="_Toc156115272"/>
      <w:bookmarkStart w:id="899" w:name="_Toc156115553"/>
      <w:bookmarkStart w:id="900" w:name="_Toc156115834"/>
      <w:bookmarkStart w:id="901" w:name="_Toc156894550"/>
      <w:bookmarkStart w:id="902" w:name="_Toc156899434"/>
      <w:bookmarkStart w:id="903" w:name="_Toc156114907"/>
      <w:bookmarkStart w:id="904" w:name="_Toc156115273"/>
      <w:bookmarkStart w:id="905" w:name="_Toc156115554"/>
      <w:bookmarkStart w:id="906" w:name="_Toc156115835"/>
      <w:bookmarkStart w:id="907" w:name="_Toc156894551"/>
      <w:bookmarkStart w:id="908" w:name="_Toc156899435"/>
      <w:bookmarkStart w:id="909" w:name="_Toc156114908"/>
      <w:bookmarkStart w:id="910" w:name="_Toc156115274"/>
      <w:bookmarkStart w:id="911" w:name="_Toc156115555"/>
      <w:bookmarkStart w:id="912" w:name="_Toc156115836"/>
      <w:bookmarkStart w:id="913" w:name="_Toc156894552"/>
      <w:bookmarkStart w:id="914" w:name="_Toc156899436"/>
      <w:bookmarkStart w:id="915" w:name="_Toc156114912"/>
      <w:bookmarkStart w:id="916" w:name="_Toc156115278"/>
      <w:bookmarkStart w:id="917" w:name="_Toc156115559"/>
      <w:bookmarkStart w:id="918" w:name="_Toc156115840"/>
      <w:bookmarkStart w:id="919" w:name="_Toc156894556"/>
      <w:bookmarkStart w:id="920" w:name="_Toc156899440"/>
      <w:bookmarkStart w:id="921" w:name="_Toc156114913"/>
      <w:bookmarkStart w:id="922" w:name="_Toc156115279"/>
      <w:bookmarkStart w:id="923" w:name="_Toc156115560"/>
      <w:bookmarkStart w:id="924" w:name="_Toc156115841"/>
      <w:bookmarkStart w:id="925" w:name="_Toc156894557"/>
      <w:bookmarkStart w:id="926" w:name="_Toc156899441"/>
      <w:bookmarkStart w:id="927" w:name="_Toc156114915"/>
      <w:bookmarkStart w:id="928" w:name="_Toc156115281"/>
      <w:bookmarkStart w:id="929" w:name="_Toc156115562"/>
      <w:bookmarkStart w:id="930" w:name="_Toc156115843"/>
      <w:bookmarkStart w:id="931" w:name="_Toc156894559"/>
      <w:bookmarkStart w:id="932" w:name="_Toc156899443"/>
      <w:bookmarkStart w:id="933" w:name="_Toc156114923"/>
      <w:bookmarkStart w:id="934" w:name="_Toc156115289"/>
      <w:bookmarkStart w:id="935" w:name="_Toc156115570"/>
      <w:bookmarkStart w:id="936" w:name="_Toc156115851"/>
      <w:bookmarkStart w:id="937" w:name="_Toc156894567"/>
      <w:bookmarkStart w:id="938" w:name="_Toc156899451"/>
      <w:bookmarkStart w:id="939" w:name="_Toc156114926"/>
      <w:bookmarkStart w:id="940" w:name="_Toc156115292"/>
      <w:bookmarkStart w:id="941" w:name="_Toc156115573"/>
      <w:bookmarkStart w:id="942" w:name="_Toc156115854"/>
      <w:bookmarkStart w:id="943" w:name="_Toc156894570"/>
      <w:bookmarkStart w:id="944" w:name="_Toc156899454"/>
      <w:bookmarkStart w:id="945" w:name="_Toc156114927"/>
      <w:bookmarkStart w:id="946" w:name="_Toc156115293"/>
      <w:bookmarkStart w:id="947" w:name="_Toc156115574"/>
      <w:bookmarkStart w:id="948" w:name="_Toc156115855"/>
      <w:bookmarkStart w:id="949" w:name="_Toc156894571"/>
      <w:bookmarkStart w:id="950" w:name="_Toc156899455"/>
      <w:bookmarkStart w:id="951" w:name="_Toc156114929"/>
      <w:bookmarkStart w:id="952" w:name="_Toc156115295"/>
      <w:bookmarkStart w:id="953" w:name="_Toc156115576"/>
      <w:bookmarkStart w:id="954" w:name="_Toc156115857"/>
      <w:bookmarkStart w:id="955" w:name="_Toc156894573"/>
      <w:bookmarkStart w:id="956" w:name="_Toc156899457"/>
      <w:bookmarkStart w:id="957" w:name="_Toc157398763"/>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t xml:space="preserve">6.7 </w:t>
      </w:r>
      <w:r w:rsidR="00342909">
        <w:t>Multi</w:t>
      </w:r>
      <w:r w:rsidR="000608CE">
        <w:t>-</w:t>
      </w:r>
      <w:r w:rsidR="00342909">
        <w:t>tier Entities</w:t>
      </w:r>
      <w:bookmarkEnd w:id="957"/>
    </w:p>
    <w:p w14:paraId="276EE299" w14:textId="77777777" w:rsidR="00C67D5C" w:rsidRPr="00960224" w:rsidRDefault="00C67D5C" w:rsidP="00960224">
      <w:pPr>
        <w:pStyle w:val="Text"/>
      </w:pPr>
      <w:r w:rsidRPr="00960224">
        <w:t xml:space="preserve">In two-tier applications, a single </w:t>
      </w:r>
      <w:r w:rsidRPr="00002CE9">
        <w:rPr>
          <w:rStyle w:val="CodeEmbedded"/>
        </w:rPr>
        <w:t>DataContext</w:t>
      </w:r>
      <w:r w:rsidRPr="00960224">
        <w:t xml:space="preserve"> handles queries and updates. However, for applications with additional tiers, it is often necessary to use separate </w:t>
      </w:r>
      <w:r w:rsidRPr="00002CE9">
        <w:rPr>
          <w:rStyle w:val="CodeEmbedded"/>
        </w:rPr>
        <w:t>DataContext</w:t>
      </w:r>
      <w:r w:rsidRPr="00960224">
        <w:t xml:space="preserve"> instances for query and updates. For example, in case of ASP.NET applications, query and update are done for separate requests to the </w:t>
      </w:r>
      <w:r w:rsidR="00FD1E67">
        <w:t>W</w:t>
      </w:r>
      <w:r w:rsidRPr="00960224">
        <w:t xml:space="preserve">eb server. Hence, it is impractical to use the same </w:t>
      </w:r>
      <w:r w:rsidRPr="00002CE9">
        <w:rPr>
          <w:rStyle w:val="CodeEmbedded"/>
        </w:rPr>
        <w:t>DataContext</w:t>
      </w:r>
      <w:r w:rsidRPr="00960224">
        <w:t xml:space="preserve"> instance across multiple requests. In such cases, a </w:t>
      </w:r>
      <w:r w:rsidRPr="00002CE9">
        <w:rPr>
          <w:rStyle w:val="CodeEmbedded"/>
        </w:rPr>
        <w:t>DataContext</w:t>
      </w:r>
      <w:r w:rsidRPr="00960224">
        <w:t xml:space="preserve"> instance needs to be able to update objects that it has not retrieved. The multi-tier entity support in </w:t>
      </w:r>
      <w:r w:rsidR="001D066C" w:rsidRPr="00960224">
        <w:t>LINQ to SQL</w:t>
      </w:r>
      <w:r w:rsidRPr="00960224">
        <w:t xml:space="preserve"> provides such a capability through the </w:t>
      </w:r>
      <w:r w:rsidRPr="00FD1E67">
        <w:rPr>
          <w:rStyle w:val="CodeEmbedded"/>
        </w:rPr>
        <w:t>Attach()</w:t>
      </w:r>
      <w:r w:rsidRPr="00960224">
        <w:t xml:space="preserve"> method.</w:t>
      </w:r>
    </w:p>
    <w:p w14:paraId="63F7E1DE" w14:textId="77777777" w:rsidR="00C67D5C" w:rsidRPr="00960224" w:rsidRDefault="00FE5F2B" w:rsidP="00960224">
      <w:pPr>
        <w:pStyle w:val="Text"/>
      </w:pPr>
      <w:r w:rsidRPr="00960224">
        <w:t xml:space="preserve">Here is an example of how a Customer object can be changed using a different </w:t>
      </w:r>
      <w:r w:rsidRPr="00002CE9">
        <w:rPr>
          <w:rStyle w:val="CodeEmbedded"/>
        </w:rPr>
        <w:t>DataContext</w:t>
      </w:r>
      <w:r w:rsidRPr="00960224">
        <w:t xml:space="preserve"> </w:t>
      </w:r>
      <w:r w:rsidR="003F646E" w:rsidRPr="00960224">
        <w:t>instance:</w:t>
      </w:r>
    </w:p>
    <w:p w14:paraId="37A0FD22" w14:textId="77777777" w:rsidR="00FD1E67" w:rsidRPr="00751618" w:rsidRDefault="00751618" w:rsidP="00963A9B">
      <w:pPr>
        <w:pStyle w:val="Code"/>
        <w:rPr>
          <w:rStyle w:val="MultilanguageMarkerAuto"/>
        </w:rPr>
      </w:pPr>
      <w:r w:rsidRPr="00751618">
        <w:rPr>
          <w:rStyle w:val="MultilanguageMarkerAuto"/>
        </w:rPr>
        <w:t>[C#]</w:t>
      </w:r>
    </w:p>
    <w:p w14:paraId="361BC204" w14:textId="77777777" w:rsidR="00FD1E67" w:rsidRDefault="00683A5C" w:rsidP="00963A9B">
      <w:pPr>
        <w:pStyle w:val="Code"/>
        <w:rPr>
          <w:color w:val="008000"/>
          <w:lang w:bidi="hi-IN"/>
        </w:rPr>
      </w:pPr>
      <w:r>
        <w:rPr>
          <w:color w:val="008000"/>
          <w:lang w:bidi="hi-IN"/>
        </w:rPr>
        <w:t>// Customer entit</w:t>
      </w:r>
      <w:r w:rsidR="00751618">
        <w:rPr>
          <w:color w:val="008000"/>
          <w:lang w:bidi="hi-IN"/>
        </w:rPr>
        <w:t>y changed on another tier – for example,</w:t>
      </w:r>
      <w:r>
        <w:rPr>
          <w:color w:val="008000"/>
          <w:lang w:bidi="hi-IN"/>
        </w:rPr>
        <w:t xml:space="preserve"> through a browser</w:t>
      </w:r>
    </w:p>
    <w:p w14:paraId="61EEE3ED" w14:textId="77777777" w:rsidR="00FD1E67" w:rsidRDefault="00683A5C" w:rsidP="00963A9B">
      <w:pPr>
        <w:pStyle w:val="Code"/>
        <w:rPr>
          <w:color w:val="008000"/>
          <w:lang w:bidi="hi-IN"/>
        </w:rPr>
      </w:pPr>
      <w:r>
        <w:rPr>
          <w:color w:val="008000"/>
          <w:lang w:bidi="hi-IN"/>
        </w:rPr>
        <w:t>// Back on the mid-tier, a new context needs to be used</w:t>
      </w:r>
    </w:p>
    <w:p w14:paraId="24AAD816" w14:textId="77777777" w:rsidR="00FD1E67" w:rsidRDefault="00683A5C" w:rsidP="00963A9B">
      <w:pPr>
        <w:pStyle w:val="Code"/>
        <w:rPr>
          <w:lang w:bidi="hi-IN"/>
        </w:rPr>
      </w:pPr>
      <w:r>
        <w:rPr>
          <w:color w:val="008080"/>
          <w:lang w:bidi="hi-IN"/>
        </w:rPr>
        <w:t>Northwind</w:t>
      </w:r>
      <w:r>
        <w:rPr>
          <w:lang w:bidi="hi-IN"/>
        </w:rPr>
        <w:t xml:space="preserve"> db2 = </w:t>
      </w:r>
      <w:r>
        <w:rPr>
          <w:color w:val="0000FF"/>
          <w:lang w:bidi="hi-IN"/>
        </w:rPr>
        <w:t>new</w:t>
      </w:r>
      <w:r>
        <w:rPr>
          <w:lang w:bidi="hi-IN"/>
        </w:rPr>
        <w:t xml:space="preserve"> </w:t>
      </w:r>
      <w:r>
        <w:rPr>
          <w:color w:val="008080"/>
          <w:lang w:bidi="hi-IN"/>
        </w:rPr>
        <w:t>Northwind</w:t>
      </w:r>
      <w:r>
        <w:rPr>
          <w:lang w:bidi="hi-IN"/>
        </w:rPr>
        <w:t>(…);</w:t>
      </w:r>
    </w:p>
    <w:p w14:paraId="4930876D" w14:textId="77777777" w:rsidR="00FD1E67" w:rsidRDefault="00FD1E67" w:rsidP="00963A9B">
      <w:pPr>
        <w:pStyle w:val="Code"/>
        <w:rPr>
          <w:lang w:bidi="hi-IN"/>
        </w:rPr>
      </w:pPr>
    </w:p>
    <w:p w14:paraId="65C84CB8" w14:textId="77777777" w:rsidR="00FD1E67" w:rsidRDefault="00D9612A" w:rsidP="00963A9B">
      <w:pPr>
        <w:pStyle w:val="Code"/>
        <w:rPr>
          <w:color w:val="008000"/>
          <w:lang w:bidi="hi-IN"/>
        </w:rPr>
      </w:pPr>
      <w:r>
        <w:rPr>
          <w:color w:val="008000"/>
          <w:lang w:bidi="hi-IN"/>
        </w:rPr>
        <w:t>// Create a new entity for applying changes</w:t>
      </w:r>
    </w:p>
    <w:p w14:paraId="50340CCE" w14:textId="77777777" w:rsidR="00FD1E67" w:rsidRDefault="00D9612A" w:rsidP="00963A9B">
      <w:pPr>
        <w:pStyle w:val="Code"/>
        <w:rPr>
          <w:lang w:bidi="hi-IN"/>
        </w:rPr>
      </w:pPr>
      <w:r>
        <w:rPr>
          <w:color w:val="008080"/>
          <w:lang w:bidi="hi-IN"/>
        </w:rPr>
        <w:t>Customer</w:t>
      </w:r>
      <w:r w:rsidR="00D25B0A">
        <w:rPr>
          <w:lang w:bidi="hi-IN"/>
        </w:rPr>
        <w:t xml:space="preserve"> </w:t>
      </w:r>
      <w:r w:rsidR="007072A9">
        <w:rPr>
          <w:lang w:bidi="hi-IN"/>
        </w:rPr>
        <w:t>C2</w:t>
      </w:r>
      <w:r>
        <w:rPr>
          <w:lang w:bidi="hi-IN"/>
        </w:rPr>
        <w:t xml:space="preserve"> = </w:t>
      </w:r>
      <w:r>
        <w:rPr>
          <w:color w:val="0000FF"/>
          <w:lang w:bidi="hi-IN"/>
        </w:rPr>
        <w:t>new</w:t>
      </w:r>
      <w:r>
        <w:rPr>
          <w:lang w:bidi="hi-IN"/>
        </w:rPr>
        <w:t xml:space="preserve"> </w:t>
      </w:r>
      <w:r>
        <w:rPr>
          <w:color w:val="008080"/>
          <w:lang w:bidi="hi-IN"/>
        </w:rPr>
        <w:t>Customer</w:t>
      </w:r>
      <w:r>
        <w:rPr>
          <w:lang w:bidi="hi-IN"/>
        </w:rPr>
        <w:t>();</w:t>
      </w:r>
    </w:p>
    <w:p w14:paraId="77DC0C21" w14:textId="77777777" w:rsidR="00FD1E67" w:rsidRDefault="00605635" w:rsidP="00963A9B">
      <w:pPr>
        <w:pStyle w:val="Code"/>
        <w:rPr>
          <w:lang w:bidi="hi-IN"/>
        </w:rPr>
      </w:pPr>
      <w:r>
        <w:rPr>
          <w:lang w:bidi="hi-IN"/>
        </w:rPr>
        <w:t>C2</w:t>
      </w:r>
      <w:r w:rsidR="00D25B0A">
        <w:rPr>
          <w:lang w:bidi="hi-IN"/>
        </w:rPr>
        <w:t>.CustomerID =</w:t>
      </w:r>
      <w:r w:rsidR="00771424">
        <w:rPr>
          <w:lang w:bidi="hi-IN"/>
        </w:rPr>
        <w:t>"</w:t>
      </w:r>
      <w:r w:rsidR="007072A9">
        <w:rPr>
          <w:lang w:bidi="hi-IN"/>
        </w:rPr>
        <w:t>NewCustID</w:t>
      </w:r>
      <w:r w:rsidR="00771424">
        <w:rPr>
          <w:lang w:bidi="hi-IN"/>
        </w:rPr>
        <w:t>"</w:t>
      </w:r>
      <w:r w:rsidR="00D9612A">
        <w:rPr>
          <w:lang w:bidi="hi-IN"/>
        </w:rPr>
        <w:t>;</w:t>
      </w:r>
    </w:p>
    <w:p w14:paraId="4FCA5143" w14:textId="77777777" w:rsidR="00FD1E67" w:rsidRDefault="00FD1E67" w:rsidP="00963A9B">
      <w:pPr>
        <w:pStyle w:val="Code"/>
        <w:rPr>
          <w:lang w:bidi="hi-IN"/>
        </w:rPr>
      </w:pPr>
    </w:p>
    <w:p w14:paraId="1F9C5A2C" w14:textId="77777777" w:rsidR="00FD1E67" w:rsidRDefault="00D9612A" w:rsidP="00963A9B">
      <w:pPr>
        <w:pStyle w:val="Code"/>
        <w:rPr>
          <w:color w:val="008000"/>
          <w:lang w:bidi="hi-IN"/>
        </w:rPr>
      </w:pPr>
      <w:r>
        <w:rPr>
          <w:color w:val="008000"/>
          <w:lang w:bidi="hi-IN"/>
        </w:rPr>
        <w:t>// Set other properties needed for optimistic concurrency check</w:t>
      </w:r>
    </w:p>
    <w:p w14:paraId="4C3C13DD" w14:textId="77777777" w:rsidR="00FD1E67" w:rsidRDefault="00605635" w:rsidP="00963A9B">
      <w:pPr>
        <w:pStyle w:val="Code"/>
        <w:rPr>
          <w:lang w:bidi="hi-IN"/>
        </w:rPr>
      </w:pPr>
      <w:r>
        <w:rPr>
          <w:lang w:bidi="hi-IN"/>
        </w:rPr>
        <w:t>C2</w:t>
      </w:r>
      <w:r w:rsidR="00D25B0A">
        <w:rPr>
          <w:lang w:bidi="hi-IN"/>
        </w:rPr>
        <w:t xml:space="preserve">.CompanyName = </w:t>
      </w:r>
      <w:r w:rsidR="00771424">
        <w:rPr>
          <w:lang w:bidi="hi-IN"/>
        </w:rPr>
        <w:t>"</w:t>
      </w:r>
      <w:r w:rsidR="007072A9">
        <w:rPr>
          <w:lang w:bidi="hi-IN"/>
        </w:rPr>
        <w:t>New Company Name Co.</w:t>
      </w:r>
      <w:r w:rsidR="00771424">
        <w:rPr>
          <w:lang w:bidi="hi-IN"/>
        </w:rPr>
        <w:t>"</w:t>
      </w:r>
      <w:r w:rsidR="00D9612A">
        <w:rPr>
          <w:lang w:bidi="hi-IN"/>
        </w:rPr>
        <w:t>;</w:t>
      </w:r>
    </w:p>
    <w:p w14:paraId="37D2E2DF" w14:textId="77777777" w:rsidR="00FD1E67" w:rsidRDefault="00FD1E67" w:rsidP="00963A9B">
      <w:pPr>
        <w:pStyle w:val="Code"/>
        <w:rPr>
          <w:lang w:bidi="hi-IN"/>
        </w:rPr>
      </w:pPr>
    </w:p>
    <w:p w14:paraId="305659D5" w14:textId="77777777" w:rsidR="00FD1E67" w:rsidRDefault="00D9612A" w:rsidP="00963A9B">
      <w:pPr>
        <w:pStyle w:val="Code"/>
        <w:rPr>
          <w:lang w:bidi="hi-IN"/>
        </w:rPr>
      </w:pPr>
      <w:r>
        <w:rPr>
          <w:lang w:bidi="hi-IN"/>
        </w:rPr>
        <w:t>...</w:t>
      </w:r>
    </w:p>
    <w:p w14:paraId="7BC10B87" w14:textId="77777777" w:rsidR="00FD1E67" w:rsidRDefault="00FD1E67" w:rsidP="00963A9B">
      <w:pPr>
        <w:pStyle w:val="Code"/>
        <w:rPr>
          <w:lang w:bidi="hi-IN"/>
        </w:rPr>
      </w:pPr>
    </w:p>
    <w:p w14:paraId="37E4415D" w14:textId="77777777" w:rsidR="00FD1E67" w:rsidRDefault="00D9612A" w:rsidP="00963A9B">
      <w:pPr>
        <w:pStyle w:val="Code"/>
        <w:rPr>
          <w:color w:val="008000"/>
          <w:lang w:bidi="hi-IN"/>
        </w:rPr>
      </w:pPr>
      <w:r>
        <w:rPr>
          <w:color w:val="008000"/>
          <w:lang w:bidi="hi-IN"/>
        </w:rPr>
        <w:t xml:space="preserve">// Tell </w:t>
      </w:r>
      <w:r w:rsidR="001D066C">
        <w:rPr>
          <w:color w:val="008000"/>
          <w:lang w:bidi="hi-IN"/>
        </w:rPr>
        <w:t>LINQ to SQL</w:t>
      </w:r>
      <w:r>
        <w:rPr>
          <w:color w:val="008000"/>
          <w:lang w:bidi="hi-IN"/>
        </w:rPr>
        <w:t xml:space="preserve"> to track this object for an update; </w:t>
      </w:r>
      <w:r w:rsidR="00751618">
        <w:rPr>
          <w:color w:val="008000"/>
          <w:lang w:bidi="hi-IN"/>
        </w:rPr>
        <w:t>that is,</w:t>
      </w:r>
      <w:r>
        <w:rPr>
          <w:color w:val="008000"/>
          <w:lang w:bidi="hi-IN"/>
        </w:rPr>
        <w:t xml:space="preserve"> not for insertion</w:t>
      </w:r>
    </w:p>
    <w:p w14:paraId="4AAC6846" w14:textId="77777777" w:rsidR="00FD1E67" w:rsidRDefault="00D25B0A" w:rsidP="00963A9B">
      <w:pPr>
        <w:pStyle w:val="Code"/>
        <w:rPr>
          <w:lang w:bidi="hi-IN"/>
        </w:rPr>
      </w:pPr>
      <w:r>
        <w:rPr>
          <w:lang w:bidi="hi-IN"/>
        </w:rPr>
        <w:t>db2.Customers.Attach(</w:t>
      </w:r>
      <w:r w:rsidR="007072A9">
        <w:rPr>
          <w:lang w:bidi="hi-IN"/>
        </w:rPr>
        <w:t>C</w:t>
      </w:r>
      <w:r w:rsidR="00605635">
        <w:rPr>
          <w:lang w:bidi="hi-IN"/>
        </w:rPr>
        <w:t>2</w:t>
      </w:r>
      <w:r w:rsidR="00D9612A">
        <w:rPr>
          <w:lang w:bidi="hi-IN"/>
        </w:rPr>
        <w:t>);</w:t>
      </w:r>
    </w:p>
    <w:p w14:paraId="532916F3" w14:textId="77777777" w:rsidR="00FD1E67" w:rsidRDefault="00FD1E67" w:rsidP="00963A9B">
      <w:pPr>
        <w:pStyle w:val="Code"/>
        <w:rPr>
          <w:lang w:bidi="hi-IN"/>
        </w:rPr>
      </w:pPr>
    </w:p>
    <w:p w14:paraId="6A625A17" w14:textId="77777777" w:rsidR="00FD1E67" w:rsidRDefault="00D9612A" w:rsidP="00963A9B">
      <w:pPr>
        <w:pStyle w:val="Code"/>
        <w:rPr>
          <w:color w:val="008000"/>
          <w:lang w:bidi="hi-IN"/>
        </w:rPr>
      </w:pPr>
      <w:r>
        <w:rPr>
          <w:color w:val="008000"/>
          <w:lang w:bidi="hi-IN"/>
        </w:rPr>
        <w:t>// Now apply the changes</w:t>
      </w:r>
    </w:p>
    <w:p w14:paraId="5A27212F" w14:textId="77777777" w:rsidR="00FD1E67" w:rsidRDefault="00605635" w:rsidP="00963A9B">
      <w:pPr>
        <w:pStyle w:val="Code"/>
        <w:rPr>
          <w:lang w:bidi="hi-IN"/>
        </w:rPr>
      </w:pPr>
      <w:r>
        <w:rPr>
          <w:lang w:bidi="hi-IN"/>
        </w:rPr>
        <w:t>C2</w:t>
      </w:r>
      <w:r w:rsidR="00D9612A">
        <w:rPr>
          <w:lang w:bidi="hi-IN"/>
        </w:rPr>
        <w:t xml:space="preserve">.ContactName = </w:t>
      </w:r>
      <w:r w:rsidR="00D9612A">
        <w:rPr>
          <w:color w:val="800000"/>
          <w:lang w:bidi="hi-IN"/>
        </w:rPr>
        <w:t>"Mary Anders"</w:t>
      </w:r>
      <w:r w:rsidR="00D9612A">
        <w:rPr>
          <w:lang w:bidi="hi-IN"/>
        </w:rPr>
        <w:t>;</w:t>
      </w:r>
    </w:p>
    <w:p w14:paraId="2A30F971" w14:textId="77777777" w:rsidR="00FD1E67" w:rsidRDefault="00FD1E67" w:rsidP="00963A9B">
      <w:pPr>
        <w:pStyle w:val="Code"/>
        <w:rPr>
          <w:lang w:bidi="hi-IN"/>
        </w:rPr>
      </w:pPr>
    </w:p>
    <w:p w14:paraId="33DE3713" w14:textId="77777777" w:rsidR="00FD1E67" w:rsidRDefault="00D9612A" w:rsidP="00963A9B">
      <w:pPr>
        <w:pStyle w:val="Code"/>
        <w:rPr>
          <w:color w:val="008000"/>
          <w:lang w:bidi="hi-IN"/>
        </w:rPr>
      </w:pPr>
      <w:r>
        <w:rPr>
          <w:color w:val="008000"/>
          <w:lang w:bidi="hi-IN"/>
        </w:rPr>
        <w:t>// DataContext now knows how to update the customer</w:t>
      </w:r>
    </w:p>
    <w:p w14:paraId="6EF39144" w14:textId="77777777" w:rsidR="00683A5C" w:rsidRDefault="00D9612A" w:rsidP="00963A9B">
      <w:pPr>
        <w:pStyle w:val="Code"/>
        <w:rPr>
          <w:lang w:bidi="hi-IN"/>
        </w:rPr>
      </w:pPr>
      <w:r>
        <w:rPr>
          <w:lang w:bidi="hi-IN"/>
        </w:rPr>
        <w:t>db2.SubmitChanges();</w:t>
      </w:r>
    </w:p>
    <w:p w14:paraId="1118D4D8" w14:textId="77777777" w:rsidR="00FD1E67" w:rsidRDefault="00FD1E67" w:rsidP="00963A9B">
      <w:pPr>
        <w:pStyle w:val="Code"/>
      </w:pPr>
    </w:p>
    <w:p w14:paraId="00AA0E9B" w14:textId="77777777" w:rsidR="00751618" w:rsidRDefault="00751618" w:rsidP="00751618">
      <w:pPr>
        <w:pStyle w:val="Text"/>
      </w:pPr>
    </w:p>
    <w:p w14:paraId="16FF0343" w14:textId="77777777" w:rsidR="00751618" w:rsidRPr="00751618" w:rsidRDefault="00751618" w:rsidP="00751618">
      <w:pPr>
        <w:pStyle w:val="Code"/>
        <w:rPr>
          <w:rStyle w:val="MultilanguageMarkerAuto"/>
        </w:rPr>
      </w:pPr>
      <w:r w:rsidRPr="00751618">
        <w:rPr>
          <w:rStyle w:val="MultilanguageMarkerAuto"/>
        </w:rPr>
        <w:t>[Visual Basic]</w:t>
      </w:r>
    </w:p>
    <w:p w14:paraId="502CE899" w14:textId="77777777" w:rsidR="00751618" w:rsidRDefault="00751618" w:rsidP="00751618">
      <w:pPr>
        <w:pStyle w:val="Code"/>
        <w:rPr>
          <w:color w:val="008000"/>
          <w:lang w:bidi="hi-IN"/>
        </w:rPr>
      </w:pPr>
      <w:r>
        <w:rPr>
          <w:color w:val="008000"/>
          <w:lang w:bidi="hi-IN"/>
        </w:rPr>
        <w:t>' Customer entity changed on another tier – for example, through a browser</w:t>
      </w:r>
    </w:p>
    <w:p w14:paraId="65E410F5" w14:textId="77777777" w:rsidR="00751618" w:rsidRDefault="00751618" w:rsidP="00751618">
      <w:pPr>
        <w:pStyle w:val="Code"/>
        <w:rPr>
          <w:color w:val="008000"/>
          <w:lang w:bidi="hi-IN"/>
        </w:rPr>
      </w:pPr>
      <w:r>
        <w:rPr>
          <w:color w:val="008000"/>
          <w:lang w:bidi="hi-IN"/>
        </w:rPr>
        <w:t>' Back on the mid-tier, a new context needs to be used</w:t>
      </w:r>
    </w:p>
    <w:p w14:paraId="796B614A" w14:textId="77777777" w:rsidR="00751618" w:rsidRDefault="00751618" w:rsidP="00751618">
      <w:pPr>
        <w:pStyle w:val="Code"/>
        <w:rPr>
          <w:lang w:bidi="hi-IN"/>
        </w:rPr>
      </w:pPr>
      <w:r w:rsidRPr="00626702">
        <w:rPr>
          <w:color w:val="3333FF"/>
          <w:lang w:bidi="hi-IN"/>
        </w:rPr>
        <w:t>Dim</w:t>
      </w:r>
      <w:r>
        <w:rPr>
          <w:color w:val="008080"/>
          <w:lang w:bidi="hi-IN"/>
        </w:rPr>
        <w:t xml:space="preserve"> </w:t>
      </w:r>
      <w:r>
        <w:rPr>
          <w:lang w:bidi="hi-IN"/>
        </w:rPr>
        <w:t xml:space="preserve">db2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27804F5E" w14:textId="77777777" w:rsidR="00751618" w:rsidRDefault="00751618" w:rsidP="00751618">
      <w:pPr>
        <w:pStyle w:val="Code"/>
        <w:rPr>
          <w:lang w:bidi="hi-IN"/>
        </w:rPr>
      </w:pPr>
    </w:p>
    <w:p w14:paraId="007189D1" w14:textId="77777777" w:rsidR="00751618" w:rsidRDefault="00751618" w:rsidP="00751618">
      <w:pPr>
        <w:pStyle w:val="Code"/>
        <w:rPr>
          <w:color w:val="008000"/>
          <w:lang w:bidi="hi-IN"/>
        </w:rPr>
      </w:pPr>
      <w:r>
        <w:rPr>
          <w:color w:val="008000"/>
          <w:lang w:bidi="hi-IN"/>
        </w:rPr>
        <w:t>' Create a new entity for applying changes</w:t>
      </w:r>
    </w:p>
    <w:p w14:paraId="1EC0C10A" w14:textId="77777777" w:rsidR="00751618" w:rsidRDefault="00751618" w:rsidP="00751618">
      <w:pPr>
        <w:pStyle w:val="Code"/>
        <w:rPr>
          <w:lang w:bidi="hi-IN"/>
        </w:rPr>
      </w:pPr>
      <w:r w:rsidRPr="0016747A">
        <w:rPr>
          <w:color w:val="3333FF"/>
          <w:lang w:bidi="hi-IN"/>
        </w:rPr>
        <w:t>Dim</w:t>
      </w:r>
      <w:r w:rsidRPr="0016747A">
        <w:rPr>
          <w:lang w:bidi="hi-IN"/>
        </w:rPr>
        <w:t xml:space="preserve"> C2 </w:t>
      </w:r>
      <w:r w:rsidRPr="0016747A">
        <w:rPr>
          <w:color w:val="3333FF"/>
          <w:lang w:bidi="hi-IN"/>
        </w:rPr>
        <w:t xml:space="preserve">As New </w:t>
      </w:r>
      <w:r>
        <w:rPr>
          <w:color w:val="008080"/>
          <w:lang w:bidi="hi-IN"/>
        </w:rPr>
        <w:t>Customer</w:t>
      </w:r>
      <w:r>
        <w:rPr>
          <w:lang w:bidi="hi-IN"/>
        </w:rPr>
        <w:t>()</w:t>
      </w:r>
    </w:p>
    <w:p w14:paraId="63BA5341" w14:textId="77777777" w:rsidR="00751618" w:rsidRDefault="00751618" w:rsidP="00751618">
      <w:pPr>
        <w:pStyle w:val="Code"/>
        <w:rPr>
          <w:lang w:bidi="hi-IN"/>
        </w:rPr>
      </w:pPr>
      <w:r>
        <w:rPr>
          <w:lang w:bidi="hi-IN"/>
        </w:rPr>
        <w:t>C2.CustomerID =”NewCustID”</w:t>
      </w:r>
    </w:p>
    <w:p w14:paraId="7E18D9E9" w14:textId="77777777" w:rsidR="00751618" w:rsidRDefault="00751618" w:rsidP="00751618">
      <w:pPr>
        <w:pStyle w:val="Code"/>
        <w:rPr>
          <w:lang w:bidi="hi-IN"/>
        </w:rPr>
      </w:pPr>
    </w:p>
    <w:p w14:paraId="1A6CBA74" w14:textId="77777777" w:rsidR="00751618" w:rsidRDefault="00751618" w:rsidP="00751618">
      <w:pPr>
        <w:pStyle w:val="Code"/>
        <w:rPr>
          <w:color w:val="008000"/>
          <w:lang w:bidi="hi-IN"/>
        </w:rPr>
      </w:pPr>
      <w:r>
        <w:rPr>
          <w:color w:val="008000"/>
          <w:lang w:bidi="hi-IN"/>
        </w:rPr>
        <w:t>' Set other properties needed for optimistic concurrency check</w:t>
      </w:r>
    </w:p>
    <w:p w14:paraId="5839C2E4" w14:textId="77777777" w:rsidR="00751618" w:rsidRDefault="00751618" w:rsidP="00751618">
      <w:pPr>
        <w:pStyle w:val="Code"/>
        <w:rPr>
          <w:lang w:bidi="hi-IN"/>
        </w:rPr>
      </w:pPr>
      <w:r>
        <w:rPr>
          <w:lang w:bidi="hi-IN"/>
        </w:rPr>
        <w:t>C2.CompanyName = ”New Company Name Co.”</w:t>
      </w:r>
    </w:p>
    <w:p w14:paraId="3AF67AFF" w14:textId="77777777" w:rsidR="00751618" w:rsidRDefault="00751618" w:rsidP="00751618">
      <w:pPr>
        <w:pStyle w:val="Code"/>
        <w:rPr>
          <w:lang w:bidi="hi-IN"/>
        </w:rPr>
      </w:pPr>
    </w:p>
    <w:p w14:paraId="1CD95E22" w14:textId="77777777" w:rsidR="00751618" w:rsidRDefault="00751618" w:rsidP="00751618">
      <w:pPr>
        <w:pStyle w:val="Code"/>
        <w:rPr>
          <w:lang w:bidi="hi-IN"/>
        </w:rPr>
      </w:pPr>
      <w:r>
        <w:rPr>
          <w:lang w:bidi="hi-IN"/>
        </w:rPr>
        <w:t>...</w:t>
      </w:r>
    </w:p>
    <w:p w14:paraId="59FCFB7E" w14:textId="77777777" w:rsidR="00751618" w:rsidRDefault="00751618" w:rsidP="00751618">
      <w:pPr>
        <w:pStyle w:val="Code"/>
        <w:rPr>
          <w:lang w:bidi="hi-IN"/>
        </w:rPr>
      </w:pPr>
    </w:p>
    <w:p w14:paraId="5948F301" w14:textId="77777777" w:rsidR="00751618" w:rsidRDefault="00751618" w:rsidP="00751618">
      <w:pPr>
        <w:pStyle w:val="Code"/>
        <w:rPr>
          <w:color w:val="008000"/>
          <w:lang w:bidi="hi-IN"/>
        </w:rPr>
      </w:pPr>
      <w:r>
        <w:rPr>
          <w:color w:val="008000"/>
          <w:lang w:bidi="hi-IN"/>
        </w:rPr>
        <w:t>' Tell LINQ to SQL to track this object for an update; that is, not for insertion</w:t>
      </w:r>
    </w:p>
    <w:p w14:paraId="5E9F4C39" w14:textId="77777777" w:rsidR="00751618" w:rsidRDefault="00751618" w:rsidP="00751618">
      <w:pPr>
        <w:pStyle w:val="Code"/>
        <w:rPr>
          <w:lang w:bidi="hi-IN"/>
        </w:rPr>
      </w:pPr>
      <w:r>
        <w:rPr>
          <w:lang w:bidi="hi-IN"/>
        </w:rPr>
        <w:t>db2.Customers.Attach(C2)</w:t>
      </w:r>
    </w:p>
    <w:p w14:paraId="203BFEE6" w14:textId="77777777" w:rsidR="00751618" w:rsidRDefault="00751618" w:rsidP="00751618">
      <w:pPr>
        <w:pStyle w:val="Code"/>
        <w:rPr>
          <w:lang w:bidi="hi-IN"/>
        </w:rPr>
      </w:pPr>
    </w:p>
    <w:p w14:paraId="38AE8F61" w14:textId="77777777" w:rsidR="00751618" w:rsidRDefault="00751618" w:rsidP="00751618">
      <w:pPr>
        <w:pStyle w:val="Code"/>
        <w:rPr>
          <w:color w:val="008000"/>
          <w:lang w:bidi="hi-IN"/>
        </w:rPr>
      </w:pPr>
      <w:r>
        <w:rPr>
          <w:color w:val="008000"/>
          <w:lang w:bidi="hi-IN"/>
        </w:rPr>
        <w:t>' Now apply the changes</w:t>
      </w:r>
    </w:p>
    <w:p w14:paraId="1BBF3D34" w14:textId="77777777" w:rsidR="00751618" w:rsidRDefault="00751618" w:rsidP="00751618">
      <w:pPr>
        <w:pStyle w:val="Code"/>
        <w:rPr>
          <w:lang w:bidi="hi-IN"/>
        </w:rPr>
      </w:pPr>
      <w:r>
        <w:rPr>
          <w:lang w:bidi="hi-IN"/>
        </w:rPr>
        <w:t xml:space="preserve">C2.ContactName = </w:t>
      </w:r>
      <w:r>
        <w:rPr>
          <w:color w:val="800000"/>
          <w:lang w:bidi="hi-IN"/>
        </w:rPr>
        <w:t>"Mary Anders"</w:t>
      </w:r>
    </w:p>
    <w:p w14:paraId="129BB9E0" w14:textId="77777777" w:rsidR="00751618" w:rsidRDefault="00751618" w:rsidP="00751618">
      <w:pPr>
        <w:pStyle w:val="Code"/>
        <w:rPr>
          <w:lang w:bidi="hi-IN"/>
        </w:rPr>
      </w:pPr>
    </w:p>
    <w:p w14:paraId="7B3692E0" w14:textId="77777777" w:rsidR="00751618" w:rsidRDefault="00751618" w:rsidP="00751618">
      <w:pPr>
        <w:pStyle w:val="Code"/>
        <w:rPr>
          <w:color w:val="008000"/>
          <w:lang w:bidi="hi-IN"/>
        </w:rPr>
      </w:pPr>
      <w:r>
        <w:rPr>
          <w:color w:val="008000"/>
          <w:lang w:bidi="hi-IN"/>
        </w:rPr>
        <w:t>' DataContext now knows how to update the customer</w:t>
      </w:r>
    </w:p>
    <w:p w14:paraId="77AD86AB" w14:textId="77777777" w:rsidR="00751618" w:rsidRDefault="00751618" w:rsidP="00751618">
      <w:pPr>
        <w:pStyle w:val="Code"/>
        <w:rPr>
          <w:lang w:bidi="hi-IN"/>
        </w:rPr>
      </w:pPr>
      <w:r>
        <w:rPr>
          <w:lang w:bidi="hi-IN"/>
        </w:rPr>
        <w:t>db2.SubmitChanges()</w:t>
      </w:r>
    </w:p>
    <w:p w14:paraId="57145285" w14:textId="77777777" w:rsidR="00751618" w:rsidRDefault="00751618" w:rsidP="00751618">
      <w:pPr>
        <w:pStyle w:val="Code"/>
      </w:pPr>
    </w:p>
    <w:p w14:paraId="41AE90A8" w14:textId="77777777" w:rsidR="00751618" w:rsidRDefault="00751618" w:rsidP="00751618">
      <w:pPr>
        <w:pStyle w:val="Text"/>
      </w:pPr>
    </w:p>
    <w:p w14:paraId="60F05CCA" w14:textId="77777777" w:rsidR="00202C7A" w:rsidRPr="00960224" w:rsidRDefault="00202C7A" w:rsidP="00751618">
      <w:pPr>
        <w:pStyle w:val="Text"/>
      </w:pPr>
      <w:r w:rsidRPr="00960224">
        <w:t>In multi-tier applications, the entire entity is often not sent across tiers for simplicity, interoperability</w:t>
      </w:r>
      <w:r w:rsidR="00FD1E67">
        <w:t>,</w:t>
      </w:r>
      <w:r w:rsidRPr="00960224">
        <w:t xml:space="preserve"> or privacy. For example, a supplier may define a data contract for a </w:t>
      </w:r>
      <w:r w:rsidR="00FD1E67">
        <w:t xml:space="preserve">Web </w:t>
      </w:r>
      <w:r w:rsidRPr="00960224">
        <w:t xml:space="preserve">service that differs from the Order entity used on the middle tier. Likewise, a </w:t>
      </w:r>
      <w:r w:rsidR="00FD1E67">
        <w:t>W</w:t>
      </w:r>
      <w:r w:rsidRPr="00960224">
        <w:t>eb page may show only a subset of the members of an Employee entity. Hence, the multi-tier support is designed to accommodate such cases. Only the members belonging to one or more of the following categories ne</w:t>
      </w:r>
      <w:r w:rsidR="007D2A38" w:rsidRPr="00960224">
        <w:t xml:space="preserve">ed to </w:t>
      </w:r>
      <w:r w:rsidR="005A38FE" w:rsidRPr="00960224">
        <w:t xml:space="preserve">be </w:t>
      </w:r>
      <w:r w:rsidR="007D2A38" w:rsidRPr="00960224">
        <w:t xml:space="preserve">transported between tiers and set before calling </w:t>
      </w:r>
      <w:r w:rsidR="007D2A38" w:rsidRPr="00002CE9">
        <w:rPr>
          <w:rStyle w:val="CodeEmbedded"/>
        </w:rPr>
        <w:t>Attach(</w:t>
      </w:r>
      <w:r w:rsidR="007D2A38" w:rsidRPr="00FD1E67">
        <w:rPr>
          <w:rStyle w:val="CodeEmbedded"/>
        </w:rPr>
        <w:t>)</w:t>
      </w:r>
      <w:r w:rsidR="007D2A38" w:rsidRPr="00960224">
        <w:t>.</w:t>
      </w:r>
    </w:p>
    <w:p w14:paraId="00249079" w14:textId="77777777" w:rsidR="00202C7A" w:rsidRPr="00960224" w:rsidRDefault="00202C7A" w:rsidP="00751618">
      <w:pPr>
        <w:pStyle w:val="NumberedList1"/>
        <w:numPr>
          <w:ilvl w:val="0"/>
          <w:numId w:val="12"/>
        </w:numPr>
      </w:pPr>
      <w:r w:rsidRPr="00960224">
        <w:t>Members that are part of the entity</w:t>
      </w:r>
      <w:r w:rsidR="00771424">
        <w:t>'</w:t>
      </w:r>
      <w:r w:rsidRPr="00960224">
        <w:t>s identity</w:t>
      </w:r>
      <w:r w:rsidR="00FD1E67">
        <w:t>.</w:t>
      </w:r>
    </w:p>
    <w:p w14:paraId="15C71254" w14:textId="77777777" w:rsidR="00202C7A" w:rsidRPr="00960224" w:rsidRDefault="00202C7A" w:rsidP="0087641A">
      <w:pPr>
        <w:pStyle w:val="NumberedList1"/>
      </w:pPr>
      <w:r w:rsidRPr="00960224">
        <w:t>Members that have been changed</w:t>
      </w:r>
      <w:r w:rsidR="00FD1E67">
        <w:t>.</w:t>
      </w:r>
    </w:p>
    <w:p w14:paraId="1116E5FB" w14:textId="77777777" w:rsidR="00202C7A" w:rsidRPr="00960224" w:rsidRDefault="00202C7A" w:rsidP="0087641A">
      <w:pPr>
        <w:pStyle w:val="NumberedList1"/>
      </w:pPr>
      <w:r w:rsidRPr="00960224">
        <w:t xml:space="preserve">Members that participate </w:t>
      </w:r>
      <w:r w:rsidR="00FD1E67">
        <w:t>in optimistic concurrency check.</w:t>
      </w:r>
    </w:p>
    <w:p w14:paraId="36817847" w14:textId="77777777" w:rsidR="000D1C3A" w:rsidRPr="00960224" w:rsidRDefault="00BC2B88" w:rsidP="00960224">
      <w:pPr>
        <w:pStyle w:val="Text"/>
      </w:pPr>
      <w:r w:rsidRPr="00960224">
        <w:t xml:space="preserve">If a timestamp or a version number column is used for optimistic concurrency check, then the corresponding member must be set before calling </w:t>
      </w:r>
      <w:r w:rsidRPr="00002CE9">
        <w:rPr>
          <w:rStyle w:val="CodeEmbedded"/>
        </w:rPr>
        <w:t>Attach()</w:t>
      </w:r>
      <w:r w:rsidRPr="00960224">
        <w:t xml:space="preserve">. </w:t>
      </w:r>
      <w:r w:rsidR="000D1C3A" w:rsidRPr="00960224">
        <w:t xml:space="preserve">Values for other members need not be set before calling </w:t>
      </w:r>
      <w:r w:rsidR="000D1C3A" w:rsidRPr="00002CE9">
        <w:rPr>
          <w:rStyle w:val="CodeEmbedded"/>
        </w:rPr>
        <w:t>Attach()</w:t>
      </w:r>
      <w:r w:rsidR="000D1C3A" w:rsidRPr="00960224">
        <w:t xml:space="preserve">. </w:t>
      </w:r>
      <w:r w:rsidR="001D066C" w:rsidRPr="00960224">
        <w:t>LINQ to SQL</w:t>
      </w:r>
      <w:r w:rsidR="000D1C3A" w:rsidRPr="00960224">
        <w:t xml:space="preserve"> uses minimal updates with optimistic concurrency checks; </w:t>
      </w:r>
      <w:r w:rsidR="00FD1E67">
        <w:t>that is,</w:t>
      </w:r>
      <w:r w:rsidR="000D1C3A" w:rsidRPr="00960224">
        <w:t xml:space="preserve"> a member that is not set or checked for optimistic concurrency is ignored.</w:t>
      </w:r>
    </w:p>
    <w:p w14:paraId="1FEFFA44" w14:textId="77777777" w:rsidR="00BC2B88" w:rsidRPr="00960224" w:rsidRDefault="00BC2B88" w:rsidP="00960224">
      <w:pPr>
        <w:pStyle w:val="Text"/>
      </w:pPr>
      <w:r w:rsidRPr="00960224">
        <w:t xml:space="preserve">Original values required for optimistic concurrency checks may be retained using a variety of mechanisms outside the scope of </w:t>
      </w:r>
      <w:r w:rsidR="001D066C" w:rsidRPr="00960224">
        <w:t>LINQ to SQL</w:t>
      </w:r>
      <w:r w:rsidRPr="00960224">
        <w:t xml:space="preserve"> APIs. An ASP.NET application may use a view state (or a con</w:t>
      </w:r>
      <w:r w:rsidR="00B94B1E">
        <w:t>trol that uses the view state).</w:t>
      </w:r>
      <w:r w:rsidRPr="00960224">
        <w:t xml:space="preserve"> A </w:t>
      </w:r>
      <w:r w:rsidR="00B94B1E">
        <w:t>W</w:t>
      </w:r>
      <w:r w:rsidRPr="00960224">
        <w:t>eb service may use the DataContract for an update method to ensure that the original values are available for update processing.</w:t>
      </w:r>
      <w:r w:rsidR="0093761E" w:rsidRPr="00960224">
        <w:t xml:space="preserve"> In the interest of interoperability and generality, </w:t>
      </w:r>
      <w:r w:rsidR="001D066C" w:rsidRPr="00960224">
        <w:t>LINQ to SQL</w:t>
      </w:r>
      <w:r w:rsidR="0093761E" w:rsidRPr="00960224">
        <w:t xml:space="preserve"> does not dictate the shape of the data exchanged between tiers or the mechanisms used for round</w:t>
      </w:r>
      <w:r w:rsidR="005A38FE" w:rsidRPr="00960224">
        <w:t>-</w:t>
      </w:r>
      <w:r w:rsidR="0093761E" w:rsidRPr="00960224">
        <w:t xml:space="preserve">tripping </w:t>
      </w:r>
      <w:r w:rsidR="00A95186" w:rsidRPr="00960224">
        <w:t xml:space="preserve">the </w:t>
      </w:r>
      <w:r w:rsidR="0093761E" w:rsidRPr="00960224">
        <w:t>original values.</w:t>
      </w:r>
    </w:p>
    <w:p w14:paraId="5460D0C7" w14:textId="77777777" w:rsidR="00202C7A" w:rsidRPr="00960224" w:rsidRDefault="00E83143" w:rsidP="0087641A">
      <w:pPr>
        <w:pStyle w:val="Text"/>
      </w:pPr>
      <w:r w:rsidRPr="00960224">
        <w:t xml:space="preserve">Entities for insertion and deletion do not require the </w:t>
      </w:r>
      <w:r w:rsidRPr="00002CE9">
        <w:rPr>
          <w:rStyle w:val="CodeEmbedded"/>
        </w:rPr>
        <w:t>Attach()</w:t>
      </w:r>
      <w:r w:rsidRPr="00960224">
        <w:t xml:space="preserve"> method. </w:t>
      </w:r>
      <w:r w:rsidR="001F7968" w:rsidRPr="00960224">
        <w:t xml:space="preserve">The methods used for two-tier applications </w:t>
      </w:r>
      <w:r w:rsidR="00B94B1E">
        <w:t>—</w:t>
      </w:r>
      <w:r w:rsidR="001F7968" w:rsidRPr="00960224">
        <w:t xml:space="preserve"> </w:t>
      </w:r>
      <w:r w:rsidR="001F7968" w:rsidRPr="00002CE9">
        <w:rPr>
          <w:rStyle w:val="CodeEmbedded"/>
        </w:rPr>
        <w:t>Table.Add()</w:t>
      </w:r>
      <w:r w:rsidR="001F7968" w:rsidRPr="003F113A">
        <w:rPr>
          <w:rFonts w:ascii="Lucida Console" w:hAnsi="Lucida Console"/>
        </w:rPr>
        <w:t xml:space="preserve"> </w:t>
      </w:r>
      <w:r w:rsidR="001F7968" w:rsidRPr="00960224">
        <w:t xml:space="preserve">and </w:t>
      </w:r>
      <w:r w:rsidR="001F7968" w:rsidRPr="00002CE9">
        <w:rPr>
          <w:rStyle w:val="CodeEmbedded"/>
        </w:rPr>
        <w:t>Table.Remove()</w:t>
      </w:r>
      <w:r w:rsidR="001F7968" w:rsidRPr="00960224">
        <w:t xml:space="preserve"> can be used for insertion and deletion.</w:t>
      </w:r>
      <w:r w:rsidR="003A42AA" w:rsidRPr="00960224">
        <w:t xml:space="preserve"> As in case of two-tier updates, a user is responsible for handling foreign ke</w:t>
      </w:r>
      <w:r w:rsidR="00376144" w:rsidRPr="00960224">
        <w:t>y constraints. A customer with o</w:t>
      </w:r>
      <w:r w:rsidR="003A42AA" w:rsidRPr="00960224">
        <w:t>rders cannot be jus</w:t>
      </w:r>
      <w:r w:rsidR="00376144" w:rsidRPr="00960224">
        <w:t>t removed without handling its o</w:t>
      </w:r>
      <w:r w:rsidR="003A42AA" w:rsidRPr="00960224">
        <w:t>rders if there is a foreign key constraint in the database preventing the del</w:t>
      </w:r>
      <w:r w:rsidR="00376144" w:rsidRPr="00960224">
        <w:t>etion of a customer with o</w:t>
      </w:r>
      <w:r w:rsidR="003A42AA" w:rsidRPr="00960224">
        <w:t>rders.</w:t>
      </w:r>
    </w:p>
    <w:p w14:paraId="21364679" w14:textId="77777777" w:rsidR="001F7968" w:rsidRPr="00960224" w:rsidRDefault="001D066C" w:rsidP="00960224">
      <w:pPr>
        <w:pStyle w:val="Text"/>
      </w:pPr>
      <w:r w:rsidRPr="00960224">
        <w:t>LINQ to SQL</w:t>
      </w:r>
      <w:r w:rsidR="001F7968" w:rsidRPr="00960224">
        <w:t xml:space="preserve"> also handles attachment of entities for updates transitively. The user essentially creates the pre-update object graph as desired and calls </w:t>
      </w:r>
      <w:r w:rsidR="001F7968" w:rsidRPr="00002CE9">
        <w:rPr>
          <w:rStyle w:val="CodeEmbedded"/>
        </w:rPr>
        <w:t>Attach()</w:t>
      </w:r>
      <w:r w:rsidR="001F7968" w:rsidRPr="00960224">
        <w:t xml:space="preserve">. All changes can then be </w:t>
      </w:r>
      <w:r w:rsidR="00771424">
        <w:t>"</w:t>
      </w:r>
      <w:r w:rsidR="001F7968" w:rsidRPr="00960224">
        <w:t>replayed</w:t>
      </w:r>
      <w:r w:rsidR="00771424">
        <w:t>"</w:t>
      </w:r>
      <w:r w:rsidR="001F7968" w:rsidRPr="00960224">
        <w:t xml:space="preserve"> on the attached graph to accomplish the necessary updates</w:t>
      </w:r>
      <w:r w:rsidR="00DB7BF4" w:rsidRPr="00960224">
        <w:t xml:space="preserve"> as shown below:</w:t>
      </w:r>
    </w:p>
    <w:p w14:paraId="3A3A642D" w14:textId="77777777" w:rsidR="00B94B1E" w:rsidRPr="00D27838" w:rsidRDefault="00D27838" w:rsidP="005A38FE">
      <w:pPr>
        <w:pStyle w:val="Code"/>
        <w:rPr>
          <w:rStyle w:val="MultilanguageMarkerAuto"/>
        </w:rPr>
      </w:pPr>
      <w:r w:rsidRPr="00D27838">
        <w:rPr>
          <w:rStyle w:val="MultilanguageMarkerAuto"/>
        </w:rPr>
        <w:t>[C#]</w:t>
      </w:r>
    </w:p>
    <w:p w14:paraId="6D21F27A" w14:textId="77777777" w:rsidR="00B94B1E" w:rsidRDefault="00DB7BF4" w:rsidP="005A38FE">
      <w:pPr>
        <w:pStyle w:val="Code"/>
        <w:rPr>
          <w:lang w:bidi="hi-IN"/>
        </w:rPr>
      </w:pPr>
      <w:r>
        <w:rPr>
          <w:color w:val="008080"/>
          <w:lang w:bidi="hi-IN"/>
        </w:rPr>
        <w:t>Northwind</w:t>
      </w:r>
      <w:r>
        <w:rPr>
          <w:lang w:bidi="hi-IN"/>
        </w:rPr>
        <w:t xml:space="preserve"> db1 = </w:t>
      </w:r>
      <w:r>
        <w:rPr>
          <w:color w:val="0000FF"/>
          <w:lang w:bidi="hi-IN"/>
        </w:rPr>
        <w:t>new</w:t>
      </w:r>
      <w:r>
        <w:rPr>
          <w:lang w:bidi="hi-IN"/>
        </w:rPr>
        <w:t xml:space="preserve"> </w:t>
      </w:r>
      <w:r>
        <w:rPr>
          <w:color w:val="008080"/>
          <w:lang w:bidi="hi-IN"/>
        </w:rPr>
        <w:t>Northwind</w:t>
      </w:r>
      <w:r>
        <w:rPr>
          <w:lang w:bidi="hi-IN"/>
        </w:rPr>
        <w:t>(…);</w:t>
      </w:r>
    </w:p>
    <w:p w14:paraId="4A60343F" w14:textId="77777777" w:rsidR="00B94B1E" w:rsidRDefault="00DB7BF4" w:rsidP="005A38FE">
      <w:pPr>
        <w:pStyle w:val="Code"/>
        <w:rPr>
          <w:color w:val="008000"/>
          <w:lang w:bidi="hi-IN"/>
        </w:rPr>
      </w:pPr>
      <w:r>
        <w:rPr>
          <w:color w:val="008000"/>
          <w:lang w:bidi="hi-IN"/>
        </w:rPr>
        <w:t>// Assume Customer c1 and related Orders o1, o2 are retrieved</w:t>
      </w:r>
    </w:p>
    <w:p w14:paraId="67C12D60" w14:textId="77777777" w:rsidR="00B94B1E" w:rsidRDefault="00B94B1E" w:rsidP="005A38FE">
      <w:pPr>
        <w:pStyle w:val="Code"/>
        <w:rPr>
          <w:color w:val="008000"/>
          <w:lang w:bidi="hi-IN"/>
        </w:rPr>
      </w:pPr>
    </w:p>
    <w:p w14:paraId="78F6A991" w14:textId="77777777" w:rsidR="00B94B1E" w:rsidRDefault="00DB7BF4" w:rsidP="005A38FE">
      <w:pPr>
        <w:pStyle w:val="Code"/>
        <w:rPr>
          <w:color w:val="008000"/>
          <w:lang w:bidi="hi-IN"/>
        </w:rPr>
      </w:pPr>
      <w:r>
        <w:rPr>
          <w:color w:val="008000"/>
          <w:lang w:bidi="hi-IN"/>
        </w:rPr>
        <w:t>// Back on the mid-tier, a new context needs to be used</w:t>
      </w:r>
    </w:p>
    <w:p w14:paraId="29D41CE2" w14:textId="77777777" w:rsidR="00B94B1E" w:rsidRDefault="00DB7BF4" w:rsidP="005A38FE">
      <w:pPr>
        <w:pStyle w:val="Code"/>
        <w:rPr>
          <w:lang w:bidi="hi-IN"/>
        </w:rPr>
      </w:pPr>
      <w:r>
        <w:rPr>
          <w:color w:val="008080"/>
          <w:lang w:bidi="hi-IN"/>
        </w:rPr>
        <w:t>Northwind</w:t>
      </w:r>
      <w:r>
        <w:rPr>
          <w:lang w:bidi="hi-IN"/>
        </w:rPr>
        <w:t xml:space="preserve"> db2 = </w:t>
      </w:r>
      <w:r>
        <w:rPr>
          <w:color w:val="0000FF"/>
          <w:lang w:bidi="hi-IN"/>
        </w:rPr>
        <w:t>new</w:t>
      </w:r>
      <w:r>
        <w:rPr>
          <w:lang w:bidi="hi-IN"/>
        </w:rPr>
        <w:t xml:space="preserve"> </w:t>
      </w:r>
      <w:r>
        <w:rPr>
          <w:color w:val="008080"/>
          <w:lang w:bidi="hi-IN"/>
        </w:rPr>
        <w:t>Northwind</w:t>
      </w:r>
      <w:r>
        <w:rPr>
          <w:lang w:bidi="hi-IN"/>
        </w:rPr>
        <w:t>(…);</w:t>
      </w:r>
    </w:p>
    <w:p w14:paraId="4964D1A8" w14:textId="77777777" w:rsidR="00B94B1E" w:rsidRDefault="00B94B1E" w:rsidP="005A38FE">
      <w:pPr>
        <w:pStyle w:val="Code"/>
        <w:rPr>
          <w:lang w:bidi="hi-IN"/>
        </w:rPr>
      </w:pPr>
    </w:p>
    <w:p w14:paraId="3BCC05C7" w14:textId="77777777" w:rsidR="00B94B1E" w:rsidRDefault="00DB7BF4" w:rsidP="005A38FE">
      <w:pPr>
        <w:pStyle w:val="Code"/>
        <w:rPr>
          <w:color w:val="008000"/>
          <w:lang w:bidi="hi-IN"/>
        </w:rPr>
      </w:pPr>
      <w:r>
        <w:rPr>
          <w:color w:val="008000"/>
          <w:lang w:bidi="hi-IN"/>
        </w:rPr>
        <w:t>// Create new entities for applying changes</w:t>
      </w:r>
    </w:p>
    <w:p w14:paraId="1D0684C7" w14:textId="77777777" w:rsidR="00B94B1E" w:rsidRDefault="00DB7BF4" w:rsidP="005A38FE">
      <w:pPr>
        <w:pStyle w:val="Code"/>
        <w:rPr>
          <w:lang w:bidi="hi-IN"/>
        </w:rPr>
      </w:pPr>
      <w:r>
        <w:rPr>
          <w:color w:val="008080"/>
          <w:lang w:bidi="hi-IN"/>
        </w:rPr>
        <w:t>Customer</w:t>
      </w:r>
      <w:r>
        <w:rPr>
          <w:lang w:bidi="hi-IN"/>
        </w:rPr>
        <w:t xml:space="preserve"> c2 = </w:t>
      </w:r>
      <w:r>
        <w:rPr>
          <w:color w:val="0000FF"/>
          <w:lang w:bidi="hi-IN"/>
        </w:rPr>
        <w:t>new</w:t>
      </w:r>
      <w:r>
        <w:rPr>
          <w:lang w:bidi="hi-IN"/>
        </w:rPr>
        <w:t xml:space="preserve"> </w:t>
      </w:r>
      <w:r>
        <w:rPr>
          <w:color w:val="008080"/>
          <w:lang w:bidi="hi-IN"/>
        </w:rPr>
        <w:t>Customer</w:t>
      </w:r>
      <w:r>
        <w:rPr>
          <w:lang w:bidi="hi-IN"/>
        </w:rPr>
        <w:t>();</w:t>
      </w:r>
    </w:p>
    <w:p w14:paraId="1E2085D6" w14:textId="77777777" w:rsidR="00B94B1E" w:rsidRDefault="00DB7BF4" w:rsidP="005A38FE">
      <w:pPr>
        <w:pStyle w:val="Code"/>
        <w:rPr>
          <w:lang w:bidi="hi-IN"/>
        </w:rPr>
      </w:pPr>
      <w:r>
        <w:rPr>
          <w:lang w:bidi="hi-IN"/>
        </w:rPr>
        <w:t>c2.CustomerID = c.CustomerID;</w:t>
      </w:r>
    </w:p>
    <w:p w14:paraId="60BB176A" w14:textId="77777777" w:rsidR="00B94B1E" w:rsidRDefault="00DB7BF4" w:rsidP="005A38FE">
      <w:pPr>
        <w:pStyle w:val="Code"/>
        <w:rPr>
          <w:lang w:bidi="hi-IN"/>
        </w:rPr>
      </w:pPr>
      <w:r>
        <w:rPr>
          <w:color w:val="008080"/>
          <w:lang w:bidi="hi-IN"/>
        </w:rPr>
        <w:t>Order</w:t>
      </w:r>
      <w:r>
        <w:rPr>
          <w:lang w:bidi="hi-IN"/>
        </w:rPr>
        <w:t xml:space="preserve"> o2 = </w:t>
      </w:r>
      <w:r>
        <w:rPr>
          <w:color w:val="0000FF"/>
          <w:lang w:bidi="hi-IN"/>
        </w:rPr>
        <w:t>new</w:t>
      </w:r>
      <w:r>
        <w:rPr>
          <w:lang w:bidi="hi-IN"/>
        </w:rPr>
        <w:t xml:space="preserve"> </w:t>
      </w:r>
      <w:r>
        <w:rPr>
          <w:color w:val="008080"/>
          <w:lang w:bidi="hi-IN"/>
        </w:rPr>
        <w:t>Order</w:t>
      </w:r>
      <w:r>
        <w:rPr>
          <w:lang w:bidi="hi-IN"/>
        </w:rPr>
        <w:t>();</w:t>
      </w:r>
    </w:p>
    <w:p w14:paraId="047E31F3" w14:textId="77777777" w:rsidR="00B94B1E" w:rsidRDefault="00DB7BF4" w:rsidP="005A38FE">
      <w:pPr>
        <w:pStyle w:val="Code"/>
        <w:rPr>
          <w:lang w:bidi="hi-IN"/>
        </w:rPr>
      </w:pPr>
      <w:r>
        <w:rPr>
          <w:lang w:bidi="hi-IN"/>
        </w:rPr>
        <w:t>o2.OrderID = ...;</w:t>
      </w:r>
    </w:p>
    <w:p w14:paraId="784EF517" w14:textId="77777777" w:rsidR="00B94B1E" w:rsidRDefault="00B94B1E" w:rsidP="005A38FE">
      <w:pPr>
        <w:pStyle w:val="Code"/>
        <w:rPr>
          <w:lang w:bidi="hi-IN"/>
        </w:rPr>
      </w:pPr>
    </w:p>
    <w:p w14:paraId="081D6DF1" w14:textId="77777777" w:rsidR="00B94B1E" w:rsidRDefault="00DB7BF4" w:rsidP="005A38FE">
      <w:pPr>
        <w:pStyle w:val="Code"/>
        <w:rPr>
          <w:lang w:bidi="hi-IN"/>
        </w:rPr>
      </w:pPr>
      <w:r>
        <w:rPr>
          <w:lang w:bidi="hi-IN"/>
        </w:rPr>
        <w:t>c2.Orders.Add(o2);</w:t>
      </w:r>
      <w:r w:rsidR="005A38FE">
        <w:rPr>
          <w:lang w:bidi="hi-IN"/>
        </w:rPr>
        <w:br/>
      </w:r>
    </w:p>
    <w:p w14:paraId="6C0F7051" w14:textId="77777777" w:rsidR="00B94B1E" w:rsidRPr="00B94B1E" w:rsidRDefault="00DB7BF4" w:rsidP="005A38FE">
      <w:pPr>
        <w:pStyle w:val="Code"/>
      </w:pPr>
      <w:r>
        <w:rPr>
          <w:color w:val="008000"/>
          <w:lang w:bidi="hi-IN"/>
        </w:rPr>
        <w:t>// Add other related objects needed for updates</w:t>
      </w:r>
    </w:p>
    <w:p w14:paraId="2754D55A" w14:textId="77777777" w:rsidR="00B94B1E" w:rsidRPr="00B94B1E" w:rsidRDefault="00B94B1E" w:rsidP="005A38FE">
      <w:pPr>
        <w:pStyle w:val="Code"/>
      </w:pPr>
    </w:p>
    <w:p w14:paraId="7C89B62F" w14:textId="77777777" w:rsidR="00B94B1E" w:rsidRPr="00B94B1E" w:rsidRDefault="00DB7BF4" w:rsidP="005A38FE">
      <w:pPr>
        <w:pStyle w:val="Code"/>
      </w:pPr>
      <w:r>
        <w:rPr>
          <w:color w:val="008000"/>
          <w:lang w:bidi="hi-IN"/>
        </w:rPr>
        <w:t>// Set properties needed for optimistic concurrency check</w:t>
      </w:r>
    </w:p>
    <w:p w14:paraId="4A1F16C5" w14:textId="77777777" w:rsidR="00DB7BF4" w:rsidRDefault="00DB7BF4" w:rsidP="005A38FE">
      <w:pPr>
        <w:pStyle w:val="Code"/>
        <w:rPr>
          <w:lang w:bidi="hi-IN"/>
        </w:rPr>
      </w:pPr>
      <w:r>
        <w:rPr>
          <w:lang w:bidi="hi-IN"/>
        </w:rPr>
        <w:t>...</w:t>
      </w:r>
    </w:p>
    <w:p w14:paraId="25B95A69" w14:textId="77777777" w:rsidR="00B94B1E" w:rsidRDefault="00A14611" w:rsidP="005A38FE">
      <w:pPr>
        <w:pStyle w:val="Code"/>
      </w:pPr>
      <w:r>
        <w:rPr>
          <w:color w:val="008000"/>
          <w:lang w:bidi="hi-IN"/>
        </w:rPr>
        <w:t>// Order o1 to be deleted</w:t>
      </w:r>
    </w:p>
    <w:p w14:paraId="52CE35A0" w14:textId="77777777" w:rsidR="00B94B1E" w:rsidRDefault="00A14611" w:rsidP="005A38FE">
      <w:pPr>
        <w:pStyle w:val="Code"/>
        <w:rPr>
          <w:lang w:bidi="hi-IN"/>
        </w:rPr>
      </w:pPr>
      <w:r>
        <w:rPr>
          <w:lang w:bidi="hi-IN"/>
        </w:rPr>
        <w:t xml:space="preserve">Order o1 = </w:t>
      </w:r>
      <w:r>
        <w:rPr>
          <w:color w:val="0000FF"/>
          <w:lang w:bidi="hi-IN"/>
        </w:rPr>
        <w:t>new</w:t>
      </w:r>
      <w:r>
        <w:rPr>
          <w:lang w:bidi="hi-IN"/>
        </w:rPr>
        <w:t xml:space="preserve"> </w:t>
      </w:r>
      <w:r>
        <w:rPr>
          <w:color w:val="008080"/>
          <w:lang w:bidi="hi-IN"/>
        </w:rPr>
        <w:t>Order</w:t>
      </w:r>
      <w:r>
        <w:rPr>
          <w:lang w:bidi="hi-IN"/>
        </w:rPr>
        <w:t>();</w:t>
      </w:r>
    </w:p>
    <w:p w14:paraId="4BEC1FE7" w14:textId="77777777" w:rsidR="00B94B1E" w:rsidRDefault="00A14611" w:rsidP="005A38FE">
      <w:pPr>
        <w:pStyle w:val="Code"/>
        <w:rPr>
          <w:lang w:bidi="hi-IN"/>
        </w:rPr>
      </w:pPr>
      <w:r>
        <w:rPr>
          <w:lang w:bidi="hi-IN"/>
        </w:rPr>
        <w:t>o1.OrderID = ...;</w:t>
      </w:r>
    </w:p>
    <w:p w14:paraId="3C90C685" w14:textId="77777777" w:rsidR="00B94B1E" w:rsidRDefault="00B94B1E" w:rsidP="005A38FE">
      <w:pPr>
        <w:pStyle w:val="Code"/>
        <w:rPr>
          <w:lang w:bidi="hi-IN"/>
        </w:rPr>
      </w:pPr>
    </w:p>
    <w:p w14:paraId="191CC1D9" w14:textId="77777777" w:rsidR="00B94B1E" w:rsidRPr="00B94B1E" w:rsidRDefault="00A14611" w:rsidP="005A38FE">
      <w:pPr>
        <w:pStyle w:val="Code"/>
      </w:pPr>
      <w:r>
        <w:rPr>
          <w:color w:val="008000"/>
          <w:lang w:bidi="hi-IN"/>
        </w:rPr>
        <w:t xml:space="preserve">// Tell </w:t>
      </w:r>
      <w:r w:rsidR="001D066C">
        <w:rPr>
          <w:color w:val="008000"/>
          <w:lang w:bidi="hi-IN"/>
        </w:rPr>
        <w:t>LINQ to SQL</w:t>
      </w:r>
      <w:r>
        <w:rPr>
          <w:color w:val="008000"/>
          <w:lang w:bidi="hi-IN"/>
        </w:rPr>
        <w:t xml:space="preserve"> to track the graph transitively</w:t>
      </w:r>
    </w:p>
    <w:p w14:paraId="7F455A06" w14:textId="77777777" w:rsidR="00A14611" w:rsidRDefault="00A14611" w:rsidP="005A38FE">
      <w:pPr>
        <w:pStyle w:val="Code"/>
        <w:rPr>
          <w:lang w:bidi="hi-IN"/>
        </w:rPr>
      </w:pPr>
      <w:r>
        <w:rPr>
          <w:lang w:bidi="hi-IN"/>
        </w:rPr>
        <w:t>db2.Customers.Attach(c2);</w:t>
      </w:r>
    </w:p>
    <w:p w14:paraId="229BA13A" w14:textId="77777777" w:rsidR="00B94B1E" w:rsidRPr="00B94B1E" w:rsidRDefault="00A14611" w:rsidP="005A38FE">
      <w:pPr>
        <w:pStyle w:val="Code"/>
      </w:pPr>
      <w:r>
        <w:rPr>
          <w:color w:val="008000"/>
          <w:lang w:bidi="hi-IN"/>
        </w:rPr>
        <w:t>// Now "replay" all the changes</w:t>
      </w:r>
    </w:p>
    <w:p w14:paraId="4784EA16" w14:textId="77777777" w:rsidR="00B94B1E" w:rsidRDefault="00B94B1E" w:rsidP="005A38FE">
      <w:pPr>
        <w:pStyle w:val="Code"/>
        <w:rPr>
          <w:color w:val="008000"/>
          <w:lang w:bidi="hi-IN"/>
        </w:rPr>
      </w:pPr>
    </w:p>
    <w:p w14:paraId="51153ACA" w14:textId="77777777" w:rsidR="00B94B1E" w:rsidRPr="00B94B1E" w:rsidRDefault="00A14611" w:rsidP="005A38FE">
      <w:pPr>
        <w:pStyle w:val="Code"/>
      </w:pPr>
      <w:r>
        <w:rPr>
          <w:color w:val="008000"/>
          <w:lang w:bidi="hi-IN"/>
        </w:rPr>
        <w:t>// Updates</w:t>
      </w:r>
    </w:p>
    <w:p w14:paraId="367D2755" w14:textId="77777777" w:rsidR="00B94B1E" w:rsidRDefault="00A14611" w:rsidP="005A38FE">
      <w:pPr>
        <w:pStyle w:val="Code"/>
        <w:rPr>
          <w:lang w:bidi="hi-IN"/>
        </w:rPr>
      </w:pPr>
      <w:r>
        <w:rPr>
          <w:lang w:bidi="hi-IN"/>
        </w:rPr>
        <w:t>c2.ContactName = ...;</w:t>
      </w:r>
    </w:p>
    <w:p w14:paraId="7A5ABA72" w14:textId="77777777" w:rsidR="00B94B1E" w:rsidRDefault="00A14611" w:rsidP="005A38FE">
      <w:pPr>
        <w:pStyle w:val="Code"/>
        <w:rPr>
          <w:lang w:bidi="hi-IN"/>
        </w:rPr>
      </w:pPr>
      <w:r>
        <w:rPr>
          <w:lang w:bidi="hi-IN"/>
        </w:rPr>
        <w:t>o2.ShipAddress = ...;</w:t>
      </w:r>
    </w:p>
    <w:p w14:paraId="05AFAE10" w14:textId="77777777" w:rsidR="00B94B1E" w:rsidRDefault="00B94B1E" w:rsidP="005A38FE">
      <w:pPr>
        <w:pStyle w:val="Code"/>
        <w:rPr>
          <w:lang w:bidi="hi-IN"/>
        </w:rPr>
      </w:pPr>
    </w:p>
    <w:p w14:paraId="3FB55F06" w14:textId="77777777" w:rsidR="00B94B1E" w:rsidRDefault="00A14611" w:rsidP="005A38FE">
      <w:pPr>
        <w:pStyle w:val="Code"/>
        <w:rPr>
          <w:color w:val="008000"/>
          <w:lang w:bidi="hi-IN"/>
        </w:rPr>
      </w:pPr>
      <w:r>
        <w:rPr>
          <w:color w:val="008000"/>
          <w:lang w:bidi="hi-IN"/>
        </w:rPr>
        <w:t>// New object for insertion</w:t>
      </w:r>
    </w:p>
    <w:p w14:paraId="2C0B4066" w14:textId="77777777" w:rsidR="00B94B1E" w:rsidRDefault="00A14611" w:rsidP="005A38FE">
      <w:pPr>
        <w:pStyle w:val="Code"/>
        <w:rPr>
          <w:lang w:bidi="hi-IN"/>
        </w:rPr>
      </w:pPr>
      <w:r>
        <w:rPr>
          <w:color w:val="008080"/>
          <w:lang w:bidi="hi-IN"/>
        </w:rPr>
        <w:t>Order</w:t>
      </w:r>
      <w:r>
        <w:rPr>
          <w:lang w:bidi="hi-IN"/>
        </w:rPr>
        <w:t xml:space="preserve"> o3 = </w:t>
      </w:r>
      <w:r>
        <w:rPr>
          <w:color w:val="0000FF"/>
          <w:lang w:bidi="hi-IN"/>
        </w:rPr>
        <w:t>new</w:t>
      </w:r>
      <w:r>
        <w:rPr>
          <w:lang w:bidi="hi-IN"/>
        </w:rPr>
        <w:t xml:space="preserve"> </w:t>
      </w:r>
      <w:r>
        <w:rPr>
          <w:color w:val="008080"/>
          <w:lang w:bidi="hi-IN"/>
        </w:rPr>
        <w:t>Order</w:t>
      </w:r>
      <w:r>
        <w:rPr>
          <w:lang w:bidi="hi-IN"/>
        </w:rPr>
        <w:t>();</w:t>
      </w:r>
    </w:p>
    <w:p w14:paraId="46B24D04" w14:textId="77777777" w:rsidR="00B94B1E" w:rsidRDefault="00A14611" w:rsidP="005A38FE">
      <w:pPr>
        <w:pStyle w:val="Code"/>
        <w:rPr>
          <w:lang w:bidi="hi-IN"/>
        </w:rPr>
      </w:pPr>
      <w:r>
        <w:rPr>
          <w:lang w:bidi="hi-IN"/>
        </w:rPr>
        <w:t>o3.OrderID = ...;</w:t>
      </w:r>
    </w:p>
    <w:p w14:paraId="414162A0" w14:textId="77777777" w:rsidR="00B94B1E" w:rsidRDefault="00A14611" w:rsidP="005A38FE">
      <w:pPr>
        <w:pStyle w:val="Code"/>
        <w:rPr>
          <w:lang w:bidi="hi-IN"/>
        </w:rPr>
      </w:pPr>
      <w:r>
        <w:rPr>
          <w:lang w:bidi="hi-IN"/>
        </w:rPr>
        <w:t>c2.Orders.Add(o3);</w:t>
      </w:r>
    </w:p>
    <w:p w14:paraId="04717B9B" w14:textId="77777777" w:rsidR="00B94B1E" w:rsidRDefault="00B94B1E" w:rsidP="005A38FE">
      <w:pPr>
        <w:pStyle w:val="Code"/>
        <w:rPr>
          <w:lang w:bidi="hi-IN"/>
        </w:rPr>
      </w:pPr>
    </w:p>
    <w:p w14:paraId="109F96DE" w14:textId="77777777" w:rsidR="00B94B1E" w:rsidRDefault="00A14611" w:rsidP="005A38FE">
      <w:pPr>
        <w:pStyle w:val="Code"/>
        <w:rPr>
          <w:color w:val="008000"/>
          <w:lang w:bidi="hi-IN"/>
        </w:rPr>
      </w:pPr>
      <w:r>
        <w:rPr>
          <w:color w:val="008000"/>
          <w:lang w:bidi="hi-IN"/>
        </w:rPr>
        <w:t>// Remove order o1</w:t>
      </w:r>
    </w:p>
    <w:p w14:paraId="556B86E8" w14:textId="77777777" w:rsidR="00B94B1E" w:rsidRDefault="00A14611" w:rsidP="005A38FE">
      <w:pPr>
        <w:pStyle w:val="Code"/>
        <w:rPr>
          <w:lang w:bidi="hi-IN"/>
        </w:rPr>
      </w:pPr>
      <w:r>
        <w:rPr>
          <w:lang w:bidi="hi-IN"/>
        </w:rPr>
        <w:t>db2.Orders.Remove(o1);</w:t>
      </w:r>
    </w:p>
    <w:p w14:paraId="19235E55" w14:textId="77777777" w:rsidR="00B94B1E" w:rsidRDefault="00B94B1E" w:rsidP="005A38FE">
      <w:pPr>
        <w:pStyle w:val="Code"/>
        <w:rPr>
          <w:lang w:bidi="hi-IN"/>
        </w:rPr>
      </w:pPr>
    </w:p>
    <w:p w14:paraId="7CE69381" w14:textId="77777777" w:rsidR="00B94B1E" w:rsidRDefault="00A14611" w:rsidP="005A38FE">
      <w:pPr>
        <w:pStyle w:val="Code"/>
        <w:rPr>
          <w:color w:val="008000"/>
          <w:lang w:bidi="hi-IN"/>
        </w:rPr>
      </w:pPr>
      <w:r>
        <w:rPr>
          <w:color w:val="008000"/>
          <w:lang w:bidi="hi-IN"/>
        </w:rPr>
        <w:t>// DataContext now knows how to do update/insert/delete</w:t>
      </w:r>
    </w:p>
    <w:p w14:paraId="34B5B7A5" w14:textId="77777777" w:rsidR="00B57654" w:rsidRDefault="00A14611" w:rsidP="005A38FE">
      <w:pPr>
        <w:pStyle w:val="Code"/>
        <w:rPr>
          <w:lang w:bidi="hi-IN"/>
        </w:rPr>
      </w:pPr>
      <w:r>
        <w:rPr>
          <w:lang w:bidi="hi-IN"/>
        </w:rPr>
        <w:t>db2.SubmitChanges();</w:t>
      </w:r>
    </w:p>
    <w:p w14:paraId="3A53117B" w14:textId="77777777" w:rsidR="00B94B1E" w:rsidRDefault="00B94B1E" w:rsidP="005A38FE">
      <w:pPr>
        <w:pStyle w:val="Code"/>
      </w:pPr>
    </w:p>
    <w:p w14:paraId="1FD25BAD" w14:textId="77777777" w:rsidR="00D27838" w:rsidRDefault="00D27838" w:rsidP="00D27838">
      <w:pPr>
        <w:pStyle w:val="Text"/>
      </w:pPr>
    </w:p>
    <w:p w14:paraId="6413B3F8" w14:textId="77777777" w:rsidR="00D27838" w:rsidRPr="00D27838" w:rsidRDefault="00D27838" w:rsidP="005A38FE">
      <w:pPr>
        <w:pStyle w:val="Code"/>
        <w:rPr>
          <w:rStyle w:val="MultilanguageMarkerAuto"/>
        </w:rPr>
      </w:pPr>
      <w:r w:rsidRPr="00D27838">
        <w:rPr>
          <w:rStyle w:val="MultilanguageMarkerAuto"/>
        </w:rPr>
        <w:t>[Visual Basic]</w:t>
      </w:r>
    </w:p>
    <w:p w14:paraId="62EC0CCE"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db1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14B42144" w14:textId="77777777" w:rsidR="00D27838" w:rsidRDefault="00D27838" w:rsidP="00D27838">
      <w:pPr>
        <w:pStyle w:val="Code"/>
        <w:rPr>
          <w:color w:val="008000"/>
          <w:lang w:bidi="hi-IN"/>
        </w:rPr>
      </w:pPr>
      <w:r>
        <w:rPr>
          <w:color w:val="008000"/>
          <w:lang w:bidi="hi-IN"/>
        </w:rPr>
        <w:t>' Assume Customer c1 and related Orders o1, o2 are retrieved</w:t>
      </w:r>
    </w:p>
    <w:p w14:paraId="5D6CECCB" w14:textId="77777777" w:rsidR="00D27838" w:rsidRDefault="00D27838" w:rsidP="00D27838">
      <w:pPr>
        <w:pStyle w:val="Code"/>
        <w:rPr>
          <w:color w:val="008000"/>
          <w:lang w:bidi="hi-IN"/>
        </w:rPr>
      </w:pPr>
    </w:p>
    <w:p w14:paraId="36C4FF57" w14:textId="77777777" w:rsidR="00D27838" w:rsidRDefault="00D27838" w:rsidP="00D27838">
      <w:pPr>
        <w:pStyle w:val="Code"/>
        <w:rPr>
          <w:color w:val="008000"/>
          <w:lang w:bidi="hi-IN"/>
        </w:rPr>
      </w:pPr>
      <w:r>
        <w:rPr>
          <w:color w:val="008000"/>
          <w:lang w:bidi="hi-IN"/>
        </w:rPr>
        <w:t>' Back on the mid-tier, a new context needs to be used</w:t>
      </w:r>
    </w:p>
    <w:p w14:paraId="3E846D0B"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db2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795820ED" w14:textId="77777777" w:rsidR="00D27838" w:rsidRDefault="00D27838" w:rsidP="00D27838">
      <w:pPr>
        <w:pStyle w:val="Code"/>
        <w:rPr>
          <w:lang w:bidi="hi-IN"/>
        </w:rPr>
      </w:pPr>
    </w:p>
    <w:p w14:paraId="44F40D72" w14:textId="77777777" w:rsidR="00D27838" w:rsidRDefault="00D27838" w:rsidP="00D27838">
      <w:pPr>
        <w:pStyle w:val="Code"/>
        <w:rPr>
          <w:color w:val="008000"/>
          <w:lang w:bidi="hi-IN"/>
        </w:rPr>
      </w:pPr>
      <w:r>
        <w:rPr>
          <w:color w:val="008000"/>
          <w:lang w:bidi="hi-IN"/>
        </w:rPr>
        <w:t>' Create new entities for applying changes</w:t>
      </w:r>
    </w:p>
    <w:p w14:paraId="61B4B716" w14:textId="77777777" w:rsidR="00D27838" w:rsidRDefault="00D27838" w:rsidP="00D27838">
      <w:pPr>
        <w:pStyle w:val="Code"/>
        <w:rPr>
          <w:lang w:bidi="hi-IN"/>
        </w:rPr>
      </w:pPr>
      <w:r>
        <w:rPr>
          <w:color w:val="008080"/>
          <w:lang w:bidi="hi-IN"/>
        </w:rPr>
        <w:t>Customer</w:t>
      </w:r>
      <w:r>
        <w:rPr>
          <w:lang w:bidi="hi-IN"/>
        </w:rPr>
        <w:t xml:space="preserve"> c2 = </w:t>
      </w:r>
      <w:r>
        <w:rPr>
          <w:color w:val="0000FF"/>
          <w:lang w:bidi="hi-IN"/>
        </w:rPr>
        <w:t>new</w:t>
      </w:r>
      <w:r>
        <w:rPr>
          <w:lang w:bidi="hi-IN"/>
        </w:rPr>
        <w:t xml:space="preserve"> </w:t>
      </w:r>
      <w:r>
        <w:rPr>
          <w:color w:val="008080"/>
          <w:lang w:bidi="hi-IN"/>
        </w:rPr>
        <w:t>Customer</w:t>
      </w:r>
      <w:r>
        <w:rPr>
          <w:lang w:bidi="hi-IN"/>
        </w:rPr>
        <w:t>()</w:t>
      </w:r>
    </w:p>
    <w:p w14:paraId="6CE0BDAD" w14:textId="77777777" w:rsidR="00D27838" w:rsidRDefault="00D27838" w:rsidP="00D27838">
      <w:pPr>
        <w:pStyle w:val="Code"/>
        <w:rPr>
          <w:lang w:bidi="hi-IN"/>
        </w:rPr>
      </w:pPr>
      <w:r>
        <w:rPr>
          <w:lang w:bidi="hi-IN"/>
        </w:rPr>
        <w:t>c2.CustomerID = c.CustomerID</w:t>
      </w:r>
    </w:p>
    <w:p w14:paraId="04D98B44"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o2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28C05518" w14:textId="77777777" w:rsidR="00D27838" w:rsidRDefault="00D27838" w:rsidP="00D27838">
      <w:pPr>
        <w:pStyle w:val="Code"/>
        <w:rPr>
          <w:lang w:bidi="hi-IN"/>
        </w:rPr>
      </w:pPr>
      <w:r>
        <w:rPr>
          <w:lang w:bidi="hi-IN"/>
        </w:rPr>
        <w:t>o2.OrderID = ...</w:t>
      </w:r>
    </w:p>
    <w:p w14:paraId="758D45B1" w14:textId="77777777" w:rsidR="00D27838" w:rsidRDefault="00D27838" w:rsidP="00D27838">
      <w:pPr>
        <w:pStyle w:val="Code"/>
        <w:rPr>
          <w:lang w:bidi="hi-IN"/>
        </w:rPr>
      </w:pPr>
    </w:p>
    <w:p w14:paraId="47B79E8C" w14:textId="77777777" w:rsidR="00D27838" w:rsidRDefault="00D27838" w:rsidP="00D27838">
      <w:pPr>
        <w:pStyle w:val="Code"/>
        <w:rPr>
          <w:lang w:bidi="hi-IN"/>
        </w:rPr>
      </w:pPr>
      <w:r>
        <w:rPr>
          <w:lang w:bidi="hi-IN"/>
        </w:rPr>
        <w:t>c2.Orders.Add(o2)</w:t>
      </w:r>
    </w:p>
    <w:p w14:paraId="6A4A3573" w14:textId="77777777" w:rsidR="00D27838" w:rsidRDefault="00D27838" w:rsidP="00D27838">
      <w:pPr>
        <w:pStyle w:val="Code"/>
        <w:rPr>
          <w:lang w:bidi="hi-IN"/>
        </w:rPr>
      </w:pPr>
    </w:p>
    <w:p w14:paraId="3BF17FC1" w14:textId="77777777" w:rsidR="00D27838" w:rsidRDefault="00D27838" w:rsidP="00D27838">
      <w:pPr>
        <w:pStyle w:val="Code"/>
        <w:rPr>
          <w:color w:val="008000"/>
          <w:lang w:bidi="hi-IN"/>
        </w:rPr>
      </w:pPr>
      <w:r>
        <w:rPr>
          <w:color w:val="008000"/>
          <w:lang w:bidi="hi-IN"/>
        </w:rPr>
        <w:t>' Add other related objects needed for updates</w:t>
      </w:r>
    </w:p>
    <w:p w14:paraId="3ABED612" w14:textId="77777777" w:rsidR="00D27838" w:rsidRDefault="00D27838" w:rsidP="00D27838">
      <w:pPr>
        <w:pStyle w:val="Code"/>
        <w:rPr>
          <w:color w:val="008000"/>
          <w:lang w:bidi="hi-IN"/>
        </w:rPr>
      </w:pPr>
    </w:p>
    <w:p w14:paraId="46274AE7" w14:textId="77777777" w:rsidR="00D27838" w:rsidRDefault="00D27838" w:rsidP="00D27838">
      <w:pPr>
        <w:pStyle w:val="Code"/>
        <w:rPr>
          <w:color w:val="008000"/>
          <w:lang w:bidi="hi-IN"/>
        </w:rPr>
      </w:pPr>
      <w:r>
        <w:rPr>
          <w:color w:val="008000"/>
          <w:lang w:bidi="hi-IN"/>
        </w:rPr>
        <w:t>' Set properties needed for optimistic concurrency check</w:t>
      </w:r>
    </w:p>
    <w:p w14:paraId="6C715C01" w14:textId="77777777" w:rsidR="00D27838" w:rsidRDefault="00D27838" w:rsidP="00D27838">
      <w:pPr>
        <w:pStyle w:val="Code"/>
        <w:rPr>
          <w:lang w:bidi="hi-IN"/>
        </w:rPr>
      </w:pPr>
      <w:r>
        <w:rPr>
          <w:lang w:bidi="hi-IN"/>
        </w:rPr>
        <w:t>...</w:t>
      </w:r>
    </w:p>
    <w:p w14:paraId="53E37545" w14:textId="77777777" w:rsidR="00D27838" w:rsidRDefault="00D27838" w:rsidP="00D27838">
      <w:pPr>
        <w:pStyle w:val="Code"/>
        <w:rPr>
          <w:color w:val="008000"/>
          <w:lang w:bidi="hi-IN"/>
        </w:rPr>
      </w:pPr>
      <w:r>
        <w:rPr>
          <w:color w:val="008000"/>
          <w:lang w:bidi="hi-IN"/>
        </w:rPr>
        <w:t>' Order o1 to be deleted</w:t>
      </w:r>
    </w:p>
    <w:p w14:paraId="5816A8EA"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o1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785AF278" w14:textId="77777777" w:rsidR="00D27838" w:rsidRDefault="00D27838" w:rsidP="00D27838">
      <w:pPr>
        <w:pStyle w:val="Code"/>
        <w:rPr>
          <w:lang w:bidi="hi-IN"/>
        </w:rPr>
      </w:pPr>
      <w:r>
        <w:rPr>
          <w:lang w:bidi="hi-IN"/>
        </w:rPr>
        <w:t>o1.OrderID = ...</w:t>
      </w:r>
    </w:p>
    <w:p w14:paraId="5414E126" w14:textId="77777777" w:rsidR="00D27838" w:rsidRDefault="00D27838" w:rsidP="00D27838">
      <w:pPr>
        <w:pStyle w:val="Code"/>
        <w:rPr>
          <w:lang w:bidi="hi-IN"/>
        </w:rPr>
      </w:pPr>
    </w:p>
    <w:p w14:paraId="400E5CE0" w14:textId="77777777" w:rsidR="00D27838" w:rsidRDefault="00D27838" w:rsidP="00D27838">
      <w:pPr>
        <w:pStyle w:val="Code"/>
        <w:rPr>
          <w:color w:val="008000"/>
          <w:lang w:bidi="hi-IN"/>
        </w:rPr>
      </w:pPr>
      <w:r>
        <w:rPr>
          <w:color w:val="008000"/>
          <w:lang w:bidi="hi-IN"/>
        </w:rPr>
        <w:t>' Tell LINQ to SQL to track the graph transitively</w:t>
      </w:r>
    </w:p>
    <w:p w14:paraId="020DD0B3" w14:textId="77777777" w:rsidR="00D27838" w:rsidRDefault="00D27838" w:rsidP="00D27838">
      <w:pPr>
        <w:pStyle w:val="Code"/>
        <w:rPr>
          <w:lang w:bidi="hi-IN"/>
        </w:rPr>
      </w:pPr>
      <w:r>
        <w:rPr>
          <w:lang w:bidi="hi-IN"/>
        </w:rPr>
        <w:t>db2.Customers.Attach(c2)</w:t>
      </w:r>
    </w:p>
    <w:p w14:paraId="670C15E7" w14:textId="77777777" w:rsidR="00D27838" w:rsidRDefault="00D27838" w:rsidP="00D27838">
      <w:pPr>
        <w:pStyle w:val="Code"/>
        <w:rPr>
          <w:color w:val="008000"/>
          <w:lang w:bidi="hi-IN"/>
        </w:rPr>
      </w:pPr>
      <w:r>
        <w:rPr>
          <w:color w:val="008000"/>
          <w:lang w:bidi="hi-IN"/>
        </w:rPr>
        <w:t>' Now "replay" all the changes</w:t>
      </w:r>
    </w:p>
    <w:p w14:paraId="55B12592" w14:textId="77777777" w:rsidR="00D27838" w:rsidRDefault="00D27838" w:rsidP="00D27838">
      <w:pPr>
        <w:pStyle w:val="Code"/>
        <w:rPr>
          <w:color w:val="008000"/>
          <w:lang w:bidi="hi-IN"/>
        </w:rPr>
      </w:pPr>
    </w:p>
    <w:p w14:paraId="07FB3D0A" w14:textId="77777777" w:rsidR="00D27838" w:rsidRDefault="00D27838" w:rsidP="00D27838">
      <w:pPr>
        <w:pStyle w:val="Code"/>
        <w:rPr>
          <w:color w:val="008000"/>
          <w:lang w:bidi="hi-IN"/>
        </w:rPr>
      </w:pPr>
      <w:r>
        <w:rPr>
          <w:color w:val="008000"/>
          <w:lang w:bidi="hi-IN"/>
        </w:rPr>
        <w:t>' Updates</w:t>
      </w:r>
    </w:p>
    <w:p w14:paraId="4C616ACB" w14:textId="77777777" w:rsidR="00D27838" w:rsidRDefault="00D27838" w:rsidP="00D27838">
      <w:pPr>
        <w:pStyle w:val="Code"/>
        <w:rPr>
          <w:lang w:bidi="hi-IN"/>
        </w:rPr>
      </w:pPr>
      <w:r>
        <w:rPr>
          <w:lang w:bidi="hi-IN"/>
        </w:rPr>
        <w:t>c2.ContactName = ...</w:t>
      </w:r>
    </w:p>
    <w:p w14:paraId="504AD67F" w14:textId="77777777" w:rsidR="00D27838" w:rsidRDefault="00D27838" w:rsidP="00D27838">
      <w:pPr>
        <w:pStyle w:val="Code"/>
        <w:rPr>
          <w:lang w:bidi="hi-IN"/>
        </w:rPr>
      </w:pPr>
      <w:r>
        <w:rPr>
          <w:lang w:bidi="hi-IN"/>
        </w:rPr>
        <w:t>o2.ShipAddress = ...</w:t>
      </w:r>
    </w:p>
    <w:p w14:paraId="62139D6D" w14:textId="77777777" w:rsidR="00D27838" w:rsidRDefault="00D27838" w:rsidP="00D27838">
      <w:pPr>
        <w:pStyle w:val="Code"/>
        <w:rPr>
          <w:lang w:bidi="hi-IN"/>
        </w:rPr>
      </w:pPr>
    </w:p>
    <w:p w14:paraId="258B4FE4" w14:textId="77777777" w:rsidR="00D27838" w:rsidRDefault="00D27838" w:rsidP="00D27838">
      <w:pPr>
        <w:pStyle w:val="Code"/>
        <w:rPr>
          <w:color w:val="008000"/>
          <w:lang w:bidi="hi-IN"/>
        </w:rPr>
      </w:pPr>
      <w:r>
        <w:rPr>
          <w:color w:val="008000"/>
          <w:lang w:bidi="hi-IN"/>
        </w:rPr>
        <w:t>' New object for insertion</w:t>
      </w:r>
    </w:p>
    <w:p w14:paraId="6C84A9E1"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o3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38760497" w14:textId="77777777" w:rsidR="00D27838" w:rsidRDefault="00D27838" w:rsidP="00D27838">
      <w:pPr>
        <w:pStyle w:val="Code"/>
        <w:rPr>
          <w:lang w:bidi="hi-IN"/>
        </w:rPr>
      </w:pPr>
      <w:r>
        <w:rPr>
          <w:lang w:bidi="hi-IN"/>
        </w:rPr>
        <w:t>o3.OrderID = ...</w:t>
      </w:r>
    </w:p>
    <w:p w14:paraId="229AE541" w14:textId="77777777" w:rsidR="00D27838" w:rsidRDefault="00D27838" w:rsidP="00D27838">
      <w:pPr>
        <w:pStyle w:val="Code"/>
        <w:rPr>
          <w:lang w:bidi="hi-IN"/>
        </w:rPr>
      </w:pPr>
      <w:r>
        <w:rPr>
          <w:lang w:bidi="hi-IN"/>
        </w:rPr>
        <w:t>c2.Orders.Add(o3)</w:t>
      </w:r>
    </w:p>
    <w:p w14:paraId="2B59C4A2" w14:textId="77777777" w:rsidR="00D27838" w:rsidRDefault="00D27838" w:rsidP="00D27838">
      <w:pPr>
        <w:pStyle w:val="Code"/>
        <w:rPr>
          <w:lang w:bidi="hi-IN"/>
        </w:rPr>
      </w:pPr>
    </w:p>
    <w:p w14:paraId="2DD94269" w14:textId="77777777" w:rsidR="00D27838" w:rsidRDefault="00D27838" w:rsidP="00D27838">
      <w:pPr>
        <w:pStyle w:val="Code"/>
        <w:rPr>
          <w:color w:val="008000"/>
          <w:lang w:bidi="hi-IN"/>
        </w:rPr>
      </w:pPr>
      <w:r>
        <w:rPr>
          <w:color w:val="008000"/>
          <w:lang w:bidi="hi-IN"/>
        </w:rPr>
        <w:t>' Remove order o1</w:t>
      </w:r>
    </w:p>
    <w:p w14:paraId="02D57B88" w14:textId="77777777" w:rsidR="00D27838" w:rsidRDefault="00D27838" w:rsidP="00D27838">
      <w:pPr>
        <w:pStyle w:val="Code"/>
        <w:rPr>
          <w:lang w:bidi="hi-IN"/>
        </w:rPr>
      </w:pPr>
      <w:r>
        <w:rPr>
          <w:lang w:bidi="hi-IN"/>
        </w:rPr>
        <w:t>db2.Orders.Remove(o1)</w:t>
      </w:r>
    </w:p>
    <w:p w14:paraId="52F0CB86" w14:textId="77777777" w:rsidR="00D27838" w:rsidRDefault="00D27838" w:rsidP="00D27838">
      <w:pPr>
        <w:pStyle w:val="Code"/>
        <w:rPr>
          <w:lang w:bidi="hi-IN"/>
        </w:rPr>
      </w:pPr>
    </w:p>
    <w:p w14:paraId="7ABCB995" w14:textId="77777777" w:rsidR="00D27838" w:rsidRDefault="00D27838" w:rsidP="00D27838">
      <w:pPr>
        <w:pStyle w:val="Code"/>
        <w:rPr>
          <w:color w:val="008000"/>
          <w:lang w:bidi="hi-IN"/>
        </w:rPr>
      </w:pPr>
      <w:r>
        <w:rPr>
          <w:color w:val="008000"/>
          <w:lang w:bidi="hi-IN"/>
        </w:rPr>
        <w:t>' DataContext now knows how to do update/insert/delete</w:t>
      </w:r>
    </w:p>
    <w:p w14:paraId="35287B2C" w14:textId="77777777" w:rsidR="00D27838" w:rsidRDefault="00D27838" w:rsidP="00D27838">
      <w:pPr>
        <w:pStyle w:val="Code"/>
        <w:rPr>
          <w:lang w:bidi="hi-IN"/>
        </w:rPr>
      </w:pPr>
      <w:r>
        <w:rPr>
          <w:lang w:bidi="hi-IN"/>
        </w:rPr>
        <w:t>db2.SubmitChanges()</w:t>
      </w:r>
    </w:p>
    <w:p w14:paraId="6D0A0BFE" w14:textId="77777777" w:rsidR="00D27838" w:rsidRDefault="00D27838" w:rsidP="00D27838">
      <w:pPr>
        <w:pStyle w:val="Code"/>
        <w:rPr>
          <w:lang w:bidi="hi-IN"/>
        </w:rPr>
      </w:pPr>
    </w:p>
    <w:p w14:paraId="357AF447" w14:textId="77777777" w:rsidR="00D27838" w:rsidRDefault="00D27838" w:rsidP="00D27838">
      <w:pPr>
        <w:pStyle w:val="Text"/>
      </w:pPr>
    </w:p>
    <w:p w14:paraId="48FA1BF0" w14:textId="77777777" w:rsidR="00E16E8F" w:rsidRDefault="0087641A" w:rsidP="00960224">
      <w:pPr>
        <w:pStyle w:val="Heading5"/>
      </w:pPr>
      <w:bookmarkStart w:id="958" w:name="_Toc156113247"/>
      <w:bookmarkStart w:id="959" w:name="_Toc156113583"/>
      <w:bookmarkStart w:id="960" w:name="_Toc156114518"/>
      <w:bookmarkStart w:id="961" w:name="_Toc156114931"/>
      <w:bookmarkStart w:id="962" w:name="_Toc156115297"/>
      <w:bookmarkStart w:id="963" w:name="_Toc156115578"/>
      <w:bookmarkStart w:id="964" w:name="_Toc156115859"/>
      <w:bookmarkStart w:id="965" w:name="_Toc156894575"/>
      <w:bookmarkStart w:id="966" w:name="_Toc156899459"/>
      <w:bookmarkStart w:id="967" w:name="_Toc156113249"/>
      <w:bookmarkStart w:id="968" w:name="_Toc156113585"/>
      <w:bookmarkStart w:id="969" w:name="_Toc156114520"/>
      <w:bookmarkStart w:id="970" w:name="_Toc156114933"/>
      <w:bookmarkStart w:id="971" w:name="_Toc156115299"/>
      <w:bookmarkStart w:id="972" w:name="_Toc156115580"/>
      <w:bookmarkStart w:id="973" w:name="_Toc156115861"/>
      <w:bookmarkStart w:id="974" w:name="_Toc156894577"/>
      <w:bookmarkStart w:id="975" w:name="_Toc156899461"/>
      <w:bookmarkStart w:id="976" w:name="_Toc156113251"/>
      <w:bookmarkStart w:id="977" w:name="_Toc156113587"/>
      <w:bookmarkStart w:id="978" w:name="_Toc156114522"/>
      <w:bookmarkStart w:id="979" w:name="_Toc156114935"/>
      <w:bookmarkStart w:id="980" w:name="_Toc156115301"/>
      <w:bookmarkStart w:id="981" w:name="_Toc156115582"/>
      <w:bookmarkStart w:id="982" w:name="_Toc156115863"/>
      <w:bookmarkStart w:id="983" w:name="_Toc156894579"/>
      <w:bookmarkStart w:id="984" w:name="_Toc156899463"/>
      <w:bookmarkStart w:id="985" w:name="_Toc156113252"/>
      <w:bookmarkStart w:id="986" w:name="_Toc156113588"/>
      <w:bookmarkStart w:id="987" w:name="_Toc156114523"/>
      <w:bookmarkStart w:id="988" w:name="_Toc156114936"/>
      <w:bookmarkStart w:id="989" w:name="_Toc156115302"/>
      <w:bookmarkStart w:id="990" w:name="_Toc156115583"/>
      <w:bookmarkStart w:id="991" w:name="_Toc156115864"/>
      <w:bookmarkStart w:id="992" w:name="_Toc156894580"/>
      <w:bookmarkStart w:id="993" w:name="_Toc156899464"/>
      <w:bookmarkStart w:id="994" w:name="_Toc156113253"/>
      <w:bookmarkStart w:id="995" w:name="_Toc156113589"/>
      <w:bookmarkStart w:id="996" w:name="_Toc156114524"/>
      <w:bookmarkStart w:id="997" w:name="_Toc156114937"/>
      <w:bookmarkStart w:id="998" w:name="_Toc156115303"/>
      <w:bookmarkStart w:id="999" w:name="_Toc156115584"/>
      <w:bookmarkStart w:id="1000" w:name="_Toc156115865"/>
      <w:bookmarkStart w:id="1001" w:name="_Toc156894581"/>
      <w:bookmarkStart w:id="1002" w:name="_Toc156899465"/>
      <w:bookmarkStart w:id="1003" w:name="_Toc156113254"/>
      <w:bookmarkStart w:id="1004" w:name="_Toc156113590"/>
      <w:bookmarkStart w:id="1005" w:name="_Toc156114525"/>
      <w:bookmarkStart w:id="1006" w:name="_Toc156114938"/>
      <w:bookmarkStart w:id="1007" w:name="_Toc156115304"/>
      <w:bookmarkStart w:id="1008" w:name="_Toc156115585"/>
      <w:bookmarkStart w:id="1009" w:name="_Toc156115866"/>
      <w:bookmarkStart w:id="1010" w:name="_Toc156894582"/>
      <w:bookmarkStart w:id="1011" w:name="_Toc156899466"/>
      <w:bookmarkStart w:id="1012" w:name="_Toc156113255"/>
      <w:bookmarkStart w:id="1013" w:name="_Toc156113591"/>
      <w:bookmarkStart w:id="1014" w:name="_Toc156114526"/>
      <w:bookmarkStart w:id="1015" w:name="_Toc156114939"/>
      <w:bookmarkStart w:id="1016" w:name="_Toc156115305"/>
      <w:bookmarkStart w:id="1017" w:name="_Toc156115586"/>
      <w:bookmarkStart w:id="1018" w:name="_Toc156115867"/>
      <w:bookmarkStart w:id="1019" w:name="_Toc156894583"/>
      <w:bookmarkStart w:id="1020" w:name="_Toc156899467"/>
      <w:bookmarkStart w:id="1021" w:name="_Toc156113595"/>
      <w:bookmarkStart w:id="1022" w:name="_Toc156114530"/>
      <w:bookmarkStart w:id="1023" w:name="_Toc156114943"/>
      <w:bookmarkStart w:id="1024" w:name="_Toc156115309"/>
      <w:bookmarkStart w:id="1025" w:name="_Toc156115590"/>
      <w:bookmarkStart w:id="1026" w:name="_Toc156115871"/>
      <w:bookmarkStart w:id="1027" w:name="_Toc156894587"/>
      <w:bookmarkStart w:id="1028" w:name="_Toc156899471"/>
      <w:bookmarkStart w:id="1029" w:name="_Toc156113597"/>
      <w:bookmarkStart w:id="1030" w:name="_Toc156114532"/>
      <w:bookmarkStart w:id="1031" w:name="_Toc156114945"/>
      <w:bookmarkStart w:id="1032" w:name="_Toc156115311"/>
      <w:bookmarkStart w:id="1033" w:name="_Toc156115592"/>
      <w:bookmarkStart w:id="1034" w:name="_Toc156115873"/>
      <w:bookmarkStart w:id="1035" w:name="_Toc156894589"/>
      <w:bookmarkStart w:id="1036" w:name="_Toc156899473"/>
      <w:bookmarkStart w:id="1037" w:name="_Toc156113599"/>
      <w:bookmarkStart w:id="1038" w:name="_Toc156114534"/>
      <w:bookmarkStart w:id="1039" w:name="_Toc156114947"/>
      <w:bookmarkStart w:id="1040" w:name="_Toc156115313"/>
      <w:bookmarkStart w:id="1041" w:name="_Toc156115594"/>
      <w:bookmarkStart w:id="1042" w:name="_Toc156115875"/>
      <w:bookmarkStart w:id="1043" w:name="_Toc156894591"/>
      <w:bookmarkStart w:id="1044" w:name="_Toc156899475"/>
      <w:bookmarkStart w:id="1045" w:name="_Toc156113600"/>
      <w:bookmarkStart w:id="1046" w:name="_Toc156114535"/>
      <w:bookmarkStart w:id="1047" w:name="_Toc156114948"/>
      <w:bookmarkStart w:id="1048" w:name="_Toc156115314"/>
      <w:bookmarkStart w:id="1049" w:name="_Toc156115595"/>
      <w:bookmarkStart w:id="1050" w:name="_Toc156115876"/>
      <w:bookmarkStart w:id="1051" w:name="_Toc156894592"/>
      <w:bookmarkStart w:id="1052" w:name="_Toc156899476"/>
      <w:bookmarkStart w:id="1053" w:name="_Toc156113603"/>
      <w:bookmarkStart w:id="1054" w:name="_Toc156114538"/>
      <w:bookmarkStart w:id="1055" w:name="_Toc156114951"/>
      <w:bookmarkStart w:id="1056" w:name="_Toc156115317"/>
      <w:bookmarkStart w:id="1057" w:name="_Toc156115598"/>
      <w:bookmarkStart w:id="1058" w:name="_Toc156115879"/>
      <w:bookmarkStart w:id="1059" w:name="_Toc156894595"/>
      <w:bookmarkStart w:id="1060" w:name="_Toc156899479"/>
      <w:bookmarkStart w:id="1061" w:name="_Ref157392440"/>
      <w:bookmarkStart w:id="1062" w:name="_Toc157398764"/>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r>
        <w:t xml:space="preserve">6.8 </w:t>
      </w:r>
      <w:r w:rsidR="00C53A31">
        <w:t xml:space="preserve">External </w:t>
      </w:r>
      <w:r w:rsidR="00E16E8F">
        <w:t>Mapping</w:t>
      </w:r>
      <w:bookmarkEnd w:id="1061"/>
      <w:bookmarkEnd w:id="1062"/>
    </w:p>
    <w:p w14:paraId="3E0E9F5A" w14:textId="77777777" w:rsidR="00606D89" w:rsidRPr="00960224" w:rsidRDefault="00606D89" w:rsidP="00960224">
      <w:pPr>
        <w:pStyle w:val="Text"/>
      </w:pPr>
      <w:r w:rsidRPr="00960224">
        <w:t xml:space="preserve">In addition to attribute-based mapping, </w:t>
      </w:r>
      <w:r w:rsidR="001D066C" w:rsidRPr="00960224">
        <w:t>LINQ to SQL</w:t>
      </w:r>
      <w:r w:rsidRPr="00960224">
        <w:t xml:space="preserve"> also supports external mapping. The most common form of external mapping is an XML file. Mapping files enable additional scenarios where separating mapping from code is desirable. </w:t>
      </w:r>
    </w:p>
    <w:p w14:paraId="52041F61" w14:textId="77777777" w:rsidR="00F36677" w:rsidRPr="00960224" w:rsidRDefault="0027074B" w:rsidP="00960224">
      <w:pPr>
        <w:pStyle w:val="Text"/>
      </w:pPr>
      <w:r w:rsidRPr="00960224">
        <w:t xml:space="preserve">DataContext provides an additional constructor for supplying a </w:t>
      </w:r>
      <w:r w:rsidRPr="00002CE9">
        <w:rPr>
          <w:rStyle w:val="CodeEmbedded"/>
        </w:rPr>
        <w:t>MappingSource</w:t>
      </w:r>
      <w:r w:rsidRPr="00960224">
        <w:t xml:space="preserve">. One form of </w:t>
      </w:r>
      <w:r w:rsidRPr="00002CE9">
        <w:rPr>
          <w:rStyle w:val="CodeEmbedded"/>
        </w:rPr>
        <w:t>MappingSource</w:t>
      </w:r>
      <w:r w:rsidRPr="00960224">
        <w:t xml:space="preserve"> is an </w:t>
      </w:r>
      <w:r w:rsidRPr="00002CE9">
        <w:rPr>
          <w:rStyle w:val="CodeEmbedded"/>
        </w:rPr>
        <w:t>XmlMappingSource</w:t>
      </w:r>
      <w:r w:rsidRPr="00960224">
        <w:t xml:space="preserve"> that can be constructed from an XML mapping file. </w:t>
      </w:r>
    </w:p>
    <w:p w14:paraId="0334A45C" w14:textId="77777777" w:rsidR="004F41B2" w:rsidRPr="00960224" w:rsidRDefault="0027074B" w:rsidP="00960224">
      <w:pPr>
        <w:pStyle w:val="Text"/>
      </w:pPr>
      <w:r w:rsidRPr="00960224">
        <w:t>Here is an example of how mapping file can be used:</w:t>
      </w:r>
    </w:p>
    <w:p w14:paraId="159201EA" w14:textId="77777777" w:rsidR="00B94B1E" w:rsidRPr="00D27838" w:rsidRDefault="00D27838" w:rsidP="00376144">
      <w:pPr>
        <w:pStyle w:val="Code"/>
        <w:rPr>
          <w:rStyle w:val="MultilanguageMarkerAuto"/>
        </w:rPr>
      </w:pPr>
      <w:r w:rsidRPr="00D27838">
        <w:rPr>
          <w:rStyle w:val="MultilanguageMarkerAuto"/>
        </w:rPr>
        <w:t>[C#]</w:t>
      </w:r>
    </w:p>
    <w:p w14:paraId="1D603319" w14:textId="77777777" w:rsidR="00B94B1E" w:rsidRDefault="004F41B2" w:rsidP="00376144">
      <w:pPr>
        <w:pStyle w:val="Code"/>
        <w:rPr>
          <w:lang w:bidi="hi-IN"/>
        </w:rPr>
      </w:pPr>
      <w:r>
        <w:rPr>
          <w:color w:val="008080"/>
          <w:lang w:bidi="hi-IN"/>
        </w:rPr>
        <w:t>String</w:t>
      </w:r>
      <w:r>
        <w:rPr>
          <w:lang w:bidi="hi-IN"/>
        </w:rPr>
        <w:t xml:space="preserve"> path = </w:t>
      </w:r>
      <w:r>
        <w:rPr>
          <w:color w:val="800000"/>
          <w:lang w:bidi="hi-IN"/>
        </w:rPr>
        <w:t>@"C:\Mapping\NorthwindMapping.xml"</w:t>
      </w:r>
      <w:r>
        <w:rPr>
          <w:lang w:bidi="hi-IN"/>
        </w:rPr>
        <w:t>;</w:t>
      </w:r>
    </w:p>
    <w:p w14:paraId="0E94FC55" w14:textId="77777777" w:rsidR="00B94B1E" w:rsidRDefault="004F41B2" w:rsidP="00376144">
      <w:pPr>
        <w:pStyle w:val="Code"/>
        <w:rPr>
          <w:lang w:bidi="hi-IN"/>
        </w:rPr>
      </w:pPr>
      <w:r>
        <w:rPr>
          <w:color w:val="008080"/>
          <w:lang w:bidi="hi-IN"/>
        </w:rPr>
        <w:t>XmlMappingSource</w:t>
      </w:r>
      <w:r>
        <w:rPr>
          <w:lang w:bidi="hi-IN"/>
        </w:rPr>
        <w:t xml:space="preserve"> prodMapping = </w:t>
      </w:r>
    </w:p>
    <w:p w14:paraId="04A10FD7" w14:textId="77777777" w:rsidR="00B94B1E" w:rsidRDefault="00096539" w:rsidP="00376144">
      <w:pPr>
        <w:pStyle w:val="Code"/>
        <w:rPr>
          <w:lang w:bidi="hi-IN"/>
        </w:rPr>
      </w:pPr>
      <w:r>
        <w:rPr>
          <w:lang w:bidi="hi-IN"/>
        </w:rPr>
        <w:tab/>
      </w:r>
      <w:r w:rsidR="004F41B2">
        <w:rPr>
          <w:color w:val="008080"/>
          <w:lang w:bidi="hi-IN"/>
        </w:rPr>
        <w:t>XmlMappingSource</w:t>
      </w:r>
      <w:r w:rsidR="004F41B2">
        <w:rPr>
          <w:lang w:bidi="hi-IN"/>
        </w:rPr>
        <w:t>.FromXml(</w:t>
      </w:r>
      <w:r w:rsidR="004F41B2">
        <w:rPr>
          <w:color w:val="008080"/>
          <w:lang w:bidi="hi-IN"/>
        </w:rPr>
        <w:t>File</w:t>
      </w:r>
      <w:r w:rsidR="004F41B2">
        <w:rPr>
          <w:lang w:bidi="hi-IN"/>
        </w:rPr>
        <w:t>.ReadAllText(path));</w:t>
      </w:r>
    </w:p>
    <w:p w14:paraId="31E95F1B" w14:textId="77777777" w:rsidR="00B94B1E" w:rsidRDefault="004F41B2" w:rsidP="00376144">
      <w:pPr>
        <w:pStyle w:val="Code"/>
        <w:rPr>
          <w:lang w:bidi="hi-IN"/>
        </w:rPr>
      </w:pPr>
      <w:r>
        <w:rPr>
          <w:color w:val="008080"/>
          <w:lang w:bidi="hi-IN"/>
        </w:rPr>
        <w:t>Northwind</w:t>
      </w:r>
      <w:r>
        <w:rPr>
          <w:lang w:bidi="hi-IN"/>
        </w:rPr>
        <w:t xml:space="preserve"> db = </w:t>
      </w:r>
      <w:r>
        <w:rPr>
          <w:color w:val="0000FF"/>
          <w:lang w:bidi="hi-IN"/>
        </w:rPr>
        <w:t>new</w:t>
      </w:r>
      <w:r>
        <w:rPr>
          <w:lang w:bidi="hi-IN"/>
        </w:rPr>
        <w:t xml:space="preserve"> </w:t>
      </w:r>
      <w:r>
        <w:rPr>
          <w:color w:val="008080"/>
          <w:lang w:bidi="hi-IN"/>
        </w:rPr>
        <w:t>Northwind</w:t>
      </w:r>
      <w:r>
        <w:rPr>
          <w:lang w:bidi="hi-IN"/>
        </w:rPr>
        <w:t>(</w:t>
      </w:r>
    </w:p>
    <w:p w14:paraId="60F26AE5" w14:textId="77777777" w:rsidR="00B94B1E" w:rsidRDefault="00376144" w:rsidP="00376144">
      <w:pPr>
        <w:pStyle w:val="Code"/>
        <w:rPr>
          <w:lang w:bidi="hi-IN"/>
        </w:rPr>
      </w:pPr>
      <w:r>
        <w:rPr>
          <w:lang w:bidi="hi-IN"/>
        </w:rPr>
        <w:tab/>
      </w:r>
      <w:r w:rsidR="004F41B2">
        <w:rPr>
          <w:color w:val="800000"/>
          <w:lang w:bidi="hi-IN"/>
        </w:rPr>
        <w:t>@"Server=.\SQLExpress;Database=c:\Northwind\Northwnd.mdf"</w:t>
      </w:r>
      <w:r w:rsidR="004F41B2">
        <w:rPr>
          <w:lang w:bidi="hi-IN"/>
        </w:rPr>
        <w:t>,</w:t>
      </w:r>
    </w:p>
    <w:p w14:paraId="4EFBB619" w14:textId="77777777" w:rsidR="00B94B1E" w:rsidRDefault="00376144" w:rsidP="00376144">
      <w:pPr>
        <w:pStyle w:val="Code"/>
        <w:rPr>
          <w:lang w:bidi="hi-IN"/>
        </w:rPr>
      </w:pPr>
      <w:r>
        <w:rPr>
          <w:lang w:bidi="hi-IN"/>
        </w:rPr>
        <w:tab/>
      </w:r>
      <w:r w:rsidR="004F41B2">
        <w:rPr>
          <w:lang w:bidi="hi-IN"/>
        </w:rPr>
        <w:t>prodMapping</w:t>
      </w:r>
    </w:p>
    <w:p w14:paraId="2985ADEE" w14:textId="77777777" w:rsidR="0027074B" w:rsidRDefault="00376144" w:rsidP="00376144">
      <w:pPr>
        <w:pStyle w:val="Code"/>
        <w:rPr>
          <w:lang w:bidi="hi-IN"/>
        </w:rPr>
      </w:pPr>
      <w:r>
        <w:rPr>
          <w:lang w:bidi="hi-IN"/>
        </w:rPr>
        <w:tab/>
      </w:r>
      <w:r w:rsidR="004F41B2">
        <w:rPr>
          <w:lang w:bidi="hi-IN"/>
        </w:rPr>
        <w:t>);</w:t>
      </w:r>
    </w:p>
    <w:p w14:paraId="086E5CEE" w14:textId="77777777" w:rsidR="00B94B1E" w:rsidRDefault="00B94B1E" w:rsidP="00376144">
      <w:pPr>
        <w:pStyle w:val="Code"/>
        <w:rPr>
          <w:lang w:bidi="hi-IN"/>
        </w:rPr>
      </w:pPr>
    </w:p>
    <w:p w14:paraId="0CEFC54B" w14:textId="77777777" w:rsidR="00D27838" w:rsidRDefault="00D27838" w:rsidP="00960224">
      <w:pPr>
        <w:pStyle w:val="Text"/>
      </w:pPr>
    </w:p>
    <w:p w14:paraId="657095E0" w14:textId="77777777" w:rsidR="00D27838" w:rsidRPr="00D27838" w:rsidRDefault="00D27838" w:rsidP="00D27838">
      <w:pPr>
        <w:pStyle w:val="Code"/>
        <w:rPr>
          <w:rStyle w:val="MultilanguageMarkerAuto"/>
        </w:rPr>
      </w:pPr>
      <w:r w:rsidRPr="00D27838">
        <w:rPr>
          <w:rStyle w:val="MultilanguageMarkerAuto"/>
        </w:rPr>
        <w:t>[Visual Basic]</w:t>
      </w:r>
    </w:p>
    <w:p w14:paraId="2B32A518"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path </w:t>
      </w:r>
      <w:r w:rsidRPr="00626702">
        <w:rPr>
          <w:color w:val="3333FF"/>
          <w:lang w:bidi="hi-IN"/>
        </w:rPr>
        <w:t>As</w:t>
      </w:r>
      <w:r>
        <w:rPr>
          <w:lang w:bidi="hi-IN"/>
        </w:rPr>
        <w:t xml:space="preserve"> </w:t>
      </w:r>
      <w:r>
        <w:rPr>
          <w:color w:val="008080"/>
          <w:lang w:bidi="hi-IN"/>
        </w:rPr>
        <w:t>String</w:t>
      </w:r>
      <w:r>
        <w:rPr>
          <w:lang w:bidi="hi-IN"/>
        </w:rPr>
        <w:t xml:space="preserve"> = </w:t>
      </w:r>
      <w:r>
        <w:rPr>
          <w:color w:val="800000"/>
          <w:lang w:bidi="hi-IN"/>
        </w:rPr>
        <w:t>"C:\Mapping\NorthwindMapping.xml"</w:t>
      </w:r>
    </w:p>
    <w:p w14:paraId="50F440B7"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prodMapping </w:t>
      </w:r>
      <w:r w:rsidRPr="00626702">
        <w:rPr>
          <w:color w:val="3333FF"/>
          <w:lang w:bidi="hi-IN"/>
        </w:rPr>
        <w:t>As</w:t>
      </w:r>
      <w:r>
        <w:rPr>
          <w:lang w:bidi="hi-IN"/>
        </w:rPr>
        <w:t xml:space="preserve"> </w:t>
      </w:r>
      <w:r>
        <w:rPr>
          <w:color w:val="008080"/>
          <w:lang w:bidi="hi-IN"/>
        </w:rPr>
        <w:t>XmlMappingSource</w:t>
      </w:r>
      <w:r>
        <w:rPr>
          <w:lang w:bidi="hi-IN"/>
        </w:rPr>
        <w:t xml:space="preserve"> = _</w:t>
      </w:r>
    </w:p>
    <w:p w14:paraId="456392C2" w14:textId="77777777" w:rsidR="00D27838" w:rsidRDefault="00D27838" w:rsidP="00D27838">
      <w:pPr>
        <w:pStyle w:val="Code"/>
        <w:rPr>
          <w:lang w:bidi="hi-IN"/>
        </w:rPr>
      </w:pPr>
      <w:r>
        <w:rPr>
          <w:lang w:bidi="hi-IN"/>
        </w:rPr>
        <w:tab/>
      </w:r>
      <w:r>
        <w:rPr>
          <w:color w:val="008080"/>
          <w:lang w:bidi="hi-IN"/>
        </w:rPr>
        <w:t>XmlMappingSource</w:t>
      </w:r>
      <w:r>
        <w:rPr>
          <w:lang w:bidi="hi-IN"/>
        </w:rPr>
        <w:t>.FromXml(</w:t>
      </w:r>
      <w:r>
        <w:rPr>
          <w:color w:val="008080"/>
          <w:lang w:bidi="hi-IN"/>
        </w:rPr>
        <w:t>File</w:t>
      </w:r>
      <w:r>
        <w:rPr>
          <w:lang w:bidi="hi-IN"/>
        </w:rPr>
        <w:t>.ReadAllText(path))</w:t>
      </w:r>
    </w:p>
    <w:p w14:paraId="1801F3FF"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 </w:t>
      </w:r>
      <w:r w:rsidRPr="00626702">
        <w:rPr>
          <w:color w:val="3333FF"/>
          <w:lang w:bidi="hi-IN"/>
        </w:rPr>
        <w:t>As</w:t>
      </w:r>
      <w:r>
        <w:rPr>
          <w:color w:val="008080"/>
          <w:lang w:bidi="hi-IN"/>
        </w:rPr>
        <w:t xml:space="preserve"> Northwind</w:t>
      </w:r>
      <w:r>
        <w:rPr>
          <w:lang w:bidi="hi-IN"/>
        </w:rPr>
        <w:t xml:space="preserve"> = </w:t>
      </w:r>
      <w:r w:rsidRPr="00626702">
        <w:rPr>
          <w:color w:val="3333FF"/>
          <w:lang w:bidi="hi-IN"/>
        </w:rPr>
        <w:t>N</w:t>
      </w:r>
      <w:r>
        <w:rPr>
          <w:color w:val="0000FF"/>
          <w:lang w:bidi="hi-IN"/>
        </w:rPr>
        <w:t>ew</w:t>
      </w:r>
      <w:r>
        <w:rPr>
          <w:lang w:bidi="hi-IN"/>
        </w:rPr>
        <w:t xml:space="preserve"> </w:t>
      </w:r>
      <w:r>
        <w:rPr>
          <w:color w:val="008080"/>
          <w:lang w:bidi="hi-IN"/>
        </w:rPr>
        <w:t>Northwind</w:t>
      </w:r>
      <w:r>
        <w:rPr>
          <w:lang w:bidi="hi-IN"/>
        </w:rPr>
        <w:t>( _</w:t>
      </w:r>
    </w:p>
    <w:p w14:paraId="1DFA371C" w14:textId="77777777" w:rsidR="00D27838" w:rsidRDefault="00D27838" w:rsidP="00D27838">
      <w:pPr>
        <w:pStyle w:val="Code"/>
        <w:rPr>
          <w:lang w:bidi="hi-IN"/>
        </w:rPr>
      </w:pPr>
      <w:r>
        <w:rPr>
          <w:lang w:bidi="hi-IN"/>
        </w:rPr>
        <w:tab/>
      </w:r>
      <w:r>
        <w:rPr>
          <w:color w:val="800000"/>
          <w:lang w:bidi="hi-IN"/>
        </w:rPr>
        <w:t>"Server=.\SQLExpress;Database=c:\Northwind\Northwnd.mdf"</w:t>
      </w:r>
      <w:r>
        <w:rPr>
          <w:lang w:bidi="hi-IN"/>
        </w:rPr>
        <w:t>, _</w:t>
      </w:r>
    </w:p>
    <w:p w14:paraId="2320ECDD" w14:textId="77777777" w:rsidR="00D27838" w:rsidRDefault="00D27838" w:rsidP="00D27838">
      <w:pPr>
        <w:pStyle w:val="Code"/>
        <w:rPr>
          <w:lang w:bidi="hi-IN"/>
        </w:rPr>
      </w:pPr>
      <w:r>
        <w:rPr>
          <w:lang w:bidi="hi-IN"/>
        </w:rPr>
        <w:tab/>
        <w:t>prodMapping</w:t>
      </w:r>
      <w:r>
        <w:rPr>
          <w:lang w:bidi="hi-IN"/>
        </w:rPr>
        <w:tab/>
        <w:t>)</w:t>
      </w:r>
    </w:p>
    <w:p w14:paraId="412B9CE6" w14:textId="77777777" w:rsidR="00D27838" w:rsidRDefault="00D27838" w:rsidP="00D27838">
      <w:pPr>
        <w:pStyle w:val="Code"/>
        <w:rPr>
          <w:lang w:bidi="hi-IN"/>
        </w:rPr>
      </w:pPr>
    </w:p>
    <w:p w14:paraId="412EE963" w14:textId="77777777" w:rsidR="00D27838" w:rsidRDefault="00D27838" w:rsidP="00960224">
      <w:pPr>
        <w:pStyle w:val="Text"/>
      </w:pPr>
    </w:p>
    <w:p w14:paraId="3FBC5FE5" w14:textId="77777777" w:rsidR="004F41B2" w:rsidRPr="00960224" w:rsidRDefault="004F41B2" w:rsidP="00960224">
      <w:pPr>
        <w:pStyle w:val="Text"/>
      </w:pPr>
      <w:r w:rsidRPr="00960224">
        <w:t>Here is a corresponding snippet from the mapping file</w:t>
      </w:r>
      <w:r w:rsidR="00D42F48" w:rsidRPr="00960224">
        <w:t xml:space="preserve"> showing the mapping for </w:t>
      </w:r>
      <w:r w:rsidR="00D42F48" w:rsidRPr="00002CE9">
        <w:rPr>
          <w:rStyle w:val="CodeEmbedded"/>
        </w:rPr>
        <w:t>Product</w:t>
      </w:r>
      <w:r w:rsidR="00D42F48" w:rsidRPr="00960224">
        <w:t xml:space="preserve"> class.</w:t>
      </w:r>
      <w:r w:rsidR="004C32C0" w:rsidRPr="00960224">
        <w:t xml:space="preserve"> It shows the class </w:t>
      </w:r>
      <w:r w:rsidR="004C32C0" w:rsidRPr="00002CE9">
        <w:rPr>
          <w:rStyle w:val="CodeEmbedded"/>
        </w:rPr>
        <w:t>Product</w:t>
      </w:r>
      <w:r w:rsidR="004C32C0" w:rsidRPr="00960224">
        <w:t xml:space="preserve"> in namespace </w:t>
      </w:r>
      <w:r w:rsidR="004C32C0" w:rsidRPr="00002CE9">
        <w:rPr>
          <w:rStyle w:val="CodeEmbedded"/>
        </w:rPr>
        <w:t>Mapping</w:t>
      </w:r>
      <w:r w:rsidR="004C32C0" w:rsidRPr="00960224">
        <w:t xml:space="preserve"> mapped to the </w:t>
      </w:r>
      <w:r w:rsidR="004C32C0" w:rsidRPr="00002CE9">
        <w:rPr>
          <w:rStyle w:val="CodeEmbedded"/>
        </w:rPr>
        <w:t>Products</w:t>
      </w:r>
      <w:r w:rsidR="004C32C0" w:rsidRPr="00960224">
        <w:t xml:space="preserve"> table in </w:t>
      </w:r>
      <w:r w:rsidR="004C32C0" w:rsidRPr="00002CE9">
        <w:rPr>
          <w:rStyle w:val="CodeEmbedded"/>
        </w:rPr>
        <w:t>Northwind</w:t>
      </w:r>
      <w:r w:rsidR="004C32C0" w:rsidRPr="00960224">
        <w:t xml:space="preserve"> database. The elements and attributes are consistent with the attribute names and parameters.</w:t>
      </w:r>
    </w:p>
    <w:p w14:paraId="38B7A15E" w14:textId="77777777" w:rsidR="00B94B1E" w:rsidRPr="00B94B1E" w:rsidRDefault="00C70340"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xml</w:t>
      </w:r>
      <w:r w:rsidRPr="00960224">
        <w:rPr>
          <w:rFonts w:ascii="Courier New" w:hAnsi="Courier New" w:cs="Courier New"/>
          <w:noProof/>
          <w:color w:val="0000FF"/>
        </w:rPr>
        <w:t xml:space="preserve"> </w:t>
      </w:r>
      <w:r w:rsidRPr="00960224">
        <w:rPr>
          <w:rFonts w:ascii="Courier New" w:hAnsi="Courier New" w:cs="Courier New"/>
          <w:noProof/>
          <w:color w:val="FF0000"/>
        </w:rPr>
        <w:t>version</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1.0</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encoding</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utf-8</w:t>
      </w:r>
      <w:r w:rsidRPr="00960224">
        <w:rPr>
          <w:rFonts w:ascii="Courier New" w:hAnsi="Courier New" w:cs="Courier New"/>
          <w:noProof/>
        </w:rPr>
        <w:t>"</w:t>
      </w:r>
      <w:r w:rsidRPr="00960224">
        <w:rPr>
          <w:rFonts w:ascii="Courier New" w:hAnsi="Courier New" w:cs="Courier New"/>
          <w:noProof/>
          <w:color w:val="0000FF"/>
        </w:rPr>
        <w:t>?&gt;</w:t>
      </w:r>
    </w:p>
    <w:p w14:paraId="77B6706E" w14:textId="77777777" w:rsidR="00B94B1E" w:rsidRDefault="00C70340"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 xml:space="preserve"> </w:t>
      </w:r>
      <w:r w:rsidRPr="00960224">
        <w:rPr>
          <w:rFonts w:ascii="Courier New" w:hAnsi="Courier New" w:cs="Courier New"/>
          <w:noProof/>
          <w:color w:val="FF0000"/>
        </w:rPr>
        <w:t>xmlns:xsi</w:t>
      </w:r>
      <w:r w:rsidRPr="00960224">
        <w:rPr>
          <w:rFonts w:ascii="Courier New" w:hAnsi="Courier New" w:cs="Courier New"/>
          <w:noProof/>
          <w:color w:val="0000FF"/>
        </w:rPr>
        <w:t>=</w:t>
      </w:r>
      <w:hyperlink r:id="rId15" w:history="1">
        <w:r w:rsidRPr="00960224">
          <w:rPr>
            <w:rStyle w:val="Hyperlink"/>
            <w:rFonts w:ascii="Courier New" w:hAnsi="Courier New" w:cs="Courier New"/>
            <w:noProof/>
          </w:rPr>
          <w:t>http://www.w3.org/2001/XMLSchema-instance</w:t>
        </w:r>
      </w:hyperlink>
    </w:p>
    <w:p w14:paraId="2D0431A2"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xmlns:xsd</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http://www.w3.org/2001/XMLSchema</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Name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Northwind</w:t>
      </w:r>
      <w:r w:rsidRPr="00960224">
        <w:rPr>
          <w:rFonts w:ascii="Courier New" w:hAnsi="Courier New" w:cs="Courier New"/>
          <w:noProof/>
        </w:rPr>
        <w:t>"</w:t>
      </w:r>
    </w:p>
    <w:p w14:paraId="14F0EF7E"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ProviderType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System.Data.Linq.SqlClient.Sql2005Provider</w:t>
      </w:r>
      <w:r w:rsidRPr="00960224">
        <w:rPr>
          <w:rFonts w:ascii="Courier New" w:hAnsi="Courier New" w:cs="Courier New"/>
          <w:noProof/>
        </w:rPr>
        <w:t>"</w:t>
      </w:r>
      <w:r w:rsidRPr="00960224">
        <w:rPr>
          <w:rFonts w:ascii="Courier New" w:hAnsi="Courier New" w:cs="Courier New"/>
          <w:noProof/>
          <w:color w:val="0000FF"/>
        </w:rPr>
        <w:t>&gt;</w:t>
      </w:r>
    </w:p>
    <w:p w14:paraId="7A206DDE"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Table</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Products</w:t>
      </w:r>
      <w:r w:rsidR="00C70340" w:rsidRPr="00960224">
        <w:rPr>
          <w:rFonts w:ascii="Courier New" w:hAnsi="Courier New" w:cs="Courier New"/>
          <w:noProof/>
        </w:rPr>
        <w:t>"</w:t>
      </w:r>
      <w:r w:rsidR="00C70340" w:rsidRPr="00960224">
        <w:rPr>
          <w:rFonts w:ascii="Courier New" w:hAnsi="Courier New" w:cs="Courier New"/>
          <w:noProof/>
          <w:color w:val="0000FF"/>
        </w:rPr>
        <w:t>&gt;</w:t>
      </w:r>
    </w:p>
    <w:p w14:paraId="4923C739"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Type</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Mappings.FunctionMapping.Product</w:t>
      </w:r>
      <w:r w:rsidR="00C70340" w:rsidRPr="00960224">
        <w:rPr>
          <w:rFonts w:ascii="Courier New" w:hAnsi="Courier New" w:cs="Courier New"/>
          <w:noProof/>
        </w:rPr>
        <w:t>"</w:t>
      </w:r>
      <w:r w:rsidR="00C70340" w:rsidRPr="00960224">
        <w:rPr>
          <w:rFonts w:ascii="Courier New" w:hAnsi="Courier New" w:cs="Courier New"/>
          <w:noProof/>
          <w:color w:val="0000FF"/>
        </w:rPr>
        <w:t>&gt;</w:t>
      </w:r>
    </w:p>
    <w:p w14:paraId="7C9EACFF"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_ProductID</w:t>
      </w:r>
      <w:r w:rsidR="00C70340" w:rsidRPr="00960224">
        <w:rPr>
          <w:rFonts w:ascii="Courier New" w:hAnsi="Courier New" w:cs="Courier New"/>
          <w:noProof/>
        </w:rPr>
        <w:t>"</w:t>
      </w:r>
    </w:p>
    <w:p w14:paraId="6E5FA3ED"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Int NOT NULL IDENTITY</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IsPrimaryKey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p>
    <w:p w14:paraId="6620AD83"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IsDBGenerated</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AutoSync</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OnInsert</w:t>
      </w:r>
      <w:r w:rsidRPr="00960224">
        <w:rPr>
          <w:rFonts w:ascii="Courier New" w:hAnsi="Courier New" w:cs="Courier New"/>
          <w:noProof/>
        </w:rPr>
        <w:t>"</w:t>
      </w:r>
      <w:r w:rsidRPr="00960224">
        <w:rPr>
          <w:rFonts w:ascii="Courier New" w:hAnsi="Courier New" w:cs="Courier New"/>
          <w:noProof/>
          <w:color w:val="0000FF"/>
        </w:rPr>
        <w:t xml:space="preserve"> /&gt;</w:t>
      </w:r>
    </w:p>
    <w:p w14:paraId="0EAD6285" w14:textId="77777777" w:rsid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ProductName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ProductName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_ProductName</w:t>
      </w:r>
      <w:r w:rsidR="00C70340" w:rsidRPr="00960224">
        <w:rPr>
          <w:rFonts w:ascii="Courier New" w:hAnsi="Courier New" w:cs="Courier New"/>
          <w:noProof/>
        </w:rPr>
        <w:t>"</w:t>
      </w:r>
    </w:p>
    <w:p w14:paraId="2CA93952"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NVarChar(40) NOT NULL</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CanBeNull</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False</w:t>
      </w:r>
      <w:r w:rsidRPr="00960224">
        <w:rPr>
          <w:rFonts w:ascii="Courier New" w:hAnsi="Courier New" w:cs="Courier New"/>
          <w:noProof/>
        </w:rPr>
        <w:t>"</w:t>
      </w:r>
      <w:r w:rsidRPr="00960224">
        <w:rPr>
          <w:rFonts w:ascii="Courier New" w:hAnsi="Courier New" w:cs="Courier New"/>
          <w:noProof/>
          <w:color w:val="0000FF"/>
        </w:rPr>
        <w:t xml:space="preserve"> /&gt;</w:t>
      </w:r>
    </w:p>
    <w:p w14:paraId="7308D0AF"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_SupplierID</w:t>
      </w:r>
      <w:r w:rsidR="00C70340" w:rsidRPr="00960224">
        <w:rPr>
          <w:rFonts w:ascii="Courier New" w:hAnsi="Courier New" w:cs="Courier New"/>
          <w:noProof/>
        </w:rPr>
        <w:t>"</w:t>
      </w:r>
    </w:p>
    <w:p w14:paraId="343AB7DF"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Int</w:t>
      </w:r>
      <w:r w:rsidRPr="00960224">
        <w:rPr>
          <w:rFonts w:ascii="Courier New" w:hAnsi="Courier New" w:cs="Courier New"/>
          <w:noProof/>
        </w:rPr>
        <w:t>"</w:t>
      </w:r>
      <w:r w:rsidRPr="00960224">
        <w:rPr>
          <w:rFonts w:ascii="Courier New" w:hAnsi="Courier New" w:cs="Courier New"/>
          <w:noProof/>
          <w:color w:val="0000FF"/>
        </w:rPr>
        <w:t xml:space="preserve"> /&gt;</w:t>
      </w:r>
    </w:p>
    <w:p w14:paraId="4BACA7E0"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_CategoryID</w:t>
      </w:r>
      <w:r w:rsidR="00C70340" w:rsidRPr="00960224">
        <w:rPr>
          <w:rFonts w:ascii="Courier New" w:hAnsi="Courier New" w:cs="Courier New"/>
          <w:noProof/>
        </w:rPr>
        <w:t>"</w:t>
      </w:r>
    </w:p>
    <w:p w14:paraId="39B10941"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DbType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Int</w:t>
      </w:r>
      <w:r w:rsidR="00C70340" w:rsidRPr="00960224">
        <w:rPr>
          <w:rFonts w:ascii="Courier New" w:hAnsi="Courier New" w:cs="Courier New"/>
          <w:noProof/>
        </w:rPr>
        <w:t>"</w:t>
      </w:r>
      <w:r w:rsidR="00C70340" w:rsidRPr="00960224">
        <w:rPr>
          <w:rFonts w:ascii="Courier New" w:hAnsi="Courier New" w:cs="Courier New"/>
          <w:noProof/>
          <w:color w:val="0000FF"/>
        </w:rPr>
        <w:t xml:space="preserve"> /&gt;</w:t>
      </w:r>
    </w:p>
    <w:p w14:paraId="57BCC406" w14:textId="77777777" w:rsid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QuantityPerUnit</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QuantityPerUnit</w:t>
      </w:r>
      <w:r w:rsidR="00C70340" w:rsidRPr="00960224">
        <w:rPr>
          <w:rFonts w:ascii="Courier New" w:hAnsi="Courier New" w:cs="Courier New"/>
          <w:noProof/>
        </w:rPr>
        <w:t>"</w:t>
      </w:r>
    </w:p>
    <w:p w14:paraId="7FB909F8"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Storage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_QuantityPerUnit</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NVarChar(20)</w:t>
      </w:r>
      <w:r w:rsidRPr="00960224">
        <w:rPr>
          <w:rFonts w:ascii="Courier New" w:hAnsi="Courier New" w:cs="Courier New"/>
          <w:noProof/>
        </w:rPr>
        <w:t>"</w:t>
      </w:r>
      <w:r w:rsidRPr="00960224">
        <w:rPr>
          <w:rFonts w:ascii="Courier New" w:hAnsi="Courier New" w:cs="Courier New"/>
          <w:noProof/>
          <w:color w:val="0000FF"/>
        </w:rPr>
        <w:t xml:space="preserve"> /&gt;</w:t>
      </w:r>
    </w:p>
    <w:p w14:paraId="78C06F98"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UnitPrice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UnitPrice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_UnitPrice</w:t>
      </w:r>
      <w:r w:rsidR="00C70340" w:rsidRPr="00960224">
        <w:rPr>
          <w:rFonts w:ascii="Courier New" w:hAnsi="Courier New" w:cs="Courier New"/>
          <w:noProof/>
        </w:rPr>
        <w:t>"</w:t>
      </w:r>
    </w:p>
    <w:p w14:paraId="098607D8"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Money</w:t>
      </w:r>
      <w:r w:rsidRPr="00960224">
        <w:rPr>
          <w:rFonts w:ascii="Courier New" w:hAnsi="Courier New" w:cs="Courier New"/>
          <w:noProof/>
        </w:rPr>
        <w:t>"</w:t>
      </w:r>
      <w:r w:rsidRPr="00960224">
        <w:rPr>
          <w:rFonts w:ascii="Courier New" w:hAnsi="Courier New" w:cs="Courier New"/>
          <w:noProof/>
          <w:color w:val="0000FF"/>
        </w:rPr>
        <w:t xml:space="preserve"> /&gt;</w:t>
      </w:r>
    </w:p>
    <w:p w14:paraId="75E7930D"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UnitsInStock</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UnitsInStock</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_UnitsInStock</w:t>
      </w:r>
      <w:r w:rsidR="00C70340" w:rsidRPr="00960224">
        <w:rPr>
          <w:rFonts w:ascii="Courier New" w:hAnsi="Courier New" w:cs="Courier New"/>
          <w:noProof/>
        </w:rPr>
        <w:t>"</w:t>
      </w:r>
    </w:p>
    <w:p w14:paraId="500152A8"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DbType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SmallInt</w:t>
      </w:r>
      <w:r w:rsidR="00C70340" w:rsidRPr="00960224">
        <w:rPr>
          <w:rFonts w:ascii="Courier New" w:hAnsi="Courier New" w:cs="Courier New"/>
          <w:noProof/>
        </w:rPr>
        <w:t>"</w:t>
      </w:r>
      <w:r w:rsidR="00C70340" w:rsidRPr="00960224">
        <w:rPr>
          <w:rFonts w:ascii="Courier New" w:hAnsi="Courier New" w:cs="Courier New"/>
          <w:noProof/>
          <w:color w:val="0000FF"/>
        </w:rPr>
        <w:t xml:space="preserve"> /&gt;</w:t>
      </w:r>
    </w:p>
    <w:p w14:paraId="5DCCD750"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UnitsOnOrder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UnitsOnOrder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_UnitsOnOrder</w:t>
      </w:r>
      <w:r w:rsidR="00C70340" w:rsidRPr="00960224">
        <w:rPr>
          <w:rFonts w:ascii="Courier New" w:hAnsi="Courier New" w:cs="Courier New"/>
          <w:noProof/>
        </w:rPr>
        <w:t>"</w:t>
      </w:r>
    </w:p>
    <w:p w14:paraId="166D0190"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SmallInt</w:t>
      </w:r>
      <w:r w:rsidRPr="00960224">
        <w:rPr>
          <w:rFonts w:ascii="Courier New" w:hAnsi="Courier New" w:cs="Courier New"/>
          <w:noProof/>
        </w:rPr>
        <w:t>"</w:t>
      </w:r>
      <w:r w:rsidRPr="00960224">
        <w:rPr>
          <w:rFonts w:ascii="Courier New" w:hAnsi="Courier New" w:cs="Courier New"/>
          <w:noProof/>
          <w:color w:val="0000FF"/>
        </w:rPr>
        <w:t xml:space="preserve"> /&gt;</w:t>
      </w:r>
    </w:p>
    <w:p w14:paraId="6EE1C18F"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ReorderLevel</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ReorderLevel</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_ReorderLevel</w:t>
      </w:r>
      <w:r w:rsidR="00C70340" w:rsidRPr="00960224">
        <w:rPr>
          <w:rFonts w:ascii="Courier New" w:hAnsi="Courier New" w:cs="Courier New"/>
          <w:noProof/>
        </w:rPr>
        <w:t>"</w:t>
      </w:r>
    </w:p>
    <w:p w14:paraId="65CB7964"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SmallInt</w:t>
      </w:r>
      <w:r w:rsidRPr="00960224">
        <w:rPr>
          <w:rFonts w:ascii="Courier New" w:hAnsi="Courier New" w:cs="Courier New"/>
          <w:noProof/>
        </w:rPr>
        <w:t>"</w:t>
      </w:r>
      <w:r w:rsidRPr="00960224">
        <w:rPr>
          <w:rFonts w:ascii="Courier New" w:hAnsi="Courier New" w:cs="Courier New"/>
          <w:noProof/>
          <w:color w:val="0000FF"/>
        </w:rPr>
        <w:t xml:space="preserve"> /&gt;</w:t>
      </w:r>
    </w:p>
    <w:p w14:paraId="49FCE77D"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Discontinued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Discontinued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_Discontinued</w:t>
      </w:r>
      <w:r w:rsidR="00C70340" w:rsidRPr="00960224">
        <w:rPr>
          <w:rFonts w:ascii="Courier New" w:hAnsi="Courier New" w:cs="Courier New"/>
          <w:noProof/>
        </w:rPr>
        <w:t>"</w:t>
      </w:r>
    </w:p>
    <w:p w14:paraId="06499169"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Bit NOT NULL</w:t>
      </w:r>
      <w:r w:rsidRPr="00960224">
        <w:rPr>
          <w:rFonts w:ascii="Courier New" w:hAnsi="Courier New" w:cs="Courier New"/>
          <w:noProof/>
        </w:rPr>
        <w:t>"</w:t>
      </w:r>
      <w:r w:rsidRPr="00960224">
        <w:rPr>
          <w:rFonts w:ascii="Courier New" w:hAnsi="Courier New" w:cs="Courier New"/>
          <w:noProof/>
          <w:color w:val="0000FF"/>
        </w:rPr>
        <w:t xml:space="preserve"> /&gt;</w:t>
      </w:r>
    </w:p>
    <w:p w14:paraId="4F5C2B4E"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FK_Order_Details_Products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OrderDetails</w:t>
      </w:r>
      <w:r w:rsidR="00C70340" w:rsidRPr="00960224">
        <w:rPr>
          <w:rFonts w:ascii="Courier New" w:hAnsi="Courier New" w:cs="Courier New"/>
          <w:noProof/>
        </w:rPr>
        <w:t>"</w:t>
      </w:r>
    </w:p>
    <w:p w14:paraId="1DF63817"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Storage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_OrderDetails</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ThisKey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ProductID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OtherTable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Order Details</w:t>
      </w:r>
      <w:r w:rsidRPr="00960224">
        <w:rPr>
          <w:rFonts w:ascii="Courier New" w:hAnsi="Courier New" w:cs="Courier New"/>
          <w:noProof/>
        </w:rPr>
        <w:t>"</w:t>
      </w:r>
    </w:p>
    <w:p w14:paraId="09D27B4A"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ProductID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DeleteRule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 ACTION</w:t>
      </w:r>
      <w:r w:rsidRPr="00960224">
        <w:rPr>
          <w:rFonts w:ascii="Courier New" w:hAnsi="Courier New" w:cs="Courier New"/>
          <w:noProof/>
        </w:rPr>
        <w:t>"</w:t>
      </w:r>
      <w:r w:rsidRPr="00960224">
        <w:rPr>
          <w:rFonts w:ascii="Courier New" w:hAnsi="Courier New" w:cs="Courier New"/>
          <w:noProof/>
          <w:color w:val="0000FF"/>
        </w:rPr>
        <w:t xml:space="preserve"> /&gt;</w:t>
      </w:r>
    </w:p>
    <w:p w14:paraId="6AD06A72"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FK_Products_Categories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w:t>
      </w:r>
      <w:r w:rsidR="00C70340" w:rsidRPr="00960224">
        <w:rPr>
          <w:rFonts w:ascii="Courier New" w:hAnsi="Courier New" w:cs="Courier New"/>
          <w:noProof/>
        </w:rPr>
        <w:t>"</w:t>
      </w:r>
    </w:p>
    <w:p w14:paraId="589089D4" w14:textId="77777777" w:rsid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_Category</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ThisKey</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OtherTable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Categories</w:t>
      </w:r>
      <w:r w:rsidR="00C70340" w:rsidRPr="00960224">
        <w:rPr>
          <w:rFonts w:ascii="Courier New" w:hAnsi="Courier New" w:cs="Courier New"/>
          <w:noProof/>
        </w:rPr>
        <w:t>"</w:t>
      </w:r>
    </w:p>
    <w:p w14:paraId="3C0471F1"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CategoryID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IsForeignKey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/&gt;</w:t>
      </w:r>
    </w:p>
    <w:p w14:paraId="119401EC"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FK_Products_Suppliers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w:t>
      </w:r>
      <w:r w:rsidR="00C70340" w:rsidRPr="00960224">
        <w:rPr>
          <w:rFonts w:ascii="Courier New" w:hAnsi="Courier New" w:cs="Courier New"/>
          <w:noProof/>
        </w:rPr>
        <w:t>"</w:t>
      </w:r>
    </w:p>
    <w:p w14:paraId="761A6644"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_Supplier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ThisKey</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OtherTable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Suppliers</w:t>
      </w:r>
      <w:r w:rsidR="00C70340" w:rsidRPr="00960224">
        <w:rPr>
          <w:rFonts w:ascii="Courier New" w:hAnsi="Courier New" w:cs="Courier New"/>
          <w:noProof/>
        </w:rPr>
        <w:t>"</w:t>
      </w:r>
    </w:p>
    <w:p w14:paraId="6DD22CFF"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SupplierID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IsForeignKey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/&gt;</w:t>
      </w:r>
    </w:p>
    <w:p w14:paraId="33151ADD" w14:textId="77777777" w:rsidR="00B94B1E" w:rsidRDefault="00BB2DEC" w:rsidP="00960224">
      <w:pPr>
        <w:pStyle w:val="Text"/>
        <w:rPr>
          <w:lang w:bidi="hi-IN"/>
        </w:rPr>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Type</w:t>
      </w:r>
      <w:r w:rsidR="00C70340" w:rsidRPr="00960224">
        <w:rPr>
          <w:rFonts w:ascii="Courier New" w:hAnsi="Courier New" w:cs="Courier New"/>
          <w:noProof/>
          <w:color w:val="0000FF"/>
        </w:rPr>
        <w:t>&gt;</w:t>
      </w:r>
    </w:p>
    <w:p w14:paraId="4BB45D3C" w14:textId="77777777" w:rsidR="00B94B1E" w:rsidRDefault="00BB2DEC" w:rsidP="00960224">
      <w:pPr>
        <w:pStyle w:val="Text"/>
        <w:rPr>
          <w:lang w:bidi="hi-IN"/>
        </w:rPr>
      </w:pPr>
      <w:r w:rsidRPr="00960224">
        <w:rPr>
          <w:lang w:bidi="hi-IN"/>
        </w:rPr>
        <w:tab/>
      </w:r>
      <w:r w:rsidRPr="00960224">
        <w:rPr>
          <w:rFonts w:ascii="Courier New" w:hAnsi="Courier New" w:cs="Courier New"/>
          <w:noProof/>
          <w:color w:val="0000FF"/>
        </w:rPr>
        <w:t>&lt;/</w:t>
      </w:r>
      <w:r w:rsidRPr="00960224">
        <w:rPr>
          <w:rFonts w:ascii="Courier New" w:hAnsi="Courier New" w:cs="Courier New"/>
          <w:noProof/>
          <w:color w:val="800000"/>
        </w:rPr>
        <w:t>Table</w:t>
      </w:r>
      <w:r w:rsidRPr="00960224">
        <w:rPr>
          <w:rFonts w:ascii="Courier New" w:hAnsi="Courier New" w:cs="Courier New"/>
          <w:noProof/>
          <w:color w:val="0000FF"/>
        </w:rPr>
        <w:t>&gt;</w:t>
      </w:r>
    </w:p>
    <w:p w14:paraId="6169B58A" w14:textId="77777777" w:rsidR="00BB2DEC" w:rsidRPr="00960224" w:rsidRDefault="00BB2DEC" w:rsidP="00960224">
      <w:pPr>
        <w:pStyle w:val="Text"/>
        <w:rPr>
          <w:noProof/>
        </w:rPr>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&gt;</w:t>
      </w:r>
    </w:p>
    <w:p w14:paraId="2F665ACE" w14:textId="77777777" w:rsidR="00BB2DEC" w:rsidRPr="00960224" w:rsidRDefault="00BB2DEC" w:rsidP="00960224">
      <w:pPr>
        <w:pStyle w:val="Text"/>
        <w:rPr>
          <w:lang w:bidi="hi-IN"/>
        </w:rPr>
      </w:pPr>
    </w:p>
    <w:p w14:paraId="04B66B5A" w14:textId="77777777" w:rsidR="00C57CC3" w:rsidRPr="00563542" w:rsidRDefault="0087641A" w:rsidP="00960224">
      <w:pPr>
        <w:pStyle w:val="Heading5"/>
      </w:pPr>
      <w:bookmarkStart w:id="1063" w:name="_Toc157392390"/>
      <w:bookmarkStart w:id="1064" w:name="_Toc157394675"/>
      <w:bookmarkStart w:id="1065" w:name="_Toc156114958"/>
      <w:bookmarkStart w:id="1066" w:name="_Toc156115324"/>
      <w:bookmarkStart w:id="1067" w:name="_Toc156115605"/>
      <w:bookmarkStart w:id="1068" w:name="_Toc156115886"/>
      <w:bookmarkStart w:id="1069" w:name="_Toc156114959"/>
      <w:bookmarkStart w:id="1070" w:name="_Toc156115325"/>
      <w:bookmarkStart w:id="1071" w:name="_Toc156115606"/>
      <w:bookmarkStart w:id="1072" w:name="_Toc156115887"/>
      <w:bookmarkStart w:id="1073" w:name="_Toc156114962"/>
      <w:bookmarkStart w:id="1074" w:name="_Toc156115328"/>
      <w:bookmarkStart w:id="1075" w:name="_Toc156115609"/>
      <w:bookmarkStart w:id="1076" w:name="_Toc156115890"/>
      <w:bookmarkStart w:id="1077" w:name="_Toc156114965"/>
      <w:bookmarkStart w:id="1078" w:name="_Toc156115331"/>
      <w:bookmarkStart w:id="1079" w:name="_Toc156115612"/>
      <w:bookmarkStart w:id="1080" w:name="_Toc156115893"/>
      <w:bookmarkStart w:id="1081" w:name="_Toc156114967"/>
      <w:bookmarkStart w:id="1082" w:name="_Toc156115333"/>
      <w:bookmarkStart w:id="1083" w:name="_Toc156115614"/>
      <w:bookmarkStart w:id="1084" w:name="_Toc156115895"/>
      <w:bookmarkStart w:id="1085" w:name="_Toc156114973"/>
      <w:bookmarkStart w:id="1086" w:name="_Toc156115339"/>
      <w:bookmarkStart w:id="1087" w:name="_Toc156115620"/>
      <w:bookmarkStart w:id="1088" w:name="_Toc156115901"/>
      <w:bookmarkStart w:id="1089" w:name="_Toc156114979"/>
      <w:bookmarkStart w:id="1090" w:name="_Toc156115345"/>
      <w:bookmarkStart w:id="1091" w:name="_Toc156115626"/>
      <w:bookmarkStart w:id="1092" w:name="_Toc156115907"/>
      <w:bookmarkStart w:id="1093" w:name="_Toc156114980"/>
      <w:bookmarkStart w:id="1094" w:name="_Toc156115346"/>
      <w:bookmarkStart w:id="1095" w:name="_Toc156115627"/>
      <w:bookmarkStart w:id="1096" w:name="_Toc156115908"/>
      <w:bookmarkStart w:id="1097" w:name="_Toc156114982"/>
      <w:bookmarkStart w:id="1098" w:name="_Toc156115348"/>
      <w:bookmarkStart w:id="1099" w:name="_Toc156115629"/>
      <w:bookmarkStart w:id="1100" w:name="_Toc156115910"/>
      <w:bookmarkStart w:id="1101" w:name="_Toc156114988"/>
      <w:bookmarkStart w:id="1102" w:name="_Toc156115354"/>
      <w:bookmarkStart w:id="1103" w:name="_Toc156115635"/>
      <w:bookmarkStart w:id="1104" w:name="_Toc156115916"/>
      <w:bookmarkStart w:id="1105" w:name="_Toc156114990"/>
      <w:bookmarkStart w:id="1106" w:name="_Toc156115356"/>
      <w:bookmarkStart w:id="1107" w:name="_Toc156115637"/>
      <w:bookmarkStart w:id="1108" w:name="_Toc156115918"/>
      <w:bookmarkStart w:id="1109" w:name="_Toc156114992"/>
      <w:bookmarkStart w:id="1110" w:name="_Toc156115358"/>
      <w:bookmarkStart w:id="1111" w:name="_Toc156115639"/>
      <w:bookmarkStart w:id="1112" w:name="_Toc156115920"/>
      <w:bookmarkStart w:id="1113" w:name="_Toc156115000"/>
      <w:bookmarkStart w:id="1114" w:name="_Toc156115366"/>
      <w:bookmarkStart w:id="1115" w:name="_Toc156115647"/>
      <w:bookmarkStart w:id="1116" w:name="_Toc156115928"/>
      <w:bookmarkStart w:id="1117" w:name="_Toc156115010"/>
      <w:bookmarkStart w:id="1118" w:name="_Toc156115376"/>
      <w:bookmarkStart w:id="1119" w:name="_Toc156115657"/>
      <w:bookmarkStart w:id="1120" w:name="_Toc156115938"/>
      <w:bookmarkStart w:id="1121" w:name="_Toc156115019"/>
      <w:bookmarkStart w:id="1122" w:name="_Toc156115385"/>
      <w:bookmarkStart w:id="1123" w:name="_Toc156115666"/>
      <w:bookmarkStart w:id="1124" w:name="_Toc156115947"/>
      <w:bookmarkStart w:id="1125" w:name="_Toc156115020"/>
      <w:bookmarkStart w:id="1126" w:name="_Toc156115386"/>
      <w:bookmarkStart w:id="1127" w:name="_Toc156115667"/>
      <w:bookmarkStart w:id="1128" w:name="_Toc156115948"/>
      <w:bookmarkStart w:id="1129" w:name="_Toc156114546"/>
      <w:bookmarkStart w:id="1130" w:name="_Toc156115032"/>
      <w:bookmarkStart w:id="1131" w:name="_Toc156115398"/>
      <w:bookmarkStart w:id="1132" w:name="_Toc156115679"/>
      <w:bookmarkStart w:id="1133" w:name="_Toc156115960"/>
      <w:bookmarkStart w:id="1134" w:name="_Toc156114547"/>
      <w:bookmarkStart w:id="1135" w:name="_Toc156115033"/>
      <w:bookmarkStart w:id="1136" w:name="_Toc156115399"/>
      <w:bookmarkStart w:id="1137" w:name="_Toc156115680"/>
      <w:bookmarkStart w:id="1138" w:name="_Toc156115961"/>
      <w:bookmarkStart w:id="1139" w:name="_Toc156114559"/>
      <w:bookmarkStart w:id="1140" w:name="_Toc156115045"/>
      <w:bookmarkStart w:id="1141" w:name="_Toc156115411"/>
      <w:bookmarkStart w:id="1142" w:name="_Toc156115692"/>
      <w:bookmarkStart w:id="1143" w:name="_Toc156115973"/>
      <w:bookmarkStart w:id="1144" w:name="_Toc156114563"/>
      <w:bookmarkStart w:id="1145" w:name="_Toc156115049"/>
      <w:bookmarkStart w:id="1146" w:name="_Toc156115415"/>
      <w:bookmarkStart w:id="1147" w:name="_Toc156115696"/>
      <w:bookmarkStart w:id="1148" w:name="_Toc156115977"/>
      <w:bookmarkStart w:id="1149" w:name="_Toc156114567"/>
      <w:bookmarkStart w:id="1150" w:name="_Toc156115053"/>
      <w:bookmarkStart w:id="1151" w:name="_Toc156115419"/>
      <w:bookmarkStart w:id="1152" w:name="_Toc156115700"/>
      <w:bookmarkStart w:id="1153" w:name="_Toc156115981"/>
      <w:bookmarkStart w:id="1154" w:name="_Toc156114577"/>
      <w:bookmarkStart w:id="1155" w:name="_Toc156115063"/>
      <w:bookmarkStart w:id="1156" w:name="_Toc156115429"/>
      <w:bookmarkStart w:id="1157" w:name="_Toc156115710"/>
      <w:bookmarkStart w:id="1158" w:name="_Toc156115991"/>
      <w:bookmarkStart w:id="1159" w:name="_Toc156114589"/>
      <w:bookmarkStart w:id="1160" w:name="_Toc156115075"/>
      <w:bookmarkStart w:id="1161" w:name="_Toc156115441"/>
      <w:bookmarkStart w:id="1162" w:name="_Toc156115722"/>
      <w:bookmarkStart w:id="1163" w:name="_Toc156116003"/>
      <w:bookmarkStart w:id="1164" w:name="_Toc156114593"/>
      <w:bookmarkStart w:id="1165" w:name="_Toc156115079"/>
      <w:bookmarkStart w:id="1166" w:name="_Toc156115445"/>
      <w:bookmarkStart w:id="1167" w:name="_Toc156115726"/>
      <w:bookmarkStart w:id="1168" w:name="_Toc156116007"/>
      <w:bookmarkStart w:id="1169" w:name="_Toc156114609"/>
      <w:bookmarkStart w:id="1170" w:name="_Toc156115095"/>
      <w:bookmarkStart w:id="1171" w:name="_Toc156115461"/>
      <w:bookmarkStart w:id="1172" w:name="_Toc156115742"/>
      <w:bookmarkStart w:id="1173" w:name="_Toc156116023"/>
      <w:bookmarkStart w:id="1174" w:name="_Toc156114628"/>
      <w:bookmarkStart w:id="1175" w:name="_Toc156115114"/>
      <w:bookmarkStart w:id="1176" w:name="_Toc156115480"/>
      <w:bookmarkStart w:id="1177" w:name="_Toc156115761"/>
      <w:bookmarkStart w:id="1178" w:name="_Toc156116042"/>
      <w:bookmarkStart w:id="1179" w:name="_Toc156114629"/>
      <w:bookmarkStart w:id="1180" w:name="_Toc156115115"/>
      <w:bookmarkStart w:id="1181" w:name="_Toc156115481"/>
      <w:bookmarkStart w:id="1182" w:name="_Toc156115762"/>
      <w:bookmarkStart w:id="1183" w:name="_Toc156116043"/>
      <w:bookmarkStart w:id="1184" w:name="_Toc156114633"/>
      <w:bookmarkStart w:id="1185" w:name="_Toc156115119"/>
      <w:bookmarkStart w:id="1186" w:name="_Toc156115485"/>
      <w:bookmarkStart w:id="1187" w:name="_Toc156115766"/>
      <w:bookmarkStart w:id="1188" w:name="_Toc156116047"/>
      <w:bookmarkStart w:id="1189" w:name="_Toc156114640"/>
      <w:bookmarkStart w:id="1190" w:name="_Toc156115126"/>
      <w:bookmarkStart w:id="1191" w:name="_Toc156115492"/>
      <w:bookmarkStart w:id="1192" w:name="_Toc156115773"/>
      <w:bookmarkStart w:id="1193" w:name="_Toc156116054"/>
      <w:bookmarkStart w:id="1194" w:name="_Toc156114641"/>
      <w:bookmarkStart w:id="1195" w:name="_Toc156115127"/>
      <w:bookmarkStart w:id="1196" w:name="_Toc156115493"/>
      <w:bookmarkStart w:id="1197" w:name="_Toc156115774"/>
      <w:bookmarkStart w:id="1198" w:name="_Toc156116055"/>
      <w:bookmarkStart w:id="1199" w:name="_Toc156114644"/>
      <w:bookmarkStart w:id="1200" w:name="_Toc156115130"/>
      <w:bookmarkStart w:id="1201" w:name="_Toc156115496"/>
      <w:bookmarkStart w:id="1202" w:name="_Toc156115777"/>
      <w:bookmarkStart w:id="1203" w:name="_Toc156116058"/>
      <w:bookmarkStart w:id="1204" w:name="_Toc156114647"/>
      <w:bookmarkStart w:id="1205" w:name="_Toc156115133"/>
      <w:bookmarkStart w:id="1206" w:name="_Toc156115499"/>
      <w:bookmarkStart w:id="1207" w:name="_Toc156115780"/>
      <w:bookmarkStart w:id="1208" w:name="_Toc156116061"/>
      <w:bookmarkStart w:id="1209" w:name="_Toc156114648"/>
      <w:bookmarkStart w:id="1210" w:name="_Toc156115134"/>
      <w:bookmarkStart w:id="1211" w:name="_Toc156115500"/>
      <w:bookmarkStart w:id="1212" w:name="_Toc156115781"/>
      <w:bookmarkStart w:id="1213" w:name="_Toc156116062"/>
      <w:bookmarkStart w:id="1214" w:name="_Toc156114653"/>
      <w:bookmarkStart w:id="1215" w:name="_Toc156115139"/>
      <w:bookmarkStart w:id="1216" w:name="_Toc156115505"/>
      <w:bookmarkStart w:id="1217" w:name="_Toc156115786"/>
      <w:bookmarkStart w:id="1218" w:name="_Toc156116067"/>
      <w:bookmarkStart w:id="1219" w:name="_Toc156114654"/>
      <w:bookmarkStart w:id="1220" w:name="_Toc156115140"/>
      <w:bookmarkStart w:id="1221" w:name="_Toc156115506"/>
      <w:bookmarkStart w:id="1222" w:name="_Toc156115787"/>
      <w:bookmarkStart w:id="1223" w:name="_Toc156116068"/>
      <w:bookmarkStart w:id="1224" w:name="_Toc157398765"/>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t xml:space="preserve">6.9 </w:t>
      </w:r>
      <w:r w:rsidR="00C57CC3" w:rsidRPr="00563542">
        <w:t xml:space="preserve">NET Framework </w:t>
      </w:r>
      <w:r w:rsidR="00436BE7" w:rsidRPr="00563542">
        <w:t xml:space="preserve">Function </w:t>
      </w:r>
      <w:r w:rsidR="00C57CC3" w:rsidRPr="00563542">
        <w:t>Support and Notes</w:t>
      </w:r>
      <w:bookmarkEnd w:id="1224"/>
    </w:p>
    <w:p w14:paraId="65411F5B" w14:textId="77777777" w:rsidR="00C57CC3" w:rsidRPr="00960224" w:rsidRDefault="00C57CC3" w:rsidP="00960224">
      <w:pPr>
        <w:pStyle w:val="Text"/>
      </w:pPr>
      <w:r w:rsidRPr="00960224">
        <w:t xml:space="preserve">The following paragraphs provide basic information regarding </w:t>
      </w:r>
      <w:r w:rsidR="001D066C" w:rsidRPr="00960224">
        <w:t>LINQ to SQL</w:t>
      </w:r>
      <w:r w:rsidRPr="00960224">
        <w:t xml:space="preserve"> type support and differences from the .NET Framework.</w:t>
      </w:r>
    </w:p>
    <w:p w14:paraId="0E5CC0BA" w14:textId="77777777" w:rsidR="00C57CC3" w:rsidRDefault="0087641A" w:rsidP="00960224">
      <w:pPr>
        <w:pStyle w:val="Heading6"/>
      </w:pPr>
      <w:r>
        <w:t xml:space="preserve">6.9.1 </w:t>
      </w:r>
      <w:r w:rsidR="00C57CC3">
        <w:t>Primitive Types</w:t>
      </w:r>
    </w:p>
    <w:p w14:paraId="175A4ACF" w14:textId="77777777" w:rsidR="00C57CC3" w:rsidRPr="0087641A" w:rsidRDefault="00C57CC3" w:rsidP="0087641A">
      <w:pPr>
        <w:pStyle w:val="Label"/>
      </w:pPr>
      <w:r w:rsidRPr="0087641A">
        <w:t>Implemented</w:t>
      </w:r>
    </w:p>
    <w:p w14:paraId="7DF49341" w14:textId="77777777" w:rsidR="00C57CC3" w:rsidRPr="00960224" w:rsidRDefault="00C57CC3" w:rsidP="00960224">
      <w:pPr>
        <w:pStyle w:val="Text"/>
      </w:pPr>
      <w:r w:rsidRPr="00960224">
        <w:t>Arithmetic and comparison operators</w:t>
      </w:r>
    </w:p>
    <w:p w14:paraId="2AC21D53" w14:textId="77777777" w:rsidR="00C57CC3" w:rsidRPr="00960224" w:rsidRDefault="00C57CC3" w:rsidP="00960224">
      <w:pPr>
        <w:pStyle w:val="Text"/>
      </w:pPr>
      <w:r w:rsidRPr="00960224">
        <w:t xml:space="preserve">Shift operators: </w:t>
      </w:r>
      <w:r w:rsidRPr="00E30F31">
        <w:rPr>
          <w:rStyle w:val="CodeEmbedded"/>
        </w:rPr>
        <w:t>&lt;&lt;</w:t>
      </w:r>
      <w:r w:rsidRPr="00960224">
        <w:t xml:space="preserve"> and </w:t>
      </w:r>
      <w:r w:rsidRPr="00E30F31">
        <w:rPr>
          <w:rStyle w:val="CodeEmbedded"/>
        </w:rPr>
        <w:t>&gt;&gt;</w:t>
      </w:r>
    </w:p>
    <w:p w14:paraId="73EBC49A" w14:textId="77777777" w:rsidR="00C57CC3" w:rsidRPr="00960224" w:rsidRDefault="00C57CC3" w:rsidP="00960224">
      <w:pPr>
        <w:pStyle w:val="Text"/>
      </w:pPr>
      <w:r w:rsidRPr="00960224">
        <w:t xml:space="preserve">Conversion between char and numeric is done by </w:t>
      </w:r>
      <w:r w:rsidRPr="00002CE9">
        <w:rPr>
          <w:rStyle w:val="CodeEmbedded"/>
        </w:rPr>
        <w:t>UNICODE / NCHAR</w:t>
      </w:r>
      <w:r w:rsidRPr="00960224">
        <w:t>; otherwise SQL</w:t>
      </w:r>
      <w:r w:rsidR="00771424">
        <w:t>'</w:t>
      </w:r>
      <w:r w:rsidRPr="00960224">
        <w:t xml:space="preserve">s </w:t>
      </w:r>
      <w:r w:rsidRPr="00002CE9">
        <w:rPr>
          <w:rStyle w:val="CodeEmbedded"/>
        </w:rPr>
        <w:t>CONVERT</w:t>
      </w:r>
      <w:r w:rsidRPr="00960224">
        <w:t xml:space="preserve"> is used</w:t>
      </w:r>
      <w:r w:rsidR="00E30F31">
        <w:t>.</w:t>
      </w:r>
    </w:p>
    <w:p w14:paraId="36E244C7" w14:textId="77777777" w:rsidR="00C57CC3" w:rsidRPr="0087641A" w:rsidRDefault="00C57CC3" w:rsidP="0087641A">
      <w:pPr>
        <w:pStyle w:val="Label"/>
      </w:pPr>
      <w:r w:rsidRPr="0087641A">
        <w:t>Not implemented</w:t>
      </w:r>
    </w:p>
    <w:p w14:paraId="2175514C" w14:textId="77777777" w:rsidR="00C57CC3" w:rsidRPr="00002CE9" w:rsidRDefault="00C57CC3" w:rsidP="00960224">
      <w:pPr>
        <w:pStyle w:val="Text"/>
        <w:rPr>
          <w:rStyle w:val="CodeEmbedded"/>
        </w:rPr>
      </w:pPr>
      <w:r w:rsidRPr="00002CE9">
        <w:rPr>
          <w:rStyle w:val="CodeEmbedded"/>
        </w:rPr>
        <w:t>&lt;Type&gt;.Parse</w:t>
      </w:r>
    </w:p>
    <w:p w14:paraId="2CBCA3A2" w14:textId="77777777" w:rsidR="00C57CC3" w:rsidRPr="00960224" w:rsidRDefault="00C57CC3" w:rsidP="00960224">
      <w:pPr>
        <w:pStyle w:val="Text"/>
      </w:pPr>
      <w:r w:rsidRPr="00960224">
        <w:t xml:space="preserve">Enums can be used and mapped to integers </w:t>
      </w:r>
      <w:r w:rsidR="004C1EC7" w:rsidRPr="00960224">
        <w:t xml:space="preserve">and strings </w:t>
      </w:r>
      <w:r w:rsidRPr="00960224">
        <w:t>in a table</w:t>
      </w:r>
      <w:r w:rsidR="004C1EC7" w:rsidRPr="00960224">
        <w:t xml:space="preserve">. For the latter, the </w:t>
      </w:r>
      <w:r w:rsidR="004C1EC7" w:rsidRPr="00002CE9">
        <w:rPr>
          <w:rStyle w:val="CodeEmbedded"/>
        </w:rPr>
        <w:t>Parse</w:t>
      </w:r>
      <w:r w:rsidR="004C1EC7" w:rsidRPr="00960224">
        <w:t xml:space="preserve"> and </w:t>
      </w:r>
      <w:r w:rsidR="004C1EC7" w:rsidRPr="00002CE9">
        <w:rPr>
          <w:rStyle w:val="CodeEmbedded"/>
        </w:rPr>
        <w:t>ToString()</w:t>
      </w:r>
      <w:r w:rsidR="004C1EC7" w:rsidRPr="00960224">
        <w:t xml:space="preserve"> methods are used.</w:t>
      </w:r>
    </w:p>
    <w:p w14:paraId="5BDE3B37" w14:textId="77777777" w:rsidR="00C57CC3" w:rsidRPr="0087641A" w:rsidRDefault="00C57CC3" w:rsidP="0087641A">
      <w:pPr>
        <w:pStyle w:val="Label"/>
      </w:pPr>
      <w:r w:rsidRPr="0087641A">
        <w:t>Difference from .NET</w:t>
      </w:r>
    </w:p>
    <w:p w14:paraId="7792A41D" w14:textId="77777777" w:rsidR="00C57CC3" w:rsidRPr="00960224" w:rsidRDefault="00C57CC3" w:rsidP="00960224">
      <w:pPr>
        <w:pStyle w:val="Text"/>
      </w:pPr>
      <w:r w:rsidRPr="00960224">
        <w:t xml:space="preserve">The output of </w:t>
      </w:r>
      <w:r w:rsidRPr="00002CE9">
        <w:rPr>
          <w:rStyle w:val="CodeEmbedded"/>
        </w:rPr>
        <w:t>ToString</w:t>
      </w:r>
      <w:r w:rsidRPr="00960224">
        <w:t xml:space="preserve"> for double uses </w:t>
      </w:r>
      <w:r w:rsidRPr="00002CE9">
        <w:rPr>
          <w:rStyle w:val="CodeEmbedded"/>
        </w:rPr>
        <w:t>CONVERT(NVARCHAR(30), @x, 2</w:t>
      </w:r>
      <w:r w:rsidRPr="00960224">
        <w:t xml:space="preserve">) on SQL, which always uses 16 digits and </w:t>
      </w:r>
      <w:r w:rsidR="00771424">
        <w:t>"</w:t>
      </w:r>
      <w:r w:rsidRPr="00960224">
        <w:t>Scientific Notation</w:t>
      </w:r>
      <w:r w:rsidR="00771424">
        <w:t>"</w:t>
      </w:r>
      <w:r w:rsidRPr="00960224">
        <w:t xml:space="preserve">, </w:t>
      </w:r>
      <w:r w:rsidR="00B94B1E">
        <w:t>for example</w:t>
      </w:r>
      <w:r w:rsidR="00D27838">
        <w:t>,</w:t>
      </w:r>
      <w:r w:rsidRPr="00960224">
        <w:t xml:space="preserve"> </w:t>
      </w:r>
      <w:r w:rsidR="00771424">
        <w:t>"</w:t>
      </w:r>
      <w:r w:rsidRPr="00960224">
        <w:t>0.000000000000000e+000</w:t>
      </w:r>
      <w:r w:rsidR="00771424">
        <w:t>"</w:t>
      </w:r>
      <w:r w:rsidRPr="00960224">
        <w:t xml:space="preserve"> for 0, so it does not give the same string as .NET</w:t>
      </w:r>
      <w:r w:rsidR="00771424">
        <w:t>'</w:t>
      </w:r>
      <w:r w:rsidRPr="00960224">
        <w:t xml:space="preserve">s </w:t>
      </w:r>
      <w:r w:rsidRPr="00002CE9">
        <w:rPr>
          <w:rStyle w:val="CodeEmbedded"/>
        </w:rPr>
        <w:t>Convert.ToString()</w:t>
      </w:r>
      <w:r w:rsidRPr="00960224">
        <w:t>.</w:t>
      </w:r>
    </w:p>
    <w:p w14:paraId="4FAEE565" w14:textId="77777777" w:rsidR="00C57CC3" w:rsidRDefault="0087641A" w:rsidP="00960224">
      <w:pPr>
        <w:pStyle w:val="Heading6"/>
      </w:pPr>
      <w:r>
        <w:t xml:space="preserve">6.9.2 </w:t>
      </w:r>
      <w:r w:rsidR="00C57CC3">
        <w:t>System.String</w:t>
      </w:r>
    </w:p>
    <w:p w14:paraId="03A32D16" w14:textId="77777777" w:rsidR="00C57CC3" w:rsidRPr="0087641A" w:rsidRDefault="00C57CC3" w:rsidP="0087641A">
      <w:pPr>
        <w:pStyle w:val="Label"/>
      </w:pPr>
      <w:r w:rsidRPr="0087641A">
        <w:t>Implemented</w:t>
      </w:r>
    </w:p>
    <w:p w14:paraId="26054CDB" w14:textId="77777777" w:rsidR="00C57CC3" w:rsidRPr="00960224" w:rsidRDefault="00C57CC3" w:rsidP="00960224">
      <w:pPr>
        <w:pStyle w:val="Text"/>
      </w:pPr>
      <w:r w:rsidRPr="00960224">
        <w:t>Non-static methods:</w:t>
      </w:r>
    </w:p>
    <w:p w14:paraId="34623950" w14:textId="77777777" w:rsidR="00C57CC3" w:rsidRPr="00960224" w:rsidRDefault="00C57CC3" w:rsidP="00960224">
      <w:pPr>
        <w:pStyle w:val="Text"/>
      </w:pPr>
      <w:r w:rsidRPr="00002CE9">
        <w:rPr>
          <w:rStyle w:val="CodeEmbedded"/>
        </w:rPr>
        <w:t>Length, Substring, Contains, StartsWith, EndsWith, IndexOf, Insert, Remove, Replace, Trim, ToLower, ToUpper, LastIndexOf, PadRight, PadLeft, Equals, CompareTo</w:t>
      </w:r>
      <w:r w:rsidRPr="00960224">
        <w:t xml:space="preserve">. All signatures are supported, except when they take the </w:t>
      </w:r>
      <w:r w:rsidRPr="00002CE9">
        <w:rPr>
          <w:rStyle w:val="CodeEmbedded"/>
        </w:rPr>
        <w:t>StringComparison</w:t>
      </w:r>
      <w:r w:rsidRPr="00960224">
        <w:t xml:space="preserve"> parameter, </w:t>
      </w:r>
      <w:r w:rsidR="00C15B2E">
        <w:t>and so on</w:t>
      </w:r>
      <w:r w:rsidRPr="00960224">
        <w:t>, as detailed below.</w:t>
      </w:r>
    </w:p>
    <w:p w14:paraId="373D7E0A" w14:textId="77777777" w:rsidR="00C57CC3" w:rsidRPr="00960224" w:rsidRDefault="00C57CC3" w:rsidP="00960224">
      <w:pPr>
        <w:pStyle w:val="Text"/>
      </w:pPr>
      <w:r w:rsidRPr="00960224">
        <w:t>Static methods:</w:t>
      </w:r>
    </w:p>
    <w:p w14:paraId="4D192684" w14:textId="77777777" w:rsidR="00E30F31" w:rsidRDefault="00084ADA" w:rsidP="00E30F31">
      <w:pPr>
        <w:pStyle w:val="Code"/>
        <w:rPr>
          <w:rStyle w:val="Codefragment"/>
        </w:rPr>
      </w:pPr>
      <w:r w:rsidRPr="00002CE9">
        <w:rPr>
          <w:rStyle w:val="CodeEmbedded"/>
        </w:rPr>
        <w:tab/>
      </w:r>
      <w:r w:rsidR="00E30F31" w:rsidRPr="00C66D99">
        <w:rPr>
          <w:rStyle w:val="Codefragment"/>
        </w:rPr>
        <w:t xml:space="preserve">Concat(...)  </w:t>
      </w:r>
      <w:r w:rsidR="00E30F31">
        <w:rPr>
          <w:rStyle w:val="Codefragment"/>
        </w:rPr>
        <w:t xml:space="preserve">             all signatures</w:t>
      </w:r>
    </w:p>
    <w:p w14:paraId="58E76A79" w14:textId="77777777" w:rsidR="00E30F31" w:rsidRDefault="00E30F31" w:rsidP="00E30F31">
      <w:pPr>
        <w:pStyle w:val="Code"/>
        <w:rPr>
          <w:rStyle w:val="Codefragment"/>
        </w:rPr>
      </w:pPr>
      <w:r>
        <w:rPr>
          <w:rStyle w:val="Codefragment"/>
        </w:rPr>
        <w:tab/>
      </w:r>
      <w:r w:rsidRPr="00C66D99">
        <w:rPr>
          <w:rStyle w:val="Codefragment"/>
        </w:rPr>
        <w:t>Compare(</w:t>
      </w:r>
      <w:r>
        <w:rPr>
          <w:rStyle w:val="Codefragment"/>
        </w:rPr>
        <w:t>S</w:t>
      </w:r>
      <w:r w:rsidRPr="00C66D99">
        <w:rPr>
          <w:rStyle w:val="Codefragment"/>
        </w:rPr>
        <w:t xml:space="preserve">tring, </w:t>
      </w:r>
      <w:r>
        <w:rPr>
          <w:rStyle w:val="Codefragment"/>
        </w:rPr>
        <w:t>S</w:t>
      </w:r>
      <w:r w:rsidRPr="00C66D99">
        <w:rPr>
          <w:rStyle w:val="Codefragment"/>
        </w:rPr>
        <w:t>tring)</w:t>
      </w:r>
    </w:p>
    <w:p w14:paraId="40EC799A" w14:textId="77777777" w:rsidR="00E30F31" w:rsidRDefault="00E30F31" w:rsidP="00E30F31">
      <w:pPr>
        <w:pStyle w:val="Code"/>
        <w:rPr>
          <w:rStyle w:val="Codefragment"/>
        </w:rPr>
      </w:pPr>
      <w:r>
        <w:rPr>
          <w:rStyle w:val="Codefragment"/>
        </w:rPr>
        <w:tab/>
      </w:r>
      <w:r w:rsidRPr="00C66D99">
        <w:rPr>
          <w:rStyle w:val="Codefragment"/>
        </w:rPr>
        <w:t>String</w:t>
      </w:r>
      <w:r>
        <w:rPr>
          <w:rStyle w:val="Codefragment"/>
        </w:rPr>
        <w:t xml:space="preserve"> (indexer)</w:t>
      </w:r>
      <w:r w:rsidRPr="00C66D99" w:rsidDel="00023B50">
        <w:rPr>
          <w:rStyle w:val="Codefragment"/>
        </w:rPr>
        <w:t xml:space="preserve"> </w:t>
      </w:r>
    </w:p>
    <w:p w14:paraId="4B01D406" w14:textId="77777777" w:rsidR="00E30F31" w:rsidRPr="00C66D99" w:rsidRDefault="00E30F31" w:rsidP="00E30F31">
      <w:pPr>
        <w:pStyle w:val="Code"/>
        <w:rPr>
          <w:rStyle w:val="Codefragment"/>
        </w:rPr>
      </w:pPr>
      <w:r>
        <w:rPr>
          <w:rStyle w:val="Codefragment"/>
        </w:rPr>
        <w:tab/>
      </w:r>
      <w:r w:rsidRPr="00C66D99">
        <w:rPr>
          <w:rStyle w:val="Codefragment"/>
        </w:rPr>
        <w:t>Equals(</w:t>
      </w:r>
      <w:r>
        <w:rPr>
          <w:rStyle w:val="Codefragment"/>
        </w:rPr>
        <w:t>S</w:t>
      </w:r>
      <w:r w:rsidRPr="00C66D99">
        <w:rPr>
          <w:rStyle w:val="Codefragment"/>
        </w:rPr>
        <w:t>tring,</w:t>
      </w:r>
      <w:r>
        <w:rPr>
          <w:rStyle w:val="Codefragment"/>
        </w:rPr>
        <w:t xml:space="preserve"> S</w:t>
      </w:r>
      <w:r w:rsidRPr="00C66D99">
        <w:rPr>
          <w:rStyle w:val="Codefragment"/>
        </w:rPr>
        <w:t>tring)</w:t>
      </w:r>
    </w:p>
    <w:p w14:paraId="202FC42C" w14:textId="77777777" w:rsidR="00C57CC3" w:rsidRPr="00002CE9" w:rsidRDefault="00C57CC3" w:rsidP="0087641A">
      <w:pPr>
        <w:pStyle w:val="Code"/>
        <w:rPr>
          <w:rStyle w:val="CodeEmbedded"/>
        </w:rPr>
      </w:pPr>
    </w:p>
    <w:p w14:paraId="6385853A" w14:textId="77777777" w:rsidR="00C57CC3" w:rsidRPr="00960224" w:rsidRDefault="00C57CC3" w:rsidP="00960224">
      <w:pPr>
        <w:pStyle w:val="Text"/>
      </w:pPr>
      <w:r w:rsidRPr="00960224">
        <w:t>Constructor:</w:t>
      </w:r>
    </w:p>
    <w:p w14:paraId="1454F995" w14:textId="77777777" w:rsidR="00C57CC3" w:rsidRPr="00002CE9" w:rsidRDefault="00E30F31" w:rsidP="0087641A">
      <w:pPr>
        <w:pStyle w:val="Code"/>
        <w:rPr>
          <w:rStyle w:val="CodeEmbedded"/>
        </w:rPr>
      </w:pPr>
      <w:r>
        <w:rPr>
          <w:rStyle w:val="CodeEmbedded"/>
        </w:rPr>
        <w:t xml:space="preserve">    String(Char, I</w:t>
      </w:r>
      <w:r w:rsidR="00C57CC3" w:rsidRPr="00002CE9">
        <w:rPr>
          <w:rStyle w:val="CodeEmbedded"/>
        </w:rPr>
        <w:t>nt</w:t>
      </w:r>
      <w:r>
        <w:rPr>
          <w:rStyle w:val="CodeEmbedded"/>
        </w:rPr>
        <w:t>32</w:t>
      </w:r>
      <w:r w:rsidR="00C57CC3" w:rsidRPr="00002CE9">
        <w:rPr>
          <w:rStyle w:val="CodeEmbedded"/>
        </w:rPr>
        <w:t>)</w:t>
      </w:r>
    </w:p>
    <w:p w14:paraId="1AF7981B" w14:textId="77777777" w:rsidR="00C57CC3" w:rsidRPr="00960224" w:rsidRDefault="00C57CC3" w:rsidP="00960224">
      <w:pPr>
        <w:pStyle w:val="Text"/>
      </w:pPr>
      <w:r w:rsidRPr="00960224">
        <w:t>Operators:</w:t>
      </w:r>
    </w:p>
    <w:p w14:paraId="27930885" w14:textId="77777777" w:rsidR="00C57CC3" w:rsidRPr="00002CE9" w:rsidRDefault="00C57CC3" w:rsidP="0087641A">
      <w:pPr>
        <w:pStyle w:val="Code"/>
        <w:rPr>
          <w:rStyle w:val="CodeEmbedded"/>
        </w:rPr>
      </w:pPr>
      <w:r w:rsidRPr="00002CE9">
        <w:rPr>
          <w:rStyle w:val="CodeEmbedded"/>
        </w:rPr>
        <w:t xml:space="preserve">  +, ==, !=</w:t>
      </w:r>
      <w:r w:rsidR="00D27838">
        <w:rPr>
          <w:rStyle w:val="CodeEmbedded"/>
        </w:rPr>
        <w:t xml:space="preserve"> (+, =, and &lt;&gt; in Visual Basic)</w:t>
      </w:r>
    </w:p>
    <w:p w14:paraId="4EBA9F72" w14:textId="77777777" w:rsidR="00C57CC3" w:rsidRPr="0087641A" w:rsidRDefault="00C57CC3" w:rsidP="0087641A">
      <w:pPr>
        <w:pStyle w:val="Label"/>
      </w:pPr>
      <w:r w:rsidRPr="0087641A">
        <w:t>Not implemented</w:t>
      </w:r>
    </w:p>
    <w:p w14:paraId="6883BD0A" w14:textId="77777777" w:rsidR="00C57CC3" w:rsidRPr="00960224" w:rsidRDefault="00C57CC3" w:rsidP="00960224">
      <w:pPr>
        <w:pStyle w:val="Text"/>
      </w:pPr>
      <w:r w:rsidRPr="00960224">
        <w:t>Methods that take or produce an array of char, methods that take a CultureInfo / StringComparison / IFormatProvider</w:t>
      </w:r>
    </w:p>
    <w:p w14:paraId="20F826AA" w14:textId="77777777" w:rsidR="00C57CC3" w:rsidRPr="00960224" w:rsidRDefault="00C57CC3" w:rsidP="00960224">
      <w:pPr>
        <w:pStyle w:val="Text"/>
      </w:pPr>
      <w:r w:rsidRPr="00960224">
        <w:t>Static</w:t>
      </w:r>
      <w:r w:rsidR="00D27838">
        <w:t xml:space="preserve"> (Shared in Visual Basic)</w:t>
      </w:r>
      <w:r w:rsidRPr="00960224">
        <w:t>:</w:t>
      </w:r>
    </w:p>
    <w:p w14:paraId="6AF00F2A" w14:textId="77777777" w:rsidR="00E30F31" w:rsidRPr="00E30F31" w:rsidRDefault="00E30F31" w:rsidP="00E30F31">
      <w:pPr>
        <w:pStyle w:val="Text"/>
        <w:rPr>
          <w:rStyle w:val="CodeEmbedded"/>
        </w:rPr>
      </w:pPr>
      <w:r>
        <w:rPr>
          <w:rStyle w:val="Codefragment"/>
        </w:rPr>
        <w:tab/>
      </w:r>
      <w:r w:rsidRPr="00E30F31">
        <w:rPr>
          <w:rStyle w:val="CodeEmbedded"/>
        </w:rPr>
        <w:t>Copy(String str)</w:t>
      </w:r>
      <w:r w:rsidRPr="00E30F31">
        <w:rPr>
          <w:rStyle w:val="CodeEmbedded"/>
        </w:rPr>
        <w:br/>
      </w:r>
      <w:r w:rsidRPr="00E30F31">
        <w:rPr>
          <w:rStyle w:val="CodeEmbedded"/>
        </w:rPr>
        <w:tab/>
        <w:t>Compare(String, String, Boolean)</w:t>
      </w:r>
      <w:r w:rsidRPr="00E30F31">
        <w:rPr>
          <w:rStyle w:val="CodeEmbedded"/>
        </w:rPr>
        <w:br/>
      </w:r>
      <w:r w:rsidRPr="00E30F31">
        <w:rPr>
          <w:rStyle w:val="CodeEmbedded"/>
        </w:rPr>
        <w:tab/>
        <w:t>Compare(String, String, StringComparison)</w:t>
      </w:r>
      <w:r w:rsidRPr="00E30F31">
        <w:rPr>
          <w:rStyle w:val="CodeEmbedded"/>
        </w:rPr>
        <w:br/>
      </w:r>
      <w:r w:rsidRPr="00E30F31">
        <w:rPr>
          <w:rStyle w:val="CodeEmbedded"/>
        </w:rPr>
        <w:tab/>
        <w:t xml:space="preserve">Compare(String, String, Boolean, CultureInfo) </w:t>
      </w:r>
      <w:r w:rsidRPr="00E30F31">
        <w:rPr>
          <w:rStyle w:val="CodeEmbedded"/>
        </w:rPr>
        <w:br/>
      </w:r>
      <w:r w:rsidRPr="00E30F31">
        <w:rPr>
          <w:rStyle w:val="CodeEmbedded"/>
        </w:rPr>
        <w:tab/>
        <w:t>Compare(String, Int32, String, Int32, Int32)</w:t>
      </w:r>
      <w:r w:rsidRPr="00E30F31">
        <w:rPr>
          <w:rStyle w:val="CodeEmbedded"/>
        </w:rPr>
        <w:br/>
      </w:r>
      <w:r w:rsidRPr="00E30F31">
        <w:rPr>
          <w:rStyle w:val="CodeEmbedded"/>
        </w:rPr>
        <w:tab/>
        <w:t>Compare(String, Int32, String, Int32, Int32,</w:t>
      </w:r>
      <w:r w:rsidRPr="00E30F31">
        <w:rPr>
          <w:rStyle w:val="CodeEmbedded"/>
        </w:rPr>
        <w:tab/>
        <w:t>Boolean)</w:t>
      </w:r>
      <w:r w:rsidRPr="00E30F31">
        <w:rPr>
          <w:rStyle w:val="CodeEmbedded"/>
        </w:rPr>
        <w:br/>
      </w:r>
      <w:r w:rsidRPr="00E30F31">
        <w:rPr>
          <w:rStyle w:val="CodeEmbedded"/>
        </w:rPr>
        <w:tab/>
        <w:t>Compare(String, Int32, String, Int32, Int32, StringComparison)</w:t>
      </w:r>
      <w:r w:rsidRPr="00E30F31">
        <w:rPr>
          <w:rStyle w:val="CodeEmbedded"/>
        </w:rPr>
        <w:br/>
      </w:r>
      <w:r w:rsidRPr="00E30F31">
        <w:rPr>
          <w:rStyle w:val="CodeEmbedded"/>
        </w:rPr>
        <w:tab/>
        <w:t>Compare(String, Int32, String, Int32, Int32, Boolean, CultureInfo)</w:t>
      </w:r>
      <w:r w:rsidRPr="00E30F31">
        <w:rPr>
          <w:rStyle w:val="CodeEmbedded"/>
        </w:rPr>
        <w:br/>
      </w:r>
      <w:r w:rsidRPr="00E30F31">
        <w:rPr>
          <w:rStyle w:val="CodeEmbedded"/>
        </w:rPr>
        <w:tab/>
        <w:t>CompareOrdinal(String, String)</w:t>
      </w:r>
      <w:r w:rsidRPr="00E30F31">
        <w:rPr>
          <w:rStyle w:val="CodeEmbedded"/>
        </w:rPr>
        <w:br/>
      </w:r>
      <w:r w:rsidRPr="00E30F31">
        <w:rPr>
          <w:rStyle w:val="CodeEmbedded"/>
        </w:rPr>
        <w:tab/>
        <w:t>CompareOrdinal(String, Int32, String, Int32, Int32)</w:t>
      </w:r>
      <w:r w:rsidRPr="00E30F31">
        <w:rPr>
          <w:rStyle w:val="CodeEmbedded"/>
        </w:rPr>
        <w:br/>
      </w:r>
      <w:r w:rsidRPr="00E30F31">
        <w:rPr>
          <w:rStyle w:val="CodeEmbedded"/>
        </w:rPr>
        <w:tab/>
        <w:t>Join(String, ArrayOf String [,...]) All Join version with first three args</w:t>
      </w:r>
    </w:p>
    <w:p w14:paraId="16829C12" w14:textId="77777777" w:rsidR="00C57CC3" w:rsidRPr="00960224" w:rsidRDefault="00E30F31" w:rsidP="00960224">
      <w:pPr>
        <w:pStyle w:val="Text"/>
      </w:pPr>
      <w:r>
        <w:t>Instance</w:t>
      </w:r>
      <w:r w:rsidR="00C57CC3" w:rsidRPr="00960224">
        <w:t>:</w:t>
      </w:r>
    </w:p>
    <w:p w14:paraId="2BAA21E7" w14:textId="77777777" w:rsidR="00E30F31" w:rsidRPr="00E30F31" w:rsidRDefault="00BB2DEC" w:rsidP="00E30F31">
      <w:pPr>
        <w:pStyle w:val="Text"/>
        <w:rPr>
          <w:rStyle w:val="CodeEmbedded"/>
        </w:rPr>
      </w:pPr>
      <w:r w:rsidRPr="00002CE9">
        <w:rPr>
          <w:rStyle w:val="CodeEmbedded"/>
        </w:rPr>
        <w:tab/>
      </w:r>
      <w:r w:rsidR="00E30F31" w:rsidRPr="00E30F31">
        <w:rPr>
          <w:rStyle w:val="CodeEmbedded"/>
        </w:rPr>
        <w:t>ToUpperInvariant()</w:t>
      </w:r>
      <w:r w:rsidR="00E30F31" w:rsidRPr="00E30F31">
        <w:rPr>
          <w:rStyle w:val="CodeEmbedded"/>
        </w:rPr>
        <w:br/>
      </w:r>
      <w:r w:rsidR="00E30F31" w:rsidRPr="00E30F31">
        <w:rPr>
          <w:rStyle w:val="CodeEmbedded"/>
        </w:rPr>
        <w:tab/>
        <w:t>Format(String, Object)      + overloads</w:t>
      </w:r>
      <w:r w:rsidR="00E30F31" w:rsidRPr="00E30F31">
        <w:rPr>
          <w:rStyle w:val="CodeEmbedded"/>
        </w:rPr>
        <w:br/>
      </w:r>
      <w:r w:rsidR="00E30F31" w:rsidRPr="00E30F31">
        <w:rPr>
          <w:rStyle w:val="CodeEmbedded"/>
        </w:rPr>
        <w:tab/>
        <w:t>IndexOf(String, Int32, StringComparison)</w:t>
      </w:r>
      <w:r w:rsidR="00E30F31" w:rsidRPr="00E30F31">
        <w:rPr>
          <w:rStyle w:val="CodeEmbedded"/>
        </w:rPr>
        <w:br/>
      </w:r>
      <w:r w:rsidR="00E30F31" w:rsidRPr="00E30F31">
        <w:rPr>
          <w:rStyle w:val="CodeEmbedded"/>
        </w:rPr>
        <w:tab/>
        <w:t>IndexOfAny(ArrayOf Char)</w:t>
      </w:r>
      <w:r w:rsidR="00E30F31" w:rsidRPr="00E30F31">
        <w:rPr>
          <w:rStyle w:val="CodeEmbedded"/>
        </w:rPr>
        <w:br/>
      </w:r>
      <w:r w:rsidR="00E30F31" w:rsidRPr="00E30F31">
        <w:rPr>
          <w:rStyle w:val="CodeEmbedded"/>
        </w:rPr>
        <w:tab/>
        <w:t>Normalize()</w:t>
      </w:r>
      <w:r w:rsidR="00E30F31" w:rsidRPr="00E30F31">
        <w:rPr>
          <w:rStyle w:val="CodeEmbedded"/>
        </w:rPr>
        <w:br/>
      </w:r>
      <w:r w:rsidR="00E30F31" w:rsidRPr="00E30F31">
        <w:rPr>
          <w:rStyle w:val="CodeEmbedded"/>
        </w:rPr>
        <w:tab/>
        <w:t>Normalize(NormalizationForm)</w:t>
      </w:r>
      <w:r w:rsidR="00E30F31" w:rsidRPr="00E30F31">
        <w:rPr>
          <w:rStyle w:val="CodeEmbedded"/>
        </w:rPr>
        <w:br/>
      </w:r>
      <w:r w:rsidR="00E30F31" w:rsidRPr="00E30F31">
        <w:rPr>
          <w:rStyle w:val="CodeEmbedded"/>
        </w:rPr>
        <w:tab/>
        <w:t>IsNormalized()</w:t>
      </w:r>
      <w:r w:rsidR="00E30F31" w:rsidRPr="00E30F31">
        <w:rPr>
          <w:rStyle w:val="CodeEmbedded"/>
        </w:rPr>
        <w:br/>
      </w:r>
      <w:r w:rsidR="00E30F31" w:rsidRPr="00E30F31">
        <w:rPr>
          <w:rStyle w:val="CodeEmbedded"/>
        </w:rPr>
        <w:tab/>
        <w:t>Split(...)</w:t>
      </w:r>
      <w:r w:rsidR="00E30F31" w:rsidRPr="00E30F31">
        <w:rPr>
          <w:rStyle w:val="CodeEmbedded"/>
        </w:rPr>
        <w:br/>
      </w:r>
      <w:r w:rsidR="00E30F31" w:rsidRPr="00E30F31">
        <w:rPr>
          <w:rStyle w:val="CodeEmbedded"/>
        </w:rPr>
        <w:tab/>
        <w:t>StartsWith(String, StringComparison)</w:t>
      </w:r>
      <w:r w:rsidR="00E30F31" w:rsidRPr="00E30F31">
        <w:rPr>
          <w:rStyle w:val="CodeEmbedded"/>
        </w:rPr>
        <w:br/>
      </w:r>
      <w:r w:rsidR="00E30F31" w:rsidRPr="00E30F31">
        <w:rPr>
          <w:rStyle w:val="CodeEmbedded"/>
        </w:rPr>
        <w:tab/>
        <w:t>ToCharArray()</w:t>
      </w:r>
      <w:r w:rsidR="00E30F31" w:rsidRPr="00E30F31">
        <w:rPr>
          <w:rStyle w:val="CodeEmbedded"/>
        </w:rPr>
        <w:br/>
      </w:r>
      <w:r w:rsidR="00E30F31" w:rsidRPr="00E30F31">
        <w:rPr>
          <w:rStyle w:val="CodeEmbedded"/>
        </w:rPr>
        <w:tab/>
        <w:t>ToUpper(CultureInfo)</w:t>
      </w:r>
      <w:r w:rsidR="00E30F31" w:rsidRPr="00E30F31">
        <w:rPr>
          <w:rStyle w:val="CodeEmbedded"/>
        </w:rPr>
        <w:br/>
      </w:r>
      <w:r w:rsidR="00E30F31" w:rsidRPr="00E30F31">
        <w:rPr>
          <w:rStyle w:val="CodeEmbedded"/>
        </w:rPr>
        <w:tab/>
        <w:t>TrimEnd(ParamArray Char)</w:t>
      </w:r>
      <w:r w:rsidR="00E30F31" w:rsidRPr="00E30F31">
        <w:rPr>
          <w:rStyle w:val="CodeEmbedded"/>
        </w:rPr>
        <w:br/>
      </w:r>
      <w:r w:rsidR="00E30F31" w:rsidRPr="00E30F31">
        <w:rPr>
          <w:rStyle w:val="CodeEmbedded"/>
        </w:rPr>
        <w:tab/>
        <w:t>TrimStart(ParamArray Char)</w:t>
      </w:r>
    </w:p>
    <w:p w14:paraId="38E359B5" w14:textId="77777777" w:rsidR="00C57CC3" w:rsidRPr="0087641A" w:rsidRDefault="00C57CC3" w:rsidP="00E30F31">
      <w:pPr>
        <w:pStyle w:val="Label"/>
      </w:pPr>
      <w:r w:rsidRPr="0087641A">
        <w:t>Restrictions / Difference from .NET</w:t>
      </w:r>
    </w:p>
    <w:p w14:paraId="04F556D7" w14:textId="77777777" w:rsidR="00C57CC3" w:rsidRPr="00960224" w:rsidRDefault="00C57CC3" w:rsidP="00960224">
      <w:pPr>
        <w:pStyle w:val="Text"/>
      </w:pPr>
      <w:r w:rsidRPr="00960224">
        <w:t>SQL uses collations to determine equality and ordering of strings. These can be specified on a SQL Server Instance, a database, a table column, or an expression.</w:t>
      </w:r>
    </w:p>
    <w:p w14:paraId="531120AA" w14:textId="77777777" w:rsidR="00C57CC3" w:rsidRPr="00960224" w:rsidRDefault="00C57CC3" w:rsidP="00960224">
      <w:pPr>
        <w:pStyle w:val="Text"/>
      </w:pPr>
      <w:r w:rsidRPr="00960224">
        <w:t xml:space="preserve">The translations of the functions implemented so far do not change the collation or specify a different collation on the translated expressions. So if the default collation is case-insensitive, functions like </w:t>
      </w:r>
      <w:r w:rsidRPr="00002CE9">
        <w:rPr>
          <w:rStyle w:val="CodeEmbedded"/>
        </w:rPr>
        <w:t>CompareTo</w:t>
      </w:r>
      <w:r w:rsidRPr="00960224">
        <w:t xml:space="preserve"> or </w:t>
      </w:r>
      <w:r w:rsidRPr="00002CE9">
        <w:rPr>
          <w:rStyle w:val="CodeEmbedded"/>
        </w:rPr>
        <w:t>IndexOf</w:t>
      </w:r>
      <w:r w:rsidRPr="00960224">
        <w:t xml:space="preserve"> can give results that differ from what the (case sensitive) .NET functions would give.</w:t>
      </w:r>
    </w:p>
    <w:p w14:paraId="531EFA31" w14:textId="77777777" w:rsidR="00C57CC3" w:rsidRPr="00960224" w:rsidRDefault="00C57CC3" w:rsidP="00960224">
      <w:pPr>
        <w:pStyle w:val="Text"/>
      </w:pPr>
      <w:r w:rsidRPr="00960224">
        <w:t xml:space="preserve">The methods </w:t>
      </w:r>
      <w:r w:rsidRPr="00002CE9">
        <w:rPr>
          <w:rStyle w:val="CodeEmbedded"/>
        </w:rPr>
        <w:t>StartsWith(str) / EndsWith(str)</w:t>
      </w:r>
      <w:r w:rsidRPr="00960224">
        <w:t xml:space="preserve"> assume the argument </w:t>
      </w:r>
      <w:r w:rsidRPr="00CB6B45">
        <w:rPr>
          <w:rStyle w:val="CodeEmbedded"/>
        </w:rPr>
        <w:t>str</w:t>
      </w:r>
      <w:r w:rsidRPr="00960224">
        <w:t xml:space="preserve"> is a constant or an expression that is evaluated on the client. That is, it is currently not possible to use a column for </w:t>
      </w:r>
      <w:r w:rsidRPr="00D25340">
        <w:rPr>
          <w:rStyle w:val="CodeEmbedded"/>
        </w:rPr>
        <w:t>str</w:t>
      </w:r>
      <w:r w:rsidRPr="00960224">
        <w:t>.</w:t>
      </w:r>
    </w:p>
    <w:p w14:paraId="6670FADF" w14:textId="77777777" w:rsidR="00C57CC3" w:rsidRDefault="0087641A" w:rsidP="00960224">
      <w:pPr>
        <w:pStyle w:val="Heading6"/>
      </w:pPr>
      <w:r>
        <w:t xml:space="preserve">6.9.3 </w:t>
      </w:r>
      <w:r w:rsidR="00C57CC3">
        <w:t>System.Math</w:t>
      </w:r>
    </w:p>
    <w:p w14:paraId="17552B62" w14:textId="77777777" w:rsidR="00C57CC3" w:rsidRPr="00CB6B45" w:rsidRDefault="00C57CC3" w:rsidP="00CB6B45">
      <w:pPr>
        <w:pStyle w:val="Label"/>
      </w:pPr>
      <w:r w:rsidRPr="00CB6B45">
        <w:t>Implemented static methods</w:t>
      </w:r>
    </w:p>
    <w:p w14:paraId="396E176F" w14:textId="77777777" w:rsidR="00C57CC3" w:rsidRPr="00960224" w:rsidRDefault="00C57CC3" w:rsidP="00960224">
      <w:pPr>
        <w:pStyle w:val="Text"/>
      </w:pPr>
      <w:r w:rsidRPr="00002CE9">
        <w:rPr>
          <w:rStyle w:val="CodeEmbedded"/>
        </w:rPr>
        <w:t>Abs, Acos, Asin, Atan, Atan2, BigMul, Ceiling, Cos, Cosh, Exp, Floor, Log, Log10, Max, Min, Pow, Sign, Sinh, Sqrt, Tan, Tanh, Truncate</w:t>
      </w:r>
      <w:r w:rsidRPr="00960224">
        <w:t xml:space="preserve"> </w:t>
      </w:r>
      <w:r w:rsidR="008E4697">
        <w:t xml:space="preserve">— </w:t>
      </w:r>
      <w:r w:rsidRPr="00960224">
        <w:t>all signatures</w:t>
      </w:r>
    </w:p>
    <w:p w14:paraId="4F85C614" w14:textId="77777777" w:rsidR="00C57CC3" w:rsidRPr="0087641A" w:rsidRDefault="00C57CC3" w:rsidP="0087641A">
      <w:pPr>
        <w:pStyle w:val="Label"/>
      </w:pPr>
      <w:r w:rsidRPr="0087641A">
        <w:t>Not implemented</w:t>
      </w:r>
    </w:p>
    <w:p w14:paraId="5A0CD56A" w14:textId="77777777" w:rsidR="00C57CC3" w:rsidRPr="00960224" w:rsidRDefault="00C57CC3" w:rsidP="00960224">
      <w:pPr>
        <w:pStyle w:val="Text"/>
      </w:pPr>
      <w:r w:rsidRPr="00CB6B45">
        <w:rPr>
          <w:rStyle w:val="CodeEmbedded"/>
        </w:rPr>
        <w:t>IEEERemainde</w:t>
      </w:r>
      <w:r w:rsidRPr="00960224">
        <w:t>r</w:t>
      </w:r>
    </w:p>
    <w:p w14:paraId="39642FC8" w14:textId="77777777" w:rsidR="00C57CC3" w:rsidRPr="00960224" w:rsidRDefault="00C57CC3" w:rsidP="00960224">
      <w:pPr>
        <w:pStyle w:val="Text"/>
      </w:pPr>
      <w:r w:rsidRPr="00CB6B45">
        <w:rPr>
          <w:rStyle w:val="CodeEmbedded"/>
        </w:rPr>
        <w:t>DivRem</w:t>
      </w:r>
      <w:r w:rsidRPr="00960224">
        <w:t xml:space="preserve"> has an out parameter, so you cannot use that in an expression. The constants </w:t>
      </w:r>
      <w:r w:rsidRPr="00002CE9">
        <w:rPr>
          <w:rStyle w:val="CodeEmbedded"/>
        </w:rPr>
        <w:t>Math.PI</w:t>
      </w:r>
      <w:r w:rsidRPr="00960224">
        <w:t xml:space="preserve"> and </w:t>
      </w:r>
      <w:r w:rsidRPr="00002CE9">
        <w:rPr>
          <w:rStyle w:val="CodeEmbedded"/>
        </w:rPr>
        <w:t>Math.E</w:t>
      </w:r>
      <w:r w:rsidRPr="00960224">
        <w:t xml:space="preserve"> are evaluated on the client, so they do not need a translation.</w:t>
      </w:r>
    </w:p>
    <w:p w14:paraId="5389D130" w14:textId="77777777" w:rsidR="00C57CC3" w:rsidRPr="0087641A" w:rsidRDefault="00C57CC3" w:rsidP="0087641A">
      <w:pPr>
        <w:pStyle w:val="Label"/>
      </w:pPr>
      <w:r w:rsidRPr="0087641A">
        <w:t>Difference from .NET</w:t>
      </w:r>
    </w:p>
    <w:p w14:paraId="692B0DDB" w14:textId="77777777" w:rsidR="00C57CC3" w:rsidRPr="00960224" w:rsidRDefault="00C57CC3" w:rsidP="00960224">
      <w:pPr>
        <w:pStyle w:val="Text"/>
      </w:pPr>
      <w:r w:rsidRPr="00960224">
        <w:t xml:space="preserve">The translation of the .NET function </w:t>
      </w:r>
      <w:r w:rsidRPr="00002CE9">
        <w:rPr>
          <w:rStyle w:val="CodeEmbedded"/>
        </w:rPr>
        <w:t>Math.Round</w:t>
      </w:r>
      <w:r w:rsidRPr="00960224">
        <w:t xml:space="preserve"> is the SQL function </w:t>
      </w:r>
      <w:r w:rsidRPr="00002CE9">
        <w:rPr>
          <w:rStyle w:val="CodeEmbedded"/>
        </w:rPr>
        <w:t>ROUND</w:t>
      </w:r>
      <w:r w:rsidRPr="00960224">
        <w:t xml:space="preserve">. </w:t>
      </w:r>
      <w:r w:rsidR="004C1EC7" w:rsidRPr="00960224">
        <w:t xml:space="preserve">The translation is supported only when an overload is specified that indicates the </w:t>
      </w:r>
      <w:r w:rsidR="004C1EC7" w:rsidRPr="00002CE9">
        <w:rPr>
          <w:rStyle w:val="CodeEmbedded"/>
        </w:rPr>
        <w:t>MidpointRounding</w:t>
      </w:r>
      <w:r w:rsidR="008E4697">
        <w:t xml:space="preserve"> enum value.</w:t>
      </w:r>
      <w:r w:rsidR="004C1EC7" w:rsidRPr="00960224">
        <w:t xml:space="preserve"> The </w:t>
      </w:r>
      <w:r w:rsidR="004C1EC7" w:rsidRPr="00002CE9">
        <w:rPr>
          <w:rStyle w:val="CodeEmbedded"/>
        </w:rPr>
        <w:t>MidpointRounding.AwayFromZero</w:t>
      </w:r>
      <w:r w:rsidR="004C1EC7" w:rsidRPr="00960224">
        <w:t xml:space="preserve"> is SQL behavior and </w:t>
      </w:r>
      <w:r w:rsidR="004C1EC7" w:rsidRPr="00002CE9">
        <w:rPr>
          <w:rStyle w:val="CodeEmbedded"/>
        </w:rPr>
        <w:t>MidpointRounding.ToEven</w:t>
      </w:r>
      <w:r w:rsidR="004C1EC7" w:rsidRPr="00960224">
        <w:t xml:space="preserve"> indicates CLR behavior. </w:t>
      </w:r>
    </w:p>
    <w:p w14:paraId="33BF6838" w14:textId="77777777" w:rsidR="00C57CC3" w:rsidRDefault="0087641A" w:rsidP="00960224">
      <w:pPr>
        <w:pStyle w:val="Heading6"/>
      </w:pPr>
      <w:r>
        <w:t xml:space="preserve">6.9.4 </w:t>
      </w:r>
      <w:r w:rsidR="00C57CC3">
        <w:t>System.Convert</w:t>
      </w:r>
    </w:p>
    <w:p w14:paraId="510E0821" w14:textId="77777777" w:rsidR="00C57CC3" w:rsidRPr="0087641A" w:rsidRDefault="00C57CC3" w:rsidP="0087641A">
      <w:pPr>
        <w:pStyle w:val="Label"/>
      </w:pPr>
      <w:r w:rsidRPr="0087641A">
        <w:t>Implemented</w:t>
      </w:r>
    </w:p>
    <w:p w14:paraId="225AC763" w14:textId="77777777" w:rsidR="00C57CC3" w:rsidRPr="00960224" w:rsidRDefault="00C57CC3" w:rsidP="00960224">
      <w:pPr>
        <w:pStyle w:val="Text"/>
      </w:pPr>
      <w:r w:rsidRPr="00960224">
        <w:t xml:space="preserve">Methods of form </w:t>
      </w:r>
      <w:r w:rsidRPr="00002CE9">
        <w:rPr>
          <w:rStyle w:val="CodeEmbedded"/>
        </w:rPr>
        <w:t>To&lt;Type1&gt;(&lt;Type2&gt; x)</w:t>
      </w:r>
      <w:r w:rsidRPr="00960224">
        <w:t xml:space="preserve"> where Type1, Type2 is one of:</w:t>
      </w:r>
    </w:p>
    <w:p w14:paraId="0F9FDBF0" w14:textId="77777777" w:rsidR="00C57CC3" w:rsidRPr="00002CE9" w:rsidRDefault="00C57CC3" w:rsidP="00A56EAE">
      <w:pPr>
        <w:pStyle w:val="Code"/>
        <w:rPr>
          <w:rStyle w:val="CodeEmbedded"/>
        </w:rPr>
      </w:pPr>
      <w:r w:rsidRPr="00002CE9">
        <w:rPr>
          <w:rStyle w:val="CodeEmbedded"/>
        </w:rPr>
        <w:t>bool, byte, char, DateTime, decimal, double, float, Int16, Int32, Int64, string.</w:t>
      </w:r>
    </w:p>
    <w:p w14:paraId="02C537CB" w14:textId="77777777" w:rsidR="00C57CC3" w:rsidRPr="00960224" w:rsidRDefault="00C57CC3" w:rsidP="00960224">
      <w:pPr>
        <w:pStyle w:val="Text"/>
      </w:pPr>
      <w:r w:rsidRPr="00960224">
        <w:t>The behavior is the same as a cast:</w:t>
      </w:r>
    </w:p>
    <w:p w14:paraId="62FA23A9" w14:textId="77777777" w:rsidR="00C57CC3" w:rsidRPr="00960224" w:rsidRDefault="00C57CC3" w:rsidP="0087641A">
      <w:pPr>
        <w:pStyle w:val="BulletedList1"/>
      </w:pPr>
      <w:r w:rsidRPr="00960224">
        <w:t xml:space="preserve">For </w:t>
      </w:r>
      <w:r w:rsidR="00D25340">
        <w:rPr>
          <w:rStyle w:val="CodeEmbedded"/>
        </w:rPr>
        <w:t>ToString(D</w:t>
      </w:r>
      <w:r w:rsidRPr="00002CE9">
        <w:rPr>
          <w:rStyle w:val="CodeEmbedded"/>
        </w:rPr>
        <w:t>ouble)</w:t>
      </w:r>
      <w:r w:rsidRPr="00960224">
        <w:t xml:space="preserve"> there is special code to get the full precision.</w:t>
      </w:r>
    </w:p>
    <w:p w14:paraId="3136FE16" w14:textId="77777777" w:rsidR="00C57CC3" w:rsidRPr="00960224" w:rsidRDefault="00D25340" w:rsidP="0087641A">
      <w:pPr>
        <w:pStyle w:val="BulletedList1"/>
      </w:pPr>
      <w:r>
        <w:t xml:space="preserve">For conversion </w:t>
      </w:r>
      <w:r w:rsidRPr="00D25340">
        <w:rPr>
          <w:rStyle w:val="CodeEmbedded"/>
        </w:rPr>
        <w:t>Int32</w:t>
      </w:r>
      <w:r w:rsidR="00C57CC3" w:rsidRPr="00960224">
        <w:t xml:space="preserve"> / </w:t>
      </w:r>
      <w:r w:rsidRPr="00D25340">
        <w:rPr>
          <w:rStyle w:val="CodeEmbedded"/>
        </w:rPr>
        <w:t>C</w:t>
      </w:r>
      <w:r w:rsidR="00C57CC3" w:rsidRPr="00D25340">
        <w:rPr>
          <w:rStyle w:val="CodeEmbedded"/>
        </w:rPr>
        <w:t>har</w:t>
      </w:r>
      <w:r w:rsidR="00C57CC3" w:rsidRPr="00960224">
        <w:t xml:space="preserve">, </w:t>
      </w:r>
      <w:r w:rsidR="001D066C" w:rsidRPr="00960224">
        <w:t>LINQ to SQL</w:t>
      </w:r>
      <w:r w:rsidR="00C57CC3" w:rsidRPr="00960224">
        <w:t xml:space="preserve"> uses SQL</w:t>
      </w:r>
      <w:r w:rsidR="00771424">
        <w:t>'</w:t>
      </w:r>
      <w:r w:rsidR="00C57CC3" w:rsidRPr="00960224">
        <w:t xml:space="preserve">s </w:t>
      </w:r>
      <w:r w:rsidR="00C57CC3" w:rsidRPr="00002CE9">
        <w:rPr>
          <w:rStyle w:val="CodeEmbedded"/>
        </w:rPr>
        <w:t>UNICODE / NCHAR</w:t>
      </w:r>
      <w:r w:rsidR="00C57CC3" w:rsidRPr="00960224">
        <w:t xml:space="preserve"> function</w:t>
      </w:r>
      <w:r w:rsidR="008E4697">
        <w:t>.</w:t>
      </w:r>
    </w:p>
    <w:p w14:paraId="25BE6DDB" w14:textId="77777777" w:rsidR="00C57CC3" w:rsidRPr="00960224" w:rsidRDefault="00C57CC3" w:rsidP="00960224">
      <w:pPr>
        <w:pStyle w:val="Text"/>
      </w:pPr>
      <w:r w:rsidRPr="00960224">
        <w:t xml:space="preserve">Otherwise the translation is a </w:t>
      </w:r>
      <w:r w:rsidRPr="00002CE9">
        <w:rPr>
          <w:rStyle w:val="CodeEmbedded"/>
        </w:rPr>
        <w:t>CONVERT</w:t>
      </w:r>
      <w:r w:rsidRPr="00960224">
        <w:t>.</w:t>
      </w:r>
    </w:p>
    <w:p w14:paraId="15893890" w14:textId="77777777" w:rsidR="00C57CC3" w:rsidRPr="0087641A" w:rsidRDefault="00C57CC3" w:rsidP="0087641A">
      <w:pPr>
        <w:pStyle w:val="Label"/>
      </w:pPr>
      <w:r w:rsidRPr="0087641A">
        <w:t>Not Implemented</w:t>
      </w:r>
    </w:p>
    <w:p w14:paraId="4C4BA329" w14:textId="77777777" w:rsidR="008E4697" w:rsidRPr="008E4697" w:rsidRDefault="00C57CC3" w:rsidP="00960224">
      <w:pPr>
        <w:pStyle w:val="Text"/>
      </w:pPr>
      <w:r w:rsidRPr="00002CE9">
        <w:rPr>
          <w:rStyle w:val="CodeEmbedded"/>
        </w:rPr>
        <w:t>ToSByte, UInt16, 32, 64</w:t>
      </w:r>
      <w:r w:rsidRPr="00960224">
        <w:t>: These types do not exist in SQL.</w:t>
      </w:r>
    </w:p>
    <w:p w14:paraId="0CBF343D" w14:textId="77777777" w:rsidR="00C57CC3" w:rsidRPr="00002CE9" w:rsidRDefault="00D25340" w:rsidP="00960224">
      <w:pPr>
        <w:pStyle w:val="Text"/>
        <w:rPr>
          <w:rStyle w:val="CodeEmbedded"/>
        </w:rPr>
      </w:pPr>
      <w:r w:rsidRPr="00D25340">
        <w:rPr>
          <w:rStyle w:val="CodeEmbedded"/>
        </w:rPr>
        <w:t xml:space="preserve">To&lt;integer type&gt;(String, Int32) </w:t>
      </w:r>
      <w:r w:rsidRPr="00D25340">
        <w:rPr>
          <w:rStyle w:val="CodeEmbedded"/>
        </w:rPr>
        <w:br/>
        <w:t>ToString(..., Int32)       any overload ending with an Int32 toBase</w:t>
      </w:r>
      <w:r w:rsidRPr="00D25340">
        <w:rPr>
          <w:rStyle w:val="CodeEmbedded"/>
        </w:rPr>
        <w:br/>
        <w:t>IsDBNull(Object)</w:t>
      </w:r>
      <w:r w:rsidRPr="00D25340">
        <w:rPr>
          <w:rStyle w:val="CodeEmbedded"/>
        </w:rPr>
        <w:br/>
        <w:t>GetTypeCode(Object)</w:t>
      </w:r>
      <w:r w:rsidRPr="00D25340">
        <w:rPr>
          <w:rStyle w:val="CodeEmbedded"/>
        </w:rPr>
        <w:br/>
        <w:t>ChangeType(...)</w:t>
      </w:r>
    </w:p>
    <w:p w14:paraId="1E43C18F" w14:textId="77777777" w:rsidR="00C57CC3" w:rsidRPr="00960224" w:rsidRDefault="00C57CC3" w:rsidP="00960224">
      <w:pPr>
        <w:pStyle w:val="Text"/>
      </w:pPr>
      <w:r w:rsidRPr="00960224">
        <w:t xml:space="preserve">Versions with the </w:t>
      </w:r>
      <w:r w:rsidRPr="00002CE9">
        <w:rPr>
          <w:rStyle w:val="CodeEmbedded"/>
        </w:rPr>
        <w:t>IFormatProvider</w:t>
      </w:r>
      <w:r w:rsidRPr="00960224">
        <w:t xml:space="preserve"> parameter</w:t>
      </w:r>
      <w:r w:rsidR="008E4697">
        <w:t>.</w:t>
      </w:r>
    </w:p>
    <w:p w14:paraId="286543AC" w14:textId="77777777" w:rsidR="00C57CC3" w:rsidRPr="00960224" w:rsidRDefault="00C57CC3" w:rsidP="00960224">
      <w:pPr>
        <w:pStyle w:val="Text"/>
      </w:pPr>
      <w:r w:rsidRPr="00960224">
        <w:t>Methods that involve an array (</w:t>
      </w:r>
      <w:r w:rsidRPr="00002CE9">
        <w:rPr>
          <w:rStyle w:val="CodeEmbedded"/>
        </w:rPr>
        <w:t>To/FromBase64CharArray, To/FromBase64String</w:t>
      </w:r>
      <w:r w:rsidRPr="00960224">
        <w:t>)</w:t>
      </w:r>
      <w:r w:rsidR="008E4697" w:rsidRPr="008E4697">
        <w:t>.</w:t>
      </w:r>
    </w:p>
    <w:p w14:paraId="4FE1E437" w14:textId="77777777" w:rsidR="00C57CC3" w:rsidRDefault="0087641A" w:rsidP="00960224">
      <w:pPr>
        <w:pStyle w:val="Heading6"/>
      </w:pPr>
      <w:r>
        <w:t xml:space="preserve">6.9.5 </w:t>
      </w:r>
      <w:r w:rsidR="00C57CC3">
        <w:t>System.TimeSpan</w:t>
      </w:r>
    </w:p>
    <w:p w14:paraId="27FCFDCE" w14:textId="77777777" w:rsidR="00C57CC3" w:rsidRPr="0087641A" w:rsidRDefault="00C57CC3" w:rsidP="0087641A">
      <w:pPr>
        <w:pStyle w:val="Label"/>
      </w:pPr>
      <w:r w:rsidRPr="0087641A">
        <w:t>Implemented</w:t>
      </w:r>
    </w:p>
    <w:p w14:paraId="2FA189ED" w14:textId="77777777" w:rsidR="00C57CC3" w:rsidRPr="00960224" w:rsidRDefault="00C57CC3" w:rsidP="00960224">
      <w:pPr>
        <w:pStyle w:val="Text"/>
      </w:pPr>
      <w:r w:rsidRPr="00960224">
        <w:t>Constructors:</w:t>
      </w:r>
    </w:p>
    <w:p w14:paraId="63350484" w14:textId="77777777" w:rsidR="004E0C9B" w:rsidRDefault="00084ADA" w:rsidP="00960224">
      <w:pPr>
        <w:pStyle w:val="Text"/>
        <w:rPr>
          <w:rStyle w:val="CodeEmbedded"/>
        </w:rPr>
      </w:pPr>
      <w:r w:rsidRPr="00002CE9">
        <w:rPr>
          <w:rStyle w:val="CodeEmbedded"/>
        </w:rPr>
        <w:tab/>
      </w:r>
      <w:r w:rsidR="00D25340">
        <w:rPr>
          <w:rStyle w:val="CodeEmbedded"/>
        </w:rPr>
        <w:t>TimeSpan(L</w:t>
      </w:r>
      <w:r w:rsidR="00C57CC3" w:rsidRPr="00002CE9">
        <w:rPr>
          <w:rStyle w:val="CodeEmbedded"/>
        </w:rPr>
        <w:t>ong)</w:t>
      </w:r>
    </w:p>
    <w:p w14:paraId="03FB175F" w14:textId="77777777" w:rsidR="004E0C9B" w:rsidRDefault="00084ADA" w:rsidP="00960224">
      <w:pPr>
        <w:pStyle w:val="Text"/>
        <w:rPr>
          <w:rStyle w:val="CodeEmbedded"/>
        </w:rPr>
      </w:pPr>
      <w:r w:rsidRPr="00002CE9">
        <w:rPr>
          <w:rStyle w:val="CodeEmbedded"/>
        </w:rPr>
        <w:tab/>
      </w:r>
      <w:r w:rsidR="00C57CC3" w:rsidRPr="00002CE9">
        <w:rPr>
          <w:rStyle w:val="CodeEmbedded"/>
        </w:rPr>
        <w:t>TimeSpan (year, month, day)</w:t>
      </w:r>
    </w:p>
    <w:p w14:paraId="52BC3BB4" w14:textId="77777777" w:rsidR="004E0C9B" w:rsidRDefault="00084ADA" w:rsidP="00960224">
      <w:pPr>
        <w:pStyle w:val="Text"/>
        <w:rPr>
          <w:rStyle w:val="CodeEmbedded"/>
        </w:rPr>
      </w:pPr>
      <w:r w:rsidRPr="00002CE9">
        <w:rPr>
          <w:rStyle w:val="CodeEmbedded"/>
        </w:rPr>
        <w:tab/>
      </w:r>
      <w:r w:rsidR="00C57CC3" w:rsidRPr="00002CE9">
        <w:rPr>
          <w:rStyle w:val="CodeEmbedded"/>
        </w:rPr>
        <w:t>TimeSpan (year, month, day, hour, minutes, seconds)</w:t>
      </w:r>
    </w:p>
    <w:p w14:paraId="1A4B37F8"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TimeSpan (year, month, day, hour, minutes, seconds, milliseconds)</w:t>
      </w:r>
    </w:p>
    <w:p w14:paraId="52AED4D2" w14:textId="77777777" w:rsidR="00C57CC3" w:rsidRPr="00960224" w:rsidRDefault="00C57CC3" w:rsidP="00960224">
      <w:pPr>
        <w:pStyle w:val="Text"/>
      </w:pPr>
      <w:r w:rsidRPr="00960224">
        <w:t>Operators:</w:t>
      </w:r>
    </w:p>
    <w:p w14:paraId="1827712E" w14:textId="77777777" w:rsidR="004E0C9B" w:rsidRDefault="00084ADA" w:rsidP="00960224">
      <w:pPr>
        <w:pStyle w:val="Text"/>
        <w:rPr>
          <w:rStyle w:val="CodeEmbedded"/>
        </w:rPr>
      </w:pPr>
      <w:r w:rsidRPr="00002CE9">
        <w:rPr>
          <w:rStyle w:val="CodeEmbedded"/>
        </w:rPr>
        <w:tab/>
      </w:r>
      <w:r w:rsidR="00C57CC3" w:rsidRPr="00002CE9">
        <w:rPr>
          <w:rStyle w:val="CodeEmbedded"/>
        </w:rPr>
        <w:t>Comparison operators</w:t>
      </w:r>
      <w:r w:rsidR="00D25340">
        <w:rPr>
          <w:rStyle w:val="CodeEmbedded"/>
        </w:rPr>
        <w:t>:</w:t>
      </w:r>
      <w:r w:rsidR="00C57CC3" w:rsidRPr="00002CE9">
        <w:rPr>
          <w:rStyle w:val="CodeEmbedded"/>
        </w:rPr>
        <w:t xml:space="preserve"> &lt;,==, </w:t>
      </w:r>
      <w:r w:rsidR="00585756">
        <w:rPr>
          <w:rStyle w:val="CodeEmbedded"/>
        </w:rPr>
        <w:t>and so on in C#; &lt;, =, and so on in Visual Basic</w:t>
      </w:r>
    </w:p>
    <w:p w14:paraId="3C2DB2F9" w14:textId="77777777" w:rsidR="004E0C9B" w:rsidRDefault="004E0C9B" w:rsidP="00960224">
      <w:pPr>
        <w:pStyle w:val="Text"/>
        <w:rPr>
          <w:rStyle w:val="CodeEmbedded"/>
        </w:rPr>
      </w:pPr>
    </w:p>
    <w:p w14:paraId="4037DC50"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 -</w:t>
      </w:r>
    </w:p>
    <w:p w14:paraId="3A0BCB72" w14:textId="77777777" w:rsidR="00C57CC3" w:rsidRPr="00960224" w:rsidRDefault="00C57CC3" w:rsidP="00960224">
      <w:pPr>
        <w:pStyle w:val="Text"/>
      </w:pPr>
      <w:r w:rsidRPr="00960224">
        <w:t>Static</w:t>
      </w:r>
      <w:r w:rsidR="00585756">
        <w:t xml:space="preserve"> (Shared in Visual Basic)</w:t>
      </w:r>
      <w:r w:rsidRPr="00960224">
        <w:t xml:space="preserve"> methods:</w:t>
      </w:r>
    </w:p>
    <w:p w14:paraId="71889AD8"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Compare(t1,t2)</w:t>
      </w:r>
    </w:p>
    <w:p w14:paraId="20A946C8" w14:textId="77777777" w:rsidR="00C57CC3" w:rsidRPr="00960224" w:rsidRDefault="00C57CC3" w:rsidP="00960224">
      <w:pPr>
        <w:pStyle w:val="Text"/>
      </w:pPr>
      <w:r w:rsidRPr="00960224">
        <w:t xml:space="preserve">Non-static </w:t>
      </w:r>
      <w:r w:rsidR="00585756">
        <w:t xml:space="preserve">(Instance) </w:t>
      </w:r>
      <w:r w:rsidRPr="00960224">
        <w:t>methods / properties:</w:t>
      </w:r>
    </w:p>
    <w:p w14:paraId="190D394E" w14:textId="77777777" w:rsidR="004E0C9B" w:rsidRDefault="00084ADA" w:rsidP="00960224">
      <w:pPr>
        <w:pStyle w:val="Text"/>
        <w:rPr>
          <w:rStyle w:val="CodeEmbedded"/>
        </w:rPr>
      </w:pPr>
      <w:r w:rsidRPr="00002CE9">
        <w:rPr>
          <w:rStyle w:val="CodeEmbedded"/>
        </w:rPr>
        <w:tab/>
      </w:r>
      <w:r w:rsidR="00C57CC3" w:rsidRPr="00002CE9">
        <w:rPr>
          <w:rStyle w:val="CodeEmbedded"/>
        </w:rPr>
        <w:t>Ticks, Milliseconds, Seconds, Hours, Days</w:t>
      </w:r>
    </w:p>
    <w:p w14:paraId="2B5C263A" w14:textId="77777777" w:rsidR="004E0C9B" w:rsidRDefault="00084ADA" w:rsidP="00960224">
      <w:pPr>
        <w:pStyle w:val="Text"/>
        <w:rPr>
          <w:rStyle w:val="CodeEmbedded"/>
        </w:rPr>
      </w:pPr>
      <w:r w:rsidRPr="00002CE9">
        <w:rPr>
          <w:rStyle w:val="CodeEmbedded"/>
        </w:rPr>
        <w:tab/>
      </w:r>
      <w:r w:rsidR="00C57CC3" w:rsidRPr="00002CE9">
        <w:rPr>
          <w:rStyle w:val="CodeEmbedded"/>
        </w:rPr>
        <w:t>TotalMilliseconds, TotalSeconds, TotalMinutes, TotalHours, TotalDays,</w:t>
      </w:r>
    </w:p>
    <w:p w14:paraId="09333E17" w14:textId="77777777" w:rsidR="004E0C9B" w:rsidRDefault="00084ADA" w:rsidP="00960224">
      <w:pPr>
        <w:pStyle w:val="Text"/>
        <w:rPr>
          <w:rStyle w:val="CodeEmbedded"/>
        </w:rPr>
      </w:pPr>
      <w:r w:rsidRPr="00002CE9">
        <w:rPr>
          <w:rStyle w:val="CodeEmbedded"/>
        </w:rPr>
        <w:tab/>
      </w:r>
      <w:r w:rsidR="00C57CC3" w:rsidRPr="00002CE9">
        <w:rPr>
          <w:rStyle w:val="CodeEmbedded"/>
        </w:rPr>
        <w:t>Equals, CompareTo(TimeSpan)</w:t>
      </w:r>
    </w:p>
    <w:p w14:paraId="0DE1A29E" w14:textId="77777777" w:rsidR="004E0C9B" w:rsidRDefault="00084ADA" w:rsidP="00960224">
      <w:pPr>
        <w:pStyle w:val="Text"/>
        <w:rPr>
          <w:rStyle w:val="CodeEmbedded"/>
        </w:rPr>
      </w:pPr>
      <w:r w:rsidRPr="00002CE9">
        <w:rPr>
          <w:rStyle w:val="CodeEmbedded"/>
        </w:rPr>
        <w:tab/>
      </w:r>
      <w:r w:rsidR="00C57CC3" w:rsidRPr="00002CE9">
        <w:rPr>
          <w:rStyle w:val="CodeEmbedded"/>
        </w:rPr>
        <w:t>Add(TimeSpan), Subtract(TimeSpan)</w:t>
      </w:r>
    </w:p>
    <w:p w14:paraId="24284BF6"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Duration() [= ABS], Negate()</w:t>
      </w:r>
    </w:p>
    <w:p w14:paraId="38F6D790" w14:textId="77777777" w:rsidR="00C57CC3" w:rsidRPr="009649DB" w:rsidRDefault="00C57CC3" w:rsidP="009649DB">
      <w:pPr>
        <w:pStyle w:val="Label"/>
      </w:pPr>
      <w:r w:rsidRPr="009649DB">
        <w:t>Not implemented</w:t>
      </w:r>
    </w:p>
    <w:p w14:paraId="70B875D1" w14:textId="77777777" w:rsidR="004E0C9B" w:rsidRDefault="00084ADA" w:rsidP="00960224">
      <w:pPr>
        <w:pStyle w:val="Text"/>
        <w:rPr>
          <w:rStyle w:val="CodeEmbedded"/>
        </w:rPr>
      </w:pPr>
      <w:r w:rsidRPr="00002CE9">
        <w:rPr>
          <w:rStyle w:val="CodeEmbedded"/>
        </w:rPr>
        <w:tab/>
      </w:r>
      <w:r w:rsidR="00C57CC3" w:rsidRPr="00002CE9">
        <w:rPr>
          <w:rStyle w:val="CodeEmbedded"/>
        </w:rPr>
        <w:t>ToString()</w:t>
      </w:r>
    </w:p>
    <w:p w14:paraId="6F8CD034" w14:textId="77777777" w:rsidR="004E0C9B" w:rsidRDefault="00084ADA" w:rsidP="00960224">
      <w:pPr>
        <w:pStyle w:val="Text"/>
        <w:rPr>
          <w:rStyle w:val="CodeEmbedded"/>
        </w:rPr>
      </w:pPr>
      <w:r w:rsidRPr="00002CE9">
        <w:rPr>
          <w:rStyle w:val="CodeEmbedded"/>
        </w:rPr>
        <w:tab/>
      </w:r>
      <w:r w:rsidR="00C57CC3" w:rsidRPr="00002CE9">
        <w:rPr>
          <w:rStyle w:val="CodeEmbedded"/>
        </w:rPr>
        <w:t>TimeSpan FromDay(</w:t>
      </w:r>
      <w:r w:rsidR="00D25340">
        <w:rPr>
          <w:rStyle w:val="CodeEmbedded"/>
        </w:rPr>
        <w:t>D</w:t>
      </w:r>
      <w:r w:rsidR="00C57CC3" w:rsidRPr="00002CE9">
        <w:rPr>
          <w:rStyle w:val="CodeEmbedded"/>
        </w:rPr>
        <w:t xml:space="preserve">ouble), FromHours, </w:t>
      </w:r>
      <w:r w:rsidR="00D25340">
        <w:rPr>
          <w:rStyle w:val="CodeEmbedded"/>
        </w:rPr>
        <w:t xml:space="preserve">  all From Variants</w:t>
      </w:r>
    </w:p>
    <w:p w14:paraId="081C4FB5" w14:textId="77777777" w:rsidR="00C57CC3" w:rsidRPr="00002CE9" w:rsidRDefault="00084ADA" w:rsidP="00960224">
      <w:pPr>
        <w:pStyle w:val="Text"/>
        <w:rPr>
          <w:rStyle w:val="CodeEmbedded"/>
        </w:rPr>
      </w:pPr>
      <w:r w:rsidRPr="00002CE9">
        <w:rPr>
          <w:rStyle w:val="CodeEmbedded"/>
        </w:rPr>
        <w:tab/>
      </w:r>
      <w:r w:rsidR="00D25340">
        <w:rPr>
          <w:rStyle w:val="CodeEmbedded"/>
        </w:rPr>
        <w:t>TimeSpan Parse(String</w:t>
      </w:r>
      <w:r w:rsidR="00C57CC3" w:rsidRPr="00002CE9">
        <w:rPr>
          <w:rStyle w:val="CodeEmbedded"/>
        </w:rPr>
        <w:t>)</w:t>
      </w:r>
    </w:p>
    <w:p w14:paraId="412A8D20" w14:textId="77777777" w:rsidR="00C57CC3" w:rsidRDefault="009649DB" w:rsidP="00960224">
      <w:pPr>
        <w:pStyle w:val="Heading6"/>
      </w:pPr>
      <w:r>
        <w:t xml:space="preserve">6.9.6 </w:t>
      </w:r>
      <w:r w:rsidR="00C57CC3">
        <w:t>System.DateTime</w:t>
      </w:r>
    </w:p>
    <w:p w14:paraId="1874CB36" w14:textId="77777777" w:rsidR="00C57CC3" w:rsidRPr="009649DB" w:rsidRDefault="00C57CC3" w:rsidP="009649DB">
      <w:pPr>
        <w:pStyle w:val="Label"/>
      </w:pPr>
      <w:r w:rsidRPr="009649DB">
        <w:t>Implemented</w:t>
      </w:r>
    </w:p>
    <w:p w14:paraId="53A48E23" w14:textId="77777777" w:rsidR="00C57CC3" w:rsidRPr="00960224" w:rsidRDefault="00C57CC3" w:rsidP="00960224">
      <w:pPr>
        <w:pStyle w:val="Text"/>
      </w:pPr>
      <w:r w:rsidRPr="00960224">
        <w:t>Constructors:</w:t>
      </w:r>
    </w:p>
    <w:p w14:paraId="6AEDC568" w14:textId="77777777" w:rsidR="004E0C9B" w:rsidRDefault="00084ADA" w:rsidP="00960224">
      <w:pPr>
        <w:pStyle w:val="Text"/>
        <w:rPr>
          <w:rStyle w:val="CodeEmbedded"/>
        </w:rPr>
      </w:pPr>
      <w:r w:rsidRPr="00002CE9">
        <w:rPr>
          <w:rStyle w:val="CodeEmbedded"/>
        </w:rPr>
        <w:tab/>
      </w:r>
      <w:r w:rsidR="00C57CC3" w:rsidRPr="00002CE9">
        <w:rPr>
          <w:rStyle w:val="CodeEmbedded"/>
        </w:rPr>
        <w:t>DateTime(year, month, day)</w:t>
      </w:r>
    </w:p>
    <w:p w14:paraId="3EBB07D0" w14:textId="77777777" w:rsidR="004E0C9B" w:rsidRDefault="002837B5" w:rsidP="00960224">
      <w:pPr>
        <w:pStyle w:val="Text"/>
        <w:rPr>
          <w:rStyle w:val="CodeEmbedded"/>
        </w:rPr>
      </w:pPr>
      <w:r w:rsidRPr="00002CE9">
        <w:rPr>
          <w:rStyle w:val="CodeEmbedded"/>
        </w:rPr>
        <w:tab/>
      </w:r>
      <w:r w:rsidR="00C57CC3" w:rsidRPr="00002CE9">
        <w:rPr>
          <w:rStyle w:val="CodeEmbedded"/>
        </w:rPr>
        <w:t>DateTime(year, month, day, hour, minutes, seconds)</w:t>
      </w:r>
    </w:p>
    <w:p w14:paraId="28279918" w14:textId="77777777" w:rsidR="00C57CC3" w:rsidRPr="00002CE9" w:rsidRDefault="002837B5" w:rsidP="00960224">
      <w:pPr>
        <w:pStyle w:val="Text"/>
        <w:rPr>
          <w:rStyle w:val="CodeEmbedded"/>
        </w:rPr>
      </w:pPr>
      <w:r w:rsidRPr="00002CE9">
        <w:rPr>
          <w:rStyle w:val="CodeEmbedded"/>
        </w:rPr>
        <w:tab/>
      </w:r>
      <w:r w:rsidR="00C57CC3" w:rsidRPr="00002CE9">
        <w:rPr>
          <w:rStyle w:val="CodeEmbedded"/>
        </w:rPr>
        <w:t>DateTime(year, month, day, hour, minutes, seconds, milliseconds)</w:t>
      </w:r>
    </w:p>
    <w:p w14:paraId="12290217" w14:textId="77777777" w:rsidR="00C57CC3" w:rsidRPr="00960224" w:rsidRDefault="00C57CC3" w:rsidP="00960224">
      <w:pPr>
        <w:pStyle w:val="Text"/>
      </w:pPr>
      <w:r w:rsidRPr="00960224">
        <w:t>Operators:</w:t>
      </w:r>
    </w:p>
    <w:p w14:paraId="4A41F410" w14:textId="77777777" w:rsidR="00C57CC3" w:rsidRPr="00960224" w:rsidRDefault="00084ADA" w:rsidP="00960224">
      <w:pPr>
        <w:pStyle w:val="Text"/>
      </w:pPr>
      <w:r w:rsidRPr="00960224">
        <w:tab/>
      </w:r>
      <w:r w:rsidR="00C57CC3" w:rsidRPr="00960224">
        <w:t>Comparisons</w:t>
      </w:r>
    </w:p>
    <w:p w14:paraId="5F3CDD22" w14:textId="77777777" w:rsidR="004E0C9B" w:rsidRDefault="00084ADA" w:rsidP="00960224">
      <w:pPr>
        <w:pStyle w:val="Text"/>
      </w:pPr>
      <w:r w:rsidRPr="00002CE9">
        <w:rPr>
          <w:rStyle w:val="CodeEmbedded"/>
        </w:rPr>
        <w:tab/>
      </w:r>
      <w:r w:rsidR="00C57CC3" w:rsidRPr="00002CE9">
        <w:rPr>
          <w:rStyle w:val="CodeEmbedded"/>
        </w:rPr>
        <w:t>DateTime – DateTime</w:t>
      </w:r>
      <w:r w:rsidR="00C57CC3" w:rsidRPr="00960224">
        <w:t xml:space="preserve"> (gives </w:t>
      </w:r>
      <w:r w:rsidR="00C57CC3" w:rsidRPr="00002CE9">
        <w:rPr>
          <w:rStyle w:val="CodeEmbedded"/>
        </w:rPr>
        <w:t>TimeSpan</w:t>
      </w:r>
      <w:r w:rsidR="002837B5" w:rsidRPr="00960224">
        <w:t>)</w:t>
      </w:r>
    </w:p>
    <w:p w14:paraId="3CFC3A97" w14:textId="77777777" w:rsidR="004E0C9B" w:rsidRPr="004E0C9B" w:rsidRDefault="002837B5" w:rsidP="00960224">
      <w:pPr>
        <w:pStyle w:val="Text"/>
      </w:pPr>
      <w:r w:rsidRPr="00960224">
        <w:tab/>
      </w:r>
      <w:r w:rsidR="00C57CC3" w:rsidRPr="00002CE9">
        <w:rPr>
          <w:rStyle w:val="CodeEmbedded"/>
        </w:rPr>
        <w:t>DateTime + TimeSpan</w:t>
      </w:r>
      <w:r w:rsidR="00C57CC3" w:rsidRPr="00960224">
        <w:t xml:space="preserve"> (gives </w:t>
      </w:r>
      <w:r w:rsidR="00C57CC3" w:rsidRPr="00002CE9">
        <w:rPr>
          <w:rStyle w:val="CodeEmbedded"/>
        </w:rPr>
        <w:t>DateTime</w:t>
      </w:r>
      <w:r w:rsidR="00C57CC3" w:rsidRPr="00960224">
        <w:t>)</w:t>
      </w:r>
    </w:p>
    <w:p w14:paraId="33609982" w14:textId="77777777" w:rsidR="00C57CC3" w:rsidRDefault="002837B5" w:rsidP="00960224">
      <w:pPr>
        <w:pStyle w:val="Text"/>
      </w:pPr>
      <w:r w:rsidRPr="00002CE9">
        <w:rPr>
          <w:rStyle w:val="CodeEmbedded"/>
        </w:rPr>
        <w:tab/>
      </w:r>
      <w:r w:rsidR="00C57CC3" w:rsidRPr="00002CE9">
        <w:rPr>
          <w:rStyle w:val="CodeEmbedded"/>
        </w:rPr>
        <w:t>DateTime – TimeSpan</w:t>
      </w:r>
      <w:r w:rsidR="00C57CC3" w:rsidRPr="00960224">
        <w:t xml:space="preserve"> (gives </w:t>
      </w:r>
      <w:r w:rsidR="00C57CC3" w:rsidRPr="00002CE9">
        <w:rPr>
          <w:rStyle w:val="CodeEmbedded"/>
        </w:rPr>
        <w:t>DateTime</w:t>
      </w:r>
      <w:r w:rsidR="00C57CC3" w:rsidRPr="00960224">
        <w:t>)</w:t>
      </w:r>
    </w:p>
    <w:p w14:paraId="1BEDE439" w14:textId="77777777" w:rsidR="00C57CC3" w:rsidRPr="00960224" w:rsidRDefault="00C57CC3" w:rsidP="00960224">
      <w:pPr>
        <w:pStyle w:val="Text"/>
      </w:pPr>
      <w:r w:rsidRPr="00960224">
        <w:t xml:space="preserve">Static </w:t>
      </w:r>
      <w:r w:rsidR="00585756">
        <w:t xml:space="preserve">(Shared) </w:t>
      </w:r>
      <w:r w:rsidRPr="00960224">
        <w:t>methods:</w:t>
      </w:r>
    </w:p>
    <w:p w14:paraId="105929F0" w14:textId="77777777" w:rsidR="004E0C9B" w:rsidRDefault="00084ADA" w:rsidP="00960224">
      <w:pPr>
        <w:pStyle w:val="Text"/>
        <w:rPr>
          <w:rStyle w:val="CodeEmbedded"/>
        </w:rPr>
      </w:pPr>
      <w:r w:rsidRPr="00002CE9">
        <w:rPr>
          <w:rStyle w:val="CodeEmbedded"/>
        </w:rPr>
        <w:tab/>
      </w:r>
      <w:r w:rsidR="00D25340">
        <w:rPr>
          <w:rStyle w:val="CodeEmbedded"/>
        </w:rPr>
        <w:t>Add(TimeSpan), AddTicks(L</w:t>
      </w:r>
      <w:r w:rsidR="00C57CC3" w:rsidRPr="00002CE9">
        <w:rPr>
          <w:rStyle w:val="CodeEmbedded"/>
        </w:rPr>
        <w:t>ong),</w:t>
      </w:r>
    </w:p>
    <w:p w14:paraId="47AA9DC0" w14:textId="77777777" w:rsidR="004E0C9B" w:rsidRDefault="002837B5" w:rsidP="00960224">
      <w:pPr>
        <w:pStyle w:val="Text"/>
        <w:rPr>
          <w:rStyle w:val="CodeEmbedded"/>
        </w:rPr>
      </w:pPr>
      <w:r w:rsidRPr="00002CE9">
        <w:rPr>
          <w:rStyle w:val="CodeEmbedded"/>
        </w:rPr>
        <w:tab/>
      </w:r>
      <w:r w:rsidR="00C57CC3" w:rsidRPr="00002CE9">
        <w:rPr>
          <w:rStyle w:val="CodeEmbedded"/>
        </w:rPr>
        <w:t>AddDays/Hour</w:t>
      </w:r>
      <w:r w:rsidR="00D25340">
        <w:rPr>
          <w:rStyle w:val="CodeEmbedded"/>
        </w:rPr>
        <w:t>s/Milliseconds/Minutes (D</w:t>
      </w:r>
      <w:r w:rsidRPr="00002CE9">
        <w:rPr>
          <w:rStyle w:val="CodeEmbedded"/>
        </w:rPr>
        <w:t>ouble)</w:t>
      </w:r>
    </w:p>
    <w:p w14:paraId="7772A61D" w14:textId="77777777" w:rsidR="004E0C9B" w:rsidRDefault="002837B5" w:rsidP="00960224">
      <w:pPr>
        <w:pStyle w:val="Text"/>
        <w:rPr>
          <w:rStyle w:val="CodeEmbedded"/>
        </w:rPr>
      </w:pPr>
      <w:r w:rsidRPr="00002CE9">
        <w:rPr>
          <w:rStyle w:val="CodeEmbedded"/>
        </w:rPr>
        <w:tab/>
      </w:r>
      <w:r w:rsidR="00C57CC3" w:rsidRPr="00002CE9">
        <w:rPr>
          <w:rStyle w:val="CodeEmbedded"/>
        </w:rPr>
        <w:t>AddMonths/Years(</w:t>
      </w:r>
      <w:r w:rsidR="00D25340">
        <w:rPr>
          <w:rStyle w:val="CodeEmbedded"/>
        </w:rPr>
        <w:t>I</w:t>
      </w:r>
      <w:r w:rsidR="00C57CC3" w:rsidRPr="00002CE9">
        <w:rPr>
          <w:rStyle w:val="CodeEmbedded"/>
        </w:rPr>
        <w:t>nt</w:t>
      </w:r>
      <w:r w:rsidR="00D25340">
        <w:rPr>
          <w:rStyle w:val="CodeEmbedded"/>
        </w:rPr>
        <w:t>32</w:t>
      </w:r>
      <w:r w:rsidR="00C57CC3" w:rsidRPr="00002CE9">
        <w:rPr>
          <w:rStyle w:val="CodeEmbedded"/>
        </w:rPr>
        <w:t>)</w:t>
      </w:r>
    </w:p>
    <w:p w14:paraId="045B9ECD" w14:textId="77777777" w:rsidR="00C57CC3" w:rsidRDefault="002837B5" w:rsidP="00960224">
      <w:pPr>
        <w:pStyle w:val="Text"/>
        <w:rPr>
          <w:rStyle w:val="CodeEmbedded"/>
        </w:rPr>
      </w:pPr>
      <w:r w:rsidRPr="00002CE9">
        <w:rPr>
          <w:rStyle w:val="CodeEmbedded"/>
        </w:rPr>
        <w:tab/>
      </w:r>
      <w:r w:rsidR="00C57CC3" w:rsidRPr="00002CE9">
        <w:rPr>
          <w:rStyle w:val="CodeEmbedded"/>
        </w:rPr>
        <w:t>Equals</w:t>
      </w:r>
    </w:p>
    <w:p w14:paraId="49E7C01D" w14:textId="77777777" w:rsidR="00C57CC3" w:rsidRPr="00960224" w:rsidRDefault="00C57CC3" w:rsidP="00960224">
      <w:pPr>
        <w:pStyle w:val="Text"/>
      </w:pPr>
      <w:r w:rsidRPr="00960224">
        <w:t xml:space="preserve">Non-static </w:t>
      </w:r>
      <w:r w:rsidR="00585756">
        <w:t xml:space="preserve">(Instance) </w:t>
      </w:r>
      <w:r w:rsidRPr="00960224">
        <w:t>methods / properties:</w:t>
      </w:r>
    </w:p>
    <w:p w14:paraId="5AC207BA" w14:textId="77777777" w:rsidR="004E0C9B" w:rsidRDefault="00084ADA" w:rsidP="00960224">
      <w:pPr>
        <w:pStyle w:val="Text"/>
        <w:rPr>
          <w:rStyle w:val="CodeEmbedded"/>
        </w:rPr>
      </w:pPr>
      <w:r w:rsidRPr="00002CE9">
        <w:rPr>
          <w:rStyle w:val="CodeEmbedded"/>
        </w:rPr>
        <w:tab/>
      </w:r>
      <w:r w:rsidR="00C57CC3" w:rsidRPr="00002CE9">
        <w:rPr>
          <w:rStyle w:val="CodeEmbedded"/>
        </w:rPr>
        <w:t>Day, Month, Year, Hour, Minute, Second, Millisecond</w:t>
      </w:r>
      <w:r w:rsidR="002837B5" w:rsidRPr="00002CE9">
        <w:rPr>
          <w:rStyle w:val="CodeEmbedded"/>
        </w:rPr>
        <w:t xml:space="preserve">, </w:t>
      </w:r>
      <w:r w:rsidR="00C57CC3" w:rsidRPr="00002CE9">
        <w:rPr>
          <w:rStyle w:val="CodeEmbedded"/>
        </w:rPr>
        <w:t>DayOfWeek</w:t>
      </w:r>
    </w:p>
    <w:p w14:paraId="60AF59B0" w14:textId="77777777" w:rsidR="004E0C9B" w:rsidRDefault="002837B5" w:rsidP="00960224">
      <w:pPr>
        <w:pStyle w:val="Text"/>
        <w:rPr>
          <w:rStyle w:val="CodeEmbedded"/>
        </w:rPr>
      </w:pPr>
      <w:r w:rsidRPr="00002CE9">
        <w:rPr>
          <w:rStyle w:val="CodeEmbedded"/>
        </w:rPr>
        <w:tab/>
      </w:r>
      <w:r w:rsidR="00C57CC3" w:rsidRPr="00002CE9">
        <w:rPr>
          <w:rStyle w:val="CodeEmbedded"/>
        </w:rPr>
        <w:t>CompareTo(DateTime)</w:t>
      </w:r>
    </w:p>
    <w:p w14:paraId="42109D17" w14:textId="77777777" w:rsidR="004E0C9B" w:rsidRDefault="002837B5" w:rsidP="00960224">
      <w:pPr>
        <w:pStyle w:val="Text"/>
        <w:rPr>
          <w:rStyle w:val="CodeEmbedded"/>
        </w:rPr>
      </w:pPr>
      <w:r w:rsidRPr="00002CE9">
        <w:rPr>
          <w:rStyle w:val="CodeEmbedded"/>
        </w:rPr>
        <w:tab/>
      </w:r>
      <w:r w:rsidR="00C57CC3" w:rsidRPr="00002CE9">
        <w:rPr>
          <w:rStyle w:val="CodeEmbedded"/>
        </w:rPr>
        <w:t>TimeOfDay()</w:t>
      </w:r>
    </w:p>
    <w:p w14:paraId="12674144" w14:textId="77777777" w:rsidR="00635226" w:rsidRDefault="002837B5" w:rsidP="00960224">
      <w:pPr>
        <w:pStyle w:val="Text"/>
        <w:rPr>
          <w:rStyle w:val="CodeEmbedded"/>
        </w:rPr>
      </w:pPr>
      <w:r w:rsidRPr="00002CE9">
        <w:rPr>
          <w:rStyle w:val="CodeEmbedded"/>
        </w:rPr>
        <w:tab/>
      </w:r>
      <w:r w:rsidR="00C57CC3" w:rsidRPr="00002CE9">
        <w:rPr>
          <w:rStyle w:val="CodeEmbedded"/>
        </w:rPr>
        <w:t>Equals</w:t>
      </w:r>
    </w:p>
    <w:p w14:paraId="1E3F933D" w14:textId="77777777" w:rsidR="00C57CC3" w:rsidRDefault="00635226" w:rsidP="00635226">
      <w:pPr>
        <w:pStyle w:val="Text"/>
        <w:rPr>
          <w:rStyle w:val="CodeEmbedded"/>
        </w:rPr>
      </w:pPr>
      <w:r>
        <w:rPr>
          <w:rStyle w:val="CodeEmbedded"/>
        </w:rPr>
        <w:tab/>
      </w:r>
      <w:r w:rsidR="00C57CC3" w:rsidRPr="00002CE9">
        <w:rPr>
          <w:rStyle w:val="CodeEmbedded"/>
        </w:rPr>
        <w:t>ToString()</w:t>
      </w:r>
    </w:p>
    <w:p w14:paraId="08005438" w14:textId="77777777" w:rsidR="00C57CC3" w:rsidRPr="009649DB" w:rsidRDefault="00C57CC3" w:rsidP="009649DB">
      <w:pPr>
        <w:pStyle w:val="Label"/>
      </w:pPr>
      <w:r w:rsidRPr="009649DB">
        <w:t>Difference from .NET</w:t>
      </w:r>
    </w:p>
    <w:p w14:paraId="0FAB9FA5" w14:textId="77777777" w:rsidR="00C57CC3" w:rsidRPr="00960224" w:rsidRDefault="00C57CC3" w:rsidP="00960224">
      <w:pPr>
        <w:pStyle w:val="Text"/>
      </w:pPr>
      <w:r w:rsidRPr="00960224">
        <w:t>SQL</w:t>
      </w:r>
      <w:r w:rsidR="00771424">
        <w:t>'</w:t>
      </w:r>
      <w:r w:rsidRPr="00960224">
        <w:t xml:space="preserve">s datetime values are rounded to .000, .003 or .007 seconds, so it is less precise than </w:t>
      </w:r>
      <w:r w:rsidR="00635226">
        <w:t xml:space="preserve">those of </w:t>
      </w:r>
      <w:r w:rsidRPr="00960224">
        <w:t xml:space="preserve">.NET. </w:t>
      </w:r>
    </w:p>
    <w:p w14:paraId="4618325E" w14:textId="77777777" w:rsidR="00C57CC3" w:rsidRPr="00960224" w:rsidRDefault="00C57CC3" w:rsidP="00960224">
      <w:pPr>
        <w:pStyle w:val="Text"/>
      </w:pPr>
      <w:r w:rsidRPr="00960224">
        <w:t>The range of SQL</w:t>
      </w:r>
      <w:r w:rsidR="00771424">
        <w:t>'</w:t>
      </w:r>
      <w:r w:rsidRPr="00960224">
        <w:t>s datetime starts at January 1st, 1753.</w:t>
      </w:r>
    </w:p>
    <w:p w14:paraId="2951072F" w14:textId="77777777" w:rsidR="00C57CC3" w:rsidRPr="00960224" w:rsidRDefault="00C57CC3" w:rsidP="00960224">
      <w:pPr>
        <w:pStyle w:val="Text"/>
      </w:pPr>
      <w:r w:rsidRPr="00960224">
        <w:t xml:space="preserve">SQL does not have a built-in type for </w:t>
      </w:r>
      <w:r w:rsidRPr="00635226">
        <w:rPr>
          <w:rStyle w:val="CodeEmbedded"/>
        </w:rPr>
        <w:t>TimeSpan</w:t>
      </w:r>
      <w:r w:rsidRPr="00960224">
        <w:t xml:space="preserve">. It uses different </w:t>
      </w:r>
      <w:r w:rsidRPr="00002CE9">
        <w:rPr>
          <w:rStyle w:val="CodeEmbedded"/>
        </w:rPr>
        <w:t>DATEDIFF</w:t>
      </w:r>
      <w:r w:rsidRPr="00960224">
        <w:t xml:space="preserve"> methods that return 32</w:t>
      </w:r>
      <w:r w:rsidR="008E4697">
        <w:t>-</w:t>
      </w:r>
      <w:r w:rsidRPr="00960224">
        <w:t xml:space="preserve">bit integers. One is </w:t>
      </w:r>
      <w:r w:rsidRPr="00002CE9">
        <w:rPr>
          <w:rStyle w:val="CodeEmbedded"/>
        </w:rPr>
        <w:t>DATEDIFF(DAY,…)</w:t>
      </w:r>
      <w:r w:rsidRPr="00960224">
        <w:t xml:space="preserve">, which gives the number of days; another is </w:t>
      </w:r>
      <w:r w:rsidRPr="00002CE9">
        <w:rPr>
          <w:rStyle w:val="CodeEmbedded"/>
        </w:rPr>
        <w:t>DATEDIFF(MILLISECOND,…)</w:t>
      </w:r>
      <w:r w:rsidRPr="00960224">
        <w:t>, which gives the number of milliseconds. An error results if the DateTimes are more than 24 days apart. In contrast, .NET uses 64</w:t>
      </w:r>
      <w:r w:rsidR="008E4697">
        <w:t>-</w:t>
      </w:r>
      <w:r w:rsidRPr="00960224">
        <w:t>bit integers and measures TimeSpans in ticks.</w:t>
      </w:r>
    </w:p>
    <w:p w14:paraId="248D510B" w14:textId="77777777" w:rsidR="00C57CC3" w:rsidRPr="00960224" w:rsidRDefault="00C57CC3" w:rsidP="00960224">
      <w:pPr>
        <w:pStyle w:val="Text"/>
      </w:pPr>
      <w:r w:rsidRPr="00960224">
        <w:t xml:space="preserve">To get as close as possible to the .NET semantics in SQL, </w:t>
      </w:r>
      <w:r w:rsidR="001D066C" w:rsidRPr="00960224">
        <w:t>LINQ to SQL</w:t>
      </w:r>
      <w:r w:rsidRPr="00960224">
        <w:t xml:space="preserve"> translates TimeSpans into 64</w:t>
      </w:r>
      <w:r w:rsidR="008E4697">
        <w:t>-</w:t>
      </w:r>
      <w:r w:rsidRPr="00960224">
        <w:t xml:space="preserve">bit integers and uses the two </w:t>
      </w:r>
      <w:r w:rsidRPr="00002CE9">
        <w:rPr>
          <w:rStyle w:val="CodeEmbedded"/>
        </w:rPr>
        <w:t>DATEDIFF</w:t>
      </w:r>
      <w:r w:rsidRPr="00960224">
        <w:t xml:space="preserve"> methods mentioned above to calculate the number of ticks between two dates.</w:t>
      </w:r>
    </w:p>
    <w:p w14:paraId="5C6AEAF6" w14:textId="77777777" w:rsidR="00C57CC3" w:rsidRPr="00960224" w:rsidRDefault="00C57CC3" w:rsidP="00960224">
      <w:pPr>
        <w:pStyle w:val="Text"/>
      </w:pPr>
      <w:r w:rsidRPr="00002CE9">
        <w:rPr>
          <w:rStyle w:val="CodeEmbedded"/>
        </w:rPr>
        <w:t>DateTime UtcNow</w:t>
      </w:r>
      <w:r w:rsidRPr="00960224">
        <w:t xml:space="preserve"> is evaluated on the client when the query is translated (like any expression that does not involve database data).</w:t>
      </w:r>
    </w:p>
    <w:p w14:paraId="0CC4C2A7" w14:textId="77777777" w:rsidR="00C57CC3" w:rsidRPr="009649DB" w:rsidRDefault="00C57CC3" w:rsidP="009649DB">
      <w:pPr>
        <w:pStyle w:val="Label"/>
      </w:pPr>
      <w:r w:rsidRPr="009649DB">
        <w:t>Not implemented</w:t>
      </w:r>
    </w:p>
    <w:p w14:paraId="736C27A1" w14:textId="77777777" w:rsidR="004746D0" w:rsidRDefault="004746D0" w:rsidP="00960224">
      <w:pPr>
        <w:pStyle w:val="Text"/>
        <w:rPr>
          <w:rStyle w:val="CodeEmbedded"/>
        </w:rPr>
      </w:pPr>
    </w:p>
    <w:p w14:paraId="173936B7" w14:textId="77777777" w:rsidR="004746D0" w:rsidRDefault="00084ADA" w:rsidP="00960224">
      <w:pPr>
        <w:pStyle w:val="Text"/>
        <w:rPr>
          <w:rStyle w:val="CodeEmbedded"/>
        </w:rPr>
      </w:pPr>
      <w:r w:rsidRPr="00002CE9">
        <w:rPr>
          <w:rStyle w:val="CodeEmbedded"/>
        </w:rPr>
        <w:tab/>
      </w:r>
      <w:r w:rsidR="00C57CC3" w:rsidRPr="00002CE9">
        <w:rPr>
          <w:rStyle w:val="CodeEmbedded"/>
        </w:rPr>
        <w:t>IsDaylightSavingTime()</w:t>
      </w:r>
    </w:p>
    <w:p w14:paraId="08F4BB43" w14:textId="77777777" w:rsidR="004746D0" w:rsidRDefault="002837B5" w:rsidP="00960224">
      <w:pPr>
        <w:pStyle w:val="Text"/>
        <w:rPr>
          <w:rStyle w:val="CodeEmbedded"/>
        </w:rPr>
      </w:pPr>
      <w:r w:rsidRPr="00002CE9">
        <w:rPr>
          <w:rStyle w:val="CodeEmbedded"/>
        </w:rPr>
        <w:tab/>
      </w:r>
      <w:r w:rsidR="00C57CC3" w:rsidRPr="00002CE9">
        <w:rPr>
          <w:rStyle w:val="CodeEmbedded"/>
        </w:rPr>
        <w:t>IsLeapYear(</w:t>
      </w:r>
      <w:r w:rsidR="00635226">
        <w:rPr>
          <w:rStyle w:val="CodeEmbedded"/>
        </w:rPr>
        <w:t>I</w:t>
      </w:r>
      <w:r w:rsidR="00C57CC3" w:rsidRPr="00002CE9">
        <w:rPr>
          <w:rStyle w:val="CodeEmbedded"/>
        </w:rPr>
        <w:t>nt</w:t>
      </w:r>
      <w:r w:rsidR="00635226">
        <w:rPr>
          <w:rStyle w:val="CodeEmbedded"/>
        </w:rPr>
        <w:t>32</w:t>
      </w:r>
      <w:r w:rsidR="00C57CC3" w:rsidRPr="00002CE9">
        <w:rPr>
          <w:rStyle w:val="CodeEmbedded"/>
        </w:rPr>
        <w:t>)</w:t>
      </w:r>
    </w:p>
    <w:p w14:paraId="2FC0B655" w14:textId="77777777" w:rsidR="00635226" w:rsidRPr="00635226" w:rsidRDefault="002837B5" w:rsidP="00635226">
      <w:pPr>
        <w:pStyle w:val="Text"/>
        <w:rPr>
          <w:rStyle w:val="CodeEmbedded"/>
        </w:rPr>
      </w:pPr>
      <w:r w:rsidRPr="00002CE9">
        <w:rPr>
          <w:rStyle w:val="CodeEmbedded"/>
        </w:rPr>
        <w:tab/>
      </w:r>
      <w:r w:rsidR="00635226" w:rsidRPr="00635226">
        <w:rPr>
          <w:rStyle w:val="CodeEmbedded"/>
        </w:rPr>
        <w:t>DaysInMonth(Int32, Int32)</w:t>
      </w:r>
    </w:p>
    <w:p w14:paraId="0F1FAF2D" w14:textId="77777777" w:rsidR="00635226" w:rsidRPr="00635226" w:rsidRDefault="00635226" w:rsidP="00635226">
      <w:pPr>
        <w:pStyle w:val="Text"/>
        <w:rPr>
          <w:rStyle w:val="CodeEmbedded"/>
        </w:rPr>
      </w:pPr>
      <w:r w:rsidRPr="00635226">
        <w:rPr>
          <w:rStyle w:val="CodeEmbedded"/>
        </w:rPr>
        <w:tab/>
        <w:t>ToBinary()</w:t>
      </w:r>
    </w:p>
    <w:p w14:paraId="4D901216" w14:textId="77777777" w:rsidR="00635226" w:rsidRPr="00635226" w:rsidRDefault="00635226" w:rsidP="00635226">
      <w:pPr>
        <w:pStyle w:val="Text"/>
        <w:rPr>
          <w:rStyle w:val="CodeEmbedded"/>
        </w:rPr>
      </w:pPr>
      <w:r w:rsidRPr="00635226">
        <w:rPr>
          <w:rStyle w:val="CodeEmbedded"/>
        </w:rPr>
        <w:tab/>
        <w:t>ToFileTime()</w:t>
      </w:r>
    </w:p>
    <w:p w14:paraId="2B12AD6F" w14:textId="77777777" w:rsidR="00635226" w:rsidRPr="00635226" w:rsidRDefault="00635226" w:rsidP="00635226">
      <w:pPr>
        <w:pStyle w:val="Text"/>
        <w:rPr>
          <w:rStyle w:val="CodeEmbedded"/>
        </w:rPr>
      </w:pPr>
      <w:r w:rsidRPr="00635226">
        <w:rPr>
          <w:rStyle w:val="CodeEmbedded"/>
        </w:rPr>
        <w:tab/>
        <w:t>ToFileTimeUtc()</w:t>
      </w:r>
    </w:p>
    <w:p w14:paraId="06945431" w14:textId="77777777" w:rsidR="00635226" w:rsidRPr="00635226" w:rsidRDefault="00635226" w:rsidP="00635226">
      <w:pPr>
        <w:pStyle w:val="Text"/>
        <w:rPr>
          <w:rStyle w:val="CodeEmbedded"/>
        </w:rPr>
      </w:pPr>
      <w:r w:rsidRPr="00635226">
        <w:rPr>
          <w:rStyle w:val="CodeEmbedded"/>
        </w:rPr>
        <w:tab/>
        <w:t>ToLongDateString()</w:t>
      </w:r>
    </w:p>
    <w:p w14:paraId="036E9F9D" w14:textId="77777777" w:rsidR="00635226" w:rsidRPr="00635226" w:rsidRDefault="00635226" w:rsidP="00635226">
      <w:pPr>
        <w:pStyle w:val="Text"/>
        <w:rPr>
          <w:rStyle w:val="CodeEmbedded"/>
        </w:rPr>
      </w:pPr>
      <w:r w:rsidRPr="00635226">
        <w:rPr>
          <w:rStyle w:val="CodeEmbedded"/>
        </w:rPr>
        <w:tab/>
        <w:t>ToLongTimeString()</w:t>
      </w:r>
    </w:p>
    <w:p w14:paraId="45EE0C46" w14:textId="77777777" w:rsidR="00635226" w:rsidRPr="00635226" w:rsidRDefault="00635226" w:rsidP="00635226">
      <w:pPr>
        <w:pStyle w:val="Text"/>
        <w:rPr>
          <w:rStyle w:val="CodeEmbedded"/>
        </w:rPr>
      </w:pPr>
      <w:r w:rsidRPr="00635226">
        <w:rPr>
          <w:rStyle w:val="CodeEmbedded"/>
        </w:rPr>
        <w:tab/>
        <w:t>ToOADate()</w:t>
      </w:r>
    </w:p>
    <w:p w14:paraId="5859A2C9" w14:textId="77777777" w:rsidR="00635226" w:rsidRPr="00635226" w:rsidRDefault="00635226" w:rsidP="00635226">
      <w:pPr>
        <w:pStyle w:val="Text"/>
        <w:rPr>
          <w:rStyle w:val="CodeEmbedded"/>
        </w:rPr>
      </w:pPr>
      <w:r w:rsidRPr="00635226">
        <w:rPr>
          <w:rStyle w:val="CodeEmbedded"/>
        </w:rPr>
        <w:tab/>
        <w:t>ToShortDateString()</w:t>
      </w:r>
    </w:p>
    <w:p w14:paraId="01C6CC32" w14:textId="77777777" w:rsidR="00635226" w:rsidRPr="00635226" w:rsidRDefault="00635226" w:rsidP="00635226">
      <w:pPr>
        <w:pStyle w:val="Text"/>
        <w:rPr>
          <w:rStyle w:val="CodeEmbedded"/>
        </w:rPr>
      </w:pPr>
      <w:r w:rsidRPr="00635226">
        <w:rPr>
          <w:rStyle w:val="CodeEmbedded"/>
        </w:rPr>
        <w:tab/>
        <w:t>ToShortTimeString()</w:t>
      </w:r>
    </w:p>
    <w:p w14:paraId="42943F1B" w14:textId="77777777" w:rsidR="00635226" w:rsidRPr="00635226" w:rsidRDefault="00635226" w:rsidP="00635226">
      <w:pPr>
        <w:pStyle w:val="Text"/>
        <w:rPr>
          <w:rStyle w:val="CodeEmbedded"/>
        </w:rPr>
      </w:pPr>
      <w:r w:rsidRPr="00635226">
        <w:rPr>
          <w:rStyle w:val="CodeEmbedded"/>
        </w:rPr>
        <w:tab/>
        <w:t>ToUniversalTime()</w:t>
      </w:r>
    </w:p>
    <w:p w14:paraId="4C45B757" w14:textId="77777777" w:rsidR="00635226" w:rsidRPr="00635226" w:rsidRDefault="00635226" w:rsidP="00635226">
      <w:pPr>
        <w:pStyle w:val="Text"/>
        <w:rPr>
          <w:rStyle w:val="CodeEmbedded"/>
        </w:rPr>
      </w:pPr>
      <w:r w:rsidRPr="00635226">
        <w:rPr>
          <w:rStyle w:val="CodeEmbedded"/>
        </w:rPr>
        <w:tab/>
        <w:t>FromBinary(Long), FileTime, FileTimeUtc, OADate</w:t>
      </w:r>
    </w:p>
    <w:p w14:paraId="29976EDB" w14:textId="77777777" w:rsidR="00635226" w:rsidRPr="00635226" w:rsidRDefault="00635226" w:rsidP="00635226">
      <w:pPr>
        <w:pStyle w:val="Text"/>
        <w:rPr>
          <w:rStyle w:val="CodeEmbedded"/>
        </w:rPr>
      </w:pPr>
      <w:r w:rsidRPr="00635226">
        <w:rPr>
          <w:rStyle w:val="CodeEmbedded"/>
        </w:rPr>
        <w:tab/>
        <w:t>GetDateTimeFormats(...)</w:t>
      </w:r>
    </w:p>
    <w:p w14:paraId="318490C4" w14:textId="77777777" w:rsidR="00635226" w:rsidRPr="00635226" w:rsidRDefault="00635226" w:rsidP="00635226">
      <w:pPr>
        <w:pStyle w:val="Text"/>
        <w:rPr>
          <w:rStyle w:val="CodeEmbedded"/>
        </w:rPr>
      </w:pPr>
      <w:r w:rsidRPr="00635226">
        <w:rPr>
          <w:rStyle w:val="CodeEmbedded"/>
        </w:rPr>
        <w:tab/>
        <w:t>constructor DateTime(Long)</w:t>
      </w:r>
    </w:p>
    <w:p w14:paraId="45B27470" w14:textId="77777777" w:rsidR="00635226" w:rsidRPr="00635226" w:rsidRDefault="00635226" w:rsidP="00635226">
      <w:pPr>
        <w:pStyle w:val="Text"/>
        <w:rPr>
          <w:rStyle w:val="CodeEmbedded"/>
        </w:rPr>
      </w:pPr>
      <w:r w:rsidRPr="00635226">
        <w:rPr>
          <w:rStyle w:val="CodeEmbedded"/>
        </w:rPr>
        <w:tab/>
        <w:t>Parse(String)</w:t>
      </w:r>
    </w:p>
    <w:p w14:paraId="6A29C03B" w14:textId="77777777" w:rsidR="00635226" w:rsidRPr="00635226" w:rsidRDefault="00635226" w:rsidP="00635226">
      <w:pPr>
        <w:pStyle w:val="Text"/>
        <w:rPr>
          <w:rStyle w:val="CodeEmbedded"/>
        </w:rPr>
      </w:pPr>
      <w:r w:rsidRPr="00635226">
        <w:rPr>
          <w:rStyle w:val="CodeEmbedded"/>
        </w:rPr>
        <w:tab/>
        <w:t>DayOfYear</w:t>
      </w:r>
    </w:p>
    <w:p w14:paraId="5EC08594" w14:textId="77777777" w:rsidR="00C57CC3" w:rsidRDefault="00C57CC3" w:rsidP="00960224">
      <w:pPr>
        <w:pStyle w:val="Text"/>
        <w:rPr>
          <w:rStyle w:val="CodeEmbedded"/>
        </w:rPr>
      </w:pPr>
    </w:p>
    <w:p w14:paraId="1AD1590F" w14:textId="77777777" w:rsidR="004746D0" w:rsidRPr="00002CE9" w:rsidRDefault="004746D0" w:rsidP="00960224">
      <w:pPr>
        <w:pStyle w:val="Text"/>
        <w:rPr>
          <w:rStyle w:val="CodeEmbedded"/>
        </w:rPr>
      </w:pPr>
    </w:p>
    <w:p w14:paraId="6C524334" w14:textId="77777777" w:rsidR="000D5B56" w:rsidRDefault="009649DB" w:rsidP="00960224">
      <w:pPr>
        <w:pStyle w:val="Heading5"/>
      </w:pPr>
      <w:bookmarkStart w:id="1225" w:name="_Toc157398766"/>
      <w:r>
        <w:t xml:space="preserve">6.10 </w:t>
      </w:r>
      <w:r w:rsidR="000D5B56">
        <w:t>Debugging Support</w:t>
      </w:r>
      <w:bookmarkEnd w:id="1225"/>
      <w:r w:rsidR="000D5B56">
        <w:t xml:space="preserve"> </w:t>
      </w:r>
    </w:p>
    <w:p w14:paraId="2AE908EB" w14:textId="77777777" w:rsidR="000D5B56" w:rsidRDefault="009649DB" w:rsidP="00960224">
      <w:pPr>
        <w:pStyle w:val="Heading6"/>
      </w:pPr>
      <w:r>
        <w:t xml:space="preserve">6.10.1 </w:t>
      </w:r>
      <w:r w:rsidR="000D5B56">
        <w:t>DataContext Methods to Get Generated SQL</w:t>
      </w:r>
    </w:p>
    <w:p w14:paraId="4907EFEB" w14:textId="77777777" w:rsidR="00706036" w:rsidRDefault="00706036" w:rsidP="00960224">
      <w:pPr>
        <w:pStyle w:val="Text"/>
      </w:pPr>
      <w:r w:rsidRPr="00960224">
        <w:t xml:space="preserve">DataContext provides methods and properties to obtain the SQL generated for queries and change processing. These methods can be useful for understanding </w:t>
      </w:r>
      <w:r w:rsidR="001D066C" w:rsidRPr="00960224">
        <w:t>LINQ to SQL</w:t>
      </w:r>
      <w:r w:rsidRPr="00960224">
        <w:t xml:space="preserve"> functionality and for debugging specific problems.</w:t>
      </w:r>
    </w:p>
    <w:p w14:paraId="508BEE53" w14:textId="77777777" w:rsidR="008E4697" w:rsidRDefault="008E4697" w:rsidP="008E4697">
      <w:pPr>
        <w:pStyle w:val="TableSpacing"/>
      </w:pPr>
    </w:p>
    <w:tbl>
      <w:tblPr>
        <w:tblW w:w="0" w:type="auto"/>
        <w:tblLayout w:type="fixed"/>
        <w:tblLook w:val="01E0" w:firstRow="1" w:lastRow="1" w:firstColumn="1" w:lastColumn="1" w:noHBand="0" w:noVBand="0"/>
      </w:tblPr>
      <w:tblGrid>
        <w:gridCol w:w="2700"/>
        <w:gridCol w:w="7019"/>
      </w:tblGrid>
      <w:tr w:rsidR="00706036" w:rsidRPr="009649DB" w14:paraId="10F32C08" w14:textId="77777777" w:rsidTr="009649DB">
        <w:tc>
          <w:tcPr>
            <w:tcW w:w="2700" w:type="dxa"/>
          </w:tcPr>
          <w:p w14:paraId="2342CBD5" w14:textId="77777777" w:rsidR="00706036" w:rsidRPr="009649DB" w:rsidRDefault="00706036" w:rsidP="009649DB">
            <w:pPr>
              <w:pStyle w:val="Label"/>
            </w:pPr>
            <w:r w:rsidRPr="009649DB">
              <w:t>Member</w:t>
            </w:r>
          </w:p>
        </w:tc>
        <w:tc>
          <w:tcPr>
            <w:tcW w:w="7019" w:type="dxa"/>
          </w:tcPr>
          <w:p w14:paraId="54927083" w14:textId="77777777" w:rsidR="00706036" w:rsidRPr="009649DB" w:rsidRDefault="00706036" w:rsidP="009649DB">
            <w:pPr>
              <w:pStyle w:val="Label"/>
            </w:pPr>
            <w:r w:rsidRPr="009649DB">
              <w:t>Purpose</w:t>
            </w:r>
          </w:p>
        </w:tc>
      </w:tr>
      <w:tr w:rsidR="00706036" w:rsidRPr="00960224" w14:paraId="58560917" w14:textId="77777777" w:rsidTr="009649DB">
        <w:tc>
          <w:tcPr>
            <w:tcW w:w="2700" w:type="dxa"/>
          </w:tcPr>
          <w:p w14:paraId="5BECEB99" w14:textId="77777777" w:rsidR="00706036" w:rsidRPr="00002CE9" w:rsidRDefault="00706036" w:rsidP="00960224">
            <w:pPr>
              <w:pStyle w:val="Text"/>
              <w:rPr>
                <w:rStyle w:val="CodeEmbedded"/>
              </w:rPr>
            </w:pPr>
            <w:r w:rsidRPr="00002CE9">
              <w:rPr>
                <w:rStyle w:val="CodeEmbedded"/>
              </w:rPr>
              <w:t>Log</w:t>
            </w:r>
          </w:p>
        </w:tc>
        <w:tc>
          <w:tcPr>
            <w:tcW w:w="7019" w:type="dxa"/>
          </w:tcPr>
          <w:p w14:paraId="2B172B5E" w14:textId="77777777" w:rsidR="00097038" w:rsidRPr="00960224" w:rsidRDefault="00706036" w:rsidP="00960224">
            <w:pPr>
              <w:pStyle w:val="Text"/>
            </w:pPr>
            <w:r w:rsidRPr="00960224">
              <w:t>Prints SQL before it is executed. Covers query, insert, update, delete commands.</w:t>
            </w:r>
            <w:r w:rsidR="00097038" w:rsidRPr="00960224">
              <w:t xml:space="preserve"> Usage:</w:t>
            </w:r>
          </w:p>
          <w:p w14:paraId="32E7865F" w14:textId="77777777" w:rsidR="00706036" w:rsidRPr="00E01DF6" w:rsidRDefault="00585756" w:rsidP="003F113A">
            <w:pPr>
              <w:pStyle w:val="DefinedTerm"/>
              <w:rPr>
                <w:rStyle w:val="CodeEmbedded"/>
              </w:rPr>
            </w:pPr>
            <w:r>
              <w:rPr>
                <w:rFonts w:ascii="Lucida Console" w:hAnsi="Lucida Console" w:cs="Mangal"/>
                <w:noProof/>
                <w:lang w:bidi="hi-IN"/>
              </w:rPr>
              <w:t>[</w:t>
            </w:r>
            <w:r w:rsidRPr="00E01DF6">
              <w:rPr>
                <w:rStyle w:val="CodeEmbedded"/>
              </w:rPr>
              <w:t xml:space="preserve">C#] </w:t>
            </w:r>
            <w:r w:rsidR="00706036" w:rsidRPr="00E01DF6">
              <w:rPr>
                <w:rStyle w:val="CodeEmbedded"/>
              </w:rPr>
              <w:t>db.Log = Console.Out;</w:t>
            </w:r>
          </w:p>
          <w:p w14:paraId="771AC074" w14:textId="77777777" w:rsidR="00585756" w:rsidRPr="00585756" w:rsidRDefault="00585756" w:rsidP="00585756">
            <w:pPr>
              <w:pStyle w:val="Definition"/>
              <w:rPr>
                <w:lang w:bidi="hi-IN"/>
              </w:rPr>
            </w:pPr>
            <w:r w:rsidRPr="00E01DF6">
              <w:rPr>
                <w:rStyle w:val="CodeEmbedded"/>
              </w:rPr>
              <w:t>[Visual Basic] db.Log = Console.Out</w:t>
            </w:r>
          </w:p>
        </w:tc>
      </w:tr>
      <w:tr w:rsidR="00706036" w:rsidRPr="00960224" w14:paraId="47872CF3" w14:textId="77777777" w:rsidTr="009649DB">
        <w:tc>
          <w:tcPr>
            <w:tcW w:w="2700" w:type="dxa"/>
          </w:tcPr>
          <w:p w14:paraId="77A7A738" w14:textId="77777777" w:rsidR="00706036" w:rsidRPr="00002CE9" w:rsidRDefault="00706036" w:rsidP="00960224">
            <w:pPr>
              <w:pStyle w:val="Text"/>
              <w:rPr>
                <w:rStyle w:val="CodeEmbedded"/>
              </w:rPr>
            </w:pPr>
            <w:r w:rsidRPr="00002CE9">
              <w:rPr>
                <w:rStyle w:val="CodeEmbedded"/>
              </w:rPr>
              <w:t>GetQueryText(query)</w:t>
            </w:r>
          </w:p>
        </w:tc>
        <w:tc>
          <w:tcPr>
            <w:tcW w:w="7019" w:type="dxa"/>
          </w:tcPr>
          <w:p w14:paraId="75C716D0" w14:textId="77777777" w:rsidR="00097038" w:rsidRPr="00960224" w:rsidRDefault="00706036" w:rsidP="00960224">
            <w:pPr>
              <w:pStyle w:val="Text"/>
            </w:pPr>
            <w:r w:rsidRPr="00960224">
              <w:t>Returns the query text of the query without of executing it.</w:t>
            </w:r>
            <w:r w:rsidR="00097038" w:rsidRPr="00960224">
              <w:t xml:space="preserve"> Usage:</w:t>
            </w:r>
          </w:p>
          <w:p w14:paraId="71C312FC" w14:textId="77777777" w:rsidR="00097038" w:rsidRPr="00E01DF6" w:rsidRDefault="00097038" w:rsidP="003F113A">
            <w:pPr>
              <w:pStyle w:val="DefinedTerm"/>
              <w:rPr>
                <w:rStyle w:val="CodeEmbedded"/>
              </w:rPr>
            </w:pPr>
            <w:r w:rsidRPr="003F113A">
              <w:rPr>
                <w:rFonts w:ascii="Lucida Console" w:hAnsi="Lucida Console" w:cs="Mangal"/>
                <w:noProof/>
                <w:lang w:bidi="hi-IN"/>
              </w:rPr>
              <w:t xml:space="preserve">        </w:t>
            </w:r>
            <w:r w:rsidR="00585756" w:rsidRPr="00E01DF6">
              <w:rPr>
                <w:rStyle w:val="CodeEmbedded"/>
              </w:rPr>
              <w:t xml:space="preserve">[C#] </w:t>
            </w:r>
            <w:r w:rsidRPr="00E01DF6">
              <w:rPr>
                <w:rStyle w:val="CodeEmbedded"/>
              </w:rPr>
              <w:t>Console.WriteLine(db.GetQueryText(db.Customers));</w:t>
            </w:r>
          </w:p>
          <w:p w14:paraId="63BC3D43" w14:textId="77777777" w:rsidR="00585756" w:rsidRPr="00585756" w:rsidRDefault="00585756" w:rsidP="00585756">
            <w:pPr>
              <w:pStyle w:val="Definition"/>
              <w:rPr>
                <w:lang w:bidi="hi-IN"/>
              </w:rPr>
            </w:pPr>
            <w:r w:rsidRPr="00E01DF6">
              <w:rPr>
                <w:rStyle w:val="CodeEmbedded"/>
              </w:rPr>
              <w:t>[Visual Basic] Console.WriteLine(db.GetQueryTest(db.Customers))</w:t>
            </w:r>
          </w:p>
        </w:tc>
      </w:tr>
      <w:tr w:rsidR="00706036" w:rsidRPr="00960224" w14:paraId="4FB3C0EC" w14:textId="77777777" w:rsidTr="009649DB">
        <w:tc>
          <w:tcPr>
            <w:tcW w:w="2700" w:type="dxa"/>
          </w:tcPr>
          <w:p w14:paraId="27D4388D" w14:textId="77777777" w:rsidR="00706036" w:rsidRPr="00002CE9" w:rsidRDefault="00706036" w:rsidP="00960224">
            <w:pPr>
              <w:pStyle w:val="Text"/>
              <w:rPr>
                <w:rStyle w:val="CodeEmbedded"/>
              </w:rPr>
            </w:pPr>
            <w:r w:rsidRPr="00002CE9">
              <w:rPr>
                <w:rStyle w:val="CodeEmbedded"/>
              </w:rPr>
              <w:t>GetChangeText()</w:t>
            </w:r>
          </w:p>
        </w:tc>
        <w:tc>
          <w:tcPr>
            <w:tcW w:w="7019" w:type="dxa"/>
          </w:tcPr>
          <w:p w14:paraId="138A3DA3" w14:textId="77777777" w:rsidR="00706036" w:rsidRPr="00960224" w:rsidRDefault="00706036" w:rsidP="00960224">
            <w:pPr>
              <w:pStyle w:val="Text"/>
            </w:pPr>
            <w:r w:rsidRPr="00960224">
              <w:t xml:space="preserve">Returns the text of SQL commands for insert/update/delete without executing them. </w:t>
            </w:r>
            <w:r w:rsidR="00097038" w:rsidRPr="00960224">
              <w:t>Usage:</w:t>
            </w:r>
          </w:p>
          <w:p w14:paraId="396B4379" w14:textId="77777777" w:rsidR="00CC27FC" w:rsidRDefault="00E01DF6" w:rsidP="003F113A">
            <w:pPr>
              <w:pStyle w:val="DefinedTerm"/>
              <w:rPr>
                <w:rStyle w:val="CodeEmbedded"/>
              </w:rPr>
            </w:pPr>
            <w:r>
              <w:rPr>
                <w:rStyle w:val="CodeEmbedded"/>
              </w:rPr>
              <w:t xml:space="preserve">[C#] </w:t>
            </w:r>
            <w:r w:rsidR="00CC27FC" w:rsidRPr="00E01DF6">
              <w:rPr>
                <w:rStyle w:val="CodeEmbedded"/>
              </w:rPr>
              <w:t>Console.WriteLine(db.GetChangeText());</w:t>
            </w:r>
          </w:p>
          <w:p w14:paraId="630847B4" w14:textId="77777777" w:rsidR="00E01DF6" w:rsidRPr="00E01DF6" w:rsidRDefault="00E01DF6" w:rsidP="00E01DF6">
            <w:pPr>
              <w:pStyle w:val="Definition"/>
              <w:rPr>
                <w:rStyle w:val="CodeEmbedded"/>
              </w:rPr>
            </w:pPr>
            <w:r w:rsidRPr="00E01DF6">
              <w:rPr>
                <w:rStyle w:val="CodeEmbedded"/>
              </w:rPr>
              <w:t>[Visual Basic] Console.WriteLine(db.GetChangeText())</w:t>
            </w:r>
          </w:p>
        </w:tc>
      </w:tr>
    </w:tbl>
    <w:p w14:paraId="3DFCF33A" w14:textId="77777777" w:rsidR="008E4697" w:rsidRDefault="008E4697" w:rsidP="008E4697">
      <w:pPr>
        <w:pStyle w:val="TableSpacing"/>
      </w:pPr>
    </w:p>
    <w:p w14:paraId="2C0BDB94" w14:textId="77777777" w:rsidR="00706036" w:rsidRPr="00960224" w:rsidRDefault="00706036" w:rsidP="00960224">
      <w:pPr>
        <w:pStyle w:val="Text"/>
      </w:pPr>
    </w:p>
    <w:sectPr w:rsidR="00706036" w:rsidRPr="00960224" w:rsidSect="00637F9B">
      <w:headerReference w:type="default" r:id="rId16"/>
      <w:type w:val="oddPage"/>
      <w:pgSz w:w="12240" w:h="15840" w:code="1"/>
      <w:pgMar w:top="1440" w:right="1152" w:bottom="1440"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32" w:author="Luca Bolognese" w:date="2007-01-24T09:38:00Z" w:initials="LB">
    <w:p w14:paraId="235A1CA5" w14:textId="77777777" w:rsidR="00265689" w:rsidRDefault="00265689">
      <w:pPr>
        <w:pStyle w:val="CommentText"/>
      </w:pPr>
      <w:r>
        <w:rPr>
          <w:rStyle w:val="CommentReference"/>
        </w:rPr>
        <w:annotationRef/>
      </w:r>
      <w:r>
        <w:t>To the editor: please format this table so that it doesn’t leave a blank page.</w:t>
      </w:r>
    </w:p>
  </w:comment>
  <w:comment w:id="856" w:author="Luca Bolognese" w:date="2007-01-24T09:38:00Z" w:initials="LB">
    <w:p w14:paraId="5309ABEC" w14:textId="77777777" w:rsidR="00265689" w:rsidRDefault="00265689">
      <w:pPr>
        <w:pStyle w:val="CommentText"/>
      </w:pPr>
      <w:r>
        <w:rPr>
          <w:rStyle w:val="CommentReference"/>
        </w:rPr>
        <w:annotationRef/>
      </w:r>
      <w:r>
        <w:t>To the editor: please make these table uniform with the previous ones.</w:t>
      </w:r>
    </w:p>
  </w:comment>
  <w:comment w:id="859" w:author="Luca Bolognese" w:date="2007-01-24T09:38:00Z" w:initials="LB">
    <w:p w14:paraId="35156F9A" w14:textId="77777777" w:rsidR="00265689" w:rsidRDefault="00265689">
      <w:pPr>
        <w:pStyle w:val="CommentText"/>
      </w:pPr>
      <w:r>
        <w:rPr>
          <w:rStyle w:val="CommentReference"/>
        </w:rPr>
        <w:annotationRef/>
      </w:r>
      <w:r>
        <w:t>Please make the following table uniform.</w:t>
      </w:r>
    </w:p>
  </w:comment>
  <w:comment w:id="867" w:author="Luca Bolognese" w:date="2007-01-24T09:38:00Z" w:initials="LB">
    <w:p w14:paraId="12672BE2" w14:textId="77777777" w:rsidR="00265689" w:rsidRDefault="00265689">
      <w:pPr>
        <w:pStyle w:val="CommentText"/>
      </w:pPr>
      <w:r>
        <w:rPr>
          <w:rStyle w:val="CommentReference"/>
        </w:rPr>
        <w:annotationRef/>
      </w:r>
      <w:r>
        <w:t>To the editor. Please format this as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A1CA5" w15:done="0"/>
  <w15:commentEx w15:paraId="5309ABEC" w15:done="0"/>
  <w15:commentEx w15:paraId="35156F9A" w15:done="0"/>
  <w15:commentEx w15:paraId="12672B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A1CA5" w16cid:durableId="095B08D6"/>
  <w16cid:commentId w16cid:paraId="5309ABEC" w16cid:durableId="095B093A"/>
  <w16cid:commentId w16cid:paraId="35156F9A" w16cid:durableId="676BE7C4"/>
  <w16cid:commentId w16cid:paraId="12672BE2" w16cid:durableId="0961A636"/>
</w16cid:commentsIds>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F9C7" w14:textId="77777777" w:rsidR="00D0720D" w:rsidRDefault="00D0720D">
      <w:r>
        <w:separator/>
      </w:r>
    </w:p>
  </w:endnote>
  <w:endnote w:type="continuationSeparator" w:id="0">
    <w:p w14:paraId="70CDA3A9" w14:textId="77777777" w:rsidR="00D0720D" w:rsidRDefault="00D0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20B0604020202020204"/>
    <w:charset w:val="02"/>
    <w:family w:val="auto"/>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Shell Dlg">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F0CA" w14:textId="77777777" w:rsidR="00D0720D" w:rsidRDefault="00D0720D">
      <w:r>
        <w:separator/>
      </w:r>
    </w:p>
  </w:footnote>
  <w:footnote w:type="continuationSeparator" w:id="0">
    <w:p w14:paraId="0B0D71C8" w14:textId="77777777" w:rsidR="00D0720D" w:rsidRDefault="00D07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B307" w14:textId="77777777" w:rsidR="00265689" w:rsidRDefault="00265689">
    <w:pPr>
      <w:pStyle w:val="Header"/>
    </w:pPr>
    <w:r>
      <w:tab/>
    </w:r>
    <w:r w:rsidRPr="008D7DA3">
      <w:t xml:space="preserve">Chapter </w:t>
    </w:r>
    <w:fldSimple w:instr=" STYLEREF &quot;Heading 1&quot;\n  \* MERGEFORMAT ">
      <w:r w:rsidR="00E81AF2">
        <w:rPr>
          <w:noProof/>
        </w:rPr>
        <w:t>0</w:t>
      </w:r>
    </w:fldSimple>
    <w:r w:rsidRPr="008D7DA3">
      <w:t xml:space="preserve">   </w:t>
    </w:r>
    <w:fldSimple w:instr=" STYLEREF &quot;Heading 1&quot; \* MERGEFORMAT ">
      <w:r w:rsidR="00E81AF2">
        <w:rPr>
          <w:noProof/>
        </w:rPr>
        <w:t>LINQ to SQL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14D5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297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04C6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1AA1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D06A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E2FEED8C"/>
    <w:lvl w:ilvl="0">
      <w:start w:val="1"/>
      <w:numFmt w:val="decimal"/>
      <w:lvlText w:val="%1."/>
      <w:lvlJc w:val="left"/>
      <w:pPr>
        <w:tabs>
          <w:tab w:val="num" w:pos="360"/>
        </w:tabs>
        <w:ind w:left="360" w:hanging="360"/>
      </w:pPr>
    </w:lvl>
  </w:abstractNum>
  <w:abstractNum w:abstractNumId="6" w15:restartNumberingAfterBreak="0">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7"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8"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9"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0" w15:restartNumberingAfterBreak="0">
    <w:nsid w:val="71BB74F4"/>
    <w:multiLevelType w:val="singleLevel"/>
    <w:tmpl w:val="804C5988"/>
    <w:lvl w:ilvl="0">
      <w:start w:val="1"/>
      <w:numFmt w:val="decimal"/>
      <w:pStyle w:val="NumberedList1"/>
      <w:lvlText w:val="%1."/>
      <w:lvlJc w:val="left"/>
      <w:pPr>
        <w:tabs>
          <w:tab w:val="num" w:pos="360"/>
        </w:tabs>
        <w:ind w:left="360" w:hanging="360"/>
      </w:pPr>
    </w:lvl>
  </w:abstractNum>
  <w:num w:numId="1" w16cid:durableId="843319171">
    <w:abstractNumId w:val="5"/>
  </w:num>
  <w:num w:numId="2" w16cid:durableId="1620914594">
    <w:abstractNumId w:val="6"/>
  </w:num>
  <w:num w:numId="3" w16cid:durableId="1067188750">
    <w:abstractNumId w:val="7"/>
  </w:num>
  <w:num w:numId="4" w16cid:durableId="306016007">
    <w:abstractNumId w:val="9"/>
  </w:num>
  <w:num w:numId="5" w16cid:durableId="560989676">
    <w:abstractNumId w:val="10"/>
  </w:num>
  <w:num w:numId="6" w16cid:durableId="1731735301">
    <w:abstractNumId w:val="8"/>
    <w:lvlOverride w:ilvl="0">
      <w:startOverride w:val="1"/>
    </w:lvlOverride>
  </w:num>
  <w:num w:numId="7" w16cid:durableId="355812013">
    <w:abstractNumId w:val="4"/>
  </w:num>
  <w:num w:numId="8" w16cid:durableId="532159262">
    <w:abstractNumId w:val="3"/>
  </w:num>
  <w:num w:numId="9" w16cid:durableId="153837630">
    <w:abstractNumId w:val="2"/>
  </w:num>
  <w:num w:numId="10" w16cid:durableId="1857689818">
    <w:abstractNumId w:val="1"/>
  </w:num>
  <w:num w:numId="11" w16cid:durableId="174661911">
    <w:abstractNumId w:val="0"/>
  </w:num>
  <w:num w:numId="12" w16cid:durableId="540442474">
    <w:abstractNumId w:val="10"/>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7"/>
    <w:rsid w:val="0000295A"/>
    <w:rsid w:val="00002CE9"/>
    <w:rsid w:val="00002DD8"/>
    <w:rsid w:val="000036FA"/>
    <w:rsid w:val="0000427C"/>
    <w:rsid w:val="00004EF1"/>
    <w:rsid w:val="00005B61"/>
    <w:rsid w:val="00005F69"/>
    <w:rsid w:val="00007BDA"/>
    <w:rsid w:val="00007CEE"/>
    <w:rsid w:val="0001063E"/>
    <w:rsid w:val="00011837"/>
    <w:rsid w:val="000123DD"/>
    <w:rsid w:val="000134FB"/>
    <w:rsid w:val="00013FFA"/>
    <w:rsid w:val="00015546"/>
    <w:rsid w:val="000155DE"/>
    <w:rsid w:val="00016C26"/>
    <w:rsid w:val="000173EE"/>
    <w:rsid w:val="000177C7"/>
    <w:rsid w:val="00020AFF"/>
    <w:rsid w:val="00020DB2"/>
    <w:rsid w:val="00022E77"/>
    <w:rsid w:val="0002493C"/>
    <w:rsid w:val="00024E4F"/>
    <w:rsid w:val="00025D86"/>
    <w:rsid w:val="000269B5"/>
    <w:rsid w:val="00030290"/>
    <w:rsid w:val="00030506"/>
    <w:rsid w:val="00030B1F"/>
    <w:rsid w:val="00030B2D"/>
    <w:rsid w:val="0003167C"/>
    <w:rsid w:val="00031698"/>
    <w:rsid w:val="00031BD3"/>
    <w:rsid w:val="00034BE6"/>
    <w:rsid w:val="000400B7"/>
    <w:rsid w:val="0004357A"/>
    <w:rsid w:val="00043DE7"/>
    <w:rsid w:val="00043E0C"/>
    <w:rsid w:val="00043F19"/>
    <w:rsid w:val="00045676"/>
    <w:rsid w:val="00046482"/>
    <w:rsid w:val="00047B3F"/>
    <w:rsid w:val="00051F4A"/>
    <w:rsid w:val="00053CC4"/>
    <w:rsid w:val="0005425D"/>
    <w:rsid w:val="00055116"/>
    <w:rsid w:val="00055F37"/>
    <w:rsid w:val="0005613A"/>
    <w:rsid w:val="00057A89"/>
    <w:rsid w:val="000608CE"/>
    <w:rsid w:val="000618CA"/>
    <w:rsid w:val="00063CDE"/>
    <w:rsid w:val="000644FF"/>
    <w:rsid w:val="00064A3C"/>
    <w:rsid w:val="00065194"/>
    <w:rsid w:val="00065203"/>
    <w:rsid w:val="00065F99"/>
    <w:rsid w:val="0006662B"/>
    <w:rsid w:val="000669CB"/>
    <w:rsid w:val="00067C41"/>
    <w:rsid w:val="00067DDE"/>
    <w:rsid w:val="00072B2E"/>
    <w:rsid w:val="000748C7"/>
    <w:rsid w:val="000749AB"/>
    <w:rsid w:val="00074BCD"/>
    <w:rsid w:val="00074D82"/>
    <w:rsid w:val="00075456"/>
    <w:rsid w:val="00080170"/>
    <w:rsid w:val="000801E8"/>
    <w:rsid w:val="000813B2"/>
    <w:rsid w:val="00081C48"/>
    <w:rsid w:val="00081FBC"/>
    <w:rsid w:val="00083DCD"/>
    <w:rsid w:val="00084ADA"/>
    <w:rsid w:val="000851BD"/>
    <w:rsid w:val="00085348"/>
    <w:rsid w:val="000871CD"/>
    <w:rsid w:val="00087950"/>
    <w:rsid w:val="00087A0D"/>
    <w:rsid w:val="000904D5"/>
    <w:rsid w:val="00094D9D"/>
    <w:rsid w:val="000950BA"/>
    <w:rsid w:val="0009511C"/>
    <w:rsid w:val="00096539"/>
    <w:rsid w:val="000968C7"/>
    <w:rsid w:val="00097038"/>
    <w:rsid w:val="0009753D"/>
    <w:rsid w:val="00097921"/>
    <w:rsid w:val="00097D20"/>
    <w:rsid w:val="00097E6C"/>
    <w:rsid w:val="000A01E2"/>
    <w:rsid w:val="000A096C"/>
    <w:rsid w:val="000A0ADF"/>
    <w:rsid w:val="000A10F0"/>
    <w:rsid w:val="000A20C2"/>
    <w:rsid w:val="000A330D"/>
    <w:rsid w:val="000B038F"/>
    <w:rsid w:val="000B050B"/>
    <w:rsid w:val="000B20BB"/>
    <w:rsid w:val="000B50E4"/>
    <w:rsid w:val="000B5A65"/>
    <w:rsid w:val="000B5B3A"/>
    <w:rsid w:val="000C1903"/>
    <w:rsid w:val="000C4EA9"/>
    <w:rsid w:val="000C63D3"/>
    <w:rsid w:val="000D19DF"/>
    <w:rsid w:val="000D1C3A"/>
    <w:rsid w:val="000D4550"/>
    <w:rsid w:val="000D5B56"/>
    <w:rsid w:val="000E0707"/>
    <w:rsid w:val="000E0731"/>
    <w:rsid w:val="000E0D0B"/>
    <w:rsid w:val="000E0D13"/>
    <w:rsid w:val="000E5ACA"/>
    <w:rsid w:val="000E5E40"/>
    <w:rsid w:val="000E6C9D"/>
    <w:rsid w:val="000E7D54"/>
    <w:rsid w:val="000E7F17"/>
    <w:rsid w:val="000F0C2A"/>
    <w:rsid w:val="000F1E75"/>
    <w:rsid w:val="000F2484"/>
    <w:rsid w:val="000F25ED"/>
    <w:rsid w:val="000F52A3"/>
    <w:rsid w:val="000F690D"/>
    <w:rsid w:val="000F7B83"/>
    <w:rsid w:val="001003CA"/>
    <w:rsid w:val="001005B0"/>
    <w:rsid w:val="001030D9"/>
    <w:rsid w:val="00104D83"/>
    <w:rsid w:val="00105B0B"/>
    <w:rsid w:val="00106205"/>
    <w:rsid w:val="0010638E"/>
    <w:rsid w:val="001066CB"/>
    <w:rsid w:val="00107419"/>
    <w:rsid w:val="0011152C"/>
    <w:rsid w:val="001137BA"/>
    <w:rsid w:val="00114E7A"/>
    <w:rsid w:val="00117273"/>
    <w:rsid w:val="00117984"/>
    <w:rsid w:val="00117B5E"/>
    <w:rsid w:val="00120E2C"/>
    <w:rsid w:val="00120F99"/>
    <w:rsid w:val="00121568"/>
    <w:rsid w:val="00121810"/>
    <w:rsid w:val="001219A6"/>
    <w:rsid w:val="00122620"/>
    <w:rsid w:val="00122D1A"/>
    <w:rsid w:val="00123B0B"/>
    <w:rsid w:val="00123DE2"/>
    <w:rsid w:val="0012443F"/>
    <w:rsid w:val="001249B8"/>
    <w:rsid w:val="00125303"/>
    <w:rsid w:val="00125308"/>
    <w:rsid w:val="00127E67"/>
    <w:rsid w:val="001305D4"/>
    <w:rsid w:val="001326BA"/>
    <w:rsid w:val="00132853"/>
    <w:rsid w:val="00133BD9"/>
    <w:rsid w:val="00135B5B"/>
    <w:rsid w:val="001377F6"/>
    <w:rsid w:val="00137891"/>
    <w:rsid w:val="00137F4E"/>
    <w:rsid w:val="00140A02"/>
    <w:rsid w:val="00141844"/>
    <w:rsid w:val="001421E5"/>
    <w:rsid w:val="0014288A"/>
    <w:rsid w:val="00142FF8"/>
    <w:rsid w:val="00143F31"/>
    <w:rsid w:val="001468FB"/>
    <w:rsid w:val="00146A8A"/>
    <w:rsid w:val="0014731A"/>
    <w:rsid w:val="0014745B"/>
    <w:rsid w:val="001514F5"/>
    <w:rsid w:val="00151AF9"/>
    <w:rsid w:val="00152AB7"/>
    <w:rsid w:val="00152C52"/>
    <w:rsid w:val="00152E26"/>
    <w:rsid w:val="001531B8"/>
    <w:rsid w:val="00153EDF"/>
    <w:rsid w:val="00157273"/>
    <w:rsid w:val="00161A3F"/>
    <w:rsid w:val="00161BD9"/>
    <w:rsid w:val="00161FCC"/>
    <w:rsid w:val="0016488E"/>
    <w:rsid w:val="00164DE7"/>
    <w:rsid w:val="001657DC"/>
    <w:rsid w:val="00172253"/>
    <w:rsid w:val="00173B30"/>
    <w:rsid w:val="00173D01"/>
    <w:rsid w:val="00174464"/>
    <w:rsid w:val="00174A47"/>
    <w:rsid w:val="00174D35"/>
    <w:rsid w:val="00177254"/>
    <w:rsid w:val="00177C35"/>
    <w:rsid w:val="001810B8"/>
    <w:rsid w:val="00182161"/>
    <w:rsid w:val="00182B52"/>
    <w:rsid w:val="00182C17"/>
    <w:rsid w:val="00183A86"/>
    <w:rsid w:val="0018435B"/>
    <w:rsid w:val="001846EB"/>
    <w:rsid w:val="00185AFA"/>
    <w:rsid w:val="001873DC"/>
    <w:rsid w:val="00191316"/>
    <w:rsid w:val="001914DB"/>
    <w:rsid w:val="00192F26"/>
    <w:rsid w:val="00193531"/>
    <w:rsid w:val="00193652"/>
    <w:rsid w:val="00194901"/>
    <w:rsid w:val="00194D06"/>
    <w:rsid w:val="001965A6"/>
    <w:rsid w:val="001968CD"/>
    <w:rsid w:val="00197003"/>
    <w:rsid w:val="001A09DB"/>
    <w:rsid w:val="001A0C9A"/>
    <w:rsid w:val="001A34F4"/>
    <w:rsid w:val="001A5972"/>
    <w:rsid w:val="001A5FB1"/>
    <w:rsid w:val="001B0E06"/>
    <w:rsid w:val="001B2934"/>
    <w:rsid w:val="001B4EAF"/>
    <w:rsid w:val="001B511C"/>
    <w:rsid w:val="001B65C0"/>
    <w:rsid w:val="001C329A"/>
    <w:rsid w:val="001C46FC"/>
    <w:rsid w:val="001C4DB8"/>
    <w:rsid w:val="001C6CF8"/>
    <w:rsid w:val="001C782B"/>
    <w:rsid w:val="001C7B92"/>
    <w:rsid w:val="001C7C6B"/>
    <w:rsid w:val="001D047C"/>
    <w:rsid w:val="001D066C"/>
    <w:rsid w:val="001D0C34"/>
    <w:rsid w:val="001D0DC8"/>
    <w:rsid w:val="001D1EF6"/>
    <w:rsid w:val="001D2E71"/>
    <w:rsid w:val="001D6A79"/>
    <w:rsid w:val="001E1365"/>
    <w:rsid w:val="001E34C6"/>
    <w:rsid w:val="001E38DC"/>
    <w:rsid w:val="001E3FED"/>
    <w:rsid w:val="001E4C60"/>
    <w:rsid w:val="001E4E5C"/>
    <w:rsid w:val="001E5854"/>
    <w:rsid w:val="001E5D8C"/>
    <w:rsid w:val="001F0E4D"/>
    <w:rsid w:val="001F26CC"/>
    <w:rsid w:val="001F4197"/>
    <w:rsid w:val="001F5865"/>
    <w:rsid w:val="001F6544"/>
    <w:rsid w:val="001F7968"/>
    <w:rsid w:val="002012DF"/>
    <w:rsid w:val="0020217C"/>
    <w:rsid w:val="00202C7A"/>
    <w:rsid w:val="00203A6C"/>
    <w:rsid w:val="0020405B"/>
    <w:rsid w:val="00205156"/>
    <w:rsid w:val="00205925"/>
    <w:rsid w:val="002069A0"/>
    <w:rsid w:val="00206E36"/>
    <w:rsid w:val="002074A5"/>
    <w:rsid w:val="00207A95"/>
    <w:rsid w:val="00210008"/>
    <w:rsid w:val="00212EE9"/>
    <w:rsid w:val="0021402D"/>
    <w:rsid w:val="0021432C"/>
    <w:rsid w:val="00216F24"/>
    <w:rsid w:val="00217A67"/>
    <w:rsid w:val="00217BBE"/>
    <w:rsid w:val="002202AD"/>
    <w:rsid w:val="00222955"/>
    <w:rsid w:val="00223DF0"/>
    <w:rsid w:val="002249A0"/>
    <w:rsid w:val="00227414"/>
    <w:rsid w:val="002314A3"/>
    <w:rsid w:val="00232823"/>
    <w:rsid w:val="00232EFA"/>
    <w:rsid w:val="002346E2"/>
    <w:rsid w:val="0023613D"/>
    <w:rsid w:val="0023671E"/>
    <w:rsid w:val="00240489"/>
    <w:rsid w:val="0024359F"/>
    <w:rsid w:val="00243A50"/>
    <w:rsid w:val="00243B6D"/>
    <w:rsid w:val="00246A32"/>
    <w:rsid w:val="00246AA9"/>
    <w:rsid w:val="00246D26"/>
    <w:rsid w:val="00247204"/>
    <w:rsid w:val="0025094A"/>
    <w:rsid w:val="00251526"/>
    <w:rsid w:val="00251811"/>
    <w:rsid w:val="00251999"/>
    <w:rsid w:val="00251C09"/>
    <w:rsid w:val="002535E1"/>
    <w:rsid w:val="0025481B"/>
    <w:rsid w:val="00254D38"/>
    <w:rsid w:val="00254F16"/>
    <w:rsid w:val="0025670A"/>
    <w:rsid w:val="002569C8"/>
    <w:rsid w:val="00256CBE"/>
    <w:rsid w:val="00260597"/>
    <w:rsid w:val="002618DC"/>
    <w:rsid w:val="002646E5"/>
    <w:rsid w:val="00265689"/>
    <w:rsid w:val="0027074B"/>
    <w:rsid w:val="00271F9D"/>
    <w:rsid w:val="00274BA2"/>
    <w:rsid w:val="00274E6B"/>
    <w:rsid w:val="002768B8"/>
    <w:rsid w:val="0027693B"/>
    <w:rsid w:val="0027749D"/>
    <w:rsid w:val="0027773A"/>
    <w:rsid w:val="00280A01"/>
    <w:rsid w:val="00281162"/>
    <w:rsid w:val="002817A4"/>
    <w:rsid w:val="002821F6"/>
    <w:rsid w:val="002830FD"/>
    <w:rsid w:val="002837B5"/>
    <w:rsid w:val="00283A36"/>
    <w:rsid w:val="00285769"/>
    <w:rsid w:val="002875E4"/>
    <w:rsid w:val="00290574"/>
    <w:rsid w:val="00293ACB"/>
    <w:rsid w:val="00294AB7"/>
    <w:rsid w:val="00296A32"/>
    <w:rsid w:val="002A24CC"/>
    <w:rsid w:val="002A2CF0"/>
    <w:rsid w:val="002A479A"/>
    <w:rsid w:val="002A486D"/>
    <w:rsid w:val="002A664C"/>
    <w:rsid w:val="002A6E8F"/>
    <w:rsid w:val="002A7CBD"/>
    <w:rsid w:val="002B1228"/>
    <w:rsid w:val="002B14DE"/>
    <w:rsid w:val="002B1EE7"/>
    <w:rsid w:val="002B2F8A"/>
    <w:rsid w:val="002B3A7A"/>
    <w:rsid w:val="002B4375"/>
    <w:rsid w:val="002B5923"/>
    <w:rsid w:val="002B5977"/>
    <w:rsid w:val="002B6495"/>
    <w:rsid w:val="002B6995"/>
    <w:rsid w:val="002C17B9"/>
    <w:rsid w:val="002C74E0"/>
    <w:rsid w:val="002D1FF8"/>
    <w:rsid w:val="002D6A0D"/>
    <w:rsid w:val="002D7183"/>
    <w:rsid w:val="002D7F91"/>
    <w:rsid w:val="002E0160"/>
    <w:rsid w:val="002E0373"/>
    <w:rsid w:val="002E557A"/>
    <w:rsid w:val="002E5FDF"/>
    <w:rsid w:val="002E5FF7"/>
    <w:rsid w:val="002E76E7"/>
    <w:rsid w:val="002F122A"/>
    <w:rsid w:val="002F18E1"/>
    <w:rsid w:val="002F24CA"/>
    <w:rsid w:val="002F4492"/>
    <w:rsid w:val="002F46FF"/>
    <w:rsid w:val="002F4D67"/>
    <w:rsid w:val="002F531F"/>
    <w:rsid w:val="002F5518"/>
    <w:rsid w:val="002F6528"/>
    <w:rsid w:val="002F6789"/>
    <w:rsid w:val="002F6E49"/>
    <w:rsid w:val="002F75C1"/>
    <w:rsid w:val="002F7632"/>
    <w:rsid w:val="003001FC"/>
    <w:rsid w:val="0030032F"/>
    <w:rsid w:val="00300E34"/>
    <w:rsid w:val="00303072"/>
    <w:rsid w:val="0030576E"/>
    <w:rsid w:val="00305EC6"/>
    <w:rsid w:val="00305FD5"/>
    <w:rsid w:val="0030620A"/>
    <w:rsid w:val="00306E8B"/>
    <w:rsid w:val="0030725C"/>
    <w:rsid w:val="00307515"/>
    <w:rsid w:val="00310D73"/>
    <w:rsid w:val="00311FD3"/>
    <w:rsid w:val="003132FD"/>
    <w:rsid w:val="00314A0A"/>
    <w:rsid w:val="00315F68"/>
    <w:rsid w:val="00316182"/>
    <w:rsid w:val="00316521"/>
    <w:rsid w:val="003168BA"/>
    <w:rsid w:val="00323E2C"/>
    <w:rsid w:val="00324893"/>
    <w:rsid w:val="003259D9"/>
    <w:rsid w:val="00325F9A"/>
    <w:rsid w:val="00330C02"/>
    <w:rsid w:val="00332B78"/>
    <w:rsid w:val="00332EA7"/>
    <w:rsid w:val="0033350F"/>
    <w:rsid w:val="00333F3F"/>
    <w:rsid w:val="0033489F"/>
    <w:rsid w:val="00337271"/>
    <w:rsid w:val="0033740F"/>
    <w:rsid w:val="0033790F"/>
    <w:rsid w:val="00337E91"/>
    <w:rsid w:val="0034129B"/>
    <w:rsid w:val="0034204D"/>
    <w:rsid w:val="00342784"/>
    <w:rsid w:val="00342909"/>
    <w:rsid w:val="003436AA"/>
    <w:rsid w:val="00344479"/>
    <w:rsid w:val="0034583F"/>
    <w:rsid w:val="00346CCC"/>
    <w:rsid w:val="00346D39"/>
    <w:rsid w:val="00352046"/>
    <w:rsid w:val="00352F4B"/>
    <w:rsid w:val="0035318E"/>
    <w:rsid w:val="003537BA"/>
    <w:rsid w:val="00354D24"/>
    <w:rsid w:val="00355641"/>
    <w:rsid w:val="003631C3"/>
    <w:rsid w:val="00364A82"/>
    <w:rsid w:val="00364BBF"/>
    <w:rsid w:val="003650D4"/>
    <w:rsid w:val="003654C3"/>
    <w:rsid w:val="00367CEB"/>
    <w:rsid w:val="00370CEB"/>
    <w:rsid w:val="00371BF8"/>
    <w:rsid w:val="00372893"/>
    <w:rsid w:val="00376144"/>
    <w:rsid w:val="003762DE"/>
    <w:rsid w:val="00376BE9"/>
    <w:rsid w:val="003779F5"/>
    <w:rsid w:val="00377C75"/>
    <w:rsid w:val="00377D97"/>
    <w:rsid w:val="00381008"/>
    <w:rsid w:val="00384587"/>
    <w:rsid w:val="0038541E"/>
    <w:rsid w:val="00386498"/>
    <w:rsid w:val="0039096B"/>
    <w:rsid w:val="00391B6A"/>
    <w:rsid w:val="00394C37"/>
    <w:rsid w:val="00396B4E"/>
    <w:rsid w:val="003A0746"/>
    <w:rsid w:val="003A10C2"/>
    <w:rsid w:val="003A1D9F"/>
    <w:rsid w:val="003A1DF2"/>
    <w:rsid w:val="003A22C2"/>
    <w:rsid w:val="003A31C4"/>
    <w:rsid w:val="003A3ED9"/>
    <w:rsid w:val="003A42AA"/>
    <w:rsid w:val="003A4367"/>
    <w:rsid w:val="003A43F6"/>
    <w:rsid w:val="003A6F06"/>
    <w:rsid w:val="003A6FC0"/>
    <w:rsid w:val="003B1D37"/>
    <w:rsid w:val="003B3D0F"/>
    <w:rsid w:val="003B4068"/>
    <w:rsid w:val="003B4085"/>
    <w:rsid w:val="003B581B"/>
    <w:rsid w:val="003B7620"/>
    <w:rsid w:val="003B7F94"/>
    <w:rsid w:val="003C0723"/>
    <w:rsid w:val="003C0F6E"/>
    <w:rsid w:val="003C0FA0"/>
    <w:rsid w:val="003C159F"/>
    <w:rsid w:val="003C1A92"/>
    <w:rsid w:val="003C1C6C"/>
    <w:rsid w:val="003C3398"/>
    <w:rsid w:val="003C38C1"/>
    <w:rsid w:val="003C5575"/>
    <w:rsid w:val="003C62E8"/>
    <w:rsid w:val="003C6320"/>
    <w:rsid w:val="003D1111"/>
    <w:rsid w:val="003D1B8D"/>
    <w:rsid w:val="003D5932"/>
    <w:rsid w:val="003D77E9"/>
    <w:rsid w:val="003E068D"/>
    <w:rsid w:val="003E33CE"/>
    <w:rsid w:val="003E3DA9"/>
    <w:rsid w:val="003E4ECC"/>
    <w:rsid w:val="003F0377"/>
    <w:rsid w:val="003F0693"/>
    <w:rsid w:val="003F0DB3"/>
    <w:rsid w:val="003F113A"/>
    <w:rsid w:val="003F31F1"/>
    <w:rsid w:val="003F5450"/>
    <w:rsid w:val="003F646E"/>
    <w:rsid w:val="003F6DD0"/>
    <w:rsid w:val="004002F0"/>
    <w:rsid w:val="0040194D"/>
    <w:rsid w:val="00402070"/>
    <w:rsid w:val="00403329"/>
    <w:rsid w:val="004040F7"/>
    <w:rsid w:val="00404ACC"/>
    <w:rsid w:val="004054D0"/>
    <w:rsid w:val="00406CEA"/>
    <w:rsid w:val="00411346"/>
    <w:rsid w:val="004116D8"/>
    <w:rsid w:val="00412ABC"/>
    <w:rsid w:val="00412BFC"/>
    <w:rsid w:val="004135EA"/>
    <w:rsid w:val="0041402B"/>
    <w:rsid w:val="004140FC"/>
    <w:rsid w:val="00414B06"/>
    <w:rsid w:val="00414D24"/>
    <w:rsid w:val="00415CA3"/>
    <w:rsid w:val="00420532"/>
    <w:rsid w:val="00421C13"/>
    <w:rsid w:val="00421E70"/>
    <w:rsid w:val="00422098"/>
    <w:rsid w:val="00422B63"/>
    <w:rsid w:val="00424BD4"/>
    <w:rsid w:val="004273B8"/>
    <w:rsid w:val="0043112B"/>
    <w:rsid w:val="004326C9"/>
    <w:rsid w:val="0043279B"/>
    <w:rsid w:val="00432EFB"/>
    <w:rsid w:val="00434B68"/>
    <w:rsid w:val="00436BE7"/>
    <w:rsid w:val="00436F35"/>
    <w:rsid w:val="00440922"/>
    <w:rsid w:val="004412F9"/>
    <w:rsid w:val="00444C56"/>
    <w:rsid w:val="00444C71"/>
    <w:rsid w:val="00445CB3"/>
    <w:rsid w:val="004476F6"/>
    <w:rsid w:val="004502B2"/>
    <w:rsid w:val="00451063"/>
    <w:rsid w:val="00453CEA"/>
    <w:rsid w:val="00454452"/>
    <w:rsid w:val="00454AE6"/>
    <w:rsid w:val="0045505F"/>
    <w:rsid w:val="00456F5F"/>
    <w:rsid w:val="00457F2D"/>
    <w:rsid w:val="00461C7A"/>
    <w:rsid w:val="00465616"/>
    <w:rsid w:val="004671B4"/>
    <w:rsid w:val="00467382"/>
    <w:rsid w:val="004715A5"/>
    <w:rsid w:val="004718A8"/>
    <w:rsid w:val="004738B6"/>
    <w:rsid w:val="004746D0"/>
    <w:rsid w:val="00474F57"/>
    <w:rsid w:val="004779AF"/>
    <w:rsid w:val="00477F86"/>
    <w:rsid w:val="00480721"/>
    <w:rsid w:val="00480DBB"/>
    <w:rsid w:val="004819AE"/>
    <w:rsid w:val="00482B3C"/>
    <w:rsid w:val="00483521"/>
    <w:rsid w:val="004840F0"/>
    <w:rsid w:val="004857DC"/>
    <w:rsid w:val="00485F9C"/>
    <w:rsid w:val="00490639"/>
    <w:rsid w:val="0049166D"/>
    <w:rsid w:val="00491A16"/>
    <w:rsid w:val="00491FED"/>
    <w:rsid w:val="00492E7A"/>
    <w:rsid w:val="00493B8A"/>
    <w:rsid w:val="00494D16"/>
    <w:rsid w:val="00495B1D"/>
    <w:rsid w:val="00496D16"/>
    <w:rsid w:val="0049772D"/>
    <w:rsid w:val="00497D6D"/>
    <w:rsid w:val="004A1827"/>
    <w:rsid w:val="004A2CE5"/>
    <w:rsid w:val="004A2E4A"/>
    <w:rsid w:val="004A5A8D"/>
    <w:rsid w:val="004A5F8A"/>
    <w:rsid w:val="004A6288"/>
    <w:rsid w:val="004A6F27"/>
    <w:rsid w:val="004A6FBF"/>
    <w:rsid w:val="004B0274"/>
    <w:rsid w:val="004B067E"/>
    <w:rsid w:val="004B0823"/>
    <w:rsid w:val="004B15A9"/>
    <w:rsid w:val="004B4DC7"/>
    <w:rsid w:val="004B6C40"/>
    <w:rsid w:val="004C0E85"/>
    <w:rsid w:val="004C1C04"/>
    <w:rsid w:val="004C1D7F"/>
    <w:rsid w:val="004C1EC7"/>
    <w:rsid w:val="004C32C0"/>
    <w:rsid w:val="004C32E0"/>
    <w:rsid w:val="004C5A1F"/>
    <w:rsid w:val="004C640A"/>
    <w:rsid w:val="004D0246"/>
    <w:rsid w:val="004D1160"/>
    <w:rsid w:val="004D38EA"/>
    <w:rsid w:val="004D6E7D"/>
    <w:rsid w:val="004E0B6F"/>
    <w:rsid w:val="004E0C9B"/>
    <w:rsid w:val="004E10AF"/>
    <w:rsid w:val="004E1D90"/>
    <w:rsid w:val="004E4C69"/>
    <w:rsid w:val="004E55A7"/>
    <w:rsid w:val="004E55FF"/>
    <w:rsid w:val="004E6126"/>
    <w:rsid w:val="004E745A"/>
    <w:rsid w:val="004E78C7"/>
    <w:rsid w:val="004E7AA5"/>
    <w:rsid w:val="004F0663"/>
    <w:rsid w:val="004F377E"/>
    <w:rsid w:val="004F41B2"/>
    <w:rsid w:val="004F54FD"/>
    <w:rsid w:val="004F774A"/>
    <w:rsid w:val="004F775C"/>
    <w:rsid w:val="004F7A55"/>
    <w:rsid w:val="004F7D40"/>
    <w:rsid w:val="005006E3"/>
    <w:rsid w:val="00501851"/>
    <w:rsid w:val="00501B70"/>
    <w:rsid w:val="00502EFC"/>
    <w:rsid w:val="00503672"/>
    <w:rsid w:val="0050445C"/>
    <w:rsid w:val="00506430"/>
    <w:rsid w:val="005075CD"/>
    <w:rsid w:val="005100E2"/>
    <w:rsid w:val="00513100"/>
    <w:rsid w:val="00513C24"/>
    <w:rsid w:val="00515A97"/>
    <w:rsid w:val="00516746"/>
    <w:rsid w:val="00516CE2"/>
    <w:rsid w:val="0051759C"/>
    <w:rsid w:val="00517694"/>
    <w:rsid w:val="00520078"/>
    <w:rsid w:val="005204B0"/>
    <w:rsid w:val="005251BA"/>
    <w:rsid w:val="00525FE5"/>
    <w:rsid w:val="005260BC"/>
    <w:rsid w:val="005271AD"/>
    <w:rsid w:val="00527965"/>
    <w:rsid w:val="005303E8"/>
    <w:rsid w:val="005307EA"/>
    <w:rsid w:val="00532516"/>
    <w:rsid w:val="00533BBF"/>
    <w:rsid w:val="0054051E"/>
    <w:rsid w:val="00543368"/>
    <w:rsid w:val="00544593"/>
    <w:rsid w:val="00544600"/>
    <w:rsid w:val="00544DDB"/>
    <w:rsid w:val="00544E28"/>
    <w:rsid w:val="005477B2"/>
    <w:rsid w:val="00547F89"/>
    <w:rsid w:val="00552908"/>
    <w:rsid w:val="00552F25"/>
    <w:rsid w:val="00554417"/>
    <w:rsid w:val="00554731"/>
    <w:rsid w:val="00554B6F"/>
    <w:rsid w:val="0055646C"/>
    <w:rsid w:val="00557117"/>
    <w:rsid w:val="0055764C"/>
    <w:rsid w:val="00563542"/>
    <w:rsid w:val="00564678"/>
    <w:rsid w:val="00564992"/>
    <w:rsid w:val="00567FA7"/>
    <w:rsid w:val="0057218F"/>
    <w:rsid w:val="00572ED2"/>
    <w:rsid w:val="00573AB2"/>
    <w:rsid w:val="00573D29"/>
    <w:rsid w:val="00573D45"/>
    <w:rsid w:val="005751F7"/>
    <w:rsid w:val="005778FD"/>
    <w:rsid w:val="00583DB2"/>
    <w:rsid w:val="00584668"/>
    <w:rsid w:val="00584DDB"/>
    <w:rsid w:val="00585756"/>
    <w:rsid w:val="00585CEE"/>
    <w:rsid w:val="00586444"/>
    <w:rsid w:val="0059060D"/>
    <w:rsid w:val="00590923"/>
    <w:rsid w:val="00590DDA"/>
    <w:rsid w:val="00590FAE"/>
    <w:rsid w:val="0059376E"/>
    <w:rsid w:val="00593CC3"/>
    <w:rsid w:val="0059470C"/>
    <w:rsid w:val="00595E80"/>
    <w:rsid w:val="00597EAE"/>
    <w:rsid w:val="005A0F6C"/>
    <w:rsid w:val="005A1B57"/>
    <w:rsid w:val="005A2387"/>
    <w:rsid w:val="005A2D4D"/>
    <w:rsid w:val="005A38FE"/>
    <w:rsid w:val="005A5F18"/>
    <w:rsid w:val="005A65D8"/>
    <w:rsid w:val="005A7707"/>
    <w:rsid w:val="005A77C4"/>
    <w:rsid w:val="005B0CF5"/>
    <w:rsid w:val="005B0EC4"/>
    <w:rsid w:val="005B128E"/>
    <w:rsid w:val="005B22A5"/>
    <w:rsid w:val="005B2476"/>
    <w:rsid w:val="005B2EB4"/>
    <w:rsid w:val="005B55A3"/>
    <w:rsid w:val="005B5CA1"/>
    <w:rsid w:val="005C06D7"/>
    <w:rsid w:val="005C1FFD"/>
    <w:rsid w:val="005C2D7D"/>
    <w:rsid w:val="005C3F42"/>
    <w:rsid w:val="005C4711"/>
    <w:rsid w:val="005C626E"/>
    <w:rsid w:val="005D4229"/>
    <w:rsid w:val="005D591C"/>
    <w:rsid w:val="005D6261"/>
    <w:rsid w:val="005D7BCB"/>
    <w:rsid w:val="005E026E"/>
    <w:rsid w:val="005E18AE"/>
    <w:rsid w:val="005E2C70"/>
    <w:rsid w:val="005E4441"/>
    <w:rsid w:val="005E517D"/>
    <w:rsid w:val="005E58CF"/>
    <w:rsid w:val="005E5AA4"/>
    <w:rsid w:val="005E5B45"/>
    <w:rsid w:val="005E7558"/>
    <w:rsid w:val="005E7B7B"/>
    <w:rsid w:val="005E7B9F"/>
    <w:rsid w:val="005E7D50"/>
    <w:rsid w:val="005F0FFE"/>
    <w:rsid w:val="005F225F"/>
    <w:rsid w:val="005F6479"/>
    <w:rsid w:val="00600AE0"/>
    <w:rsid w:val="00601087"/>
    <w:rsid w:val="00601E40"/>
    <w:rsid w:val="00602AC7"/>
    <w:rsid w:val="00605635"/>
    <w:rsid w:val="00606772"/>
    <w:rsid w:val="00606D89"/>
    <w:rsid w:val="00607D15"/>
    <w:rsid w:val="00610D69"/>
    <w:rsid w:val="00610E3D"/>
    <w:rsid w:val="006110F3"/>
    <w:rsid w:val="00611257"/>
    <w:rsid w:val="00611BF2"/>
    <w:rsid w:val="006139D7"/>
    <w:rsid w:val="00613B64"/>
    <w:rsid w:val="0061605F"/>
    <w:rsid w:val="00617EFB"/>
    <w:rsid w:val="00620BC7"/>
    <w:rsid w:val="00620FEC"/>
    <w:rsid w:val="006211D3"/>
    <w:rsid w:val="00621713"/>
    <w:rsid w:val="00622AE5"/>
    <w:rsid w:val="0062375B"/>
    <w:rsid w:val="00624004"/>
    <w:rsid w:val="00625216"/>
    <w:rsid w:val="00626534"/>
    <w:rsid w:val="00627D86"/>
    <w:rsid w:val="00627F2C"/>
    <w:rsid w:val="006307D5"/>
    <w:rsid w:val="00630BFF"/>
    <w:rsid w:val="00632633"/>
    <w:rsid w:val="006332F8"/>
    <w:rsid w:val="006349D8"/>
    <w:rsid w:val="00635226"/>
    <w:rsid w:val="00635252"/>
    <w:rsid w:val="00635577"/>
    <w:rsid w:val="006356AF"/>
    <w:rsid w:val="0063799F"/>
    <w:rsid w:val="00637F9B"/>
    <w:rsid w:val="00640655"/>
    <w:rsid w:val="0064066B"/>
    <w:rsid w:val="00640D87"/>
    <w:rsid w:val="00641750"/>
    <w:rsid w:val="006435E6"/>
    <w:rsid w:val="00643A2F"/>
    <w:rsid w:val="0064704C"/>
    <w:rsid w:val="00656AC9"/>
    <w:rsid w:val="00661ECB"/>
    <w:rsid w:val="006626E0"/>
    <w:rsid w:val="0066362C"/>
    <w:rsid w:val="00665E5A"/>
    <w:rsid w:val="006664CA"/>
    <w:rsid w:val="00666D42"/>
    <w:rsid w:val="0066733D"/>
    <w:rsid w:val="00667BB2"/>
    <w:rsid w:val="00667EFD"/>
    <w:rsid w:val="00671DE0"/>
    <w:rsid w:val="00672BB1"/>
    <w:rsid w:val="00672D2A"/>
    <w:rsid w:val="00673180"/>
    <w:rsid w:val="006749A5"/>
    <w:rsid w:val="00676B92"/>
    <w:rsid w:val="00680A30"/>
    <w:rsid w:val="006817DD"/>
    <w:rsid w:val="0068237C"/>
    <w:rsid w:val="006825BA"/>
    <w:rsid w:val="00683956"/>
    <w:rsid w:val="00683A5C"/>
    <w:rsid w:val="00684D2F"/>
    <w:rsid w:val="00685670"/>
    <w:rsid w:val="00691BA4"/>
    <w:rsid w:val="00691CF6"/>
    <w:rsid w:val="00693A28"/>
    <w:rsid w:val="00694D43"/>
    <w:rsid w:val="0069657A"/>
    <w:rsid w:val="006967D1"/>
    <w:rsid w:val="006A1EB1"/>
    <w:rsid w:val="006A2481"/>
    <w:rsid w:val="006A4A80"/>
    <w:rsid w:val="006A5A22"/>
    <w:rsid w:val="006A7921"/>
    <w:rsid w:val="006B0E29"/>
    <w:rsid w:val="006B204B"/>
    <w:rsid w:val="006B34BC"/>
    <w:rsid w:val="006B3A80"/>
    <w:rsid w:val="006B41EA"/>
    <w:rsid w:val="006B4996"/>
    <w:rsid w:val="006B5F3E"/>
    <w:rsid w:val="006B612F"/>
    <w:rsid w:val="006B6985"/>
    <w:rsid w:val="006C0190"/>
    <w:rsid w:val="006C1325"/>
    <w:rsid w:val="006C2247"/>
    <w:rsid w:val="006C3250"/>
    <w:rsid w:val="006C3ED8"/>
    <w:rsid w:val="006C5788"/>
    <w:rsid w:val="006C69A9"/>
    <w:rsid w:val="006D108D"/>
    <w:rsid w:val="006D170F"/>
    <w:rsid w:val="006D54C1"/>
    <w:rsid w:val="006D6E9A"/>
    <w:rsid w:val="006E0E37"/>
    <w:rsid w:val="006E16FC"/>
    <w:rsid w:val="006E2645"/>
    <w:rsid w:val="006E3289"/>
    <w:rsid w:val="006E4AF3"/>
    <w:rsid w:val="006E4C4D"/>
    <w:rsid w:val="006E7CA9"/>
    <w:rsid w:val="006F1310"/>
    <w:rsid w:val="006F2338"/>
    <w:rsid w:val="006F283B"/>
    <w:rsid w:val="006F762B"/>
    <w:rsid w:val="007001CD"/>
    <w:rsid w:val="0070055B"/>
    <w:rsid w:val="0070100C"/>
    <w:rsid w:val="00701072"/>
    <w:rsid w:val="00701185"/>
    <w:rsid w:val="00704C77"/>
    <w:rsid w:val="00705504"/>
    <w:rsid w:val="00705920"/>
    <w:rsid w:val="00706036"/>
    <w:rsid w:val="007072A9"/>
    <w:rsid w:val="0071060D"/>
    <w:rsid w:val="00712D3F"/>
    <w:rsid w:val="0071389C"/>
    <w:rsid w:val="00713CDA"/>
    <w:rsid w:val="00714476"/>
    <w:rsid w:val="007149D4"/>
    <w:rsid w:val="00715CB1"/>
    <w:rsid w:val="00716B8F"/>
    <w:rsid w:val="0071758C"/>
    <w:rsid w:val="00721858"/>
    <w:rsid w:val="00721AF8"/>
    <w:rsid w:val="00721B52"/>
    <w:rsid w:val="0072276A"/>
    <w:rsid w:val="007260C9"/>
    <w:rsid w:val="00727564"/>
    <w:rsid w:val="00727CAD"/>
    <w:rsid w:val="007314BE"/>
    <w:rsid w:val="00731565"/>
    <w:rsid w:val="007328A5"/>
    <w:rsid w:val="007343B1"/>
    <w:rsid w:val="00735087"/>
    <w:rsid w:val="00735B07"/>
    <w:rsid w:val="0073766E"/>
    <w:rsid w:val="00737A29"/>
    <w:rsid w:val="00741AF7"/>
    <w:rsid w:val="00741EE7"/>
    <w:rsid w:val="00742389"/>
    <w:rsid w:val="007462A9"/>
    <w:rsid w:val="007477EA"/>
    <w:rsid w:val="007506F2"/>
    <w:rsid w:val="00751618"/>
    <w:rsid w:val="007521B1"/>
    <w:rsid w:val="007545FC"/>
    <w:rsid w:val="00754960"/>
    <w:rsid w:val="007551C3"/>
    <w:rsid w:val="00755306"/>
    <w:rsid w:val="007565C0"/>
    <w:rsid w:val="00756B9B"/>
    <w:rsid w:val="007609CD"/>
    <w:rsid w:val="00760F66"/>
    <w:rsid w:val="00762559"/>
    <w:rsid w:val="0076382C"/>
    <w:rsid w:val="00763A26"/>
    <w:rsid w:val="00763AC2"/>
    <w:rsid w:val="0076452A"/>
    <w:rsid w:val="007660F1"/>
    <w:rsid w:val="00771424"/>
    <w:rsid w:val="00773288"/>
    <w:rsid w:val="0077372A"/>
    <w:rsid w:val="00774DE6"/>
    <w:rsid w:val="00777007"/>
    <w:rsid w:val="0077771C"/>
    <w:rsid w:val="00777834"/>
    <w:rsid w:val="007805D8"/>
    <w:rsid w:val="0078344E"/>
    <w:rsid w:val="007834E5"/>
    <w:rsid w:val="00784ADF"/>
    <w:rsid w:val="00786396"/>
    <w:rsid w:val="0079021B"/>
    <w:rsid w:val="007940B0"/>
    <w:rsid w:val="0079439F"/>
    <w:rsid w:val="00795213"/>
    <w:rsid w:val="00796189"/>
    <w:rsid w:val="00796343"/>
    <w:rsid w:val="007974F4"/>
    <w:rsid w:val="007A2F11"/>
    <w:rsid w:val="007A41C6"/>
    <w:rsid w:val="007A4681"/>
    <w:rsid w:val="007A6855"/>
    <w:rsid w:val="007A6E46"/>
    <w:rsid w:val="007B16AE"/>
    <w:rsid w:val="007B1BDC"/>
    <w:rsid w:val="007B22A5"/>
    <w:rsid w:val="007B3711"/>
    <w:rsid w:val="007B3CB9"/>
    <w:rsid w:val="007B6566"/>
    <w:rsid w:val="007B6FDD"/>
    <w:rsid w:val="007B771F"/>
    <w:rsid w:val="007B77DE"/>
    <w:rsid w:val="007C066B"/>
    <w:rsid w:val="007C0C2D"/>
    <w:rsid w:val="007C1BBF"/>
    <w:rsid w:val="007C2324"/>
    <w:rsid w:val="007C284C"/>
    <w:rsid w:val="007C3A64"/>
    <w:rsid w:val="007C4437"/>
    <w:rsid w:val="007C5154"/>
    <w:rsid w:val="007C5EDB"/>
    <w:rsid w:val="007C68F4"/>
    <w:rsid w:val="007C6D6C"/>
    <w:rsid w:val="007C6E3B"/>
    <w:rsid w:val="007C709F"/>
    <w:rsid w:val="007C7852"/>
    <w:rsid w:val="007D2635"/>
    <w:rsid w:val="007D2A38"/>
    <w:rsid w:val="007D42E0"/>
    <w:rsid w:val="007D4FBA"/>
    <w:rsid w:val="007D5E28"/>
    <w:rsid w:val="007D5EFB"/>
    <w:rsid w:val="007D6478"/>
    <w:rsid w:val="007D6E6C"/>
    <w:rsid w:val="007D7989"/>
    <w:rsid w:val="007E1075"/>
    <w:rsid w:val="007E2AAA"/>
    <w:rsid w:val="007E31C6"/>
    <w:rsid w:val="007E594D"/>
    <w:rsid w:val="007E64E8"/>
    <w:rsid w:val="007E7CC9"/>
    <w:rsid w:val="007F15E1"/>
    <w:rsid w:val="007F19F6"/>
    <w:rsid w:val="007F1C49"/>
    <w:rsid w:val="007F2D4F"/>
    <w:rsid w:val="007F3946"/>
    <w:rsid w:val="0080124C"/>
    <w:rsid w:val="00801D0A"/>
    <w:rsid w:val="00801FF8"/>
    <w:rsid w:val="008020EF"/>
    <w:rsid w:val="0080277E"/>
    <w:rsid w:val="00803D9C"/>
    <w:rsid w:val="008045C8"/>
    <w:rsid w:val="008056AD"/>
    <w:rsid w:val="00810A71"/>
    <w:rsid w:val="00810D1B"/>
    <w:rsid w:val="00812C36"/>
    <w:rsid w:val="00812F04"/>
    <w:rsid w:val="00814514"/>
    <w:rsid w:val="0081467A"/>
    <w:rsid w:val="00814D0B"/>
    <w:rsid w:val="00817A06"/>
    <w:rsid w:val="00817CA5"/>
    <w:rsid w:val="008200BD"/>
    <w:rsid w:val="00820C4D"/>
    <w:rsid w:val="00820DC2"/>
    <w:rsid w:val="008215DE"/>
    <w:rsid w:val="00821C04"/>
    <w:rsid w:val="00822BB2"/>
    <w:rsid w:val="00822EFD"/>
    <w:rsid w:val="00824089"/>
    <w:rsid w:val="008250E9"/>
    <w:rsid w:val="00826E47"/>
    <w:rsid w:val="00826F89"/>
    <w:rsid w:val="00827EA7"/>
    <w:rsid w:val="00827FF0"/>
    <w:rsid w:val="008315D6"/>
    <w:rsid w:val="00831E6E"/>
    <w:rsid w:val="00832A07"/>
    <w:rsid w:val="00832E42"/>
    <w:rsid w:val="008356AB"/>
    <w:rsid w:val="008373E5"/>
    <w:rsid w:val="008401B3"/>
    <w:rsid w:val="00840E44"/>
    <w:rsid w:val="0084258A"/>
    <w:rsid w:val="008440B0"/>
    <w:rsid w:val="00844235"/>
    <w:rsid w:val="008477CE"/>
    <w:rsid w:val="00853400"/>
    <w:rsid w:val="008536F5"/>
    <w:rsid w:val="0085454B"/>
    <w:rsid w:val="00854E99"/>
    <w:rsid w:val="008554CD"/>
    <w:rsid w:val="008560A0"/>
    <w:rsid w:val="008563EA"/>
    <w:rsid w:val="00856B12"/>
    <w:rsid w:val="008576C6"/>
    <w:rsid w:val="0086252A"/>
    <w:rsid w:val="008627A0"/>
    <w:rsid w:val="008635C1"/>
    <w:rsid w:val="00863B02"/>
    <w:rsid w:val="00864A1B"/>
    <w:rsid w:val="00864FE3"/>
    <w:rsid w:val="00865183"/>
    <w:rsid w:val="00866BC4"/>
    <w:rsid w:val="00866C63"/>
    <w:rsid w:val="00867727"/>
    <w:rsid w:val="0086774E"/>
    <w:rsid w:val="00870E74"/>
    <w:rsid w:val="00872149"/>
    <w:rsid w:val="00874BB2"/>
    <w:rsid w:val="00874E6A"/>
    <w:rsid w:val="00875099"/>
    <w:rsid w:val="008754A0"/>
    <w:rsid w:val="0087641A"/>
    <w:rsid w:val="00876BD0"/>
    <w:rsid w:val="00880347"/>
    <w:rsid w:val="00880A99"/>
    <w:rsid w:val="00881178"/>
    <w:rsid w:val="00882224"/>
    <w:rsid w:val="0088294A"/>
    <w:rsid w:val="00886C45"/>
    <w:rsid w:val="00891A88"/>
    <w:rsid w:val="00892BDA"/>
    <w:rsid w:val="00895968"/>
    <w:rsid w:val="00896EDB"/>
    <w:rsid w:val="00897A18"/>
    <w:rsid w:val="008A28E6"/>
    <w:rsid w:val="008A39BB"/>
    <w:rsid w:val="008A4F17"/>
    <w:rsid w:val="008A6626"/>
    <w:rsid w:val="008A763C"/>
    <w:rsid w:val="008A785A"/>
    <w:rsid w:val="008B1503"/>
    <w:rsid w:val="008B153E"/>
    <w:rsid w:val="008B215A"/>
    <w:rsid w:val="008B21A6"/>
    <w:rsid w:val="008B2EAB"/>
    <w:rsid w:val="008B5FE4"/>
    <w:rsid w:val="008C0BA8"/>
    <w:rsid w:val="008C2381"/>
    <w:rsid w:val="008C268E"/>
    <w:rsid w:val="008C2C9C"/>
    <w:rsid w:val="008C317B"/>
    <w:rsid w:val="008C3305"/>
    <w:rsid w:val="008C38F2"/>
    <w:rsid w:val="008C42D1"/>
    <w:rsid w:val="008C431E"/>
    <w:rsid w:val="008C4B6D"/>
    <w:rsid w:val="008C5946"/>
    <w:rsid w:val="008C5D34"/>
    <w:rsid w:val="008C6795"/>
    <w:rsid w:val="008D0AD8"/>
    <w:rsid w:val="008D27B5"/>
    <w:rsid w:val="008D3933"/>
    <w:rsid w:val="008D3EE8"/>
    <w:rsid w:val="008D4213"/>
    <w:rsid w:val="008D62D6"/>
    <w:rsid w:val="008D64C1"/>
    <w:rsid w:val="008D7DA3"/>
    <w:rsid w:val="008E16DA"/>
    <w:rsid w:val="008E1FA0"/>
    <w:rsid w:val="008E2119"/>
    <w:rsid w:val="008E2BBE"/>
    <w:rsid w:val="008E34C5"/>
    <w:rsid w:val="008E3D98"/>
    <w:rsid w:val="008E414C"/>
    <w:rsid w:val="008E4697"/>
    <w:rsid w:val="008E4901"/>
    <w:rsid w:val="008E4DE0"/>
    <w:rsid w:val="008E4FC5"/>
    <w:rsid w:val="008E6528"/>
    <w:rsid w:val="008E653A"/>
    <w:rsid w:val="008F0978"/>
    <w:rsid w:val="008F1727"/>
    <w:rsid w:val="008F1D76"/>
    <w:rsid w:val="008F273C"/>
    <w:rsid w:val="008F4512"/>
    <w:rsid w:val="008F4995"/>
    <w:rsid w:val="008F507E"/>
    <w:rsid w:val="008F7E46"/>
    <w:rsid w:val="00901359"/>
    <w:rsid w:val="00901B52"/>
    <w:rsid w:val="009023B5"/>
    <w:rsid w:val="00904AEE"/>
    <w:rsid w:val="00905042"/>
    <w:rsid w:val="00907109"/>
    <w:rsid w:val="0090717F"/>
    <w:rsid w:val="00910FCF"/>
    <w:rsid w:val="009116E4"/>
    <w:rsid w:val="009134C8"/>
    <w:rsid w:val="0091386D"/>
    <w:rsid w:val="00913914"/>
    <w:rsid w:val="00915848"/>
    <w:rsid w:val="00916F72"/>
    <w:rsid w:val="0092216D"/>
    <w:rsid w:val="00923905"/>
    <w:rsid w:val="00925468"/>
    <w:rsid w:val="009259AB"/>
    <w:rsid w:val="00925D1B"/>
    <w:rsid w:val="0092653B"/>
    <w:rsid w:val="00927980"/>
    <w:rsid w:val="00927C0C"/>
    <w:rsid w:val="00933F57"/>
    <w:rsid w:val="0093524B"/>
    <w:rsid w:val="00935319"/>
    <w:rsid w:val="00936FA1"/>
    <w:rsid w:val="0093761E"/>
    <w:rsid w:val="00941430"/>
    <w:rsid w:val="009418DD"/>
    <w:rsid w:val="009432D8"/>
    <w:rsid w:val="00943D6E"/>
    <w:rsid w:val="009445D1"/>
    <w:rsid w:val="00946BA5"/>
    <w:rsid w:val="00947048"/>
    <w:rsid w:val="00947BC3"/>
    <w:rsid w:val="00950697"/>
    <w:rsid w:val="009526D9"/>
    <w:rsid w:val="009535E1"/>
    <w:rsid w:val="00953C11"/>
    <w:rsid w:val="00955EE8"/>
    <w:rsid w:val="009565BA"/>
    <w:rsid w:val="00956B47"/>
    <w:rsid w:val="00960224"/>
    <w:rsid w:val="009610B5"/>
    <w:rsid w:val="00963A9B"/>
    <w:rsid w:val="009649DB"/>
    <w:rsid w:val="00964B72"/>
    <w:rsid w:val="00965A44"/>
    <w:rsid w:val="00967031"/>
    <w:rsid w:val="00974431"/>
    <w:rsid w:val="00975269"/>
    <w:rsid w:val="009758FC"/>
    <w:rsid w:val="00975F08"/>
    <w:rsid w:val="00976038"/>
    <w:rsid w:val="009765DD"/>
    <w:rsid w:val="00976DC4"/>
    <w:rsid w:val="00982CC8"/>
    <w:rsid w:val="00984A01"/>
    <w:rsid w:val="0098580D"/>
    <w:rsid w:val="0099341E"/>
    <w:rsid w:val="00995EE4"/>
    <w:rsid w:val="00996945"/>
    <w:rsid w:val="00996CAE"/>
    <w:rsid w:val="009970CC"/>
    <w:rsid w:val="009976D3"/>
    <w:rsid w:val="00997DD4"/>
    <w:rsid w:val="009A36ED"/>
    <w:rsid w:val="009A39C4"/>
    <w:rsid w:val="009A3EBA"/>
    <w:rsid w:val="009A5AC2"/>
    <w:rsid w:val="009A6694"/>
    <w:rsid w:val="009A71D6"/>
    <w:rsid w:val="009B38DA"/>
    <w:rsid w:val="009B4D4B"/>
    <w:rsid w:val="009B6CC1"/>
    <w:rsid w:val="009B7D7A"/>
    <w:rsid w:val="009C2DD3"/>
    <w:rsid w:val="009C5233"/>
    <w:rsid w:val="009C567E"/>
    <w:rsid w:val="009C6628"/>
    <w:rsid w:val="009C74A5"/>
    <w:rsid w:val="009C7759"/>
    <w:rsid w:val="009C7D95"/>
    <w:rsid w:val="009D118D"/>
    <w:rsid w:val="009D1AC8"/>
    <w:rsid w:val="009D33EA"/>
    <w:rsid w:val="009D3A5D"/>
    <w:rsid w:val="009D4AB7"/>
    <w:rsid w:val="009D5400"/>
    <w:rsid w:val="009D7009"/>
    <w:rsid w:val="009E2988"/>
    <w:rsid w:val="009E31E3"/>
    <w:rsid w:val="009E3490"/>
    <w:rsid w:val="009E391F"/>
    <w:rsid w:val="009E50D1"/>
    <w:rsid w:val="009F0B9A"/>
    <w:rsid w:val="009F2233"/>
    <w:rsid w:val="009F3900"/>
    <w:rsid w:val="009F3A22"/>
    <w:rsid w:val="009F7546"/>
    <w:rsid w:val="009F7C28"/>
    <w:rsid w:val="00A0103D"/>
    <w:rsid w:val="00A016CF"/>
    <w:rsid w:val="00A02365"/>
    <w:rsid w:val="00A02BD0"/>
    <w:rsid w:val="00A056C8"/>
    <w:rsid w:val="00A05A4E"/>
    <w:rsid w:val="00A118B6"/>
    <w:rsid w:val="00A1341A"/>
    <w:rsid w:val="00A13872"/>
    <w:rsid w:val="00A14611"/>
    <w:rsid w:val="00A15E00"/>
    <w:rsid w:val="00A176CA"/>
    <w:rsid w:val="00A20156"/>
    <w:rsid w:val="00A204EE"/>
    <w:rsid w:val="00A20A1C"/>
    <w:rsid w:val="00A2227C"/>
    <w:rsid w:val="00A223FD"/>
    <w:rsid w:val="00A22E81"/>
    <w:rsid w:val="00A3031F"/>
    <w:rsid w:val="00A307E5"/>
    <w:rsid w:val="00A31623"/>
    <w:rsid w:val="00A31E81"/>
    <w:rsid w:val="00A32C0C"/>
    <w:rsid w:val="00A32D58"/>
    <w:rsid w:val="00A333DC"/>
    <w:rsid w:val="00A34634"/>
    <w:rsid w:val="00A3474B"/>
    <w:rsid w:val="00A34CEE"/>
    <w:rsid w:val="00A365F4"/>
    <w:rsid w:val="00A36842"/>
    <w:rsid w:val="00A3762F"/>
    <w:rsid w:val="00A37C7B"/>
    <w:rsid w:val="00A4013C"/>
    <w:rsid w:val="00A43CE3"/>
    <w:rsid w:val="00A44FCF"/>
    <w:rsid w:val="00A46547"/>
    <w:rsid w:val="00A5127F"/>
    <w:rsid w:val="00A5180B"/>
    <w:rsid w:val="00A51AD0"/>
    <w:rsid w:val="00A53350"/>
    <w:rsid w:val="00A53A32"/>
    <w:rsid w:val="00A559C7"/>
    <w:rsid w:val="00A55BB5"/>
    <w:rsid w:val="00A56EAE"/>
    <w:rsid w:val="00A56FDC"/>
    <w:rsid w:val="00A60BD3"/>
    <w:rsid w:val="00A61D98"/>
    <w:rsid w:val="00A621BF"/>
    <w:rsid w:val="00A629DF"/>
    <w:rsid w:val="00A62F9E"/>
    <w:rsid w:val="00A652B0"/>
    <w:rsid w:val="00A7247B"/>
    <w:rsid w:val="00A74453"/>
    <w:rsid w:val="00A769EF"/>
    <w:rsid w:val="00A772E3"/>
    <w:rsid w:val="00A778D6"/>
    <w:rsid w:val="00A77CE2"/>
    <w:rsid w:val="00A805E3"/>
    <w:rsid w:val="00A80F07"/>
    <w:rsid w:val="00A82252"/>
    <w:rsid w:val="00A82F07"/>
    <w:rsid w:val="00A85439"/>
    <w:rsid w:val="00A86E8D"/>
    <w:rsid w:val="00A8729C"/>
    <w:rsid w:val="00A90B96"/>
    <w:rsid w:val="00A91204"/>
    <w:rsid w:val="00A91F91"/>
    <w:rsid w:val="00A9409F"/>
    <w:rsid w:val="00A95186"/>
    <w:rsid w:val="00A979B9"/>
    <w:rsid w:val="00AA3BD7"/>
    <w:rsid w:val="00AA5FDB"/>
    <w:rsid w:val="00AA67CB"/>
    <w:rsid w:val="00AA7AD6"/>
    <w:rsid w:val="00AB0FF0"/>
    <w:rsid w:val="00AB1225"/>
    <w:rsid w:val="00AB440B"/>
    <w:rsid w:val="00AB6041"/>
    <w:rsid w:val="00AB6235"/>
    <w:rsid w:val="00AC027A"/>
    <w:rsid w:val="00AC12E9"/>
    <w:rsid w:val="00AC1EBD"/>
    <w:rsid w:val="00AC51F6"/>
    <w:rsid w:val="00AC58B8"/>
    <w:rsid w:val="00AC7BD1"/>
    <w:rsid w:val="00AC7E40"/>
    <w:rsid w:val="00AD06AD"/>
    <w:rsid w:val="00AD158B"/>
    <w:rsid w:val="00AD28F6"/>
    <w:rsid w:val="00AD3967"/>
    <w:rsid w:val="00AD77D1"/>
    <w:rsid w:val="00AD7FFE"/>
    <w:rsid w:val="00AE239C"/>
    <w:rsid w:val="00AE295C"/>
    <w:rsid w:val="00AE3449"/>
    <w:rsid w:val="00AE386B"/>
    <w:rsid w:val="00AE4F5B"/>
    <w:rsid w:val="00AE51FE"/>
    <w:rsid w:val="00AE6E61"/>
    <w:rsid w:val="00AF06C7"/>
    <w:rsid w:val="00AF313B"/>
    <w:rsid w:val="00AF3D2D"/>
    <w:rsid w:val="00AF50EF"/>
    <w:rsid w:val="00AF5C54"/>
    <w:rsid w:val="00AF60B3"/>
    <w:rsid w:val="00AF65D6"/>
    <w:rsid w:val="00AF6E32"/>
    <w:rsid w:val="00AF7ABA"/>
    <w:rsid w:val="00B00382"/>
    <w:rsid w:val="00B014AF"/>
    <w:rsid w:val="00B03566"/>
    <w:rsid w:val="00B0620F"/>
    <w:rsid w:val="00B06D40"/>
    <w:rsid w:val="00B10A4B"/>
    <w:rsid w:val="00B10B08"/>
    <w:rsid w:val="00B127A0"/>
    <w:rsid w:val="00B13D2A"/>
    <w:rsid w:val="00B142F7"/>
    <w:rsid w:val="00B1567E"/>
    <w:rsid w:val="00B16095"/>
    <w:rsid w:val="00B17FD7"/>
    <w:rsid w:val="00B201CD"/>
    <w:rsid w:val="00B2042D"/>
    <w:rsid w:val="00B20BE4"/>
    <w:rsid w:val="00B21C0C"/>
    <w:rsid w:val="00B22070"/>
    <w:rsid w:val="00B220C9"/>
    <w:rsid w:val="00B22A36"/>
    <w:rsid w:val="00B22BDB"/>
    <w:rsid w:val="00B23897"/>
    <w:rsid w:val="00B26FA2"/>
    <w:rsid w:val="00B2702F"/>
    <w:rsid w:val="00B27543"/>
    <w:rsid w:val="00B30D5C"/>
    <w:rsid w:val="00B3265E"/>
    <w:rsid w:val="00B32A9B"/>
    <w:rsid w:val="00B32D8B"/>
    <w:rsid w:val="00B34F21"/>
    <w:rsid w:val="00B3516D"/>
    <w:rsid w:val="00B3570F"/>
    <w:rsid w:val="00B366A6"/>
    <w:rsid w:val="00B37380"/>
    <w:rsid w:val="00B42164"/>
    <w:rsid w:val="00B42F87"/>
    <w:rsid w:val="00B430F2"/>
    <w:rsid w:val="00B43EB4"/>
    <w:rsid w:val="00B516FA"/>
    <w:rsid w:val="00B51CBA"/>
    <w:rsid w:val="00B52C18"/>
    <w:rsid w:val="00B5361F"/>
    <w:rsid w:val="00B55297"/>
    <w:rsid w:val="00B56EE3"/>
    <w:rsid w:val="00B5706D"/>
    <w:rsid w:val="00B57654"/>
    <w:rsid w:val="00B57A6E"/>
    <w:rsid w:val="00B57D96"/>
    <w:rsid w:val="00B611E2"/>
    <w:rsid w:val="00B61677"/>
    <w:rsid w:val="00B624FF"/>
    <w:rsid w:val="00B64441"/>
    <w:rsid w:val="00B647AC"/>
    <w:rsid w:val="00B65216"/>
    <w:rsid w:val="00B65BDF"/>
    <w:rsid w:val="00B7197A"/>
    <w:rsid w:val="00B7268C"/>
    <w:rsid w:val="00B7277F"/>
    <w:rsid w:val="00B74433"/>
    <w:rsid w:val="00B75B09"/>
    <w:rsid w:val="00B76143"/>
    <w:rsid w:val="00B7623B"/>
    <w:rsid w:val="00B763DC"/>
    <w:rsid w:val="00B81AC0"/>
    <w:rsid w:val="00B83D57"/>
    <w:rsid w:val="00B85114"/>
    <w:rsid w:val="00B9127D"/>
    <w:rsid w:val="00B91ECC"/>
    <w:rsid w:val="00B92157"/>
    <w:rsid w:val="00B9235A"/>
    <w:rsid w:val="00B930CD"/>
    <w:rsid w:val="00B9363F"/>
    <w:rsid w:val="00B937B6"/>
    <w:rsid w:val="00B93A49"/>
    <w:rsid w:val="00B94B1E"/>
    <w:rsid w:val="00B94CDD"/>
    <w:rsid w:val="00B94E00"/>
    <w:rsid w:val="00B966B5"/>
    <w:rsid w:val="00B974D0"/>
    <w:rsid w:val="00BA1443"/>
    <w:rsid w:val="00BA2802"/>
    <w:rsid w:val="00BA31BB"/>
    <w:rsid w:val="00BA37F1"/>
    <w:rsid w:val="00BA407A"/>
    <w:rsid w:val="00BA458E"/>
    <w:rsid w:val="00BA6143"/>
    <w:rsid w:val="00BA6292"/>
    <w:rsid w:val="00BA759C"/>
    <w:rsid w:val="00BB2DEC"/>
    <w:rsid w:val="00BB3577"/>
    <w:rsid w:val="00BB39D0"/>
    <w:rsid w:val="00BB3E92"/>
    <w:rsid w:val="00BB4079"/>
    <w:rsid w:val="00BB4CCC"/>
    <w:rsid w:val="00BB540B"/>
    <w:rsid w:val="00BB5F44"/>
    <w:rsid w:val="00BB6ECB"/>
    <w:rsid w:val="00BC02BB"/>
    <w:rsid w:val="00BC07B5"/>
    <w:rsid w:val="00BC2B88"/>
    <w:rsid w:val="00BC3B87"/>
    <w:rsid w:val="00BC4042"/>
    <w:rsid w:val="00BC7A45"/>
    <w:rsid w:val="00BD1100"/>
    <w:rsid w:val="00BD433B"/>
    <w:rsid w:val="00BD4771"/>
    <w:rsid w:val="00BD4CDC"/>
    <w:rsid w:val="00BD5597"/>
    <w:rsid w:val="00BD6738"/>
    <w:rsid w:val="00BD76B8"/>
    <w:rsid w:val="00BE0AC7"/>
    <w:rsid w:val="00BE27D0"/>
    <w:rsid w:val="00BE2E84"/>
    <w:rsid w:val="00BE4A21"/>
    <w:rsid w:val="00BE4A28"/>
    <w:rsid w:val="00BE7E1D"/>
    <w:rsid w:val="00BF0467"/>
    <w:rsid w:val="00BF06A0"/>
    <w:rsid w:val="00BF3110"/>
    <w:rsid w:val="00BF48A9"/>
    <w:rsid w:val="00BF5890"/>
    <w:rsid w:val="00C00B95"/>
    <w:rsid w:val="00C01B5B"/>
    <w:rsid w:val="00C0325F"/>
    <w:rsid w:val="00C04C22"/>
    <w:rsid w:val="00C05332"/>
    <w:rsid w:val="00C05FF5"/>
    <w:rsid w:val="00C067D8"/>
    <w:rsid w:val="00C07160"/>
    <w:rsid w:val="00C073D2"/>
    <w:rsid w:val="00C0786D"/>
    <w:rsid w:val="00C079CC"/>
    <w:rsid w:val="00C11293"/>
    <w:rsid w:val="00C11DA3"/>
    <w:rsid w:val="00C13EFE"/>
    <w:rsid w:val="00C14959"/>
    <w:rsid w:val="00C14C5B"/>
    <w:rsid w:val="00C151F7"/>
    <w:rsid w:val="00C15B2E"/>
    <w:rsid w:val="00C16A27"/>
    <w:rsid w:val="00C16A54"/>
    <w:rsid w:val="00C16AFC"/>
    <w:rsid w:val="00C176F0"/>
    <w:rsid w:val="00C17BC4"/>
    <w:rsid w:val="00C205F3"/>
    <w:rsid w:val="00C22656"/>
    <w:rsid w:val="00C24EB2"/>
    <w:rsid w:val="00C257DD"/>
    <w:rsid w:val="00C311FF"/>
    <w:rsid w:val="00C3295B"/>
    <w:rsid w:val="00C33078"/>
    <w:rsid w:val="00C33142"/>
    <w:rsid w:val="00C35740"/>
    <w:rsid w:val="00C36094"/>
    <w:rsid w:val="00C378F0"/>
    <w:rsid w:val="00C41137"/>
    <w:rsid w:val="00C41EEE"/>
    <w:rsid w:val="00C42064"/>
    <w:rsid w:val="00C42905"/>
    <w:rsid w:val="00C443D7"/>
    <w:rsid w:val="00C5038F"/>
    <w:rsid w:val="00C506E1"/>
    <w:rsid w:val="00C51342"/>
    <w:rsid w:val="00C53A31"/>
    <w:rsid w:val="00C54CE7"/>
    <w:rsid w:val="00C5600D"/>
    <w:rsid w:val="00C56FD6"/>
    <w:rsid w:val="00C57CC3"/>
    <w:rsid w:val="00C6214D"/>
    <w:rsid w:val="00C62709"/>
    <w:rsid w:val="00C6351A"/>
    <w:rsid w:val="00C63E95"/>
    <w:rsid w:val="00C656D8"/>
    <w:rsid w:val="00C669A9"/>
    <w:rsid w:val="00C67921"/>
    <w:rsid w:val="00C67D5C"/>
    <w:rsid w:val="00C70340"/>
    <w:rsid w:val="00C709AE"/>
    <w:rsid w:val="00C71115"/>
    <w:rsid w:val="00C7234F"/>
    <w:rsid w:val="00C726FA"/>
    <w:rsid w:val="00C72CCC"/>
    <w:rsid w:val="00C74A16"/>
    <w:rsid w:val="00C75D81"/>
    <w:rsid w:val="00C8101A"/>
    <w:rsid w:val="00C81241"/>
    <w:rsid w:val="00C81852"/>
    <w:rsid w:val="00C81D18"/>
    <w:rsid w:val="00C81DC5"/>
    <w:rsid w:val="00C835D2"/>
    <w:rsid w:val="00C8482B"/>
    <w:rsid w:val="00C84D71"/>
    <w:rsid w:val="00C850B9"/>
    <w:rsid w:val="00C85404"/>
    <w:rsid w:val="00C8630E"/>
    <w:rsid w:val="00C87CA1"/>
    <w:rsid w:val="00C9012F"/>
    <w:rsid w:val="00C93D39"/>
    <w:rsid w:val="00C951EA"/>
    <w:rsid w:val="00C95D0D"/>
    <w:rsid w:val="00C96197"/>
    <w:rsid w:val="00C97DFA"/>
    <w:rsid w:val="00CA03C1"/>
    <w:rsid w:val="00CA0B7B"/>
    <w:rsid w:val="00CA2E4D"/>
    <w:rsid w:val="00CA3101"/>
    <w:rsid w:val="00CA35DC"/>
    <w:rsid w:val="00CA5CCA"/>
    <w:rsid w:val="00CA69E1"/>
    <w:rsid w:val="00CA7BB4"/>
    <w:rsid w:val="00CB0AE0"/>
    <w:rsid w:val="00CB1521"/>
    <w:rsid w:val="00CB1669"/>
    <w:rsid w:val="00CB304E"/>
    <w:rsid w:val="00CB5C9E"/>
    <w:rsid w:val="00CB6B45"/>
    <w:rsid w:val="00CB7025"/>
    <w:rsid w:val="00CB7789"/>
    <w:rsid w:val="00CB7872"/>
    <w:rsid w:val="00CC0921"/>
    <w:rsid w:val="00CC1C3E"/>
    <w:rsid w:val="00CC27FC"/>
    <w:rsid w:val="00CC3EF0"/>
    <w:rsid w:val="00CC666D"/>
    <w:rsid w:val="00CC74DC"/>
    <w:rsid w:val="00CC7F13"/>
    <w:rsid w:val="00CD22BA"/>
    <w:rsid w:val="00CD269F"/>
    <w:rsid w:val="00CD3CA5"/>
    <w:rsid w:val="00CD3D13"/>
    <w:rsid w:val="00CD47B9"/>
    <w:rsid w:val="00CD4AF1"/>
    <w:rsid w:val="00CD4C6F"/>
    <w:rsid w:val="00CD71F1"/>
    <w:rsid w:val="00CE291A"/>
    <w:rsid w:val="00CE380A"/>
    <w:rsid w:val="00CE4AD2"/>
    <w:rsid w:val="00CE4B34"/>
    <w:rsid w:val="00CE4C0C"/>
    <w:rsid w:val="00CE665A"/>
    <w:rsid w:val="00CE66B7"/>
    <w:rsid w:val="00CE70EF"/>
    <w:rsid w:val="00CF020B"/>
    <w:rsid w:val="00CF124D"/>
    <w:rsid w:val="00CF2F08"/>
    <w:rsid w:val="00CF585C"/>
    <w:rsid w:val="00CF58E9"/>
    <w:rsid w:val="00CF6E36"/>
    <w:rsid w:val="00CF70C7"/>
    <w:rsid w:val="00D01502"/>
    <w:rsid w:val="00D031F3"/>
    <w:rsid w:val="00D03417"/>
    <w:rsid w:val="00D03964"/>
    <w:rsid w:val="00D03A51"/>
    <w:rsid w:val="00D0720D"/>
    <w:rsid w:val="00D0791E"/>
    <w:rsid w:val="00D1023B"/>
    <w:rsid w:val="00D11E64"/>
    <w:rsid w:val="00D1239C"/>
    <w:rsid w:val="00D13272"/>
    <w:rsid w:val="00D141FC"/>
    <w:rsid w:val="00D145DD"/>
    <w:rsid w:val="00D148FD"/>
    <w:rsid w:val="00D15C40"/>
    <w:rsid w:val="00D15D8B"/>
    <w:rsid w:val="00D16735"/>
    <w:rsid w:val="00D16ED7"/>
    <w:rsid w:val="00D1725D"/>
    <w:rsid w:val="00D2009D"/>
    <w:rsid w:val="00D229DC"/>
    <w:rsid w:val="00D2325C"/>
    <w:rsid w:val="00D25340"/>
    <w:rsid w:val="00D25B0A"/>
    <w:rsid w:val="00D26CD7"/>
    <w:rsid w:val="00D27838"/>
    <w:rsid w:val="00D27B4F"/>
    <w:rsid w:val="00D30425"/>
    <w:rsid w:val="00D331D4"/>
    <w:rsid w:val="00D33542"/>
    <w:rsid w:val="00D335A9"/>
    <w:rsid w:val="00D3660E"/>
    <w:rsid w:val="00D372BF"/>
    <w:rsid w:val="00D37FFE"/>
    <w:rsid w:val="00D404ED"/>
    <w:rsid w:val="00D41C84"/>
    <w:rsid w:val="00D41EEB"/>
    <w:rsid w:val="00D428F4"/>
    <w:rsid w:val="00D42F48"/>
    <w:rsid w:val="00D441CC"/>
    <w:rsid w:val="00D455AA"/>
    <w:rsid w:val="00D46222"/>
    <w:rsid w:val="00D512DA"/>
    <w:rsid w:val="00D52AA8"/>
    <w:rsid w:val="00D52C5A"/>
    <w:rsid w:val="00D52CBB"/>
    <w:rsid w:val="00D543C2"/>
    <w:rsid w:val="00D5540B"/>
    <w:rsid w:val="00D55A96"/>
    <w:rsid w:val="00D5747B"/>
    <w:rsid w:val="00D57EF0"/>
    <w:rsid w:val="00D60AF6"/>
    <w:rsid w:val="00D626FF"/>
    <w:rsid w:val="00D63C49"/>
    <w:rsid w:val="00D64FAE"/>
    <w:rsid w:val="00D65DEC"/>
    <w:rsid w:val="00D67580"/>
    <w:rsid w:val="00D6786E"/>
    <w:rsid w:val="00D707E8"/>
    <w:rsid w:val="00D72647"/>
    <w:rsid w:val="00D7301E"/>
    <w:rsid w:val="00D743A8"/>
    <w:rsid w:val="00D74599"/>
    <w:rsid w:val="00D75DF9"/>
    <w:rsid w:val="00D77033"/>
    <w:rsid w:val="00D80C94"/>
    <w:rsid w:val="00D81D49"/>
    <w:rsid w:val="00D829C3"/>
    <w:rsid w:val="00D84841"/>
    <w:rsid w:val="00D84E03"/>
    <w:rsid w:val="00D84F28"/>
    <w:rsid w:val="00D86B1D"/>
    <w:rsid w:val="00D9020D"/>
    <w:rsid w:val="00D903A2"/>
    <w:rsid w:val="00D91A89"/>
    <w:rsid w:val="00D91DA6"/>
    <w:rsid w:val="00D932D5"/>
    <w:rsid w:val="00D93FC1"/>
    <w:rsid w:val="00D95EED"/>
    <w:rsid w:val="00D9612A"/>
    <w:rsid w:val="00D962B6"/>
    <w:rsid w:val="00D9752A"/>
    <w:rsid w:val="00DA0033"/>
    <w:rsid w:val="00DA0940"/>
    <w:rsid w:val="00DA1E22"/>
    <w:rsid w:val="00DA3459"/>
    <w:rsid w:val="00DA345A"/>
    <w:rsid w:val="00DA391C"/>
    <w:rsid w:val="00DA4188"/>
    <w:rsid w:val="00DA6970"/>
    <w:rsid w:val="00DA6A93"/>
    <w:rsid w:val="00DA7343"/>
    <w:rsid w:val="00DB35B2"/>
    <w:rsid w:val="00DB35D3"/>
    <w:rsid w:val="00DB4087"/>
    <w:rsid w:val="00DB52DC"/>
    <w:rsid w:val="00DB5735"/>
    <w:rsid w:val="00DB5FD1"/>
    <w:rsid w:val="00DB7BF4"/>
    <w:rsid w:val="00DC1F7D"/>
    <w:rsid w:val="00DC2627"/>
    <w:rsid w:val="00DC2D66"/>
    <w:rsid w:val="00DC39D9"/>
    <w:rsid w:val="00DC5160"/>
    <w:rsid w:val="00DC5AB5"/>
    <w:rsid w:val="00DC7BB2"/>
    <w:rsid w:val="00DC7FA4"/>
    <w:rsid w:val="00DD06BF"/>
    <w:rsid w:val="00DD1BCD"/>
    <w:rsid w:val="00DD1DD8"/>
    <w:rsid w:val="00DD2F4A"/>
    <w:rsid w:val="00DD4963"/>
    <w:rsid w:val="00DD4D92"/>
    <w:rsid w:val="00DD4E69"/>
    <w:rsid w:val="00DD536B"/>
    <w:rsid w:val="00DD563C"/>
    <w:rsid w:val="00DE1CA8"/>
    <w:rsid w:val="00DE280E"/>
    <w:rsid w:val="00DE3353"/>
    <w:rsid w:val="00DE3F22"/>
    <w:rsid w:val="00DE4885"/>
    <w:rsid w:val="00DE768C"/>
    <w:rsid w:val="00DF1A7F"/>
    <w:rsid w:val="00DF1E8E"/>
    <w:rsid w:val="00DF2189"/>
    <w:rsid w:val="00DF232F"/>
    <w:rsid w:val="00DF36C2"/>
    <w:rsid w:val="00DF4874"/>
    <w:rsid w:val="00DF4F7F"/>
    <w:rsid w:val="00DF536F"/>
    <w:rsid w:val="00DF6EB7"/>
    <w:rsid w:val="00DF7BD2"/>
    <w:rsid w:val="00E00302"/>
    <w:rsid w:val="00E01DF6"/>
    <w:rsid w:val="00E029CD"/>
    <w:rsid w:val="00E02B45"/>
    <w:rsid w:val="00E0362F"/>
    <w:rsid w:val="00E04E45"/>
    <w:rsid w:val="00E05D6A"/>
    <w:rsid w:val="00E1013B"/>
    <w:rsid w:val="00E1142A"/>
    <w:rsid w:val="00E124ED"/>
    <w:rsid w:val="00E129CF"/>
    <w:rsid w:val="00E13055"/>
    <w:rsid w:val="00E14DC0"/>
    <w:rsid w:val="00E15BD4"/>
    <w:rsid w:val="00E16E8F"/>
    <w:rsid w:val="00E215AA"/>
    <w:rsid w:val="00E21A0A"/>
    <w:rsid w:val="00E26144"/>
    <w:rsid w:val="00E262CB"/>
    <w:rsid w:val="00E267C6"/>
    <w:rsid w:val="00E27044"/>
    <w:rsid w:val="00E279DF"/>
    <w:rsid w:val="00E30F31"/>
    <w:rsid w:val="00E336D6"/>
    <w:rsid w:val="00E33752"/>
    <w:rsid w:val="00E34C28"/>
    <w:rsid w:val="00E3513B"/>
    <w:rsid w:val="00E35B33"/>
    <w:rsid w:val="00E36209"/>
    <w:rsid w:val="00E3669F"/>
    <w:rsid w:val="00E37256"/>
    <w:rsid w:val="00E37AF4"/>
    <w:rsid w:val="00E40427"/>
    <w:rsid w:val="00E41DEF"/>
    <w:rsid w:val="00E42005"/>
    <w:rsid w:val="00E42F18"/>
    <w:rsid w:val="00E45A30"/>
    <w:rsid w:val="00E465C5"/>
    <w:rsid w:val="00E4725A"/>
    <w:rsid w:val="00E50FDD"/>
    <w:rsid w:val="00E519CF"/>
    <w:rsid w:val="00E529A7"/>
    <w:rsid w:val="00E53264"/>
    <w:rsid w:val="00E551CE"/>
    <w:rsid w:val="00E555ED"/>
    <w:rsid w:val="00E61787"/>
    <w:rsid w:val="00E618C8"/>
    <w:rsid w:val="00E643D2"/>
    <w:rsid w:val="00E64910"/>
    <w:rsid w:val="00E6577B"/>
    <w:rsid w:val="00E66AEB"/>
    <w:rsid w:val="00E67F49"/>
    <w:rsid w:val="00E7100D"/>
    <w:rsid w:val="00E72722"/>
    <w:rsid w:val="00E7430B"/>
    <w:rsid w:val="00E74D30"/>
    <w:rsid w:val="00E75BB1"/>
    <w:rsid w:val="00E819D9"/>
    <w:rsid w:val="00E81AF2"/>
    <w:rsid w:val="00E83143"/>
    <w:rsid w:val="00E83A27"/>
    <w:rsid w:val="00E83CFE"/>
    <w:rsid w:val="00E840F7"/>
    <w:rsid w:val="00E844C0"/>
    <w:rsid w:val="00E8516E"/>
    <w:rsid w:val="00E85CF5"/>
    <w:rsid w:val="00E86F8D"/>
    <w:rsid w:val="00E875F0"/>
    <w:rsid w:val="00E90D8D"/>
    <w:rsid w:val="00E91710"/>
    <w:rsid w:val="00E9171B"/>
    <w:rsid w:val="00E93666"/>
    <w:rsid w:val="00E93F09"/>
    <w:rsid w:val="00E95643"/>
    <w:rsid w:val="00E960F2"/>
    <w:rsid w:val="00EA03EF"/>
    <w:rsid w:val="00EA0A28"/>
    <w:rsid w:val="00EA1CDB"/>
    <w:rsid w:val="00EA2A21"/>
    <w:rsid w:val="00EA2E09"/>
    <w:rsid w:val="00EA4A8E"/>
    <w:rsid w:val="00EA560D"/>
    <w:rsid w:val="00EB0200"/>
    <w:rsid w:val="00EB0B11"/>
    <w:rsid w:val="00EB0B8F"/>
    <w:rsid w:val="00EB1910"/>
    <w:rsid w:val="00EB3B64"/>
    <w:rsid w:val="00EB47CF"/>
    <w:rsid w:val="00EB5BAE"/>
    <w:rsid w:val="00EC26DF"/>
    <w:rsid w:val="00EC2C9A"/>
    <w:rsid w:val="00EC3970"/>
    <w:rsid w:val="00EC42FB"/>
    <w:rsid w:val="00EC58C0"/>
    <w:rsid w:val="00EC6123"/>
    <w:rsid w:val="00EC63F4"/>
    <w:rsid w:val="00EC7C3E"/>
    <w:rsid w:val="00ED0627"/>
    <w:rsid w:val="00ED13D4"/>
    <w:rsid w:val="00ED3AFB"/>
    <w:rsid w:val="00ED445C"/>
    <w:rsid w:val="00ED587A"/>
    <w:rsid w:val="00ED6273"/>
    <w:rsid w:val="00ED71D1"/>
    <w:rsid w:val="00EE1F25"/>
    <w:rsid w:val="00EE486E"/>
    <w:rsid w:val="00EE49AF"/>
    <w:rsid w:val="00EE55AE"/>
    <w:rsid w:val="00EE5F5E"/>
    <w:rsid w:val="00EE6DE9"/>
    <w:rsid w:val="00EF0DAF"/>
    <w:rsid w:val="00EF195A"/>
    <w:rsid w:val="00EF263A"/>
    <w:rsid w:val="00EF29CC"/>
    <w:rsid w:val="00EF3CE9"/>
    <w:rsid w:val="00EF3E97"/>
    <w:rsid w:val="00EF4B5E"/>
    <w:rsid w:val="00EF658D"/>
    <w:rsid w:val="00EF7867"/>
    <w:rsid w:val="00F02CF7"/>
    <w:rsid w:val="00F03A86"/>
    <w:rsid w:val="00F044B8"/>
    <w:rsid w:val="00F04899"/>
    <w:rsid w:val="00F058E0"/>
    <w:rsid w:val="00F069D8"/>
    <w:rsid w:val="00F1285F"/>
    <w:rsid w:val="00F12DBB"/>
    <w:rsid w:val="00F131AD"/>
    <w:rsid w:val="00F13FEA"/>
    <w:rsid w:val="00F1755C"/>
    <w:rsid w:val="00F25CBE"/>
    <w:rsid w:val="00F2617D"/>
    <w:rsid w:val="00F30192"/>
    <w:rsid w:val="00F30377"/>
    <w:rsid w:val="00F30C1A"/>
    <w:rsid w:val="00F31F8C"/>
    <w:rsid w:val="00F32A84"/>
    <w:rsid w:val="00F32D77"/>
    <w:rsid w:val="00F36677"/>
    <w:rsid w:val="00F40311"/>
    <w:rsid w:val="00F4183B"/>
    <w:rsid w:val="00F43DE1"/>
    <w:rsid w:val="00F474AD"/>
    <w:rsid w:val="00F531CD"/>
    <w:rsid w:val="00F54553"/>
    <w:rsid w:val="00F54E07"/>
    <w:rsid w:val="00F554BD"/>
    <w:rsid w:val="00F55C22"/>
    <w:rsid w:val="00F55F7C"/>
    <w:rsid w:val="00F56434"/>
    <w:rsid w:val="00F60D30"/>
    <w:rsid w:val="00F6185B"/>
    <w:rsid w:val="00F62227"/>
    <w:rsid w:val="00F6299B"/>
    <w:rsid w:val="00F62C6A"/>
    <w:rsid w:val="00F6344E"/>
    <w:rsid w:val="00F634CE"/>
    <w:rsid w:val="00F643D1"/>
    <w:rsid w:val="00F64A1F"/>
    <w:rsid w:val="00F65680"/>
    <w:rsid w:val="00F65D94"/>
    <w:rsid w:val="00F66667"/>
    <w:rsid w:val="00F668A5"/>
    <w:rsid w:val="00F67D5F"/>
    <w:rsid w:val="00F71B98"/>
    <w:rsid w:val="00F72BEB"/>
    <w:rsid w:val="00F74E44"/>
    <w:rsid w:val="00F75F5E"/>
    <w:rsid w:val="00F76DBA"/>
    <w:rsid w:val="00F81444"/>
    <w:rsid w:val="00F83B96"/>
    <w:rsid w:val="00F849B1"/>
    <w:rsid w:val="00F84A6B"/>
    <w:rsid w:val="00F84CC0"/>
    <w:rsid w:val="00F84F53"/>
    <w:rsid w:val="00F86891"/>
    <w:rsid w:val="00F86C87"/>
    <w:rsid w:val="00F9057B"/>
    <w:rsid w:val="00F91A61"/>
    <w:rsid w:val="00F91AAA"/>
    <w:rsid w:val="00F929D2"/>
    <w:rsid w:val="00F92D10"/>
    <w:rsid w:val="00F93398"/>
    <w:rsid w:val="00F94DB3"/>
    <w:rsid w:val="00F9632C"/>
    <w:rsid w:val="00FA0801"/>
    <w:rsid w:val="00FA107D"/>
    <w:rsid w:val="00FA1215"/>
    <w:rsid w:val="00FA46BF"/>
    <w:rsid w:val="00FA4FEF"/>
    <w:rsid w:val="00FA7347"/>
    <w:rsid w:val="00FA7CCB"/>
    <w:rsid w:val="00FB0C0B"/>
    <w:rsid w:val="00FB23B2"/>
    <w:rsid w:val="00FB24F2"/>
    <w:rsid w:val="00FB2CF7"/>
    <w:rsid w:val="00FB3F37"/>
    <w:rsid w:val="00FB52E6"/>
    <w:rsid w:val="00FB5343"/>
    <w:rsid w:val="00FB5A28"/>
    <w:rsid w:val="00FB5F34"/>
    <w:rsid w:val="00FB7FA8"/>
    <w:rsid w:val="00FC4728"/>
    <w:rsid w:val="00FC4F77"/>
    <w:rsid w:val="00FC547B"/>
    <w:rsid w:val="00FC6D99"/>
    <w:rsid w:val="00FC7B3A"/>
    <w:rsid w:val="00FD15BB"/>
    <w:rsid w:val="00FD1C53"/>
    <w:rsid w:val="00FD1E67"/>
    <w:rsid w:val="00FD229E"/>
    <w:rsid w:val="00FD7066"/>
    <w:rsid w:val="00FD79FC"/>
    <w:rsid w:val="00FD7ED4"/>
    <w:rsid w:val="00FE117E"/>
    <w:rsid w:val="00FE5859"/>
    <w:rsid w:val="00FE5F2B"/>
    <w:rsid w:val="00FE7383"/>
    <w:rsid w:val="00FE773B"/>
    <w:rsid w:val="00FE7DF9"/>
    <w:rsid w:val="00FF0DA9"/>
    <w:rsid w:val="00FF28A0"/>
    <w:rsid w:val="00FF3183"/>
    <w:rsid w:val="00FF6088"/>
    <w:rsid w:val="00FF703D"/>
    <w:rsid w:val="00FF7430"/>
    <w:rsid w:val="00FF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3DC90"/>
  <w15:chartTrackingRefBased/>
  <w15:docId w15:val="{7D7AC90B-0A76-E14B-B5CB-9DDEE6CD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PLY ANOTHER STYLE"/>
    <w:qFormat/>
    <w:rsid w:val="001E3FED"/>
    <w:pPr>
      <w:spacing w:before="60" w:after="60" w:line="260" w:lineRule="exact"/>
    </w:pPr>
    <w:rPr>
      <w:rFonts w:ascii="Verdana" w:hAnsi="Verdana"/>
      <w:b/>
      <w:color w:val="FF00FF"/>
    </w:rPr>
  </w:style>
  <w:style w:type="paragraph" w:styleId="Heading1">
    <w:name w:val="heading 1"/>
    <w:aliases w:val="h1,Level 1 Topic Heading"/>
    <w:next w:val="Text"/>
    <w:qFormat/>
    <w:rsid w:val="00FE7383"/>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H2"/>
    <w:basedOn w:val="Heading1"/>
    <w:next w:val="Text"/>
    <w:link w:val="Heading2Char"/>
    <w:qFormat/>
    <w:rsid w:val="00FE7383"/>
    <w:pPr>
      <w:outlineLvl w:val="1"/>
    </w:pPr>
    <w:rPr>
      <w:color w:val="808080"/>
    </w:rPr>
  </w:style>
  <w:style w:type="paragraph" w:styleId="Heading3">
    <w:name w:val="heading 3"/>
    <w:aliases w:val="h3,Level 3 Topic Heading"/>
    <w:basedOn w:val="Heading1"/>
    <w:next w:val="Text"/>
    <w:qFormat/>
    <w:rsid w:val="00FE7383"/>
    <w:pPr>
      <w:outlineLvl w:val="2"/>
    </w:pPr>
    <w:rPr>
      <w:color w:val="C0C0C0"/>
    </w:rPr>
  </w:style>
  <w:style w:type="paragraph" w:styleId="Heading4">
    <w:name w:val="heading 4"/>
    <w:aliases w:val="h4,First Subheading,Level 4 Topic Heading"/>
    <w:basedOn w:val="Heading1"/>
    <w:next w:val="Text"/>
    <w:qFormat/>
    <w:rsid w:val="00FE7383"/>
    <w:pPr>
      <w:outlineLvl w:val="3"/>
    </w:pPr>
    <w:rPr>
      <w:b w:val="0"/>
    </w:rPr>
  </w:style>
  <w:style w:type="paragraph" w:styleId="Heading5">
    <w:name w:val="heading 5"/>
    <w:aliases w:val="h5,Second Subheading,Level 5 Topic Heading"/>
    <w:basedOn w:val="Heading1"/>
    <w:next w:val="Text"/>
    <w:qFormat/>
    <w:rsid w:val="00FE7383"/>
    <w:pPr>
      <w:outlineLvl w:val="4"/>
    </w:pPr>
    <w:rPr>
      <w:b w:val="0"/>
      <w:color w:val="808080"/>
    </w:rPr>
  </w:style>
  <w:style w:type="paragraph" w:styleId="Heading6">
    <w:name w:val="heading 6"/>
    <w:aliases w:val="h6,Third Subheading,Level 6 Topic Heading"/>
    <w:basedOn w:val="Heading1"/>
    <w:next w:val="Text"/>
    <w:qFormat/>
    <w:rsid w:val="00FE7383"/>
    <w:pPr>
      <w:outlineLvl w:val="5"/>
    </w:pPr>
    <w:rPr>
      <w:b w:val="0"/>
      <w:color w:val="C0C0C0"/>
    </w:rPr>
  </w:style>
  <w:style w:type="paragraph" w:styleId="Heading7">
    <w:name w:val="heading 7"/>
    <w:aliases w:val="h7"/>
    <w:basedOn w:val="Heading1"/>
    <w:next w:val="Text"/>
    <w:qFormat/>
    <w:rsid w:val="00FE7383"/>
    <w:pPr>
      <w:spacing w:line="360" w:lineRule="exact"/>
      <w:outlineLvl w:val="6"/>
    </w:pPr>
    <w:rPr>
      <w:sz w:val="32"/>
      <w:szCs w:val="24"/>
    </w:rPr>
  </w:style>
  <w:style w:type="paragraph" w:styleId="Heading8">
    <w:name w:val="heading 8"/>
    <w:aliases w:val="h8"/>
    <w:basedOn w:val="Heading1"/>
    <w:next w:val="Text"/>
    <w:qFormat/>
    <w:rsid w:val="00FE7383"/>
    <w:pPr>
      <w:spacing w:line="300" w:lineRule="exact"/>
      <w:outlineLvl w:val="7"/>
    </w:pPr>
    <w:rPr>
      <w:iCs/>
      <w:sz w:val="26"/>
      <w:szCs w:val="24"/>
    </w:rPr>
  </w:style>
  <w:style w:type="paragraph" w:styleId="Heading9">
    <w:name w:val="heading 9"/>
    <w:aliases w:val="h9"/>
    <w:basedOn w:val="Heading1"/>
    <w:next w:val="Text"/>
    <w:qFormat/>
    <w:rsid w:val="00FE7383"/>
    <w:pPr>
      <w:spacing w:line="260" w:lineRule="exact"/>
      <w:outlineLvl w:val="8"/>
    </w:pPr>
    <w:rPr>
      <w:rFonts w:cs="Arial"/>
      <w:sz w:val="20"/>
      <w:szCs w:val="22"/>
    </w:rPr>
  </w:style>
  <w:style w:type="character" w:default="1" w:styleId="DefaultParagraphFont">
    <w:name w:val="Default Paragraph Font"/>
    <w:semiHidden/>
    <w:rsid w:val="00FE738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E7383"/>
  </w:style>
  <w:style w:type="paragraph" w:customStyle="1" w:styleId="Headingbase">
    <w:name w:val="Heading base"/>
    <w:basedOn w:val="Normal"/>
    <w:next w:val="Normal"/>
    <w:link w:val="HeadingbaseChar"/>
    <w:pPr>
      <w:keepNext/>
      <w:spacing w:before="160" w:after="80"/>
    </w:pPr>
    <w:rPr>
      <w:rFonts w:ascii="Arial" w:hAnsi="Arial"/>
      <w:noProof/>
      <w:kern w:val="28"/>
    </w:rPr>
  </w:style>
  <w:style w:type="paragraph" w:customStyle="1" w:styleId="Code">
    <w:name w:val="Code"/>
    <w:aliases w:val="c"/>
    <w:link w:val="CodeChar"/>
    <w:rsid w:val="00FE7383"/>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B17FD7"/>
    <w:rPr>
      <w:rFonts w:ascii="Courier New" w:hAnsi="Courier New"/>
      <w:noProof/>
      <w:color w:val="000080"/>
      <w:lang w:val="en-US" w:eastAsia="en-US" w:bidi="ar-SA"/>
    </w:rPr>
  </w:style>
  <w:style w:type="paragraph" w:styleId="TOC1">
    <w:name w:val="toc 1"/>
    <w:aliases w:val="toc1"/>
    <w:basedOn w:val="Heading9"/>
    <w:semiHidden/>
    <w:rsid w:val="00FE7383"/>
    <w:pPr>
      <w:tabs>
        <w:tab w:val="left" w:pos="360"/>
        <w:tab w:val="right" w:leader="dot" w:pos="8920"/>
      </w:tabs>
      <w:spacing w:before="60"/>
      <w:ind w:left="0"/>
      <w:outlineLvl w:val="9"/>
    </w:pPr>
    <w:rPr>
      <w:color w:val="808000"/>
    </w:rPr>
  </w:style>
  <w:style w:type="paragraph" w:styleId="TOC2">
    <w:name w:val="toc 2"/>
    <w:aliases w:val="toc2"/>
    <w:basedOn w:val="Text"/>
    <w:semiHidden/>
    <w:rsid w:val="00FE7383"/>
    <w:pPr>
      <w:tabs>
        <w:tab w:val="right" w:leader="dot" w:pos="8920"/>
      </w:tabs>
      <w:ind w:left="360"/>
    </w:pPr>
    <w:rPr>
      <w:color w:val="808000"/>
    </w:rPr>
  </w:style>
  <w:style w:type="paragraph" w:styleId="Header">
    <w:name w:val="header"/>
    <w:aliases w:val="h"/>
    <w:rsid w:val="00FE7383"/>
    <w:pPr>
      <w:pBdr>
        <w:bottom w:val="single" w:sz="4" w:space="1" w:color="808000"/>
      </w:pBdr>
      <w:tabs>
        <w:tab w:val="right" w:pos="8920"/>
      </w:tabs>
      <w:spacing w:line="220" w:lineRule="exact"/>
      <w:ind w:left="-340" w:right="20"/>
    </w:pPr>
    <w:rPr>
      <w:rFonts w:ascii="Verdana" w:hAnsi="Verdana"/>
      <w:color w:val="808000"/>
      <w:sz w:val="16"/>
    </w:rPr>
  </w:style>
  <w:style w:type="paragraph" w:styleId="Footer">
    <w:name w:val="footer"/>
    <w:aliases w:val="f"/>
    <w:basedOn w:val="Header"/>
    <w:rsid w:val="00FE7383"/>
    <w:pPr>
      <w:pBdr>
        <w:bottom w:val="none" w:sz="0" w:space="0" w:color="auto"/>
      </w:pBdr>
    </w:pPr>
  </w:style>
  <w:style w:type="paragraph" w:styleId="TOC3">
    <w:name w:val="toc 3"/>
    <w:aliases w:val="toc3"/>
    <w:basedOn w:val="TOC2"/>
    <w:semiHidden/>
    <w:rsid w:val="00FE7383"/>
    <w:pPr>
      <w:ind w:left="720"/>
    </w:pPr>
  </w:style>
  <w:style w:type="paragraph" w:styleId="TOC4">
    <w:name w:val="toc 4"/>
    <w:aliases w:val="toc4"/>
    <w:basedOn w:val="TOC2"/>
    <w:semiHidden/>
    <w:rsid w:val="00FE7383"/>
    <w:pPr>
      <w:ind w:left="1080"/>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link w:val="IssueChar"/>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character" w:customStyle="1" w:styleId="Production">
    <w:name w:val="Production"/>
    <w:basedOn w:val="DefaultParagraphFont"/>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basedOn w:val="DefaultParagraphFont"/>
    <w:rPr>
      <w:b/>
      <w:i/>
    </w:rPr>
  </w:style>
  <w:style w:type="paragraph" w:customStyle="1" w:styleId="Grammar">
    <w:name w:val="Grammar"/>
    <w:basedOn w:val="Normal"/>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sid w:val="00FE7383"/>
    <w:rPr>
      <w:szCs w:val="16"/>
    </w:rPr>
  </w:style>
  <w:style w:type="paragraph" w:styleId="CommentText">
    <w:name w:val="annotation text"/>
    <w:aliases w:val="ct,Used by Word for text of author queries"/>
    <w:basedOn w:val="Text"/>
    <w:link w:val="CommentTextChar"/>
    <w:semiHidden/>
    <w:rsid w:val="00FE7383"/>
  </w:style>
  <w:style w:type="paragraph" w:styleId="ListNumber">
    <w:name w:val="List Number"/>
    <w:basedOn w:val="Normal"/>
    <w:rsid w:val="005C1FFD"/>
    <w:pPr>
      <w:tabs>
        <w:tab w:val="num" w:pos="360"/>
      </w:tabs>
      <w:ind w:left="360" w:hanging="360"/>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sid w:val="00216F24"/>
    <w:rPr>
      <w:i/>
      <w:color w:val="FF0000"/>
    </w:rPr>
  </w:style>
  <w:style w:type="paragraph" w:styleId="ListBullet">
    <w:name w:val="List Bullet"/>
    <w:basedOn w:val="Normal"/>
    <w:pPr>
      <w:tabs>
        <w:tab w:val="num" w:pos="360"/>
      </w:tabs>
      <w:ind w:left="360" w:hanging="360"/>
    </w:pPr>
  </w:style>
  <w:style w:type="paragraph" w:styleId="ListBullet2">
    <w:name w:val="List Bullet 2"/>
    <w:basedOn w:val="Normal"/>
    <w:pPr>
      <w:tabs>
        <w:tab w:val="num" w:pos="720"/>
      </w:tabs>
      <w:ind w:left="720" w:hanging="360"/>
    </w:pPr>
  </w:style>
  <w:style w:type="paragraph" w:styleId="ListBullet3">
    <w:name w:val="List Bullet 3"/>
    <w:basedOn w:val="Normal"/>
    <w:pPr>
      <w:tabs>
        <w:tab w:val="num" w:pos="1080"/>
      </w:tabs>
      <w:ind w:left="1080" w:hanging="360"/>
    </w:pPr>
  </w:style>
  <w:style w:type="paragraph" w:styleId="ListBullet4">
    <w:name w:val="List Bullet 4"/>
    <w:basedOn w:val="Normal"/>
    <w:pPr>
      <w:tabs>
        <w:tab w:val="num" w:pos="1440"/>
      </w:tabs>
      <w:ind w:left="1440" w:hanging="360"/>
    </w:pPr>
  </w:style>
  <w:style w:type="paragraph" w:customStyle="1" w:styleId="TableStart">
    <w:name w:val="Table Start"/>
    <w:basedOn w:val="Normal"/>
    <w:rsid w:val="00A8729C"/>
    <w:pPr>
      <w:spacing w:after="0" w:line="160" w:lineRule="exact"/>
    </w:pPr>
  </w:style>
  <w:style w:type="paragraph" w:styleId="Index1">
    <w:name w:val="index 1"/>
    <w:aliases w:val="idx1"/>
    <w:basedOn w:val="Text"/>
    <w:semiHidden/>
    <w:rsid w:val="00FE7383"/>
    <w:pPr>
      <w:spacing w:line="220" w:lineRule="exact"/>
      <w:ind w:left="180" w:hanging="180"/>
    </w:pPr>
    <w:rPr>
      <w:color w:val="808000"/>
      <w:sz w:val="16"/>
    </w:r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pPr>
      <w:ind w:left="432" w:hanging="432"/>
    </w:pPr>
  </w:style>
  <w:style w:type="paragraph" w:customStyle="1" w:styleId="Appendix2">
    <w:name w:val="Appendix 2"/>
    <w:basedOn w:val="Heading2"/>
    <w:next w:val="Normal"/>
    <w:pPr>
      <w:numPr>
        <w:ilvl w:val="1"/>
        <w:numId w:val="2"/>
      </w:numPr>
    </w:pPr>
  </w:style>
  <w:style w:type="paragraph" w:customStyle="1" w:styleId="Appendix3">
    <w:name w:val="Appendix 3"/>
    <w:basedOn w:val="Heading3"/>
    <w:next w:val="Normal"/>
    <w:pPr>
      <w:ind w:left="720" w:hanging="720"/>
    </w:pPr>
  </w:style>
  <w:style w:type="paragraph" w:customStyle="1" w:styleId="Appendix4">
    <w:name w:val="Appendix 4"/>
    <w:basedOn w:val="Heading4"/>
    <w:next w:val="Normal"/>
    <w:pPr>
      <w:ind w:left="864" w:hanging="864"/>
    </w:pPr>
  </w:style>
  <w:style w:type="character" w:styleId="PageNumber">
    <w:name w:val="page number"/>
    <w:aliases w:val="pn"/>
    <w:basedOn w:val="DefaultParagraphFont"/>
    <w:rsid w:val="00FE7383"/>
    <w:rPr>
      <w:rFonts w:ascii="Verdana" w:hAnsi="Verdana"/>
      <w:color w:val="808000"/>
      <w:sz w:val="16"/>
    </w:r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basedOn w:val="DefaultParagraphFont"/>
    <w:rsid w:val="00B2702F"/>
    <w:rPr>
      <w:i/>
    </w:rPr>
  </w:style>
  <w:style w:type="character" w:customStyle="1" w:styleId="Keyboard">
    <w:name w:val="Keyboard"/>
    <w:basedOn w:val="DefaultParagraphFont"/>
    <w:rsid w:val="00F13FEA"/>
    <w:rPr>
      <w:sz w:val="18"/>
    </w:rPr>
  </w:style>
  <w:style w:type="paragraph" w:customStyle="1" w:styleId="code0">
    <w:name w:val="code"/>
    <w:aliases w:val="single space"/>
    <w:basedOn w:val="Code"/>
    <w:next w:val="Normal"/>
    <w:autoRedefine/>
    <w:rsid w:val="00074BCD"/>
    <w:pPr>
      <w:spacing w:after="0"/>
    </w:pPr>
  </w:style>
  <w:style w:type="table" w:styleId="TableGrid">
    <w:name w:val="Table Grid"/>
    <w:basedOn w:val="TableNormal"/>
    <w:rsid w:val="00C36094"/>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
    <w:name w:val="Heading base Char"/>
    <w:basedOn w:val="DefaultParagraphFont"/>
    <w:link w:val="Headingbase"/>
    <w:rsid w:val="00043DE7"/>
    <w:rPr>
      <w:rFonts w:ascii="Arial" w:hAnsi="Arial"/>
      <w:noProof/>
      <w:kern w:val="28"/>
      <w:sz w:val="22"/>
      <w:lang w:val="en-US" w:eastAsia="en-US" w:bidi="ar-SA"/>
    </w:rPr>
  </w:style>
  <w:style w:type="character" w:customStyle="1" w:styleId="IssueChar">
    <w:name w:val="Issue Char"/>
    <w:basedOn w:val="DefaultParagraphFont"/>
    <w:link w:val="Issue"/>
    <w:rsid w:val="009432D8"/>
    <w:rPr>
      <w:i/>
      <w:noProof/>
      <w:color w:val="FF0000"/>
      <w:lang w:val="en-US" w:eastAsia="en-US" w:bidi="ar-SA"/>
    </w:rPr>
  </w:style>
  <w:style w:type="character" w:customStyle="1" w:styleId="Heading2Char">
    <w:name w:val="Heading 2 Char"/>
    <w:aliases w:val="h2 Char,Level 2 Topic Heading Char,H2 Char"/>
    <w:basedOn w:val="HeadingbaseChar"/>
    <w:link w:val="Heading2"/>
    <w:rsid w:val="00F92D10"/>
    <w:rPr>
      <w:rFonts w:ascii="Verdana" w:hAnsi="Verdana"/>
      <w:b/>
      <w:noProof/>
      <w:color w:val="808080"/>
      <w:kern w:val="24"/>
      <w:sz w:val="36"/>
      <w:lang w:val="en-US" w:eastAsia="en-US" w:bidi="ar-SA"/>
    </w:rPr>
  </w:style>
  <w:style w:type="character" w:styleId="Hyperlink">
    <w:name w:val="Hyperlink"/>
    <w:basedOn w:val="DefaultParagraphFont"/>
    <w:rsid w:val="00497D6D"/>
    <w:rPr>
      <w:color w:val="0000FF"/>
      <w:u w:val="single"/>
    </w:rPr>
  </w:style>
  <w:style w:type="character" w:styleId="FollowedHyperlink">
    <w:name w:val="FollowedHyperlink"/>
    <w:basedOn w:val="DefaultParagraphFont"/>
    <w:rsid w:val="00497D6D"/>
    <w:rPr>
      <w:color w:val="800080"/>
      <w:u w:val="single"/>
    </w:rPr>
  </w:style>
  <w:style w:type="character" w:customStyle="1" w:styleId="CharChar8">
    <w:name w:val=" Char Char8"/>
    <w:basedOn w:val="DefaultParagraphFont"/>
    <w:rsid w:val="00F4183B"/>
    <w:rPr>
      <w:rFonts w:ascii="Arial" w:hAnsi="Arial"/>
      <w:b/>
      <w:noProof/>
      <w:color w:val="0072BC"/>
      <w:kern w:val="28"/>
      <w:sz w:val="24"/>
      <w:lang w:val="en-US" w:eastAsia="en-US" w:bidi="ar-SA"/>
    </w:rPr>
  </w:style>
  <w:style w:type="paragraph" w:customStyle="1" w:styleId="CodePasted">
    <w:name w:val="Code Pasted"/>
    <w:basedOn w:val="Normal"/>
    <w:rsid w:val="00D031F3"/>
    <w:pPr>
      <w:autoSpaceDE w:val="0"/>
      <w:autoSpaceDN w:val="0"/>
      <w:adjustRightInd w:val="0"/>
      <w:spacing w:after="0"/>
    </w:pPr>
    <w:rPr>
      <w:rFonts w:ascii="Courier New" w:hAnsi="Courier New" w:cs="Courier New"/>
      <w:noProof/>
      <w:color w:val="008080"/>
    </w:rPr>
  </w:style>
  <w:style w:type="character" w:customStyle="1" w:styleId="CommentTextChar">
    <w:name w:val="Comment Text Char"/>
    <w:aliases w:val="ct Char,Used by Word for text of author queries Char"/>
    <w:basedOn w:val="DefaultParagraphFont"/>
    <w:link w:val="CommentText"/>
    <w:rsid w:val="00A979B9"/>
    <w:rPr>
      <w:rFonts w:ascii="Verdana" w:hAnsi="Verdana"/>
      <w:color w:val="000000"/>
      <w:lang w:val="en-US" w:eastAsia="en-US" w:bidi="ar-SA"/>
    </w:rPr>
  </w:style>
  <w:style w:type="table" w:customStyle="1" w:styleId="AttributeTable">
    <w:name w:val="Attribute Table"/>
    <w:basedOn w:val="TableNormal"/>
    <w:rsid w:val="00406CEA"/>
    <w:rPr>
      <w:rFonts w:ascii="Verdana" w:hAnsi="Verdana"/>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b/>
        <w:color w:val="FFFFFF"/>
      </w:rPr>
      <w:tblPr/>
      <w:tcPr>
        <w:shd w:val="clear" w:color="auto" w:fill="4F81BD"/>
      </w:tcPr>
    </w:tblStylePr>
  </w:style>
  <w:style w:type="table" w:customStyle="1" w:styleId="ElementTable">
    <w:name w:val="Element Table"/>
    <w:basedOn w:val="TableNormal"/>
    <w:rsid w:val="00406CEA"/>
    <w:rPr>
      <w:rFonts w:ascii="Verdana" w:hAnsi="Verdana"/>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b/>
        <w:color w:val="FFFFFF"/>
      </w:rPr>
      <w:tblPr/>
      <w:tcPr>
        <w:tcBorders>
          <w:top w:val="nil"/>
          <w:left w:val="nil"/>
          <w:bottom w:val="nil"/>
          <w:right w:val="nil"/>
          <w:insideH w:val="nil"/>
          <w:insideV w:val="nil"/>
          <w:tl2br w:val="nil"/>
          <w:tr2bl w:val="nil"/>
        </w:tcBorders>
        <w:shd w:val="clear" w:color="auto" w:fill="C0504D"/>
      </w:tcPr>
    </w:tblStylePr>
  </w:style>
  <w:style w:type="paragraph" w:customStyle="1" w:styleId="SourceCode">
    <w:name w:val="SourceCode"/>
    <w:basedOn w:val="Normal"/>
    <w:rsid w:val="00A13872"/>
    <w:pPr>
      <w:spacing w:after="120"/>
    </w:pPr>
    <w:rPr>
      <w:rFonts w:ascii="Courier New" w:hAnsi="Courier New" w:cs="Courier New"/>
      <w:color w:val="333399"/>
      <w:szCs w:val="24"/>
    </w:rPr>
  </w:style>
  <w:style w:type="table" w:styleId="MediumShading1-Accent5">
    <w:name w:val="Medium Shading 1 Accent 5"/>
    <w:basedOn w:val="TableNormal"/>
    <w:rsid w:val="00A138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tcBorders>
          <w:top w:val="single" w:sz="8" w:space="0" w:color="78C0D4"/>
          <w:left w:val="single" w:sz="8" w:space="0" w:color="78C0D4"/>
          <w:bottom w:val="single" w:sz="8" w:space="0" w:color="78C0D4"/>
          <w:right w:val="single" w:sz="8" w:space="0" w:color="78C0D4"/>
          <w:insideH w:val="nil"/>
          <w:insideV w:val="nil"/>
        </w:tcBorders>
        <w:shd w:val="clear" w:color="auto" w:fill="D2EAF0"/>
      </w:tcPr>
    </w:tblStylePr>
    <w:tblStylePr w:type="band1Horz">
      <w:tblPr/>
      <w:tcPr>
        <w:tcBorders>
          <w:top w:val="single" w:sz="8" w:space="0" w:color="78C0D4"/>
          <w:left w:val="single" w:sz="8" w:space="0" w:color="78C0D4"/>
          <w:bottom w:val="single" w:sz="8" w:space="0" w:color="78C0D4"/>
          <w:right w:val="single" w:sz="8" w:space="0" w:color="78C0D4"/>
          <w:insideH w:val="nil"/>
          <w:insideV w:val="nil"/>
        </w:tcBorders>
        <w:shd w:val="clear" w:color="auto" w:fill="D2EAF0"/>
      </w:tcPr>
    </w:tblStylePr>
  </w:style>
  <w:style w:type="character" w:customStyle="1" w:styleId="codefragment0">
    <w:name w:val="codefragment"/>
    <w:basedOn w:val="DefaultParagraphFont"/>
    <w:rsid w:val="00F64A1F"/>
    <w:rPr>
      <w:rFonts w:ascii="Lucida Console" w:hAnsi="Lucida Console" w:hint="default"/>
    </w:rPr>
  </w:style>
  <w:style w:type="paragraph" w:styleId="Revision">
    <w:name w:val="Revision"/>
    <w:hidden/>
    <w:uiPriority w:val="99"/>
    <w:semiHidden/>
    <w:rsid w:val="002B3A7A"/>
    <w:rPr>
      <w:sz w:val="22"/>
    </w:rPr>
  </w:style>
  <w:style w:type="paragraph" w:customStyle="1" w:styleId="NormalVerdana">
    <w:name w:val="Normal + Verdana"/>
    <w:basedOn w:val="Normal"/>
    <w:rsid w:val="00F36677"/>
  </w:style>
  <w:style w:type="paragraph" w:customStyle="1" w:styleId="Text">
    <w:name w:val="Text"/>
    <w:aliases w:val="t"/>
    <w:link w:val="TextChar"/>
    <w:rsid w:val="00FE7383"/>
    <w:pPr>
      <w:spacing w:before="60" w:after="60" w:line="260" w:lineRule="exact"/>
    </w:pPr>
    <w:rPr>
      <w:rFonts w:ascii="Verdana" w:hAnsi="Verdana"/>
      <w:color w:val="000000"/>
    </w:rPr>
  </w:style>
  <w:style w:type="paragraph" w:customStyle="1" w:styleId="Figure">
    <w:name w:val="Figure"/>
    <w:aliases w:val="fig"/>
    <w:basedOn w:val="Text"/>
    <w:next w:val="Text"/>
    <w:rsid w:val="00FE7383"/>
    <w:pPr>
      <w:spacing w:before="120" w:after="120" w:line="240" w:lineRule="auto"/>
    </w:pPr>
  </w:style>
  <w:style w:type="paragraph" w:customStyle="1" w:styleId="LabelinList2">
    <w:name w:val="Label in List 2"/>
    <w:aliases w:val="l2"/>
    <w:basedOn w:val="TextinList2"/>
    <w:next w:val="TextinList2"/>
    <w:rsid w:val="00FE7383"/>
    <w:rPr>
      <w:b/>
    </w:rPr>
  </w:style>
  <w:style w:type="paragraph" w:customStyle="1" w:styleId="TextinList2">
    <w:name w:val="Text in List 2"/>
    <w:aliases w:val="t2"/>
    <w:basedOn w:val="Text"/>
    <w:rsid w:val="00FE7383"/>
    <w:pPr>
      <w:ind w:left="720"/>
    </w:pPr>
  </w:style>
  <w:style w:type="paragraph" w:customStyle="1" w:styleId="Label">
    <w:name w:val="Label"/>
    <w:aliases w:val="l"/>
    <w:basedOn w:val="Text"/>
    <w:next w:val="Text"/>
    <w:rsid w:val="00FE7383"/>
    <w:rPr>
      <w:b/>
    </w:rPr>
  </w:style>
  <w:style w:type="paragraph" w:styleId="FootnoteText">
    <w:name w:val="footnote text"/>
    <w:aliases w:val="ft,Used by Word for text of Help footnotes"/>
    <w:basedOn w:val="Text"/>
    <w:semiHidden/>
    <w:rsid w:val="00FE7383"/>
    <w:rPr>
      <w:color w:val="0000FF"/>
    </w:rPr>
  </w:style>
  <w:style w:type="paragraph" w:customStyle="1" w:styleId="NumberedList2">
    <w:name w:val="Numbered List 2"/>
    <w:aliases w:val="nl2"/>
    <w:rsid w:val="00FE7383"/>
    <w:pPr>
      <w:numPr>
        <w:numId w:val="6"/>
      </w:numPr>
      <w:spacing w:before="60" w:after="60" w:line="260" w:lineRule="exact"/>
    </w:pPr>
    <w:rPr>
      <w:rFonts w:ascii="Verdana" w:hAnsi="Verdana"/>
      <w:color w:val="000000"/>
    </w:rPr>
  </w:style>
  <w:style w:type="paragraph" w:customStyle="1" w:styleId="Syntax">
    <w:name w:val="Syntax"/>
    <w:aliases w:val="s"/>
    <w:basedOn w:val="Code"/>
    <w:rsid w:val="00FE7383"/>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FE7383"/>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FE7383"/>
    <w:rPr>
      <w:color w:val="0000FF"/>
      <w:vertAlign w:val="superscript"/>
    </w:rPr>
  </w:style>
  <w:style w:type="character" w:customStyle="1" w:styleId="CodeEmbedded">
    <w:name w:val="Code Embedded"/>
    <w:aliases w:val="ce"/>
    <w:basedOn w:val="DefaultParagraphFont"/>
    <w:rsid w:val="00FE7383"/>
    <w:rPr>
      <w:rFonts w:ascii="Courier New" w:hAnsi="Courier New"/>
      <w:noProof/>
      <w:color w:val="000080"/>
      <w:position w:val="1"/>
      <w:sz w:val="20"/>
    </w:rPr>
  </w:style>
  <w:style w:type="character" w:customStyle="1" w:styleId="LabelEmbedded">
    <w:name w:val="Label Embedded"/>
    <w:aliases w:val="le"/>
    <w:basedOn w:val="DefaultParagraphFont"/>
    <w:rsid w:val="00FE7383"/>
    <w:rPr>
      <w:rFonts w:ascii="Verdana" w:hAnsi="Verdana"/>
      <w:b/>
      <w:sz w:val="20"/>
    </w:rPr>
  </w:style>
  <w:style w:type="character" w:customStyle="1" w:styleId="LinkText">
    <w:name w:val="Link Text"/>
    <w:aliases w:val="lt"/>
    <w:basedOn w:val="DefaultParagraphFont"/>
    <w:rsid w:val="00FE7383"/>
    <w:rPr>
      <w:color w:val="0000FF"/>
      <w:u w:val="double"/>
    </w:rPr>
  </w:style>
  <w:style w:type="character" w:customStyle="1" w:styleId="LinkTextPopup">
    <w:name w:val="Link Text Popup"/>
    <w:aliases w:val="ltp"/>
    <w:basedOn w:val="DefaultParagraphFont"/>
    <w:rsid w:val="00FE7383"/>
    <w:rPr>
      <w:color w:val="0000FF"/>
      <w:u w:val="single"/>
    </w:rPr>
  </w:style>
  <w:style w:type="character" w:customStyle="1" w:styleId="LinkID">
    <w:name w:val="Link ID"/>
    <w:aliases w:val="lid"/>
    <w:basedOn w:val="DefaultParagraphFont"/>
    <w:rsid w:val="00FE7383"/>
    <w:rPr>
      <w:noProof/>
      <w:vanish/>
      <w:color w:val="FF0000"/>
    </w:rPr>
  </w:style>
  <w:style w:type="paragraph" w:customStyle="1" w:styleId="TableSpacingAfter">
    <w:name w:val="Table Spacing After"/>
    <w:aliases w:val="tsa"/>
    <w:basedOn w:val="Text"/>
    <w:next w:val="Text"/>
    <w:link w:val="TableSpacingAfterChar"/>
    <w:rsid w:val="001C7C6B"/>
    <w:pPr>
      <w:spacing w:after="0" w:line="120" w:lineRule="exact"/>
    </w:pPr>
    <w:rPr>
      <w:sz w:val="12"/>
    </w:rPr>
  </w:style>
  <w:style w:type="paragraph" w:customStyle="1" w:styleId="CodeinList2">
    <w:name w:val="Code in List 2"/>
    <w:aliases w:val="c2"/>
    <w:basedOn w:val="Code"/>
    <w:rsid w:val="00FE7383"/>
    <w:pPr>
      <w:ind w:left="720"/>
    </w:pPr>
  </w:style>
  <w:style w:type="character" w:customStyle="1" w:styleId="ConditionalMarker">
    <w:name w:val="Conditional Marker"/>
    <w:aliases w:val="cm"/>
    <w:basedOn w:val="DefaultParagraphFont"/>
    <w:rsid w:val="00FE7383"/>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FE7383"/>
    <w:pPr>
      <w:ind w:left="720"/>
    </w:pPr>
  </w:style>
  <w:style w:type="paragraph" w:customStyle="1" w:styleId="FigureEmbedded">
    <w:name w:val="Figure Embedded"/>
    <w:aliases w:val="fige"/>
    <w:basedOn w:val="Text"/>
    <w:rsid w:val="001C7C6B"/>
    <w:pPr>
      <w:spacing w:after="180" w:line="240" w:lineRule="auto"/>
    </w:pPr>
  </w:style>
  <w:style w:type="paragraph" w:customStyle="1" w:styleId="TableFootnoteinList2">
    <w:name w:val="Table Footnote in List 2"/>
    <w:aliases w:val="tf2"/>
    <w:basedOn w:val="TextinList2"/>
    <w:next w:val="TextinList2"/>
    <w:rsid w:val="00FE7383"/>
    <w:pPr>
      <w:spacing w:before="40" w:after="80" w:line="220" w:lineRule="exact"/>
    </w:pPr>
    <w:rPr>
      <w:sz w:val="16"/>
    </w:rPr>
  </w:style>
  <w:style w:type="paragraph" w:customStyle="1" w:styleId="LabelinList1">
    <w:name w:val="Label in List 1"/>
    <w:aliases w:val="l1"/>
    <w:basedOn w:val="TextinList1"/>
    <w:next w:val="TextinList1"/>
    <w:rsid w:val="00FE7383"/>
    <w:rPr>
      <w:b/>
    </w:rPr>
  </w:style>
  <w:style w:type="paragraph" w:customStyle="1" w:styleId="TextinList1">
    <w:name w:val="Text in List 1"/>
    <w:aliases w:val="t1"/>
    <w:basedOn w:val="Text"/>
    <w:rsid w:val="00FE7383"/>
    <w:pPr>
      <w:ind w:left="360"/>
    </w:pPr>
  </w:style>
  <w:style w:type="paragraph" w:customStyle="1" w:styleId="CodeinList1">
    <w:name w:val="Code in List 1"/>
    <w:aliases w:val="c1"/>
    <w:basedOn w:val="Code"/>
    <w:rsid w:val="00FE7383"/>
    <w:pPr>
      <w:ind w:left="360"/>
    </w:pPr>
  </w:style>
  <w:style w:type="paragraph" w:customStyle="1" w:styleId="FigureinList1">
    <w:name w:val="Figure in List 1"/>
    <w:aliases w:val="fig1"/>
    <w:basedOn w:val="Figure"/>
    <w:next w:val="TextinList1"/>
    <w:rsid w:val="00FE7383"/>
    <w:pPr>
      <w:ind w:left="360"/>
    </w:pPr>
  </w:style>
  <w:style w:type="paragraph" w:customStyle="1" w:styleId="TableFootnoteinList1">
    <w:name w:val="Table Footnote in List 1"/>
    <w:aliases w:val="tf1"/>
    <w:basedOn w:val="TextinList1"/>
    <w:next w:val="TextinList1"/>
    <w:rsid w:val="00FE7383"/>
    <w:pPr>
      <w:spacing w:before="40" w:after="80" w:line="220" w:lineRule="exact"/>
    </w:pPr>
    <w:rPr>
      <w:sz w:val="16"/>
    </w:rPr>
  </w:style>
  <w:style w:type="character" w:customStyle="1" w:styleId="HTML">
    <w:name w:val="HTML"/>
    <w:basedOn w:val="DefaultParagraphFont"/>
    <w:rsid w:val="00FE7383"/>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FE7383"/>
    <w:pPr>
      <w:ind w:left="360"/>
    </w:pPr>
  </w:style>
  <w:style w:type="paragraph" w:customStyle="1" w:styleId="AlertTextinList1">
    <w:name w:val="Alert Text in List 1"/>
    <w:aliases w:val="at1"/>
    <w:basedOn w:val="TextinList1"/>
    <w:rsid w:val="00FE7383"/>
    <w:pPr>
      <w:ind w:left="720"/>
    </w:pPr>
  </w:style>
  <w:style w:type="paragraph" w:customStyle="1" w:styleId="AlertTextinList2">
    <w:name w:val="Alert Text in List 2"/>
    <w:aliases w:val="at2"/>
    <w:basedOn w:val="TextinList2"/>
    <w:rsid w:val="00FE7383"/>
    <w:pPr>
      <w:ind w:left="1080"/>
    </w:pPr>
  </w:style>
  <w:style w:type="paragraph" w:customStyle="1" w:styleId="RevisionHistory">
    <w:name w:val="Revision History"/>
    <w:aliases w:val="rh"/>
    <w:basedOn w:val="Text"/>
    <w:rsid w:val="00FE7383"/>
    <w:pPr>
      <w:ind w:right="1440"/>
    </w:pPr>
    <w:rPr>
      <w:vanish/>
      <w:color w:val="800080"/>
    </w:rPr>
  </w:style>
  <w:style w:type="paragraph" w:customStyle="1" w:styleId="BulletedList1">
    <w:name w:val="Bulleted List 1"/>
    <w:aliases w:val="bl1"/>
    <w:rsid w:val="00FE7383"/>
    <w:pPr>
      <w:numPr>
        <w:numId w:val="3"/>
      </w:numPr>
      <w:spacing w:before="60" w:after="60" w:line="260" w:lineRule="exact"/>
    </w:pPr>
    <w:rPr>
      <w:rFonts w:ascii="Verdana" w:hAnsi="Verdana"/>
      <w:color w:val="000000"/>
    </w:rPr>
  </w:style>
  <w:style w:type="paragraph" w:customStyle="1" w:styleId="TextIndented">
    <w:name w:val="Text Indented"/>
    <w:aliases w:val="ti"/>
    <w:basedOn w:val="Text"/>
    <w:rsid w:val="00FE7383"/>
    <w:pPr>
      <w:ind w:left="360" w:right="360"/>
    </w:pPr>
  </w:style>
  <w:style w:type="paragraph" w:customStyle="1" w:styleId="BulletedList2">
    <w:name w:val="Bulleted List 2"/>
    <w:aliases w:val="bl2"/>
    <w:rsid w:val="00FE7383"/>
    <w:pPr>
      <w:numPr>
        <w:numId w:val="4"/>
      </w:numPr>
      <w:spacing w:before="60" w:after="60" w:line="260" w:lineRule="exact"/>
    </w:pPr>
    <w:rPr>
      <w:rFonts w:ascii="Verdana" w:hAnsi="Verdana"/>
      <w:color w:val="000000"/>
    </w:rPr>
  </w:style>
  <w:style w:type="paragraph" w:customStyle="1" w:styleId="DefinedTerm">
    <w:name w:val="Defined Term"/>
    <w:aliases w:val="dt"/>
    <w:basedOn w:val="Text"/>
    <w:next w:val="Definition"/>
    <w:rsid w:val="00FE7383"/>
    <w:pPr>
      <w:spacing w:after="0"/>
    </w:pPr>
  </w:style>
  <w:style w:type="paragraph" w:customStyle="1" w:styleId="Definition">
    <w:name w:val="Definition"/>
    <w:aliases w:val="d"/>
    <w:basedOn w:val="Text"/>
    <w:next w:val="DefinedTerm"/>
    <w:rsid w:val="00FE7383"/>
    <w:pPr>
      <w:spacing w:before="0"/>
      <w:ind w:left="360"/>
    </w:pPr>
  </w:style>
  <w:style w:type="paragraph" w:customStyle="1" w:styleId="NumberedList1">
    <w:name w:val="Numbered List 1"/>
    <w:aliases w:val="nl1"/>
    <w:rsid w:val="00FE7383"/>
    <w:pPr>
      <w:numPr>
        <w:numId w:val="5"/>
      </w:numPr>
      <w:spacing w:before="60" w:after="60" w:line="260" w:lineRule="exact"/>
    </w:pPr>
    <w:rPr>
      <w:rFonts w:ascii="Verdana" w:hAnsi="Verdana"/>
      <w:color w:val="000000"/>
    </w:rPr>
  </w:style>
  <w:style w:type="paragraph" w:customStyle="1" w:styleId="GlueLinkText">
    <w:name w:val="Glue Link Text"/>
    <w:aliases w:val="glt"/>
    <w:basedOn w:val="Text"/>
    <w:next w:val="Text"/>
    <w:rsid w:val="00FE7383"/>
  </w:style>
  <w:style w:type="paragraph" w:customStyle="1" w:styleId="IndexTag">
    <w:name w:val="Index Tag"/>
    <w:aliases w:val="it"/>
    <w:basedOn w:val="Text"/>
    <w:rsid w:val="00FE7383"/>
    <w:pPr>
      <w:spacing w:after="0"/>
      <w:ind w:right="1440"/>
    </w:pPr>
    <w:rPr>
      <w:b/>
      <w:vanish/>
      <w:color w:val="008000"/>
    </w:rPr>
  </w:style>
  <w:style w:type="character" w:customStyle="1" w:styleId="CodeFeaturedElement">
    <w:name w:val="Code Featured Element"/>
    <w:aliases w:val="cfe"/>
    <w:basedOn w:val="DefaultParagraphFont"/>
    <w:rsid w:val="00FE7383"/>
    <w:rPr>
      <w:rFonts w:ascii="Courier New" w:hAnsi="Courier New"/>
      <w:b/>
      <w:noProof/>
      <w:color w:val="000080"/>
      <w:sz w:val="20"/>
    </w:rPr>
  </w:style>
  <w:style w:type="paragraph" w:customStyle="1" w:styleId="Copyright">
    <w:name w:val="Copyright"/>
    <w:aliases w:val="copy"/>
    <w:basedOn w:val="Text"/>
    <w:rsid w:val="00FE7383"/>
    <w:pPr>
      <w:spacing w:line="220" w:lineRule="exact"/>
      <w:ind w:right="-960"/>
    </w:pPr>
    <w:rPr>
      <w:sz w:val="16"/>
    </w:rPr>
  </w:style>
  <w:style w:type="paragraph" w:styleId="IndexHeading">
    <w:name w:val="index heading"/>
    <w:aliases w:val="ih"/>
    <w:basedOn w:val="Heading1"/>
    <w:next w:val="Index1"/>
    <w:semiHidden/>
    <w:rsid w:val="00FE7383"/>
    <w:pPr>
      <w:spacing w:line="300" w:lineRule="exact"/>
      <w:ind w:left="0"/>
      <w:outlineLvl w:val="7"/>
    </w:pPr>
    <w:rPr>
      <w:color w:val="808000"/>
      <w:sz w:val="26"/>
    </w:rPr>
  </w:style>
  <w:style w:type="paragraph" w:customStyle="1" w:styleId="PrintDivisionTitle">
    <w:name w:val="Print Division Title"/>
    <w:aliases w:val="pdt"/>
    <w:basedOn w:val="Heading1"/>
    <w:rsid w:val="00FE7383"/>
    <w:pPr>
      <w:spacing w:after="180" w:line="440" w:lineRule="exact"/>
      <w:ind w:left="0"/>
      <w:jc w:val="right"/>
    </w:pPr>
    <w:rPr>
      <w:color w:val="808000"/>
      <w:sz w:val="40"/>
    </w:rPr>
  </w:style>
  <w:style w:type="paragraph" w:customStyle="1" w:styleId="PrintMSCorp">
    <w:name w:val="Print MS Corp"/>
    <w:aliases w:val="pms"/>
    <w:next w:val="Text"/>
    <w:rsid w:val="00FE7383"/>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rsid w:val="00FE7383"/>
    <w:pPr>
      <w:framePr w:h="900" w:hRule="exact" w:hSpace="180" w:vSpace="180" w:wrap="around" w:vAnchor="page" w:hAnchor="margin" w:y="14601"/>
      <w:spacing w:line="180" w:lineRule="exact"/>
    </w:pPr>
    <w:rPr>
      <w:rFonts w:ascii="Verdana" w:hAnsi="Verdana"/>
      <w:noProof/>
      <w:color w:val="808000"/>
      <w:sz w:val="14"/>
    </w:rPr>
  </w:style>
  <w:style w:type="paragraph" w:styleId="Index2">
    <w:name w:val="index 2"/>
    <w:aliases w:val="idx2"/>
    <w:basedOn w:val="Index1"/>
    <w:semiHidden/>
    <w:rsid w:val="00FE7383"/>
    <w:pPr>
      <w:ind w:left="540"/>
    </w:pPr>
  </w:style>
  <w:style w:type="paragraph" w:styleId="Index3">
    <w:name w:val="index 3"/>
    <w:aliases w:val="idx3"/>
    <w:basedOn w:val="Index1"/>
    <w:semiHidden/>
    <w:rsid w:val="00FE7383"/>
    <w:pPr>
      <w:ind w:left="900"/>
    </w:pPr>
  </w:style>
  <w:style w:type="character" w:customStyle="1" w:styleId="MultilanguageMarkerAuto">
    <w:name w:val="Multilanguage Marker Auto"/>
    <w:aliases w:val="mma"/>
    <w:basedOn w:val="DefaultParagraphFont"/>
    <w:rsid w:val="00FE7383"/>
    <w:rPr>
      <w:rFonts w:ascii="Verdana" w:hAnsi="Verdana"/>
      <w:color w:val="808080"/>
      <w:sz w:val="16"/>
    </w:rPr>
  </w:style>
  <w:style w:type="paragraph" w:customStyle="1" w:styleId="MultilanguageMarkerExplicitBegin">
    <w:name w:val="Multilanguage Marker Explicit Begin"/>
    <w:aliases w:val="mmeb"/>
    <w:basedOn w:val="Text"/>
    <w:rsid w:val="00FE7383"/>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FE7383"/>
    <w:rPr>
      <w:u w:val="wave"/>
    </w:rPr>
  </w:style>
  <w:style w:type="character" w:customStyle="1" w:styleId="Bold">
    <w:name w:val="Bold"/>
    <w:aliases w:val="b"/>
    <w:basedOn w:val="DefaultParagraphFont"/>
    <w:rsid w:val="00FE7383"/>
    <w:rPr>
      <w:b/>
    </w:rPr>
  </w:style>
  <w:style w:type="character" w:customStyle="1" w:styleId="BoldItalic">
    <w:name w:val="Bold Italic"/>
    <w:aliases w:val="bi"/>
    <w:basedOn w:val="DefaultParagraphFont"/>
    <w:rsid w:val="00FE7383"/>
    <w:rPr>
      <w:b/>
      <w:i/>
    </w:rPr>
  </w:style>
  <w:style w:type="character" w:customStyle="1" w:styleId="Italic">
    <w:name w:val="Italic"/>
    <w:aliases w:val="i"/>
    <w:basedOn w:val="DefaultParagraphFont"/>
    <w:rsid w:val="00FE7383"/>
    <w:rPr>
      <w:i/>
    </w:rPr>
  </w:style>
  <w:style w:type="paragraph" w:customStyle="1" w:styleId="LabelSpecial">
    <w:name w:val="Label Special"/>
    <w:aliases w:val="ls"/>
    <w:basedOn w:val="Label"/>
    <w:rsid w:val="001C7C6B"/>
  </w:style>
  <w:style w:type="paragraph" w:customStyle="1" w:styleId="PrintDivisionNumber">
    <w:name w:val="Print Division Number"/>
    <w:aliases w:val="pdn"/>
    <w:basedOn w:val="PrintDivisionTitle"/>
    <w:next w:val="PrintDivisionTitle"/>
    <w:rsid w:val="00FE7383"/>
    <w:pPr>
      <w:spacing w:after="0" w:line="260" w:lineRule="exact"/>
      <w:ind w:right="-120"/>
    </w:pPr>
    <w:rPr>
      <w:b w:val="0"/>
      <w:caps/>
      <w:spacing w:val="120"/>
      <w:sz w:val="20"/>
    </w:rPr>
  </w:style>
  <w:style w:type="character" w:customStyle="1" w:styleId="Strikethrough">
    <w:name w:val="Strikethrough"/>
    <w:aliases w:val="strike"/>
    <w:basedOn w:val="DefaultParagraphFont"/>
    <w:rsid w:val="00FE7383"/>
    <w:rPr>
      <w:strike/>
      <w:dstrike w:val="0"/>
    </w:rPr>
  </w:style>
  <w:style w:type="character" w:customStyle="1" w:styleId="Subscript">
    <w:name w:val="Subscript"/>
    <w:aliases w:val="sub"/>
    <w:basedOn w:val="DefaultParagraphFont"/>
    <w:rsid w:val="00FE7383"/>
    <w:rPr>
      <w:vertAlign w:val="subscript"/>
    </w:rPr>
  </w:style>
  <w:style w:type="character" w:customStyle="1" w:styleId="Superscript">
    <w:name w:val="Superscript"/>
    <w:aliases w:val="sup"/>
    <w:basedOn w:val="DefaultParagraphFont"/>
    <w:rsid w:val="00FE7383"/>
    <w:rPr>
      <w:vertAlign w:val="superscript"/>
    </w:rPr>
  </w:style>
  <w:style w:type="character" w:customStyle="1" w:styleId="TextChar">
    <w:name w:val="Text Char"/>
    <w:aliases w:val="t Char"/>
    <w:basedOn w:val="DefaultParagraphFont"/>
    <w:link w:val="Text"/>
    <w:rsid w:val="00DA3459"/>
    <w:rPr>
      <w:rFonts w:ascii="Verdana" w:hAnsi="Verdana"/>
      <w:color w:val="000000"/>
      <w:lang w:val="en-US" w:eastAsia="en-US" w:bidi="ar-SA"/>
    </w:rPr>
  </w:style>
  <w:style w:type="character" w:customStyle="1" w:styleId="TableSpacingAfterChar">
    <w:name w:val="Table Spacing After Char"/>
    <w:aliases w:val="tsa Char"/>
    <w:basedOn w:val="TextChar"/>
    <w:link w:val="TableSpacingAfter"/>
    <w:rsid w:val="00DA3459"/>
    <w:rPr>
      <w:rFonts w:ascii="Verdana" w:hAnsi="Verdana"/>
      <w:color w:val="000000"/>
      <w:sz w:val="12"/>
      <w:lang w:val="en-US" w:eastAsia="en-US" w:bidi="ar-SA"/>
    </w:rPr>
  </w:style>
  <w:style w:type="paragraph" w:customStyle="1" w:styleId="TableSpacing">
    <w:name w:val="Table Spacing"/>
    <w:aliases w:val="ts"/>
    <w:basedOn w:val="Text"/>
    <w:next w:val="Text"/>
    <w:rsid w:val="00FE7383"/>
    <w:pPr>
      <w:spacing w:before="0" w:after="0" w:line="120" w:lineRule="exact"/>
    </w:pPr>
    <w:rPr>
      <w:color w:val="FF00FF"/>
      <w:sz w:val="12"/>
    </w:rPr>
  </w:style>
  <w:style w:type="paragraph" w:customStyle="1" w:styleId="LabelforProcedures">
    <w:name w:val="Label for Procedures"/>
    <w:aliases w:val="lp"/>
    <w:basedOn w:val="Label"/>
    <w:next w:val="NumberedList1"/>
    <w:rsid w:val="00FE7383"/>
    <w:rPr>
      <w:color w:val="000080"/>
    </w:rPr>
  </w:style>
  <w:style w:type="paragraph" w:customStyle="1" w:styleId="FigureImageMapPlaceholder">
    <w:name w:val="Figure Image Map Placeholder"/>
    <w:aliases w:val="fimp"/>
    <w:basedOn w:val="Figure"/>
    <w:rsid w:val="00FE7383"/>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FE7383"/>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FE7383"/>
    <w:rPr>
      <w:rFonts w:ascii="Courier New" w:hAnsi="Courier New"/>
      <w:color w:val="000000"/>
      <w:sz w:val="20"/>
      <w:bdr w:val="none" w:sz="0" w:space="0" w:color="auto"/>
      <w:shd w:val="pct50" w:color="00FFFF" w:fill="auto"/>
    </w:rPr>
  </w:style>
  <w:style w:type="character" w:customStyle="1" w:styleId="ALT">
    <w:name w:val="ALT"/>
    <w:basedOn w:val="HTML"/>
    <w:rsid w:val="00FE7383"/>
    <w:rPr>
      <w:rFonts w:ascii="Courier New" w:hAnsi="Courier New"/>
      <w:color w:val="000000"/>
      <w:sz w:val="20"/>
      <w:bdr w:val="none" w:sz="0" w:space="0" w:color="auto"/>
      <w:shd w:val="solid" w:color="00FFFF" w:fill="auto"/>
    </w:rPr>
  </w:style>
  <w:style w:type="paragraph" w:customStyle="1" w:styleId="Textt">
    <w:name w:val="Text.t"/>
    <w:basedOn w:val="Label"/>
    <w:rsid w:val="0029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381">
      <w:bodyDiv w:val="1"/>
      <w:marLeft w:val="0"/>
      <w:marRight w:val="0"/>
      <w:marTop w:val="0"/>
      <w:marBottom w:val="0"/>
      <w:divBdr>
        <w:top w:val="none" w:sz="0" w:space="0" w:color="auto"/>
        <w:left w:val="none" w:sz="0" w:space="0" w:color="auto"/>
        <w:bottom w:val="none" w:sz="0" w:space="0" w:color="auto"/>
        <w:right w:val="none" w:sz="0" w:space="0" w:color="auto"/>
      </w:divBdr>
    </w:div>
    <w:div w:id="274409181">
      <w:bodyDiv w:val="1"/>
      <w:marLeft w:val="0"/>
      <w:marRight w:val="0"/>
      <w:marTop w:val="0"/>
      <w:marBottom w:val="0"/>
      <w:divBdr>
        <w:top w:val="none" w:sz="0" w:space="0" w:color="auto"/>
        <w:left w:val="none" w:sz="0" w:space="0" w:color="auto"/>
        <w:bottom w:val="none" w:sz="0" w:space="0" w:color="auto"/>
        <w:right w:val="none" w:sz="0" w:space="0" w:color="auto"/>
      </w:divBdr>
    </w:div>
    <w:div w:id="282811924">
      <w:bodyDiv w:val="1"/>
      <w:marLeft w:val="0"/>
      <w:marRight w:val="0"/>
      <w:marTop w:val="0"/>
      <w:marBottom w:val="0"/>
      <w:divBdr>
        <w:top w:val="none" w:sz="0" w:space="0" w:color="auto"/>
        <w:left w:val="none" w:sz="0" w:space="0" w:color="auto"/>
        <w:bottom w:val="none" w:sz="0" w:space="0" w:color="auto"/>
        <w:right w:val="none" w:sz="0" w:space="0" w:color="auto"/>
      </w:divBdr>
    </w:div>
    <w:div w:id="293485733">
      <w:bodyDiv w:val="1"/>
      <w:marLeft w:val="0"/>
      <w:marRight w:val="0"/>
      <w:marTop w:val="0"/>
      <w:marBottom w:val="0"/>
      <w:divBdr>
        <w:top w:val="none" w:sz="0" w:space="0" w:color="auto"/>
        <w:left w:val="none" w:sz="0" w:space="0" w:color="auto"/>
        <w:bottom w:val="none" w:sz="0" w:space="0" w:color="auto"/>
        <w:right w:val="none" w:sz="0" w:space="0" w:color="auto"/>
      </w:divBdr>
    </w:div>
    <w:div w:id="310906939">
      <w:bodyDiv w:val="1"/>
      <w:marLeft w:val="0"/>
      <w:marRight w:val="0"/>
      <w:marTop w:val="0"/>
      <w:marBottom w:val="0"/>
      <w:divBdr>
        <w:top w:val="none" w:sz="0" w:space="0" w:color="auto"/>
        <w:left w:val="none" w:sz="0" w:space="0" w:color="auto"/>
        <w:bottom w:val="none" w:sz="0" w:space="0" w:color="auto"/>
        <w:right w:val="none" w:sz="0" w:space="0" w:color="auto"/>
      </w:divBdr>
    </w:div>
    <w:div w:id="371268563">
      <w:bodyDiv w:val="1"/>
      <w:marLeft w:val="0"/>
      <w:marRight w:val="0"/>
      <w:marTop w:val="0"/>
      <w:marBottom w:val="0"/>
      <w:divBdr>
        <w:top w:val="none" w:sz="0" w:space="0" w:color="auto"/>
        <w:left w:val="none" w:sz="0" w:space="0" w:color="auto"/>
        <w:bottom w:val="none" w:sz="0" w:space="0" w:color="auto"/>
        <w:right w:val="none" w:sz="0" w:space="0" w:color="auto"/>
      </w:divBdr>
    </w:div>
    <w:div w:id="468209770">
      <w:bodyDiv w:val="1"/>
      <w:marLeft w:val="0"/>
      <w:marRight w:val="0"/>
      <w:marTop w:val="0"/>
      <w:marBottom w:val="0"/>
      <w:divBdr>
        <w:top w:val="none" w:sz="0" w:space="0" w:color="auto"/>
        <w:left w:val="none" w:sz="0" w:space="0" w:color="auto"/>
        <w:bottom w:val="none" w:sz="0" w:space="0" w:color="auto"/>
        <w:right w:val="none" w:sz="0" w:space="0" w:color="auto"/>
      </w:divBdr>
    </w:div>
    <w:div w:id="612631132">
      <w:bodyDiv w:val="1"/>
      <w:marLeft w:val="0"/>
      <w:marRight w:val="0"/>
      <w:marTop w:val="0"/>
      <w:marBottom w:val="0"/>
      <w:divBdr>
        <w:top w:val="none" w:sz="0" w:space="0" w:color="auto"/>
        <w:left w:val="none" w:sz="0" w:space="0" w:color="auto"/>
        <w:bottom w:val="none" w:sz="0" w:space="0" w:color="auto"/>
        <w:right w:val="none" w:sz="0" w:space="0" w:color="auto"/>
      </w:divBdr>
    </w:div>
    <w:div w:id="637882181">
      <w:bodyDiv w:val="1"/>
      <w:marLeft w:val="0"/>
      <w:marRight w:val="0"/>
      <w:marTop w:val="0"/>
      <w:marBottom w:val="0"/>
      <w:divBdr>
        <w:top w:val="none" w:sz="0" w:space="0" w:color="auto"/>
        <w:left w:val="none" w:sz="0" w:space="0" w:color="auto"/>
        <w:bottom w:val="none" w:sz="0" w:space="0" w:color="auto"/>
        <w:right w:val="none" w:sz="0" w:space="0" w:color="auto"/>
      </w:divBdr>
    </w:div>
    <w:div w:id="799299973">
      <w:bodyDiv w:val="1"/>
      <w:marLeft w:val="0"/>
      <w:marRight w:val="0"/>
      <w:marTop w:val="0"/>
      <w:marBottom w:val="0"/>
      <w:divBdr>
        <w:top w:val="none" w:sz="0" w:space="0" w:color="auto"/>
        <w:left w:val="none" w:sz="0" w:space="0" w:color="auto"/>
        <w:bottom w:val="none" w:sz="0" w:space="0" w:color="auto"/>
        <w:right w:val="none" w:sz="0" w:space="0" w:color="auto"/>
      </w:divBdr>
    </w:div>
    <w:div w:id="800345479">
      <w:bodyDiv w:val="1"/>
      <w:marLeft w:val="0"/>
      <w:marRight w:val="0"/>
      <w:marTop w:val="0"/>
      <w:marBottom w:val="0"/>
      <w:divBdr>
        <w:top w:val="none" w:sz="0" w:space="0" w:color="auto"/>
        <w:left w:val="none" w:sz="0" w:space="0" w:color="auto"/>
        <w:bottom w:val="none" w:sz="0" w:space="0" w:color="auto"/>
        <w:right w:val="none" w:sz="0" w:space="0" w:color="auto"/>
      </w:divBdr>
    </w:div>
    <w:div w:id="808287106">
      <w:bodyDiv w:val="1"/>
      <w:marLeft w:val="0"/>
      <w:marRight w:val="0"/>
      <w:marTop w:val="0"/>
      <w:marBottom w:val="0"/>
      <w:divBdr>
        <w:top w:val="none" w:sz="0" w:space="0" w:color="auto"/>
        <w:left w:val="none" w:sz="0" w:space="0" w:color="auto"/>
        <w:bottom w:val="none" w:sz="0" w:space="0" w:color="auto"/>
        <w:right w:val="none" w:sz="0" w:space="0" w:color="auto"/>
      </w:divBdr>
    </w:div>
    <w:div w:id="833569486">
      <w:bodyDiv w:val="1"/>
      <w:marLeft w:val="0"/>
      <w:marRight w:val="0"/>
      <w:marTop w:val="0"/>
      <w:marBottom w:val="0"/>
      <w:divBdr>
        <w:top w:val="none" w:sz="0" w:space="0" w:color="auto"/>
        <w:left w:val="none" w:sz="0" w:space="0" w:color="auto"/>
        <w:bottom w:val="none" w:sz="0" w:space="0" w:color="auto"/>
        <w:right w:val="none" w:sz="0" w:space="0" w:color="auto"/>
      </w:divBdr>
    </w:div>
    <w:div w:id="845440776">
      <w:bodyDiv w:val="1"/>
      <w:marLeft w:val="0"/>
      <w:marRight w:val="0"/>
      <w:marTop w:val="0"/>
      <w:marBottom w:val="0"/>
      <w:divBdr>
        <w:top w:val="none" w:sz="0" w:space="0" w:color="auto"/>
        <w:left w:val="none" w:sz="0" w:space="0" w:color="auto"/>
        <w:bottom w:val="none" w:sz="0" w:space="0" w:color="auto"/>
        <w:right w:val="none" w:sz="0" w:space="0" w:color="auto"/>
      </w:divBdr>
    </w:div>
    <w:div w:id="854460682">
      <w:bodyDiv w:val="1"/>
      <w:marLeft w:val="0"/>
      <w:marRight w:val="0"/>
      <w:marTop w:val="0"/>
      <w:marBottom w:val="0"/>
      <w:divBdr>
        <w:top w:val="none" w:sz="0" w:space="0" w:color="auto"/>
        <w:left w:val="none" w:sz="0" w:space="0" w:color="auto"/>
        <w:bottom w:val="none" w:sz="0" w:space="0" w:color="auto"/>
        <w:right w:val="none" w:sz="0" w:space="0" w:color="auto"/>
      </w:divBdr>
    </w:div>
    <w:div w:id="900403130">
      <w:bodyDiv w:val="1"/>
      <w:marLeft w:val="0"/>
      <w:marRight w:val="0"/>
      <w:marTop w:val="0"/>
      <w:marBottom w:val="0"/>
      <w:divBdr>
        <w:top w:val="none" w:sz="0" w:space="0" w:color="auto"/>
        <w:left w:val="none" w:sz="0" w:space="0" w:color="auto"/>
        <w:bottom w:val="none" w:sz="0" w:space="0" w:color="auto"/>
        <w:right w:val="none" w:sz="0" w:space="0" w:color="auto"/>
      </w:divBdr>
    </w:div>
    <w:div w:id="939069668">
      <w:bodyDiv w:val="1"/>
      <w:marLeft w:val="0"/>
      <w:marRight w:val="0"/>
      <w:marTop w:val="0"/>
      <w:marBottom w:val="0"/>
      <w:divBdr>
        <w:top w:val="none" w:sz="0" w:space="0" w:color="auto"/>
        <w:left w:val="none" w:sz="0" w:space="0" w:color="auto"/>
        <w:bottom w:val="none" w:sz="0" w:space="0" w:color="auto"/>
        <w:right w:val="none" w:sz="0" w:space="0" w:color="auto"/>
      </w:divBdr>
    </w:div>
    <w:div w:id="974144996">
      <w:bodyDiv w:val="1"/>
      <w:marLeft w:val="0"/>
      <w:marRight w:val="0"/>
      <w:marTop w:val="0"/>
      <w:marBottom w:val="0"/>
      <w:divBdr>
        <w:top w:val="none" w:sz="0" w:space="0" w:color="auto"/>
        <w:left w:val="none" w:sz="0" w:space="0" w:color="auto"/>
        <w:bottom w:val="none" w:sz="0" w:space="0" w:color="auto"/>
        <w:right w:val="none" w:sz="0" w:space="0" w:color="auto"/>
      </w:divBdr>
    </w:div>
    <w:div w:id="1104105997">
      <w:bodyDiv w:val="1"/>
      <w:marLeft w:val="0"/>
      <w:marRight w:val="0"/>
      <w:marTop w:val="0"/>
      <w:marBottom w:val="0"/>
      <w:divBdr>
        <w:top w:val="none" w:sz="0" w:space="0" w:color="auto"/>
        <w:left w:val="none" w:sz="0" w:space="0" w:color="auto"/>
        <w:bottom w:val="none" w:sz="0" w:space="0" w:color="auto"/>
        <w:right w:val="none" w:sz="0" w:space="0" w:color="auto"/>
      </w:divBdr>
    </w:div>
    <w:div w:id="1109004398">
      <w:bodyDiv w:val="1"/>
      <w:marLeft w:val="0"/>
      <w:marRight w:val="0"/>
      <w:marTop w:val="0"/>
      <w:marBottom w:val="0"/>
      <w:divBdr>
        <w:top w:val="none" w:sz="0" w:space="0" w:color="auto"/>
        <w:left w:val="none" w:sz="0" w:space="0" w:color="auto"/>
        <w:bottom w:val="none" w:sz="0" w:space="0" w:color="auto"/>
        <w:right w:val="none" w:sz="0" w:space="0" w:color="auto"/>
      </w:divBdr>
    </w:div>
    <w:div w:id="1129055113">
      <w:bodyDiv w:val="1"/>
      <w:marLeft w:val="0"/>
      <w:marRight w:val="0"/>
      <w:marTop w:val="0"/>
      <w:marBottom w:val="0"/>
      <w:divBdr>
        <w:top w:val="none" w:sz="0" w:space="0" w:color="auto"/>
        <w:left w:val="none" w:sz="0" w:space="0" w:color="auto"/>
        <w:bottom w:val="none" w:sz="0" w:space="0" w:color="auto"/>
        <w:right w:val="none" w:sz="0" w:space="0" w:color="auto"/>
      </w:divBdr>
    </w:div>
    <w:div w:id="1134257394">
      <w:bodyDiv w:val="1"/>
      <w:marLeft w:val="0"/>
      <w:marRight w:val="0"/>
      <w:marTop w:val="0"/>
      <w:marBottom w:val="0"/>
      <w:divBdr>
        <w:top w:val="none" w:sz="0" w:space="0" w:color="auto"/>
        <w:left w:val="none" w:sz="0" w:space="0" w:color="auto"/>
        <w:bottom w:val="none" w:sz="0" w:space="0" w:color="auto"/>
        <w:right w:val="none" w:sz="0" w:space="0" w:color="auto"/>
      </w:divBdr>
    </w:div>
    <w:div w:id="1157258922">
      <w:bodyDiv w:val="1"/>
      <w:marLeft w:val="0"/>
      <w:marRight w:val="0"/>
      <w:marTop w:val="0"/>
      <w:marBottom w:val="0"/>
      <w:divBdr>
        <w:top w:val="none" w:sz="0" w:space="0" w:color="auto"/>
        <w:left w:val="none" w:sz="0" w:space="0" w:color="auto"/>
        <w:bottom w:val="none" w:sz="0" w:space="0" w:color="auto"/>
        <w:right w:val="none" w:sz="0" w:space="0" w:color="auto"/>
      </w:divBdr>
    </w:div>
    <w:div w:id="1190728425">
      <w:bodyDiv w:val="1"/>
      <w:marLeft w:val="0"/>
      <w:marRight w:val="0"/>
      <w:marTop w:val="0"/>
      <w:marBottom w:val="0"/>
      <w:divBdr>
        <w:top w:val="none" w:sz="0" w:space="0" w:color="auto"/>
        <w:left w:val="none" w:sz="0" w:space="0" w:color="auto"/>
        <w:bottom w:val="none" w:sz="0" w:space="0" w:color="auto"/>
        <w:right w:val="none" w:sz="0" w:space="0" w:color="auto"/>
      </w:divBdr>
    </w:div>
    <w:div w:id="1283612333">
      <w:bodyDiv w:val="1"/>
      <w:marLeft w:val="0"/>
      <w:marRight w:val="0"/>
      <w:marTop w:val="0"/>
      <w:marBottom w:val="0"/>
      <w:divBdr>
        <w:top w:val="none" w:sz="0" w:space="0" w:color="auto"/>
        <w:left w:val="none" w:sz="0" w:space="0" w:color="auto"/>
        <w:bottom w:val="none" w:sz="0" w:space="0" w:color="auto"/>
        <w:right w:val="none" w:sz="0" w:space="0" w:color="auto"/>
      </w:divBdr>
    </w:div>
    <w:div w:id="1326669792">
      <w:bodyDiv w:val="1"/>
      <w:marLeft w:val="0"/>
      <w:marRight w:val="0"/>
      <w:marTop w:val="0"/>
      <w:marBottom w:val="0"/>
      <w:divBdr>
        <w:top w:val="none" w:sz="0" w:space="0" w:color="auto"/>
        <w:left w:val="none" w:sz="0" w:space="0" w:color="auto"/>
        <w:bottom w:val="none" w:sz="0" w:space="0" w:color="auto"/>
        <w:right w:val="none" w:sz="0" w:space="0" w:color="auto"/>
      </w:divBdr>
    </w:div>
    <w:div w:id="1438450928">
      <w:bodyDiv w:val="1"/>
      <w:marLeft w:val="0"/>
      <w:marRight w:val="0"/>
      <w:marTop w:val="0"/>
      <w:marBottom w:val="0"/>
      <w:divBdr>
        <w:top w:val="none" w:sz="0" w:space="0" w:color="auto"/>
        <w:left w:val="none" w:sz="0" w:space="0" w:color="auto"/>
        <w:bottom w:val="none" w:sz="0" w:space="0" w:color="auto"/>
        <w:right w:val="none" w:sz="0" w:space="0" w:color="auto"/>
      </w:divBdr>
    </w:div>
    <w:div w:id="1591622403">
      <w:bodyDiv w:val="1"/>
      <w:marLeft w:val="0"/>
      <w:marRight w:val="0"/>
      <w:marTop w:val="0"/>
      <w:marBottom w:val="0"/>
      <w:divBdr>
        <w:top w:val="none" w:sz="0" w:space="0" w:color="auto"/>
        <w:left w:val="none" w:sz="0" w:space="0" w:color="auto"/>
        <w:bottom w:val="none" w:sz="0" w:space="0" w:color="auto"/>
        <w:right w:val="none" w:sz="0" w:space="0" w:color="auto"/>
      </w:divBdr>
    </w:div>
    <w:div w:id="1728067161">
      <w:bodyDiv w:val="1"/>
      <w:marLeft w:val="0"/>
      <w:marRight w:val="0"/>
      <w:marTop w:val="0"/>
      <w:marBottom w:val="0"/>
      <w:divBdr>
        <w:top w:val="none" w:sz="0" w:space="0" w:color="auto"/>
        <w:left w:val="none" w:sz="0" w:space="0" w:color="auto"/>
        <w:bottom w:val="none" w:sz="0" w:space="0" w:color="auto"/>
        <w:right w:val="none" w:sz="0" w:space="0" w:color="auto"/>
      </w:divBdr>
    </w:div>
    <w:div w:id="2031642862">
      <w:bodyDiv w:val="1"/>
      <w:marLeft w:val="0"/>
      <w:marRight w:val="0"/>
      <w:marTop w:val="0"/>
      <w:marBottom w:val="0"/>
      <w:divBdr>
        <w:top w:val="none" w:sz="0" w:space="0" w:color="auto"/>
        <w:left w:val="none" w:sz="0" w:space="0" w:color="auto"/>
        <w:bottom w:val="none" w:sz="0" w:space="0" w:color="auto"/>
        <w:right w:val="none" w:sz="0" w:space="0" w:color="auto"/>
      </w:divBdr>
    </w:div>
    <w:div w:id="20990187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w3.org/2001/XMLSchema-instance" TargetMode="Externa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molnar\Application%20Data\Microsoft\Templates\MSDN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055B3F9A702A44803319113C64CD93" ma:contentTypeVersion="0" ma:contentTypeDescription="Create a new document." ma:contentTypeScope="" ma:versionID="df1aa3a36b0c3159c355596ceacbd5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448377B-1568-4211-871F-C3A27CC3AB3C}">
  <ds:schemaRefs>
    <ds:schemaRef ds:uri="http://schemas.microsoft.com/sharepoint/v3/contenttype/forms"/>
  </ds:schemaRefs>
</ds:datastoreItem>
</file>

<file path=customXml/itemProps2.xml><?xml version="1.0" encoding="utf-8"?>
<ds:datastoreItem xmlns:ds="http://schemas.openxmlformats.org/officeDocument/2006/customXml" ds:itemID="{D884D91F-4548-4E33-8824-482B7CE95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Settings\jmolnar\Application Data\Microsoft\Templates\MSDN20.dot</Template>
  <TotalTime>0</TotalTime>
  <Pages>2</Pages>
  <Words>27645</Words>
  <Characters>157579</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DLinq Overview</vt:lpstr>
    </vt:vector>
  </TitlesOfParts>
  <Company>Microsoft Corporation</Company>
  <LinksUpToDate>false</LinksUpToDate>
  <CharactersWithSpaces>184855</CharactersWithSpaces>
  <SharedDoc>false</SharedDoc>
  <HLinks>
    <vt:vector size="12" baseType="variant">
      <vt:variant>
        <vt:i4>4521988</vt:i4>
      </vt:variant>
      <vt:variant>
        <vt:i4>117</vt:i4>
      </vt:variant>
      <vt:variant>
        <vt:i4>0</vt:i4>
      </vt:variant>
      <vt:variant>
        <vt:i4>5</vt:i4>
      </vt:variant>
      <vt:variant>
        <vt:lpwstr>http://www.w3.org/2001/XMLSchema-instance</vt:lpwstr>
      </vt:variant>
      <vt:variant>
        <vt:lpwstr/>
      </vt:variant>
      <vt:variant>
        <vt:i4>3670097</vt:i4>
      </vt:variant>
      <vt:variant>
        <vt:i4>114</vt:i4>
      </vt:variant>
      <vt:variant>
        <vt:i4>0</vt:i4>
      </vt:variant>
      <vt:variant>
        <vt:i4>5</vt:i4>
      </vt:variant>
      <vt:variant>
        <vt:lpwstr/>
      </vt:variant>
      <vt:variant>
        <vt:lpwstr>_4.3_Simultaneous_Changes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DLinq Overview</dc:title>
  <dc:subject/>
  <dc:creator>Matt Warren</dc:creator>
  <cp:keywords/>
  <cp:lastModifiedBy>Rajani S</cp:lastModifiedBy>
  <cp:revision>2</cp:revision>
  <cp:lastPrinted>2007-01-19T04:06:00Z</cp:lastPrinted>
  <dcterms:created xsi:type="dcterms:W3CDTF">2024-05-26T22:53:00Z</dcterms:created>
  <dcterms:modified xsi:type="dcterms:W3CDTF">2024-05-26T22:53:00Z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DocumentStatus">
    <vt:lpwstr>Draft</vt:lpwstr>
  </property>
  <property fmtid="{D5CDD505-2E9C-101B-9397-08002B2CF9AE}" pid="4" name="Keywords0">
    <vt:lpwstr/>
  </property>
  <property fmtid="{D5CDD505-2E9C-101B-9397-08002B2CF9AE}" pid="5" name="FriendlyVersionID">
    <vt:lpwstr/>
  </property>
  <property fmtid="{D5CDD505-2E9C-101B-9397-08002B2CF9AE}" pid="6" name="OriginalDocumentProfile">
    <vt:lpwstr/>
  </property>
  <property fmtid="{D5CDD505-2E9C-101B-9397-08002B2CF9AE}" pid="7" name="Description0">
    <vt:lpwstr>Updated DLinq technical overview. For post-PDC refresh.</vt:lpwstr>
  </property>
  <property fmtid="{D5CDD505-2E9C-101B-9397-08002B2CF9AE}" pid="8" name="Author0">
    <vt:lpwstr>Dinesh Kulkarni, Matt Warren, Luca Bolognese</vt:lpwstr>
  </property>
  <property fmtid="{D5CDD505-2E9C-101B-9397-08002B2CF9AE}" pid="9" name="Subject">
    <vt:lpwstr/>
  </property>
  <property fmtid="{D5CDD505-2E9C-101B-9397-08002B2CF9AE}" pid="10" name="Keywords">
    <vt:lpwstr/>
  </property>
  <property fmtid="{D5CDD505-2E9C-101B-9397-08002B2CF9AE}" pid="11" name="_Author">
    <vt:lpwstr>Matt Warren</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DLinq technical overview for PDC 2005_x000d_
Part of the LINQ Project</vt:lpwstr>
  </property>
  <property fmtid="{D5CDD505-2E9C-101B-9397-08002B2CF9AE}" pid="16" name="Assigned To">
    <vt:lpwstr/>
  </property>
</Properties>
</file>