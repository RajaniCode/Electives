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1811" w:rsidRDefault="00815628" w:rsidP="00203AF5">
      <w:pPr>
        <w:pStyle w:val="Heading1"/>
      </w:pPr>
      <w:bookmarkStart w:id="0" w:name="DescriptionPlus"/>
      <w:bookmarkStart w:id="1" w:name="FeatureTitle"/>
      <w:bookmarkStart w:id="2" w:name="AllHeadersAndTitle"/>
      <w:bookmarkStart w:id="3" w:name="_Toc159379076"/>
      <w:r>
        <w:t>The .NET</w:t>
      </w:r>
    </w:p>
    <w:p w:rsidR="008D7DA3" w:rsidRDefault="007D4823" w:rsidP="00203AF5">
      <w:pPr>
        <w:pStyle w:val="Heading1"/>
      </w:pPr>
      <w:r>
        <w:t>Standard Query Operators</w:t>
      </w:r>
      <w:bookmarkEnd w:id="3"/>
    </w:p>
    <w:p w:rsidR="00375C86" w:rsidRDefault="00375C86" w:rsidP="00375C86">
      <w:pPr>
        <w:pStyle w:val="Text"/>
      </w:pPr>
      <w:r w:rsidRPr="00121568">
        <w:t>Anders Hejlsberg</w:t>
      </w:r>
      <w:r>
        <w:t xml:space="preserve"> , Mads</w:t>
      </w:r>
      <w:r w:rsidRPr="00121568">
        <w:t xml:space="preserve"> </w:t>
      </w:r>
      <w:r w:rsidRPr="004C47F5">
        <w:t>Torgersen</w:t>
      </w:r>
    </w:p>
    <w:p w:rsidR="00375C86" w:rsidRDefault="00375C86" w:rsidP="00375C86">
      <w:pPr>
        <w:pStyle w:val="Text"/>
      </w:pPr>
      <w:r>
        <w:t>Microsoft Corporation</w:t>
      </w:r>
    </w:p>
    <w:p w:rsidR="00375C86" w:rsidRDefault="007C3F85" w:rsidP="00375C86">
      <w:pPr>
        <w:pStyle w:val="Text"/>
      </w:pPr>
      <w:r>
        <w:t>April</w:t>
      </w:r>
      <w:r w:rsidR="00632AAB">
        <w:t xml:space="preserve"> 2007</w:t>
      </w:r>
    </w:p>
    <w:p w:rsidR="00375C86" w:rsidRDefault="00375C86" w:rsidP="00375C86">
      <w:pPr>
        <w:pStyle w:val="Text"/>
      </w:pPr>
      <w:r>
        <w:t xml:space="preserve">Applies to: </w:t>
      </w:r>
    </w:p>
    <w:bookmarkEnd w:id="0"/>
    <w:bookmarkEnd w:id="1"/>
    <w:bookmarkEnd w:id="2"/>
    <w:p w:rsidR="00375C86" w:rsidRDefault="00375C86" w:rsidP="00375C86">
      <w:pPr>
        <w:pStyle w:val="Text"/>
      </w:pPr>
      <w:r>
        <w:t>   </w:t>
      </w:r>
      <w:r w:rsidRPr="00C26D76">
        <w:t>Microsoft</w:t>
      </w:r>
      <w:r w:rsidR="00C26D76" w:rsidRPr="00C26D76">
        <w:rPr>
          <w:vertAlign w:val="superscript"/>
        </w:rPr>
        <w:t>®</w:t>
      </w:r>
      <w:r w:rsidRPr="00BC197E">
        <w:t xml:space="preserve"> </w:t>
      </w:r>
      <w:r>
        <w:t>Visu</w:t>
      </w:r>
      <w:r w:rsidRPr="00C26D76">
        <w:t>a</w:t>
      </w:r>
      <w:r>
        <w:t>l Studio</w:t>
      </w:r>
      <w:r w:rsidR="00C26D76" w:rsidRPr="00C26D76">
        <w:rPr>
          <w:vertAlign w:val="superscript"/>
        </w:rPr>
        <w:t>®</w:t>
      </w:r>
      <w:r>
        <w:t xml:space="preserve"> Code Name "Orcas"</w:t>
      </w:r>
    </w:p>
    <w:p w:rsidR="00375C86" w:rsidRDefault="00375C86" w:rsidP="00375C86">
      <w:pPr>
        <w:pStyle w:val="Text"/>
      </w:pPr>
      <w:r>
        <w:t>   Microsoft</w:t>
      </w:r>
      <w:r w:rsidR="00C26D76" w:rsidRPr="00C26D76">
        <w:rPr>
          <w:vertAlign w:val="superscript"/>
        </w:rPr>
        <w:t>®</w:t>
      </w:r>
      <w:r w:rsidRPr="00BC197E">
        <w:t xml:space="preserve"> </w:t>
      </w:r>
      <w:r>
        <w:t>.Net Framework 3.5</w:t>
      </w:r>
    </w:p>
    <w:p w:rsidR="0062471E" w:rsidRDefault="007521B1" w:rsidP="00B557C3">
      <w:pPr>
        <w:pStyle w:val="Heading8"/>
        <w:rPr>
          <w:rFonts w:ascii="Times New Roman" w:hAnsi="Times New Roman"/>
          <w:noProof/>
          <w:color w:val="auto"/>
          <w:kern w:val="0"/>
          <w:sz w:val="24"/>
        </w:rPr>
      </w:pPr>
      <w:r>
        <w:t>Table of Contents</w:t>
      </w:r>
      <w:r>
        <w:fldChar w:fldCharType="begin"/>
      </w:r>
      <w:r>
        <w:instrText xml:space="preserve"> TOC \o "1-4" </w:instrText>
      </w:r>
      <w:r>
        <w:fldChar w:fldCharType="separate"/>
      </w:r>
    </w:p>
    <w:p w:rsidR="0062471E" w:rsidRDefault="0062471E">
      <w:pPr>
        <w:pStyle w:val="TOC1"/>
        <w:rPr>
          <w:rFonts w:ascii="Times New Roman" w:hAnsi="Times New Roman" w:cs="Times New Roman"/>
          <w:b w:val="0"/>
          <w:noProof/>
          <w:color w:val="auto"/>
          <w:kern w:val="0"/>
          <w:sz w:val="24"/>
          <w:szCs w:val="24"/>
        </w:rPr>
      </w:pPr>
      <w:r>
        <w:rPr>
          <w:noProof/>
        </w:rPr>
        <w:t>Technical Specification</w:t>
      </w:r>
      <w:r>
        <w:rPr>
          <w:noProof/>
        </w:rPr>
        <w:tab/>
      </w:r>
      <w:r>
        <w:rPr>
          <w:noProof/>
        </w:rPr>
        <w:fldChar w:fldCharType="begin"/>
      </w:r>
      <w:r>
        <w:rPr>
          <w:noProof/>
        </w:rPr>
        <w:instrText xml:space="preserve"> PAGEREF _Toc159379078 \h </w:instrText>
      </w:r>
      <w:r>
        <w:rPr>
          <w:noProof/>
        </w:rPr>
      </w:r>
      <w:r>
        <w:rPr>
          <w:noProof/>
        </w:rPr>
        <w:fldChar w:fldCharType="separate"/>
      </w:r>
      <w:r>
        <w:rPr>
          <w:noProof/>
        </w:rPr>
        <w:t>3</w:t>
      </w:r>
      <w:r>
        <w:rPr>
          <w:noProof/>
        </w:rPr>
        <w:fldChar w:fldCharType="end"/>
      </w:r>
    </w:p>
    <w:p w:rsidR="0062471E" w:rsidRDefault="0062471E">
      <w:pPr>
        <w:pStyle w:val="TOC2"/>
        <w:rPr>
          <w:rFonts w:ascii="Times New Roman" w:hAnsi="Times New Roman"/>
          <w:noProof/>
          <w:color w:val="auto"/>
          <w:sz w:val="24"/>
          <w:szCs w:val="24"/>
        </w:rPr>
      </w:pPr>
      <w:r>
        <w:rPr>
          <w:noProof/>
        </w:rPr>
        <w:t>The Func delegate types</w:t>
      </w:r>
      <w:r>
        <w:rPr>
          <w:noProof/>
        </w:rPr>
        <w:tab/>
      </w:r>
      <w:r>
        <w:rPr>
          <w:noProof/>
        </w:rPr>
        <w:fldChar w:fldCharType="begin"/>
      </w:r>
      <w:r>
        <w:rPr>
          <w:noProof/>
        </w:rPr>
        <w:instrText xml:space="preserve"> PAGEREF _Toc159379079 \h </w:instrText>
      </w:r>
      <w:r>
        <w:rPr>
          <w:noProof/>
        </w:rPr>
      </w:r>
      <w:r>
        <w:rPr>
          <w:noProof/>
        </w:rPr>
        <w:fldChar w:fldCharType="separate"/>
      </w:r>
      <w:r>
        <w:rPr>
          <w:noProof/>
        </w:rPr>
        <w:t>4</w:t>
      </w:r>
      <w:r>
        <w:rPr>
          <w:noProof/>
        </w:rPr>
        <w:fldChar w:fldCharType="end"/>
      </w:r>
    </w:p>
    <w:p w:rsidR="0062471E" w:rsidRDefault="0062471E">
      <w:pPr>
        <w:pStyle w:val="TOC2"/>
        <w:rPr>
          <w:rFonts w:ascii="Times New Roman" w:hAnsi="Times New Roman"/>
          <w:noProof/>
          <w:color w:val="auto"/>
          <w:sz w:val="24"/>
          <w:szCs w:val="24"/>
        </w:rPr>
      </w:pPr>
      <w:r>
        <w:rPr>
          <w:noProof/>
        </w:rPr>
        <w:t xml:space="preserve">The </w:t>
      </w:r>
      <w:r w:rsidR="00A32941">
        <w:rPr>
          <w:noProof/>
        </w:rPr>
        <w:t>Enumerable</w:t>
      </w:r>
      <w:r>
        <w:rPr>
          <w:noProof/>
        </w:rPr>
        <w:t xml:space="preserve"> class</w:t>
      </w:r>
      <w:r>
        <w:rPr>
          <w:noProof/>
        </w:rPr>
        <w:tab/>
      </w:r>
      <w:r>
        <w:rPr>
          <w:noProof/>
        </w:rPr>
        <w:fldChar w:fldCharType="begin"/>
      </w:r>
      <w:r>
        <w:rPr>
          <w:noProof/>
        </w:rPr>
        <w:instrText xml:space="preserve"> PAGEREF _Toc159379080 \h </w:instrText>
      </w:r>
      <w:r>
        <w:rPr>
          <w:noProof/>
        </w:rPr>
      </w:r>
      <w:r>
        <w:rPr>
          <w:noProof/>
        </w:rPr>
        <w:fldChar w:fldCharType="separate"/>
      </w:r>
      <w:r>
        <w:rPr>
          <w:noProof/>
        </w:rPr>
        <w:t>5</w:t>
      </w:r>
      <w:r>
        <w:rPr>
          <w:noProof/>
        </w:rPr>
        <w:fldChar w:fldCharType="end"/>
      </w:r>
    </w:p>
    <w:p w:rsidR="0062471E" w:rsidRDefault="0062471E">
      <w:pPr>
        <w:pStyle w:val="TOC2"/>
        <w:rPr>
          <w:rFonts w:ascii="Times New Roman" w:hAnsi="Times New Roman"/>
          <w:noProof/>
          <w:color w:val="auto"/>
          <w:sz w:val="24"/>
          <w:szCs w:val="24"/>
        </w:rPr>
      </w:pPr>
      <w:r>
        <w:rPr>
          <w:noProof/>
        </w:rPr>
        <w:t>Restriction operators</w:t>
      </w:r>
      <w:r>
        <w:rPr>
          <w:noProof/>
        </w:rPr>
        <w:tab/>
      </w:r>
      <w:r>
        <w:rPr>
          <w:noProof/>
        </w:rPr>
        <w:fldChar w:fldCharType="begin"/>
      </w:r>
      <w:r>
        <w:rPr>
          <w:noProof/>
        </w:rPr>
        <w:instrText xml:space="preserve"> PAGEREF _Toc159379081 \h </w:instrText>
      </w:r>
      <w:r>
        <w:rPr>
          <w:noProof/>
        </w:rPr>
      </w:r>
      <w:r>
        <w:rPr>
          <w:noProof/>
        </w:rPr>
        <w:fldChar w:fldCharType="separate"/>
      </w:r>
      <w:r>
        <w:rPr>
          <w:noProof/>
        </w:rPr>
        <w:t>5</w:t>
      </w:r>
      <w:r>
        <w:rPr>
          <w:noProof/>
        </w:rPr>
        <w:fldChar w:fldCharType="end"/>
      </w:r>
    </w:p>
    <w:p w:rsidR="0062471E" w:rsidRDefault="0062471E">
      <w:pPr>
        <w:pStyle w:val="TOC3"/>
        <w:rPr>
          <w:rFonts w:ascii="Times New Roman" w:hAnsi="Times New Roman"/>
          <w:noProof/>
          <w:color w:val="auto"/>
          <w:sz w:val="24"/>
          <w:szCs w:val="24"/>
        </w:rPr>
      </w:pPr>
      <w:r>
        <w:rPr>
          <w:noProof/>
        </w:rPr>
        <w:t>Where</w:t>
      </w:r>
      <w:r>
        <w:rPr>
          <w:noProof/>
        </w:rPr>
        <w:tab/>
      </w:r>
      <w:r>
        <w:rPr>
          <w:noProof/>
        </w:rPr>
        <w:fldChar w:fldCharType="begin"/>
      </w:r>
      <w:r>
        <w:rPr>
          <w:noProof/>
        </w:rPr>
        <w:instrText xml:space="preserve"> PAGEREF _Toc159379082 \h </w:instrText>
      </w:r>
      <w:r>
        <w:rPr>
          <w:noProof/>
        </w:rPr>
      </w:r>
      <w:r>
        <w:rPr>
          <w:noProof/>
        </w:rPr>
        <w:fldChar w:fldCharType="separate"/>
      </w:r>
      <w:r>
        <w:rPr>
          <w:noProof/>
        </w:rPr>
        <w:t>5</w:t>
      </w:r>
      <w:r>
        <w:rPr>
          <w:noProof/>
        </w:rPr>
        <w:fldChar w:fldCharType="end"/>
      </w:r>
    </w:p>
    <w:p w:rsidR="0062471E" w:rsidRDefault="0062471E">
      <w:pPr>
        <w:pStyle w:val="TOC2"/>
        <w:rPr>
          <w:rFonts w:ascii="Times New Roman" w:hAnsi="Times New Roman"/>
          <w:noProof/>
          <w:color w:val="auto"/>
          <w:sz w:val="24"/>
          <w:szCs w:val="24"/>
        </w:rPr>
      </w:pPr>
      <w:r>
        <w:rPr>
          <w:noProof/>
        </w:rPr>
        <w:t>Projection operators</w:t>
      </w:r>
      <w:r>
        <w:rPr>
          <w:noProof/>
        </w:rPr>
        <w:tab/>
      </w:r>
      <w:r>
        <w:rPr>
          <w:noProof/>
        </w:rPr>
        <w:fldChar w:fldCharType="begin"/>
      </w:r>
      <w:r>
        <w:rPr>
          <w:noProof/>
        </w:rPr>
        <w:instrText xml:space="preserve"> PAGEREF _Toc159379083 \h </w:instrText>
      </w:r>
      <w:r>
        <w:rPr>
          <w:noProof/>
        </w:rPr>
      </w:r>
      <w:r>
        <w:rPr>
          <w:noProof/>
        </w:rPr>
        <w:fldChar w:fldCharType="separate"/>
      </w:r>
      <w:r>
        <w:rPr>
          <w:noProof/>
        </w:rPr>
        <w:t>6</w:t>
      </w:r>
      <w:r>
        <w:rPr>
          <w:noProof/>
        </w:rPr>
        <w:fldChar w:fldCharType="end"/>
      </w:r>
    </w:p>
    <w:p w:rsidR="0062471E" w:rsidRDefault="0062471E">
      <w:pPr>
        <w:pStyle w:val="TOC3"/>
        <w:rPr>
          <w:rFonts w:ascii="Times New Roman" w:hAnsi="Times New Roman"/>
          <w:noProof/>
          <w:color w:val="auto"/>
          <w:sz w:val="24"/>
          <w:szCs w:val="24"/>
        </w:rPr>
      </w:pPr>
      <w:r>
        <w:rPr>
          <w:noProof/>
        </w:rPr>
        <w:t>Select</w:t>
      </w:r>
      <w:r>
        <w:rPr>
          <w:noProof/>
        </w:rPr>
        <w:tab/>
      </w:r>
      <w:r>
        <w:rPr>
          <w:noProof/>
        </w:rPr>
        <w:fldChar w:fldCharType="begin"/>
      </w:r>
      <w:r>
        <w:rPr>
          <w:noProof/>
        </w:rPr>
        <w:instrText xml:space="preserve"> PAGEREF _Toc159379084 \h </w:instrText>
      </w:r>
      <w:r>
        <w:rPr>
          <w:noProof/>
        </w:rPr>
      </w:r>
      <w:r>
        <w:rPr>
          <w:noProof/>
        </w:rPr>
        <w:fldChar w:fldCharType="separate"/>
      </w:r>
      <w:r>
        <w:rPr>
          <w:noProof/>
        </w:rPr>
        <w:t>6</w:t>
      </w:r>
      <w:r>
        <w:rPr>
          <w:noProof/>
        </w:rPr>
        <w:fldChar w:fldCharType="end"/>
      </w:r>
    </w:p>
    <w:p w:rsidR="0062471E" w:rsidRDefault="0062471E">
      <w:pPr>
        <w:pStyle w:val="TOC3"/>
        <w:rPr>
          <w:rFonts w:ascii="Times New Roman" w:hAnsi="Times New Roman"/>
          <w:noProof/>
          <w:color w:val="auto"/>
          <w:sz w:val="24"/>
          <w:szCs w:val="24"/>
        </w:rPr>
      </w:pPr>
      <w:r>
        <w:rPr>
          <w:noProof/>
        </w:rPr>
        <w:t>SelectMany</w:t>
      </w:r>
      <w:r>
        <w:rPr>
          <w:noProof/>
        </w:rPr>
        <w:tab/>
      </w:r>
      <w:r>
        <w:rPr>
          <w:noProof/>
        </w:rPr>
        <w:fldChar w:fldCharType="begin"/>
      </w:r>
      <w:r>
        <w:rPr>
          <w:noProof/>
        </w:rPr>
        <w:instrText xml:space="preserve"> PAGEREF _Toc159379085 \h </w:instrText>
      </w:r>
      <w:r>
        <w:rPr>
          <w:noProof/>
        </w:rPr>
      </w:r>
      <w:r>
        <w:rPr>
          <w:noProof/>
        </w:rPr>
        <w:fldChar w:fldCharType="separate"/>
      </w:r>
      <w:r>
        <w:rPr>
          <w:noProof/>
        </w:rPr>
        <w:t>6</w:t>
      </w:r>
      <w:r>
        <w:rPr>
          <w:noProof/>
        </w:rPr>
        <w:fldChar w:fldCharType="end"/>
      </w:r>
    </w:p>
    <w:p w:rsidR="0062471E" w:rsidRDefault="0062471E">
      <w:pPr>
        <w:pStyle w:val="TOC2"/>
        <w:rPr>
          <w:rFonts w:ascii="Times New Roman" w:hAnsi="Times New Roman"/>
          <w:noProof/>
          <w:color w:val="auto"/>
          <w:sz w:val="24"/>
          <w:szCs w:val="24"/>
        </w:rPr>
      </w:pPr>
      <w:r>
        <w:rPr>
          <w:noProof/>
        </w:rPr>
        <w:t>Partitioning operators</w:t>
      </w:r>
      <w:r>
        <w:rPr>
          <w:noProof/>
        </w:rPr>
        <w:tab/>
      </w:r>
      <w:r>
        <w:rPr>
          <w:noProof/>
        </w:rPr>
        <w:fldChar w:fldCharType="begin"/>
      </w:r>
      <w:r>
        <w:rPr>
          <w:noProof/>
        </w:rPr>
        <w:instrText xml:space="preserve"> PAGEREF _Toc159379086 \h </w:instrText>
      </w:r>
      <w:r>
        <w:rPr>
          <w:noProof/>
        </w:rPr>
      </w:r>
      <w:r>
        <w:rPr>
          <w:noProof/>
        </w:rPr>
        <w:fldChar w:fldCharType="separate"/>
      </w:r>
      <w:r>
        <w:rPr>
          <w:noProof/>
        </w:rPr>
        <w:t>8</w:t>
      </w:r>
      <w:r>
        <w:rPr>
          <w:noProof/>
        </w:rPr>
        <w:fldChar w:fldCharType="end"/>
      </w:r>
    </w:p>
    <w:p w:rsidR="0062471E" w:rsidRDefault="0062471E">
      <w:pPr>
        <w:pStyle w:val="TOC3"/>
        <w:rPr>
          <w:rFonts w:ascii="Times New Roman" w:hAnsi="Times New Roman"/>
          <w:noProof/>
          <w:color w:val="auto"/>
          <w:sz w:val="24"/>
          <w:szCs w:val="24"/>
        </w:rPr>
      </w:pPr>
      <w:r>
        <w:rPr>
          <w:noProof/>
        </w:rPr>
        <w:t>Take</w:t>
      </w:r>
      <w:r>
        <w:rPr>
          <w:noProof/>
        </w:rPr>
        <w:tab/>
      </w:r>
      <w:r>
        <w:rPr>
          <w:noProof/>
        </w:rPr>
        <w:fldChar w:fldCharType="begin"/>
      </w:r>
      <w:r>
        <w:rPr>
          <w:noProof/>
        </w:rPr>
        <w:instrText xml:space="preserve"> PAGEREF _Toc159379087 \h </w:instrText>
      </w:r>
      <w:r>
        <w:rPr>
          <w:noProof/>
        </w:rPr>
      </w:r>
      <w:r>
        <w:rPr>
          <w:noProof/>
        </w:rPr>
        <w:fldChar w:fldCharType="separate"/>
      </w:r>
      <w:r>
        <w:rPr>
          <w:noProof/>
        </w:rPr>
        <w:t>8</w:t>
      </w:r>
      <w:r>
        <w:rPr>
          <w:noProof/>
        </w:rPr>
        <w:fldChar w:fldCharType="end"/>
      </w:r>
    </w:p>
    <w:p w:rsidR="0062471E" w:rsidRDefault="0062471E">
      <w:pPr>
        <w:pStyle w:val="TOC3"/>
        <w:rPr>
          <w:rFonts w:ascii="Times New Roman" w:hAnsi="Times New Roman"/>
          <w:noProof/>
          <w:color w:val="auto"/>
          <w:sz w:val="24"/>
          <w:szCs w:val="24"/>
        </w:rPr>
      </w:pPr>
      <w:r>
        <w:rPr>
          <w:noProof/>
        </w:rPr>
        <w:t>Skip</w:t>
      </w:r>
      <w:r>
        <w:rPr>
          <w:noProof/>
        </w:rPr>
        <w:tab/>
      </w:r>
      <w:r>
        <w:rPr>
          <w:noProof/>
        </w:rPr>
        <w:fldChar w:fldCharType="begin"/>
      </w:r>
      <w:r>
        <w:rPr>
          <w:noProof/>
        </w:rPr>
        <w:instrText xml:space="preserve"> PAGEREF _Toc159379088 \h </w:instrText>
      </w:r>
      <w:r>
        <w:rPr>
          <w:noProof/>
        </w:rPr>
      </w:r>
      <w:r>
        <w:rPr>
          <w:noProof/>
        </w:rPr>
        <w:fldChar w:fldCharType="separate"/>
      </w:r>
      <w:r>
        <w:rPr>
          <w:noProof/>
        </w:rPr>
        <w:t>8</w:t>
      </w:r>
      <w:r>
        <w:rPr>
          <w:noProof/>
        </w:rPr>
        <w:fldChar w:fldCharType="end"/>
      </w:r>
    </w:p>
    <w:p w:rsidR="0062471E" w:rsidRDefault="0062471E">
      <w:pPr>
        <w:pStyle w:val="TOC3"/>
        <w:rPr>
          <w:rFonts w:ascii="Times New Roman" w:hAnsi="Times New Roman"/>
          <w:noProof/>
          <w:color w:val="auto"/>
          <w:sz w:val="24"/>
          <w:szCs w:val="24"/>
        </w:rPr>
      </w:pPr>
      <w:r>
        <w:rPr>
          <w:noProof/>
        </w:rPr>
        <w:t>TakeWhile</w:t>
      </w:r>
      <w:r>
        <w:rPr>
          <w:noProof/>
        </w:rPr>
        <w:tab/>
      </w:r>
      <w:r>
        <w:rPr>
          <w:noProof/>
        </w:rPr>
        <w:fldChar w:fldCharType="begin"/>
      </w:r>
      <w:r>
        <w:rPr>
          <w:noProof/>
        </w:rPr>
        <w:instrText xml:space="preserve"> PAGEREF _Toc159379089 \h </w:instrText>
      </w:r>
      <w:r>
        <w:rPr>
          <w:noProof/>
        </w:rPr>
      </w:r>
      <w:r>
        <w:rPr>
          <w:noProof/>
        </w:rPr>
        <w:fldChar w:fldCharType="separate"/>
      </w:r>
      <w:r>
        <w:rPr>
          <w:noProof/>
        </w:rPr>
        <w:t>9</w:t>
      </w:r>
      <w:r>
        <w:rPr>
          <w:noProof/>
        </w:rPr>
        <w:fldChar w:fldCharType="end"/>
      </w:r>
    </w:p>
    <w:p w:rsidR="0062471E" w:rsidRDefault="0062471E">
      <w:pPr>
        <w:pStyle w:val="TOC3"/>
        <w:rPr>
          <w:rFonts w:ascii="Times New Roman" w:hAnsi="Times New Roman"/>
          <w:noProof/>
          <w:color w:val="auto"/>
          <w:sz w:val="24"/>
          <w:szCs w:val="24"/>
        </w:rPr>
      </w:pPr>
      <w:r>
        <w:rPr>
          <w:noProof/>
        </w:rPr>
        <w:t>SkipWhile</w:t>
      </w:r>
      <w:r>
        <w:rPr>
          <w:noProof/>
        </w:rPr>
        <w:tab/>
      </w:r>
      <w:r>
        <w:rPr>
          <w:noProof/>
        </w:rPr>
        <w:fldChar w:fldCharType="begin"/>
      </w:r>
      <w:r>
        <w:rPr>
          <w:noProof/>
        </w:rPr>
        <w:instrText xml:space="preserve"> PAGEREF _Toc159379090 \h </w:instrText>
      </w:r>
      <w:r>
        <w:rPr>
          <w:noProof/>
        </w:rPr>
      </w:r>
      <w:r>
        <w:rPr>
          <w:noProof/>
        </w:rPr>
        <w:fldChar w:fldCharType="separate"/>
      </w:r>
      <w:r>
        <w:rPr>
          <w:noProof/>
        </w:rPr>
        <w:t>9</w:t>
      </w:r>
      <w:r>
        <w:rPr>
          <w:noProof/>
        </w:rPr>
        <w:fldChar w:fldCharType="end"/>
      </w:r>
    </w:p>
    <w:p w:rsidR="0062471E" w:rsidRDefault="0062471E">
      <w:pPr>
        <w:pStyle w:val="TOC2"/>
        <w:rPr>
          <w:rFonts w:ascii="Times New Roman" w:hAnsi="Times New Roman"/>
          <w:noProof/>
          <w:color w:val="auto"/>
          <w:sz w:val="24"/>
          <w:szCs w:val="24"/>
        </w:rPr>
      </w:pPr>
      <w:r>
        <w:rPr>
          <w:noProof/>
        </w:rPr>
        <w:t>Join operators</w:t>
      </w:r>
      <w:r>
        <w:rPr>
          <w:noProof/>
        </w:rPr>
        <w:tab/>
      </w:r>
      <w:r>
        <w:rPr>
          <w:noProof/>
        </w:rPr>
        <w:fldChar w:fldCharType="begin"/>
      </w:r>
      <w:r>
        <w:rPr>
          <w:noProof/>
        </w:rPr>
        <w:instrText xml:space="preserve"> PAGEREF _Toc159379091 \h </w:instrText>
      </w:r>
      <w:r>
        <w:rPr>
          <w:noProof/>
        </w:rPr>
      </w:r>
      <w:r>
        <w:rPr>
          <w:noProof/>
        </w:rPr>
        <w:fldChar w:fldCharType="separate"/>
      </w:r>
      <w:r>
        <w:rPr>
          <w:noProof/>
        </w:rPr>
        <w:t>10</w:t>
      </w:r>
      <w:r>
        <w:rPr>
          <w:noProof/>
        </w:rPr>
        <w:fldChar w:fldCharType="end"/>
      </w:r>
    </w:p>
    <w:p w:rsidR="0062471E" w:rsidRDefault="0062471E">
      <w:pPr>
        <w:pStyle w:val="TOC3"/>
        <w:rPr>
          <w:rFonts w:ascii="Times New Roman" w:hAnsi="Times New Roman"/>
          <w:noProof/>
          <w:color w:val="auto"/>
          <w:sz w:val="24"/>
          <w:szCs w:val="24"/>
        </w:rPr>
      </w:pPr>
      <w:r>
        <w:rPr>
          <w:noProof/>
        </w:rPr>
        <w:t>Join</w:t>
      </w:r>
      <w:r>
        <w:rPr>
          <w:noProof/>
        </w:rPr>
        <w:tab/>
      </w:r>
      <w:r>
        <w:rPr>
          <w:noProof/>
        </w:rPr>
        <w:fldChar w:fldCharType="begin"/>
      </w:r>
      <w:r>
        <w:rPr>
          <w:noProof/>
        </w:rPr>
        <w:instrText xml:space="preserve"> PAGEREF _Toc159379092 \h </w:instrText>
      </w:r>
      <w:r>
        <w:rPr>
          <w:noProof/>
        </w:rPr>
      </w:r>
      <w:r>
        <w:rPr>
          <w:noProof/>
        </w:rPr>
        <w:fldChar w:fldCharType="separate"/>
      </w:r>
      <w:r>
        <w:rPr>
          <w:noProof/>
        </w:rPr>
        <w:t>10</w:t>
      </w:r>
      <w:r>
        <w:rPr>
          <w:noProof/>
        </w:rPr>
        <w:fldChar w:fldCharType="end"/>
      </w:r>
    </w:p>
    <w:p w:rsidR="0062471E" w:rsidRDefault="0062471E">
      <w:pPr>
        <w:pStyle w:val="TOC3"/>
        <w:rPr>
          <w:rFonts w:ascii="Times New Roman" w:hAnsi="Times New Roman"/>
          <w:noProof/>
          <w:color w:val="auto"/>
          <w:sz w:val="24"/>
          <w:szCs w:val="24"/>
        </w:rPr>
      </w:pPr>
      <w:r>
        <w:rPr>
          <w:noProof/>
        </w:rPr>
        <w:t>GroupJoin</w:t>
      </w:r>
      <w:r>
        <w:rPr>
          <w:noProof/>
        </w:rPr>
        <w:tab/>
      </w:r>
      <w:r>
        <w:rPr>
          <w:noProof/>
        </w:rPr>
        <w:fldChar w:fldCharType="begin"/>
      </w:r>
      <w:r>
        <w:rPr>
          <w:noProof/>
        </w:rPr>
        <w:instrText xml:space="preserve"> PAGEREF _Toc159379093 \h </w:instrText>
      </w:r>
      <w:r>
        <w:rPr>
          <w:noProof/>
        </w:rPr>
      </w:r>
      <w:r>
        <w:rPr>
          <w:noProof/>
        </w:rPr>
        <w:fldChar w:fldCharType="separate"/>
      </w:r>
      <w:r>
        <w:rPr>
          <w:noProof/>
        </w:rPr>
        <w:t>11</w:t>
      </w:r>
      <w:r>
        <w:rPr>
          <w:noProof/>
        </w:rPr>
        <w:fldChar w:fldCharType="end"/>
      </w:r>
    </w:p>
    <w:p w:rsidR="0062471E" w:rsidRDefault="0062471E">
      <w:pPr>
        <w:pStyle w:val="TOC2"/>
        <w:rPr>
          <w:rFonts w:ascii="Times New Roman" w:hAnsi="Times New Roman"/>
          <w:noProof/>
          <w:color w:val="auto"/>
          <w:sz w:val="24"/>
          <w:szCs w:val="24"/>
        </w:rPr>
      </w:pPr>
      <w:r>
        <w:rPr>
          <w:noProof/>
        </w:rPr>
        <w:t>Concatenation operator</w:t>
      </w:r>
      <w:r>
        <w:rPr>
          <w:noProof/>
        </w:rPr>
        <w:tab/>
      </w:r>
      <w:r>
        <w:rPr>
          <w:noProof/>
        </w:rPr>
        <w:fldChar w:fldCharType="begin"/>
      </w:r>
      <w:r>
        <w:rPr>
          <w:noProof/>
        </w:rPr>
        <w:instrText xml:space="preserve"> PAGEREF _Toc159379094 \h </w:instrText>
      </w:r>
      <w:r>
        <w:rPr>
          <w:noProof/>
        </w:rPr>
      </w:r>
      <w:r>
        <w:rPr>
          <w:noProof/>
        </w:rPr>
        <w:fldChar w:fldCharType="separate"/>
      </w:r>
      <w:r>
        <w:rPr>
          <w:noProof/>
        </w:rPr>
        <w:t>13</w:t>
      </w:r>
      <w:r>
        <w:rPr>
          <w:noProof/>
        </w:rPr>
        <w:fldChar w:fldCharType="end"/>
      </w:r>
    </w:p>
    <w:p w:rsidR="0062471E" w:rsidRDefault="0062471E">
      <w:pPr>
        <w:pStyle w:val="TOC3"/>
        <w:rPr>
          <w:rFonts w:ascii="Times New Roman" w:hAnsi="Times New Roman"/>
          <w:noProof/>
          <w:color w:val="auto"/>
          <w:sz w:val="24"/>
          <w:szCs w:val="24"/>
        </w:rPr>
      </w:pPr>
      <w:r>
        <w:rPr>
          <w:noProof/>
        </w:rPr>
        <w:t>Concat</w:t>
      </w:r>
      <w:r>
        <w:rPr>
          <w:noProof/>
        </w:rPr>
        <w:tab/>
      </w:r>
      <w:r>
        <w:rPr>
          <w:noProof/>
        </w:rPr>
        <w:fldChar w:fldCharType="begin"/>
      </w:r>
      <w:r>
        <w:rPr>
          <w:noProof/>
        </w:rPr>
        <w:instrText xml:space="preserve"> PAGEREF _Toc159379095 \h </w:instrText>
      </w:r>
      <w:r>
        <w:rPr>
          <w:noProof/>
        </w:rPr>
      </w:r>
      <w:r>
        <w:rPr>
          <w:noProof/>
        </w:rPr>
        <w:fldChar w:fldCharType="separate"/>
      </w:r>
      <w:r>
        <w:rPr>
          <w:noProof/>
        </w:rPr>
        <w:t>13</w:t>
      </w:r>
      <w:r>
        <w:rPr>
          <w:noProof/>
        </w:rPr>
        <w:fldChar w:fldCharType="end"/>
      </w:r>
    </w:p>
    <w:p w:rsidR="0062471E" w:rsidRDefault="0062471E">
      <w:pPr>
        <w:pStyle w:val="TOC2"/>
        <w:rPr>
          <w:rFonts w:ascii="Times New Roman" w:hAnsi="Times New Roman"/>
          <w:noProof/>
          <w:color w:val="auto"/>
          <w:sz w:val="24"/>
          <w:szCs w:val="24"/>
        </w:rPr>
      </w:pPr>
      <w:r>
        <w:rPr>
          <w:noProof/>
        </w:rPr>
        <w:t>Ordering operators</w:t>
      </w:r>
      <w:r>
        <w:rPr>
          <w:noProof/>
        </w:rPr>
        <w:tab/>
      </w:r>
      <w:r>
        <w:rPr>
          <w:noProof/>
        </w:rPr>
        <w:fldChar w:fldCharType="begin"/>
      </w:r>
      <w:r>
        <w:rPr>
          <w:noProof/>
        </w:rPr>
        <w:instrText xml:space="preserve"> PAGEREF _Toc159379096 \h </w:instrText>
      </w:r>
      <w:r>
        <w:rPr>
          <w:noProof/>
        </w:rPr>
      </w:r>
      <w:r>
        <w:rPr>
          <w:noProof/>
        </w:rPr>
        <w:fldChar w:fldCharType="separate"/>
      </w:r>
      <w:r>
        <w:rPr>
          <w:noProof/>
        </w:rPr>
        <w:t>14</w:t>
      </w:r>
      <w:r>
        <w:rPr>
          <w:noProof/>
        </w:rPr>
        <w:fldChar w:fldCharType="end"/>
      </w:r>
    </w:p>
    <w:p w:rsidR="0062471E" w:rsidRDefault="0062471E">
      <w:pPr>
        <w:pStyle w:val="TOC3"/>
        <w:rPr>
          <w:rFonts w:ascii="Times New Roman" w:hAnsi="Times New Roman"/>
          <w:noProof/>
          <w:color w:val="auto"/>
          <w:sz w:val="24"/>
          <w:szCs w:val="24"/>
        </w:rPr>
      </w:pPr>
      <w:r>
        <w:rPr>
          <w:noProof/>
        </w:rPr>
        <w:t>OrderBy / ThenBy</w:t>
      </w:r>
      <w:r>
        <w:rPr>
          <w:noProof/>
        </w:rPr>
        <w:tab/>
      </w:r>
      <w:r>
        <w:rPr>
          <w:noProof/>
        </w:rPr>
        <w:fldChar w:fldCharType="begin"/>
      </w:r>
      <w:r>
        <w:rPr>
          <w:noProof/>
        </w:rPr>
        <w:instrText xml:space="preserve"> PAGEREF _Toc159379097 \h </w:instrText>
      </w:r>
      <w:r>
        <w:rPr>
          <w:noProof/>
        </w:rPr>
      </w:r>
      <w:r>
        <w:rPr>
          <w:noProof/>
        </w:rPr>
        <w:fldChar w:fldCharType="separate"/>
      </w:r>
      <w:r>
        <w:rPr>
          <w:noProof/>
        </w:rPr>
        <w:t>14</w:t>
      </w:r>
      <w:r>
        <w:rPr>
          <w:noProof/>
        </w:rPr>
        <w:fldChar w:fldCharType="end"/>
      </w:r>
    </w:p>
    <w:p w:rsidR="0062471E" w:rsidRDefault="0062471E">
      <w:pPr>
        <w:pStyle w:val="TOC3"/>
        <w:rPr>
          <w:rFonts w:ascii="Times New Roman" w:hAnsi="Times New Roman"/>
          <w:noProof/>
          <w:color w:val="auto"/>
          <w:sz w:val="24"/>
          <w:szCs w:val="24"/>
        </w:rPr>
      </w:pPr>
      <w:r>
        <w:rPr>
          <w:noProof/>
        </w:rPr>
        <w:t>Reverse</w:t>
      </w:r>
      <w:r>
        <w:rPr>
          <w:noProof/>
        </w:rPr>
        <w:tab/>
      </w:r>
      <w:r>
        <w:rPr>
          <w:noProof/>
        </w:rPr>
        <w:fldChar w:fldCharType="begin"/>
      </w:r>
      <w:r>
        <w:rPr>
          <w:noProof/>
        </w:rPr>
        <w:instrText xml:space="preserve"> PAGEREF _Toc159379098 \h </w:instrText>
      </w:r>
      <w:r>
        <w:rPr>
          <w:noProof/>
        </w:rPr>
      </w:r>
      <w:r>
        <w:rPr>
          <w:noProof/>
        </w:rPr>
        <w:fldChar w:fldCharType="separate"/>
      </w:r>
      <w:r>
        <w:rPr>
          <w:noProof/>
        </w:rPr>
        <w:t>16</w:t>
      </w:r>
      <w:r>
        <w:rPr>
          <w:noProof/>
        </w:rPr>
        <w:fldChar w:fldCharType="end"/>
      </w:r>
    </w:p>
    <w:p w:rsidR="0062471E" w:rsidRDefault="0062471E">
      <w:pPr>
        <w:pStyle w:val="TOC2"/>
        <w:rPr>
          <w:rFonts w:ascii="Times New Roman" w:hAnsi="Times New Roman"/>
          <w:noProof/>
          <w:color w:val="auto"/>
          <w:sz w:val="24"/>
          <w:szCs w:val="24"/>
        </w:rPr>
      </w:pPr>
      <w:r>
        <w:rPr>
          <w:noProof/>
        </w:rPr>
        <w:t>Grouping operators</w:t>
      </w:r>
      <w:r>
        <w:rPr>
          <w:noProof/>
        </w:rPr>
        <w:tab/>
      </w:r>
      <w:r>
        <w:rPr>
          <w:noProof/>
        </w:rPr>
        <w:fldChar w:fldCharType="begin"/>
      </w:r>
      <w:r>
        <w:rPr>
          <w:noProof/>
        </w:rPr>
        <w:instrText xml:space="preserve"> PAGEREF _Toc159379099 \h </w:instrText>
      </w:r>
      <w:r>
        <w:rPr>
          <w:noProof/>
        </w:rPr>
      </w:r>
      <w:r>
        <w:rPr>
          <w:noProof/>
        </w:rPr>
        <w:fldChar w:fldCharType="separate"/>
      </w:r>
      <w:r>
        <w:rPr>
          <w:noProof/>
        </w:rPr>
        <w:t>16</w:t>
      </w:r>
      <w:r>
        <w:rPr>
          <w:noProof/>
        </w:rPr>
        <w:fldChar w:fldCharType="end"/>
      </w:r>
    </w:p>
    <w:p w:rsidR="0062471E" w:rsidRDefault="0062471E">
      <w:pPr>
        <w:pStyle w:val="TOC3"/>
        <w:rPr>
          <w:rFonts w:ascii="Times New Roman" w:hAnsi="Times New Roman"/>
          <w:noProof/>
          <w:color w:val="auto"/>
          <w:sz w:val="24"/>
          <w:szCs w:val="24"/>
        </w:rPr>
      </w:pPr>
      <w:r>
        <w:rPr>
          <w:noProof/>
        </w:rPr>
        <w:t>GroupBy</w:t>
      </w:r>
      <w:r>
        <w:rPr>
          <w:noProof/>
        </w:rPr>
        <w:tab/>
      </w:r>
      <w:r>
        <w:rPr>
          <w:noProof/>
        </w:rPr>
        <w:fldChar w:fldCharType="begin"/>
      </w:r>
      <w:r>
        <w:rPr>
          <w:noProof/>
        </w:rPr>
        <w:instrText xml:space="preserve"> PAGEREF _Toc159379100 \h </w:instrText>
      </w:r>
      <w:r>
        <w:rPr>
          <w:noProof/>
        </w:rPr>
      </w:r>
      <w:r>
        <w:rPr>
          <w:noProof/>
        </w:rPr>
        <w:fldChar w:fldCharType="separate"/>
      </w:r>
      <w:r>
        <w:rPr>
          <w:noProof/>
        </w:rPr>
        <w:t>16</w:t>
      </w:r>
      <w:r>
        <w:rPr>
          <w:noProof/>
        </w:rPr>
        <w:fldChar w:fldCharType="end"/>
      </w:r>
    </w:p>
    <w:p w:rsidR="0062471E" w:rsidRDefault="0062471E">
      <w:pPr>
        <w:pStyle w:val="TOC2"/>
        <w:rPr>
          <w:rFonts w:ascii="Times New Roman" w:hAnsi="Times New Roman"/>
          <w:noProof/>
          <w:color w:val="auto"/>
          <w:sz w:val="24"/>
          <w:szCs w:val="24"/>
        </w:rPr>
      </w:pPr>
      <w:r>
        <w:rPr>
          <w:noProof/>
        </w:rPr>
        <w:lastRenderedPageBreak/>
        <w:t>Set operators</w:t>
      </w:r>
      <w:r>
        <w:rPr>
          <w:noProof/>
        </w:rPr>
        <w:tab/>
      </w:r>
      <w:r>
        <w:rPr>
          <w:noProof/>
        </w:rPr>
        <w:fldChar w:fldCharType="begin"/>
      </w:r>
      <w:r>
        <w:rPr>
          <w:noProof/>
        </w:rPr>
        <w:instrText xml:space="preserve"> PAGEREF _Toc159379101 \h </w:instrText>
      </w:r>
      <w:r>
        <w:rPr>
          <w:noProof/>
        </w:rPr>
      </w:r>
      <w:r>
        <w:rPr>
          <w:noProof/>
        </w:rPr>
        <w:fldChar w:fldCharType="separate"/>
      </w:r>
      <w:r>
        <w:rPr>
          <w:noProof/>
        </w:rPr>
        <w:t>17</w:t>
      </w:r>
      <w:r>
        <w:rPr>
          <w:noProof/>
        </w:rPr>
        <w:fldChar w:fldCharType="end"/>
      </w:r>
    </w:p>
    <w:p w:rsidR="0062471E" w:rsidRDefault="0062471E">
      <w:pPr>
        <w:pStyle w:val="TOC3"/>
        <w:rPr>
          <w:rFonts w:ascii="Times New Roman" w:hAnsi="Times New Roman"/>
          <w:noProof/>
          <w:color w:val="auto"/>
          <w:sz w:val="24"/>
          <w:szCs w:val="24"/>
        </w:rPr>
      </w:pPr>
      <w:r>
        <w:rPr>
          <w:noProof/>
        </w:rPr>
        <w:t>Distinct</w:t>
      </w:r>
      <w:r>
        <w:rPr>
          <w:noProof/>
        </w:rPr>
        <w:tab/>
      </w:r>
      <w:r>
        <w:rPr>
          <w:noProof/>
        </w:rPr>
        <w:fldChar w:fldCharType="begin"/>
      </w:r>
      <w:r>
        <w:rPr>
          <w:noProof/>
        </w:rPr>
        <w:instrText xml:space="preserve"> PAGEREF _Toc159379102 \h </w:instrText>
      </w:r>
      <w:r>
        <w:rPr>
          <w:noProof/>
        </w:rPr>
      </w:r>
      <w:r>
        <w:rPr>
          <w:noProof/>
        </w:rPr>
        <w:fldChar w:fldCharType="separate"/>
      </w:r>
      <w:r>
        <w:rPr>
          <w:noProof/>
        </w:rPr>
        <w:t>17</w:t>
      </w:r>
      <w:r>
        <w:rPr>
          <w:noProof/>
        </w:rPr>
        <w:fldChar w:fldCharType="end"/>
      </w:r>
    </w:p>
    <w:p w:rsidR="0062471E" w:rsidRDefault="0062471E">
      <w:pPr>
        <w:pStyle w:val="TOC3"/>
        <w:rPr>
          <w:rFonts w:ascii="Times New Roman" w:hAnsi="Times New Roman"/>
          <w:noProof/>
          <w:color w:val="auto"/>
          <w:sz w:val="24"/>
          <w:szCs w:val="24"/>
        </w:rPr>
      </w:pPr>
      <w:r>
        <w:rPr>
          <w:noProof/>
        </w:rPr>
        <w:t>Union</w:t>
      </w:r>
      <w:r>
        <w:rPr>
          <w:noProof/>
        </w:rPr>
        <w:tab/>
      </w:r>
      <w:r>
        <w:rPr>
          <w:noProof/>
        </w:rPr>
        <w:fldChar w:fldCharType="begin"/>
      </w:r>
      <w:r>
        <w:rPr>
          <w:noProof/>
        </w:rPr>
        <w:instrText xml:space="preserve"> PAGEREF _Toc159379103 \h </w:instrText>
      </w:r>
      <w:r>
        <w:rPr>
          <w:noProof/>
        </w:rPr>
      </w:r>
      <w:r>
        <w:rPr>
          <w:noProof/>
        </w:rPr>
        <w:fldChar w:fldCharType="separate"/>
      </w:r>
      <w:r>
        <w:rPr>
          <w:noProof/>
        </w:rPr>
        <w:t>18</w:t>
      </w:r>
      <w:r>
        <w:rPr>
          <w:noProof/>
        </w:rPr>
        <w:fldChar w:fldCharType="end"/>
      </w:r>
    </w:p>
    <w:p w:rsidR="0062471E" w:rsidRDefault="0062471E">
      <w:pPr>
        <w:pStyle w:val="TOC3"/>
        <w:rPr>
          <w:rFonts w:ascii="Times New Roman" w:hAnsi="Times New Roman"/>
          <w:noProof/>
          <w:color w:val="auto"/>
          <w:sz w:val="24"/>
          <w:szCs w:val="24"/>
        </w:rPr>
      </w:pPr>
      <w:r>
        <w:rPr>
          <w:noProof/>
        </w:rPr>
        <w:t>Intersect</w:t>
      </w:r>
      <w:r>
        <w:rPr>
          <w:noProof/>
        </w:rPr>
        <w:tab/>
      </w:r>
      <w:r>
        <w:rPr>
          <w:noProof/>
        </w:rPr>
        <w:fldChar w:fldCharType="begin"/>
      </w:r>
      <w:r>
        <w:rPr>
          <w:noProof/>
        </w:rPr>
        <w:instrText xml:space="preserve"> PAGEREF _Toc159379104 \h </w:instrText>
      </w:r>
      <w:r>
        <w:rPr>
          <w:noProof/>
        </w:rPr>
      </w:r>
      <w:r>
        <w:rPr>
          <w:noProof/>
        </w:rPr>
        <w:fldChar w:fldCharType="separate"/>
      </w:r>
      <w:r>
        <w:rPr>
          <w:noProof/>
        </w:rPr>
        <w:t>18</w:t>
      </w:r>
      <w:r>
        <w:rPr>
          <w:noProof/>
        </w:rPr>
        <w:fldChar w:fldCharType="end"/>
      </w:r>
    </w:p>
    <w:p w:rsidR="0062471E" w:rsidRDefault="0062471E">
      <w:pPr>
        <w:pStyle w:val="TOC3"/>
        <w:rPr>
          <w:rFonts w:ascii="Times New Roman" w:hAnsi="Times New Roman"/>
          <w:noProof/>
          <w:color w:val="auto"/>
          <w:sz w:val="24"/>
          <w:szCs w:val="24"/>
        </w:rPr>
      </w:pPr>
      <w:r>
        <w:rPr>
          <w:noProof/>
        </w:rPr>
        <w:t>Except</w:t>
      </w:r>
      <w:r>
        <w:rPr>
          <w:noProof/>
        </w:rPr>
        <w:tab/>
      </w:r>
      <w:r>
        <w:rPr>
          <w:noProof/>
        </w:rPr>
        <w:fldChar w:fldCharType="begin"/>
      </w:r>
      <w:r>
        <w:rPr>
          <w:noProof/>
        </w:rPr>
        <w:instrText xml:space="preserve"> PAGEREF _Toc159379105 \h </w:instrText>
      </w:r>
      <w:r>
        <w:rPr>
          <w:noProof/>
        </w:rPr>
      </w:r>
      <w:r>
        <w:rPr>
          <w:noProof/>
        </w:rPr>
        <w:fldChar w:fldCharType="separate"/>
      </w:r>
      <w:r>
        <w:rPr>
          <w:noProof/>
        </w:rPr>
        <w:t>19</w:t>
      </w:r>
      <w:r>
        <w:rPr>
          <w:noProof/>
        </w:rPr>
        <w:fldChar w:fldCharType="end"/>
      </w:r>
    </w:p>
    <w:p w:rsidR="0062471E" w:rsidRDefault="0062471E">
      <w:pPr>
        <w:pStyle w:val="TOC2"/>
        <w:rPr>
          <w:rFonts w:ascii="Times New Roman" w:hAnsi="Times New Roman"/>
          <w:noProof/>
          <w:color w:val="auto"/>
          <w:sz w:val="24"/>
          <w:szCs w:val="24"/>
        </w:rPr>
      </w:pPr>
      <w:r>
        <w:rPr>
          <w:noProof/>
        </w:rPr>
        <w:t>Conversion operators</w:t>
      </w:r>
      <w:r>
        <w:rPr>
          <w:noProof/>
        </w:rPr>
        <w:tab/>
      </w:r>
      <w:r>
        <w:rPr>
          <w:noProof/>
        </w:rPr>
        <w:fldChar w:fldCharType="begin"/>
      </w:r>
      <w:r>
        <w:rPr>
          <w:noProof/>
        </w:rPr>
        <w:instrText xml:space="preserve"> PAGEREF _Toc159379106 \h </w:instrText>
      </w:r>
      <w:r>
        <w:rPr>
          <w:noProof/>
        </w:rPr>
      </w:r>
      <w:r>
        <w:rPr>
          <w:noProof/>
        </w:rPr>
        <w:fldChar w:fldCharType="separate"/>
      </w:r>
      <w:r>
        <w:rPr>
          <w:noProof/>
        </w:rPr>
        <w:t>19</w:t>
      </w:r>
      <w:r>
        <w:rPr>
          <w:noProof/>
        </w:rPr>
        <w:fldChar w:fldCharType="end"/>
      </w:r>
    </w:p>
    <w:p w:rsidR="0062471E" w:rsidRDefault="0062471E">
      <w:pPr>
        <w:pStyle w:val="TOC3"/>
        <w:rPr>
          <w:rFonts w:ascii="Times New Roman" w:hAnsi="Times New Roman"/>
          <w:noProof/>
          <w:color w:val="auto"/>
          <w:sz w:val="24"/>
          <w:szCs w:val="24"/>
        </w:rPr>
      </w:pPr>
      <w:r>
        <w:rPr>
          <w:noProof/>
        </w:rPr>
        <w:t>AsEnumerable</w:t>
      </w:r>
      <w:r>
        <w:rPr>
          <w:noProof/>
        </w:rPr>
        <w:tab/>
      </w:r>
      <w:r>
        <w:rPr>
          <w:noProof/>
        </w:rPr>
        <w:fldChar w:fldCharType="begin"/>
      </w:r>
      <w:r>
        <w:rPr>
          <w:noProof/>
        </w:rPr>
        <w:instrText xml:space="preserve"> PAGEREF _Toc159379107 \h </w:instrText>
      </w:r>
      <w:r>
        <w:rPr>
          <w:noProof/>
        </w:rPr>
      </w:r>
      <w:r>
        <w:rPr>
          <w:noProof/>
        </w:rPr>
        <w:fldChar w:fldCharType="separate"/>
      </w:r>
      <w:r>
        <w:rPr>
          <w:noProof/>
        </w:rPr>
        <w:t>19</w:t>
      </w:r>
      <w:r>
        <w:rPr>
          <w:noProof/>
        </w:rPr>
        <w:fldChar w:fldCharType="end"/>
      </w:r>
    </w:p>
    <w:p w:rsidR="0062471E" w:rsidRDefault="0062471E">
      <w:pPr>
        <w:pStyle w:val="TOC3"/>
        <w:rPr>
          <w:rFonts w:ascii="Times New Roman" w:hAnsi="Times New Roman"/>
          <w:noProof/>
          <w:color w:val="auto"/>
          <w:sz w:val="24"/>
          <w:szCs w:val="24"/>
        </w:rPr>
      </w:pPr>
      <w:r>
        <w:rPr>
          <w:noProof/>
        </w:rPr>
        <w:t>ToArray</w:t>
      </w:r>
      <w:r>
        <w:rPr>
          <w:noProof/>
        </w:rPr>
        <w:tab/>
      </w:r>
      <w:r>
        <w:rPr>
          <w:noProof/>
        </w:rPr>
        <w:fldChar w:fldCharType="begin"/>
      </w:r>
      <w:r>
        <w:rPr>
          <w:noProof/>
        </w:rPr>
        <w:instrText xml:space="preserve"> PAGEREF _Toc159379108 \h </w:instrText>
      </w:r>
      <w:r>
        <w:rPr>
          <w:noProof/>
        </w:rPr>
      </w:r>
      <w:r>
        <w:rPr>
          <w:noProof/>
        </w:rPr>
        <w:fldChar w:fldCharType="separate"/>
      </w:r>
      <w:r>
        <w:rPr>
          <w:noProof/>
        </w:rPr>
        <w:t>20</w:t>
      </w:r>
      <w:r>
        <w:rPr>
          <w:noProof/>
        </w:rPr>
        <w:fldChar w:fldCharType="end"/>
      </w:r>
    </w:p>
    <w:p w:rsidR="0062471E" w:rsidRDefault="0062471E">
      <w:pPr>
        <w:pStyle w:val="TOC3"/>
        <w:rPr>
          <w:rFonts w:ascii="Times New Roman" w:hAnsi="Times New Roman"/>
          <w:noProof/>
          <w:color w:val="auto"/>
          <w:sz w:val="24"/>
          <w:szCs w:val="24"/>
        </w:rPr>
      </w:pPr>
      <w:r>
        <w:rPr>
          <w:noProof/>
        </w:rPr>
        <w:t>ToList</w:t>
      </w:r>
      <w:r>
        <w:rPr>
          <w:noProof/>
        </w:rPr>
        <w:tab/>
      </w:r>
      <w:r>
        <w:rPr>
          <w:noProof/>
        </w:rPr>
        <w:fldChar w:fldCharType="begin"/>
      </w:r>
      <w:r>
        <w:rPr>
          <w:noProof/>
        </w:rPr>
        <w:instrText xml:space="preserve"> PAGEREF _Toc159379109 \h </w:instrText>
      </w:r>
      <w:r>
        <w:rPr>
          <w:noProof/>
        </w:rPr>
      </w:r>
      <w:r>
        <w:rPr>
          <w:noProof/>
        </w:rPr>
        <w:fldChar w:fldCharType="separate"/>
      </w:r>
      <w:r>
        <w:rPr>
          <w:noProof/>
        </w:rPr>
        <w:t>20</w:t>
      </w:r>
      <w:r>
        <w:rPr>
          <w:noProof/>
        </w:rPr>
        <w:fldChar w:fldCharType="end"/>
      </w:r>
    </w:p>
    <w:p w:rsidR="0062471E" w:rsidRDefault="0062471E">
      <w:pPr>
        <w:pStyle w:val="TOC3"/>
        <w:rPr>
          <w:rFonts w:ascii="Times New Roman" w:hAnsi="Times New Roman"/>
          <w:noProof/>
          <w:color w:val="auto"/>
          <w:sz w:val="24"/>
          <w:szCs w:val="24"/>
        </w:rPr>
      </w:pPr>
      <w:r>
        <w:rPr>
          <w:noProof/>
        </w:rPr>
        <w:t>ToDictionary</w:t>
      </w:r>
      <w:r>
        <w:rPr>
          <w:noProof/>
        </w:rPr>
        <w:tab/>
      </w:r>
      <w:r>
        <w:rPr>
          <w:noProof/>
        </w:rPr>
        <w:fldChar w:fldCharType="begin"/>
      </w:r>
      <w:r>
        <w:rPr>
          <w:noProof/>
        </w:rPr>
        <w:instrText xml:space="preserve"> PAGEREF _Toc159379110 \h </w:instrText>
      </w:r>
      <w:r>
        <w:rPr>
          <w:noProof/>
        </w:rPr>
      </w:r>
      <w:r>
        <w:rPr>
          <w:noProof/>
        </w:rPr>
        <w:fldChar w:fldCharType="separate"/>
      </w:r>
      <w:r>
        <w:rPr>
          <w:noProof/>
        </w:rPr>
        <w:t>20</w:t>
      </w:r>
      <w:r>
        <w:rPr>
          <w:noProof/>
        </w:rPr>
        <w:fldChar w:fldCharType="end"/>
      </w:r>
    </w:p>
    <w:p w:rsidR="0062471E" w:rsidRDefault="0062471E">
      <w:pPr>
        <w:pStyle w:val="TOC3"/>
        <w:rPr>
          <w:rFonts w:ascii="Times New Roman" w:hAnsi="Times New Roman"/>
          <w:noProof/>
          <w:color w:val="auto"/>
          <w:sz w:val="24"/>
          <w:szCs w:val="24"/>
        </w:rPr>
      </w:pPr>
      <w:r>
        <w:rPr>
          <w:noProof/>
        </w:rPr>
        <w:t>ToLookup</w:t>
      </w:r>
      <w:r>
        <w:rPr>
          <w:noProof/>
        </w:rPr>
        <w:tab/>
      </w:r>
      <w:r>
        <w:rPr>
          <w:noProof/>
        </w:rPr>
        <w:fldChar w:fldCharType="begin"/>
      </w:r>
      <w:r>
        <w:rPr>
          <w:noProof/>
        </w:rPr>
        <w:instrText xml:space="preserve"> PAGEREF _Toc159379111 \h </w:instrText>
      </w:r>
      <w:r>
        <w:rPr>
          <w:noProof/>
        </w:rPr>
      </w:r>
      <w:r>
        <w:rPr>
          <w:noProof/>
        </w:rPr>
        <w:fldChar w:fldCharType="separate"/>
      </w:r>
      <w:r>
        <w:rPr>
          <w:noProof/>
        </w:rPr>
        <w:t>21</w:t>
      </w:r>
      <w:r>
        <w:rPr>
          <w:noProof/>
        </w:rPr>
        <w:fldChar w:fldCharType="end"/>
      </w:r>
    </w:p>
    <w:p w:rsidR="0062471E" w:rsidRDefault="0062471E">
      <w:pPr>
        <w:pStyle w:val="TOC3"/>
        <w:rPr>
          <w:rFonts w:ascii="Times New Roman" w:hAnsi="Times New Roman"/>
          <w:noProof/>
          <w:color w:val="auto"/>
          <w:sz w:val="24"/>
          <w:szCs w:val="24"/>
        </w:rPr>
      </w:pPr>
      <w:r>
        <w:rPr>
          <w:noProof/>
        </w:rPr>
        <w:t>OfType</w:t>
      </w:r>
      <w:r>
        <w:rPr>
          <w:noProof/>
        </w:rPr>
        <w:tab/>
      </w:r>
      <w:r>
        <w:rPr>
          <w:noProof/>
        </w:rPr>
        <w:fldChar w:fldCharType="begin"/>
      </w:r>
      <w:r>
        <w:rPr>
          <w:noProof/>
        </w:rPr>
        <w:instrText xml:space="preserve"> PAGEREF _Toc159379112 \h </w:instrText>
      </w:r>
      <w:r>
        <w:rPr>
          <w:noProof/>
        </w:rPr>
      </w:r>
      <w:r>
        <w:rPr>
          <w:noProof/>
        </w:rPr>
        <w:fldChar w:fldCharType="separate"/>
      </w:r>
      <w:r>
        <w:rPr>
          <w:noProof/>
        </w:rPr>
        <w:t>22</w:t>
      </w:r>
      <w:r>
        <w:rPr>
          <w:noProof/>
        </w:rPr>
        <w:fldChar w:fldCharType="end"/>
      </w:r>
    </w:p>
    <w:p w:rsidR="0062471E" w:rsidRDefault="0062471E">
      <w:pPr>
        <w:pStyle w:val="TOC3"/>
        <w:rPr>
          <w:rFonts w:ascii="Times New Roman" w:hAnsi="Times New Roman"/>
          <w:noProof/>
          <w:color w:val="auto"/>
          <w:sz w:val="24"/>
          <w:szCs w:val="24"/>
        </w:rPr>
      </w:pPr>
      <w:r>
        <w:rPr>
          <w:noProof/>
        </w:rPr>
        <w:t>Cast</w:t>
      </w:r>
      <w:r>
        <w:rPr>
          <w:noProof/>
        </w:rPr>
        <w:tab/>
      </w:r>
      <w:r>
        <w:rPr>
          <w:noProof/>
        </w:rPr>
        <w:fldChar w:fldCharType="begin"/>
      </w:r>
      <w:r>
        <w:rPr>
          <w:noProof/>
        </w:rPr>
        <w:instrText xml:space="preserve"> PAGEREF _Toc159379113 \h </w:instrText>
      </w:r>
      <w:r>
        <w:rPr>
          <w:noProof/>
        </w:rPr>
      </w:r>
      <w:r>
        <w:rPr>
          <w:noProof/>
        </w:rPr>
        <w:fldChar w:fldCharType="separate"/>
      </w:r>
      <w:r>
        <w:rPr>
          <w:noProof/>
        </w:rPr>
        <w:t>23</w:t>
      </w:r>
      <w:r>
        <w:rPr>
          <w:noProof/>
        </w:rPr>
        <w:fldChar w:fldCharType="end"/>
      </w:r>
    </w:p>
    <w:p w:rsidR="0062471E" w:rsidRDefault="0062471E">
      <w:pPr>
        <w:pStyle w:val="TOC2"/>
        <w:rPr>
          <w:rFonts w:ascii="Times New Roman" w:hAnsi="Times New Roman"/>
          <w:noProof/>
          <w:color w:val="auto"/>
          <w:sz w:val="24"/>
          <w:szCs w:val="24"/>
        </w:rPr>
      </w:pPr>
      <w:r>
        <w:rPr>
          <w:noProof/>
        </w:rPr>
        <w:t>Equality operator</w:t>
      </w:r>
      <w:r>
        <w:rPr>
          <w:noProof/>
        </w:rPr>
        <w:tab/>
      </w:r>
      <w:r>
        <w:rPr>
          <w:noProof/>
        </w:rPr>
        <w:fldChar w:fldCharType="begin"/>
      </w:r>
      <w:r>
        <w:rPr>
          <w:noProof/>
        </w:rPr>
        <w:instrText xml:space="preserve"> PAGEREF _Toc159379114 \h </w:instrText>
      </w:r>
      <w:r>
        <w:rPr>
          <w:noProof/>
        </w:rPr>
      </w:r>
      <w:r>
        <w:rPr>
          <w:noProof/>
        </w:rPr>
        <w:fldChar w:fldCharType="separate"/>
      </w:r>
      <w:r>
        <w:rPr>
          <w:noProof/>
        </w:rPr>
        <w:t>23</w:t>
      </w:r>
      <w:r>
        <w:rPr>
          <w:noProof/>
        </w:rPr>
        <w:fldChar w:fldCharType="end"/>
      </w:r>
    </w:p>
    <w:p w:rsidR="0062471E" w:rsidRDefault="0062471E">
      <w:pPr>
        <w:pStyle w:val="TOC3"/>
        <w:rPr>
          <w:rFonts w:ascii="Times New Roman" w:hAnsi="Times New Roman"/>
          <w:noProof/>
          <w:color w:val="auto"/>
          <w:sz w:val="24"/>
          <w:szCs w:val="24"/>
        </w:rPr>
      </w:pPr>
      <w:r>
        <w:rPr>
          <w:noProof/>
        </w:rPr>
        <w:t>SequenceEqual</w:t>
      </w:r>
      <w:r>
        <w:rPr>
          <w:noProof/>
        </w:rPr>
        <w:tab/>
      </w:r>
      <w:r>
        <w:rPr>
          <w:noProof/>
        </w:rPr>
        <w:fldChar w:fldCharType="begin"/>
      </w:r>
      <w:r>
        <w:rPr>
          <w:noProof/>
        </w:rPr>
        <w:instrText xml:space="preserve"> PAGEREF _Toc159379115 \h </w:instrText>
      </w:r>
      <w:r>
        <w:rPr>
          <w:noProof/>
        </w:rPr>
      </w:r>
      <w:r>
        <w:rPr>
          <w:noProof/>
        </w:rPr>
        <w:fldChar w:fldCharType="separate"/>
      </w:r>
      <w:r>
        <w:rPr>
          <w:noProof/>
        </w:rPr>
        <w:t>23</w:t>
      </w:r>
      <w:r>
        <w:rPr>
          <w:noProof/>
        </w:rPr>
        <w:fldChar w:fldCharType="end"/>
      </w:r>
    </w:p>
    <w:p w:rsidR="0062471E" w:rsidRDefault="0062471E">
      <w:pPr>
        <w:pStyle w:val="TOC2"/>
        <w:rPr>
          <w:rFonts w:ascii="Times New Roman" w:hAnsi="Times New Roman"/>
          <w:noProof/>
          <w:color w:val="auto"/>
          <w:sz w:val="24"/>
          <w:szCs w:val="24"/>
        </w:rPr>
      </w:pPr>
      <w:r>
        <w:rPr>
          <w:noProof/>
        </w:rPr>
        <w:t>Element operators</w:t>
      </w:r>
      <w:r>
        <w:rPr>
          <w:noProof/>
        </w:rPr>
        <w:tab/>
      </w:r>
      <w:r>
        <w:rPr>
          <w:noProof/>
        </w:rPr>
        <w:fldChar w:fldCharType="begin"/>
      </w:r>
      <w:r>
        <w:rPr>
          <w:noProof/>
        </w:rPr>
        <w:instrText xml:space="preserve"> PAGEREF _Toc159379116 \h </w:instrText>
      </w:r>
      <w:r>
        <w:rPr>
          <w:noProof/>
        </w:rPr>
      </w:r>
      <w:r>
        <w:rPr>
          <w:noProof/>
        </w:rPr>
        <w:fldChar w:fldCharType="separate"/>
      </w:r>
      <w:r>
        <w:rPr>
          <w:noProof/>
        </w:rPr>
        <w:t>24</w:t>
      </w:r>
      <w:r>
        <w:rPr>
          <w:noProof/>
        </w:rPr>
        <w:fldChar w:fldCharType="end"/>
      </w:r>
    </w:p>
    <w:p w:rsidR="0062471E" w:rsidRDefault="0062471E">
      <w:pPr>
        <w:pStyle w:val="TOC3"/>
        <w:rPr>
          <w:rFonts w:ascii="Times New Roman" w:hAnsi="Times New Roman"/>
          <w:noProof/>
          <w:color w:val="auto"/>
          <w:sz w:val="24"/>
          <w:szCs w:val="24"/>
        </w:rPr>
      </w:pPr>
      <w:r>
        <w:rPr>
          <w:noProof/>
        </w:rPr>
        <w:t>First</w:t>
      </w:r>
      <w:r>
        <w:rPr>
          <w:noProof/>
        </w:rPr>
        <w:tab/>
      </w:r>
      <w:r>
        <w:rPr>
          <w:noProof/>
        </w:rPr>
        <w:fldChar w:fldCharType="begin"/>
      </w:r>
      <w:r>
        <w:rPr>
          <w:noProof/>
        </w:rPr>
        <w:instrText xml:space="preserve"> PAGEREF _Toc159379117 \h </w:instrText>
      </w:r>
      <w:r>
        <w:rPr>
          <w:noProof/>
        </w:rPr>
      </w:r>
      <w:r>
        <w:rPr>
          <w:noProof/>
        </w:rPr>
        <w:fldChar w:fldCharType="separate"/>
      </w:r>
      <w:r>
        <w:rPr>
          <w:noProof/>
        </w:rPr>
        <w:t>24</w:t>
      </w:r>
      <w:r>
        <w:rPr>
          <w:noProof/>
        </w:rPr>
        <w:fldChar w:fldCharType="end"/>
      </w:r>
    </w:p>
    <w:p w:rsidR="0062471E" w:rsidRDefault="0062471E">
      <w:pPr>
        <w:pStyle w:val="TOC3"/>
        <w:rPr>
          <w:rFonts w:ascii="Times New Roman" w:hAnsi="Times New Roman"/>
          <w:noProof/>
          <w:color w:val="auto"/>
          <w:sz w:val="24"/>
          <w:szCs w:val="24"/>
        </w:rPr>
      </w:pPr>
      <w:r>
        <w:rPr>
          <w:noProof/>
        </w:rPr>
        <w:t>FirstOrDefault</w:t>
      </w:r>
      <w:r>
        <w:rPr>
          <w:noProof/>
        </w:rPr>
        <w:tab/>
      </w:r>
      <w:r>
        <w:rPr>
          <w:noProof/>
        </w:rPr>
        <w:fldChar w:fldCharType="begin"/>
      </w:r>
      <w:r>
        <w:rPr>
          <w:noProof/>
        </w:rPr>
        <w:instrText xml:space="preserve"> PAGEREF _Toc159379118 \h </w:instrText>
      </w:r>
      <w:r>
        <w:rPr>
          <w:noProof/>
        </w:rPr>
      </w:r>
      <w:r>
        <w:rPr>
          <w:noProof/>
        </w:rPr>
        <w:fldChar w:fldCharType="separate"/>
      </w:r>
      <w:r>
        <w:rPr>
          <w:noProof/>
        </w:rPr>
        <w:t>24</w:t>
      </w:r>
      <w:r>
        <w:rPr>
          <w:noProof/>
        </w:rPr>
        <w:fldChar w:fldCharType="end"/>
      </w:r>
    </w:p>
    <w:p w:rsidR="0062471E" w:rsidRDefault="0062471E">
      <w:pPr>
        <w:pStyle w:val="TOC3"/>
        <w:rPr>
          <w:rFonts w:ascii="Times New Roman" w:hAnsi="Times New Roman"/>
          <w:noProof/>
          <w:color w:val="auto"/>
          <w:sz w:val="24"/>
          <w:szCs w:val="24"/>
        </w:rPr>
      </w:pPr>
      <w:r>
        <w:rPr>
          <w:noProof/>
        </w:rPr>
        <w:t>Last</w:t>
      </w:r>
      <w:r>
        <w:rPr>
          <w:noProof/>
        </w:rPr>
        <w:tab/>
      </w:r>
      <w:r>
        <w:rPr>
          <w:noProof/>
        </w:rPr>
        <w:fldChar w:fldCharType="begin"/>
      </w:r>
      <w:r>
        <w:rPr>
          <w:noProof/>
        </w:rPr>
        <w:instrText xml:space="preserve"> PAGEREF _Toc159379119 \h </w:instrText>
      </w:r>
      <w:r>
        <w:rPr>
          <w:noProof/>
        </w:rPr>
      </w:r>
      <w:r>
        <w:rPr>
          <w:noProof/>
        </w:rPr>
        <w:fldChar w:fldCharType="separate"/>
      </w:r>
      <w:r>
        <w:rPr>
          <w:noProof/>
        </w:rPr>
        <w:t>25</w:t>
      </w:r>
      <w:r>
        <w:rPr>
          <w:noProof/>
        </w:rPr>
        <w:fldChar w:fldCharType="end"/>
      </w:r>
    </w:p>
    <w:p w:rsidR="0062471E" w:rsidRDefault="0062471E">
      <w:pPr>
        <w:pStyle w:val="TOC3"/>
        <w:rPr>
          <w:rFonts w:ascii="Times New Roman" w:hAnsi="Times New Roman"/>
          <w:noProof/>
          <w:color w:val="auto"/>
          <w:sz w:val="24"/>
          <w:szCs w:val="24"/>
        </w:rPr>
      </w:pPr>
      <w:r>
        <w:rPr>
          <w:noProof/>
        </w:rPr>
        <w:t>LastOrDefault</w:t>
      </w:r>
      <w:r>
        <w:rPr>
          <w:noProof/>
        </w:rPr>
        <w:tab/>
      </w:r>
      <w:r>
        <w:rPr>
          <w:noProof/>
        </w:rPr>
        <w:fldChar w:fldCharType="begin"/>
      </w:r>
      <w:r>
        <w:rPr>
          <w:noProof/>
        </w:rPr>
        <w:instrText xml:space="preserve"> PAGEREF _Toc159379120 \h </w:instrText>
      </w:r>
      <w:r>
        <w:rPr>
          <w:noProof/>
        </w:rPr>
      </w:r>
      <w:r>
        <w:rPr>
          <w:noProof/>
        </w:rPr>
        <w:fldChar w:fldCharType="separate"/>
      </w:r>
      <w:r>
        <w:rPr>
          <w:noProof/>
        </w:rPr>
        <w:t>25</w:t>
      </w:r>
      <w:r>
        <w:rPr>
          <w:noProof/>
        </w:rPr>
        <w:fldChar w:fldCharType="end"/>
      </w:r>
    </w:p>
    <w:p w:rsidR="0062471E" w:rsidRDefault="0062471E">
      <w:pPr>
        <w:pStyle w:val="TOC3"/>
        <w:rPr>
          <w:rFonts w:ascii="Times New Roman" w:hAnsi="Times New Roman"/>
          <w:noProof/>
          <w:color w:val="auto"/>
          <w:sz w:val="24"/>
          <w:szCs w:val="24"/>
        </w:rPr>
      </w:pPr>
      <w:r>
        <w:rPr>
          <w:noProof/>
        </w:rPr>
        <w:t>Single</w:t>
      </w:r>
      <w:r>
        <w:rPr>
          <w:noProof/>
        </w:rPr>
        <w:tab/>
      </w:r>
      <w:r>
        <w:rPr>
          <w:noProof/>
        </w:rPr>
        <w:fldChar w:fldCharType="begin"/>
      </w:r>
      <w:r>
        <w:rPr>
          <w:noProof/>
        </w:rPr>
        <w:instrText xml:space="preserve"> PAGEREF _Toc159379121 \h </w:instrText>
      </w:r>
      <w:r>
        <w:rPr>
          <w:noProof/>
        </w:rPr>
      </w:r>
      <w:r>
        <w:rPr>
          <w:noProof/>
        </w:rPr>
        <w:fldChar w:fldCharType="separate"/>
      </w:r>
      <w:r>
        <w:rPr>
          <w:noProof/>
        </w:rPr>
        <w:t>25</w:t>
      </w:r>
      <w:r>
        <w:rPr>
          <w:noProof/>
        </w:rPr>
        <w:fldChar w:fldCharType="end"/>
      </w:r>
    </w:p>
    <w:p w:rsidR="0062471E" w:rsidRDefault="0062471E">
      <w:pPr>
        <w:pStyle w:val="TOC3"/>
        <w:rPr>
          <w:rFonts w:ascii="Times New Roman" w:hAnsi="Times New Roman"/>
          <w:noProof/>
          <w:color w:val="auto"/>
          <w:sz w:val="24"/>
          <w:szCs w:val="24"/>
        </w:rPr>
      </w:pPr>
      <w:r>
        <w:rPr>
          <w:noProof/>
        </w:rPr>
        <w:t>SingleOrDefault</w:t>
      </w:r>
      <w:r>
        <w:rPr>
          <w:noProof/>
        </w:rPr>
        <w:tab/>
      </w:r>
      <w:r>
        <w:rPr>
          <w:noProof/>
        </w:rPr>
        <w:fldChar w:fldCharType="begin"/>
      </w:r>
      <w:r>
        <w:rPr>
          <w:noProof/>
        </w:rPr>
        <w:instrText xml:space="preserve"> PAGEREF _Toc159379122 \h </w:instrText>
      </w:r>
      <w:r>
        <w:rPr>
          <w:noProof/>
        </w:rPr>
      </w:r>
      <w:r>
        <w:rPr>
          <w:noProof/>
        </w:rPr>
        <w:fldChar w:fldCharType="separate"/>
      </w:r>
      <w:r>
        <w:rPr>
          <w:noProof/>
        </w:rPr>
        <w:t>26</w:t>
      </w:r>
      <w:r>
        <w:rPr>
          <w:noProof/>
        </w:rPr>
        <w:fldChar w:fldCharType="end"/>
      </w:r>
    </w:p>
    <w:p w:rsidR="0062471E" w:rsidRDefault="0062471E">
      <w:pPr>
        <w:pStyle w:val="TOC3"/>
        <w:rPr>
          <w:rFonts w:ascii="Times New Roman" w:hAnsi="Times New Roman"/>
          <w:noProof/>
          <w:color w:val="auto"/>
          <w:sz w:val="24"/>
          <w:szCs w:val="24"/>
        </w:rPr>
      </w:pPr>
      <w:r>
        <w:rPr>
          <w:noProof/>
        </w:rPr>
        <w:t>ElementAt</w:t>
      </w:r>
      <w:r>
        <w:rPr>
          <w:noProof/>
        </w:rPr>
        <w:tab/>
      </w:r>
      <w:r>
        <w:rPr>
          <w:noProof/>
        </w:rPr>
        <w:fldChar w:fldCharType="begin"/>
      </w:r>
      <w:r>
        <w:rPr>
          <w:noProof/>
        </w:rPr>
        <w:instrText xml:space="preserve"> PAGEREF _Toc159379123 \h </w:instrText>
      </w:r>
      <w:r>
        <w:rPr>
          <w:noProof/>
        </w:rPr>
      </w:r>
      <w:r>
        <w:rPr>
          <w:noProof/>
        </w:rPr>
        <w:fldChar w:fldCharType="separate"/>
      </w:r>
      <w:r>
        <w:rPr>
          <w:noProof/>
        </w:rPr>
        <w:t>26</w:t>
      </w:r>
      <w:r>
        <w:rPr>
          <w:noProof/>
        </w:rPr>
        <w:fldChar w:fldCharType="end"/>
      </w:r>
    </w:p>
    <w:p w:rsidR="0062471E" w:rsidRDefault="0062471E">
      <w:pPr>
        <w:pStyle w:val="TOC3"/>
        <w:rPr>
          <w:rFonts w:ascii="Times New Roman" w:hAnsi="Times New Roman"/>
          <w:noProof/>
          <w:color w:val="auto"/>
          <w:sz w:val="24"/>
          <w:szCs w:val="24"/>
        </w:rPr>
      </w:pPr>
      <w:r>
        <w:rPr>
          <w:noProof/>
        </w:rPr>
        <w:t>ElementAtOrDefault</w:t>
      </w:r>
      <w:r>
        <w:rPr>
          <w:noProof/>
        </w:rPr>
        <w:tab/>
      </w:r>
      <w:r>
        <w:rPr>
          <w:noProof/>
        </w:rPr>
        <w:fldChar w:fldCharType="begin"/>
      </w:r>
      <w:r>
        <w:rPr>
          <w:noProof/>
        </w:rPr>
        <w:instrText xml:space="preserve"> PAGEREF _Toc159379124 \h </w:instrText>
      </w:r>
      <w:r>
        <w:rPr>
          <w:noProof/>
        </w:rPr>
      </w:r>
      <w:r>
        <w:rPr>
          <w:noProof/>
        </w:rPr>
        <w:fldChar w:fldCharType="separate"/>
      </w:r>
      <w:r>
        <w:rPr>
          <w:noProof/>
        </w:rPr>
        <w:t>27</w:t>
      </w:r>
      <w:r>
        <w:rPr>
          <w:noProof/>
        </w:rPr>
        <w:fldChar w:fldCharType="end"/>
      </w:r>
    </w:p>
    <w:p w:rsidR="0062471E" w:rsidRDefault="0062471E">
      <w:pPr>
        <w:pStyle w:val="TOC3"/>
        <w:rPr>
          <w:rFonts w:ascii="Times New Roman" w:hAnsi="Times New Roman"/>
          <w:noProof/>
          <w:color w:val="auto"/>
          <w:sz w:val="24"/>
          <w:szCs w:val="24"/>
        </w:rPr>
      </w:pPr>
      <w:r>
        <w:rPr>
          <w:noProof/>
        </w:rPr>
        <w:t>DefaultIfEmpty</w:t>
      </w:r>
      <w:r>
        <w:rPr>
          <w:noProof/>
        </w:rPr>
        <w:tab/>
      </w:r>
      <w:r>
        <w:rPr>
          <w:noProof/>
        </w:rPr>
        <w:fldChar w:fldCharType="begin"/>
      </w:r>
      <w:r>
        <w:rPr>
          <w:noProof/>
        </w:rPr>
        <w:instrText xml:space="preserve"> PAGEREF _Toc159379125 \h </w:instrText>
      </w:r>
      <w:r>
        <w:rPr>
          <w:noProof/>
        </w:rPr>
      </w:r>
      <w:r>
        <w:rPr>
          <w:noProof/>
        </w:rPr>
        <w:fldChar w:fldCharType="separate"/>
      </w:r>
      <w:r>
        <w:rPr>
          <w:noProof/>
        </w:rPr>
        <w:t>27</w:t>
      </w:r>
      <w:r>
        <w:rPr>
          <w:noProof/>
        </w:rPr>
        <w:fldChar w:fldCharType="end"/>
      </w:r>
    </w:p>
    <w:p w:rsidR="0062471E" w:rsidRDefault="0062471E">
      <w:pPr>
        <w:pStyle w:val="TOC2"/>
        <w:rPr>
          <w:rFonts w:ascii="Times New Roman" w:hAnsi="Times New Roman"/>
          <w:noProof/>
          <w:color w:val="auto"/>
          <w:sz w:val="24"/>
          <w:szCs w:val="24"/>
        </w:rPr>
      </w:pPr>
      <w:r>
        <w:rPr>
          <w:noProof/>
        </w:rPr>
        <w:t>Generation operators</w:t>
      </w:r>
      <w:r>
        <w:rPr>
          <w:noProof/>
        </w:rPr>
        <w:tab/>
      </w:r>
      <w:r>
        <w:rPr>
          <w:noProof/>
        </w:rPr>
        <w:fldChar w:fldCharType="begin"/>
      </w:r>
      <w:r>
        <w:rPr>
          <w:noProof/>
        </w:rPr>
        <w:instrText xml:space="preserve"> PAGEREF _Toc159379126 \h </w:instrText>
      </w:r>
      <w:r>
        <w:rPr>
          <w:noProof/>
        </w:rPr>
      </w:r>
      <w:r>
        <w:rPr>
          <w:noProof/>
        </w:rPr>
        <w:fldChar w:fldCharType="separate"/>
      </w:r>
      <w:r>
        <w:rPr>
          <w:noProof/>
        </w:rPr>
        <w:t>28</w:t>
      </w:r>
      <w:r>
        <w:rPr>
          <w:noProof/>
        </w:rPr>
        <w:fldChar w:fldCharType="end"/>
      </w:r>
    </w:p>
    <w:p w:rsidR="0062471E" w:rsidRDefault="0062471E">
      <w:pPr>
        <w:pStyle w:val="TOC3"/>
        <w:rPr>
          <w:rFonts w:ascii="Times New Roman" w:hAnsi="Times New Roman"/>
          <w:noProof/>
          <w:color w:val="auto"/>
          <w:sz w:val="24"/>
          <w:szCs w:val="24"/>
        </w:rPr>
      </w:pPr>
      <w:r>
        <w:rPr>
          <w:noProof/>
        </w:rPr>
        <w:t>Range</w:t>
      </w:r>
      <w:r>
        <w:rPr>
          <w:noProof/>
        </w:rPr>
        <w:tab/>
      </w:r>
      <w:r>
        <w:rPr>
          <w:noProof/>
        </w:rPr>
        <w:fldChar w:fldCharType="begin"/>
      </w:r>
      <w:r>
        <w:rPr>
          <w:noProof/>
        </w:rPr>
        <w:instrText xml:space="preserve"> PAGEREF _Toc159379127 \h </w:instrText>
      </w:r>
      <w:r>
        <w:rPr>
          <w:noProof/>
        </w:rPr>
      </w:r>
      <w:r>
        <w:rPr>
          <w:noProof/>
        </w:rPr>
        <w:fldChar w:fldCharType="separate"/>
      </w:r>
      <w:r>
        <w:rPr>
          <w:noProof/>
        </w:rPr>
        <w:t>28</w:t>
      </w:r>
      <w:r>
        <w:rPr>
          <w:noProof/>
        </w:rPr>
        <w:fldChar w:fldCharType="end"/>
      </w:r>
    </w:p>
    <w:p w:rsidR="0062471E" w:rsidRDefault="0062471E">
      <w:pPr>
        <w:pStyle w:val="TOC3"/>
        <w:rPr>
          <w:rFonts w:ascii="Times New Roman" w:hAnsi="Times New Roman"/>
          <w:noProof/>
          <w:color w:val="auto"/>
          <w:sz w:val="24"/>
          <w:szCs w:val="24"/>
        </w:rPr>
      </w:pPr>
      <w:r>
        <w:rPr>
          <w:noProof/>
        </w:rPr>
        <w:t>Repeat</w:t>
      </w:r>
      <w:r>
        <w:rPr>
          <w:noProof/>
        </w:rPr>
        <w:tab/>
      </w:r>
      <w:r>
        <w:rPr>
          <w:noProof/>
        </w:rPr>
        <w:fldChar w:fldCharType="begin"/>
      </w:r>
      <w:r>
        <w:rPr>
          <w:noProof/>
        </w:rPr>
        <w:instrText xml:space="preserve"> PAGEREF _Toc159379128 \h </w:instrText>
      </w:r>
      <w:r>
        <w:rPr>
          <w:noProof/>
        </w:rPr>
      </w:r>
      <w:r>
        <w:rPr>
          <w:noProof/>
        </w:rPr>
        <w:fldChar w:fldCharType="separate"/>
      </w:r>
      <w:r>
        <w:rPr>
          <w:noProof/>
        </w:rPr>
        <w:t>28</w:t>
      </w:r>
      <w:r>
        <w:rPr>
          <w:noProof/>
        </w:rPr>
        <w:fldChar w:fldCharType="end"/>
      </w:r>
    </w:p>
    <w:p w:rsidR="0062471E" w:rsidRDefault="0062471E">
      <w:pPr>
        <w:pStyle w:val="TOC3"/>
        <w:rPr>
          <w:rFonts w:ascii="Times New Roman" w:hAnsi="Times New Roman"/>
          <w:noProof/>
          <w:color w:val="auto"/>
          <w:sz w:val="24"/>
          <w:szCs w:val="24"/>
        </w:rPr>
      </w:pPr>
      <w:r>
        <w:rPr>
          <w:noProof/>
        </w:rPr>
        <w:t>Empty</w:t>
      </w:r>
      <w:r>
        <w:rPr>
          <w:noProof/>
        </w:rPr>
        <w:tab/>
      </w:r>
      <w:r>
        <w:rPr>
          <w:noProof/>
        </w:rPr>
        <w:fldChar w:fldCharType="begin"/>
      </w:r>
      <w:r>
        <w:rPr>
          <w:noProof/>
        </w:rPr>
        <w:instrText xml:space="preserve"> PAGEREF _Toc159379129 \h </w:instrText>
      </w:r>
      <w:r>
        <w:rPr>
          <w:noProof/>
        </w:rPr>
      </w:r>
      <w:r>
        <w:rPr>
          <w:noProof/>
        </w:rPr>
        <w:fldChar w:fldCharType="separate"/>
      </w:r>
      <w:r>
        <w:rPr>
          <w:noProof/>
        </w:rPr>
        <w:t>28</w:t>
      </w:r>
      <w:r>
        <w:rPr>
          <w:noProof/>
        </w:rPr>
        <w:fldChar w:fldCharType="end"/>
      </w:r>
    </w:p>
    <w:p w:rsidR="0062471E" w:rsidRDefault="0062471E">
      <w:pPr>
        <w:pStyle w:val="TOC2"/>
        <w:rPr>
          <w:rFonts w:ascii="Times New Roman" w:hAnsi="Times New Roman"/>
          <w:noProof/>
          <w:color w:val="auto"/>
          <w:sz w:val="24"/>
          <w:szCs w:val="24"/>
        </w:rPr>
      </w:pPr>
      <w:r>
        <w:rPr>
          <w:noProof/>
        </w:rPr>
        <w:t>Quantifiers</w:t>
      </w:r>
      <w:r>
        <w:rPr>
          <w:noProof/>
        </w:rPr>
        <w:tab/>
      </w:r>
      <w:r>
        <w:rPr>
          <w:noProof/>
        </w:rPr>
        <w:fldChar w:fldCharType="begin"/>
      </w:r>
      <w:r>
        <w:rPr>
          <w:noProof/>
        </w:rPr>
        <w:instrText xml:space="preserve"> PAGEREF _Toc159379130 \h </w:instrText>
      </w:r>
      <w:r>
        <w:rPr>
          <w:noProof/>
        </w:rPr>
      </w:r>
      <w:r>
        <w:rPr>
          <w:noProof/>
        </w:rPr>
        <w:fldChar w:fldCharType="separate"/>
      </w:r>
      <w:r>
        <w:rPr>
          <w:noProof/>
        </w:rPr>
        <w:t>28</w:t>
      </w:r>
      <w:r>
        <w:rPr>
          <w:noProof/>
        </w:rPr>
        <w:fldChar w:fldCharType="end"/>
      </w:r>
    </w:p>
    <w:p w:rsidR="0062471E" w:rsidRDefault="0062471E">
      <w:pPr>
        <w:pStyle w:val="TOC3"/>
        <w:rPr>
          <w:rFonts w:ascii="Times New Roman" w:hAnsi="Times New Roman"/>
          <w:noProof/>
          <w:color w:val="auto"/>
          <w:sz w:val="24"/>
          <w:szCs w:val="24"/>
        </w:rPr>
      </w:pPr>
      <w:r>
        <w:rPr>
          <w:noProof/>
        </w:rPr>
        <w:t>Any</w:t>
      </w:r>
      <w:r>
        <w:rPr>
          <w:noProof/>
        </w:rPr>
        <w:tab/>
      </w:r>
      <w:r>
        <w:rPr>
          <w:noProof/>
        </w:rPr>
        <w:fldChar w:fldCharType="begin"/>
      </w:r>
      <w:r>
        <w:rPr>
          <w:noProof/>
        </w:rPr>
        <w:instrText xml:space="preserve"> PAGEREF _Toc159379131 \h </w:instrText>
      </w:r>
      <w:r>
        <w:rPr>
          <w:noProof/>
        </w:rPr>
      </w:r>
      <w:r>
        <w:rPr>
          <w:noProof/>
        </w:rPr>
        <w:fldChar w:fldCharType="separate"/>
      </w:r>
      <w:r>
        <w:rPr>
          <w:noProof/>
        </w:rPr>
        <w:t>28</w:t>
      </w:r>
      <w:r>
        <w:rPr>
          <w:noProof/>
        </w:rPr>
        <w:fldChar w:fldCharType="end"/>
      </w:r>
    </w:p>
    <w:p w:rsidR="0062471E" w:rsidRDefault="0062471E">
      <w:pPr>
        <w:pStyle w:val="TOC3"/>
        <w:rPr>
          <w:rFonts w:ascii="Times New Roman" w:hAnsi="Times New Roman"/>
          <w:noProof/>
          <w:color w:val="auto"/>
          <w:sz w:val="24"/>
          <w:szCs w:val="24"/>
        </w:rPr>
      </w:pPr>
      <w:r>
        <w:rPr>
          <w:noProof/>
        </w:rPr>
        <w:t>All</w:t>
      </w:r>
      <w:r>
        <w:rPr>
          <w:noProof/>
        </w:rPr>
        <w:tab/>
      </w:r>
      <w:r>
        <w:rPr>
          <w:noProof/>
        </w:rPr>
        <w:fldChar w:fldCharType="begin"/>
      </w:r>
      <w:r>
        <w:rPr>
          <w:noProof/>
        </w:rPr>
        <w:instrText xml:space="preserve"> PAGEREF _Toc159379132 \h </w:instrText>
      </w:r>
      <w:r>
        <w:rPr>
          <w:noProof/>
        </w:rPr>
      </w:r>
      <w:r>
        <w:rPr>
          <w:noProof/>
        </w:rPr>
        <w:fldChar w:fldCharType="separate"/>
      </w:r>
      <w:r>
        <w:rPr>
          <w:noProof/>
        </w:rPr>
        <w:t>29</w:t>
      </w:r>
      <w:r>
        <w:rPr>
          <w:noProof/>
        </w:rPr>
        <w:fldChar w:fldCharType="end"/>
      </w:r>
    </w:p>
    <w:p w:rsidR="0062471E" w:rsidRDefault="0062471E">
      <w:pPr>
        <w:pStyle w:val="TOC3"/>
        <w:rPr>
          <w:rFonts w:ascii="Times New Roman" w:hAnsi="Times New Roman"/>
          <w:noProof/>
          <w:color w:val="auto"/>
          <w:sz w:val="24"/>
          <w:szCs w:val="24"/>
        </w:rPr>
      </w:pPr>
      <w:r>
        <w:rPr>
          <w:noProof/>
        </w:rPr>
        <w:t>Contains</w:t>
      </w:r>
      <w:r>
        <w:rPr>
          <w:noProof/>
        </w:rPr>
        <w:tab/>
      </w:r>
      <w:r>
        <w:rPr>
          <w:noProof/>
        </w:rPr>
        <w:fldChar w:fldCharType="begin"/>
      </w:r>
      <w:r>
        <w:rPr>
          <w:noProof/>
        </w:rPr>
        <w:instrText xml:space="preserve"> PAGEREF _Toc159379133 \h </w:instrText>
      </w:r>
      <w:r>
        <w:rPr>
          <w:noProof/>
        </w:rPr>
      </w:r>
      <w:r>
        <w:rPr>
          <w:noProof/>
        </w:rPr>
        <w:fldChar w:fldCharType="separate"/>
      </w:r>
      <w:r>
        <w:rPr>
          <w:noProof/>
        </w:rPr>
        <w:t>29</w:t>
      </w:r>
      <w:r>
        <w:rPr>
          <w:noProof/>
        </w:rPr>
        <w:fldChar w:fldCharType="end"/>
      </w:r>
    </w:p>
    <w:p w:rsidR="0062471E" w:rsidRDefault="0062471E">
      <w:pPr>
        <w:pStyle w:val="TOC2"/>
        <w:rPr>
          <w:rFonts w:ascii="Times New Roman" w:hAnsi="Times New Roman"/>
          <w:noProof/>
          <w:color w:val="auto"/>
          <w:sz w:val="24"/>
          <w:szCs w:val="24"/>
        </w:rPr>
      </w:pPr>
      <w:r>
        <w:rPr>
          <w:noProof/>
        </w:rPr>
        <w:t>Aggregate operators</w:t>
      </w:r>
      <w:r>
        <w:rPr>
          <w:noProof/>
        </w:rPr>
        <w:tab/>
      </w:r>
      <w:r>
        <w:rPr>
          <w:noProof/>
        </w:rPr>
        <w:fldChar w:fldCharType="begin"/>
      </w:r>
      <w:r>
        <w:rPr>
          <w:noProof/>
        </w:rPr>
        <w:instrText xml:space="preserve"> PAGEREF _Toc159379134 \h </w:instrText>
      </w:r>
      <w:r>
        <w:rPr>
          <w:noProof/>
        </w:rPr>
      </w:r>
      <w:r>
        <w:rPr>
          <w:noProof/>
        </w:rPr>
        <w:fldChar w:fldCharType="separate"/>
      </w:r>
      <w:r>
        <w:rPr>
          <w:noProof/>
        </w:rPr>
        <w:t>30</w:t>
      </w:r>
      <w:r>
        <w:rPr>
          <w:noProof/>
        </w:rPr>
        <w:fldChar w:fldCharType="end"/>
      </w:r>
    </w:p>
    <w:p w:rsidR="0062471E" w:rsidRDefault="0062471E">
      <w:pPr>
        <w:pStyle w:val="TOC3"/>
        <w:rPr>
          <w:rFonts w:ascii="Times New Roman" w:hAnsi="Times New Roman"/>
          <w:noProof/>
          <w:color w:val="auto"/>
          <w:sz w:val="24"/>
          <w:szCs w:val="24"/>
        </w:rPr>
      </w:pPr>
      <w:r>
        <w:rPr>
          <w:noProof/>
        </w:rPr>
        <w:t>Count</w:t>
      </w:r>
      <w:r>
        <w:rPr>
          <w:noProof/>
        </w:rPr>
        <w:tab/>
      </w:r>
      <w:r>
        <w:rPr>
          <w:noProof/>
        </w:rPr>
        <w:fldChar w:fldCharType="begin"/>
      </w:r>
      <w:r>
        <w:rPr>
          <w:noProof/>
        </w:rPr>
        <w:instrText xml:space="preserve"> PAGEREF _Toc159379135 \h </w:instrText>
      </w:r>
      <w:r>
        <w:rPr>
          <w:noProof/>
        </w:rPr>
      </w:r>
      <w:r>
        <w:rPr>
          <w:noProof/>
        </w:rPr>
        <w:fldChar w:fldCharType="separate"/>
      </w:r>
      <w:r>
        <w:rPr>
          <w:noProof/>
        </w:rPr>
        <w:t>30</w:t>
      </w:r>
      <w:r>
        <w:rPr>
          <w:noProof/>
        </w:rPr>
        <w:fldChar w:fldCharType="end"/>
      </w:r>
    </w:p>
    <w:p w:rsidR="0062471E" w:rsidRDefault="0062471E">
      <w:pPr>
        <w:pStyle w:val="TOC3"/>
        <w:rPr>
          <w:rFonts w:ascii="Times New Roman" w:hAnsi="Times New Roman"/>
          <w:noProof/>
          <w:color w:val="auto"/>
          <w:sz w:val="24"/>
          <w:szCs w:val="24"/>
        </w:rPr>
      </w:pPr>
      <w:r>
        <w:rPr>
          <w:noProof/>
        </w:rPr>
        <w:t>LongCount</w:t>
      </w:r>
      <w:r>
        <w:rPr>
          <w:noProof/>
        </w:rPr>
        <w:tab/>
      </w:r>
      <w:r>
        <w:rPr>
          <w:noProof/>
        </w:rPr>
        <w:fldChar w:fldCharType="begin"/>
      </w:r>
      <w:r>
        <w:rPr>
          <w:noProof/>
        </w:rPr>
        <w:instrText xml:space="preserve"> PAGEREF _Toc159379136 \h </w:instrText>
      </w:r>
      <w:r>
        <w:rPr>
          <w:noProof/>
        </w:rPr>
      </w:r>
      <w:r>
        <w:rPr>
          <w:noProof/>
        </w:rPr>
        <w:fldChar w:fldCharType="separate"/>
      </w:r>
      <w:r>
        <w:rPr>
          <w:noProof/>
        </w:rPr>
        <w:t>30</w:t>
      </w:r>
      <w:r>
        <w:rPr>
          <w:noProof/>
        </w:rPr>
        <w:fldChar w:fldCharType="end"/>
      </w:r>
    </w:p>
    <w:p w:rsidR="0062471E" w:rsidRDefault="0062471E">
      <w:pPr>
        <w:pStyle w:val="TOC3"/>
        <w:rPr>
          <w:rFonts w:ascii="Times New Roman" w:hAnsi="Times New Roman"/>
          <w:noProof/>
          <w:color w:val="auto"/>
          <w:sz w:val="24"/>
          <w:szCs w:val="24"/>
        </w:rPr>
      </w:pPr>
      <w:r>
        <w:rPr>
          <w:noProof/>
        </w:rPr>
        <w:t>Sum</w:t>
      </w:r>
      <w:r>
        <w:rPr>
          <w:noProof/>
        </w:rPr>
        <w:tab/>
      </w:r>
      <w:r>
        <w:rPr>
          <w:noProof/>
        </w:rPr>
        <w:fldChar w:fldCharType="begin"/>
      </w:r>
      <w:r>
        <w:rPr>
          <w:noProof/>
        </w:rPr>
        <w:instrText xml:space="preserve"> PAGEREF _Toc159379137 \h </w:instrText>
      </w:r>
      <w:r>
        <w:rPr>
          <w:noProof/>
        </w:rPr>
      </w:r>
      <w:r>
        <w:rPr>
          <w:noProof/>
        </w:rPr>
        <w:fldChar w:fldCharType="separate"/>
      </w:r>
      <w:r>
        <w:rPr>
          <w:noProof/>
        </w:rPr>
        <w:t>31</w:t>
      </w:r>
      <w:r>
        <w:rPr>
          <w:noProof/>
        </w:rPr>
        <w:fldChar w:fldCharType="end"/>
      </w:r>
    </w:p>
    <w:p w:rsidR="0062471E" w:rsidRDefault="0062471E">
      <w:pPr>
        <w:pStyle w:val="TOC3"/>
        <w:rPr>
          <w:rFonts w:ascii="Times New Roman" w:hAnsi="Times New Roman"/>
          <w:noProof/>
          <w:color w:val="auto"/>
          <w:sz w:val="24"/>
          <w:szCs w:val="24"/>
        </w:rPr>
      </w:pPr>
      <w:r>
        <w:rPr>
          <w:noProof/>
        </w:rPr>
        <w:t>Min</w:t>
      </w:r>
      <w:r>
        <w:rPr>
          <w:noProof/>
        </w:rPr>
        <w:tab/>
      </w:r>
      <w:r>
        <w:rPr>
          <w:noProof/>
        </w:rPr>
        <w:fldChar w:fldCharType="begin"/>
      </w:r>
      <w:r>
        <w:rPr>
          <w:noProof/>
        </w:rPr>
        <w:instrText xml:space="preserve"> PAGEREF _Toc159379138 \h </w:instrText>
      </w:r>
      <w:r>
        <w:rPr>
          <w:noProof/>
        </w:rPr>
      </w:r>
      <w:r>
        <w:rPr>
          <w:noProof/>
        </w:rPr>
        <w:fldChar w:fldCharType="separate"/>
      </w:r>
      <w:r>
        <w:rPr>
          <w:noProof/>
        </w:rPr>
        <w:t>31</w:t>
      </w:r>
      <w:r>
        <w:rPr>
          <w:noProof/>
        </w:rPr>
        <w:fldChar w:fldCharType="end"/>
      </w:r>
    </w:p>
    <w:p w:rsidR="0062471E" w:rsidRDefault="0062471E">
      <w:pPr>
        <w:pStyle w:val="TOC3"/>
        <w:rPr>
          <w:rFonts w:ascii="Times New Roman" w:hAnsi="Times New Roman"/>
          <w:noProof/>
          <w:color w:val="auto"/>
          <w:sz w:val="24"/>
          <w:szCs w:val="24"/>
        </w:rPr>
      </w:pPr>
      <w:r>
        <w:rPr>
          <w:noProof/>
        </w:rPr>
        <w:t>Max</w:t>
      </w:r>
      <w:r>
        <w:rPr>
          <w:noProof/>
        </w:rPr>
        <w:tab/>
      </w:r>
      <w:r>
        <w:rPr>
          <w:noProof/>
        </w:rPr>
        <w:fldChar w:fldCharType="begin"/>
      </w:r>
      <w:r>
        <w:rPr>
          <w:noProof/>
        </w:rPr>
        <w:instrText xml:space="preserve"> PAGEREF _Toc159379139 \h </w:instrText>
      </w:r>
      <w:r>
        <w:rPr>
          <w:noProof/>
        </w:rPr>
      </w:r>
      <w:r>
        <w:rPr>
          <w:noProof/>
        </w:rPr>
        <w:fldChar w:fldCharType="separate"/>
      </w:r>
      <w:r>
        <w:rPr>
          <w:noProof/>
        </w:rPr>
        <w:t>32</w:t>
      </w:r>
      <w:r>
        <w:rPr>
          <w:noProof/>
        </w:rPr>
        <w:fldChar w:fldCharType="end"/>
      </w:r>
    </w:p>
    <w:p w:rsidR="0062471E" w:rsidRDefault="0062471E">
      <w:pPr>
        <w:pStyle w:val="TOC3"/>
        <w:rPr>
          <w:rFonts w:ascii="Times New Roman" w:hAnsi="Times New Roman"/>
          <w:noProof/>
          <w:color w:val="auto"/>
          <w:sz w:val="24"/>
          <w:szCs w:val="24"/>
        </w:rPr>
      </w:pPr>
      <w:r>
        <w:rPr>
          <w:noProof/>
        </w:rPr>
        <w:t>Average</w:t>
      </w:r>
      <w:r>
        <w:rPr>
          <w:noProof/>
        </w:rPr>
        <w:tab/>
      </w:r>
      <w:r>
        <w:rPr>
          <w:noProof/>
        </w:rPr>
        <w:fldChar w:fldCharType="begin"/>
      </w:r>
      <w:r>
        <w:rPr>
          <w:noProof/>
        </w:rPr>
        <w:instrText xml:space="preserve"> PAGEREF _Toc159379140 \h </w:instrText>
      </w:r>
      <w:r>
        <w:rPr>
          <w:noProof/>
        </w:rPr>
      </w:r>
      <w:r>
        <w:rPr>
          <w:noProof/>
        </w:rPr>
        <w:fldChar w:fldCharType="separate"/>
      </w:r>
      <w:r>
        <w:rPr>
          <w:noProof/>
        </w:rPr>
        <w:t>33</w:t>
      </w:r>
      <w:r>
        <w:rPr>
          <w:noProof/>
        </w:rPr>
        <w:fldChar w:fldCharType="end"/>
      </w:r>
    </w:p>
    <w:p w:rsidR="0062471E" w:rsidRDefault="0062471E">
      <w:pPr>
        <w:pStyle w:val="TOC3"/>
        <w:rPr>
          <w:rFonts w:ascii="Times New Roman" w:hAnsi="Times New Roman"/>
          <w:noProof/>
          <w:color w:val="auto"/>
          <w:sz w:val="24"/>
          <w:szCs w:val="24"/>
        </w:rPr>
      </w:pPr>
      <w:r>
        <w:rPr>
          <w:noProof/>
        </w:rPr>
        <w:t>Aggregate</w:t>
      </w:r>
      <w:r>
        <w:rPr>
          <w:noProof/>
        </w:rPr>
        <w:tab/>
      </w:r>
      <w:r>
        <w:rPr>
          <w:noProof/>
        </w:rPr>
        <w:fldChar w:fldCharType="begin"/>
      </w:r>
      <w:r>
        <w:rPr>
          <w:noProof/>
        </w:rPr>
        <w:instrText xml:space="preserve"> PAGEREF _Toc159379141 \h </w:instrText>
      </w:r>
      <w:r>
        <w:rPr>
          <w:noProof/>
        </w:rPr>
      </w:r>
      <w:r>
        <w:rPr>
          <w:noProof/>
        </w:rPr>
        <w:fldChar w:fldCharType="separate"/>
      </w:r>
      <w:r>
        <w:rPr>
          <w:noProof/>
        </w:rPr>
        <w:t>34</w:t>
      </w:r>
      <w:r>
        <w:rPr>
          <w:noProof/>
        </w:rPr>
        <w:fldChar w:fldCharType="end"/>
      </w:r>
    </w:p>
    <w:p w:rsidR="008571BC" w:rsidRDefault="007521B1" w:rsidP="00B8597D">
      <w:pPr>
        <w:pStyle w:val="Heading1"/>
      </w:pPr>
      <w:r>
        <w:fldChar w:fldCharType="end"/>
      </w:r>
      <w:bookmarkStart w:id="4" w:name="_Toc159379078"/>
      <w:r w:rsidR="00815628">
        <w:t>Technical Specification</w:t>
      </w:r>
      <w:bookmarkEnd w:id="4"/>
    </w:p>
    <w:p w:rsidR="00A3663E" w:rsidRDefault="00A3663E" w:rsidP="00291DB9">
      <w:pPr>
        <w:pStyle w:val="Text"/>
      </w:pPr>
      <w:r>
        <w:t xml:space="preserve">The </w:t>
      </w:r>
      <w:r w:rsidRPr="00B649F2">
        <w:rPr>
          <w:rStyle w:val="Italic"/>
        </w:rPr>
        <w:t>Standard Query Operators</w:t>
      </w:r>
      <w:r>
        <w:t xml:space="preserve"> is an API that enables querying of any .NET array or collection. The Standard Query Operators API consists of the methods declared in the </w:t>
      </w:r>
      <w:r w:rsidRPr="00B649F2">
        <w:rPr>
          <w:rStyle w:val="CodeEmbedded"/>
        </w:rPr>
        <w:t>System.Query.</w:t>
      </w:r>
      <w:r w:rsidR="007C3F85">
        <w:rPr>
          <w:rStyle w:val="CodeEmbedded"/>
        </w:rPr>
        <w:t>Enumerable</w:t>
      </w:r>
      <w:r w:rsidR="00406201">
        <w:t xml:space="preserve"> static class in the</w:t>
      </w:r>
      <w:r>
        <w:t xml:space="preserve"> assembly named System.</w:t>
      </w:r>
      <w:r w:rsidR="007C3F85">
        <w:t>Core</w:t>
      </w:r>
      <w:r>
        <w:t>.dll.</w:t>
      </w:r>
    </w:p>
    <w:p w:rsidR="00A3663E" w:rsidRDefault="00A3663E" w:rsidP="00291DB9">
      <w:pPr>
        <w:pStyle w:val="Text"/>
      </w:pPr>
      <w:r>
        <w:t xml:space="preserve">The Standard Query Operators API complies with the .NET 2.0 Common Language Specification (CLS) and is usable with any .NET </w:t>
      </w:r>
      <w:r w:rsidR="00733067">
        <w:t xml:space="preserve">language </w:t>
      </w:r>
      <w:r>
        <w:t xml:space="preserve">that supports generics. While not required, the experience of using the Standard Query Operators is significantly enhanced with languages that support extension methods, lambda expressions, and </w:t>
      </w:r>
      <w:r w:rsidR="00A560A3">
        <w:t>native query syntax</w:t>
      </w:r>
      <w:r>
        <w:t>. The future releases of C# 3.0 and</w:t>
      </w:r>
      <w:r w:rsidR="00733067">
        <w:t xml:space="preserve"> Visual Basic </w:t>
      </w:r>
      <w:r>
        <w:t>9.0 will include these features.</w:t>
      </w:r>
    </w:p>
    <w:p w:rsidR="00A3663E" w:rsidRDefault="00A3663E" w:rsidP="00291DB9">
      <w:pPr>
        <w:pStyle w:val="Text"/>
      </w:pPr>
      <w:r>
        <w:t xml:space="preserve">The Standard Query Operators operate on </w:t>
      </w:r>
      <w:r w:rsidRPr="00B649F2">
        <w:rPr>
          <w:rStyle w:val="Italic"/>
        </w:rPr>
        <w:t>sequences</w:t>
      </w:r>
      <w:r>
        <w:t xml:space="preserve">. Any object that implements the interface </w:t>
      </w:r>
      <w:r w:rsidRPr="00B649F2">
        <w:rPr>
          <w:rStyle w:val="CodeEmbedded"/>
        </w:rPr>
        <w:t>IEnumerable&lt;T&gt;</w:t>
      </w:r>
      <w:r>
        <w:t xml:space="preserve"> for some type </w:t>
      </w:r>
      <w:r w:rsidRPr="00B649F2">
        <w:rPr>
          <w:rStyle w:val="CodeEmbedded"/>
        </w:rPr>
        <w:t>T</w:t>
      </w:r>
      <w:r>
        <w:t xml:space="preserve"> is considered a sequence of that type.</w:t>
      </w:r>
    </w:p>
    <w:p w:rsidR="00EB2F12" w:rsidRDefault="00EB2F12" w:rsidP="00291DB9">
      <w:pPr>
        <w:pStyle w:val="Text"/>
      </w:pPr>
      <w:r>
        <w:t xml:space="preserve">The examples shown in this </w:t>
      </w:r>
      <w:r w:rsidR="00A3663E">
        <w:t>specification</w:t>
      </w:r>
      <w:r>
        <w:t xml:space="preserve"> </w:t>
      </w:r>
      <w:r w:rsidR="00BF3697">
        <w:t xml:space="preserve">are all written in C# 3.0 and </w:t>
      </w:r>
      <w:r>
        <w:t>assume that the Standard Query Operators have been imported with the using clause:</w:t>
      </w:r>
    </w:p>
    <w:p w:rsidR="0059792D" w:rsidRDefault="0059792D" w:rsidP="00291DB9">
      <w:pPr>
        <w:pStyle w:val="Text"/>
      </w:pPr>
    </w:p>
    <w:p w:rsidR="00EB2F12" w:rsidRPr="00FF670B" w:rsidRDefault="00EB2F12" w:rsidP="00EB2F12">
      <w:pPr>
        <w:pStyle w:val="Code"/>
      </w:pPr>
      <w:r w:rsidRPr="00EB2F12">
        <w:rPr>
          <w:color w:val="0000FF"/>
        </w:rPr>
        <w:t>using</w:t>
      </w:r>
      <w:r w:rsidR="00C84B70">
        <w:t xml:space="preserve"> System.</w:t>
      </w:r>
      <w:r w:rsidR="007C3F85">
        <w:t>Linq</w:t>
      </w:r>
      <w:r>
        <w:t>;</w:t>
      </w:r>
    </w:p>
    <w:p w:rsidR="0059792D" w:rsidRDefault="0059792D" w:rsidP="00413975">
      <w:pPr>
        <w:pStyle w:val="Text"/>
      </w:pPr>
    </w:p>
    <w:p w:rsidR="0059792D" w:rsidRDefault="00EB2F12" w:rsidP="00413975">
      <w:pPr>
        <w:pStyle w:val="Text"/>
      </w:pPr>
      <w:r>
        <w:t xml:space="preserve">The examples </w:t>
      </w:r>
      <w:r w:rsidR="00823952">
        <w:t>refer to the following classes:</w:t>
      </w:r>
    </w:p>
    <w:p w:rsidR="00823952" w:rsidRPr="00823952" w:rsidRDefault="00823952" w:rsidP="00413975">
      <w:pPr>
        <w:pStyle w:val="Text"/>
      </w:pPr>
    </w:p>
    <w:p w:rsidR="00102119" w:rsidRDefault="00823952" w:rsidP="00823952">
      <w:pPr>
        <w:pStyle w:val="Code"/>
      </w:pPr>
      <w:r w:rsidRPr="00672EDA">
        <w:rPr>
          <w:color w:val="0000FF"/>
        </w:rPr>
        <w:t>public</w:t>
      </w:r>
      <w:r w:rsidRPr="00FF670B">
        <w:t xml:space="preserve"> </w:t>
      </w:r>
      <w:r w:rsidRPr="00672EDA">
        <w:rPr>
          <w:color w:val="0000FF"/>
        </w:rPr>
        <w:t>class</w:t>
      </w:r>
      <w:r w:rsidRPr="00FF670B">
        <w:t xml:space="preserve"> Customer</w:t>
      </w:r>
    </w:p>
    <w:p w:rsidR="00102119" w:rsidRDefault="00823952" w:rsidP="00823952">
      <w:pPr>
        <w:pStyle w:val="Code"/>
      </w:pPr>
      <w:r w:rsidRPr="00FF670B">
        <w:t>{</w:t>
      </w:r>
    </w:p>
    <w:p w:rsidR="00102119" w:rsidRDefault="00B75410" w:rsidP="00823952">
      <w:pPr>
        <w:pStyle w:val="Code"/>
      </w:pPr>
      <w:r>
        <w:t xml:space="preserve">    </w:t>
      </w:r>
      <w:r w:rsidR="00823952" w:rsidRPr="00672EDA">
        <w:rPr>
          <w:color w:val="0000FF"/>
        </w:rPr>
        <w:t>public</w:t>
      </w:r>
      <w:r w:rsidR="00823952" w:rsidRPr="00FF670B">
        <w:t xml:space="preserve"> </w:t>
      </w:r>
      <w:r w:rsidR="00AD654F">
        <w:rPr>
          <w:color w:val="0000FF"/>
        </w:rPr>
        <w:t>int</w:t>
      </w:r>
      <w:r w:rsidR="00823952" w:rsidRPr="00FF670B">
        <w:t xml:space="preserve"> CustomerID;</w:t>
      </w:r>
    </w:p>
    <w:p w:rsidR="008C35CC"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00FF"/>
        </w:rPr>
        <w:t>string</w:t>
      </w:r>
      <w:r w:rsidR="00823952" w:rsidRPr="00FF670B">
        <w:t xml:space="preserve"> Name;</w:t>
      </w:r>
    </w:p>
    <w:p w:rsidR="008C35CC"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00FF"/>
        </w:rPr>
        <w:t>string</w:t>
      </w:r>
      <w:r w:rsidR="00823952" w:rsidRPr="00FF670B">
        <w:t xml:space="preserve"> Address;</w:t>
      </w:r>
    </w:p>
    <w:p w:rsidR="00016A6A"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00FF"/>
        </w:rPr>
        <w:t>string</w:t>
      </w:r>
      <w:r w:rsidR="00823952" w:rsidRPr="00FF670B">
        <w:t xml:space="preserve"> City;</w:t>
      </w:r>
    </w:p>
    <w:p w:rsidR="00016A6A"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00FF"/>
        </w:rPr>
        <w:t>string</w:t>
      </w:r>
      <w:r w:rsidR="00AD654F">
        <w:t xml:space="preserve"> Region</w:t>
      </w:r>
      <w:r w:rsidR="00823952" w:rsidRPr="00FF670B">
        <w:t>;</w:t>
      </w:r>
    </w:p>
    <w:p w:rsidR="00016A6A" w:rsidRDefault="00B75410" w:rsidP="00823952">
      <w:pPr>
        <w:pStyle w:val="Code"/>
      </w:pPr>
      <w:r>
        <w:t xml:space="preserve">    </w:t>
      </w:r>
      <w:r w:rsidR="00823952" w:rsidRPr="00672EDA">
        <w:rPr>
          <w:color w:val="0000FF"/>
        </w:rPr>
        <w:t>public</w:t>
      </w:r>
      <w:r w:rsidR="00823952" w:rsidRPr="00FF670B">
        <w:t xml:space="preserve"> </w:t>
      </w:r>
      <w:r w:rsidR="00AD654F">
        <w:rPr>
          <w:color w:val="0000FF"/>
        </w:rPr>
        <w:t>string</w:t>
      </w:r>
      <w:r w:rsidR="00AD654F">
        <w:t xml:space="preserve"> PostalCode</w:t>
      </w:r>
      <w:r w:rsidR="00823952" w:rsidRPr="00FF670B">
        <w:t>;</w:t>
      </w:r>
    </w:p>
    <w:p w:rsidR="00016A6A" w:rsidRDefault="00B75410" w:rsidP="00823952">
      <w:pPr>
        <w:pStyle w:val="Code"/>
      </w:pPr>
      <w:r>
        <w:t xml:space="preserve">    </w:t>
      </w:r>
      <w:r w:rsidR="00AD654F" w:rsidRPr="00672EDA">
        <w:rPr>
          <w:color w:val="0000FF"/>
        </w:rPr>
        <w:t>public</w:t>
      </w:r>
      <w:r w:rsidR="00AD654F" w:rsidRPr="00FF670B">
        <w:t xml:space="preserve"> </w:t>
      </w:r>
      <w:r w:rsidR="00AD654F">
        <w:rPr>
          <w:color w:val="0000FF"/>
        </w:rPr>
        <w:t>string</w:t>
      </w:r>
      <w:r w:rsidR="00AD654F">
        <w:t xml:space="preserve"> Country</w:t>
      </w:r>
      <w:r w:rsidR="00AD654F" w:rsidRPr="00FF670B">
        <w:t>;</w:t>
      </w:r>
    </w:p>
    <w:p w:rsidR="00016A6A"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00FF"/>
        </w:rPr>
        <w:t>string</w:t>
      </w:r>
      <w:r w:rsidR="00823952" w:rsidRPr="00FF670B">
        <w:t xml:space="preserve"> Phone;</w:t>
      </w:r>
    </w:p>
    <w:p w:rsidR="00016A6A" w:rsidRDefault="00B75410" w:rsidP="00823952">
      <w:pPr>
        <w:pStyle w:val="Code"/>
      </w:pPr>
      <w:r>
        <w:t xml:space="preserve">    </w:t>
      </w:r>
      <w:r w:rsidR="00823952" w:rsidRPr="00672EDA">
        <w:rPr>
          <w:color w:val="0000FF"/>
        </w:rPr>
        <w:t>public</w:t>
      </w:r>
      <w:r w:rsidR="00823952" w:rsidRPr="00FF670B">
        <w:t xml:space="preserve"> </w:t>
      </w:r>
      <w:r w:rsidR="00672EDA" w:rsidRPr="00672EDA">
        <w:rPr>
          <w:color w:val="008080"/>
        </w:rPr>
        <w:t>List</w:t>
      </w:r>
      <w:r w:rsidR="00823952">
        <w:t>&lt;</w:t>
      </w:r>
      <w:r w:rsidR="00823952" w:rsidRPr="00672EDA">
        <w:rPr>
          <w:color w:val="008080"/>
        </w:rPr>
        <w:t>Order</w:t>
      </w:r>
      <w:r w:rsidR="00823952">
        <w:t>&gt; Orders;</w:t>
      </w:r>
    </w:p>
    <w:p w:rsidR="00823952" w:rsidRPr="00FF670B" w:rsidRDefault="00823952" w:rsidP="00823952">
      <w:pPr>
        <w:pStyle w:val="Code"/>
      </w:pPr>
      <w:r w:rsidRPr="00FF670B">
        <w:t>}</w:t>
      </w:r>
    </w:p>
    <w:p w:rsidR="00016A6A" w:rsidRDefault="00823952" w:rsidP="00823952">
      <w:pPr>
        <w:pStyle w:val="Code"/>
      </w:pPr>
      <w:r w:rsidRPr="00672EDA">
        <w:rPr>
          <w:color w:val="0000FF"/>
        </w:rPr>
        <w:t>public</w:t>
      </w:r>
      <w:r w:rsidRPr="00FF670B">
        <w:t xml:space="preserve"> </w:t>
      </w:r>
      <w:r w:rsidRPr="00672EDA">
        <w:rPr>
          <w:color w:val="0000FF"/>
        </w:rPr>
        <w:t>class</w:t>
      </w:r>
      <w:r w:rsidRPr="00FF670B">
        <w:t xml:space="preserve"> Order</w:t>
      </w:r>
    </w:p>
    <w:p w:rsidR="00016A6A" w:rsidRDefault="00823952" w:rsidP="00823952">
      <w:pPr>
        <w:pStyle w:val="Code"/>
      </w:pPr>
      <w:r w:rsidRPr="00FF670B">
        <w:t>{</w:t>
      </w:r>
    </w:p>
    <w:p w:rsidR="00016A6A" w:rsidRDefault="00B75410" w:rsidP="00823952">
      <w:pPr>
        <w:pStyle w:val="Code"/>
      </w:pPr>
      <w:r>
        <w:t xml:space="preserve">    </w:t>
      </w:r>
      <w:r w:rsidR="00860927" w:rsidRPr="00672EDA">
        <w:rPr>
          <w:color w:val="0000FF"/>
        </w:rPr>
        <w:t>public</w:t>
      </w:r>
      <w:r w:rsidR="00860927" w:rsidRPr="00FF670B">
        <w:t xml:space="preserve"> </w:t>
      </w:r>
      <w:r w:rsidR="00860927" w:rsidRPr="00672EDA">
        <w:rPr>
          <w:color w:val="0000FF"/>
        </w:rPr>
        <w:t>int</w:t>
      </w:r>
      <w:r w:rsidR="00860927" w:rsidRPr="00FF670B">
        <w:t xml:space="preserve"> OrderID;</w:t>
      </w:r>
      <w:r w:rsidR="00860927" w:rsidRPr="00860927">
        <w:t xml:space="preserve"> </w:t>
      </w:r>
    </w:p>
    <w:p w:rsidR="00016A6A" w:rsidRDefault="00B75410" w:rsidP="00823952">
      <w:pPr>
        <w:pStyle w:val="Code"/>
      </w:pPr>
      <w:r>
        <w:t xml:space="preserve">    </w:t>
      </w:r>
      <w:r w:rsidR="00860927" w:rsidRPr="00672EDA">
        <w:rPr>
          <w:color w:val="0000FF"/>
        </w:rPr>
        <w:t>public</w:t>
      </w:r>
      <w:r w:rsidR="00860927" w:rsidRPr="00FF670B">
        <w:t xml:space="preserve"> </w:t>
      </w:r>
      <w:r w:rsidR="00860927" w:rsidRPr="00672EDA">
        <w:rPr>
          <w:color w:val="0000FF"/>
        </w:rPr>
        <w:t>int</w:t>
      </w:r>
      <w:r w:rsidR="00860927">
        <w:t xml:space="preserve"> Customer</w:t>
      </w:r>
      <w:r w:rsidR="00860927" w:rsidRPr="00FF670B">
        <w:t>ID;</w:t>
      </w:r>
    </w:p>
    <w:p w:rsidR="00016A6A" w:rsidRDefault="00B75410" w:rsidP="00823952">
      <w:pPr>
        <w:pStyle w:val="Code"/>
      </w:pPr>
      <w:r>
        <w:t xml:space="preserve">    </w:t>
      </w:r>
      <w:r w:rsidR="00823952" w:rsidRPr="00672EDA">
        <w:rPr>
          <w:color w:val="0000FF"/>
        </w:rPr>
        <w:t>public</w:t>
      </w:r>
      <w:r w:rsidR="00823952">
        <w:t xml:space="preserve"> </w:t>
      </w:r>
      <w:r w:rsidR="00823952" w:rsidRPr="00672EDA">
        <w:rPr>
          <w:color w:val="008080"/>
        </w:rPr>
        <w:t>Customer</w:t>
      </w:r>
      <w:r w:rsidR="00823952">
        <w:t xml:space="preserve"> Customer;</w:t>
      </w:r>
    </w:p>
    <w:p w:rsidR="00016A6A"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8080"/>
        </w:rPr>
        <w:t>DateTime</w:t>
      </w:r>
      <w:r w:rsidR="00823952" w:rsidRPr="00FF670B">
        <w:t xml:space="preserve"> OrderDate;</w:t>
      </w:r>
    </w:p>
    <w:p w:rsidR="00016A6A" w:rsidRDefault="00B75410" w:rsidP="00823952">
      <w:pPr>
        <w:pStyle w:val="Code"/>
      </w:pPr>
      <w:r>
        <w:t xml:space="preserve">    </w:t>
      </w:r>
      <w:r w:rsidR="00463478" w:rsidRPr="009E0D69">
        <w:rPr>
          <w:color w:val="0000FF"/>
        </w:rPr>
        <w:t>public</w:t>
      </w:r>
      <w:r w:rsidR="00463478">
        <w:t xml:space="preserve"> </w:t>
      </w:r>
      <w:r w:rsidR="00463478" w:rsidRPr="009E0D69">
        <w:rPr>
          <w:color w:val="0000FF"/>
        </w:rPr>
        <w:t>decimal</w:t>
      </w:r>
      <w:r w:rsidR="00463478">
        <w:t xml:space="preserve"> Total;</w:t>
      </w:r>
    </w:p>
    <w:p w:rsidR="00823952" w:rsidRPr="00FF670B" w:rsidRDefault="00823952" w:rsidP="00823952">
      <w:pPr>
        <w:pStyle w:val="Code"/>
      </w:pPr>
      <w:r w:rsidRPr="00FF670B">
        <w:t>}</w:t>
      </w:r>
    </w:p>
    <w:p w:rsidR="00016A6A" w:rsidRDefault="00823952" w:rsidP="00823952">
      <w:pPr>
        <w:pStyle w:val="Code"/>
      </w:pPr>
      <w:r w:rsidRPr="00672EDA">
        <w:rPr>
          <w:color w:val="0000FF"/>
        </w:rPr>
        <w:t>public</w:t>
      </w:r>
      <w:r w:rsidRPr="00FF670B">
        <w:t xml:space="preserve"> </w:t>
      </w:r>
      <w:r w:rsidRPr="00672EDA">
        <w:rPr>
          <w:color w:val="0000FF"/>
        </w:rPr>
        <w:t>class</w:t>
      </w:r>
      <w:r w:rsidRPr="00FF670B">
        <w:t xml:space="preserve"> Product</w:t>
      </w:r>
    </w:p>
    <w:p w:rsidR="00016A6A" w:rsidRDefault="00823952" w:rsidP="00823952">
      <w:pPr>
        <w:pStyle w:val="Code"/>
      </w:pPr>
      <w:r w:rsidRPr="00FF670B">
        <w:t>{</w:t>
      </w:r>
    </w:p>
    <w:p w:rsidR="00016A6A"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00FF"/>
        </w:rPr>
        <w:t>int</w:t>
      </w:r>
      <w:r w:rsidR="00823952" w:rsidRPr="00FF670B">
        <w:t xml:space="preserve"> ProductID; </w:t>
      </w:r>
    </w:p>
    <w:p w:rsidR="00016A6A"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00FF"/>
        </w:rPr>
        <w:t>string</w:t>
      </w:r>
      <w:r w:rsidR="00823952" w:rsidRPr="00FF670B">
        <w:t xml:space="preserve"> </w:t>
      </w:r>
      <w:r w:rsidR="008D3CC2">
        <w:t>Name</w:t>
      </w:r>
      <w:r w:rsidR="00823952" w:rsidRPr="00FF670B">
        <w:t>;</w:t>
      </w:r>
    </w:p>
    <w:p w:rsidR="00016A6A"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00FF"/>
        </w:rPr>
        <w:t>string</w:t>
      </w:r>
      <w:r w:rsidR="00823952" w:rsidRPr="00FF670B">
        <w:t xml:space="preserve"> Category;</w:t>
      </w:r>
    </w:p>
    <w:p w:rsidR="00016A6A"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00FF"/>
        </w:rPr>
        <w:t>decimal</w:t>
      </w:r>
      <w:r w:rsidR="00823952" w:rsidRPr="00FF670B">
        <w:t xml:space="preserve"> UnitPrice;</w:t>
      </w:r>
    </w:p>
    <w:p w:rsidR="00016A6A"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00FF"/>
        </w:rPr>
        <w:t>int</w:t>
      </w:r>
      <w:r w:rsidR="00823952" w:rsidRPr="00FF670B">
        <w:t xml:space="preserve"> UnitsInStock;</w:t>
      </w:r>
    </w:p>
    <w:p w:rsidR="0059792D" w:rsidRDefault="00823952" w:rsidP="00823952">
      <w:pPr>
        <w:pStyle w:val="Code"/>
      </w:pPr>
      <w:r>
        <w:t>}</w:t>
      </w:r>
    </w:p>
    <w:p w:rsidR="00823952" w:rsidRDefault="00823952" w:rsidP="00823952">
      <w:pPr>
        <w:pStyle w:val="Code"/>
      </w:pPr>
    </w:p>
    <w:p w:rsidR="0059792D" w:rsidRDefault="00823952" w:rsidP="00413975">
      <w:pPr>
        <w:pStyle w:val="Text"/>
      </w:pPr>
      <w:r>
        <w:t xml:space="preserve">The examples </w:t>
      </w:r>
      <w:r w:rsidR="00672EDA">
        <w:t>furthermore</w:t>
      </w:r>
      <w:r>
        <w:t xml:space="preserve"> assume the existence of </w:t>
      </w:r>
      <w:r w:rsidR="00136EAC">
        <w:t>the following three</w:t>
      </w:r>
      <w:r w:rsidR="000561AF">
        <w:t xml:space="preserve"> variables:</w:t>
      </w:r>
    </w:p>
    <w:p w:rsidR="00823952" w:rsidRDefault="00823952" w:rsidP="00413975">
      <w:pPr>
        <w:pStyle w:val="Text"/>
      </w:pPr>
    </w:p>
    <w:p w:rsidR="00136EAC" w:rsidRDefault="00823952" w:rsidP="00672EDA">
      <w:pPr>
        <w:pStyle w:val="Code"/>
      </w:pPr>
      <w:r w:rsidRPr="00ED5E3D">
        <w:rPr>
          <w:color w:val="008080"/>
        </w:rPr>
        <w:t>List</w:t>
      </w:r>
      <w:r>
        <w:t>&lt;</w:t>
      </w:r>
      <w:r w:rsidRPr="00ED5E3D">
        <w:rPr>
          <w:color w:val="008080"/>
        </w:rPr>
        <w:t>Customer</w:t>
      </w:r>
      <w:r>
        <w:t>&gt; customers = GetCustomerList();</w:t>
      </w:r>
    </w:p>
    <w:p w:rsidR="00136EAC" w:rsidRDefault="00136EAC" w:rsidP="00136EAC">
      <w:pPr>
        <w:pStyle w:val="Code"/>
      </w:pPr>
      <w:r w:rsidRPr="00ED5E3D">
        <w:rPr>
          <w:color w:val="008080"/>
        </w:rPr>
        <w:t>List</w:t>
      </w:r>
      <w:r>
        <w:t>&lt;</w:t>
      </w:r>
      <w:r>
        <w:rPr>
          <w:color w:val="008080"/>
        </w:rPr>
        <w:t>Order</w:t>
      </w:r>
      <w:r>
        <w:t>&gt; orders = GetOrderList();</w:t>
      </w:r>
    </w:p>
    <w:p w:rsidR="0059792D" w:rsidRDefault="00823952" w:rsidP="00ED5E3D">
      <w:pPr>
        <w:pStyle w:val="Code"/>
      </w:pPr>
      <w:r w:rsidRPr="00ED5E3D">
        <w:rPr>
          <w:color w:val="008080"/>
        </w:rPr>
        <w:t>List</w:t>
      </w:r>
      <w:r>
        <w:t>&lt;</w:t>
      </w:r>
      <w:r w:rsidRPr="00ED5E3D">
        <w:rPr>
          <w:color w:val="008080"/>
        </w:rPr>
        <w:t>Product</w:t>
      </w:r>
      <w:r>
        <w:t>&gt; products = GetProductList();</w:t>
      </w:r>
    </w:p>
    <w:p w:rsidR="00823952" w:rsidRDefault="00823952" w:rsidP="00ED5E3D">
      <w:pPr>
        <w:pStyle w:val="Code"/>
      </w:pPr>
    </w:p>
    <w:p w:rsidR="00815628" w:rsidRDefault="00815628" w:rsidP="00815628">
      <w:pPr>
        <w:pStyle w:val="Heading2"/>
      </w:pPr>
      <w:bookmarkStart w:id="5" w:name="_Toc159379079"/>
      <w:r>
        <w:t xml:space="preserve">The Func </w:t>
      </w:r>
      <w:r w:rsidR="00C84B70">
        <w:t>delegate types</w:t>
      </w:r>
      <w:bookmarkEnd w:id="5"/>
    </w:p>
    <w:p w:rsidR="0059792D" w:rsidRDefault="008646DE" w:rsidP="00390EDC">
      <w:pPr>
        <w:pStyle w:val="Text"/>
      </w:pPr>
      <w:r>
        <w:t xml:space="preserve">The </w:t>
      </w:r>
      <w:r w:rsidR="007C3F85">
        <w:rPr>
          <w:rStyle w:val="CodeEmbedded"/>
        </w:rPr>
        <w:t>System</w:t>
      </w:r>
      <w:r w:rsidR="00C84B70" w:rsidRPr="00B649F2">
        <w:rPr>
          <w:rStyle w:val="CodeEmbedded"/>
        </w:rPr>
        <w:t>.</w:t>
      </w:r>
      <w:r w:rsidRPr="00B649F2">
        <w:rPr>
          <w:rStyle w:val="CodeEmbedded"/>
        </w:rPr>
        <w:t>Func</w:t>
      </w:r>
      <w:r>
        <w:t xml:space="preserve"> family of generic delegate types can be used to</w:t>
      </w:r>
      <w:r w:rsidR="009C7AEB">
        <w:t xml:space="preserve"> construct delegate types “on the fly</w:t>
      </w:r>
      <w:r w:rsidR="008773F1">
        <w:t>,”</w:t>
      </w:r>
      <w:r w:rsidR="009C7AEB">
        <w:t xml:space="preserve"> thus elimin</w:t>
      </w:r>
      <w:r w:rsidR="00C84B70">
        <w:t>ating the need for explicit delegate type declarations</w:t>
      </w:r>
      <w:r w:rsidR="009C7AEB">
        <w:t>.</w:t>
      </w:r>
    </w:p>
    <w:p w:rsidR="008646DE" w:rsidRPr="008646DE" w:rsidRDefault="008646DE" w:rsidP="00390EDC">
      <w:pPr>
        <w:pStyle w:val="Text"/>
      </w:pPr>
    </w:p>
    <w:p w:rsidR="008646DE" w:rsidRDefault="008646DE" w:rsidP="008646DE">
      <w:pPr>
        <w:pStyle w:val="Code"/>
      </w:pPr>
      <w:r>
        <w:rPr>
          <w:color w:val="0000FF"/>
        </w:rPr>
        <w:t>public</w:t>
      </w:r>
      <w:r>
        <w:t xml:space="preserve"> </w:t>
      </w:r>
      <w:r>
        <w:rPr>
          <w:color w:val="0000FF"/>
        </w:rPr>
        <w:t>delegate</w:t>
      </w:r>
      <w:r>
        <w:t xml:space="preserve"> </w:t>
      </w:r>
      <w:r w:rsidR="00E220B2" w:rsidRPr="00E220B2">
        <w:t>TResult</w:t>
      </w:r>
      <w:r>
        <w:t xml:space="preserve"> </w:t>
      </w:r>
      <w:r>
        <w:rPr>
          <w:color w:val="008080"/>
        </w:rPr>
        <w:t>Func</w:t>
      </w:r>
      <w:r>
        <w:t>&lt;</w:t>
      </w:r>
      <w:r w:rsidR="00E220B2" w:rsidRPr="00E220B2">
        <w:t>TResult</w:t>
      </w:r>
      <w:r>
        <w:t>&gt;();</w:t>
      </w:r>
    </w:p>
    <w:p w:rsidR="008646DE" w:rsidRDefault="008646DE" w:rsidP="008646DE">
      <w:pPr>
        <w:pStyle w:val="Code"/>
      </w:pPr>
      <w:r>
        <w:rPr>
          <w:color w:val="0000FF"/>
        </w:rPr>
        <w:t>public</w:t>
      </w:r>
      <w:r>
        <w:t xml:space="preserve"> </w:t>
      </w:r>
      <w:r>
        <w:rPr>
          <w:color w:val="0000FF"/>
        </w:rPr>
        <w:t>delegate</w:t>
      </w:r>
      <w:r>
        <w:t xml:space="preserve"> </w:t>
      </w:r>
      <w:r w:rsidR="00E220B2" w:rsidRPr="00E220B2">
        <w:t>TResult</w:t>
      </w:r>
      <w:r>
        <w:t xml:space="preserve"> </w:t>
      </w:r>
      <w:r>
        <w:rPr>
          <w:color w:val="008080"/>
        </w:rPr>
        <w:t>Func</w:t>
      </w:r>
      <w:r>
        <w:t>&lt;</w:t>
      </w:r>
      <w:r w:rsidR="00E220B2" w:rsidRPr="00E220B2">
        <w:t>TArg</w:t>
      </w:r>
      <w:r>
        <w:t xml:space="preserve">0, </w:t>
      </w:r>
      <w:r w:rsidR="00E220B2" w:rsidRPr="00E220B2">
        <w:t>TResult</w:t>
      </w:r>
      <w:r>
        <w:t>&gt;(</w:t>
      </w:r>
      <w:r w:rsidR="00E220B2" w:rsidRPr="00E220B2">
        <w:t>TArg</w:t>
      </w:r>
      <w:r>
        <w:t xml:space="preserve">0 </w:t>
      </w:r>
      <w:r w:rsidR="00E220B2" w:rsidRPr="00E220B2">
        <w:t>arg</w:t>
      </w:r>
      <w:r>
        <w:t>0);</w:t>
      </w:r>
    </w:p>
    <w:p w:rsidR="008646DE" w:rsidRDefault="008646DE" w:rsidP="008646DE">
      <w:pPr>
        <w:pStyle w:val="Code"/>
      </w:pPr>
      <w:r>
        <w:rPr>
          <w:color w:val="0000FF"/>
        </w:rPr>
        <w:t>public</w:t>
      </w:r>
      <w:r>
        <w:t xml:space="preserve"> </w:t>
      </w:r>
      <w:r>
        <w:rPr>
          <w:color w:val="0000FF"/>
        </w:rPr>
        <w:t>delegate</w:t>
      </w:r>
      <w:r>
        <w:t xml:space="preserve"> </w:t>
      </w:r>
      <w:r w:rsidR="00E220B2">
        <w:t>TResult</w:t>
      </w:r>
      <w:r>
        <w:t xml:space="preserve"> </w:t>
      </w:r>
      <w:r>
        <w:rPr>
          <w:color w:val="008080"/>
        </w:rPr>
        <w:t>Func</w:t>
      </w:r>
      <w:r>
        <w:t>&lt;</w:t>
      </w:r>
      <w:r w:rsidR="00E220B2" w:rsidRPr="00E220B2">
        <w:t>TArg</w:t>
      </w:r>
      <w:r>
        <w:t xml:space="preserve">0, </w:t>
      </w:r>
      <w:r w:rsidR="00E220B2" w:rsidRPr="00E220B2">
        <w:t>TArg</w:t>
      </w:r>
      <w:r>
        <w:t xml:space="preserve">1, </w:t>
      </w:r>
      <w:r w:rsidR="00E220B2">
        <w:t>TResult</w:t>
      </w:r>
      <w:r>
        <w:t>&gt;(</w:t>
      </w:r>
      <w:r w:rsidR="00E220B2" w:rsidRPr="00E220B2">
        <w:t>TArg</w:t>
      </w:r>
      <w:r>
        <w:t xml:space="preserve">0 </w:t>
      </w:r>
      <w:r w:rsidR="00E220B2" w:rsidRPr="00E220B2">
        <w:t>arg</w:t>
      </w:r>
      <w:r>
        <w:t xml:space="preserve">0, </w:t>
      </w:r>
      <w:r w:rsidR="00E220B2" w:rsidRPr="00E220B2">
        <w:t>TArg</w:t>
      </w:r>
      <w:r>
        <w:t xml:space="preserve">1 </w:t>
      </w:r>
      <w:r w:rsidR="00E220B2" w:rsidRPr="00E220B2">
        <w:t>arg</w:t>
      </w:r>
      <w:r>
        <w:t>1);</w:t>
      </w:r>
    </w:p>
    <w:p w:rsidR="008646DE" w:rsidRDefault="008646DE" w:rsidP="008646DE">
      <w:pPr>
        <w:pStyle w:val="Code"/>
      </w:pPr>
      <w:r>
        <w:rPr>
          <w:color w:val="0000FF"/>
        </w:rPr>
        <w:t>public</w:t>
      </w:r>
      <w:r>
        <w:t xml:space="preserve"> </w:t>
      </w:r>
      <w:r>
        <w:rPr>
          <w:color w:val="0000FF"/>
        </w:rPr>
        <w:t>delegate</w:t>
      </w:r>
      <w:r>
        <w:t xml:space="preserve"> </w:t>
      </w:r>
      <w:r w:rsidR="00E220B2">
        <w:t>TResult</w:t>
      </w:r>
      <w:r>
        <w:t xml:space="preserve"> </w:t>
      </w:r>
      <w:r>
        <w:rPr>
          <w:color w:val="008080"/>
        </w:rPr>
        <w:t>Func</w:t>
      </w:r>
      <w:r>
        <w:t>&lt;</w:t>
      </w:r>
      <w:r w:rsidR="00E220B2" w:rsidRPr="00E220B2">
        <w:t>TArg</w:t>
      </w:r>
      <w:r>
        <w:t xml:space="preserve">0, </w:t>
      </w:r>
      <w:r w:rsidR="00E220B2" w:rsidRPr="00E220B2">
        <w:t>TArg</w:t>
      </w:r>
      <w:r>
        <w:t xml:space="preserve">1, </w:t>
      </w:r>
      <w:r w:rsidR="00E220B2" w:rsidRPr="00E220B2">
        <w:t>TArg</w:t>
      </w:r>
      <w:r>
        <w:t xml:space="preserve">2, </w:t>
      </w:r>
      <w:r w:rsidR="00E220B2">
        <w:t>TResult</w:t>
      </w:r>
      <w:r>
        <w:t>&gt;(</w:t>
      </w:r>
      <w:r w:rsidR="00E220B2" w:rsidRPr="00E220B2">
        <w:t>TArg</w:t>
      </w:r>
      <w:r>
        <w:t xml:space="preserve">0 </w:t>
      </w:r>
      <w:r w:rsidR="00E220B2" w:rsidRPr="00E220B2">
        <w:t>arg</w:t>
      </w:r>
      <w:r>
        <w:t xml:space="preserve">0, </w:t>
      </w:r>
      <w:r w:rsidR="00E220B2" w:rsidRPr="00E220B2">
        <w:t>TArg</w:t>
      </w:r>
      <w:r>
        <w:t xml:space="preserve">1 </w:t>
      </w:r>
      <w:r w:rsidR="00E220B2" w:rsidRPr="00E220B2">
        <w:t>arg</w:t>
      </w:r>
      <w:r>
        <w:t xml:space="preserve">1, </w:t>
      </w:r>
      <w:r w:rsidR="00E220B2" w:rsidRPr="00E220B2">
        <w:t>TArg</w:t>
      </w:r>
      <w:r>
        <w:t xml:space="preserve">2 </w:t>
      </w:r>
      <w:r w:rsidR="00E220B2" w:rsidRPr="00E220B2">
        <w:t>arg</w:t>
      </w:r>
      <w:r>
        <w:t>2);</w:t>
      </w:r>
    </w:p>
    <w:p w:rsidR="0059792D" w:rsidRDefault="008646DE" w:rsidP="008646DE">
      <w:pPr>
        <w:pStyle w:val="Code"/>
      </w:pPr>
      <w:r>
        <w:rPr>
          <w:color w:val="0000FF"/>
        </w:rPr>
        <w:t>public</w:t>
      </w:r>
      <w:r>
        <w:t xml:space="preserve"> </w:t>
      </w:r>
      <w:r>
        <w:rPr>
          <w:color w:val="0000FF"/>
        </w:rPr>
        <w:t>delegate</w:t>
      </w:r>
      <w:r>
        <w:t xml:space="preserve"> </w:t>
      </w:r>
      <w:r w:rsidR="00E220B2">
        <w:t>TResult</w:t>
      </w:r>
      <w:r>
        <w:t xml:space="preserve"> </w:t>
      </w:r>
      <w:r>
        <w:rPr>
          <w:color w:val="008080"/>
        </w:rPr>
        <w:t>Func</w:t>
      </w:r>
      <w:r>
        <w:t>&lt;</w:t>
      </w:r>
      <w:r w:rsidR="00E220B2" w:rsidRPr="00E220B2">
        <w:t>TArg</w:t>
      </w:r>
      <w:r>
        <w:t xml:space="preserve">0, </w:t>
      </w:r>
      <w:r w:rsidR="00E220B2" w:rsidRPr="00E220B2">
        <w:t>TArg</w:t>
      </w:r>
      <w:r>
        <w:t xml:space="preserve">1, </w:t>
      </w:r>
      <w:r w:rsidR="00E220B2" w:rsidRPr="00E220B2">
        <w:t>TArg</w:t>
      </w:r>
      <w:r>
        <w:t xml:space="preserve">2, </w:t>
      </w:r>
      <w:r w:rsidR="00E220B2" w:rsidRPr="00E220B2">
        <w:t>TArg</w:t>
      </w:r>
      <w:r>
        <w:t xml:space="preserve">3, </w:t>
      </w:r>
      <w:r w:rsidR="00E220B2">
        <w:t>TResult</w:t>
      </w:r>
      <w:r>
        <w:t>&gt;(</w:t>
      </w:r>
      <w:r w:rsidR="00E220B2" w:rsidRPr="00E220B2">
        <w:t>TArg</w:t>
      </w:r>
      <w:r>
        <w:t xml:space="preserve">0 </w:t>
      </w:r>
      <w:r w:rsidR="00E220B2" w:rsidRPr="00E220B2">
        <w:t>arg</w:t>
      </w:r>
      <w:r>
        <w:t xml:space="preserve">0, </w:t>
      </w:r>
      <w:r w:rsidR="00E220B2" w:rsidRPr="00E220B2">
        <w:t>TArg</w:t>
      </w:r>
      <w:r>
        <w:t xml:space="preserve">1 </w:t>
      </w:r>
      <w:r w:rsidR="00E220B2" w:rsidRPr="00E220B2">
        <w:t>arg</w:t>
      </w:r>
      <w:r>
        <w:t xml:space="preserve">1, </w:t>
      </w:r>
      <w:r w:rsidR="00E220B2" w:rsidRPr="00E220B2">
        <w:t>TArg</w:t>
      </w:r>
      <w:r>
        <w:t xml:space="preserve">2 </w:t>
      </w:r>
      <w:r w:rsidR="00E220B2" w:rsidRPr="00E220B2">
        <w:t>arg</w:t>
      </w:r>
      <w:r>
        <w:t xml:space="preserve">2, </w:t>
      </w:r>
      <w:r w:rsidR="00E220B2" w:rsidRPr="00E220B2">
        <w:t>TArg</w:t>
      </w:r>
      <w:r>
        <w:t xml:space="preserve">3 </w:t>
      </w:r>
      <w:r w:rsidR="00E220B2" w:rsidRPr="00E220B2">
        <w:t>arg</w:t>
      </w:r>
      <w:r>
        <w:t>3);</w:t>
      </w:r>
    </w:p>
    <w:p w:rsidR="008646DE" w:rsidRDefault="008646DE" w:rsidP="008646DE">
      <w:pPr>
        <w:pStyle w:val="Code"/>
      </w:pPr>
    </w:p>
    <w:p w:rsidR="009C7AEB" w:rsidRDefault="00C84B70" w:rsidP="00390EDC">
      <w:pPr>
        <w:pStyle w:val="Text"/>
      </w:pPr>
      <w:r>
        <w:t xml:space="preserve">In each of the </w:t>
      </w:r>
      <w:r w:rsidRPr="00B649F2">
        <w:rPr>
          <w:rStyle w:val="CodeEmbedded"/>
        </w:rPr>
        <w:t>Func</w:t>
      </w:r>
      <w:r>
        <w:t xml:space="preserve"> types, t</w:t>
      </w:r>
      <w:r w:rsidR="008646DE">
        <w:t xml:space="preserve">he </w:t>
      </w:r>
      <w:r w:rsidR="00E220B2" w:rsidRPr="00B649F2">
        <w:rPr>
          <w:rStyle w:val="CodeEmbedded"/>
        </w:rPr>
        <w:t>TArg</w:t>
      </w:r>
      <w:r w:rsidR="008646DE" w:rsidRPr="00B649F2">
        <w:rPr>
          <w:rStyle w:val="CodeEmbedded"/>
        </w:rPr>
        <w:t>0</w:t>
      </w:r>
      <w:r w:rsidR="008646DE">
        <w:t xml:space="preserve">, </w:t>
      </w:r>
      <w:r w:rsidR="00E220B2" w:rsidRPr="00B649F2">
        <w:rPr>
          <w:rStyle w:val="CodeEmbedded"/>
        </w:rPr>
        <w:t>TArg</w:t>
      </w:r>
      <w:r w:rsidR="008646DE" w:rsidRPr="00B649F2">
        <w:rPr>
          <w:rStyle w:val="CodeEmbedded"/>
        </w:rPr>
        <w:t>1</w:t>
      </w:r>
      <w:r w:rsidR="008646DE">
        <w:t xml:space="preserve">, </w:t>
      </w:r>
      <w:r w:rsidR="00E220B2" w:rsidRPr="00B649F2">
        <w:rPr>
          <w:rStyle w:val="CodeEmbedded"/>
        </w:rPr>
        <w:t>TArg</w:t>
      </w:r>
      <w:r w:rsidR="008646DE" w:rsidRPr="00B649F2">
        <w:rPr>
          <w:rStyle w:val="CodeEmbedded"/>
        </w:rPr>
        <w:t>2</w:t>
      </w:r>
      <w:r w:rsidR="008646DE">
        <w:t xml:space="preserve">, and </w:t>
      </w:r>
      <w:r w:rsidR="00E220B2" w:rsidRPr="00B649F2">
        <w:rPr>
          <w:rStyle w:val="CodeEmbedded"/>
        </w:rPr>
        <w:t>TArg</w:t>
      </w:r>
      <w:r w:rsidR="008646DE" w:rsidRPr="00B649F2">
        <w:rPr>
          <w:rStyle w:val="CodeEmbedded"/>
        </w:rPr>
        <w:t>3</w:t>
      </w:r>
      <w:r w:rsidR="008646DE">
        <w:t xml:space="preserve"> type parameters represent argument types and the </w:t>
      </w:r>
      <w:r w:rsidR="00E220B2" w:rsidRPr="00B649F2">
        <w:rPr>
          <w:rStyle w:val="CodeEmbedded"/>
        </w:rPr>
        <w:t>TResult</w:t>
      </w:r>
      <w:r w:rsidR="008646DE">
        <w:t xml:space="preserve"> type parameter represents the result type.</w:t>
      </w:r>
    </w:p>
    <w:p w:rsidR="0059792D" w:rsidRDefault="009C7AEB" w:rsidP="00390EDC">
      <w:pPr>
        <w:pStyle w:val="Text"/>
      </w:pPr>
      <w:r>
        <w:t xml:space="preserve">The example below declares a local variable </w:t>
      </w:r>
      <w:r w:rsidRPr="00B649F2">
        <w:rPr>
          <w:rStyle w:val="CodeEmbedded"/>
        </w:rPr>
        <w:t>predicate</w:t>
      </w:r>
      <w:r>
        <w:t xml:space="preserve"> of a delegate type that takes a </w:t>
      </w:r>
      <w:r w:rsidRPr="00B649F2">
        <w:rPr>
          <w:rStyle w:val="CodeEmbedded"/>
        </w:rPr>
        <w:t>Customer</w:t>
      </w:r>
      <w:r>
        <w:t xml:space="preserve"> and returns </w:t>
      </w:r>
      <w:r w:rsidRPr="00B649F2">
        <w:rPr>
          <w:rStyle w:val="CodeEmbedded"/>
        </w:rPr>
        <w:t>bool</w:t>
      </w:r>
      <w:r>
        <w:t>.</w:t>
      </w:r>
      <w:r w:rsidR="00A250CD">
        <w:t xml:space="preserve"> The local variable</w:t>
      </w:r>
      <w:r>
        <w:t xml:space="preserve"> is assigned an anonymous method that returns true if the given customer is located in London.</w:t>
      </w:r>
      <w:r w:rsidR="00A250CD">
        <w:t xml:space="preserve"> The delegate referenced by </w:t>
      </w:r>
      <w:r w:rsidR="00A250CD" w:rsidRPr="00B649F2">
        <w:rPr>
          <w:rStyle w:val="CodeEmbedded"/>
        </w:rPr>
        <w:t>predicate</w:t>
      </w:r>
      <w:r w:rsidR="00A250CD">
        <w:t xml:space="preserve"> is subsequently used to find all the customers in London.</w:t>
      </w:r>
    </w:p>
    <w:p w:rsidR="009C7AEB" w:rsidRDefault="009C7AEB" w:rsidP="00390EDC">
      <w:pPr>
        <w:pStyle w:val="Text"/>
      </w:pPr>
    </w:p>
    <w:p w:rsidR="009C7AEB" w:rsidRDefault="009C7AEB" w:rsidP="009C7AEB">
      <w:pPr>
        <w:pStyle w:val="Code"/>
      </w:pPr>
      <w:r w:rsidRPr="009C7AEB">
        <w:rPr>
          <w:color w:val="008080"/>
        </w:rPr>
        <w:t>Func</w:t>
      </w:r>
      <w:r>
        <w:t>&lt;</w:t>
      </w:r>
      <w:r w:rsidRPr="009C7AEB">
        <w:rPr>
          <w:color w:val="008080"/>
        </w:rPr>
        <w:t>Customer</w:t>
      </w:r>
      <w:r>
        <w:t xml:space="preserve">, </w:t>
      </w:r>
      <w:r w:rsidRPr="009C7AEB">
        <w:rPr>
          <w:color w:val="0000FF"/>
        </w:rPr>
        <w:t>bool</w:t>
      </w:r>
      <w:r>
        <w:t>&gt; predicate = c =&gt; c.City == "London";</w:t>
      </w:r>
    </w:p>
    <w:p w:rsidR="0059792D" w:rsidRDefault="009C7AEB" w:rsidP="009C7AEB">
      <w:pPr>
        <w:pStyle w:val="Code"/>
      </w:pPr>
      <w:r w:rsidRPr="009C7AEB">
        <w:rPr>
          <w:color w:val="008080"/>
        </w:rPr>
        <w:t>IEnumerable</w:t>
      </w:r>
      <w:r>
        <w:t>&lt;</w:t>
      </w:r>
      <w:r w:rsidRPr="009C7AEB">
        <w:rPr>
          <w:color w:val="008080"/>
        </w:rPr>
        <w:t>Customer</w:t>
      </w:r>
      <w:r>
        <w:t>&gt; customersInLondon = customers.Where(predicate);</w:t>
      </w:r>
    </w:p>
    <w:p w:rsidR="009C7AEB" w:rsidRDefault="009C7AEB" w:rsidP="009C7AEB">
      <w:pPr>
        <w:pStyle w:val="Code"/>
      </w:pPr>
    </w:p>
    <w:p w:rsidR="00C84B70" w:rsidRDefault="00C84B70" w:rsidP="00C84B70">
      <w:pPr>
        <w:pStyle w:val="Heading2"/>
      </w:pPr>
      <w:bookmarkStart w:id="6" w:name="_Toc159379080"/>
      <w:r>
        <w:t xml:space="preserve">The </w:t>
      </w:r>
      <w:r w:rsidR="007C3F85">
        <w:t>Enumerable</w:t>
      </w:r>
      <w:r>
        <w:t xml:space="preserve"> class</w:t>
      </w:r>
      <w:bookmarkEnd w:id="6"/>
    </w:p>
    <w:p w:rsidR="00325286" w:rsidRDefault="00C84B70" w:rsidP="00390EDC">
      <w:pPr>
        <w:pStyle w:val="Text"/>
      </w:pPr>
      <w:r>
        <w:t xml:space="preserve">The </w:t>
      </w:r>
      <w:r w:rsidRPr="00B649F2">
        <w:rPr>
          <w:rStyle w:val="CodeEmbedded"/>
        </w:rPr>
        <w:t>System.</w:t>
      </w:r>
      <w:r w:rsidR="007C3F85">
        <w:rPr>
          <w:rStyle w:val="CodeEmbedded"/>
        </w:rPr>
        <w:t>Linq</w:t>
      </w:r>
      <w:r w:rsidRPr="00B649F2">
        <w:rPr>
          <w:rStyle w:val="CodeEmbedded"/>
        </w:rPr>
        <w:t>.</w:t>
      </w:r>
      <w:r w:rsidR="007C3F85">
        <w:rPr>
          <w:rStyle w:val="CodeEmbedded"/>
        </w:rPr>
        <w:t>Enumerable</w:t>
      </w:r>
      <w:r>
        <w:t xml:space="preserve"> </w:t>
      </w:r>
      <w:r w:rsidR="00D03E34">
        <w:t xml:space="preserve">static class </w:t>
      </w:r>
      <w:r>
        <w:t>declares a set of methods known as the Standard Query Operators.</w:t>
      </w:r>
      <w:r w:rsidR="00A43E5E">
        <w:t xml:space="preserve"> The remaining sections</w:t>
      </w:r>
      <w:r w:rsidR="00BC2890">
        <w:t xml:space="preserve"> of this chapter discuss</w:t>
      </w:r>
      <w:r w:rsidR="00325286">
        <w:t xml:space="preserve"> these methods.</w:t>
      </w:r>
    </w:p>
    <w:p w:rsidR="00325286" w:rsidRDefault="00325286" w:rsidP="00C13393">
      <w:pPr>
        <w:pStyle w:val="Text"/>
      </w:pPr>
      <w:r>
        <w:t xml:space="preserve">The majority of the Standard Query Operators are extension methods that extend </w:t>
      </w:r>
      <w:r w:rsidRPr="00C13393">
        <w:rPr>
          <w:rStyle w:val="CodeEmbedded"/>
        </w:rPr>
        <w:t>IEnumerable&lt;T&gt;</w:t>
      </w:r>
      <w:r>
        <w:t xml:space="preserve">. Taken together, the methods form a complete query language for arrays and collections that implement </w:t>
      </w:r>
      <w:r w:rsidRPr="00C13393">
        <w:rPr>
          <w:rStyle w:val="CodeEmbedded"/>
        </w:rPr>
        <w:t>IEnumerable&lt;T&gt;</w:t>
      </w:r>
      <w:r>
        <w:t>.</w:t>
      </w:r>
    </w:p>
    <w:p w:rsidR="00325286" w:rsidRDefault="00325286" w:rsidP="00390EDC">
      <w:pPr>
        <w:pStyle w:val="Text"/>
      </w:pPr>
      <w:r>
        <w:t>For further details on extension methods, please refer to the C# 3.0 and</w:t>
      </w:r>
      <w:r w:rsidR="00BC2890">
        <w:t xml:space="preserve"> Visual Basic </w:t>
      </w:r>
      <w:r>
        <w:t>9.0 Language Specifications.</w:t>
      </w:r>
    </w:p>
    <w:p w:rsidR="006538D0" w:rsidRDefault="006538D0" w:rsidP="006538D0">
      <w:pPr>
        <w:pStyle w:val="Heading2"/>
      </w:pPr>
      <w:bookmarkStart w:id="7" w:name="_Toc159379081"/>
      <w:r>
        <w:t>Restriction operators</w:t>
      </w:r>
      <w:bookmarkEnd w:id="7"/>
    </w:p>
    <w:p w:rsidR="007D4823" w:rsidRDefault="002D7A89" w:rsidP="002D7A89">
      <w:pPr>
        <w:pStyle w:val="Heading3"/>
      </w:pPr>
      <w:bookmarkStart w:id="8" w:name="_Toc159379082"/>
      <w:r>
        <w:t>Where</w:t>
      </w:r>
      <w:bookmarkEnd w:id="8"/>
    </w:p>
    <w:p w:rsidR="0059792D" w:rsidRDefault="002D7A89" w:rsidP="00390EDC">
      <w:pPr>
        <w:pStyle w:val="Text"/>
      </w:pPr>
      <w:r>
        <w:t xml:space="preserve">The </w:t>
      </w:r>
      <w:r w:rsidRPr="00B649F2">
        <w:rPr>
          <w:rStyle w:val="CodeEmbedded"/>
        </w:rPr>
        <w:t>Wh</w:t>
      </w:r>
      <w:r w:rsidRPr="00390EDC">
        <w:rPr>
          <w:rStyle w:val="CodeEmbedded"/>
        </w:rPr>
        <w:t>ere</w:t>
      </w:r>
      <w:r>
        <w:t xml:space="preserve"> operator filters a sequence based on a predicate.</w:t>
      </w:r>
    </w:p>
    <w:p w:rsidR="002D7A89" w:rsidRPr="002D7A89" w:rsidRDefault="002D7A89" w:rsidP="00390EDC">
      <w:pPr>
        <w:pStyle w:val="Text"/>
      </w:pPr>
    </w:p>
    <w:p w:rsidR="00240F70" w:rsidRDefault="002D7A89" w:rsidP="002D7A89">
      <w:pPr>
        <w:pStyle w:val="Code"/>
      </w:pPr>
      <w:r w:rsidRPr="006F2C1C">
        <w:rPr>
          <w:color w:val="0000FF"/>
        </w:rPr>
        <w:t>public</w:t>
      </w:r>
      <w:r w:rsidRPr="002D7A89">
        <w:t xml:space="preserve"> </w:t>
      </w:r>
      <w:r w:rsidRPr="006F2C1C">
        <w:rPr>
          <w:color w:val="0000FF"/>
        </w:rPr>
        <w:t>static</w:t>
      </w:r>
      <w:r w:rsidRPr="002D7A89">
        <w:t xml:space="preserve"> </w:t>
      </w:r>
      <w:r w:rsidRPr="006F2C1C">
        <w:rPr>
          <w:color w:val="008080"/>
        </w:rPr>
        <w:t>IEnumerable</w:t>
      </w:r>
      <w:r w:rsidRPr="002D7A89">
        <w:t>&lt;</w:t>
      </w:r>
      <w:r w:rsidR="000549EB" w:rsidRPr="000549EB">
        <w:t>TSource</w:t>
      </w:r>
      <w:r w:rsidRPr="002D7A89">
        <w:t>&gt; Where&lt;</w:t>
      </w:r>
      <w:r w:rsidR="000549EB" w:rsidRPr="000549EB">
        <w:t>TSource</w:t>
      </w:r>
      <w:r w:rsidRPr="002D7A89">
        <w:t>&gt;</w:t>
      </w:r>
      <w:r>
        <w:t>(</w:t>
      </w:r>
    </w:p>
    <w:p w:rsidR="00240F70" w:rsidRDefault="00B75410" w:rsidP="002D7A89">
      <w:pPr>
        <w:pStyle w:val="Code"/>
      </w:pPr>
      <w:r>
        <w:t xml:space="preserve">    </w:t>
      </w:r>
      <w:r w:rsidR="002D7A89" w:rsidRPr="006F2C1C">
        <w:rPr>
          <w:color w:val="0000FF"/>
        </w:rPr>
        <w:t>this</w:t>
      </w:r>
      <w:r w:rsidR="002D7A89">
        <w:t xml:space="preserve"> </w:t>
      </w:r>
      <w:r w:rsidR="002D7A89" w:rsidRPr="006F2C1C">
        <w:rPr>
          <w:color w:val="008080"/>
        </w:rPr>
        <w:t>IEnumerable</w:t>
      </w:r>
      <w:r w:rsidR="002D7A89">
        <w:t>&lt;</w:t>
      </w:r>
      <w:r w:rsidR="000549EB" w:rsidRPr="000549EB">
        <w:t>TSource</w:t>
      </w:r>
      <w:r w:rsidR="002D7A89">
        <w:t>&gt; source,</w:t>
      </w:r>
    </w:p>
    <w:p w:rsidR="007D4823" w:rsidRDefault="00B75410" w:rsidP="002D7A89">
      <w:pPr>
        <w:pStyle w:val="Code"/>
      </w:pPr>
      <w:r>
        <w:t xml:space="preserve">    </w:t>
      </w:r>
      <w:r w:rsidR="002D7A89" w:rsidRPr="006F2C1C">
        <w:rPr>
          <w:color w:val="008080"/>
        </w:rPr>
        <w:t>Func</w:t>
      </w:r>
      <w:r w:rsidR="002D7A89">
        <w:t>&lt;</w:t>
      </w:r>
      <w:r w:rsidR="000549EB" w:rsidRPr="000549EB">
        <w:t>TSource</w:t>
      </w:r>
      <w:r w:rsidR="002D7A89">
        <w:t xml:space="preserve">, </w:t>
      </w:r>
      <w:r w:rsidR="002D7A89" w:rsidRPr="006F2C1C">
        <w:rPr>
          <w:color w:val="0000FF"/>
        </w:rPr>
        <w:t>bool</w:t>
      </w:r>
      <w:r w:rsidR="002D7A89">
        <w:t>&gt; predicate);</w:t>
      </w:r>
    </w:p>
    <w:p w:rsidR="00240F70" w:rsidRDefault="002D7A89" w:rsidP="002D7A89">
      <w:pPr>
        <w:pStyle w:val="Code"/>
      </w:pPr>
      <w:r w:rsidRPr="006F2C1C">
        <w:rPr>
          <w:color w:val="0000FF"/>
        </w:rPr>
        <w:t>public</w:t>
      </w:r>
      <w:r w:rsidRPr="002D7A89">
        <w:t xml:space="preserve"> </w:t>
      </w:r>
      <w:r w:rsidRPr="006F2C1C">
        <w:rPr>
          <w:color w:val="0000FF"/>
        </w:rPr>
        <w:t>static</w:t>
      </w:r>
      <w:r w:rsidRPr="002D7A89">
        <w:t xml:space="preserve"> </w:t>
      </w:r>
      <w:r w:rsidRPr="006F2C1C">
        <w:rPr>
          <w:color w:val="008080"/>
        </w:rPr>
        <w:t>IEnumerable</w:t>
      </w:r>
      <w:r w:rsidRPr="002D7A89">
        <w:t>&lt;</w:t>
      </w:r>
      <w:r w:rsidR="000549EB" w:rsidRPr="000549EB">
        <w:t>TSource</w:t>
      </w:r>
      <w:r w:rsidRPr="002D7A89">
        <w:t>&gt; Where&lt;</w:t>
      </w:r>
      <w:r w:rsidR="000549EB" w:rsidRPr="000549EB">
        <w:t>TSource</w:t>
      </w:r>
      <w:r w:rsidRPr="002D7A89">
        <w:t>&gt;</w:t>
      </w:r>
      <w:r>
        <w:t>(</w:t>
      </w:r>
    </w:p>
    <w:p w:rsidR="00240F70" w:rsidRDefault="00B75410" w:rsidP="002D7A89">
      <w:pPr>
        <w:pStyle w:val="Code"/>
      </w:pPr>
      <w:r>
        <w:t xml:space="preserve">    </w:t>
      </w:r>
      <w:r w:rsidR="002D7A89" w:rsidRPr="006F2C1C">
        <w:rPr>
          <w:color w:val="0000FF"/>
        </w:rPr>
        <w:t>this</w:t>
      </w:r>
      <w:r w:rsidR="002D7A89">
        <w:t xml:space="preserve"> </w:t>
      </w:r>
      <w:r w:rsidR="002D7A89" w:rsidRPr="006F2C1C">
        <w:rPr>
          <w:color w:val="008080"/>
        </w:rPr>
        <w:t>IEnumerable</w:t>
      </w:r>
      <w:r w:rsidR="002D7A89">
        <w:t>&lt;</w:t>
      </w:r>
      <w:r w:rsidR="000549EB" w:rsidRPr="000549EB">
        <w:t>TSource</w:t>
      </w:r>
      <w:r w:rsidR="002D7A89">
        <w:t>&gt; source,</w:t>
      </w:r>
    </w:p>
    <w:p w:rsidR="0059792D" w:rsidRDefault="00B75410" w:rsidP="002D7A89">
      <w:pPr>
        <w:pStyle w:val="Code"/>
      </w:pPr>
      <w:r>
        <w:t xml:space="preserve">    </w:t>
      </w:r>
      <w:r w:rsidR="002D7A89" w:rsidRPr="006F2C1C">
        <w:rPr>
          <w:color w:val="008080"/>
        </w:rPr>
        <w:t>Func</w:t>
      </w:r>
      <w:r w:rsidR="002D7A89">
        <w:t>&lt;</w:t>
      </w:r>
      <w:r w:rsidR="000549EB" w:rsidRPr="000549EB">
        <w:t>TSource</w:t>
      </w:r>
      <w:r w:rsidR="002D7A89">
        <w:t xml:space="preserve">, </w:t>
      </w:r>
      <w:r w:rsidR="002D7A89" w:rsidRPr="006F2C1C">
        <w:rPr>
          <w:color w:val="0000FF"/>
        </w:rPr>
        <w:t>int</w:t>
      </w:r>
      <w:r w:rsidR="002D7A89">
        <w:t xml:space="preserve">, </w:t>
      </w:r>
      <w:r w:rsidR="002D7A89" w:rsidRPr="006F2C1C">
        <w:rPr>
          <w:color w:val="0000FF"/>
        </w:rPr>
        <w:t>bool</w:t>
      </w:r>
      <w:r w:rsidR="002D7A89">
        <w:t>&gt; predicate);</w:t>
      </w:r>
    </w:p>
    <w:p w:rsidR="002D7A89" w:rsidRDefault="002D7A89" w:rsidP="002D7A89">
      <w:pPr>
        <w:pStyle w:val="Code"/>
      </w:pPr>
    </w:p>
    <w:p w:rsidR="00A00D54" w:rsidRDefault="001F1DE7" w:rsidP="00925745">
      <w:pPr>
        <w:pStyle w:val="Text"/>
      </w:pPr>
      <w:r>
        <w:t xml:space="preserve">The </w:t>
      </w:r>
      <w:r w:rsidRPr="00B649F2">
        <w:rPr>
          <w:rStyle w:val="CodeEmbedded"/>
        </w:rPr>
        <w:t>Where</w:t>
      </w:r>
      <w:r>
        <w:t xml:space="preserve"> </w:t>
      </w:r>
      <w:r w:rsidR="00A00D54">
        <w:t xml:space="preserve">operator allocates and </w:t>
      </w:r>
      <w:r>
        <w:t xml:space="preserve">returns an enumerable object that </w:t>
      </w:r>
      <w:r w:rsidR="009412AA">
        <w:t>captures</w:t>
      </w:r>
      <w:r>
        <w:t xml:space="preserve"> the arguments</w:t>
      </w:r>
      <w:r w:rsidR="00A00D54">
        <w:t xml:space="preserve"> passed to the operator</w:t>
      </w:r>
      <w:r>
        <w:t>.</w:t>
      </w:r>
      <w:r w:rsidR="00A00D54">
        <w:t xml:space="preserve"> An </w:t>
      </w:r>
      <w:r w:rsidR="00A00D54" w:rsidRPr="00B649F2">
        <w:rPr>
          <w:rStyle w:val="CodeEmbedded"/>
        </w:rPr>
        <w:t>ArgumentNullException</w:t>
      </w:r>
      <w:r w:rsidR="00A00D54">
        <w:t xml:space="preserve"> </w:t>
      </w:r>
      <w:r w:rsidR="00DA69CD">
        <w:t xml:space="preserve">is thrown </w:t>
      </w:r>
      <w:r w:rsidR="00A00D54">
        <w:t>if either argument is null.</w:t>
      </w:r>
    </w:p>
    <w:p w:rsidR="001D2FDA" w:rsidRDefault="001F1DE7" w:rsidP="00925745">
      <w:pPr>
        <w:pStyle w:val="Text"/>
      </w:pPr>
      <w:r>
        <w:t>When the object</w:t>
      </w:r>
      <w:r w:rsidR="00A00D54">
        <w:t xml:space="preserve"> returned by </w:t>
      </w:r>
      <w:r w:rsidR="00A00D54" w:rsidRPr="00B649F2">
        <w:rPr>
          <w:rStyle w:val="CodeEmbedded"/>
        </w:rPr>
        <w:t>Where</w:t>
      </w:r>
      <w:r>
        <w:t xml:space="preserve"> is enumerated, it enumerates </w:t>
      </w:r>
      <w:r w:rsidRPr="001D2FDA">
        <w:t xml:space="preserve">the source </w:t>
      </w:r>
      <w:r w:rsidR="001D2FDA">
        <w:t xml:space="preserve">sequence </w:t>
      </w:r>
      <w:r w:rsidR="00382495" w:rsidRPr="001D2FDA">
        <w:t>and</w:t>
      </w:r>
      <w:r w:rsidR="00382495">
        <w:t xml:space="preserve"> </w:t>
      </w:r>
      <w:r w:rsidR="002D7A89">
        <w:t xml:space="preserve">yields those elements for which </w:t>
      </w:r>
      <w:r w:rsidR="002D7A89" w:rsidRPr="001D2FDA">
        <w:t>the predicate func</w:t>
      </w:r>
      <w:r w:rsidR="002D7A89">
        <w:t>tion returns true.</w:t>
      </w:r>
      <w:r w:rsidR="001D2FDA">
        <w:t xml:space="preserve"> The first argument of the predicate function represents the element </w:t>
      </w:r>
      <w:r w:rsidR="00377BF6">
        <w:t>to test</w:t>
      </w:r>
      <w:r w:rsidR="001D2FDA">
        <w:t>. The second argument, if present, represents the zero</w:t>
      </w:r>
      <w:r w:rsidR="004726D7">
        <w:t>-</w:t>
      </w:r>
      <w:r w:rsidR="001D2FDA">
        <w:t>based index of the element within the source sequence.</w:t>
      </w:r>
    </w:p>
    <w:p w:rsidR="0059792D" w:rsidRDefault="008D3CC2" w:rsidP="00925745">
      <w:pPr>
        <w:pStyle w:val="Text"/>
      </w:pPr>
      <w:r>
        <w:t>The following example creates a sequence of those products that have a price greater than or equal to 10:</w:t>
      </w:r>
    </w:p>
    <w:p w:rsidR="00A00D54" w:rsidRDefault="00A00D54" w:rsidP="00925745">
      <w:pPr>
        <w:pStyle w:val="Text"/>
      </w:pPr>
    </w:p>
    <w:p w:rsidR="0059792D" w:rsidRDefault="00ED5E3D" w:rsidP="003863BA">
      <w:pPr>
        <w:pStyle w:val="Code"/>
      </w:pPr>
      <w:r w:rsidRPr="00ED5E3D">
        <w:rPr>
          <w:color w:val="008080"/>
        </w:rPr>
        <w:t>IEnumerable</w:t>
      </w:r>
      <w:r>
        <w:t>&lt;</w:t>
      </w:r>
      <w:r w:rsidRPr="00ED5E3D">
        <w:rPr>
          <w:color w:val="008080"/>
        </w:rPr>
        <w:t>Product</w:t>
      </w:r>
      <w:r>
        <w:t>&gt; x</w:t>
      </w:r>
      <w:r w:rsidR="00DD6B54">
        <w:t xml:space="preserve"> = products.Where(p =&gt;</w:t>
      </w:r>
      <w:r w:rsidR="00714E5F">
        <w:t xml:space="preserve"> p.UnitPrice &gt;= 10);</w:t>
      </w:r>
    </w:p>
    <w:p w:rsidR="003863BA" w:rsidRDefault="003863BA" w:rsidP="003863BA">
      <w:pPr>
        <w:pStyle w:val="Code"/>
      </w:pPr>
    </w:p>
    <w:p w:rsidR="0059792D" w:rsidRDefault="007B7972" w:rsidP="00925745">
      <w:pPr>
        <w:pStyle w:val="Text"/>
      </w:pPr>
      <w:r>
        <w:t xml:space="preserve">In </w:t>
      </w:r>
      <w:r w:rsidR="00371F53">
        <w:t xml:space="preserve">a </w:t>
      </w:r>
      <w:r>
        <w:t>C# 3.0 query expression</w:t>
      </w:r>
      <w:r w:rsidR="00371F53">
        <w:t>,</w:t>
      </w:r>
      <w:r>
        <w:t xml:space="preserve"> a </w:t>
      </w:r>
      <w:r w:rsidRPr="00B649F2">
        <w:rPr>
          <w:rStyle w:val="CodeEmbedded"/>
        </w:rPr>
        <w:t>where</w:t>
      </w:r>
      <w:r>
        <w:t xml:space="preserve"> clause translates to an invocation of </w:t>
      </w:r>
      <w:r w:rsidRPr="00B649F2">
        <w:rPr>
          <w:rStyle w:val="CodeEmbedded"/>
        </w:rPr>
        <w:t>Where</w:t>
      </w:r>
      <w:r>
        <w:t>. The example above is equivalent to the translation of</w:t>
      </w:r>
    </w:p>
    <w:p w:rsidR="007B7972" w:rsidRDefault="007B7972" w:rsidP="00925745">
      <w:pPr>
        <w:pStyle w:val="Text"/>
      </w:pPr>
    </w:p>
    <w:p w:rsidR="00240F70" w:rsidRDefault="007B7972" w:rsidP="007B7972">
      <w:pPr>
        <w:pStyle w:val="Code"/>
      </w:pPr>
      <w:r w:rsidRPr="00ED5E3D">
        <w:rPr>
          <w:color w:val="008080"/>
        </w:rPr>
        <w:t>IEnumerable</w:t>
      </w:r>
      <w:r>
        <w:t>&lt;</w:t>
      </w:r>
      <w:r w:rsidRPr="00ED5E3D">
        <w:rPr>
          <w:color w:val="008080"/>
        </w:rPr>
        <w:t>Product</w:t>
      </w:r>
      <w:r>
        <w:t>&gt; x =</w:t>
      </w:r>
    </w:p>
    <w:p w:rsidR="00240F70" w:rsidRDefault="00B75410" w:rsidP="007B7972">
      <w:pPr>
        <w:pStyle w:val="Code"/>
      </w:pPr>
      <w:r>
        <w:t xml:space="preserve">    </w:t>
      </w:r>
      <w:r w:rsidR="007B7972" w:rsidRPr="007B7972">
        <w:rPr>
          <w:color w:val="0000FF"/>
        </w:rPr>
        <w:t>from</w:t>
      </w:r>
      <w:r w:rsidR="007B7972">
        <w:t xml:space="preserve"> p </w:t>
      </w:r>
      <w:r w:rsidR="007B7972" w:rsidRPr="007B7972">
        <w:rPr>
          <w:color w:val="0000FF"/>
        </w:rPr>
        <w:t>in</w:t>
      </w:r>
      <w:r w:rsidR="007B7972">
        <w:t xml:space="preserve"> products</w:t>
      </w:r>
    </w:p>
    <w:p w:rsidR="00240F70" w:rsidRDefault="00B75410" w:rsidP="007B7972">
      <w:pPr>
        <w:pStyle w:val="Code"/>
      </w:pPr>
      <w:r>
        <w:t xml:space="preserve">    </w:t>
      </w:r>
      <w:r w:rsidR="007B7972" w:rsidRPr="007B7972">
        <w:rPr>
          <w:color w:val="0000FF"/>
        </w:rPr>
        <w:t>where</w:t>
      </w:r>
      <w:r w:rsidR="007B7972">
        <w:t xml:space="preserve"> p.UnitPrice &gt;= 10</w:t>
      </w:r>
    </w:p>
    <w:p w:rsidR="0059792D" w:rsidRDefault="00B75410" w:rsidP="007B7972">
      <w:pPr>
        <w:pStyle w:val="Code"/>
      </w:pPr>
      <w:r>
        <w:t xml:space="preserve">    </w:t>
      </w:r>
      <w:r w:rsidR="007B7972" w:rsidRPr="007B7972">
        <w:rPr>
          <w:color w:val="0000FF"/>
        </w:rPr>
        <w:t>select</w:t>
      </w:r>
      <w:r w:rsidR="007B7972">
        <w:t xml:space="preserve"> p;</w:t>
      </w:r>
    </w:p>
    <w:p w:rsidR="007B7972" w:rsidRDefault="007B7972" w:rsidP="007B7972">
      <w:pPr>
        <w:pStyle w:val="Code"/>
      </w:pPr>
    </w:p>
    <w:p w:rsidR="006538D0" w:rsidRDefault="006538D0" w:rsidP="006538D0">
      <w:pPr>
        <w:pStyle w:val="Heading2"/>
      </w:pPr>
      <w:bookmarkStart w:id="9" w:name="_Toc159379083"/>
      <w:r>
        <w:t>Projection operators</w:t>
      </w:r>
      <w:bookmarkEnd w:id="9"/>
    </w:p>
    <w:p w:rsidR="002D7A89" w:rsidRDefault="006F2C1C" w:rsidP="006F2C1C">
      <w:pPr>
        <w:pStyle w:val="Heading3"/>
      </w:pPr>
      <w:bookmarkStart w:id="10" w:name="_Toc159379084"/>
      <w:r>
        <w:t>Select</w:t>
      </w:r>
      <w:bookmarkEnd w:id="10"/>
    </w:p>
    <w:p w:rsidR="009353C1" w:rsidRDefault="006F2C1C" w:rsidP="00925745">
      <w:pPr>
        <w:pStyle w:val="Text"/>
      </w:pPr>
      <w:r>
        <w:t xml:space="preserve">The </w:t>
      </w:r>
      <w:r w:rsidRPr="00B649F2">
        <w:rPr>
          <w:rStyle w:val="CodeEmbedded"/>
        </w:rPr>
        <w:t>Select</w:t>
      </w:r>
      <w:r w:rsidR="00A94A7D">
        <w:t xml:space="preserve"> operator performs a projection over a sequence</w:t>
      </w:r>
      <w:r>
        <w:t>.</w:t>
      </w:r>
    </w:p>
    <w:p w:rsidR="006F2C1C" w:rsidRPr="006F2C1C" w:rsidRDefault="006F2C1C" w:rsidP="00925745">
      <w:pPr>
        <w:pStyle w:val="Text"/>
      </w:pPr>
    </w:p>
    <w:p w:rsidR="00240F70" w:rsidRDefault="006F2C1C" w:rsidP="006F2C1C">
      <w:pPr>
        <w:pStyle w:val="Code"/>
      </w:pPr>
      <w:r>
        <w:rPr>
          <w:color w:val="0000FF"/>
        </w:rPr>
        <w:t>public</w:t>
      </w:r>
      <w:r>
        <w:t xml:space="preserve"> </w:t>
      </w:r>
      <w:r>
        <w:rPr>
          <w:color w:val="0000FF"/>
        </w:rPr>
        <w:t>static</w:t>
      </w:r>
      <w:r>
        <w:t xml:space="preserve"> </w:t>
      </w:r>
      <w:r>
        <w:rPr>
          <w:color w:val="008080"/>
        </w:rPr>
        <w:t>IEnumerable</w:t>
      </w:r>
      <w:r>
        <w:t>&lt;</w:t>
      </w:r>
      <w:r w:rsidR="00745891" w:rsidRPr="00745891">
        <w:t>TResult</w:t>
      </w:r>
      <w:r>
        <w:t>&gt; Select&lt;</w:t>
      </w:r>
      <w:r w:rsidR="000549EB" w:rsidRPr="000549EB">
        <w:t>TSource</w:t>
      </w:r>
      <w:r>
        <w:t xml:space="preserve">, </w:t>
      </w:r>
      <w:r w:rsidR="00745891" w:rsidRPr="00745891">
        <w:t>TResult</w:t>
      </w:r>
      <w:r>
        <w:t>&gt;(</w:t>
      </w:r>
    </w:p>
    <w:p w:rsidR="00240F70" w:rsidRDefault="00B75410" w:rsidP="006F2C1C">
      <w:pPr>
        <w:pStyle w:val="Code"/>
      </w:pPr>
      <w:r>
        <w:t xml:space="preserve">    </w:t>
      </w:r>
      <w:r w:rsidR="006F2C1C" w:rsidRPr="006F2C1C">
        <w:rPr>
          <w:color w:val="0000FF"/>
        </w:rPr>
        <w:t>this</w:t>
      </w:r>
      <w:r w:rsidR="006F2C1C">
        <w:t xml:space="preserve"> </w:t>
      </w:r>
      <w:r w:rsidR="006F2C1C">
        <w:rPr>
          <w:color w:val="008080"/>
        </w:rPr>
        <w:t>IEnumerable</w:t>
      </w:r>
      <w:r w:rsidR="006F2C1C">
        <w:t>&lt;</w:t>
      </w:r>
      <w:r w:rsidR="000549EB" w:rsidRPr="000549EB">
        <w:t>TSource</w:t>
      </w:r>
      <w:r w:rsidR="006F2C1C">
        <w:t>&gt; source,</w:t>
      </w:r>
    </w:p>
    <w:p w:rsidR="006F2C1C" w:rsidRDefault="00B75410" w:rsidP="006F2C1C">
      <w:pPr>
        <w:pStyle w:val="Code"/>
      </w:pPr>
      <w:r>
        <w:t xml:space="preserve">    </w:t>
      </w:r>
      <w:r w:rsidR="006F2C1C">
        <w:rPr>
          <w:color w:val="008080"/>
        </w:rPr>
        <w:t>Func</w:t>
      </w:r>
      <w:r w:rsidR="006F2C1C">
        <w:t>&lt;</w:t>
      </w:r>
      <w:r w:rsidR="000549EB" w:rsidRPr="000549EB">
        <w:t>TSource</w:t>
      </w:r>
      <w:r w:rsidR="006F2C1C">
        <w:t xml:space="preserve">, </w:t>
      </w:r>
      <w:r w:rsidR="00745891" w:rsidRPr="00745891">
        <w:t>TResult</w:t>
      </w:r>
      <w:r w:rsidR="006F2C1C">
        <w:t>&gt; selector);</w:t>
      </w:r>
    </w:p>
    <w:p w:rsidR="00240F70" w:rsidRDefault="006F2C1C" w:rsidP="006F2C1C">
      <w:pPr>
        <w:pStyle w:val="Code"/>
      </w:pPr>
      <w:r>
        <w:rPr>
          <w:color w:val="0000FF"/>
        </w:rPr>
        <w:t>public</w:t>
      </w:r>
      <w:r>
        <w:t xml:space="preserve"> </w:t>
      </w:r>
      <w:r>
        <w:rPr>
          <w:color w:val="0000FF"/>
        </w:rPr>
        <w:t>static</w:t>
      </w:r>
      <w:r>
        <w:t xml:space="preserve"> </w:t>
      </w:r>
      <w:r>
        <w:rPr>
          <w:color w:val="008080"/>
        </w:rPr>
        <w:t>IEnumerable</w:t>
      </w:r>
      <w:r>
        <w:t>&lt;</w:t>
      </w:r>
      <w:r w:rsidR="00745891" w:rsidRPr="00745891">
        <w:t>TResult</w:t>
      </w:r>
      <w:r>
        <w:t>&gt; Select&lt;</w:t>
      </w:r>
      <w:r w:rsidR="000549EB" w:rsidRPr="000549EB">
        <w:t>TSource</w:t>
      </w:r>
      <w:r>
        <w:t xml:space="preserve">, </w:t>
      </w:r>
      <w:r w:rsidR="00745891" w:rsidRPr="00745891">
        <w:t>TResult</w:t>
      </w:r>
      <w:r>
        <w:t>&gt;(</w:t>
      </w:r>
    </w:p>
    <w:p w:rsidR="00240F70" w:rsidRDefault="00B75410" w:rsidP="006F2C1C">
      <w:pPr>
        <w:pStyle w:val="Code"/>
      </w:pPr>
      <w:r>
        <w:t xml:space="preserve">    </w:t>
      </w:r>
      <w:r w:rsidR="006F2C1C" w:rsidRPr="006F2C1C">
        <w:rPr>
          <w:color w:val="0000FF"/>
        </w:rPr>
        <w:t>this</w:t>
      </w:r>
      <w:r w:rsidR="006F2C1C">
        <w:t xml:space="preserve"> </w:t>
      </w:r>
      <w:r w:rsidR="006F2C1C">
        <w:rPr>
          <w:color w:val="008080"/>
        </w:rPr>
        <w:t>IEnumerable</w:t>
      </w:r>
      <w:r w:rsidR="006F2C1C">
        <w:t>&lt;</w:t>
      </w:r>
      <w:r w:rsidR="000549EB" w:rsidRPr="000549EB">
        <w:t>TSource</w:t>
      </w:r>
      <w:r w:rsidR="006F2C1C">
        <w:t>&gt; source,</w:t>
      </w:r>
    </w:p>
    <w:p w:rsidR="009353C1" w:rsidRDefault="00B75410" w:rsidP="006F2C1C">
      <w:pPr>
        <w:pStyle w:val="Code"/>
      </w:pPr>
      <w:r>
        <w:t xml:space="preserve">    </w:t>
      </w:r>
      <w:r w:rsidR="006F2C1C">
        <w:rPr>
          <w:color w:val="008080"/>
        </w:rPr>
        <w:t>Func</w:t>
      </w:r>
      <w:r w:rsidR="006F2C1C">
        <w:t>&lt;</w:t>
      </w:r>
      <w:r w:rsidR="000549EB" w:rsidRPr="000549EB">
        <w:t>TSource</w:t>
      </w:r>
      <w:r w:rsidR="006F2C1C">
        <w:t xml:space="preserve">, </w:t>
      </w:r>
      <w:r w:rsidR="006F2C1C" w:rsidRPr="006F2C1C">
        <w:rPr>
          <w:color w:val="0000FF"/>
        </w:rPr>
        <w:t>int</w:t>
      </w:r>
      <w:r w:rsidR="006F2C1C">
        <w:t xml:space="preserve">, </w:t>
      </w:r>
      <w:r w:rsidR="00745891" w:rsidRPr="00745891">
        <w:t>TResult</w:t>
      </w:r>
      <w:r w:rsidR="006F2C1C">
        <w:t>&gt; selector);</w:t>
      </w:r>
    </w:p>
    <w:p w:rsidR="006F2C1C" w:rsidRDefault="006F2C1C" w:rsidP="006F2C1C">
      <w:pPr>
        <w:pStyle w:val="Code"/>
      </w:pPr>
    </w:p>
    <w:p w:rsidR="00DA69CD" w:rsidRDefault="001F1DE7" w:rsidP="00925745">
      <w:pPr>
        <w:pStyle w:val="Text"/>
      </w:pPr>
      <w:r>
        <w:t xml:space="preserve">The </w:t>
      </w:r>
      <w:r w:rsidRPr="00B649F2">
        <w:rPr>
          <w:rStyle w:val="CodeEmbedded"/>
        </w:rPr>
        <w:t>Select</w:t>
      </w:r>
      <w:r>
        <w:t xml:space="preserve"> operator </w:t>
      </w:r>
      <w:r w:rsidR="00DA69CD">
        <w:t xml:space="preserve">allocates and </w:t>
      </w:r>
      <w:r>
        <w:t xml:space="preserve">returns an enumerable object that </w:t>
      </w:r>
      <w:r w:rsidR="00DA69CD">
        <w:t xml:space="preserve">captures the </w:t>
      </w:r>
      <w:r>
        <w:t>arguments</w:t>
      </w:r>
      <w:r w:rsidR="00DA69CD">
        <w:t xml:space="preserve"> passed to the operator. An </w:t>
      </w:r>
      <w:r w:rsidR="00DA69CD" w:rsidRPr="00B649F2">
        <w:rPr>
          <w:rStyle w:val="CodeEmbedded"/>
        </w:rPr>
        <w:t>ArgumentNullException</w:t>
      </w:r>
      <w:r w:rsidR="00DA69CD">
        <w:t xml:space="preserve"> is thrown if either argument is null.</w:t>
      </w:r>
    </w:p>
    <w:p w:rsidR="005872A4" w:rsidRDefault="001F1DE7" w:rsidP="00925745">
      <w:pPr>
        <w:pStyle w:val="Text"/>
      </w:pPr>
      <w:r>
        <w:t xml:space="preserve">When the </w:t>
      </w:r>
      <w:r w:rsidR="00DA69CD">
        <w:t xml:space="preserve">object returned by </w:t>
      </w:r>
      <w:r w:rsidR="00DA69CD" w:rsidRPr="00B649F2">
        <w:rPr>
          <w:rStyle w:val="CodeEmbedded"/>
        </w:rPr>
        <w:t>Select</w:t>
      </w:r>
      <w:r w:rsidR="00DA69CD">
        <w:t xml:space="preserve"> is</w:t>
      </w:r>
      <w:r>
        <w:t xml:space="preserve"> enumerated, it </w:t>
      </w:r>
      <w:r w:rsidR="00382495" w:rsidRPr="005872A4">
        <w:t xml:space="preserve">enumerates the source </w:t>
      </w:r>
      <w:r w:rsidR="005872A4">
        <w:t xml:space="preserve">sequence </w:t>
      </w:r>
      <w:r w:rsidR="00382495" w:rsidRPr="005872A4">
        <w:t xml:space="preserve">and </w:t>
      </w:r>
      <w:r w:rsidR="004E290A" w:rsidRPr="005872A4">
        <w:t>yi</w:t>
      </w:r>
      <w:r w:rsidR="004E290A">
        <w:t>elds the results of evaluating the</w:t>
      </w:r>
      <w:r w:rsidR="004E290A" w:rsidRPr="005872A4">
        <w:t xml:space="preserve"> selector func</w:t>
      </w:r>
      <w:r w:rsidR="004E290A">
        <w:t>tion for each element.</w:t>
      </w:r>
      <w:r w:rsidR="005872A4">
        <w:t xml:space="preserve"> The first argument of the selector function represents the element to process. The second argument, if present, represents the zero</w:t>
      </w:r>
      <w:r w:rsidR="00FC0753">
        <w:t>-</w:t>
      </w:r>
      <w:r w:rsidR="005872A4">
        <w:t>based index of the element within the source sequence.</w:t>
      </w:r>
    </w:p>
    <w:p w:rsidR="009353C1" w:rsidRDefault="008D3CC2" w:rsidP="00925745">
      <w:pPr>
        <w:pStyle w:val="Text"/>
      </w:pPr>
      <w:r>
        <w:t>The following example creates a sequence of the names of all products:</w:t>
      </w:r>
    </w:p>
    <w:p w:rsidR="00684EFB" w:rsidRDefault="00684EFB" w:rsidP="00925745">
      <w:pPr>
        <w:pStyle w:val="Text"/>
      </w:pPr>
    </w:p>
    <w:p w:rsidR="009353C1" w:rsidRDefault="00684EFB" w:rsidP="00684EFB">
      <w:pPr>
        <w:pStyle w:val="Code"/>
      </w:pPr>
      <w:r w:rsidRPr="00684EFB">
        <w:rPr>
          <w:color w:val="008080"/>
        </w:rPr>
        <w:t>IEnumerable</w:t>
      </w:r>
      <w:r>
        <w:t>&lt;</w:t>
      </w:r>
      <w:r w:rsidRPr="00684EFB">
        <w:rPr>
          <w:color w:val="0000FF"/>
        </w:rPr>
        <w:t>string</w:t>
      </w:r>
      <w:r>
        <w:t>&gt; pr</w:t>
      </w:r>
      <w:r w:rsidR="00DD6B54">
        <w:t>oductNames = products.Select(p =&gt;</w:t>
      </w:r>
      <w:r>
        <w:t xml:space="preserve"> p.Name);</w:t>
      </w:r>
    </w:p>
    <w:p w:rsidR="00684EFB" w:rsidRDefault="00684EFB" w:rsidP="00684EFB">
      <w:pPr>
        <w:pStyle w:val="Code"/>
        <w:rPr>
          <w:color w:val="008000"/>
        </w:rPr>
      </w:pPr>
    </w:p>
    <w:p w:rsidR="009353C1" w:rsidRDefault="007B7972" w:rsidP="00925745">
      <w:pPr>
        <w:pStyle w:val="Text"/>
      </w:pPr>
      <w:r>
        <w:t xml:space="preserve">In </w:t>
      </w:r>
      <w:r w:rsidR="00371F53">
        <w:t xml:space="preserve">a </w:t>
      </w:r>
      <w:r>
        <w:t>C# 3.0 query expression</w:t>
      </w:r>
      <w:r w:rsidR="00371F53">
        <w:t>,</w:t>
      </w:r>
      <w:r>
        <w:t xml:space="preserve"> a </w:t>
      </w:r>
      <w:r w:rsidRPr="00B649F2">
        <w:rPr>
          <w:rStyle w:val="CodeEmbedded"/>
        </w:rPr>
        <w:t>select</w:t>
      </w:r>
      <w:r>
        <w:t xml:space="preserve"> clause translates to an invocation of </w:t>
      </w:r>
      <w:r w:rsidRPr="00B649F2">
        <w:rPr>
          <w:rStyle w:val="CodeEmbedded"/>
        </w:rPr>
        <w:t>Select</w:t>
      </w:r>
      <w:r>
        <w:t>. The example above is equivalent to the translation of</w:t>
      </w:r>
    </w:p>
    <w:p w:rsidR="007B7972" w:rsidRDefault="007B7972" w:rsidP="00925745">
      <w:pPr>
        <w:pStyle w:val="Text"/>
      </w:pPr>
    </w:p>
    <w:p w:rsidR="009353C1" w:rsidRDefault="007B7972" w:rsidP="007B7972">
      <w:pPr>
        <w:pStyle w:val="Code"/>
      </w:pPr>
      <w:r w:rsidRPr="00684EFB">
        <w:rPr>
          <w:color w:val="008080"/>
        </w:rPr>
        <w:t>IEnumerable</w:t>
      </w:r>
      <w:r>
        <w:t>&lt;</w:t>
      </w:r>
      <w:r w:rsidRPr="00684EFB">
        <w:rPr>
          <w:color w:val="0000FF"/>
        </w:rPr>
        <w:t>string</w:t>
      </w:r>
      <w:r>
        <w:t xml:space="preserve">&gt; productNames = </w:t>
      </w:r>
      <w:r w:rsidRPr="007B7972">
        <w:rPr>
          <w:color w:val="0000FF"/>
        </w:rPr>
        <w:t>from</w:t>
      </w:r>
      <w:r>
        <w:t xml:space="preserve"> p </w:t>
      </w:r>
      <w:r w:rsidRPr="007B7972">
        <w:rPr>
          <w:color w:val="0000FF"/>
        </w:rPr>
        <w:t>in</w:t>
      </w:r>
      <w:r>
        <w:t xml:space="preserve"> products </w:t>
      </w:r>
      <w:r w:rsidRPr="007B7972">
        <w:rPr>
          <w:color w:val="0000FF"/>
        </w:rPr>
        <w:t>select</w:t>
      </w:r>
      <w:r>
        <w:t xml:space="preserve"> p.Name;</w:t>
      </w:r>
    </w:p>
    <w:p w:rsidR="007B7972" w:rsidRDefault="007B7972" w:rsidP="007B7972">
      <w:pPr>
        <w:pStyle w:val="Code"/>
        <w:rPr>
          <w:color w:val="008000"/>
        </w:rPr>
      </w:pPr>
    </w:p>
    <w:p w:rsidR="009353C1" w:rsidRDefault="008D3CC2" w:rsidP="00925745">
      <w:pPr>
        <w:pStyle w:val="Text"/>
      </w:pPr>
      <w:r>
        <w:t>The following example c</w:t>
      </w:r>
      <w:r w:rsidR="00684EFB" w:rsidRPr="00684EFB">
        <w:t>reate</w:t>
      </w:r>
      <w:r>
        <w:t>s</w:t>
      </w:r>
      <w:r w:rsidR="00684EFB" w:rsidRPr="00684EFB">
        <w:t xml:space="preserve"> a list of objects containin</w:t>
      </w:r>
      <w:r>
        <w:t xml:space="preserve">g the name and price of each </w:t>
      </w:r>
      <w:r w:rsidR="00684EFB" w:rsidRPr="00684EFB">
        <w:t>product with a price greater than or equal to 10</w:t>
      </w:r>
      <w:r>
        <w:t>:</w:t>
      </w:r>
    </w:p>
    <w:p w:rsidR="00684EFB" w:rsidRPr="00684EFB" w:rsidRDefault="00684EFB" w:rsidP="00925745">
      <w:pPr>
        <w:pStyle w:val="Text"/>
      </w:pPr>
    </w:p>
    <w:p w:rsidR="00240F70" w:rsidRDefault="00021166" w:rsidP="00021166">
      <w:pPr>
        <w:pStyle w:val="Code"/>
      </w:pPr>
      <w:r w:rsidRPr="00957B71">
        <w:rPr>
          <w:color w:val="0000FF"/>
        </w:rPr>
        <w:t>var</w:t>
      </w:r>
      <w:r w:rsidR="006A1F9D">
        <w:t xml:space="preserve"> namesAndPrices</w:t>
      </w:r>
      <w:r w:rsidR="0031423F">
        <w:t xml:space="preserve"> =</w:t>
      </w:r>
    </w:p>
    <w:p w:rsidR="00240F70" w:rsidRDefault="00B75410" w:rsidP="00021166">
      <w:pPr>
        <w:pStyle w:val="Code"/>
      </w:pPr>
      <w:r>
        <w:t xml:space="preserve">    </w:t>
      </w:r>
      <w:r w:rsidR="00021166">
        <w:t>products.</w:t>
      </w:r>
    </w:p>
    <w:p w:rsidR="00240F70" w:rsidRDefault="00B75410" w:rsidP="00021166">
      <w:pPr>
        <w:pStyle w:val="Code"/>
      </w:pPr>
      <w:r>
        <w:t xml:space="preserve">    </w:t>
      </w:r>
      <w:r w:rsidR="00DD6B54">
        <w:t>Where(p =&gt;</w:t>
      </w:r>
      <w:r w:rsidR="00156924">
        <w:t xml:space="preserve"> p.UnitPrice &gt;= 10).</w:t>
      </w:r>
    </w:p>
    <w:p w:rsidR="00240F70" w:rsidRDefault="00B75410" w:rsidP="00021166">
      <w:pPr>
        <w:pStyle w:val="Code"/>
      </w:pPr>
      <w:r>
        <w:t xml:space="preserve">    </w:t>
      </w:r>
      <w:r w:rsidR="00DD6B54">
        <w:t>Select(p =&gt;</w:t>
      </w:r>
      <w:r w:rsidR="00021166">
        <w:t xml:space="preserve"> </w:t>
      </w:r>
      <w:r w:rsidR="00021166" w:rsidRPr="00957B71">
        <w:rPr>
          <w:color w:val="0000FF"/>
        </w:rPr>
        <w:t>new</w:t>
      </w:r>
      <w:r w:rsidR="00021166">
        <w:t xml:space="preserve"> </w:t>
      </w:r>
      <w:r w:rsidR="003278FF">
        <w:t>{ p.Name, p.UnitPrice }).</w:t>
      </w:r>
    </w:p>
    <w:p w:rsidR="009353C1" w:rsidRDefault="00B75410" w:rsidP="00021166">
      <w:pPr>
        <w:pStyle w:val="Code"/>
      </w:pPr>
      <w:r>
        <w:t xml:space="preserve">    </w:t>
      </w:r>
      <w:r w:rsidR="003278FF">
        <w:t>ToList();</w:t>
      </w:r>
    </w:p>
    <w:p w:rsidR="00021166" w:rsidRDefault="00021166" w:rsidP="00021166">
      <w:pPr>
        <w:pStyle w:val="Code"/>
      </w:pPr>
    </w:p>
    <w:p w:rsidR="009353C1" w:rsidRDefault="008D3CC2" w:rsidP="00925745">
      <w:pPr>
        <w:pStyle w:val="Text"/>
      </w:pPr>
      <w:r>
        <w:t>The following example creates a sequence of the indices of those products that have a price greater than or equal to 10:</w:t>
      </w:r>
    </w:p>
    <w:p w:rsidR="008D3CC2" w:rsidRDefault="008D3CC2" w:rsidP="00925745">
      <w:pPr>
        <w:pStyle w:val="Text"/>
      </w:pPr>
    </w:p>
    <w:p w:rsidR="00240F70" w:rsidRDefault="00873A0C" w:rsidP="0018262B">
      <w:pPr>
        <w:pStyle w:val="Code"/>
      </w:pPr>
      <w:r w:rsidRPr="00873A0C">
        <w:rPr>
          <w:color w:val="008080"/>
        </w:rPr>
        <w:t>IEnumerable</w:t>
      </w:r>
      <w:r>
        <w:t>&lt;</w:t>
      </w:r>
      <w:r w:rsidRPr="00873A0C">
        <w:rPr>
          <w:color w:val="0000FF"/>
        </w:rPr>
        <w:t>int</w:t>
      </w:r>
      <w:r>
        <w:t>&gt; indices</w:t>
      </w:r>
      <w:r w:rsidR="0031423F">
        <w:t xml:space="preserve"> =</w:t>
      </w:r>
    </w:p>
    <w:p w:rsidR="00240F70" w:rsidRDefault="00B75410" w:rsidP="0018262B">
      <w:pPr>
        <w:pStyle w:val="Code"/>
      </w:pPr>
      <w:r>
        <w:t xml:space="preserve">    </w:t>
      </w:r>
      <w:r w:rsidR="00DD6B54">
        <w:t>products.</w:t>
      </w:r>
    </w:p>
    <w:p w:rsidR="00240F70" w:rsidRDefault="00B75410" w:rsidP="0018262B">
      <w:pPr>
        <w:pStyle w:val="Code"/>
      </w:pPr>
      <w:r>
        <w:t xml:space="preserve">    </w:t>
      </w:r>
      <w:r w:rsidR="00DD6B54">
        <w:t>Select((</w:t>
      </w:r>
      <w:r w:rsidR="00766E49">
        <w:t>product, ind</w:t>
      </w:r>
      <w:r w:rsidR="00DD6B54">
        <w:t>ex) =&gt;</w:t>
      </w:r>
      <w:r w:rsidR="00766E49">
        <w:t xml:space="preserve"> </w:t>
      </w:r>
      <w:r w:rsidR="00766E49" w:rsidRPr="00957B71">
        <w:rPr>
          <w:color w:val="0000FF"/>
        </w:rPr>
        <w:t>new</w:t>
      </w:r>
      <w:r w:rsidR="00DD6B54">
        <w:t xml:space="preserve"> { product, index }).</w:t>
      </w:r>
    </w:p>
    <w:p w:rsidR="00240F70" w:rsidRDefault="00B75410" w:rsidP="0018262B">
      <w:pPr>
        <w:pStyle w:val="Code"/>
      </w:pPr>
      <w:r>
        <w:t xml:space="preserve">    </w:t>
      </w:r>
      <w:r w:rsidR="00DD6B54">
        <w:t>Where(x =&gt;</w:t>
      </w:r>
      <w:r w:rsidR="00766E49">
        <w:t xml:space="preserve"> x.produ</w:t>
      </w:r>
      <w:r w:rsidR="00DD6B54">
        <w:t>ct.UnitPrice &gt;= 10).</w:t>
      </w:r>
    </w:p>
    <w:p w:rsidR="009353C1" w:rsidRDefault="00B75410" w:rsidP="0018262B">
      <w:pPr>
        <w:pStyle w:val="Code"/>
      </w:pPr>
      <w:r>
        <w:t xml:space="preserve">    </w:t>
      </w:r>
      <w:r w:rsidR="00DD6B54">
        <w:t>Select(x =&gt;</w:t>
      </w:r>
      <w:r w:rsidR="00766E49">
        <w:t xml:space="preserve"> x.index);</w:t>
      </w:r>
    </w:p>
    <w:p w:rsidR="00766E49" w:rsidRDefault="00766E49" w:rsidP="0018262B">
      <w:pPr>
        <w:pStyle w:val="Code"/>
      </w:pPr>
    </w:p>
    <w:p w:rsidR="004E290A" w:rsidRDefault="006538D0" w:rsidP="006538D0">
      <w:pPr>
        <w:pStyle w:val="Heading3"/>
      </w:pPr>
      <w:bookmarkStart w:id="11" w:name="_Toc159379085"/>
      <w:r>
        <w:t>SelectMany</w:t>
      </w:r>
      <w:bookmarkEnd w:id="11"/>
    </w:p>
    <w:p w:rsidR="00B67E45" w:rsidRDefault="00A94A7D" w:rsidP="00925745">
      <w:pPr>
        <w:pStyle w:val="Text"/>
      </w:pPr>
      <w:r>
        <w:t xml:space="preserve">The </w:t>
      </w:r>
      <w:r w:rsidRPr="00B649F2">
        <w:rPr>
          <w:rStyle w:val="CodeEmbedded"/>
        </w:rPr>
        <w:t>SelectMany</w:t>
      </w:r>
      <w:r>
        <w:t xml:space="preserve"> operator performs a </w:t>
      </w:r>
      <w:r w:rsidR="00FC0753">
        <w:t xml:space="preserve">one-to-many </w:t>
      </w:r>
      <w:r w:rsidR="00DA1D52">
        <w:t xml:space="preserve">element </w:t>
      </w:r>
      <w:r>
        <w:t>projection over a sequence.</w:t>
      </w:r>
    </w:p>
    <w:p w:rsidR="00A94A7D" w:rsidRDefault="00A94A7D" w:rsidP="00925745">
      <w:pPr>
        <w:pStyle w:val="Text"/>
      </w:pPr>
    </w:p>
    <w:p w:rsidR="00240F70" w:rsidRDefault="00993B18" w:rsidP="00993B18">
      <w:pPr>
        <w:pStyle w:val="Code"/>
      </w:pPr>
      <w:r>
        <w:rPr>
          <w:color w:val="0000FF"/>
        </w:rPr>
        <w:t>public</w:t>
      </w:r>
      <w:r>
        <w:t xml:space="preserve"> </w:t>
      </w:r>
      <w:r>
        <w:rPr>
          <w:color w:val="0000FF"/>
        </w:rPr>
        <w:t>static</w:t>
      </w:r>
      <w:r>
        <w:t xml:space="preserve"> </w:t>
      </w:r>
      <w:r>
        <w:rPr>
          <w:color w:val="008080"/>
        </w:rPr>
        <w:t>IEnumerable</w:t>
      </w:r>
      <w:r>
        <w:t>&lt;</w:t>
      </w:r>
      <w:r w:rsidR="00745891" w:rsidRPr="00745891">
        <w:t>TResult</w:t>
      </w:r>
      <w:r>
        <w:t>&gt; SelectMany&lt;</w:t>
      </w:r>
      <w:r w:rsidR="000549EB" w:rsidRPr="000549EB">
        <w:t>TSource</w:t>
      </w:r>
      <w:r>
        <w:t xml:space="preserve">, </w:t>
      </w:r>
      <w:r w:rsidR="00745891" w:rsidRPr="00745891">
        <w:t>TResult</w:t>
      </w:r>
      <w:r>
        <w:t>&gt;(</w:t>
      </w:r>
    </w:p>
    <w:p w:rsidR="00240F70" w:rsidRDefault="00B75410" w:rsidP="00993B18">
      <w:pPr>
        <w:pStyle w:val="Code"/>
      </w:pPr>
      <w:r>
        <w:t xml:space="preserve">    </w:t>
      </w:r>
      <w:r w:rsidR="00993B18" w:rsidRPr="006F2C1C">
        <w:rPr>
          <w:color w:val="0000FF"/>
        </w:rPr>
        <w:t>this</w:t>
      </w:r>
      <w:r w:rsidR="00993B18">
        <w:t xml:space="preserve"> </w:t>
      </w:r>
      <w:r w:rsidR="00993B18">
        <w:rPr>
          <w:color w:val="008080"/>
        </w:rPr>
        <w:t>IEnumerable</w:t>
      </w:r>
      <w:r w:rsidR="00993B18">
        <w:t>&lt;</w:t>
      </w:r>
      <w:r w:rsidR="000549EB" w:rsidRPr="000549EB">
        <w:t>TSource</w:t>
      </w:r>
      <w:r w:rsidR="00993B18">
        <w:t>&gt; source,</w:t>
      </w:r>
    </w:p>
    <w:p w:rsidR="00993B18" w:rsidRDefault="00B75410" w:rsidP="00993B18">
      <w:pPr>
        <w:pStyle w:val="Code"/>
      </w:pPr>
      <w:r>
        <w:t xml:space="preserve">    </w:t>
      </w:r>
      <w:r w:rsidR="00993B18">
        <w:rPr>
          <w:color w:val="008080"/>
        </w:rPr>
        <w:t>Func</w:t>
      </w:r>
      <w:r w:rsidR="00993B18">
        <w:t>&lt;</w:t>
      </w:r>
      <w:r w:rsidR="000549EB" w:rsidRPr="000549EB">
        <w:t>TSource</w:t>
      </w:r>
      <w:r w:rsidR="00993B18">
        <w:t xml:space="preserve">, </w:t>
      </w:r>
      <w:r w:rsidR="00993B18" w:rsidRPr="00993B18">
        <w:rPr>
          <w:color w:val="008080"/>
        </w:rPr>
        <w:t>IEnumerable</w:t>
      </w:r>
      <w:r w:rsidR="00993B18">
        <w:t>&lt;</w:t>
      </w:r>
      <w:r w:rsidR="00745891" w:rsidRPr="00745891">
        <w:t>TResult</w:t>
      </w:r>
      <w:r w:rsidR="00993B18">
        <w:t>&gt;&gt; selector);</w:t>
      </w:r>
    </w:p>
    <w:p w:rsidR="00240F70" w:rsidRDefault="00993B18" w:rsidP="00993B18">
      <w:pPr>
        <w:pStyle w:val="Code"/>
      </w:pPr>
      <w:r>
        <w:rPr>
          <w:color w:val="0000FF"/>
        </w:rPr>
        <w:t>public</w:t>
      </w:r>
      <w:r>
        <w:t xml:space="preserve"> </w:t>
      </w:r>
      <w:r>
        <w:rPr>
          <w:color w:val="0000FF"/>
        </w:rPr>
        <w:t>static</w:t>
      </w:r>
      <w:r>
        <w:t xml:space="preserve"> </w:t>
      </w:r>
      <w:r>
        <w:rPr>
          <w:color w:val="008080"/>
        </w:rPr>
        <w:t>IEnumerable</w:t>
      </w:r>
      <w:r>
        <w:t>&lt;</w:t>
      </w:r>
      <w:r w:rsidR="00745891" w:rsidRPr="00745891">
        <w:t>TResult</w:t>
      </w:r>
      <w:r>
        <w:t>&gt; SelectMany&lt;</w:t>
      </w:r>
      <w:r w:rsidR="000549EB" w:rsidRPr="000549EB">
        <w:t>TSource</w:t>
      </w:r>
      <w:r>
        <w:t xml:space="preserve">, </w:t>
      </w:r>
      <w:r w:rsidR="00745891" w:rsidRPr="00745891">
        <w:t>TResult</w:t>
      </w:r>
      <w:r>
        <w:t>&gt;(</w:t>
      </w:r>
    </w:p>
    <w:p w:rsidR="00240F70" w:rsidRDefault="00B75410" w:rsidP="00993B18">
      <w:pPr>
        <w:pStyle w:val="Code"/>
      </w:pPr>
      <w:r>
        <w:t xml:space="preserve">    </w:t>
      </w:r>
      <w:r w:rsidR="00993B18" w:rsidRPr="006F2C1C">
        <w:rPr>
          <w:color w:val="0000FF"/>
        </w:rPr>
        <w:t>this</w:t>
      </w:r>
      <w:r w:rsidR="00993B18">
        <w:t xml:space="preserve"> </w:t>
      </w:r>
      <w:r w:rsidR="00993B18">
        <w:rPr>
          <w:color w:val="008080"/>
        </w:rPr>
        <w:t>IEnumerable</w:t>
      </w:r>
      <w:r w:rsidR="00993B18">
        <w:t>&lt;</w:t>
      </w:r>
      <w:r w:rsidR="000549EB" w:rsidRPr="000549EB">
        <w:t>TSource</w:t>
      </w:r>
      <w:r w:rsidR="00993B18">
        <w:t>&gt; source,</w:t>
      </w:r>
    </w:p>
    <w:p w:rsidR="00993B18" w:rsidRDefault="00B75410" w:rsidP="00993B18">
      <w:pPr>
        <w:pStyle w:val="Code"/>
      </w:pPr>
      <w:r>
        <w:t xml:space="preserve">    </w:t>
      </w:r>
      <w:r w:rsidR="00993B18">
        <w:rPr>
          <w:color w:val="008080"/>
        </w:rPr>
        <w:t>Func</w:t>
      </w:r>
      <w:r w:rsidR="00993B18">
        <w:t>&lt;</w:t>
      </w:r>
      <w:r w:rsidR="000549EB" w:rsidRPr="000549EB">
        <w:t>TSource</w:t>
      </w:r>
      <w:r w:rsidR="00993B18">
        <w:t xml:space="preserve">, </w:t>
      </w:r>
      <w:r w:rsidR="00993B18" w:rsidRPr="006F2C1C">
        <w:rPr>
          <w:color w:val="0000FF"/>
        </w:rPr>
        <w:t>int</w:t>
      </w:r>
      <w:r w:rsidR="00993B18">
        <w:t xml:space="preserve">, </w:t>
      </w:r>
      <w:r w:rsidR="00993B18" w:rsidRPr="00993B18">
        <w:rPr>
          <w:color w:val="008080"/>
        </w:rPr>
        <w:t>IEnumerable</w:t>
      </w:r>
      <w:r w:rsidR="00993B18">
        <w:t>&lt;</w:t>
      </w:r>
      <w:r w:rsidR="00745891" w:rsidRPr="00745891">
        <w:t>TResult</w:t>
      </w:r>
      <w:r w:rsidR="00993B18">
        <w:t>&gt;&gt; selector);</w:t>
      </w:r>
    </w:p>
    <w:p w:rsidR="00240F70" w:rsidRDefault="002A104E" w:rsidP="002A104E">
      <w:pPr>
        <w:pStyle w:val="Code"/>
      </w:pPr>
      <w:r>
        <w:rPr>
          <w:color w:val="0000FF"/>
        </w:rPr>
        <w:t>public</w:t>
      </w:r>
      <w:r>
        <w:t xml:space="preserve"> </w:t>
      </w:r>
      <w:r>
        <w:rPr>
          <w:color w:val="0000FF"/>
        </w:rPr>
        <w:t>static</w:t>
      </w:r>
      <w:r>
        <w:t xml:space="preserve"> </w:t>
      </w:r>
      <w:r>
        <w:rPr>
          <w:color w:val="008080"/>
        </w:rPr>
        <w:t>IEnumerable</w:t>
      </w:r>
      <w:r>
        <w:t>&lt;</w:t>
      </w:r>
      <w:r w:rsidR="00745891" w:rsidRPr="00745891">
        <w:t>TResult</w:t>
      </w:r>
      <w:r>
        <w:t>&gt; SelectMany&lt;</w:t>
      </w:r>
      <w:r w:rsidR="00745891" w:rsidRPr="00745891">
        <w:t>TOuter</w:t>
      </w:r>
      <w:r>
        <w:t xml:space="preserve">, </w:t>
      </w:r>
      <w:r w:rsidR="00745891">
        <w:t>TInner</w:t>
      </w:r>
      <w:r w:rsidR="00DA1435">
        <w:t xml:space="preserve">, </w:t>
      </w:r>
      <w:r w:rsidR="00745891">
        <w:t>TResult</w:t>
      </w:r>
      <w:r>
        <w:t>&gt;(</w:t>
      </w:r>
    </w:p>
    <w:p w:rsidR="00240F70" w:rsidRDefault="00B75410" w:rsidP="002A104E">
      <w:pPr>
        <w:pStyle w:val="Code"/>
      </w:pPr>
      <w:r>
        <w:t xml:space="preserve">    </w:t>
      </w:r>
      <w:r w:rsidR="002A104E" w:rsidRPr="006F2C1C">
        <w:rPr>
          <w:color w:val="0000FF"/>
        </w:rPr>
        <w:t>this</w:t>
      </w:r>
      <w:r w:rsidR="002A104E">
        <w:t xml:space="preserve"> </w:t>
      </w:r>
      <w:r w:rsidR="002A104E">
        <w:rPr>
          <w:color w:val="008080"/>
        </w:rPr>
        <w:t>IEnumerable</w:t>
      </w:r>
      <w:r w:rsidR="002A104E">
        <w:t>&lt;</w:t>
      </w:r>
      <w:r w:rsidR="00745891" w:rsidRPr="00745891">
        <w:t>TOuter</w:t>
      </w:r>
      <w:r w:rsidR="002A104E">
        <w:t>&gt; source,</w:t>
      </w:r>
    </w:p>
    <w:p w:rsidR="00240F70" w:rsidRDefault="00B75410" w:rsidP="002A104E">
      <w:pPr>
        <w:pStyle w:val="Code"/>
      </w:pPr>
      <w:r>
        <w:t xml:space="preserve">    </w:t>
      </w:r>
      <w:r w:rsidR="002A104E">
        <w:rPr>
          <w:color w:val="008080"/>
        </w:rPr>
        <w:t>Func</w:t>
      </w:r>
      <w:r w:rsidR="002A104E">
        <w:t>&lt;</w:t>
      </w:r>
      <w:r w:rsidR="00745891" w:rsidRPr="00745891">
        <w:t>TOuter</w:t>
      </w:r>
      <w:r w:rsidR="002A104E">
        <w:t xml:space="preserve">, </w:t>
      </w:r>
      <w:r w:rsidR="002A104E" w:rsidRPr="00993B18">
        <w:rPr>
          <w:color w:val="008080"/>
        </w:rPr>
        <w:t>IEnumerable</w:t>
      </w:r>
      <w:r w:rsidR="002A104E">
        <w:t>&lt;</w:t>
      </w:r>
      <w:r w:rsidR="00745891" w:rsidRPr="00745891">
        <w:t>TInner</w:t>
      </w:r>
      <w:r w:rsidR="002A104E">
        <w:t>&gt;&gt; selector,</w:t>
      </w:r>
    </w:p>
    <w:p w:rsidR="002A104E" w:rsidRDefault="00B75410" w:rsidP="002A104E">
      <w:pPr>
        <w:pStyle w:val="Code"/>
      </w:pPr>
      <w:r>
        <w:t xml:space="preserve">    </w:t>
      </w:r>
      <w:r w:rsidR="002A104E" w:rsidRPr="002A104E">
        <w:rPr>
          <w:color w:val="008080"/>
        </w:rPr>
        <w:t>Func</w:t>
      </w:r>
      <w:r w:rsidR="00DA1435">
        <w:t>&lt;</w:t>
      </w:r>
      <w:r w:rsidR="00745891" w:rsidRPr="00745891">
        <w:t>TOuter</w:t>
      </w:r>
      <w:r w:rsidR="00DA1435">
        <w:t xml:space="preserve">, </w:t>
      </w:r>
      <w:r w:rsidR="00745891" w:rsidRPr="00745891">
        <w:t>TInner</w:t>
      </w:r>
      <w:r w:rsidR="00DA1435">
        <w:t xml:space="preserve">, </w:t>
      </w:r>
      <w:r w:rsidR="00745891">
        <w:t>TResult</w:t>
      </w:r>
      <w:r w:rsidR="002A104E">
        <w:t>&gt; resultSelector);</w:t>
      </w:r>
    </w:p>
    <w:p w:rsidR="00240F70" w:rsidRDefault="002A104E" w:rsidP="002A104E">
      <w:pPr>
        <w:pStyle w:val="Code"/>
      </w:pPr>
      <w:r>
        <w:rPr>
          <w:color w:val="0000FF"/>
        </w:rPr>
        <w:t>public</w:t>
      </w:r>
      <w:r>
        <w:t xml:space="preserve"> </w:t>
      </w:r>
      <w:r>
        <w:rPr>
          <w:color w:val="0000FF"/>
        </w:rPr>
        <w:t>static</w:t>
      </w:r>
      <w:r>
        <w:t xml:space="preserve"> </w:t>
      </w:r>
      <w:r>
        <w:rPr>
          <w:color w:val="008080"/>
        </w:rPr>
        <w:t>IEnumerable</w:t>
      </w:r>
      <w:r>
        <w:t>&lt;</w:t>
      </w:r>
      <w:r w:rsidR="00745891" w:rsidRPr="00745891">
        <w:t>TResult</w:t>
      </w:r>
      <w:r>
        <w:t>&gt; SelectMany&lt;</w:t>
      </w:r>
      <w:r w:rsidR="00745891" w:rsidRPr="00745891">
        <w:t>TOuter</w:t>
      </w:r>
      <w:r>
        <w:t xml:space="preserve">, </w:t>
      </w:r>
      <w:r w:rsidR="00745891" w:rsidRPr="00745891">
        <w:t>TInner</w:t>
      </w:r>
      <w:r w:rsidR="00DA1435">
        <w:t xml:space="preserve">, </w:t>
      </w:r>
      <w:r w:rsidR="00745891">
        <w:t>TResult</w:t>
      </w:r>
      <w:r>
        <w:t>&gt;(</w:t>
      </w:r>
    </w:p>
    <w:p w:rsidR="00240F70" w:rsidRDefault="00B75410" w:rsidP="002A104E">
      <w:pPr>
        <w:pStyle w:val="Code"/>
      </w:pPr>
      <w:r>
        <w:t xml:space="preserve">    </w:t>
      </w:r>
      <w:r w:rsidR="002A104E" w:rsidRPr="006F2C1C">
        <w:rPr>
          <w:color w:val="0000FF"/>
        </w:rPr>
        <w:t>this</w:t>
      </w:r>
      <w:r w:rsidR="002A104E">
        <w:t xml:space="preserve"> </w:t>
      </w:r>
      <w:r w:rsidR="002A104E">
        <w:rPr>
          <w:color w:val="008080"/>
        </w:rPr>
        <w:t>IEnumerable</w:t>
      </w:r>
      <w:r w:rsidR="002A104E">
        <w:t>&lt;</w:t>
      </w:r>
      <w:r w:rsidR="00745891" w:rsidRPr="00745891">
        <w:t>TOuter</w:t>
      </w:r>
      <w:r w:rsidR="002A104E">
        <w:t>&gt; source,</w:t>
      </w:r>
    </w:p>
    <w:p w:rsidR="00240F70" w:rsidRDefault="00543B94" w:rsidP="002A104E">
      <w:pPr>
        <w:pStyle w:val="Code"/>
      </w:pPr>
      <w:r>
        <w:t xml:space="preserve">    </w:t>
      </w:r>
      <w:r w:rsidR="002A104E">
        <w:rPr>
          <w:color w:val="008080"/>
        </w:rPr>
        <w:t>Func</w:t>
      </w:r>
      <w:r w:rsidR="002A104E">
        <w:t>&lt;</w:t>
      </w:r>
      <w:r w:rsidR="00745891" w:rsidRPr="00745891">
        <w:t>TOuter</w:t>
      </w:r>
      <w:r w:rsidR="002A104E">
        <w:t xml:space="preserve">, </w:t>
      </w:r>
      <w:r w:rsidR="002A104E" w:rsidRPr="006F2C1C">
        <w:rPr>
          <w:color w:val="0000FF"/>
        </w:rPr>
        <w:t>int</w:t>
      </w:r>
      <w:r w:rsidR="002A104E">
        <w:t xml:space="preserve">, </w:t>
      </w:r>
      <w:r w:rsidR="002A104E" w:rsidRPr="00993B18">
        <w:rPr>
          <w:color w:val="008080"/>
        </w:rPr>
        <w:t>IEnumerable</w:t>
      </w:r>
      <w:r w:rsidR="002A104E">
        <w:t>&lt;</w:t>
      </w:r>
      <w:r w:rsidR="00745891" w:rsidRPr="00745891">
        <w:t>TInner</w:t>
      </w:r>
      <w:r w:rsidR="002A104E">
        <w:t>&gt;&gt; selector,</w:t>
      </w:r>
    </w:p>
    <w:p w:rsidR="00B67E45" w:rsidRDefault="00543B94" w:rsidP="002A104E">
      <w:pPr>
        <w:pStyle w:val="Code"/>
      </w:pPr>
      <w:r>
        <w:t xml:space="preserve">    </w:t>
      </w:r>
      <w:r w:rsidR="002A104E" w:rsidRPr="002A104E">
        <w:rPr>
          <w:color w:val="008080"/>
        </w:rPr>
        <w:t>Func</w:t>
      </w:r>
      <w:r w:rsidR="00DA1435">
        <w:t>&lt;</w:t>
      </w:r>
      <w:r w:rsidR="00745891" w:rsidRPr="00745891">
        <w:t>TOuter</w:t>
      </w:r>
      <w:r w:rsidR="00DA1435">
        <w:t xml:space="preserve">, </w:t>
      </w:r>
      <w:r w:rsidR="00745891" w:rsidRPr="00745891">
        <w:t>TInner</w:t>
      </w:r>
      <w:r w:rsidR="00DA1435">
        <w:t xml:space="preserve">, </w:t>
      </w:r>
      <w:r w:rsidR="00745891">
        <w:t>TResult</w:t>
      </w:r>
      <w:r w:rsidR="002A104E">
        <w:t>&gt; resultSelector);</w:t>
      </w:r>
    </w:p>
    <w:p w:rsidR="002A104E" w:rsidRDefault="002A104E" w:rsidP="002A104E">
      <w:pPr>
        <w:pStyle w:val="Code"/>
      </w:pPr>
    </w:p>
    <w:p w:rsidR="000F69DC" w:rsidRDefault="000F69DC" w:rsidP="00925745">
      <w:pPr>
        <w:pStyle w:val="Text"/>
      </w:pPr>
      <w:r>
        <w:t xml:space="preserve">The </w:t>
      </w:r>
      <w:r w:rsidRPr="00B649F2">
        <w:rPr>
          <w:rStyle w:val="CodeEmbedded"/>
        </w:rPr>
        <w:t>SelectMany</w:t>
      </w:r>
      <w:r>
        <w:t xml:space="preserve"> operator allocates and returns an enumerable object that captures the arguments passed to the operator. An </w:t>
      </w:r>
      <w:r w:rsidRPr="00B649F2">
        <w:rPr>
          <w:rStyle w:val="CodeEmbedded"/>
        </w:rPr>
        <w:t>ArgumentNullException</w:t>
      </w:r>
      <w:r>
        <w:t xml:space="preserve"> is thrown if either argument is null.</w:t>
      </w:r>
    </w:p>
    <w:p w:rsidR="0024707C" w:rsidRDefault="005F754D" w:rsidP="00925745">
      <w:pPr>
        <w:pStyle w:val="Text"/>
      </w:pPr>
      <w:r>
        <w:t xml:space="preserve">When the </w:t>
      </w:r>
      <w:r w:rsidR="000F69DC">
        <w:t xml:space="preserve">object </w:t>
      </w:r>
      <w:r>
        <w:t xml:space="preserve">returned </w:t>
      </w:r>
      <w:r w:rsidR="000F69DC">
        <w:t xml:space="preserve">by </w:t>
      </w:r>
      <w:r w:rsidR="000F69DC" w:rsidRPr="00B649F2">
        <w:rPr>
          <w:rStyle w:val="CodeEmbedded"/>
        </w:rPr>
        <w:t>SelectMany</w:t>
      </w:r>
      <w:r>
        <w:t xml:space="preserve"> is enumerated, it enumerates </w:t>
      </w:r>
      <w:r w:rsidRPr="005872A4">
        <w:t>the source</w:t>
      </w:r>
      <w:r w:rsidR="005872A4">
        <w:t xml:space="preserve"> sequence</w:t>
      </w:r>
      <w:r w:rsidRPr="005872A4">
        <w:t xml:space="preserve">, </w:t>
      </w:r>
      <w:r w:rsidR="00A94A7D" w:rsidRPr="005872A4">
        <w:t>m</w:t>
      </w:r>
      <w:r w:rsidR="00A94A7D">
        <w:t xml:space="preserve">aps each element </w:t>
      </w:r>
      <w:r w:rsidR="0024707C">
        <w:t>to an enumerable object</w:t>
      </w:r>
      <w:r w:rsidR="00A94A7D">
        <w:t xml:space="preserve"> using t</w:t>
      </w:r>
      <w:r w:rsidR="00A94A7D" w:rsidRPr="005872A4">
        <w:t xml:space="preserve">he </w:t>
      </w:r>
      <w:r w:rsidRPr="00B649F2">
        <w:rPr>
          <w:rStyle w:val="CodeEmbedded"/>
        </w:rPr>
        <w:t>selector</w:t>
      </w:r>
      <w:r w:rsidRPr="005872A4">
        <w:t xml:space="preserve"> func</w:t>
      </w:r>
      <w:r>
        <w:t>tion, and enumerates the</w:t>
      </w:r>
      <w:r w:rsidR="0024707C">
        <w:t xml:space="preserve"> elements of each such enumerable object</w:t>
      </w:r>
      <w:r w:rsidR="002A104E">
        <w:t xml:space="preserve">, yielding each if no </w:t>
      </w:r>
      <w:r w:rsidR="002A104E" w:rsidRPr="00B649F2">
        <w:rPr>
          <w:rStyle w:val="CodeEmbedded"/>
        </w:rPr>
        <w:t>resultSelector</w:t>
      </w:r>
      <w:r w:rsidR="002A104E">
        <w:t xml:space="preserve"> is given, or else passing each to the </w:t>
      </w:r>
      <w:r w:rsidR="002A104E" w:rsidRPr="00B649F2">
        <w:rPr>
          <w:rStyle w:val="CodeEmbedded"/>
        </w:rPr>
        <w:t>resultSelector</w:t>
      </w:r>
      <w:r w:rsidR="002A104E">
        <w:t xml:space="preserve"> along with the corresponding source element and yielding the </w:t>
      </w:r>
      <w:r w:rsidR="00DA1435">
        <w:t>resulting values</w:t>
      </w:r>
      <w:r w:rsidR="002A104E">
        <w:t xml:space="preserve">. </w:t>
      </w:r>
      <w:r w:rsidR="005872A4">
        <w:t>The first argument of the selector function represents the element to process. The second argument, if present, represents the zero</w:t>
      </w:r>
      <w:r w:rsidR="00FC0753">
        <w:t>-</w:t>
      </w:r>
      <w:r w:rsidR="005872A4">
        <w:t>based index of the element within the source sequence.</w:t>
      </w:r>
    </w:p>
    <w:p w:rsidR="00B67E45" w:rsidRDefault="003C4995" w:rsidP="00925745">
      <w:pPr>
        <w:pStyle w:val="Text"/>
      </w:pPr>
      <w:r>
        <w:t xml:space="preserve">The following example creates a sequence of the orders </w:t>
      </w:r>
      <w:r w:rsidR="00AD654F">
        <w:t>of the customers in Denmark</w:t>
      </w:r>
      <w:r>
        <w:t>:</w:t>
      </w:r>
    </w:p>
    <w:p w:rsidR="00DA1D52" w:rsidRDefault="00DA1D52" w:rsidP="00925745">
      <w:pPr>
        <w:pStyle w:val="Text"/>
      </w:pPr>
    </w:p>
    <w:p w:rsidR="00240F70" w:rsidRDefault="00FA2338" w:rsidP="003E00AF">
      <w:pPr>
        <w:pStyle w:val="Code"/>
      </w:pPr>
      <w:r w:rsidRPr="003711D3">
        <w:rPr>
          <w:color w:val="008080"/>
        </w:rPr>
        <w:t>IEnumerable</w:t>
      </w:r>
      <w:r>
        <w:t>&lt;</w:t>
      </w:r>
      <w:r w:rsidRPr="00FA2338">
        <w:rPr>
          <w:color w:val="008080"/>
        </w:rPr>
        <w:t>Order</w:t>
      </w:r>
      <w:r>
        <w:t>&gt; orders =</w:t>
      </w:r>
    </w:p>
    <w:p w:rsidR="00240F70" w:rsidRDefault="00543B94" w:rsidP="003E00AF">
      <w:pPr>
        <w:pStyle w:val="Code"/>
      </w:pPr>
      <w:r>
        <w:t xml:space="preserve">    </w:t>
      </w:r>
      <w:r w:rsidR="00DA1D52">
        <w:t>customers.</w:t>
      </w:r>
    </w:p>
    <w:p w:rsidR="00240F70" w:rsidRDefault="00543B94" w:rsidP="003E00AF">
      <w:pPr>
        <w:pStyle w:val="Code"/>
      </w:pPr>
      <w:r>
        <w:t xml:space="preserve">    </w:t>
      </w:r>
      <w:r w:rsidR="00DD6B54">
        <w:t>Where(c =&gt;</w:t>
      </w:r>
      <w:r w:rsidR="00DA1D52">
        <w:t xml:space="preserve"> c.</w:t>
      </w:r>
      <w:r w:rsidR="00AD654F">
        <w:t>Country == "Denmark</w:t>
      </w:r>
      <w:r w:rsidR="00DA1D52">
        <w:t>").</w:t>
      </w:r>
    </w:p>
    <w:p w:rsidR="00B67E45" w:rsidRDefault="00543B94" w:rsidP="003E00AF">
      <w:pPr>
        <w:pStyle w:val="Code"/>
      </w:pPr>
      <w:r>
        <w:t xml:space="preserve">    </w:t>
      </w:r>
      <w:r w:rsidR="00132F11">
        <w:t>SelectMany(</w:t>
      </w:r>
      <w:r w:rsidR="00DD6B54">
        <w:t>c =&gt;</w:t>
      </w:r>
      <w:r w:rsidR="00132F11">
        <w:t xml:space="preserve"> c.Orders);</w:t>
      </w:r>
    </w:p>
    <w:p w:rsidR="00DA1D52" w:rsidRDefault="00DA1D52" w:rsidP="003E00AF">
      <w:pPr>
        <w:pStyle w:val="Code"/>
      </w:pPr>
    </w:p>
    <w:p w:rsidR="003C4995" w:rsidRDefault="003C4995" w:rsidP="00925745">
      <w:pPr>
        <w:pStyle w:val="Text"/>
      </w:pPr>
      <w:r>
        <w:t xml:space="preserve">If the query had used </w:t>
      </w:r>
      <w:r w:rsidRPr="00B649F2">
        <w:rPr>
          <w:rStyle w:val="CodeEmbedded"/>
        </w:rPr>
        <w:t>Select</w:t>
      </w:r>
      <w:r>
        <w:t xml:space="preserve"> instead of </w:t>
      </w:r>
      <w:r w:rsidRPr="00B649F2">
        <w:rPr>
          <w:rStyle w:val="CodeEmbedded"/>
        </w:rPr>
        <w:t>SelectMany</w:t>
      </w:r>
      <w:r>
        <w:t xml:space="preserve">, the result would have been of type </w:t>
      </w:r>
      <w:r w:rsidRPr="00B649F2">
        <w:rPr>
          <w:rStyle w:val="CodeEmbedded"/>
        </w:rPr>
        <w:t>IEnumerable&lt;List&lt;Order&gt;&gt;</w:t>
      </w:r>
      <w:r>
        <w:t xml:space="preserve"> instead of </w:t>
      </w:r>
      <w:r w:rsidRPr="00B649F2">
        <w:rPr>
          <w:rStyle w:val="CodeEmbedded"/>
        </w:rPr>
        <w:t>IEnumerable&lt;Order&gt;</w:t>
      </w:r>
      <w:r>
        <w:t>.</w:t>
      </w:r>
    </w:p>
    <w:p w:rsidR="00B67E45" w:rsidRDefault="003E0F6E" w:rsidP="00925745">
      <w:pPr>
        <w:pStyle w:val="Text"/>
      </w:pPr>
      <w:r>
        <w:t xml:space="preserve">The following example creates a sequence of objects containing the customer name and order ID of the orders </w:t>
      </w:r>
      <w:r w:rsidR="00667F25">
        <w:t xml:space="preserve">placed </w:t>
      </w:r>
      <w:r>
        <w:t>in 200</w:t>
      </w:r>
      <w:r w:rsidR="00AD654F">
        <w:t>5</w:t>
      </w:r>
      <w:r w:rsidR="00667F25">
        <w:t xml:space="preserve"> by </w:t>
      </w:r>
      <w:r w:rsidR="00AD654F">
        <w:t>customers in Denmark</w:t>
      </w:r>
      <w:r>
        <w:t>:</w:t>
      </w:r>
    </w:p>
    <w:p w:rsidR="003E0F6E" w:rsidRDefault="003E0F6E" w:rsidP="00925745">
      <w:pPr>
        <w:pStyle w:val="Text"/>
      </w:pPr>
    </w:p>
    <w:p w:rsidR="00240F70" w:rsidRDefault="00890DBA" w:rsidP="00132F11">
      <w:pPr>
        <w:pStyle w:val="Code"/>
      </w:pPr>
      <w:r w:rsidRPr="00890DBA">
        <w:rPr>
          <w:color w:val="0000FF"/>
        </w:rPr>
        <w:t>var</w:t>
      </w:r>
      <w:r w:rsidR="00DD6B54">
        <w:t xml:space="preserve"> namesAndOrderIDs =</w:t>
      </w:r>
    </w:p>
    <w:p w:rsidR="00240F70" w:rsidRDefault="00543B94" w:rsidP="00132F11">
      <w:pPr>
        <w:pStyle w:val="Code"/>
      </w:pPr>
      <w:r>
        <w:t xml:space="preserve">    </w:t>
      </w:r>
      <w:r w:rsidR="00DD6B54">
        <w:t>customers.</w:t>
      </w:r>
    </w:p>
    <w:p w:rsidR="00240F70" w:rsidRDefault="00543B94" w:rsidP="00132F11">
      <w:pPr>
        <w:pStyle w:val="Code"/>
      </w:pPr>
      <w:r>
        <w:t xml:space="preserve">    </w:t>
      </w:r>
      <w:r w:rsidR="00DD6B54">
        <w:t>Where(c =&gt;</w:t>
      </w:r>
      <w:r w:rsidR="00132F11">
        <w:t xml:space="preserve"> c.</w:t>
      </w:r>
      <w:r w:rsidR="00AD654F">
        <w:t>Country == "Denmark</w:t>
      </w:r>
      <w:r w:rsidR="00132F11">
        <w:t>").</w:t>
      </w:r>
    </w:p>
    <w:p w:rsidR="00240F70" w:rsidRDefault="00543B94" w:rsidP="00132F11">
      <w:pPr>
        <w:pStyle w:val="Code"/>
      </w:pPr>
      <w:r>
        <w:t xml:space="preserve">    </w:t>
      </w:r>
      <w:r w:rsidR="00132F11">
        <w:t>SelectMa</w:t>
      </w:r>
      <w:r w:rsidR="00DD6B54">
        <w:t>ny(c =&gt; c.Orders).</w:t>
      </w:r>
    </w:p>
    <w:p w:rsidR="00240F70" w:rsidRDefault="00543B94" w:rsidP="00132F11">
      <w:pPr>
        <w:pStyle w:val="Code"/>
      </w:pPr>
      <w:r>
        <w:t xml:space="preserve">    </w:t>
      </w:r>
      <w:r w:rsidR="00DD6B54">
        <w:t>Where(o =&gt;</w:t>
      </w:r>
      <w:r w:rsidR="00132F11">
        <w:t xml:space="preserve"> o.Orde</w:t>
      </w:r>
      <w:r w:rsidR="00DD6B54">
        <w:t>rDate.Year == 2005).</w:t>
      </w:r>
    </w:p>
    <w:p w:rsidR="00B67E45" w:rsidRDefault="00543B94" w:rsidP="00132F11">
      <w:pPr>
        <w:pStyle w:val="Code"/>
      </w:pPr>
      <w:r>
        <w:t xml:space="preserve">    </w:t>
      </w:r>
      <w:r w:rsidR="00DD6B54">
        <w:t>Select(o =&gt;</w:t>
      </w:r>
      <w:r w:rsidR="00132F11">
        <w:t xml:space="preserve"> </w:t>
      </w:r>
      <w:r w:rsidR="00132F11" w:rsidRPr="003E0F6E">
        <w:rPr>
          <w:color w:val="0000FF"/>
        </w:rPr>
        <w:t>new</w:t>
      </w:r>
      <w:r w:rsidR="00132F11">
        <w:t xml:space="preserve"> { o.Customer.Name, o.OrderID });</w:t>
      </w:r>
    </w:p>
    <w:p w:rsidR="00132F11" w:rsidRDefault="00132F11" w:rsidP="00132F11">
      <w:pPr>
        <w:pStyle w:val="Code"/>
      </w:pPr>
    </w:p>
    <w:p w:rsidR="00B67E45" w:rsidRDefault="003E0F6E" w:rsidP="00925745">
      <w:pPr>
        <w:pStyle w:val="Text"/>
      </w:pPr>
      <w:r>
        <w:t xml:space="preserve">In the example above, the </w:t>
      </w:r>
      <w:r w:rsidRPr="00B649F2">
        <w:rPr>
          <w:rStyle w:val="CodeEmbedded"/>
        </w:rPr>
        <w:t>Customer</w:t>
      </w:r>
      <w:r>
        <w:t xml:space="preserve"> property </w:t>
      </w:r>
      <w:r w:rsidR="00F51301">
        <w:t>i</w:t>
      </w:r>
      <w:r w:rsidRPr="00F51301">
        <w:t>s</w:t>
      </w:r>
      <w:r>
        <w:t xml:space="preserve"> used to “navigate back”</w:t>
      </w:r>
      <w:r w:rsidR="000817A8">
        <w:t xml:space="preserve"> to fetch the </w:t>
      </w:r>
      <w:r w:rsidR="000817A8" w:rsidRPr="00B649F2">
        <w:rPr>
          <w:rStyle w:val="CodeEmbedded"/>
        </w:rPr>
        <w:t>Name</w:t>
      </w:r>
      <w:r w:rsidR="000817A8">
        <w:t xml:space="preserve"> property of the order’s </w:t>
      </w:r>
      <w:r w:rsidR="00F51301">
        <w:t>c</w:t>
      </w:r>
      <w:r w:rsidRPr="00F51301">
        <w:t>ustomer</w:t>
      </w:r>
      <w:r>
        <w:t xml:space="preserve">. </w:t>
      </w:r>
      <w:r w:rsidR="000817A8">
        <w:t xml:space="preserve">If an order had no </w:t>
      </w:r>
      <w:r w:rsidR="000817A8" w:rsidRPr="00B649F2">
        <w:rPr>
          <w:rStyle w:val="CodeEmbedded"/>
        </w:rPr>
        <w:t>Customer</w:t>
      </w:r>
      <w:r w:rsidR="000817A8">
        <w:t xml:space="preserve"> property (</w:t>
      </w:r>
      <w:r w:rsidR="00667F25">
        <w:t xml:space="preserve">that is, </w:t>
      </w:r>
      <w:r w:rsidR="000817A8">
        <w:t>if the relationship was unidirectional), a</w:t>
      </w:r>
      <w:r>
        <w:t xml:space="preserve">n alternative solution </w:t>
      </w:r>
      <w:r w:rsidR="000817A8">
        <w:t>is</w:t>
      </w:r>
      <w:r>
        <w:t xml:space="preserve"> to rewrite the query</w:t>
      </w:r>
      <w:r w:rsidR="00F51301">
        <w:t xml:space="preserve">, </w:t>
      </w:r>
      <w:r w:rsidR="000817A8">
        <w:t xml:space="preserve">keeping the current customer, </w:t>
      </w:r>
      <w:r w:rsidR="00F51301" w:rsidRPr="00B649F2">
        <w:rPr>
          <w:rStyle w:val="CodeEmbedded"/>
        </w:rPr>
        <w:t>c</w:t>
      </w:r>
      <w:r w:rsidR="00F51301">
        <w:t xml:space="preserve">, </w:t>
      </w:r>
      <w:r w:rsidR="000817A8">
        <w:t xml:space="preserve">in </w:t>
      </w:r>
      <w:r w:rsidR="00F51301">
        <w:t xml:space="preserve">scope </w:t>
      </w:r>
      <w:r w:rsidR="000817A8">
        <w:t xml:space="preserve">such that it can be referenced in the final </w:t>
      </w:r>
      <w:r w:rsidR="000817A8" w:rsidRPr="00B649F2">
        <w:rPr>
          <w:rStyle w:val="CodeEmbedded"/>
        </w:rPr>
        <w:t>Select</w:t>
      </w:r>
      <w:r w:rsidR="000817A8">
        <w:t>:</w:t>
      </w:r>
    </w:p>
    <w:p w:rsidR="003E0F6E" w:rsidRDefault="003E0F6E" w:rsidP="00925745">
      <w:pPr>
        <w:pStyle w:val="Text"/>
      </w:pPr>
    </w:p>
    <w:p w:rsidR="00240F70" w:rsidRDefault="00890DBA" w:rsidP="000817A8">
      <w:pPr>
        <w:pStyle w:val="Code"/>
      </w:pPr>
      <w:r w:rsidRPr="00890DBA">
        <w:rPr>
          <w:color w:val="0000FF"/>
        </w:rPr>
        <w:t>var</w:t>
      </w:r>
      <w:r w:rsidR="00132F11">
        <w:t xml:space="preserve"> namesAndOrderIDs =</w:t>
      </w:r>
    </w:p>
    <w:p w:rsidR="00240F70" w:rsidRDefault="00543B94" w:rsidP="000817A8">
      <w:pPr>
        <w:pStyle w:val="Code"/>
      </w:pPr>
      <w:r>
        <w:t xml:space="preserve">    </w:t>
      </w:r>
      <w:r w:rsidR="00132F11">
        <w:t>customers.</w:t>
      </w:r>
    </w:p>
    <w:p w:rsidR="00240F70" w:rsidRDefault="00543B94" w:rsidP="000817A8">
      <w:pPr>
        <w:pStyle w:val="Code"/>
      </w:pPr>
      <w:r>
        <w:t xml:space="preserve">    </w:t>
      </w:r>
      <w:r w:rsidR="00132F11">
        <w:t>Where(</w:t>
      </w:r>
      <w:r w:rsidR="00DD6B54">
        <w:t>c =&gt;</w:t>
      </w:r>
      <w:r w:rsidR="00132F11">
        <w:t xml:space="preserve"> c</w:t>
      </w:r>
      <w:r w:rsidR="00DD6B54">
        <w:t>.</w:t>
      </w:r>
      <w:r w:rsidR="00AD654F">
        <w:t>Country == "Denmark</w:t>
      </w:r>
      <w:r w:rsidR="00DD6B54">
        <w:t>").</w:t>
      </w:r>
    </w:p>
    <w:p w:rsidR="00240F70" w:rsidRDefault="00543B94" w:rsidP="000817A8">
      <w:pPr>
        <w:pStyle w:val="Code"/>
      </w:pPr>
      <w:r>
        <w:t xml:space="preserve">    </w:t>
      </w:r>
      <w:r w:rsidR="00DD6B54">
        <w:t>SelectMany(c =&gt;</w:t>
      </w:r>
      <w:r w:rsidR="00DA1435">
        <w:t xml:space="preserve"> c.Orders, (c,o) =&gt; new { c, o }).</w:t>
      </w:r>
    </w:p>
    <w:p w:rsidR="00240F70" w:rsidRDefault="00543B94" w:rsidP="000817A8">
      <w:pPr>
        <w:pStyle w:val="Code"/>
      </w:pPr>
      <w:r>
        <w:t xml:space="preserve">    </w:t>
      </w:r>
      <w:r w:rsidR="00DD6B54">
        <w:t>Where(</w:t>
      </w:r>
      <w:r w:rsidR="00DA1435">
        <w:t>c</w:t>
      </w:r>
      <w:r w:rsidR="00DD6B54">
        <w:t>o =&gt;</w:t>
      </w:r>
      <w:r w:rsidR="00132F11">
        <w:t xml:space="preserve"> </w:t>
      </w:r>
      <w:r w:rsidR="00DA1435">
        <w:t>co.</w:t>
      </w:r>
      <w:r w:rsidR="00132F11">
        <w:t>o.Order</w:t>
      </w:r>
      <w:r w:rsidR="00DD6B54">
        <w:t>Date.Year == 2005).</w:t>
      </w:r>
    </w:p>
    <w:p w:rsidR="00B67E45" w:rsidRDefault="00543B94" w:rsidP="000817A8">
      <w:pPr>
        <w:pStyle w:val="Code"/>
      </w:pPr>
      <w:r>
        <w:t xml:space="preserve">    </w:t>
      </w:r>
      <w:r w:rsidR="00DD6B54">
        <w:t>Select(</w:t>
      </w:r>
      <w:r w:rsidR="00DA1435">
        <w:t>c</w:t>
      </w:r>
      <w:r w:rsidR="00DD6B54">
        <w:t>o =&gt;</w:t>
      </w:r>
      <w:r w:rsidR="00132F11">
        <w:t xml:space="preserve"> </w:t>
      </w:r>
      <w:r w:rsidR="00132F11" w:rsidRPr="00132F11">
        <w:rPr>
          <w:color w:val="0000FF"/>
        </w:rPr>
        <w:t>new</w:t>
      </w:r>
      <w:r w:rsidR="00132F11">
        <w:t xml:space="preserve"> { </w:t>
      </w:r>
      <w:r w:rsidR="00DA1435">
        <w:t>co.</w:t>
      </w:r>
      <w:r w:rsidR="00132F11">
        <w:t xml:space="preserve">c.Name, </w:t>
      </w:r>
      <w:r w:rsidR="00DA1435">
        <w:t>co.</w:t>
      </w:r>
      <w:r w:rsidR="00132F11">
        <w:t>o.OrderID });</w:t>
      </w:r>
    </w:p>
    <w:p w:rsidR="00132F11" w:rsidRDefault="00132F11" w:rsidP="000817A8">
      <w:pPr>
        <w:pStyle w:val="Code"/>
      </w:pPr>
    </w:p>
    <w:p w:rsidR="00B67E45" w:rsidRDefault="007B7972" w:rsidP="00925745">
      <w:pPr>
        <w:pStyle w:val="Text"/>
      </w:pPr>
      <w:r>
        <w:t xml:space="preserve">In </w:t>
      </w:r>
      <w:r w:rsidR="00371F53">
        <w:t xml:space="preserve">a </w:t>
      </w:r>
      <w:r>
        <w:t>C# 3.0</w:t>
      </w:r>
      <w:r w:rsidR="00371F53">
        <w:t xml:space="preserve"> query expression</w:t>
      </w:r>
      <w:r>
        <w:t xml:space="preserve">, all but the </w:t>
      </w:r>
      <w:r w:rsidR="00EF58ED">
        <w:t>initial</w:t>
      </w:r>
      <w:r>
        <w:t xml:space="preserve"> </w:t>
      </w:r>
      <w:r w:rsidRPr="00B649F2">
        <w:rPr>
          <w:rStyle w:val="CodeEmbedded"/>
        </w:rPr>
        <w:t>from</w:t>
      </w:r>
      <w:r>
        <w:t xml:space="preserve"> clause translate to invocations of </w:t>
      </w:r>
      <w:r w:rsidRPr="00B649F2">
        <w:rPr>
          <w:rStyle w:val="CodeEmbedded"/>
        </w:rPr>
        <w:t>SelectMany</w:t>
      </w:r>
      <w:r>
        <w:t>. The example above is equivalent to the translation of</w:t>
      </w:r>
    </w:p>
    <w:p w:rsidR="007B7972" w:rsidRDefault="007B7972" w:rsidP="00925745">
      <w:pPr>
        <w:pStyle w:val="Text"/>
      </w:pPr>
    </w:p>
    <w:p w:rsidR="00240F70" w:rsidRDefault="00371F53" w:rsidP="00371F53">
      <w:pPr>
        <w:pStyle w:val="Code"/>
      </w:pPr>
      <w:r w:rsidRPr="00890DBA">
        <w:rPr>
          <w:color w:val="0000FF"/>
        </w:rPr>
        <w:t>var</w:t>
      </w:r>
      <w:r>
        <w:t xml:space="preserve"> namesAndOrderIDs =</w:t>
      </w:r>
    </w:p>
    <w:p w:rsidR="00240F70" w:rsidRDefault="00543B94" w:rsidP="00371F53">
      <w:pPr>
        <w:pStyle w:val="Code"/>
      </w:pPr>
      <w:r>
        <w:t xml:space="preserve">    </w:t>
      </w:r>
      <w:r w:rsidR="00371F53" w:rsidRPr="00371F53">
        <w:rPr>
          <w:color w:val="0000FF"/>
        </w:rPr>
        <w:t>from</w:t>
      </w:r>
      <w:r w:rsidR="00371F53">
        <w:t xml:space="preserve"> c </w:t>
      </w:r>
      <w:r w:rsidR="00371F53" w:rsidRPr="00371F53">
        <w:rPr>
          <w:color w:val="0000FF"/>
        </w:rPr>
        <w:t>in</w:t>
      </w:r>
      <w:r w:rsidR="00371F53">
        <w:t xml:space="preserve"> customers</w:t>
      </w:r>
    </w:p>
    <w:p w:rsidR="00240F70" w:rsidRDefault="00543B94" w:rsidP="00371F53">
      <w:pPr>
        <w:pStyle w:val="Code"/>
      </w:pPr>
      <w:r>
        <w:t xml:space="preserve">    </w:t>
      </w:r>
      <w:r w:rsidR="00371F53" w:rsidRPr="00371F53">
        <w:rPr>
          <w:color w:val="0000FF"/>
        </w:rPr>
        <w:t>where</w:t>
      </w:r>
      <w:r w:rsidR="00371F53">
        <w:t xml:space="preserve"> c.Country == "Denmark"</w:t>
      </w:r>
    </w:p>
    <w:p w:rsidR="00240F70" w:rsidRDefault="00543B94" w:rsidP="00371F53">
      <w:pPr>
        <w:pStyle w:val="Code"/>
      </w:pPr>
      <w:r>
        <w:t xml:space="preserve">    </w:t>
      </w:r>
      <w:r w:rsidR="00371F53" w:rsidRPr="00371F53">
        <w:rPr>
          <w:color w:val="0000FF"/>
        </w:rPr>
        <w:t>from</w:t>
      </w:r>
      <w:r w:rsidR="00371F53">
        <w:t xml:space="preserve"> o </w:t>
      </w:r>
      <w:r w:rsidR="00371F53" w:rsidRPr="00371F53">
        <w:rPr>
          <w:color w:val="0000FF"/>
        </w:rPr>
        <w:t>in</w:t>
      </w:r>
      <w:r w:rsidR="00371F53">
        <w:t xml:space="preserve"> c.Orders</w:t>
      </w:r>
    </w:p>
    <w:p w:rsidR="00240F70" w:rsidRDefault="00543B94" w:rsidP="00371F53">
      <w:pPr>
        <w:pStyle w:val="Code"/>
      </w:pPr>
      <w:r>
        <w:t xml:space="preserve">    </w:t>
      </w:r>
      <w:r w:rsidR="00371F53" w:rsidRPr="00371F53">
        <w:rPr>
          <w:color w:val="0000FF"/>
        </w:rPr>
        <w:t>where</w:t>
      </w:r>
      <w:r w:rsidR="00371F53">
        <w:t xml:space="preserve"> o.OrderDate.Year == 2005</w:t>
      </w:r>
    </w:p>
    <w:p w:rsidR="00B67E45" w:rsidRDefault="00543B94" w:rsidP="00371F53">
      <w:pPr>
        <w:pStyle w:val="Code"/>
      </w:pPr>
      <w:r>
        <w:t xml:space="preserve">    </w:t>
      </w:r>
      <w:r w:rsidR="00371F53" w:rsidRPr="00371F53">
        <w:rPr>
          <w:color w:val="0000FF"/>
        </w:rPr>
        <w:t>select</w:t>
      </w:r>
      <w:r w:rsidR="00371F53">
        <w:t xml:space="preserve"> </w:t>
      </w:r>
      <w:r w:rsidR="00371F53" w:rsidRPr="00132F11">
        <w:rPr>
          <w:color w:val="0000FF"/>
        </w:rPr>
        <w:t>new</w:t>
      </w:r>
      <w:r w:rsidR="00371F53">
        <w:t xml:space="preserve"> { c.Name, o.OrderID };</w:t>
      </w:r>
    </w:p>
    <w:p w:rsidR="00371F53" w:rsidRDefault="00371F53" w:rsidP="00371F53">
      <w:pPr>
        <w:pStyle w:val="Code"/>
      </w:pPr>
    </w:p>
    <w:p w:rsidR="006538D0" w:rsidRDefault="006538D0" w:rsidP="006538D0">
      <w:pPr>
        <w:pStyle w:val="Heading2"/>
      </w:pPr>
      <w:bookmarkStart w:id="12" w:name="_Toc159379086"/>
      <w:r>
        <w:t>Partitioning operators</w:t>
      </w:r>
      <w:bookmarkEnd w:id="12"/>
    </w:p>
    <w:p w:rsidR="006538D0" w:rsidRDefault="006538D0" w:rsidP="006538D0">
      <w:pPr>
        <w:pStyle w:val="Heading3"/>
      </w:pPr>
      <w:bookmarkStart w:id="13" w:name="_Toc159379087"/>
      <w:r>
        <w:t>Take</w:t>
      </w:r>
      <w:bookmarkEnd w:id="13"/>
    </w:p>
    <w:p w:rsidR="00B67E45" w:rsidRDefault="003E00AF" w:rsidP="007460E0">
      <w:pPr>
        <w:pStyle w:val="Text"/>
      </w:pPr>
      <w:r>
        <w:t xml:space="preserve">The </w:t>
      </w:r>
      <w:r w:rsidRPr="00B649F2">
        <w:rPr>
          <w:rStyle w:val="CodeEmbedded"/>
        </w:rPr>
        <w:t>Take</w:t>
      </w:r>
      <w:r>
        <w:t xml:space="preserve"> operator </w:t>
      </w:r>
      <w:r w:rsidR="00F23D28">
        <w:t>yields a given number of elements from a sequence and then skips the remainder of the sequence.</w:t>
      </w:r>
    </w:p>
    <w:p w:rsidR="003E00AF" w:rsidRPr="003E00AF" w:rsidRDefault="003E00AF" w:rsidP="007460E0">
      <w:pPr>
        <w:pStyle w:val="Text"/>
      </w:pPr>
    </w:p>
    <w:p w:rsidR="00240F70" w:rsidRDefault="00993B18" w:rsidP="00993B18">
      <w:pPr>
        <w:pStyle w:val="Code"/>
      </w:pPr>
      <w:r>
        <w:rPr>
          <w:color w:val="0000FF"/>
        </w:rPr>
        <w:t>public</w:t>
      </w:r>
      <w:r>
        <w:t xml:space="preserve"> </w:t>
      </w:r>
      <w:r>
        <w:rPr>
          <w:color w:val="0000FF"/>
        </w:rPr>
        <w:t>static</w:t>
      </w:r>
      <w:r>
        <w:t xml:space="preserve"> </w:t>
      </w:r>
      <w:r>
        <w:rPr>
          <w:color w:val="008080"/>
        </w:rPr>
        <w:t>IEnumerable</w:t>
      </w:r>
      <w:r w:rsidR="000A6F68">
        <w:t>&lt;</w:t>
      </w:r>
      <w:r w:rsidR="000549EB" w:rsidRPr="000549EB">
        <w:t>TSource</w:t>
      </w:r>
      <w:r w:rsidR="000A6F68">
        <w:t>&gt; Take</w:t>
      </w:r>
      <w:r>
        <w:t>&lt;</w:t>
      </w:r>
      <w:r w:rsidR="000549EB" w:rsidRPr="000549EB">
        <w:t>TSource</w:t>
      </w:r>
      <w:r>
        <w:t>&gt;(</w:t>
      </w:r>
    </w:p>
    <w:p w:rsidR="00240F70" w:rsidRDefault="00543B94" w:rsidP="00993B18">
      <w:pPr>
        <w:pStyle w:val="Code"/>
      </w:pPr>
      <w:r>
        <w:t xml:space="preserve">    </w:t>
      </w:r>
      <w:r w:rsidR="00993B18" w:rsidRPr="006F2C1C">
        <w:rPr>
          <w:color w:val="0000FF"/>
        </w:rPr>
        <w:t>this</w:t>
      </w:r>
      <w:r w:rsidR="00993B18">
        <w:t xml:space="preserve"> </w:t>
      </w:r>
      <w:r w:rsidR="00993B18">
        <w:rPr>
          <w:color w:val="008080"/>
        </w:rPr>
        <w:t>IEnumerable</w:t>
      </w:r>
      <w:r w:rsidR="00993B18">
        <w:t>&lt;</w:t>
      </w:r>
      <w:r w:rsidR="000549EB" w:rsidRPr="000549EB">
        <w:t>TSource</w:t>
      </w:r>
      <w:r w:rsidR="00993B18">
        <w:t>&gt; source,</w:t>
      </w:r>
    </w:p>
    <w:p w:rsidR="00B67E45" w:rsidRDefault="00543B94" w:rsidP="00993B18">
      <w:pPr>
        <w:pStyle w:val="Code"/>
      </w:pPr>
      <w:r>
        <w:t xml:space="preserve">    </w:t>
      </w:r>
      <w:r w:rsidR="00993B18">
        <w:rPr>
          <w:color w:val="0000FF"/>
        </w:rPr>
        <w:t>int</w:t>
      </w:r>
      <w:r w:rsidR="00993B18">
        <w:t xml:space="preserve"> count);</w:t>
      </w:r>
    </w:p>
    <w:p w:rsidR="00993B18" w:rsidRDefault="00993B18" w:rsidP="00993B18">
      <w:pPr>
        <w:pStyle w:val="Code"/>
      </w:pPr>
    </w:p>
    <w:p w:rsidR="000F69DC" w:rsidRDefault="000F69DC" w:rsidP="007460E0">
      <w:pPr>
        <w:pStyle w:val="Text"/>
      </w:pPr>
      <w:r>
        <w:t xml:space="preserve">The </w:t>
      </w:r>
      <w:r w:rsidRPr="00B649F2">
        <w:rPr>
          <w:rStyle w:val="CodeEmbedded"/>
        </w:rPr>
        <w:t>Take</w:t>
      </w:r>
      <w:r>
        <w:t xml:space="preserve"> operator allocates and returns an enumerable object that captures the arguments passed to the operator. An </w:t>
      </w:r>
      <w:r w:rsidRPr="00B649F2">
        <w:rPr>
          <w:rStyle w:val="CodeEmbedded"/>
        </w:rPr>
        <w:t>ArgumentNullException</w:t>
      </w:r>
      <w:r>
        <w:t xml:space="preserve"> is thrown</w:t>
      </w:r>
      <w:r w:rsidRPr="00377BF6">
        <w:t xml:space="preserve"> if </w:t>
      </w:r>
      <w:r w:rsidR="00377BF6">
        <w:t xml:space="preserve">the </w:t>
      </w:r>
      <w:r w:rsidRPr="00377BF6">
        <w:t xml:space="preserve">source </w:t>
      </w:r>
      <w:r w:rsidR="00377BF6">
        <w:t xml:space="preserve">argument </w:t>
      </w:r>
      <w:r w:rsidRPr="00377BF6">
        <w:t>is n</w:t>
      </w:r>
      <w:r>
        <w:t>ull.</w:t>
      </w:r>
    </w:p>
    <w:p w:rsidR="003E00AF" w:rsidRDefault="003E00AF" w:rsidP="007460E0">
      <w:pPr>
        <w:pStyle w:val="Text"/>
      </w:pPr>
      <w:r>
        <w:t xml:space="preserve">When the object </w:t>
      </w:r>
      <w:r w:rsidR="000F69DC">
        <w:t xml:space="preserve">returned by </w:t>
      </w:r>
      <w:r w:rsidR="000F69DC" w:rsidRPr="00B649F2">
        <w:rPr>
          <w:rStyle w:val="CodeEmbedded"/>
        </w:rPr>
        <w:t>Take</w:t>
      </w:r>
      <w:r w:rsidR="000F69DC">
        <w:t xml:space="preserve"> </w:t>
      </w:r>
      <w:r>
        <w:t xml:space="preserve">is enumerated, it enumerates </w:t>
      </w:r>
      <w:r w:rsidRPr="00377BF6">
        <w:t xml:space="preserve">the source </w:t>
      </w:r>
      <w:r w:rsidR="00377BF6">
        <w:t xml:space="preserve">sequence </w:t>
      </w:r>
      <w:r w:rsidRPr="00377BF6">
        <w:t>and</w:t>
      </w:r>
      <w:r>
        <w:t xml:space="preserve"> yields elements until</w:t>
      </w:r>
      <w:r w:rsidRPr="00377BF6">
        <w:t xml:space="preserve"> </w:t>
      </w:r>
      <w:r w:rsidR="00377BF6">
        <w:t>the number of</w:t>
      </w:r>
      <w:r w:rsidRPr="00377BF6">
        <w:t xml:space="preserve"> elem</w:t>
      </w:r>
      <w:r>
        <w:t xml:space="preserve">ents </w:t>
      </w:r>
      <w:r w:rsidR="00377BF6">
        <w:t xml:space="preserve">given by the count argument </w:t>
      </w:r>
      <w:r>
        <w:t>have been yielded or the end of the source is reached.</w:t>
      </w:r>
      <w:r w:rsidR="000F69DC">
        <w:t xml:space="preserve"> If</w:t>
      </w:r>
      <w:r w:rsidR="000F69DC" w:rsidRPr="00377BF6">
        <w:t xml:space="preserve"> </w:t>
      </w:r>
      <w:r w:rsidR="00377BF6">
        <w:t xml:space="preserve">the </w:t>
      </w:r>
      <w:r w:rsidR="000F69DC" w:rsidRPr="00377BF6">
        <w:t>count</w:t>
      </w:r>
      <w:r w:rsidR="000A492C" w:rsidRPr="00377BF6">
        <w:t xml:space="preserve"> </w:t>
      </w:r>
      <w:r w:rsidR="00377BF6">
        <w:t xml:space="preserve">argument </w:t>
      </w:r>
      <w:r w:rsidR="000A492C" w:rsidRPr="00377BF6">
        <w:t>is</w:t>
      </w:r>
      <w:r w:rsidR="000A492C">
        <w:t xml:space="preserve"> less than or equal to zero</w:t>
      </w:r>
      <w:r w:rsidR="000F69DC">
        <w:t xml:space="preserve">, </w:t>
      </w:r>
      <w:r w:rsidR="000F69DC" w:rsidRPr="00377BF6">
        <w:t xml:space="preserve">the source </w:t>
      </w:r>
      <w:r w:rsidR="00377BF6">
        <w:t xml:space="preserve">sequence </w:t>
      </w:r>
      <w:r w:rsidR="000F69DC" w:rsidRPr="00377BF6">
        <w:t>is no</w:t>
      </w:r>
      <w:r w:rsidR="000F69DC">
        <w:t>t enumerated and no elements are yielded.</w:t>
      </w:r>
    </w:p>
    <w:p w:rsidR="00936C6D" w:rsidRDefault="00936C6D" w:rsidP="007460E0">
      <w:pPr>
        <w:pStyle w:val="Text"/>
      </w:pPr>
      <w:r>
        <w:t xml:space="preserve">The </w:t>
      </w:r>
      <w:r w:rsidRPr="00B649F2">
        <w:rPr>
          <w:rStyle w:val="CodeEmbedded"/>
        </w:rPr>
        <w:t>Take</w:t>
      </w:r>
      <w:r>
        <w:t xml:space="preserve"> and </w:t>
      </w:r>
      <w:r w:rsidRPr="00B649F2">
        <w:rPr>
          <w:rStyle w:val="CodeEmbedded"/>
        </w:rPr>
        <w:t>Skip</w:t>
      </w:r>
      <w:r>
        <w:t xml:space="preserve"> operators are functional complements</w:t>
      </w:r>
      <w:r w:rsidR="00CA1A6C">
        <w:t xml:space="preserve">: For a given sequence </w:t>
      </w:r>
      <w:r w:rsidR="00CA1A6C" w:rsidRPr="00B649F2">
        <w:rPr>
          <w:rStyle w:val="CodeEmbedded"/>
        </w:rPr>
        <w:t>s</w:t>
      </w:r>
      <w:r w:rsidR="00CA1A6C">
        <w:t xml:space="preserve">, the concatenation of </w:t>
      </w:r>
      <w:r w:rsidR="000A6F68" w:rsidRPr="00B649F2">
        <w:rPr>
          <w:rStyle w:val="CodeEmbedded"/>
        </w:rPr>
        <w:t>s.Take</w:t>
      </w:r>
      <w:r w:rsidR="00CA1A6C" w:rsidRPr="00B649F2">
        <w:rPr>
          <w:rStyle w:val="CodeEmbedded"/>
        </w:rPr>
        <w:t>(n)</w:t>
      </w:r>
      <w:r w:rsidR="00CA1A6C">
        <w:t xml:space="preserve"> and </w:t>
      </w:r>
      <w:r w:rsidR="000A6F68" w:rsidRPr="00B649F2">
        <w:rPr>
          <w:rStyle w:val="CodeEmbedded"/>
        </w:rPr>
        <w:t>s.Skip</w:t>
      </w:r>
      <w:r w:rsidR="00CA1A6C" w:rsidRPr="00B649F2">
        <w:rPr>
          <w:rStyle w:val="CodeEmbedded"/>
        </w:rPr>
        <w:t>(n)</w:t>
      </w:r>
      <w:r w:rsidR="00CA1A6C">
        <w:t xml:space="preserve"> yields the same sequence as </w:t>
      </w:r>
      <w:r w:rsidR="00CA1A6C" w:rsidRPr="00B649F2">
        <w:rPr>
          <w:rStyle w:val="CodeEmbedded"/>
        </w:rPr>
        <w:t>s</w:t>
      </w:r>
      <w:r w:rsidR="00CA1A6C">
        <w:t>.</w:t>
      </w:r>
    </w:p>
    <w:p w:rsidR="00B67E45" w:rsidRDefault="0031423F" w:rsidP="007460E0">
      <w:pPr>
        <w:pStyle w:val="Text"/>
      </w:pPr>
      <w:r>
        <w:t>The following example creates a sequence of the most expensive 10 products:</w:t>
      </w:r>
    </w:p>
    <w:p w:rsidR="003711D3" w:rsidRDefault="003711D3" w:rsidP="007460E0">
      <w:pPr>
        <w:pStyle w:val="Text"/>
      </w:pPr>
    </w:p>
    <w:p w:rsidR="00240F70" w:rsidRDefault="003711D3" w:rsidP="003711D3">
      <w:pPr>
        <w:pStyle w:val="Code"/>
      </w:pPr>
      <w:r w:rsidRPr="003711D3">
        <w:rPr>
          <w:color w:val="008080"/>
        </w:rPr>
        <w:t>IEnumerable</w:t>
      </w:r>
      <w:r>
        <w:t>&lt;</w:t>
      </w:r>
      <w:r w:rsidRPr="003711D3">
        <w:rPr>
          <w:color w:val="008080"/>
        </w:rPr>
        <w:t>Product</w:t>
      </w:r>
      <w:r>
        <w:t>&gt; MostExpensive10 =</w:t>
      </w:r>
    </w:p>
    <w:p w:rsidR="00B67E45" w:rsidRDefault="00543B94" w:rsidP="003711D3">
      <w:pPr>
        <w:pStyle w:val="Code"/>
      </w:pPr>
      <w:r>
        <w:t xml:space="preserve">    </w:t>
      </w:r>
      <w:r w:rsidR="003711D3">
        <w:t>products.OrderBy</w:t>
      </w:r>
      <w:r w:rsidR="008D3CC2">
        <w:t>Descending</w:t>
      </w:r>
      <w:r w:rsidR="00DD6B54">
        <w:t>(p =&gt;</w:t>
      </w:r>
      <w:r w:rsidR="000A6F68">
        <w:t xml:space="preserve"> p.UnitPrice).Take</w:t>
      </w:r>
      <w:r w:rsidR="003711D3">
        <w:t>(10);</w:t>
      </w:r>
    </w:p>
    <w:p w:rsidR="003711D3" w:rsidRPr="003E00AF" w:rsidRDefault="003711D3" w:rsidP="003711D3">
      <w:pPr>
        <w:pStyle w:val="Code"/>
      </w:pPr>
    </w:p>
    <w:p w:rsidR="00F23D28" w:rsidRPr="00F23D28" w:rsidRDefault="006538D0" w:rsidP="00F23D28">
      <w:pPr>
        <w:pStyle w:val="Heading3"/>
      </w:pPr>
      <w:bookmarkStart w:id="14" w:name="_Toc159379088"/>
      <w:r>
        <w:t>Skip</w:t>
      </w:r>
      <w:bookmarkEnd w:id="14"/>
    </w:p>
    <w:p w:rsidR="004F3A69" w:rsidRDefault="003711D3" w:rsidP="007460E0">
      <w:pPr>
        <w:pStyle w:val="Text"/>
      </w:pPr>
      <w:r>
        <w:t xml:space="preserve">The </w:t>
      </w:r>
      <w:r w:rsidR="005E3BB1" w:rsidRPr="00B649F2">
        <w:rPr>
          <w:rStyle w:val="CodeEmbedded"/>
        </w:rPr>
        <w:t>Skip</w:t>
      </w:r>
      <w:r>
        <w:t xml:space="preserve"> operator skips a given number of elements </w:t>
      </w:r>
      <w:r w:rsidR="00F23D28">
        <w:t>from a sequence and then yields the remainder of the sequence.</w:t>
      </w:r>
    </w:p>
    <w:p w:rsidR="003711D3" w:rsidRPr="003711D3" w:rsidRDefault="003711D3" w:rsidP="007460E0">
      <w:pPr>
        <w:pStyle w:val="Text"/>
      </w:pPr>
    </w:p>
    <w:p w:rsidR="00240F70" w:rsidRDefault="00993B18" w:rsidP="00993B18">
      <w:pPr>
        <w:pStyle w:val="Code"/>
      </w:pPr>
      <w:r>
        <w:rPr>
          <w:color w:val="0000FF"/>
        </w:rPr>
        <w:t>public</w:t>
      </w:r>
      <w:r>
        <w:t xml:space="preserve"> </w:t>
      </w:r>
      <w:r>
        <w:rPr>
          <w:color w:val="0000FF"/>
        </w:rPr>
        <w:t>static</w:t>
      </w:r>
      <w:r>
        <w:t xml:space="preserve"> </w:t>
      </w:r>
      <w:r>
        <w:rPr>
          <w:color w:val="008080"/>
        </w:rPr>
        <w:t>IEnumerable</w:t>
      </w:r>
      <w:r w:rsidR="000A6F68">
        <w:t>&lt;</w:t>
      </w:r>
      <w:r w:rsidR="000549EB" w:rsidRPr="000549EB">
        <w:t>TSource</w:t>
      </w:r>
      <w:r w:rsidR="000A6F68">
        <w:t>&gt; Skip</w:t>
      </w:r>
      <w:r>
        <w:t>&lt;</w:t>
      </w:r>
      <w:r w:rsidR="000549EB" w:rsidRPr="000549EB">
        <w:t>TSource</w:t>
      </w:r>
      <w:r>
        <w:t>&gt;(</w:t>
      </w:r>
    </w:p>
    <w:p w:rsidR="00240F70" w:rsidRDefault="00543B94" w:rsidP="00993B18">
      <w:pPr>
        <w:pStyle w:val="Code"/>
      </w:pPr>
      <w:r>
        <w:t xml:space="preserve">    </w:t>
      </w:r>
      <w:r w:rsidR="00993B18" w:rsidRPr="006F2C1C">
        <w:rPr>
          <w:color w:val="0000FF"/>
        </w:rPr>
        <w:t>this</w:t>
      </w:r>
      <w:r w:rsidR="00993B18">
        <w:t xml:space="preserve"> </w:t>
      </w:r>
      <w:r w:rsidR="00993B18">
        <w:rPr>
          <w:color w:val="008080"/>
        </w:rPr>
        <w:t>IEnumerable</w:t>
      </w:r>
      <w:r w:rsidR="00993B18">
        <w:t>&lt;</w:t>
      </w:r>
      <w:r w:rsidR="000549EB" w:rsidRPr="000549EB">
        <w:t>TSource</w:t>
      </w:r>
      <w:r w:rsidR="00993B18">
        <w:t>&gt; source,</w:t>
      </w:r>
    </w:p>
    <w:p w:rsidR="00993B18" w:rsidRDefault="00543B94" w:rsidP="00993B18">
      <w:pPr>
        <w:pStyle w:val="Code"/>
      </w:pPr>
      <w:r>
        <w:t xml:space="preserve">    </w:t>
      </w:r>
      <w:r w:rsidR="00993B18">
        <w:rPr>
          <w:color w:val="0000FF"/>
        </w:rPr>
        <w:t>int</w:t>
      </w:r>
      <w:r w:rsidR="00993B18">
        <w:t xml:space="preserve"> count);</w:t>
      </w:r>
    </w:p>
    <w:p w:rsidR="004F3A69" w:rsidRDefault="004F3A69" w:rsidP="00993B18">
      <w:pPr>
        <w:pStyle w:val="Code"/>
      </w:pPr>
    </w:p>
    <w:p w:rsidR="000F69DC" w:rsidRDefault="000F69DC" w:rsidP="007460E0">
      <w:pPr>
        <w:pStyle w:val="Text"/>
      </w:pPr>
      <w:r>
        <w:t xml:space="preserve">The </w:t>
      </w:r>
      <w:r w:rsidR="000A492C" w:rsidRPr="00B649F2">
        <w:rPr>
          <w:rStyle w:val="CodeEmbedded"/>
        </w:rPr>
        <w:t>Skip</w:t>
      </w:r>
      <w:r>
        <w:t xml:space="preserve"> operator allocates and returns an enumerable object that captures the arguments passed to the operator. An </w:t>
      </w:r>
      <w:r w:rsidRPr="00B649F2">
        <w:rPr>
          <w:rStyle w:val="CodeEmbedded"/>
        </w:rPr>
        <w:t>ArgumentNullException</w:t>
      </w:r>
      <w:r>
        <w:t xml:space="preserve"> is thrown </w:t>
      </w:r>
      <w:r w:rsidRPr="00377BF6">
        <w:t xml:space="preserve">if </w:t>
      </w:r>
      <w:r w:rsidR="00377BF6">
        <w:t xml:space="preserve">the </w:t>
      </w:r>
      <w:r w:rsidRPr="00377BF6">
        <w:t xml:space="preserve">source </w:t>
      </w:r>
      <w:r w:rsidR="00377BF6">
        <w:t xml:space="preserve">argument </w:t>
      </w:r>
      <w:r w:rsidRPr="00377BF6">
        <w:t>i</w:t>
      </w:r>
      <w:r>
        <w:t>s null.</w:t>
      </w:r>
    </w:p>
    <w:p w:rsidR="005E3BB1" w:rsidRPr="005E3BB1" w:rsidRDefault="005E3BB1" w:rsidP="007460E0">
      <w:pPr>
        <w:pStyle w:val="Text"/>
      </w:pPr>
      <w:r>
        <w:t xml:space="preserve">When the </w:t>
      </w:r>
      <w:r w:rsidR="000A492C">
        <w:t xml:space="preserve">object </w:t>
      </w:r>
      <w:r>
        <w:t xml:space="preserve">returned </w:t>
      </w:r>
      <w:r w:rsidR="000A492C">
        <w:t xml:space="preserve">by </w:t>
      </w:r>
      <w:r w:rsidR="000A492C" w:rsidRPr="00B649F2">
        <w:rPr>
          <w:rStyle w:val="CodeEmbedded"/>
        </w:rPr>
        <w:t>Skip</w:t>
      </w:r>
      <w:r>
        <w:t xml:space="preserve"> is enumerated, it </w:t>
      </w:r>
      <w:r w:rsidRPr="00377BF6">
        <w:t>enumerates the source</w:t>
      </w:r>
      <w:r w:rsidR="00377BF6">
        <w:t xml:space="preserve"> sequence</w:t>
      </w:r>
      <w:r w:rsidRPr="00377BF6">
        <w:t>, skip</w:t>
      </w:r>
      <w:r>
        <w:t xml:space="preserve">ping the </w:t>
      </w:r>
      <w:r w:rsidR="00377BF6">
        <w:t xml:space="preserve">number of </w:t>
      </w:r>
      <w:r w:rsidRPr="00377BF6">
        <w:t>e</w:t>
      </w:r>
      <w:r>
        <w:t xml:space="preserve">lements </w:t>
      </w:r>
      <w:r w:rsidR="00377BF6">
        <w:t xml:space="preserve">given by the count argument </w:t>
      </w:r>
      <w:r>
        <w:t xml:space="preserve">and yielding the rest. </w:t>
      </w:r>
      <w:r w:rsidRPr="00377BF6">
        <w:t xml:space="preserve">If </w:t>
      </w:r>
      <w:r w:rsidR="00377BF6">
        <w:t xml:space="preserve">the </w:t>
      </w:r>
      <w:r w:rsidRPr="00377BF6">
        <w:t xml:space="preserve">source </w:t>
      </w:r>
      <w:r w:rsidR="00377BF6">
        <w:t xml:space="preserve">sequence </w:t>
      </w:r>
      <w:r w:rsidRPr="00377BF6">
        <w:t>conta</w:t>
      </w:r>
      <w:r>
        <w:t xml:space="preserve">ins </w:t>
      </w:r>
      <w:r w:rsidR="00377BF6">
        <w:t>fewer</w:t>
      </w:r>
      <w:r>
        <w:t xml:space="preserve"> </w:t>
      </w:r>
      <w:r w:rsidR="00377BF6">
        <w:t xml:space="preserve">elements </w:t>
      </w:r>
      <w:r>
        <w:t>than</w:t>
      </w:r>
      <w:r w:rsidRPr="00377BF6">
        <w:t xml:space="preserve"> </w:t>
      </w:r>
      <w:r w:rsidR="00D429C3">
        <w:t xml:space="preserve">the number </w:t>
      </w:r>
      <w:r w:rsidR="00377BF6">
        <w:t xml:space="preserve">given by the </w:t>
      </w:r>
      <w:r w:rsidRPr="00377BF6">
        <w:t xml:space="preserve">count </w:t>
      </w:r>
      <w:r w:rsidR="00377BF6">
        <w:t>argument</w:t>
      </w:r>
      <w:r>
        <w:t>, nothing is yielded.</w:t>
      </w:r>
      <w:r w:rsidR="000A492C">
        <w:t xml:space="preserve"> </w:t>
      </w:r>
      <w:r w:rsidR="000A492C" w:rsidRPr="00377BF6">
        <w:t xml:space="preserve">If </w:t>
      </w:r>
      <w:r w:rsidR="00377BF6">
        <w:t xml:space="preserve">the </w:t>
      </w:r>
      <w:r w:rsidR="000A492C" w:rsidRPr="00377BF6">
        <w:t xml:space="preserve">count </w:t>
      </w:r>
      <w:r w:rsidR="00377BF6">
        <w:t xml:space="preserve">argument </w:t>
      </w:r>
      <w:r w:rsidR="000A492C" w:rsidRPr="00377BF6">
        <w:t>is less</w:t>
      </w:r>
      <w:r w:rsidR="00D429C3">
        <w:t xml:space="preserve"> than </w:t>
      </w:r>
      <w:r w:rsidR="000A492C">
        <w:t xml:space="preserve">or equal to zero, all elements </w:t>
      </w:r>
      <w:r w:rsidR="000A492C" w:rsidRPr="00377BF6">
        <w:t xml:space="preserve">of </w:t>
      </w:r>
      <w:r w:rsidR="00377BF6">
        <w:t xml:space="preserve">the </w:t>
      </w:r>
      <w:r w:rsidR="000A492C" w:rsidRPr="00377BF6">
        <w:t xml:space="preserve">source </w:t>
      </w:r>
      <w:r w:rsidR="00377BF6">
        <w:t xml:space="preserve">sequence </w:t>
      </w:r>
      <w:r w:rsidR="000A492C">
        <w:t>are yielded.</w:t>
      </w:r>
    </w:p>
    <w:p w:rsidR="005E3BB1" w:rsidRDefault="005E3BB1" w:rsidP="007460E0">
      <w:pPr>
        <w:pStyle w:val="Text"/>
      </w:pPr>
      <w:r>
        <w:t xml:space="preserve">The </w:t>
      </w:r>
      <w:r w:rsidRPr="00B649F2">
        <w:rPr>
          <w:rStyle w:val="CodeEmbedded"/>
        </w:rPr>
        <w:t>Take</w:t>
      </w:r>
      <w:r>
        <w:t xml:space="preserve"> and </w:t>
      </w:r>
      <w:r w:rsidRPr="00B649F2">
        <w:rPr>
          <w:rStyle w:val="CodeEmbedded"/>
        </w:rPr>
        <w:t>Skip</w:t>
      </w:r>
      <w:r>
        <w:t xml:space="preserve"> operators are</w:t>
      </w:r>
      <w:r w:rsidR="00AF3E29">
        <w:t xml:space="preserve"> functional complements: G</w:t>
      </w:r>
      <w:r>
        <w:t>iven</w:t>
      </w:r>
      <w:r w:rsidR="00AF3E29">
        <w:t xml:space="preserve"> a</w:t>
      </w:r>
      <w:r>
        <w:t xml:space="preserve"> sequence </w:t>
      </w:r>
      <w:r w:rsidRPr="00B649F2">
        <w:rPr>
          <w:rStyle w:val="CodeEmbedded"/>
        </w:rPr>
        <w:t>s</w:t>
      </w:r>
      <w:r>
        <w:t xml:space="preserve">, the concatenation of </w:t>
      </w:r>
      <w:r w:rsidR="000A6F68" w:rsidRPr="00B649F2">
        <w:rPr>
          <w:rStyle w:val="CodeEmbedded"/>
        </w:rPr>
        <w:t>s.Take</w:t>
      </w:r>
      <w:r w:rsidRPr="00B649F2">
        <w:rPr>
          <w:rStyle w:val="CodeEmbedded"/>
        </w:rPr>
        <w:t>(n)</w:t>
      </w:r>
      <w:r>
        <w:t xml:space="preserve"> and </w:t>
      </w:r>
      <w:r w:rsidR="000A6F68" w:rsidRPr="00B649F2">
        <w:rPr>
          <w:rStyle w:val="CodeEmbedded"/>
        </w:rPr>
        <w:t>s.Skip</w:t>
      </w:r>
      <w:r w:rsidRPr="00B649F2">
        <w:rPr>
          <w:rStyle w:val="CodeEmbedded"/>
        </w:rPr>
        <w:t>(n)</w:t>
      </w:r>
      <w:r>
        <w:t xml:space="preserve"> is the same sequence as </w:t>
      </w:r>
      <w:r w:rsidRPr="00B649F2">
        <w:rPr>
          <w:rStyle w:val="CodeEmbedded"/>
        </w:rPr>
        <w:t>s</w:t>
      </w:r>
      <w:r>
        <w:t>.</w:t>
      </w:r>
    </w:p>
    <w:p w:rsidR="0031423F" w:rsidRDefault="0031423F" w:rsidP="007460E0">
      <w:pPr>
        <w:pStyle w:val="Text"/>
      </w:pPr>
      <w:r>
        <w:t>The following example creates a sequence of all but the most expensive 10 products:</w:t>
      </w:r>
    </w:p>
    <w:p w:rsidR="004F3A69" w:rsidRDefault="004F3A69" w:rsidP="007460E0">
      <w:pPr>
        <w:pStyle w:val="Text"/>
      </w:pPr>
    </w:p>
    <w:p w:rsidR="00240F70" w:rsidRDefault="005E3BB1" w:rsidP="0018262B">
      <w:pPr>
        <w:pStyle w:val="Code"/>
      </w:pPr>
      <w:r w:rsidRPr="003711D3">
        <w:rPr>
          <w:color w:val="008080"/>
        </w:rPr>
        <w:t>IEnumerable</w:t>
      </w:r>
      <w:r>
        <w:t>&lt;</w:t>
      </w:r>
      <w:r w:rsidRPr="003711D3">
        <w:rPr>
          <w:color w:val="008080"/>
        </w:rPr>
        <w:t>Product</w:t>
      </w:r>
      <w:r>
        <w:t>&gt; AllButMostExpensive10 =</w:t>
      </w:r>
    </w:p>
    <w:p w:rsidR="005E3BB1" w:rsidRDefault="00543B94" w:rsidP="0018262B">
      <w:pPr>
        <w:pStyle w:val="Code"/>
      </w:pPr>
      <w:r>
        <w:t xml:space="preserve">    </w:t>
      </w:r>
      <w:r w:rsidR="005E3BB1">
        <w:t>products.OrderBy</w:t>
      </w:r>
      <w:r w:rsidR="0031423F">
        <w:t>Descending</w:t>
      </w:r>
      <w:r w:rsidR="00DD6B54">
        <w:t>(p =&gt;</w:t>
      </w:r>
      <w:r w:rsidR="000A6F68">
        <w:t xml:space="preserve"> p.UnitPrice).Skip</w:t>
      </w:r>
      <w:r w:rsidR="005E3BB1">
        <w:t>(10);</w:t>
      </w:r>
    </w:p>
    <w:p w:rsidR="004F3A69" w:rsidRPr="00993B18" w:rsidRDefault="004F3A69" w:rsidP="0018262B">
      <w:pPr>
        <w:pStyle w:val="Code"/>
      </w:pPr>
    </w:p>
    <w:p w:rsidR="006538D0" w:rsidRDefault="006538D0" w:rsidP="006538D0">
      <w:pPr>
        <w:pStyle w:val="Heading3"/>
      </w:pPr>
      <w:bookmarkStart w:id="15" w:name="_Toc159379089"/>
      <w:r>
        <w:t>TakeWhile</w:t>
      </w:r>
      <w:bookmarkEnd w:id="15"/>
    </w:p>
    <w:p w:rsidR="0018262B" w:rsidRDefault="0018262B" w:rsidP="007460E0">
      <w:pPr>
        <w:pStyle w:val="Text"/>
      </w:pPr>
      <w:r>
        <w:t xml:space="preserve">The </w:t>
      </w:r>
      <w:r w:rsidRPr="00B649F2">
        <w:rPr>
          <w:rStyle w:val="CodeEmbedded"/>
        </w:rPr>
        <w:t>TakeWhile</w:t>
      </w:r>
      <w:r>
        <w:t xml:space="preserve"> operator yields elements from a</w:t>
      </w:r>
      <w:r w:rsidR="00F23D28">
        <w:t xml:space="preserve"> sequence while a test is true and then skips the remainder of the sequence.</w:t>
      </w:r>
    </w:p>
    <w:p w:rsidR="004F3A69" w:rsidRPr="0018262B" w:rsidRDefault="004F3A69" w:rsidP="007460E0">
      <w:pPr>
        <w:pStyle w:val="Text"/>
      </w:pPr>
    </w:p>
    <w:p w:rsidR="00240F70" w:rsidRDefault="00993B18" w:rsidP="00993B18">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TakeWhile&lt;</w:t>
      </w:r>
      <w:r w:rsidR="000549EB" w:rsidRPr="000549EB">
        <w:t>TSource</w:t>
      </w:r>
      <w:r>
        <w:t>&gt;(</w:t>
      </w:r>
    </w:p>
    <w:p w:rsidR="00240F70" w:rsidRDefault="00543B94" w:rsidP="00993B18">
      <w:pPr>
        <w:pStyle w:val="Code"/>
      </w:pPr>
      <w:r>
        <w:t xml:space="preserve">    </w:t>
      </w:r>
      <w:r w:rsidR="00993B18" w:rsidRPr="006F2C1C">
        <w:rPr>
          <w:color w:val="0000FF"/>
        </w:rPr>
        <w:t>this</w:t>
      </w:r>
      <w:r w:rsidR="00993B18">
        <w:t xml:space="preserve"> </w:t>
      </w:r>
      <w:r w:rsidR="00993B18">
        <w:rPr>
          <w:color w:val="008080"/>
        </w:rPr>
        <w:t>IEnumerable</w:t>
      </w:r>
      <w:r w:rsidR="00993B18">
        <w:t>&lt;</w:t>
      </w:r>
      <w:r w:rsidR="000549EB" w:rsidRPr="000549EB">
        <w:t>TSource</w:t>
      </w:r>
      <w:r w:rsidR="00993B18">
        <w:t>&gt; source,</w:t>
      </w:r>
    </w:p>
    <w:p w:rsidR="00993B18" w:rsidRPr="00993B18" w:rsidRDefault="00543B94" w:rsidP="00993B18">
      <w:pPr>
        <w:pStyle w:val="Code"/>
      </w:pPr>
      <w:r>
        <w:t xml:space="preserve">    </w:t>
      </w:r>
      <w:r w:rsidR="00993B18" w:rsidRPr="006F2C1C">
        <w:rPr>
          <w:color w:val="008080"/>
        </w:rPr>
        <w:t>Func</w:t>
      </w:r>
      <w:r w:rsidR="00993B18">
        <w:t>&lt;</w:t>
      </w:r>
      <w:r w:rsidR="000549EB" w:rsidRPr="000549EB">
        <w:t>TSource</w:t>
      </w:r>
      <w:r w:rsidR="00993B18">
        <w:t xml:space="preserve">, </w:t>
      </w:r>
      <w:r w:rsidR="00993B18" w:rsidRPr="006F2C1C">
        <w:rPr>
          <w:color w:val="0000FF"/>
        </w:rPr>
        <w:t>bool</w:t>
      </w:r>
      <w:r w:rsidR="00993B18">
        <w:t>&gt; predicate);</w:t>
      </w:r>
    </w:p>
    <w:p w:rsidR="00240F70" w:rsidRDefault="00993B18" w:rsidP="00993B18">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TakeWhile&lt;</w:t>
      </w:r>
      <w:r w:rsidR="000549EB" w:rsidRPr="000549EB">
        <w:t>TSource</w:t>
      </w:r>
      <w:r>
        <w:t>&gt;(</w:t>
      </w:r>
    </w:p>
    <w:p w:rsidR="00240F70" w:rsidRDefault="00543B94" w:rsidP="00993B18">
      <w:pPr>
        <w:pStyle w:val="Code"/>
      </w:pPr>
      <w:r>
        <w:t xml:space="preserve">    </w:t>
      </w:r>
      <w:r w:rsidR="00993B18" w:rsidRPr="006F2C1C">
        <w:rPr>
          <w:color w:val="0000FF"/>
        </w:rPr>
        <w:t>this</w:t>
      </w:r>
      <w:r w:rsidR="00993B18">
        <w:t xml:space="preserve"> </w:t>
      </w:r>
      <w:r w:rsidR="00993B18">
        <w:rPr>
          <w:color w:val="008080"/>
        </w:rPr>
        <w:t>IEnumerable</w:t>
      </w:r>
      <w:r w:rsidR="00993B18">
        <w:t>&lt;</w:t>
      </w:r>
      <w:r w:rsidR="000549EB" w:rsidRPr="000549EB">
        <w:t>TSource</w:t>
      </w:r>
      <w:r w:rsidR="00993B18">
        <w:t>&gt; source,</w:t>
      </w:r>
    </w:p>
    <w:p w:rsidR="00993B18" w:rsidRDefault="00543B94" w:rsidP="00993B18">
      <w:pPr>
        <w:pStyle w:val="Code"/>
      </w:pPr>
      <w:r>
        <w:t xml:space="preserve">    </w:t>
      </w:r>
      <w:r w:rsidR="00993B18" w:rsidRPr="006F2C1C">
        <w:rPr>
          <w:color w:val="008080"/>
        </w:rPr>
        <w:t>Func</w:t>
      </w:r>
      <w:r w:rsidR="00993B18">
        <w:t>&lt;</w:t>
      </w:r>
      <w:r w:rsidR="000549EB" w:rsidRPr="000549EB">
        <w:t>TSource</w:t>
      </w:r>
      <w:r w:rsidR="00993B18">
        <w:t xml:space="preserve">, </w:t>
      </w:r>
      <w:r w:rsidR="00993B18" w:rsidRPr="00993B18">
        <w:rPr>
          <w:color w:val="0000FF"/>
        </w:rPr>
        <w:t>int</w:t>
      </w:r>
      <w:r w:rsidR="00993B18">
        <w:t xml:space="preserve">, </w:t>
      </w:r>
      <w:r w:rsidR="00993B18" w:rsidRPr="006F2C1C">
        <w:rPr>
          <w:color w:val="0000FF"/>
        </w:rPr>
        <w:t>bool</w:t>
      </w:r>
      <w:r w:rsidR="00993B18">
        <w:t>&gt; predicate);</w:t>
      </w:r>
    </w:p>
    <w:p w:rsidR="004F3A69" w:rsidRDefault="004F3A69" w:rsidP="00993B18">
      <w:pPr>
        <w:pStyle w:val="Code"/>
      </w:pPr>
    </w:p>
    <w:p w:rsidR="00272E06" w:rsidRDefault="00272E06" w:rsidP="007460E0">
      <w:pPr>
        <w:pStyle w:val="Text"/>
      </w:pPr>
      <w:r>
        <w:t xml:space="preserve">The </w:t>
      </w:r>
      <w:r w:rsidRPr="00B649F2">
        <w:rPr>
          <w:rStyle w:val="CodeEmbedded"/>
        </w:rPr>
        <w:t>TakeWhile</w:t>
      </w:r>
      <w:r>
        <w:t xml:space="preserve"> operator allocates and returns an enumerable object that captures the arguments passed to the operator. An </w:t>
      </w:r>
      <w:r w:rsidRPr="00B649F2">
        <w:rPr>
          <w:rStyle w:val="CodeEmbedded"/>
        </w:rPr>
        <w:t>ArgumentNullException</w:t>
      </w:r>
      <w:r>
        <w:t xml:space="preserve"> is thrown if either argument is null.</w:t>
      </w:r>
    </w:p>
    <w:p w:rsidR="00AF3E29" w:rsidRPr="00AF3E29" w:rsidRDefault="00AF3E29" w:rsidP="007460E0">
      <w:pPr>
        <w:pStyle w:val="Text"/>
      </w:pPr>
      <w:r>
        <w:t xml:space="preserve">When the </w:t>
      </w:r>
      <w:r w:rsidR="00272E06">
        <w:t xml:space="preserve">object </w:t>
      </w:r>
      <w:r>
        <w:t xml:space="preserve">returned </w:t>
      </w:r>
      <w:r w:rsidR="00272E06">
        <w:t xml:space="preserve">by </w:t>
      </w:r>
      <w:r w:rsidR="00272E06" w:rsidRPr="00B649F2">
        <w:rPr>
          <w:rStyle w:val="CodeEmbedded"/>
        </w:rPr>
        <w:t>TakeWhile</w:t>
      </w:r>
      <w:r w:rsidR="00272E06">
        <w:t xml:space="preserve"> </w:t>
      </w:r>
      <w:r>
        <w:t xml:space="preserve">is enumerated, it enumerates </w:t>
      </w:r>
      <w:r w:rsidRPr="00377BF6">
        <w:t>the source</w:t>
      </w:r>
      <w:r w:rsidR="00377BF6">
        <w:t xml:space="preserve"> sequence</w:t>
      </w:r>
      <w:r w:rsidR="00BD1A60" w:rsidRPr="00377BF6">
        <w:t>, te</w:t>
      </w:r>
      <w:r w:rsidR="00BD1A60">
        <w:t xml:space="preserve">sting each element using </w:t>
      </w:r>
      <w:r w:rsidR="00BD1A60" w:rsidRPr="00377BF6">
        <w:t>the predicate func</w:t>
      </w:r>
      <w:r w:rsidR="00BD1A60">
        <w:t>tion and yielding the element if the result was true.</w:t>
      </w:r>
      <w:r w:rsidR="00C82BF2">
        <w:t xml:space="preserve"> </w:t>
      </w:r>
      <w:r>
        <w:t>The enumeration stops when the</w:t>
      </w:r>
      <w:r w:rsidRPr="00377BF6">
        <w:t xml:space="preserve"> predicate function retur</w:t>
      </w:r>
      <w:r>
        <w:t>ns false or the end of the source sequence is reached.</w:t>
      </w:r>
      <w:r w:rsidR="00377BF6" w:rsidRPr="00377BF6">
        <w:t xml:space="preserve"> </w:t>
      </w:r>
      <w:r w:rsidR="00377BF6">
        <w:t>The first argument of the predicate function represents the element to test. The second argument, if present, represents the zero</w:t>
      </w:r>
      <w:r w:rsidR="00E77624">
        <w:t>-</w:t>
      </w:r>
      <w:r w:rsidR="00377BF6">
        <w:t>based index of the element within the source sequence.</w:t>
      </w:r>
    </w:p>
    <w:p w:rsidR="00410AA6" w:rsidRPr="00410AA6" w:rsidRDefault="00410AA6" w:rsidP="007460E0">
      <w:pPr>
        <w:pStyle w:val="Text"/>
      </w:pPr>
      <w:r>
        <w:t xml:space="preserve">The </w:t>
      </w:r>
      <w:r w:rsidRPr="00B649F2">
        <w:rPr>
          <w:rStyle w:val="CodeEmbedded"/>
        </w:rPr>
        <w:t>TakeWhile</w:t>
      </w:r>
      <w:r>
        <w:t xml:space="preserve"> and </w:t>
      </w:r>
      <w:r w:rsidRPr="00B649F2">
        <w:rPr>
          <w:rStyle w:val="CodeEmbedded"/>
        </w:rPr>
        <w:t>SkipWhile</w:t>
      </w:r>
      <w:r>
        <w:t xml:space="preserve"> operators are functional complements: Given a sequence </w:t>
      </w:r>
      <w:r w:rsidRPr="00B649F2">
        <w:rPr>
          <w:rStyle w:val="CodeEmbedded"/>
        </w:rPr>
        <w:t>s</w:t>
      </w:r>
      <w:r>
        <w:t xml:space="preserve"> and a pure function </w:t>
      </w:r>
      <w:r w:rsidRPr="00B649F2">
        <w:rPr>
          <w:rStyle w:val="CodeEmbedded"/>
        </w:rPr>
        <w:t>p</w:t>
      </w:r>
      <w:r>
        <w:t xml:space="preserve">, the concatenation of </w:t>
      </w:r>
      <w:r w:rsidRPr="00B649F2">
        <w:rPr>
          <w:rStyle w:val="CodeEmbedded"/>
        </w:rPr>
        <w:t>s.TakeWhile(p)</w:t>
      </w:r>
      <w:r>
        <w:t xml:space="preserve"> and </w:t>
      </w:r>
      <w:r w:rsidRPr="00B649F2">
        <w:rPr>
          <w:rStyle w:val="CodeEmbedded"/>
        </w:rPr>
        <w:t>s.SkipWhil</w:t>
      </w:r>
      <w:r>
        <w:rPr>
          <w:rStyle w:val="Codefragment"/>
        </w:rPr>
        <w:t>e</w:t>
      </w:r>
      <w:r w:rsidRPr="00E77624">
        <w:rPr>
          <w:rStyle w:val="CodeEmbedded"/>
        </w:rPr>
        <w:t>(p</w:t>
      </w:r>
      <w:r w:rsidRPr="00B649F2">
        <w:rPr>
          <w:rStyle w:val="CodeEmbedded"/>
        </w:rPr>
        <w:t>)</w:t>
      </w:r>
      <w:r>
        <w:t xml:space="preserve"> is the same sequence as </w:t>
      </w:r>
      <w:r w:rsidRPr="00B649F2">
        <w:rPr>
          <w:rStyle w:val="CodeEmbedded"/>
        </w:rPr>
        <w:t>s</w:t>
      </w:r>
      <w:r>
        <w:t>.</w:t>
      </w:r>
    </w:p>
    <w:p w:rsidR="006538D0" w:rsidRDefault="006538D0" w:rsidP="006538D0">
      <w:pPr>
        <w:pStyle w:val="Heading3"/>
      </w:pPr>
      <w:bookmarkStart w:id="16" w:name="_Toc159379090"/>
      <w:r>
        <w:t>SkipWhile</w:t>
      </w:r>
      <w:bookmarkEnd w:id="16"/>
    </w:p>
    <w:p w:rsidR="00F23D28" w:rsidRDefault="00F23D28" w:rsidP="007460E0">
      <w:pPr>
        <w:pStyle w:val="Text"/>
      </w:pPr>
      <w:r>
        <w:t xml:space="preserve">The </w:t>
      </w:r>
      <w:r w:rsidRPr="00B649F2">
        <w:rPr>
          <w:rStyle w:val="CodeEmbedded"/>
        </w:rPr>
        <w:t>SkipWhile</w:t>
      </w:r>
      <w:r>
        <w:t xml:space="preserve"> operator skips elements from a sequence while a test is true and then yields the remainder of the sequence.</w:t>
      </w:r>
    </w:p>
    <w:p w:rsidR="004F3A69" w:rsidRPr="00F23D28" w:rsidRDefault="004F3A69" w:rsidP="007460E0">
      <w:pPr>
        <w:pStyle w:val="Text"/>
      </w:pPr>
    </w:p>
    <w:p w:rsidR="00240F70" w:rsidRDefault="007E5C9C" w:rsidP="007E5C9C">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SkipWhile&lt;</w:t>
      </w:r>
      <w:r w:rsidR="000549EB" w:rsidRPr="000549EB">
        <w:t>TSource</w:t>
      </w:r>
      <w:r>
        <w:t>&gt;(</w:t>
      </w:r>
    </w:p>
    <w:p w:rsidR="00240F70" w:rsidRDefault="00543B94" w:rsidP="007E5C9C">
      <w:pPr>
        <w:pStyle w:val="Code"/>
      </w:pPr>
      <w:r>
        <w:t xml:space="preserve">    </w:t>
      </w:r>
      <w:r w:rsidR="007E5C9C" w:rsidRPr="006F2C1C">
        <w:rPr>
          <w:color w:val="0000FF"/>
        </w:rPr>
        <w:t>this</w:t>
      </w:r>
      <w:r w:rsidR="007E5C9C">
        <w:t xml:space="preserve"> </w:t>
      </w:r>
      <w:r w:rsidR="007E5C9C">
        <w:rPr>
          <w:color w:val="008080"/>
        </w:rPr>
        <w:t>IEnumerable</w:t>
      </w:r>
      <w:r w:rsidR="007E5C9C">
        <w:t>&lt;</w:t>
      </w:r>
      <w:r w:rsidR="000549EB" w:rsidRPr="000549EB">
        <w:t>TSource</w:t>
      </w:r>
      <w:r w:rsidR="007E5C9C">
        <w:t>&gt; source,</w:t>
      </w:r>
    </w:p>
    <w:p w:rsidR="007E5C9C" w:rsidRPr="00993B18" w:rsidRDefault="00543B94" w:rsidP="007E5C9C">
      <w:pPr>
        <w:pStyle w:val="Code"/>
      </w:pPr>
      <w:r>
        <w:t xml:space="preserve">    </w:t>
      </w:r>
      <w:r w:rsidR="007E5C9C" w:rsidRPr="006F2C1C">
        <w:rPr>
          <w:color w:val="008080"/>
        </w:rPr>
        <w:t>Func</w:t>
      </w:r>
      <w:r w:rsidR="007E5C9C">
        <w:t>&lt;</w:t>
      </w:r>
      <w:r w:rsidR="000549EB" w:rsidRPr="000549EB">
        <w:t>TSource</w:t>
      </w:r>
      <w:r w:rsidR="007E5C9C">
        <w:t xml:space="preserve">, </w:t>
      </w:r>
      <w:r w:rsidR="007E5C9C" w:rsidRPr="006F2C1C">
        <w:rPr>
          <w:color w:val="0000FF"/>
        </w:rPr>
        <w:t>bool</w:t>
      </w:r>
      <w:r w:rsidR="007E5C9C">
        <w:t>&gt; predicate);</w:t>
      </w:r>
    </w:p>
    <w:p w:rsidR="00240F70" w:rsidRDefault="007E5C9C" w:rsidP="007E5C9C">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SkipWhile&lt;</w:t>
      </w:r>
      <w:r w:rsidR="000549EB" w:rsidRPr="000549EB">
        <w:t>TSource</w:t>
      </w:r>
      <w:r>
        <w:t>&gt;(</w:t>
      </w:r>
    </w:p>
    <w:p w:rsidR="00240F70" w:rsidRDefault="00543B94" w:rsidP="007E5C9C">
      <w:pPr>
        <w:pStyle w:val="Code"/>
      </w:pPr>
      <w:r>
        <w:t xml:space="preserve">    </w:t>
      </w:r>
      <w:r w:rsidR="007E5C9C" w:rsidRPr="006F2C1C">
        <w:rPr>
          <w:color w:val="0000FF"/>
        </w:rPr>
        <w:t>this</w:t>
      </w:r>
      <w:r w:rsidR="007E5C9C">
        <w:t xml:space="preserve"> </w:t>
      </w:r>
      <w:r w:rsidR="007E5C9C">
        <w:rPr>
          <w:color w:val="008080"/>
        </w:rPr>
        <w:t>IEnumerable</w:t>
      </w:r>
      <w:r w:rsidR="007E5C9C">
        <w:t>&lt;</w:t>
      </w:r>
      <w:r w:rsidR="000549EB" w:rsidRPr="000549EB">
        <w:t>TSource</w:t>
      </w:r>
      <w:r w:rsidR="007E5C9C">
        <w:t>&gt; source,</w:t>
      </w:r>
    </w:p>
    <w:p w:rsidR="007E5C9C" w:rsidRDefault="00543B94" w:rsidP="007E5C9C">
      <w:pPr>
        <w:pStyle w:val="Code"/>
      </w:pPr>
      <w:r>
        <w:t xml:space="preserve">    </w:t>
      </w:r>
      <w:r w:rsidR="007E5C9C" w:rsidRPr="006F2C1C">
        <w:rPr>
          <w:color w:val="008080"/>
        </w:rPr>
        <w:t>Func</w:t>
      </w:r>
      <w:r w:rsidR="007E5C9C">
        <w:t>&lt;</w:t>
      </w:r>
      <w:r w:rsidR="000549EB" w:rsidRPr="000549EB">
        <w:t>TSource</w:t>
      </w:r>
      <w:r w:rsidR="007E5C9C">
        <w:t xml:space="preserve">, </w:t>
      </w:r>
      <w:r w:rsidR="007E5C9C" w:rsidRPr="00993B18">
        <w:rPr>
          <w:color w:val="0000FF"/>
        </w:rPr>
        <w:t>int</w:t>
      </w:r>
      <w:r w:rsidR="007E5C9C">
        <w:t xml:space="preserve">, </w:t>
      </w:r>
      <w:r w:rsidR="007E5C9C" w:rsidRPr="006F2C1C">
        <w:rPr>
          <w:color w:val="0000FF"/>
        </w:rPr>
        <w:t>bool</w:t>
      </w:r>
      <w:r w:rsidR="007E5C9C">
        <w:t>&gt; predicate);</w:t>
      </w:r>
    </w:p>
    <w:p w:rsidR="004F3A69" w:rsidRDefault="004F3A69" w:rsidP="007E5C9C">
      <w:pPr>
        <w:pStyle w:val="Code"/>
      </w:pPr>
    </w:p>
    <w:p w:rsidR="00272E06" w:rsidRDefault="00272E06" w:rsidP="007460E0">
      <w:pPr>
        <w:pStyle w:val="Text"/>
      </w:pPr>
      <w:r>
        <w:t xml:space="preserve">The </w:t>
      </w:r>
      <w:r w:rsidRPr="00B649F2">
        <w:rPr>
          <w:rStyle w:val="CodeEmbedded"/>
        </w:rPr>
        <w:t>SkipWhile</w:t>
      </w:r>
      <w:r>
        <w:t xml:space="preserve"> operator allocates and returns an enumerable object that captures the arguments passed to the operator. An </w:t>
      </w:r>
      <w:r w:rsidRPr="00B649F2">
        <w:rPr>
          <w:rStyle w:val="CodeEmbedded"/>
        </w:rPr>
        <w:t>ArgumentNullException</w:t>
      </w:r>
      <w:r>
        <w:t xml:space="preserve"> is thrown if either argument is null.</w:t>
      </w:r>
    </w:p>
    <w:p w:rsidR="001A5B78" w:rsidRDefault="001A5B78" w:rsidP="007460E0">
      <w:pPr>
        <w:pStyle w:val="Text"/>
      </w:pPr>
      <w:r>
        <w:t xml:space="preserve">When the </w:t>
      </w:r>
      <w:r w:rsidR="00272E06">
        <w:t xml:space="preserve">object </w:t>
      </w:r>
      <w:r>
        <w:t xml:space="preserve">returned </w:t>
      </w:r>
      <w:r w:rsidR="00272E06">
        <w:t xml:space="preserve">by </w:t>
      </w:r>
      <w:r w:rsidR="00272E06" w:rsidRPr="00B649F2">
        <w:rPr>
          <w:rStyle w:val="CodeEmbedded"/>
        </w:rPr>
        <w:t>SkipWhile</w:t>
      </w:r>
      <w:r w:rsidR="00272E06">
        <w:t xml:space="preserve"> </w:t>
      </w:r>
      <w:r>
        <w:t xml:space="preserve">is enumerated, it enumerates </w:t>
      </w:r>
      <w:r w:rsidRPr="003F7F0F">
        <w:t>the source</w:t>
      </w:r>
      <w:r w:rsidR="003F7F0F">
        <w:t xml:space="preserve"> sequence</w:t>
      </w:r>
      <w:r w:rsidRPr="003F7F0F">
        <w:t>, te</w:t>
      </w:r>
      <w:r>
        <w:t xml:space="preserve">sting each element using the </w:t>
      </w:r>
      <w:r w:rsidRPr="003F7F0F">
        <w:t>predicate</w:t>
      </w:r>
      <w:r>
        <w:t xml:space="preserve"> function and skipping the element if the result was true. Once the </w:t>
      </w:r>
      <w:r w:rsidRPr="003F7F0F">
        <w:t>predicate</w:t>
      </w:r>
      <w:r>
        <w:t xml:space="preserve"> function returns false for an element, that element and the remaining elements are yielded with no further invocations of the </w:t>
      </w:r>
      <w:r w:rsidRPr="003F7F0F">
        <w:t>predicate</w:t>
      </w:r>
      <w:r>
        <w:t xml:space="preserve"> function. If the </w:t>
      </w:r>
      <w:r w:rsidRPr="003F7F0F">
        <w:t>predicate</w:t>
      </w:r>
      <w:r>
        <w:t xml:space="preserve"> function returns true for all elements in the sequence, no elements are yielded.</w:t>
      </w:r>
      <w:r w:rsidR="003F7F0F" w:rsidRPr="003F7F0F">
        <w:t xml:space="preserve"> </w:t>
      </w:r>
      <w:r w:rsidR="003F7F0F">
        <w:t xml:space="preserve">The first argument of the predicate function represents the element to test. The second argument, if present, represents the </w:t>
      </w:r>
      <w:r w:rsidR="00F87410">
        <w:t xml:space="preserve">zero-based </w:t>
      </w:r>
      <w:r w:rsidR="003F7F0F">
        <w:t>index of the element within the source sequence.</w:t>
      </w:r>
    </w:p>
    <w:p w:rsidR="00AF3E29" w:rsidRDefault="00AF3E29" w:rsidP="006C756D">
      <w:pPr>
        <w:pStyle w:val="Text"/>
      </w:pPr>
      <w:r>
        <w:t xml:space="preserve">The </w:t>
      </w:r>
      <w:r w:rsidRPr="00B649F2">
        <w:rPr>
          <w:rStyle w:val="CodeEmbedded"/>
        </w:rPr>
        <w:t>TakeWhile</w:t>
      </w:r>
      <w:r>
        <w:t xml:space="preserve"> and </w:t>
      </w:r>
      <w:r w:rsidRPr="00B649F2">
        <w:rPr>
          <w:rStyle w:val="CodeEmbedded"/>
        </w:rPr>
        <w:t>SkipWhile</w:t>
      </w:r>
      <w:r>
        <w:t xml:space="preserve"> operators are functional complements: Given a sequence </w:t>
      </w:r>
      <w:r w:rsidRPr="00B649F2">
        <w:rPr>
          <w:rStyle w:val="CodeEmbedded"/>
        </w:rPr>
        <w:t>s</w:t>
      </w:r>
      <w:r>
        <w:t xml:space="preserve"> and a pure function </w:t>
      </w:r>
      <w:r w:rsidRPr="00B649F2">
        <w:rPr>
          <w:rStyle w:val="CodeEmbedded"/>
        </w:rPr>
        <w:t>p</w:t>
      </w:r>
      <w:r>
        <w:t xml:space="preserve">, the concatenation of </w:t>
      </w:r>
      <w:r w:rsidRPr="00B649F2">
        <w:rPr>
          <w:rStyle w:val="CodeEmbedded"/>
        </w:rPr>
        <w:t>s.TakeWhile(p)</w:t>
      </w:r>
      <w:r>
        <w:t xml:space="preserve"> and </w:t>
      </w:r>
      <w:r w:rsidRPr="00B649F2">
        <w:rPr>
          <w:rStyle w:val="CodeEmbedded"/>
        </w:rPr>
        <w:t>s.SkipWhile(p)</w:t>
      </w:r>
      <w:r>
        <w:t xml:space="preserve"> is the same sequence as </w:t>
      </w:r>
      <w:r w:rsidRPr="00B649F2">
        <w:rPr>
          <w:rStyle w:val="CodeEmbedded"/>
        </w:rPr>
        <w:t>s</w:t>
      </w:r>
      <w:r>
        <w:t>.</w:t>
      </w:r>
    </w:p>
    <w:p w:rsidR="00C37812" w:rsidRDefault="00C37812" w:rsidP="00C37812">
      <w:pPr>
        <w:pStyle w:val="Heading2"/>
      </w:pPr>
      <w:bookmarkStart w:id="17" w:name="_Toc159379091"/>
      <w:r>
        <w:t>Join operators</w:t>
      </w:r>
      <w:bookmarkEnd w:id="17"/>
    </w:p>
    <w:p w:rsidR="00C37812" w:rsidRDefault="00C37812" w:rsidP="00C37812">
      <w:pPr>
        <w:pStyle w:val="Heading3"/>
      </w:pPr>
      <w:bookmarkStart w:id="18" w:name="_Toc159379092"/>
      <w:r>
        <w:t>Join</w:t>
      </w:r>
      <w:bookmarkEnd w:id="18"/>
    </w:p>
    <w:p w:rsidR="00C37812" w:rsidRDefault="00D75F7A" w:rsidP="006C756D">
      <w:pPr>
        <w:pStyle w:val="Text"/>
      </w:pPr>
      <w:r>
        <w:t xml:space="preserve">The </w:t>
      </w:r>
      <w:r w:rsidRPr="00B649F2">
        <w:rPr>
          <w:rStyle w:val="CodeEmbedded"/>
        </w:rPr>
        <w:t>Join</w:t>
      </w:r>
      <w:r>
        <w:t xml:space="preserve"> operator </w:t>
      </w:r>
      <w:r w:rsidR="00D916CF">
        <w:t>performs a</w:t>
      </w:r>
      <w:r w:rsidR="00410167">
        <w:t>n inner</w:t>
      </w:r>
      <w:r w:rsidR="00D916CF">
        <w:t xml:space="preserve"> </w:t>
      </w:r>
      <w:r>
        <w:t>join</w:t>
      </w:r>
      <w:r w:rsidR="008B7CEC">
        <w:t xml:space="preserve"> </w:t>
      </w:r>
      <w:r w:rsidR="00D916CF">
        <w:t xml:space="preserve">of </w:t>
      </w:r>
      <w:r>
        <w:t>two sequences based on matching keys extracted from the elements.</w:t>
      </w:r>
    </w:p>
    <w:p w:rsidR="004F3A69" w:rsidRDefault="004F3A69" w:rsidP="006C756D">
      <w:pPr>
        <w:pStyle w:val="Text"/>
      </w:pPr>
    </w:p>
    <w:p w:rsidR="00240F70" w:rsidRDefault="00D75F7A" w:rsidP="00D75F7A">
      <w:pPr>
        <w:pStyle w:val="Code"/>
      </w:pPr>
      <w:r>
        <w:rPr>
          <w:color w:val="0000FF"/>
        </w:rPr>
        <w:t>public</w:t>
      </w:r>
      <w:r>
        <w:t xml:space="preserve"> </w:t>
      </w:r>
      <w:r>
        <w:rPr>
          <w:color w:val="0000FF"/>
        </w:rPr>
        <w:t>static</w:t>
      </w:r>
      <w:r>
        <w:t xml:space="preserve"> </w:t>
      </w:r>
      <w:r>
        <w:rPr>
          <w:color w:val="008080"/>
        </w:rPr>
        <w:t>IEnumerable</w:t>
      </w:r>
      <w:r>
        <w:t>&lt;</w:t>
      </w:r>
      <w:r w:rsidR="00745891" w:rsidRPr="00745891">
        <w:t>TResult</w:t>
      </w:r>
      <w:r>
        <w:t>&gt; Join&lt;</w:t>
      </w:r>
      <w:r w:rsidR="00745891" w:rsidRPr="00745891">
        <w:t>TOuter</w:t>
      </w:r>
      <w:r>
        <w:t xml:space="preserve">, </w:t>
      </w:r>
      <w:r w:rsidR="00745891" w:rsidRPr="00745891">
        <w:t>TInner</w:t>
      </w:r>
      <w:r>
        <w:t xml:space="preserve">, </w:t>
      </w:r>
      <w:r w:rsidR="00745891" w:rsidRPr="00745891">
        <w:t>TKey</w:t>
      </w:r>
      <w:r>
        <w:t xml:space="preserve">, </w:t>
      </w:r>
      <w:r w:rsidR="00745891" w:rsidRPr="00745891">
        <w:t>TResult</w:t>
      </w:r>
      <w:r>
        <w:t>&gt;(</w:t>
      </w:r>
    </w:p>
    <w:p w:rsidR="00240F70" w:rsidRDefault="00543B94" w:rsidP="00D75F7A">
      <w:pPr>
        <w:pStyle w:val="Code"/>
      </w:pPr>
      <w:r>
        <w:t xml:space="preserve">    </w:t>
      </w:r>
      <w:r w:rsidR="00D75F7A">
        <w:rPr>
          <w:color w:val="0000FF"/>
        </w:rPr>
        <w:t>this</w:t>
      </w:r>
      <w:r w:rsidR="00D75F7A">
        <w:t xml:space="preserve"> </w:t>
      </w:r>
      <w:r w:rsidR="00D75F7A">
        <w:rPr>
          <w:color w:val="008080"/>
        </w:rPr>
        <w:t>IEnumerable</w:t>
      </w:r>
      <w:r w:rsidR="00D75F7A">
        <w:t>&lt;</w:t>
      </w:r>
      <w:r w:rsidR="00745891" w:rsidRPr="00745891">
        <w:t>TOuter</w:t>
      </w:r>
      <w:r w:rsidR="00D75F7A">
        <w:t>&gt; outer,</w:t>
      </w:r>
    </w:p>
    <w:p w:rsidR="00240F70" w:rsidRDefault="00543B94" w:rsidP="00D75F7A">
      <w:pPr>
        <w:pStyle w:val="Code"/>
      </w:pPr>
      <w:r>
        <w:t xml:space="preserve">    </w:t>
      </w:r>
      <w:r w:rsidR="00D75F7A">
        <w:rPr>
          <w:color w:val="008080"/>
        </w:rPr>
        <w:t>IEnumerable</w:t>
      </w:r>
      <w:r w:rsidR="00D75F7A">
        <w:t>&lt;</w:t>
      </w:r>
      <w:r w:rsidR="00745891" w:rsidRPr="00745891">
        <w:t>TInner</w:t>
      </w:r>
      <w:r w:rsidR="00D75F7A">
        <w:t>&gt; inner,</w:t>
      </w:r>
    </w:p>
    <w:p w:rsidR="00240F70" w:rsidRDefault="00543B94" w:rsidP="00D75F7A">
      <w:pPr>
        <w:pStyle w:val="Code"/>
      </w:pPr>
      <w:r>
        <w:t xml:space="preserve">    </w:t>
      </w:r>
      <w:r w:rsidR="00D75F7A">
        <w:rPr>
          <w:color w:val="008080"/>
        </w:rPr>
        <w:t>Func</w:t>
      </w:r>
      <w:r w:rsidR="00D75F7A">
        <w:t>&lt;</w:t>
      </w:r>
      <w:r w:rsidR="00745891" w:rsidRPr="00745891">
        <w:t>TOuter</w:t>
      </w:r>
      <w:r w:rsidR="00D75F7A">
        <w:t xml:space="preserve">, </w:t>
      </w:r>
      <w:r w:rsidR="00745891" w:rsidRPr="00745891">
        <w:t>TKey</w:t>
      </w:r>
      <w:r w:rsidR="00D75F7A">
        <w:t>&gt; outerKeySelector,</w:t>
      </w:r>
    </w:p>
    <w:p w:rsidR="00240F70" w:rsidRDefault="00543B94" w:rsidP="00D75F7A">
      <w:pPr>
        <w:pStyle w:val="Code"/>
      </w:pPr>
      <w:r>
        <w:t xml:space="preserve">    </w:t>
      </w:r>
      <w:r w:rsidR="00D75F7A">
        <w:rPr>
          <w:color w:val="008080"/>
        </w:rPr>
        <w:t>Func</w:t>
      </w:r>
      <w:r w:rsidR="00D75F7A">
        <w:t>&lt;</w:t>
      </w:r>
      <w:r w:rsidR="00745891" w:rsidRPr="00745891">
        <w:t>TInner</w:t>
      </w:r>
      <w:r w:rsidR="00D75F7A">
        <w:t xml:space="preserve">, </w:t>
      </w:r>
      <w:r w:rsidR="00745891" w:rsidRPr="00745891">
        <w:t>TKey</w:t>
      </w:r>
      <w:r w:rsidR="00D75F7A">
        <w:t>&gt; innerKeySelector,</w:t>
      </w:r>
    </w:p>
    <w:p w:rsidR="00D75F7A" w:rsidRDefault="00543B94" w:rsidP="00D75F7A">
      <w:pPr>
        <w:pStyle w:val="Code"/>
      </w:pPr>
      <w:r>
        <w:t xml:space="preserve">    </w:t>
      </w:r>
      <w:r w:rsidR="00D75F7A">
        <w:rPr>
          <w:color w:val="008080"/>
        </w:rPr>
        <w:t>Func</w:t>
      </w:r>
      <w:r w:rsidR="00D75F7A">
        <w:t>&lt;</w:t>
      </w:r>
      <w:r w:rsidR="00745891" w:rsidRPr="00745891">
        <w:t>TOuter</w:t>
      </w:r>
      <w:r w:rsidR="00D75F7A">
        <w:t xml:space="preserve">, </w:t>
      </w:r>
      <w:r w:rsidR="00745891" w:rsidRPr="00745891">
        <w:t>TInner</w:t>
      </w:r>
      <w:r w:rsidR="00D75F7A">
        <w:t xml:space="preserve">, </w:t>
      </w:r>
      <w:r w:rsidR="00745891" w:rsidRPr="00745891">
        <w:t>TResult</w:t>
      </w:r>
      <w:r w:rsidR="00D75F7A">
        <w:t>&gt; resultSelector);</w:t>
      </w:r>
    </w:p>
    <w:p w:rsidR="00240F70" w:rsidRDefault="00124A4C" w:rsidP="00124A4C">
      <w:pPr>
        <w:pStyle w:val="Code"/>
      </w:pPr>
      <w:r>
        <w:rPr>
          <w:color w:val="0000FF"/>
        </w:rPr>
        <w:t>public</w:t>
      </w:r>
      <w:r>
        <w:t xml:space="preserve"> </w:t>
      </w:r>
      <w:r>
        <w:rPr>
          <w:color w:val="0000FF"/>
        </w:rPr>
        <w:t>static</w:t>
      </w:r>
      <w:r>
        <w:t xml:space="preserve"> </w:t>
      </w:r>
      <w:r>
        <w:rPr>
          <w:color w:val="008080"/>
        </w:rPr>
        <w:t>IEnumerable</w:t>
      </w:r>
      <w:r>
        <w:t>&lt;</w:t>
      </w:r>
      <w:r w:rsidR="00745891" w:rsidRPr="00745891">
        <w:t>TResult</w:t>
      </w:r>
      <w:r>
        <w:t>&gt; Join&lt;</w:t>
      </w:r>
      <w:r w:rsidR="00745891" w:rsidRPr="00745891">
        <w:t>TOuter</w:t>
      </w:r>
      <w:r>
        <w:t xml:space="preserve">, </w:t>
      </w:r>
      <w:r w:rsidR="00745891" w:rsidRPr="00745891">
        <w:t>TInner</w:t>
      </w:r>
      <w:r>
        <w:t xml:space="preserve">, </w:t>
      </w:r>
      <w:r w:rsidR="00745891" w:rsidRPr="00745891">
        <w:t>TKey</w:t>
      </w:r>
      <w:r>
        <w:t xml:space="preserve">, </w:t>
      </w:r>
      <w:r w:rsidR="00745891" w:rsidRPr="00745891">
        <w:t>TResult</w:t>
      </w:r>
      <w:r>
        <w:t>&gt;(</w:t>
      </w:r>
    </w:p>
    <w:p w:rsidR="00240F70" w:rsidRDefault="00543B94" w:rsidP="00124A4C">
      <w:pPr>
        <w:pStyle w:val="Code"/>
      </w:pPr>
      <w:r>
        <w:t xml:space="preserve">    </w:t>
      </w:r>
      <w:r w:rsidR="00124A4C">
        <w:rPr>
          <w:color w:val="0000FF"/>
        </w:rPr>
        <w:t>this</w:t>
      </w:r>
      <w:r w:rsidR="00124A4C">
        <w:t xml:space="preserve"> </w:t>
      </w:r>
      <w:r w:rsidR="00124A4C">
        <w:rPr>
          <w:color w:val="008080"/>
        </w:rPr>
        <w:t>IEnumerable</w:t>
      </w:r>
      <w:r w:rsidR="00124A4C">
        <w:t>&lt;</w:t>
      </w:r>
      <w:r w:rsidR="00745891" w:rsidRPr="00745891">
        <w:t>TOuter</w:t>
      </w:r>
      <w:r w:rsidR="00124A4C">
        <w:t>&gt; outer,</w:t>
      </w:r>
    </w:p>
    <w:p w:rsidR="00240F70" w:rsidRDefault="00543B94" w:rsidP="00124A4C">
      <w:pPr>
        <w:pStyle w:val="Code"/>
      </w:pPr>
      <w:r>
        <w:t xml:space="preserve">    </w:t>
      </w:r>
      <w:r w:rsidR="00124A4C">
        <w:rPr>
          <w:color w:val="008080"/>
        </w:rPr>
        <w:t>IEnumerable</w:t>
      </w:r>
      <w:r w:rsidR="00124A4C">
        <w:t>&lt;</w:t>
      </w:r>
      <w:r w:rsidR="00745891" w:rsidRPr="00745891">
        <w:t>TInner</w:t>
      </w:r>
      <w:r w:rsidR="00124A4C">
        <w:t>&gt; inner,</w:t>
      </w:r>
    </w:p>
    <w:p w:rsidR="00240F70" w:rsidRDefault="00543B94" w:rsidP="00124A4C">
      <w:pPr>
        <w:pStyle w:val="Code"/>
      </w:pPr>
      <w:r>
        <w:t xml:space="preserve">    </w:t>
      </w:r>
      <w:r w:rsidR="00124A4C">
        <w:rPr>
          <w:color w:val="008080"/>
        </w:rPr>
        <w:t>Func</w:t>
      </w:r>
      <w:r w:rsidR="00124A4C">
        <w:t>&lt;</w:t>
      </w:r>
      <w:r w:rsidR="00745891" w:rsidRPr="00745891">
        <w:t>TOuter</w:t>
      </w:r>
      <w:r w:rsidR="00124A4C">
        <w:t xml:space="preserve">, </w:t>
      </w:r>
      <w:r w:rsidR="00745891" w:rsidRPr="00745891">
        <w:t>TKey</w:t>
      </w:r>
      <w:r w:rsidR="00124A4C">
        <w:t>&gt; outerKeySelector,</w:t>
      </w:r>
    </w:p>
    <w:p w:rsidR="00240F70" w:rsidRDefault="00543B94" w:rsidP="00124A4C">
      <w:pPr>
        <w:pStyle w:val="Code"/>
      </w:pPr>
      <w:r>
        <w:t xml:space="preserve">    </w:t>
      </w:r>
      <w:r w:rsidR="00124A4C">
        <w:rPr>
          <w:color w:val="008080"/>
        </w:rPr>
        <w:t>Func</w:t>
      </w:r>
      <w:r w:rsidR="00124A4C">
        <w:t>&lt;</w:t>
      </w:r>
      <w:r w:rsidR="00745891" w:rsidRPr="00745891">
        <w:t>TInner</w:t>
      </w:r>
      <w:r w:rsidR="00124A4C">
        <w:t xml:space="preserve">, </w:t>
      </w:r>
      <w:r w:rsidR="00745891" w:rsidRPr="00745891">
        <w:t>TKey</w:t>
      </w:r>
      <w:r w:rsidR="00124A4C">
        <w:t>&gt; innerKeySelector,</w:t>
      </w:r>
    </w:p>
    <w:p w:rsidR="00BF54F6" w:rsidRDefault="00543B94" w:rsidP="00124A4C">
      <w:pPr>
        <w:pStyle w:val="Code"/>
      </w:pPr>
      <w:r>
        <w:t xml:space="preserve">    </w:t>
      </w:r>
      <w:r w:rsidR="00124A4C">
        <w:rPr>
          <w:color w:val="008080"/>
        </w:rPr>
        <w:t>Func</w:t>
      </w:r>
      <w:r w:rsidR="00124A4C">
        <w:t>&lt;</w:t>
      </w:r>
      <w:r w:rsidR="00745891" w:rsidRPr="00745891">
        <w:t>TOuter</w:t>
      </w:r>
      <w:r w:rsidR="00124A4C">
        <w:t xml:space="preserve">, </w:t>
      </w:r>
      <w:r w:rsidR="00745891" w:rsidRPr="00745891">
        <w:t>TInner</w:t>
      </w:r>
      <w:r w:rsidR="00124A4C">
        <w:t xml:space="preserve">, </w:t>
      </w:r>
      <w:r w:rsidR="00745891" w:rsidRPr="00745891">
        <w:t>TResult</w:t>
      </w:r>
      <w:r w:rsidR="00124A4C">
        <w:t>&gt; resultSelector,</w:t>
      </w:r>
    </w:p>
    <w:p w:rsidR="00124A4C" w:rsidRDefault="00543B94" w:rsidP="00124A4C">
      <w:pPr>
        <w:pStyle w:val="Code"/>
      </w:pPr>
      <w:r>
        <w:t xml:space="preserve">    </w:t>
      </w:r>
      <w:r w:rsidR="00124A4C" w:rsidRPr="00CC2A9A">
        <w:rPr>
          <w:color w:val="008080"/>
        </w:rPr>
        <w:t>IEqualityComparer</w:t>
      </w:r>
      <w:r w:rsidR="00124A4C">
        <w:t>&lt;</w:t>
      </w:r>
      <w:r w:rsidR="00745891" w:rsidRPr="00745891">
        <w:t>TKey</w:t>
      </w:r>
      <w:r w:rsidR="00124A4C">
        <w:t>&gt; comparer);</w:t>
      </w:r>
    </w:p>
    <w:p w:rsidR="004F3A69" w:rsidRDefault="004F3A69" w:rsidP="00124A4C">
      <w:pPr>
        <w:pStyle w:val="Code"/>
      </w:pPr>
    </w:p>
    <w:p w:rsidR="00D75F7A" w:rsidRDefault="00D75F7A" w:rsidP="006C756D">
      <w:pPr>
        <w:pStyle w:val="Text"/>
      </w:pPr>
      <w:r>
        <w:t xml:space="preserve">The </w:t>
      </w:r>
      <w:r w:rsidRPr="00B649F2">
        <w:rPr>
          <w:rStyle w:val="CodeEmbedded"/>
        </w:rPr>
        <w:t>Join</w:t>
      </w:r>
      <w:r>
        <w:t xml:space="preserve"> operator allocates and returns an enumerable object that captures the arguments passed to the operator. An </w:t>
      </w:r>
      <w:r w:rsidRPr="00B649F2">
        <w:rPr>
          <w:rStyle w:val="CodeEmbedded"/>
        </w:rPr>
        <w:t>ArgumentNullException</w:t>
      </w:r>
      <w:r>
        <w:t xml:space="preserve"> is thrown if any argument is null.</w:t>
      </w:r>
    </w:p>
    <w:p w:rsidR="00D75F7A" w:rsidRDefault="00D75F7A" w:rsidP="006C756D">
      <w:pPr>
        <w:pStyle w:val="Text"/>
      </w:pPr>
      <w:r>
        <w:t xml:space="preserve">The </w:t>
      </w:r>
      <w:r w:rsidRPr="00B649F2">
        <w:rPr>
          <w:rStyle w:val="CodeEmbedded"/>
        </w:rPr>
        <w:t>oute</w:t>
      </w:r>
      <w:r w:rsidRPr="00C94F92">
        <w:rPr>
          <w:rStyle w:val="CodeEmbedded"/>
        </w:rPr>
        <w:t>rKeySelector</w:t>
      </w:r>
      <w:r>
        <w:t xml:space="preserve"> and </w:t>
      </w:r>
      <w:r w:rsidRPr="00B649F2">
        <w:rPr>
          <w:rStyle w:val="CodeEmbedded"/>
        </w:rPr>
        <w:t>innerKeySelector</w:t>
      </w:r>
      <w:r>
        <w:t xml:space="preserve"> arguments specify functions </w:t>
      </w:r>
      <w:r w:rsidR="006A6F92">
        <w:t>that extract</w:t>
      </w:r>
      <w:r>
        <w:t xml:space="preserve"> the join key value</w:t>
      </w:r>
      <w:r w:rsidR="006A6F92">
        <w:t>s</w:t>
      </w:r>
      <w:r>
        <w:t xml:space="preserve"> from elements of the </w:t>
      </w:r>
      <w:r w:rsidRPr="00B649F2">
        <w:rPr>
          <w:rStyle w:val="CodeEmbedded"/>
        </w:rPr>
        <w:t>outer</w:t>
      </w:r>
      <w:r>
        <w:t xml:space="preserve"> and </w:t>
      </w:r>
      <w:r w:rsidRPr="00B649F2">
        <w:rPr>
          <w:rStyle w:val="CodeEmbedded"/>
        </w:rPr>
        <w:t>inner</w:t>
      </w:r>
      <w:r>
        <w:t xml:space="preserve"> sequences, respectively</w:t>
      </w:r>
      <w:r w:rsidR="008B7CEC">
        <w:t xml:space="preserve">. The </w:t>
      </w:r>
      <w:r w:rsidR="008B7CEC" w:rsidRPr="00B649F2">
        <w:rPr>
          <w:rStyle w:val="CodeEmbedded"/>
        </w:rPr>
        <w:t>resultSelector</w:t>
      </w:r>
      <w:r w:rsidR="008B7CEC">
        <w:t xml:space="preserve"> argument specifies a function that creates </w:t>
      </w:r>
      <w:r w:rsidR="002359A6">
        <w:t>a result element</w:t>
      </w:r>
      <w:r w:rsidR="008B7CEC">
        <w:t xml:space="preserve"> from two matching </w:t>
      </w:r>
      <w:r w:rsidR="006A6F92">
        <w:t>outer and inner sequence</w:t>
      </w:r>
      <w:r w:rsidR="002359A6">
        <w:t xml:space="preserve"> </w:t>
      </w:r>
      <w:r w:rsidR="008B7CEC">
        <w:t>elements.</w:t>
      </w:r>
    </w:p>
    <w:p w:rsidR="00492349" w:rsidRDefault="008B7CEC" w:rsidP="006C756D">
      <w:pPr>
        <w:pStyle w:val="Text"/>
      </w:pPr>
      <w:r>
        <w:t>When the object r</w:t>
      </w:r>
      <w:r w:rsidR="002359A6">
        <w:t xml:space="preserve">eturned by </w:t>
      </w:r>
      <w:r w:rsidR="002359A6" w:rsidRPr="00B649F2">
        <w:rPr>
          <w:rStyle w:val="CodeEmbedded"/>
        </w:rPr>
        <w:t>Join</w:t>
      </w:r>
      <w:r w:rsidR="002359A6">
        <w:t xml:space="preserve"> is enumerated, it first enumerates the </w:t>
      </w:r>
      <w:r w:rsidR="002359A6" w:rsidRPr="00B649F2">
        <w:rPr>
          <w:rStyle w:val="CodeEmbedded"/>
        </w:rPr>
        <w:t>inner</w:t>
      </w:r>
      <w:r w:rsidR="002359A6">
        <w:t xml:space="preserve"> sequence and evaluates the </w:t>
      </w:r>
      <w:r w:rsidR="002359A6" w:rsidRPr="00B649F2">
        <w:rPr>
          <w:rStyle w:val="CodeEmbedded"/>
        </w:rPr>
        <w:t>innerKeySelector</w:t>
      </w:r>
      <w:r w:rsidR="002359A6">
        <w:t xml:space="preserve"> function once for each inner element, collecting the elements by their keys in a hash table. Once all inner elements and keys have been collected, the </w:t>
      </w:r>
      <w:r w:rsidR="002359A6" w:rsidRPr="00B649F2">
        <w:rPr>
          <w:rStyle w:val="CodeEmbedded"/>
        </w:rPr>
        <w:t>outer</w:t>
      </w:r>
      <w:r w:rsidR="002359A6">
        <w:t xml:space="preserve"> sequence is enumerated. For each outer element, the </w:t>
      </w:r>
      <w:r w:rsidR="002359A6" w:rsidRPr="00B649F2">
        <w:rPr>
          <w:rStyle w:val="CodeEmbedded"/>
        </w:rPr>
        <w:t>outerKeySelector</w:t>
      </w:r>
      <w:r w:rsidR="002359A6">
        <w:t xml:space="preserve"> </w:t>
      </w:r>
      <w:r w:rsidR="00240DBD">
        <w:t>function is evaluated and</w:t>
      </w:r>
      <w:r w:rsidR="00295B2A">
        <w:t>,</w:t>
      </w:r>
      <w:r w:rsidR="00240DBD">
        <w:t xml:space="preserve"> </w:t>
      </w:r>
      <w:r w:rsidR="00D312CE">
        <w:t xml:space="preserve">if non-null, </w:t>
      </w:r>
      <w:r w:rsidR="00240DBD">
        <w:t xml:space="preserve">the resulting key is used to look up the corresponding inner elements in the hash table. For each matching inner element (if any), the </w:t>
      </w:r>
      <w:r w:rsidR="00240DBD" w:rsidRPr="00B649F2">
        <w:rPr>
          <w:rStyle w:val="CodeEmbedded"/>
        </w:rPr>
        <w:t>resultSelector</w:t>
      </w:r>
      <w:r w:rsidR="00240DBD">
        <w:t xml:space="preserve"> function is evaluated </w:t>
      </w:r>
      <w:r w:rsidR="00B83952">
        <w:t>for</w:t>
      </w:r>
      <w:r w:rsidR="00240DBD">
        <w:t xml:space="preserve"> the outer and inner element pair, and the resulting object is yielded.</w:t>
      </w:r>
    </w:p>
    <w:p w:rsidR="00124A4C" w:rsidRDefault="00124A4C" w:rsidP="0069329B">
      <w:pPr>
        <w:pStyle w:val="Text"/>
      </w:pPr>
      <w:r>
        <w:t xml:space="preserve">If a non-null </w:t>
      </w:r>
      <w:r w:rsidRPr="00B649F2">
        <w:rPr>
          <w:rStyle w:val="CodeEmbedded"/>
        </w:rPr>
        <w:t>comparer</w:t>
      </w:r>
      <w:r>
        <w:t xml:space="preserve"> argument is supplied, it is used to hash and compare the keys. Otherwise the default equality comparer, </w:t>
      </w:r>
      <w:r w:rsidRPr="00B649F2">
        <w:rPr>
          <w:rStyle w:val="CodeEmbedded"/>
        </w:rPr>
        <w:t>EqualityComparer&lt;</w:t>
      </w:r>
      <w:r w:rsidR="00745891" w:rsidRPr="00B649F2">
        <w:rPr>
          <w:rStyle w:val="CodeEmbedded"/>
        </w:rPr>
        <w:t>TKey</w:t>
      </w:r>
      <w:r w:rsidRPr="00B649F2">
        <w:rPr>
          <w:rStyle w:val="CodeEmbedded"/>
        </w:rPr>
        <w:t>&gt;.Default</w:t>
      </w:r>
      <w:r>
        <w:t>, is used.</w:t>
      </w:r>
    </w:p>
    <w:p w:rsidR="00B94ADF" w:rsidRDefault="00B94ADF" w:rsidP="0069329B">
      <w:pPr>
        <w:pStyle w:val="Text"/>
      </w:pPr>
      <w:r>
        <w:t xml:space="preserve">The </w:t>
      </w:r>
      <w:r w:rsidRPr="00B649F2">
        <w:rPr>
          <w:rStyle w:val="CodeEmbedded"/>
        </w:rPr>
        <w:t>Join</w:t>
      </w:r>
      <w:r>
        <w:t xml:space="preserve"> operator preserves the order of </w:t>
      </w:r>
      <w:r w:rsidR="002720CD">
        <w:t>the outer sequence elements, and</w:t>
      </w:r>
      <w:r>
        <w:t xml:space="preserve"> f</w:t>
      </w:r>
      <w:r w:rsidR="002720CD">
        <w:t>or each outer element, the order of the matching inner sequence elements.</w:t>
      </w:r>
    </w:p>
    <w:p w:rsidR="00D75F7A" w:rsidRDefault="002720CD" w:rsidP="0069329B">
      <w:pPr>
        <w:pStyle w:val="Text"/>
      </w:pPr>
      <w:r>
        <w:t xml:space="preserve">In relational </w:t>
      </w:r>
      <w:r w:rsidR="00327744">
        <w:t>database</w:t>
      </w:r>
      <w:r>
        <w:t xml:space="preserve"> terms, the </w:t>
      </w:r>
      <w:r w:rsidRPr="00B649F2">
        <w:rPr>
          <w:rStyle w:val="CodeEmbedded"/>
        </w:rPr>
        <w:t>Join</w:t>
      </w:r>
      <w:r>
        <w:t xml:space="preserve"> operator implements an </w:t>
      </w:r>
      <w:r w:rsidR="00327744">
        <w:t>inner equijoin. Other join operations, such as left outer join and right outer join</w:t>
      </w:r>
      <w:r w:rsidR="00714276">
        <w:t>,</w:t>
      </w:r>
      <w:r w:rsidR="00327744">
        <w:t xml:space="preserve"> have no dedicated standard query operators, but are subsets of the capabilities of the </w:t>
      </w:r>
      <w:r w:rsidR="00327744" w:rsidRPr="00B649F2">
        <w:rPr>
          <w:rStyle w:val="CodeEmbedded"/>
        </w:rPr>
        <w:t>GroupJoin</w:t>
      </w:r>
      <w:r w:rsidR="00327744">
        <w:t xml:space="preserve"> operator.</w:t>
      </w:r>
    </w:p>
    <w:p w:rsidR="005E2678" w:rsidRDefault="005E2678" w:rsidP="0069329B">
      <w:pPr>
        <w:pStyle w:val="Text"/>
      </w:pPr>
      <w:r>
        <w:t>The following example joins customers and orders on their customer ID property, producing a sequence of tuples with customer name, order date, and order total:</w:t>
      </w:r>
    </w:p>
    <w:p w:rsidR="004F3A69" w:rsidRDefault="004F3A69" w:rsidP="0069329B">
      <w:pPr>
        <w:pStyle w:val="Text"/>
      </w:pPr>
    </w:p>
    <w:p w:rsidR="00BF54F6" w:rsidRDefault="006411E0" w:rsidP="006411E0">
      <w:pPr>
        <w:pStyle w:val="Code"/>
      </w:pPr>
      <w:r w:rsidRPr="005E2678">
        <w:rPr>
          <w:color w:val="0000FF"/>
        </w:rPr>
        <w:t>var</w:t>
      </w:r>
      <w:r>
        <w:t xml:space="preserve"> </w:t>
      </w:r>
      <w:r w:rsidR="00910319">
        <w:t>custOrders</w:t>
      </w:r>
      <w:r w:rsidR="005E2678">
        <w:t xml:space="preserve"> =</w:t>
      </w:r>
    </w:p>
    <w:p w:rsidR="00BF54F6" w:rsidRDefault="00543B94" w:rsidP="006411E0">
      <w:pPr>
        <w:pStyle w:val="Code"/>
      </w:pPr>
      <w:r>
        <w:t xml:space="preserve">    </w:t>
      </w:r>
      <w:r w:rsidR="005E2678">
        <w:t>customers.</w:t>
      </w:r>
    </w:p>
    <w:p w:rsidR="00BF54F6" w:rsidRDefault="00543B94" w:rsidP="006411E0">
      <w:pPr>
        <w:pStyle w:val="Code"/>
      </w:pPr>
      <w:r>
        <w:t xml:space="preserve">    </w:t>
      </w:r>
      <w:r w:rsidR="005E2678">
        <w:t>Join(orders, c =&gt; c.CustomerID, o =&gt; o.CustomerID,</w:t>
      </w:r>
    </w:p>
    <w:p w:rsidR="00BF54F6" w:rsidRDefault="00543B94" w:rsidP="006411E0">
      <w:pPr>
        <w:pStyle w:val="Code"/>
      </w:pPr>
      <w:r>
        <w:t xml:space="preserve">        </w:t>
      </w:r>
      <w:r w:rsidR="005E2678">
        <w:t xml:space="preserve">(c, o) =&gt; </w:t>
      </w:r>
      <w:r w:rsidR="005E2678" w:rsidRPr="00C227EC">
        <w:rPr>
          <w:color w:val="0000FF"/>
        </w:rPr>
        <w:t>new</w:t>
      </w:r>
      <w:r w:rsidR="005E2678">
        <w:t xml:space="preserve"> { c.Name, o.OrderDate, o.Total }</w:t>
      </w:r>
    </w:p>
    <w:p w:rsidR="00327744" w:rsidRDefault="00543B94" w:rsidP="006411E0">
      <w:pPr>
        <w:pStyle w:val="Code"/>
      </w:pPr>
      <w:r>
        <w:t xml:space="preserve">    </w:t>
      </w:r>
      <w:r w:rsidR="005E2678">
        <w:t>);</w:t>
      </w:r>
    </w:p>
    <w:p w:rsidR="004F3A69" w:rsidRDefault="004F3A69" w:rsidP="006411E0">
      <w:pPr>
        <w:pStyle w:val="Code"/>
      </w:pPr>
    </w:p>
    <w:p w:rsidR="00371F53" w:rsidRDefault="00371F53" w:rsidP="001A162F">
      <w:pPr>
        <w:pStyle w:val="Text"/>
      </w:pPr>
      <w:r>
        <w:t xml:space="preserve">In a C# 3.0 query expression, a </w:t>
      </w:r>
      <w:r w:rsidRPr="00B649F2">
        <w:rPr>
          <w:rStyle w:val="CodeEmbedded"/>
        </w:rPr>
        <w:t>join</w:t>
      </w:r>
      <w:r>
        <w:t xml:space="preserve"> clause translates to an invocation of </w:t>
      </w:r>
      <w:r w:rsidRPr="00B649F2">
        <w:rPr>
          <w:rStyle w:val="CodeEmbedded"/>
        </w:rPr>
        <w:t>Join</w:t>
      </w:r>
      <w:r>
        <w:t>. The example above is equivalent to the translation of</w:t>
      </w:r>
    </w:p>
    <w:p w:rsidR="004F3A69" w:rsidRDefault="004F3A69" w:rsidP="001A162F">
      <w:pPr>
        <w:pStyle w:val="Text"/>
      </w:pPr>
    </w:p>
    <w:p w:rsidR="00BF54F6" w:rsidRDefault="00371F53" w:rsidP="00371F53">
      <w:pPr>
        <w:pStyle w:val="Code"/>
      </w:pPr>
      <w:r w:rsidRPr="005E2678">
        <w:rPr>
          <w:color w:val="0000FF"/>
        </w:rPr>
        <w:t>var</w:t>
      </w:r>
      <w:r>
        <w:t xml:space="preserve"> custOrders =</w:t>
      </w:r>
    </w:p>
    <w:p w:rsidR="00BF54F6" w:rsidRDefault="00543B94" w:rsidP="00371F53">
      <w:pPr>
        <w:pStyle w:val="Code"/>
      </w:pPr>
      <w:r>
        <w:t xml:space="preserve">    </w:t>
      </w:r>
      <w:r w:rsidR="00371F53" w:rsidRPr="00371F53">
        <w:rPr>
          <w:color w:val="0000FF"/>
        </w:rPr>
        <w:t>from</w:t>
      </w:r>
      <w:r w:rsidR="00371F53">
        <w:t xml:space="preserve"> c </w:t>
      </w:r>
      <w:r w:rsidR="00371F53" w:rsidRPr="00371F53">
        <w:rPr>
          <w:color w:val="0000FF"/>
        </w:rPr>
        <w:t>in</w:t>
      </w:r>
      <w:r w:rsidR="00371F53">
        <w:t xml:space="preserve"> customers</w:t>
      </w:r>
    </w:p>
    <w:p w:rsidR="00BF54F6" w:rsidRDefault="00543B94" w:rsidP="00371F53">
      <w:pPr>
        <w:pStyle w:val="Code"/>
      </w:pPr>
      <w:r>
        <w:t xml:space="preserve">    </w:t>
      </w:r>
      <w:r w:rsidR="00371F53" w:rsidRPr="00371F53">
        <w:rPr>
          <w:color w:val="0000FF"/>
        </w:rPr>
        <w:t>join</w:t>
      </w:r>
      <w:r w:rsidR="00371F53">
        <w:t xml:space="preserve"> o </w:t>
      </w:r>
      <w:r w:rsidR="00371F53" w:rsidRPr="00371F53">
        <w:rPr>
          <w:color w:val="0000FF"/>
        </w:rPr>
        <w:t>in</w:t>
      </w:r>
      <w:r w:rsidR="00371F53">
        <w:t xml:space="preserve"> orders </w:t>
      </w:r>
      <w:r w:rsidR="00371F53" w:rsidRPr="00371F53">
        <w:rPr>
          <w:color w:val="0000FF"/>
        </w:rPr>
        <w:t>on</w:t>
      </w:r>
      <w:r w:rsidR="00371F53">
        <w:t xml:space="preserve"> c.CustomerID </w:t>
      </w:r>
      <w:r w:rsidR="00371F53" w:rsidRPr="00371F53">
        <w:rPr>
          <w:color w:val="0000FF"/>
        </w:rPr>
        <w:t>equals</w:t>
      </w:r>
      <w:r w:rsidR="00371F53">
        <w:t xml:space="preserve"> o.CustomerID</w:t>
      </w:r>
    </w:p>
    <w:p w:rsidR="00371F53" w:rsidRDefault="00543B94" w:rsidP="00371F53">
      <w:pPr>
        <w:pStyle w:val="Code"/>
      </w:pPr>
      <w:r>
        <w:t xml:space="preserve">    </w:t>
      </w:r>
      <w:r w:rsidR="00371F53" w:rsidRPr="00371F53">
        <w:rPr>
          <w:color w:val="0000FF"/>
        </w:rPr>
        <w:t>select</w:t>
      </w:r>
      <w:r w:rsidR="00371F53">
        <w:t xml:space="preserve"> </w:t>
      </w:r>
      <w:r w:rsidR="00371F53" w:rsidRPr="00C227EC">
        <w:rPr>
          <w:color w:val="0000FF"/>
        </w:rPr>
        <w:t>new</w:t>
      </w:r>
      <w:r w:rsidR="00371F53">
        <w:t xml:space="preserve"> { c.Name, o.OrderDate, o.Total };</w:t>
      </w:r>
    </w:p>
    <w:p w:rsidR="004F3A69" w:rsidRDefault="004F3A69" w:rsidP="00371F53">
      <w:pPr>
        <w:pStyle w:val="Code"/>
      </w:pPr>
    </w:p>
    <w:p w:rsidR="00C37812" w:rsidRDefault="00C37812" w:rsidP="00C37812">
      <w:pPr>
        <w:pStyle w:val="Heading3"/>
      </w:pPr>
      <w:bookmarkStart w:id="19" w:name="_Ref133920267"/>
      <w:bookmarkStart w:id="20" w:name="_Toc159379093"/>
      <w:r>
        <w:t>GroupJoin</w:t>
      </w:r>
      <w:bookmarkEnd w:id="19"/>
      <w:bookmarkEnd w:id="20"/>
    </w:p>
    <w:p w:rsidR="006A6F92" w:rsidRDefault="006A6F92" w:rsidP="00217F74">
      <w:pPr>
        <w:pStyle w:val="Text"/>
      </w:pPr>
      <w:r>
        <w:t xml:space="preserve">The </w:t>
      </w:r>
      <w:r w:rsidRPr="00B649F2">
        <w:rPr>
          <w:rStyle w:val="CodeEmbedded"/>
        </w:rPr>
        <w:t>GroupJoin</w:t>
      </w:r>
      <w:r>
        <w:t xml:space="preserve"> operator performs a grouped join of two sequences based on matching keys extracted from the elements.</w:t>
      </w:r>
    </w:p>
    <w:p w:rsidR="004F3A69" w:rsidRDefault="004F3A69" w:rsidP="00217F74">
      <w:pPr>
        <w:pStyle w:val="Text"/>
      </w:pPr>
    </w:p>
    <w:p w:rsidR="00BF54F6" w:rsidRDefault="006A6F92" w:rsidP="006A6F92">
      <w:pPr>
        <w:pStyle w:val="Code"/>
      </w:pPr>
      <w:r>
        <w:rPr>
          <w:color w:val="0000FF"/>
        </w:rPr>
        <w:t>public</w:t>
      </w:r>
      <w:r>
        <w:t xml:space="preserve"> </w:t>
      </w:r>
      <w:r>
        <w:rPr>
          <w:color w:val="0000FF"/>
        </w:rPr>
        <w:t>static</w:t>
      </w:r>
      <w:r>
        <w:t xml:space="preserve"> </w:t>
      </w:r>
      <w:r>
        <w:rPr>
          <w:color w:val="008080"/>
        </w:rPr>
        <w:t>IEnumerable</w:t>
      </w:r>
      <w:r>
        <w:t>&lt;</w:t>
      </w:r>
      <w:r w:rsidR="00745891" w:rsidRPr="00745891">
        <w:t>TResult</w:t>
      </w:r>
      <w:r>
        <w:t>&gt; GroupJoin&lt;</w:t>
      </w:r>
      <w:r w:rsidR="00745891" w:rsidRPr="00745891">
        <w:t>TOuter</w:t>
      </w:r>
      <w:r>
        <w:t xml:space="preserve">, </w:t>
      </w:r>
      <w:r w:rsidR="00745891" w:rsidRPr="00745891">
        <w:t>TInner</w:t>
      </w:r>
      <w:r>
        <w:t xml:space="preserve">, </w:t>
      </w:r>
      <w:r w:rsidR="00745891" w:rsidRPr="00745891">
        <w:t>TKey</w:t>
      </w:r>
      <w:r>
        <w:t xml:space="preserve">, </w:t>
      </w:r>
      <w:r w:rsidR="00745891" w:rsidRPr="00745891">
        <w:t>TResult</w:t>
      </w:r>
      <w:r>
        <w:t>&gt;(</w:t>
      </w:r>
    </w:p>
    <w:p w:rsidR="00BF54F6" w:rsidRDefault="00543B94" w:rsidP="006A6F92">
      <w:pPr>
        <w:pStyle w:val="Code"/>
      </w:pPr>
      <w:r>
        <w:t xml:space="preserve">    </w:t>
      </w:r>
      <w:r w:rsidR="006A6F92">
        <w:rPr>
          <w:color w:val="0000FF"/>
        </w:rPr>
        <w:t>this</w:t>
      </w:r>
      <w:r w:rsidR="006A6F92">
        <w:t xml:space="preserve"> </w:t>
      </w:r>
      <w:r w:rsidR="006A6F92">
        <w:rPr>
          <w:color w:val="008080"/>
        </w:rPr>
        <w:t>IEnumerable</w:t>
      </w:r>
      <w:r w:rsidR="006A6F92">
        <w:t>&lt;</w:t>
      </w:r>
      <w:r w:rsidR="00745891" w:rsidRPr="00745891">
        <w:t>TOuter</w:t>
      </w:r>
      <w:r w:rsidR="006A6F92">
        <w:t>&gt; outer,</w:t>
      </w:r>
    </w:p>
    <w:p w:rsidR="00BF54F6" w:rsidRDefault="00543B94" w:rsidP="006A6F92">
      <w:pPr>
        <w:pStyle w:val="Code"/>
      </w:pPr>
      <w:r>
        <w:t xml:space="preserve">    </w:t>
      </w:r>
      <w:r w:rsidR="006A6F92">
        <w:rPr>
          <w:color w:val="008080"/>
        </w:rPr>
        <w:t>IEnumerable</w:t>
      </w:r>
      <w:r w:rsidR="006A6F92">
        <w:t>&lt;</w:t>
      </w:r>
      <w:r w:rsidR="00745891" w:rsidRPr="00745891">
        <w:t>TInner</w:t>
      </w:r>
      <w:r w:rsidR="006A6F92">
        <w:t>&gt; inner,</w:t>
      </w:r>
    </w:p>
    <w:p w:rsidR="00BF54F6" w:rsidRDefault="00543B94" w:rsidP="006A6F92">
      <w:pPr>
        <w:pStyle w:val="Code"/>
      </w:pPr>
      <w:r>
        <w:t xml:space="preserve">    </w:t>
      </w:r>
      <w:r w:rsidR="006A6F92">
        <w:rPr>
          <w:color w:val="008080"/>
        </w:rPr>
        <w:t>Func</w:t>
      </w:r>
      <w:r w:rsidR="006A6F92">
        <w:t>&lt;</w:t>
      </w:r>
      <w:r w:rsidR="00745891" w:rsidRPr="00745891">
        <w:t>TOuter</w:t>
      </w:r>
      <w:r w:rsidR="006A6F92">
        <w:t xml:space="preserve">, </w:t>
      </w:r>
      <w:r w:rsidR="00745891" w:rsidRPr="00745891">
        <w:t>TKey</w:t>
      </w:r>
      <w:r w:rsidR="006A6F92">
        <w:t>&gt; outerKeySelector,</w:t>
      </w:r>
    </w:p>
    <w:p w:rsidR="00BF54F6" w:rsidRDefault="00543B94" w:rsidP="006A6F92">
      <w:pPr>
        <w:pStyle w:val="Code"/>
      </w:pPr>
      <w:r>
        <w:t xml:space="preserve">    </w:t>
      </w:r>
      <w:r w:rsidR="006A6F92">
        <w:rPr>
          <w:color w:val="008080"/>
        </w:rPr>
        <w:t>Func</w:t>
      </w:r>
      <w:r w:rsidR="006A6F92">
        <w:t>&lt;</w:t>
      </w:r>
      <w:r w:rsidR="00745891" w:rsidRPr="00745891">
        <w:t>TInner</w:t>
      </w:r>
      <w:r w:rsidR="006A6F92">
        <w:t xml:space="preserve">, </w:t>
      </w:r>
      <w:r w:rsidR="00745891" w:rsidRPr="00745891">
        <w:t>TKey</w:t>
      </w:r>
      <w:r w:rsidR="006A6F92">
        <w:t>&gt; innerKeySelector,</w:t>
      </w:r>
    </w:p>
    <w:p w:rsidR="006A6F92" w:rsidRDefault="00543B94" w:rsidP="006A6F92">
      <w:pPr>
        <w:pStyle w:val="Code"/>
      </w:pPr>
      <w:r>
        <w:t xml:space="preserve">    </w:t>
      </w:r>
      <w:r w:rsidR="006A6F92">
        <w:rPr>
          <w:color w:val="008080"/>
        </w:rPr>
        <w:t>Func</w:t>
      </w:r>
      <w:r w:rsidR="006A6F92">
        <w:t>&lt;</w:t>
      </w:r>
      <w:r w:rsidR="00745891" w:rsidRPr="00745891">
        <w:t>TOuter</w:t>
      </w:r>
      <w:r w:rsidR="006A6F92">
        <w:t xml:space="preserve">, </w:t>
      </w:r>
      <w:r w:rsidR="006A6F92" w:rsidRPr="006A6F92">
        <w:rPr>
          <w:color w:val="008080"/>
        </w:rPr>
        <w:t>IEnumerable</w:t>
      </w:r>
      <w:r w:rsidR="006A6F92">
        <w:t>&lt;</w:t>
      </w:r>
      <w:r w:rsidR="00745891" w:rsidRPr="00745891">
        <w:t>TInner</w:t>
      </w:r>
      <w:r w:rsidR="006A6F92">
        <w:t xml:space="preserve">&gt;, </w:t>
      </w:r>
      <w:r w:rsidR="00745891" w:rsidRPr="00745891">
        <w:t>TResult</w:t>
      </w:r>
      <w:r w:rsidR="006A6F92">
        <w:t>&gt; resultSelector);</w:t>
      </w:r>
    </w:p>
    <w:p w:rsidR="00BF54F6" w:rsidRDefault="00124A4C" w:rsidP="00124A4C">
      <w:pPr>
        <w:pStyle w:val="Code"/>
      </w:pPr>
      <w:r>
        <w:rPr>
          <w:color w:val="0000FF"/>
        </w:rPr>
        <w:t>public</w:t>
      </w:r>
      <w:r>
        <w:t xml:space="preserve"> </w:t>
      </w:r>
      <w:r>
        <w:rPr>
          <w:color w:val="0000FF"/>
        </w:rPr>
        <w:t>static</w:t>
      </w:r>
      <w:r>
        <w:t xml:space="preserve"> </w:t>
      </w:r>
      <w:r>
        <w:rPr>
          <w:color w:val="008080"/>
        </w:rPr>
        <w:t>IEnumerable</w:t>
      </w:r>
      <w:r>
        <w:t>&lt;</w:t>
      </w:r>
      <w:r w:rsidR="00745891" w:rsidRPr="00745891">
        <w:t>TResult</w:t>
      </w:r>
      <w:r>
        <w:t>&gt; GroupJoin&lt;</w:t>
      </w:r>
      <w:r w:rsidR="00745891" w:rsidRPr="00745891">
        <w:t>TOuter</w:t>
      </w:r>
      <w:r>
        <w:t xml:space="preserve">, </w:t>
      </w:r>
      <w:r w:rsidR="00745891" w:rsidRPr="00745891">
        <w:t>TInner</w:t>
      </w:r>
      <w:r>
        <w:t xml:space="preserve">, </w:t>
      </w:r>
      <w:r w:rsidR="00745891" w:rsidRPr="00745891">
        <w:t>TKey</w:t>
      </w:r>
      <w:r>
        <w:t xml:space="preserve">, </w:t>
      </w:r>
      <w:r w:rsidR="00745891" w:rsidRPr="00745891">
        <w:t>TResult</w:t>
      </w:r>
      <w:r>
        <w:t>&gt;(</w:t>
      </w:r>
    </w:p>
    <w:p w:rsidR="00BF54F6" w:rsidRDefault="00543B94" w:rsidP="00124A4C">
      <w:pPr>
        <w:pStyle w:val="Code"/>
      </w:pPr>
      <w:r>
        <w:t xml:space="preserve">    </w:t>
      </w:r>
      <w:r w:rsidR="00124A4C">
        <w:rPr>
          <w:color w:val="0000FF"/>
        </w:rPr>
        <w:t>this</w:t>
      </w:r>
      <w:r w:rsidR="00124A4C">
        <w:t xml:space="preserve"> </w:t>
      </w:r>
      <w:r w:rsidR="00124A4C">
        <w:rPr>
          <w:color w:val="008080"/>
        </w:rPr>
        <w:t>IEnumerable</w:t>
      </w:r>
      <w:r w:rsidR="00124A4C">
        <w:t>&lt;</w:t>
      </w:r>
      <w:r w:rsidR="00745891" w:rsidRPr="00745891">
        <w:t>TOuter</w:t>
      </w:r>
      <w:r w:rsidR="00124A4C">
        <w:t>&gt; outer,</w:t>
      </w:r>
    </w:p>
    <w:p w:rsidR="00BF54F6" w:rsidRDefault="00543B94" w:rsidP="00124A4C">
      <w:pPr>
        <w:pStyle w:val="Code"/>
      </w:pPr>
      <w:r>
        <w:t xml:space="preserve">    </w:t>
      </w:r>
      <w:r w:rsidR="00124A4C">
        <w:rPr>
          <w:color w:val="008080"/>
        </w:rPr>
        <w:t>IEnumerable</w:t>
      </w:r>
      <w:r w:rsidR="00124A4C">
        <w:t>&lt;</w:t>
      </w:r>
      <w:r w:rsidR="00745891" w:rsidRPr="00745891">
        <w:t>TInner</w:t>
      </w:r>
      <w:r w:rsidR="00124A4C">
        <w:t>&gt; inner,</w:t>
      </w:r>
    </w:p>
    <w:p w:rsidR="00BF54F6" w:rsidRDefault="00543B94" w:rsidP="00124A4C">
      <w:pPr>
        <w:pStyle w:val="Code"/>
      </w:pPr>
      <w:r>
        <w:t xml:space="preserve">    </w:t>
      </w:r>
      <w:r w:rsidR="00124A4C">
        <w:rPr>
          <w:color w:val="008080"/>
        </w:rPr>
        <w:t>Func</w:t>
      </w:r>
      <w:r w:rsidR="00124A4C">
        <w:t>&lt;</w:t>
      </w:r>
      <w:r w:rsidR="00745891" w:rsidRPr="00745891">
        <w:t>TOuter</w:t>
      </w:r>
      <w:r w:rsidR="00124A4C">
        <w:t xml:space="preserve">, </w:t>
      </w:r>
      <w:r w:rsidR="00745891" w:rsidRPr="00745891">
        <w:t>TKey</w:t>
      </w:r>
      <w:r w:rsidR="00124A4C">
        <w:t>&gt; outerKeySelector,</w:t>
      </w:r>
    </w:p>
    <w:p w:rsidR="00BF54F6" w:rsidRDefault="00543B94" w:rsidP="00124A4C">
      <w:pPr>
        <w:pStyle w:val="Code"/>
      </w:pPr>
      <w:r>
        <w:t xml:space="preserve">    </w:t>
      </w:r>
      <w:r w:rsidR="00124A4C">
        <w:rPr>
          <w:color w:val="008080"/>
        </w:rPr>
        <w:t>Func</w:t>
      </w:r>
      <w:r w:rsidR="00124A4C">
        <w:t>&lt;</w:t>
      </w:r>
      <w:r w:rsidR="00745891" w:rsidRPr="00745891">
        <w:t>TInner</w:t>
      </w:r>
      <w:r w:rsidR="00124A4C">
        <w:t xml:space="preserve">, </w:t>
      </w:r>
      <w:r w:rsidR="00745891" w:rsidRPr="00745891">
        <w:t>TKey</w:t>
      </w:r>
      <w:r w:rsidR="00124A4C">
        <w:t>&gt; innerKeySelector,</w:t>
      </w:r>
    </w:p>
    <w:p w:rsidR="00BF54F6" w:rsidRDefault="00543B94" w:rsidP="00124A4C">
      <w:pPr>
        <w:pStyle w:val="Code"/>
      </w:pPr>
      <w:r>
        <w:t xml:space="preserve">    </w:t>
      </w:r>
      <w:r w:rsidR="00124A4C">
        <w:rPr>
          <w:color w:val="008080"/>
        </w:rPr>
        <w:t>Func</w:t>
      </w:r>
      <w:r w:rsidR="00124A4C">
        <w:t>&lt;</w:t>
      </w:r>
      <w:r w:rsidR="00745891" w:rsidRPr="00745891">
        <w:t>TOuter</w:t>
      </w:r>
      <w:r w:rsidR="00124A4C">
        <w:t xml:space="preserve">, </w:t>
      </w:r>
      <w:r w:rsidR="00124A4C" w:rsidRPr="006A6F92">
        <w:rPr>
          <w:color w:val="008080"/>
        </w:rPr>
        <w:t>IEnumerable</w:t>
      </w:r>
      <w:r w:rsidR="00124A4C">
        <w:t>&lt;</w:t>
      </w:r>
      <w:r w:rsidR="00745891" w:rsidRPr="00745891">
        <w:t>TInner</w:t>
      </w:r>
      <w:r w:rsidR="00124A4C">
        <w:t xml:space="preserve">&gt;, </w:t>
      </w:r>
      <w:r w:rsidR="00745891" w:rsidRPr="00745891">
        <w:t>TResult</w:t>
      </w:r>
      <w:r w:rsidR="00124A4C">
        <w:t>&gt; resultSelector,</w:t>
      </w:r>
    </w:p>
    <w:p w:rsidR="00124A4C" w:rsidRDefault="00543B94" w:rsidP="00124A4C">
      <w:pPr>
        <w:pStyle w:val="Code"/>
      </w:pPr>
      <w:r>
        <w:t xml:space="preserve">    </w:t>
      </w:r>
      <w:r w:rsidR="00124A4C" w:rsidRPr="00CC2A9A">
        <w:rPr>
          <w:color w:val="008080"/>
        </w:rPr>
        <w:t>IEqualityComparer</w:t>
      </w:r>
      <w:r w:rsidR="00124A4C">
        <w:t>&lt;</w:t>
      </w:r>
      <w:r w:rsidR="00745891" w:rsidRPr="00745891">
        <w:t>TKey</w:t>
      </w:r>
      <w:r w:rsidR="00124A4C">
        <w:t>&gt; comparer);</w:t>
      </w:r>
    </w:p>
    <w:p w:rsidR="004F3A69" w:rsidRDefault="004F3A69" w:rsidP="00124A4C">
      <w:pPr>
        <w:pStyle w:val="Code"/>
      </w:pPr>
    </w:p>
    <w:p w:rsidR="006A6F92" w:rsidRDefault="006A6F92" w:rsidP="00CA2FE3">
      <w:pPr>
        <w:pStyle w:val="Text"/>
      </w:pPr>
      <w:r>
        <w:t xml:space="preserve">The </w:t>
      </w:r>
      <w:r w:rsidRPr="00B649F2">
        <w:rPr>
          <w:rStyle w:val="CodeEmbedded"/>
        </w:rPr>
        <w:t>GroupJoin</w:t>
      </w:r>
      <w:r>
        <w:t xml:space="preserve"> operator allocates and returns an enumerable object that captures the arguments passed to the operator. An </w:t>
      </w:r>
      <w:r w:rsidRPr="00B649F2">
        <w:rPr>
          <w:rStyle w:val="CodeEmbedded"/>
        </w:rPr>
        <w:t>ArgumentNullException</w:t>
      </w:r>
      <w:r>
        <w:t xml:space="preserve"> is thrown if any argument is null.</w:t>
      </w:r>
    </w:p>
    <w:p w:rsidR="006A6F92" w:rsidRDefault="006A6F92" w:rsidP="00CA2FE3">
      <w:pPr>
        <w:pStyle w:val="Text"/>
      </w:pPr>
      <w:r>
        <w:t xml:space="preserve">The </w:t>
      </w:r>
      <w:r w:rsidRPr="00B649F2">
        <w:rPr>
          <w:rStyle w:val="CodeEmbedded"/>
        </w:rPr>
        <w:t>outerKeySelector</w:t>
      </w:r>
      <w:r>
        <w:t xml:space="preserve"> and </w:t>
      </w:r>
      <w:r w:rsidRPr="00B649F2">
        <w:rPr>
          <w:rStyle w:val="CodeEmbedded"/>
        </w:rPr>
        <w:t>innerKeySelector</w:t>
      </w:r>
      <w:r>
        <w:t xml:space="preserve"> arguments specify functions that extract the join key values from elements of the </w:t>
      </w:r>
      <w:r w:rsidRPr="00B649F2">
        <w:rPr>
          <w:rStyle w:val="CodeEmbedded"/>
        </w:rPr>
        <w:t>outer</w:t>
      </w:r>
      <w:r>
        <w:t xml:space="preserve"> and </w:t>
      </w:r>
      <w:r w:rsidRPr="00B649F2">
        <w:rPr>
          <w:rStyle w:val="CodeEmbedded"/>
        </w:rPr>
        <w:t>inner</w:t>
      </w:r>
      <w:r>
        <w:t xml:space="preserve"> sequences, respectively. The </w:t>
      </w:r>
      <w:r w:rsidRPr="00B649F2">
        <w:rPr>
          <w:rStyle w:val="CodeEmbedded"/>
        </w:rPr>
        <w:t>resultSelector</w:t>
      </w:r>
      <w:r>
        <w:t xml:space="preserve"> argument specifies a function that creates a result element from an outer sequence element and its matching inner sequence elements.</w:t>
      </w:r>
    </w:p>
    <w:p w:rsidR="006A6F92" w:rsidRDefault="006A6F92" w:rsidP="00CA2FE3">
      <w:pPr>
        <w:pStyle w:val="Text"/>
      </w:pPr>
      <w:r>
        <w:t xml:space="preserve">When the object returned by </w:t>
      </w:r>
      <w:r w:rsidRPr="00B649F2">
        <w:rPr>
          <w:rStyle w:val="CodeEmbedded"/>
        </w:rPr>
        <w:t>GroupJoin</w:t>
      </w:r>
      <w:r>
        <w:t xml:space="preserve"> is enumerated, it first enumerates the </w:t>
      </w:r>
      <w:r w:rsidRPr="00B649F2">
        <w:rPr>
          <w:rStyle w:val="CodeEmbedded"/>
        </w:rPr>
        <w:t>inner</w:t>
      </w:r>
      <w:r>
        <w:t xml:space="preserve"> sequence and evaluates the </w:t>
      </w:r>
      <w:r w:rsidRPr="00B649F2">
        <w:rPr>
          <w:rStyle w:val="CodeEmbedded"/>
        </w:rPr>
        <w:t>innerKeySelector</w:t>
      </w:r>
      <w:r>
        <w:t xml:space="preserve"> function once for each inner element, collecting the elements by their keys in a hash table. Once all inner elements and keys have been collected, the </w:t>
      </w:r>
      <w:r w:rsidRPr="00B649F2">
        <w:rPr>
          <w:rStyle w:val="CodeEmbedded"/>
        </w:rPr>
        <w:t>outer</w:t>
      </w:r>
      <w:r>
        <w:t xml:space="preserve"> sequence is enumerated. For each outer element, the </w:t>
      </w:r>
      <w:r w:rsidRPr="00B649F2">
        <w:rPr>
          <w:rStyle w:val="CodeEmbedded"/>
        </w:rPr>
        <w:t>outerKeySelector</w:t>
      </w:r>
      <w:r>
        <w:t xml:space="preserve"> </w:t>
      </w:r>
      <w:r w:rsidR="00B83952">
        <w:t xml:space="preserve">function is evaluated, </w:t>
      </w:r>
      <w:r>
        <w:t>the resulting key is used to look up the corresponding inner elements in the hash table</w:t>
      </w:r>
      <w:r w:rsidR="00B83952">
        <w:t>,</w:t>
      </w:r>
      <w:r>
        <w:t xml:space="preserve"> the </w:t>
      </w:r>
      <w:r w:rsidRPr="00B649F2">
        <w:rPr>
          <w:rStyle w:val="CodeEmbedded"/>
        </w:rPr>
        <w:t>resultSelector</w:t>
      </w:r>
      <w:r>
        <w:t xml:space="preserve"> function is evaluated </w:t>
      </w:r>
      <w:r w:rsidR="00B83952">
        <w:t>for the outer element and the (possibly empty) sequence of matching inner elements, and the resulting object is yielded.</w:t>
      </w:r>
    </w:p>
    <w:p w:rsidR="00124A4C" w:rsidRDefault="00124A4C" w:rsidP="00EC139C">
      <w:pPr>
        <w:pStyle w:val="Text"/>
      </w:pPr>
      <w:r>
        <w:t xml:space="preserve">If a non-null </w:t>
      </w:r>
      <w:r w:rsidRPr="00B649F2">
        <w:rPr>
          <w:rStyle w:val="CodeEmbedded"/>
        </w:rPr>
        <w:t>comparer</w:t>
      </w:r>
      <w:r>
        <w:t xml:space="preserve"> argument is supplied, it is used to hash and compare the keys. Otherwise the default equality comparer, </w:t>
      </w:r>
      <w:r w:rsidRPr="00B649F2">
        <w:rPr>
          <w:rStyle w:val="CodeEmbedded"/>
        </w:rPr>
        <w:t>EqualityComparer&lt;</w:t>
      </w:r>
      <w:r w:rsidR="00745891" w:rsidRPr="00B649F2">
        <w:rPr>
          <w:rStyle w:val="CodeEmbedded"/>
        </w:rPr>
        <w:t>TKey</w:t>
      </w:r>
      <w:r w:rsidRPr="00B649F2">
        <w:rPr>
          <w:rStyle w:val="CodeEmbedded"/>
        </w:rPr>
        <w:t>&gt;.Default</w:t>
      </w:r>
      <w:r>
        <w:t>, is used.</w:t>
      </w:r>
    </w:p>
    <w:p w:rsidR="006A6F92" w:rsidRDefault="006A6F92" w:rsidP="00EC139C">
      <w:pPr>
        <w:pStyle w:val="Text"/>
      </w:pPr>
      <w:r>
        <w:t xml:space="preserve">The </w:t>
      </w:r>
      <w:r w:rsidR="00B83952" w:rsidRPr="00B649F2">
        <w:rPr>
          <w:rStyle w:val="CodeEmbedded"/>
        </w:rPr>
        <w:t>GroupJ</w:t>
      </w:r>
      <w:r w:rsidRPr="00B649F2">
        <w:rPr>
          <w:rStyle w:val="CodeEmbedded"/>
        </w:rPr>
        <w:t>oin</w:t>
      </w:r>
      <w:r>
        <w:t xml:space="preserve"> operator preserves the order of the outer sequence elements, and for each outer element,</w:t>
      </w:r>
      <w:r w:rsidR="00BA1A4F">
        <w:t xml:space="preserve"> it preserves </w:t>
      </w:r>
      <w:r>
        <w:t>the order of the matching inner sequence elements.</w:t>
      </w:r>
    </w:p>
    <w:p w:rsidR="00B83952" w:rsidRDefault="00B83952" w:rsidP="00EC139C">
      <w:pPr>
        <w:pStyle w:val="Text"/>
      </w:pPr>
      <w:r>
        <w:t xml:space="preserve">The </w:t>
      </w:r>
      <w:r w:rsidRPr="00B649F2">
        <w:rPr>
          <w:rStyle w:val="CodeEmbedded"/>
        </w:rPr>
        <w:t>GroupJoin</w:t>
      </w:r>
      <w:r>
        <w:t xml:space="preserve"> operator produces hierarchical results (outer elements paired with sequences of matching inner elements) and has no direct equivalent in traditional relational database terms.</w:t>
      </w:r>
    </w:p>
    <w:p w:rsidR="006A6F92" w:rsidRDefault="00963FE7" w:rsidP="00EC139C">
      <w:pPr>
        <w:pStyle w:val="Text"/>
      </w:pPr>
      <w:r>
        <w:t>The following example performs a grouped join of customers with their orders, producing a sequence of tuples with customer name and total of all orders:</w:t>
      </w:r>
    </w:p>
    <w:p w:rsidR="004F3A69" w:rsidRDefault="004F3A69" w:rsidP="00EC139C">
      <w:pPr>
        <w:pStyle w:val="Text"/>
      </w:pPr>
    </w:p>
    <w:p w:rsidR="00BF54F6" w:rsidRDefault="006A6F92" w:rsidP="006A6F92">
      <w:pPr>
        <w:pStyle w:val="Code"/>
      </w:pPr>
      <w:r w:rsidRPr="005E2678">
        <w:rPr>
          <w:color w:val="0000FF"/>
        </w:rPr>
        <w:t>var</w:t>
      </w:r>
      <w:r>
        <w:t xml:space="preserve"> </w:t>
      </w:r>
      <w:r w:rsidR="00910319">
        <w:t>cust</w:t>
      </w:r>
      <w:r w:rsidR="00A51BEB">
        <w:t>TotalOrders</w:t>
      </w:r>
      <w:r>
        <w:t xml:space="preserve"> =</w:t>
      </w:r>
    </w:p>
    <w:p w:rsidR="00BF54F6" w:rsidRDefault="00543B94" w:rsidP="006A6F92">
      <w:pPr>
        <w:pStyle w:val="Code"/>
      </w:pPr>
      <w:r>
        <w:t xml:space="preserve">    </w:t>
      </w:r>
      <w:r w:rsidR="006A6F92">
        <w:t>customers.</w:t>
      </w:r>
    </w:p>
    <w:p w:rsidR="00BF54F6" w:rsidRDefault="00543B94" w:rsidP="006A6F92">
      <w:pPr>
        <w:pStyle w:val="Code"/>
      </w:pPr>
      <w:r>
        <w:t xml:space="preserve">    </w:t>
      </w:r>
      <w:r w:rsidR="00973810">
        <w:t>Group</w:t>
      </w:r>
      <w:r w:rsidR="006A6F92">
        <w:t>Join(orders, c =&gt; c.Custom</w:t>
      </w:r>
      <w:r w:rsidR="00963FE7">
        <w:t>erID, o =&gt; o.CustomerID,</w:t>
      </w:r>
    </w:p>
    <w:p w:rsidR="00BF54F6" w:rsidRDefault="00543B94" w:rsidP="006A6F92">
      <w:pPr>
        <w:pStyle w:val="Code"/>
      </w:pPr>
      <w:r>
        <w:t xml:space="preserve">        </w:t>
      </w:r>
      <w:r w:rsidR="00963FE7">
        <w:t>(c, co</w:t>
      </w:r>
      <w:r w:rsidR="006A6F92">
        <w:t xml:space="preserve">) =&gt; </w:t>
      </w:r>
      <w:r w:rsidR="006A6F92" w:rsidRPr="00C227EC">
        <w:rPr>
          <w:color w:val="0000FF"/>
        </w:rPr>
        <w:t>new</w:t>
      </w:r>
      <w:r w:rsidR="006A6F92">
        <w:t xml:space="preserve"> { c.Name, </w:t>
      </w:r>
      <w:r w:rsidR="00963FE7">
        <w:t>TotalOrders = co.Sum(o =&gt;</w:t>
      </w:r>
      <w:r w:rsidR="006A6F92">
        <w:t xml:space="preserve"> </w:t>
      </w:r>
      <w:r w:rsidR="00963FE7">
        <w:t xml:space="preserve">o.Total) </w:t>
      </w:r>
      <w:r w:rsidR="006A6F92">
        <w:t>}</w:t>
      </w:r>
    </w:p>
    <w:p w:rsidR="006A6F92" w:rsidRDefault="00543B94" w:rsidP="006A6F92">
      <w:pPr>
        <w:pStyle w:val="Code"/>
      </w:pPr>
      <w:r>
        <w:t xml:space="preserve">    </w:t>
      </w:r>
      <w:r w:rsidR="006A6F92">
        <w:t>);</w:t>
      </w:r>
    </w:p>
    <w:p w:rsidR="004F3A69" w:rsidRDefault="004F3A69" w:rsidP="006A6F92">
      <w:pPr>
        <w:pStyle w:val="Code"/>
      </w:pPr>
    </w:p>
    <w:p w:rsidR="00963FE7" w:rsidRDefault="00A51BEB" w:rsidP="00242F82">
      <w:pPr>
        <w:pStyle w:val="Text"/>
      </w:pPr>
      <w:r>
        <w:t xml:space="preserve">In </w:t>
      </w:r>
      <w:r w:rsidR="00371F53">
        <w:t xml:space="preserve">a </w:t>
      </w:r>
      <w:r>
        <w:t>C# 3.0 query expression</w:t>
      </w:r>
      <w:r w:rsidR="00371F53">
        <w:t>,</w:t>
      </w:r>
      <w:r>
        <w:t xml:space="preserve"> a </w:t>
      </w:r>
      <w:r w:rsidRPr="00B649F2">
        <w:rPr>
          <w:rStyle w:val="CodeEmbedded"/>
        </w:rPr>
        <w:t>join</w:t>
      </w:r>
      <w:r>
        <w:t>…</w:t>
      </w:r>
      <w:r w:rsidRPr="00B649F2">
        <w:rPr>
          <w:rStyle w:val="CodeEmbedded"/>
        </w:rPr>
        <w:t>into</w:t>
      </w:r>
      <w:r>
        <w:t xml:space="preserve"> clause translates to an invocation of </w:t>
      </w:r>
      <w:r w:rsidRPr="00B649F2">
        <w:rPr>
          <w:rStyle w:val="CodeEmbedded"/>
        </w:rPr>
        <w:t>GroupJoin</w:t>
      </w:r>
      <w:r>
        <w:t xml:space="preserve">. The example above </w:t>
      </w:r>
      <w:r w:rsidR="00910319">
        <w:t>is equivalent</w:t>
      </w:r>
      <w:r>
        <w:t xml:space="preserve"> to the translation of</w:t>
      </w:r>
    </w:p>
    <w:p w:rsidR="004F3A69" w:rsidRDefault="004F3A69" w:rsidP="00242F82">
      <w:pPr>
        <w:pStyle w:val="Text"/>
      </w:pPr>
    </w:p>
    <w:p w:rsidR="00BF54F6" w:rsidRDefault="00963FE7" w:rsidP="00963FE7">
      <w:pPr>
        <w:pStyle w:val="Code"/>
      </w:pPr>
      <w:r w:rsidRPr="00A51BEB">
        <w:rPr>
          <w:color w:val="0000FF"/>
        </w:rPr>
        <w:t>var</w:t>
      </w:r>
      <w:r>
        <w:t xml:space="preserve"> </w:t>
      </w:r>
      <w:r w:rsidR="00A51BEB">
        <w:t>custTotalOrders</w:t>
      </w:r>
      <w:r>
        <w:t xml:space="preserve"> =</w:t>
      </w:r>
    </w:p>
    <w:p w:rsidR="00BF54F6" w:rsidRDefault="00543B94" w:rsidP="00963FE7">
      <w:pPr>
        <w:pStyle w:val="Code"/>
      </w:pPr>
      <w:r>
        <w:t xml:space="preserve">    </w:t>
      </w:r>
      <w:r w:rsidR="00963FE7" w:rsidRPr="00A51BEB">
        <w:rPr>
          <w:color w:val="0000FF"/>
        </w:rPr>
        <w:t>from</w:t>
      </w:r>
      <w:r w:rsidR="00963FE7">
        <w:t xml:space="preserve"> c </w:t>
      </w:r>
      <w:r w:rsidR="00963FE7" w:rsidRPr="00A51BEB">
        <w:rPr>
          <w:color w:val="0000FF"/>
        </w:rPr>
        <w:t>in</w:t>
      </w:r>
      <w:r w:rsidR="00963FE7">
        <w:t xml:space="preserve"> customers</w:t>
      </w:r>
    </w:p>
    <w:p w:rsidR="00BF54F6" w:rsidRDefault="00543B94" w:rsidP="00963FE7">
      <w:pPr>
        <w:pStyle w:val="Code"/>
      </w:pPr>
      <w:r>
        <w:t xml:space="preserve">    </w:t>
      </w:r>
      <w:r w:rsidR="00963FE7" w:rsidRPr="00A51BEB">
        <w:rPr>
          <w:color w:val="0000FF"/>
        </w:rPr>
        <w:t>join</w:t>
      </w:r>
      <w:r w:rsidR="00963FE7">
        <w:t xml:space="preserve"> o </w:t>
      </w:r>
      <w:r w:rsidR="00963FE7" w:rsidRPr="00A51BEB">
        <w:rPr>
          <w:color w:val="0000FF"/>
        </w:rPr>
        <w:t>in</w:t>
      </w:r>
      <w:r w:rsidR="00963FE7">
        <w:t xml:space="preserve"> orders </w:t>
      </w:r>
      <w:r w:rsidR="00963FE7" w:rsidRPr="00A51BEB">
        <w:rPr>
          <w:color w:val="0000FF"/>
        </w:rPr>
        <w:t>on</w:t>
      </w:r>
      <w:r w:rsidR="00963FE7">
        <w:t xml:space="preserve"> c.CustomerID </w:t>
      </w:r>
      <w:r w:rsidR="00963FE7" w:rsidRPr="00A51BEB">
        <w:rPr>
          <w:color w:val="0000FF"/>
        </w:rPr>
        <w:t>equals</w:t>
      </w:r>
      <w:r w:rsidR="00963FE7">
        <w:t xml:space="preserve"> o.CustomerID </w:t>
      </w:r>
      <w:r w:rsidR="00963FE7" w:rsidRPr="00A51BEB">
        <w:rPr>
          <w:color w:val="0000FF"/>
        </w:rPr>
        <w:t>into</w:t>
      </w:r>
      <w:r w:rsidR="00963FE7">
        <w:t xml:space="preserve"> co</w:t>
      </w:r>
    </w:p>
    <w:p w:rsidR="00963FE7" w:rsidRDefault="00543B94" w:rsidP="00963FE7">
      <w:pPr>
        <w:pStyle w:val="Code"/>
      </w:pPr>
      <w:r>
        <w:t xml:space="preserve">    </w:t>
      </w:r>
      <w:r w:rsidR="00963FE7" w:rsidRPr="00A51BEB">
        <w:rPr>
          <w:color w:val="0000FF"/>
        </w:rPr>
        <w:t>select</w:t>
      </w:r>
      <w:r w:rsidR="00963FE7">
        <w:t xml:space="preserve"> </w:t>
      </w:r>
      <w:r w:rsidR="00963FE7" w:rsidRPr="00A51BEB">
        <w:rPr>
          <w:color w:val="0000FF"/>
        </w:rPr>
        <w:t>new</w:t>
      </w:r>
      <w:r w:rsidR="00963FE7">
        <w:t xml:space="preserve"> { c.Name, TotalOrders = co.Sum(o =&gt; o.Total) };</w:t>
      </w:r>
    </w:p>
    <w:p w:rsidR="004F3A69" w:rsidRDefault="004F3A69" w:rsidP="00963FE7">
      <w:pPr>
        <w:pStyle w:val="Code"/>
      </w:pPr>
    </w:p>
    <w:p w:rsidR="00910319" w:rsidRDefault="00910319" w:rsidP="00242F82">
      <w:pPr>
        <w:pStyle w:val="Text"/>
      </w:pPr>
      <w:r>
        <w:t xml:space="preserve">The </w:t>
      </w:r>
      <w:r w:rsidRPr="00B649F2">
        <w:rPr>
          <w:rStyle w:val="CodeEmbedded"/>
        </w:rPr>
        <w:t>GroupJoin</w:t>
      </w:r>
      <w:r>
        <w:t xml:space="preserve"> operator implements a superset of inner join</w:t>
      </w:r>
      <w:r w:rsidR="00D72854">
        <w:t>s</w:t>
      </w:r>
      <w:r>
        <w:t xml:space="preserve"> and left outer join</w:t>
      </w:r>
      <w:r w:rsidR="00D72854">
        <w:t>s</w:t>
      </w:r>
      <w:r>
        <w:t>—both can be written in terms of grouped joins. For example, the inner join</w:t>
      </w:r>
    </w:p>
    <w:p w:rsidR="004F3A69" w:rsidRDefault="004F3A69" w:rsidP="00242F82">
      <w:pPr>
        <w:pStyle w:val="Text"/>
      </w:pPr>
    </w:p>
    <w:p w:rsidR="00BF54F6" w:rsidRDefault="00910319" w:rsidP="00910319">
      <w:pPr>
        <w:pStyle w:val="Code"/>
      </w:pPr>
      <w:r w:rsidRPr="00A51BEB">
        <w:rPr>
          <w:color w:val="0000FF"/>
        </w:rPr>
        <w:t>var</w:t>
      </w:r>
      <w:r>
        <w:t xml:space="preserve"> custTotalOrders =</w:t>
      </w:r>
    </w:p>
    <w:p w:rsidR="00BF54F6" w:rsidRDefault="00543B94" w:rsidP="00910319">
      <w:pPr>
        <w:pStyle w:val="Code"/>
      </w:pPr>
      <w:r>
        <w:t xml:space="preserve">    </w:t>
      </w:r>
      <w:r w:rsidR="00910319" w:rsidRPr="00A51BEB">
        <w:rPr>
          <w:color w:val="0000FF"/>
        </w:rPr>
        <w:t>from</w:t>
      </w:r>
      <w:r w:rsidR="00910319">
        <w:t xml:space="preserve"> c </w:t>
      </w:r>
      <w:r w:rsidR="00910319" w:rsidRPr="00A51BEB">
        <w:rPr>
          <w:color w:val="0000FF"/>
        </w:rPr>
        <w:t>in</w:t>
      </w:r>
      <w:r w:rsidR="00910319">
        <w:t xml:space="preserve"> customers</w:t>
      </w:r>
    </w:p>
    <w:p w:rsidR="00BF54F6" w:rsidRDefault="00543B94" w:rsidP="00910319">
      <w:pPr>
        <w:pStyle w:val="Code"/>
      </w:pPr>
      <w:r>
        <w:t xml:space="preserve">    </w:t>
      </w:r>
      <w:r w:rsidR="00910319" w:rsidRPr="00A51BEB">
        <w:rPr>
          <w:color w:val="0000FF"/>
        </w:rPr>
        <w:t>join</w:t>
      </w:r>
      <w:r w:rsidR="00910319">
        <w:t xml:space="preserve"> o </w:t>
      </w:r>
      <w:r w:rsidR="00910319" w:rsidRPr="00A51BEB">
        <w:rPr>
          <w:color w:val="0000FF"/>
        </w:rPr>
        <w:t>in</w:t>
      </w:r>
      <w:r w:rsidR="00910319">
        <w:t xml:space="preserve"> orders </w:t>
      </w:r>
      <w:r w:rsidR="00910319" w:rsidRPr="00A51BEB">
        <w:rPr>
          <w:color w:val="0000FF"/>
        </w:rPr>
        <w:t>on</w:t>
      </w:r>
      <w:r w:rsidR="00910319">
        <w:t xml:space="preserve"> c.CustomerID </w:t>
      </w:r>
      <w:r w:rsidR="00910319" w:rsidRPr="00A51BEB">
        <w:rPr>
          <w:color w:val="0000FF"/>
        </w:rPr>
        <w:t>equals</w:t>
      </w:r>
      <w:r w:rsidR="00910319">
        <w:t xml:space="preserve"> o.CustomerID</w:t>
      </w:r>
    </w:p>
    <w:p w:rsidR="00910319" w:rsidRDefault="00543B94" w:rsidP="00910319">
      <w:pPr>
        <w:pStyle w:val="Code"/>
      </w:pPr>
      <w:r>
        <w:t xml:space="preserve">    </w:t>
      </w:r>
      <w:r w:rsidR="00910319" w:rsidRPr="00A51BEB">
        <w:rPr>
          <w:color w:val="0000FF"/>
        </w:rPr>
        <w:t>select</w:t>
      </w:r>
      <w:r w:rsidR="00910319">
        <w:t xml:space="preserve"> </w:t>
      </w:r>
      <w:r w:rsidR="00910319" w:rsidRPr="00A51BEB">
        <w:rPr>
          <w:color w:val="0000FF"/>
        </w:rPr>
        <w:t>new</w:t>
      </w:r>
      <w:r w:rsidR="00910319">
        <w:t xml:space="preserve"> { c.Name, o.OrderDate, o.Total };</w:t>
      </w:r>
    </w:p>
    <w:p w:rsidR="004F3A69" w:rsidRDefault="004F3A69" w:rsidP="00910319">
      <w:pPr>
        <w:pStyle w:val="Code"/>
      </w:pPr>
    </w:p>
    <w:p w:rsidR="00D72854" w:rsidRDefault="00D72854" w:rsidP="00242F82">
      <w:pPr>
        <w:pStyle w:val="Text"/>
      </w:pPr>
      <w:r>
        <w:t xml:space="preserve">can be written as a grouped join </w:t>
      </w:r>
      <w:r w:rsidR="0036342A">
        <w:t xml:space="preserve">followed by an iteration of the grouped </w:t>
      </w:r>
      <w:r w:rsidR="00016288">
        <w:t>orders</w:t>
      </w:r>
    </w:p>
    <w:p w:rsidR="004F3A69" w:rsidRDefault="004F3A69" w:rsidP="00242F82">
      <w:pPr>
        <w:pStyle w:val="Text"/>
      </w:pPr>
    </w:p>
    <w:p w:rsidR="00BF54F6" w:rsidRDefault="00D72854" w:rsidP="00D72854">
      <w:pPr>
        <w:pStyle w:val="Code"/>
      </w:pPr>
      <w:r w:rsidRPr="00A51BEB">
        <w:rPr>
          <w:color w:val="0000FF"/>
        </w:rPr>
        <w:t>var</w:t>
      </w:r>
      <w:r>
        <w:t xml:space="preserve"> custTotalOrders =</w:t>
      </w:r>
    </w:p>
    <w:p w:rsidR="009F5F97" w:rsidRDefault="00543B94" w:rsidP="00D72854">
      <w:pPr>
        <w:pStyle w:val="Code"/>
      </w:pPr>
      <w:r>
        <w:t xml:space="preserve">    </w:t>
      </w:r>
      <w:r w:rsidR="00D72854" w:rsidRPr="00A51BEB">
        <w:rPr>
          <w:color w:val="0000FF"/>
        </w:rPr>
        <w:t>from</w:t>
      </w:r>
      <w:r w:rsidR="00D72854">
        <w:t xml:space="preserve"> c </w:t>
      </w:r>
      <w:r w:rsidR="00D72854" w:rsidRPr="00A51BEB">
        <w:rPr>
          <w:color w:val="0000FF"/>
        </w:rPr>
        <w:t>in</w:t>
      </w:r>
      <w:r w:rsidR="00D72854">
        <w:t xml:space="preserve"> customers</w:t>
      </w:r>
    </w:p>
    <w:p w:rsidR="009F5F97" w:rsidRDefault="00543B94" w:rsidP="00D72854">
      <w:pPr>
        <w:pStyle w:val="Code"/>
      </w:pPr>
      <w:r>
        <w:t xml:space="preserve">    </w:t>
      </w:r>
      <w:r w:rsidR="00D72854" w:rsidRPr="00A51BEB">
        <w:rPr>
          <w:color w:val="0000FF"/>
        </w:rPr>
        <w:t>join</w:t>
      </w:r>
      <w:r w:rsidR="00D72854">
        <w:t xml:space="preserve"> o </w:t>
      </w:r>
      <w:r w:rsidR="00D72854" w:rsidRPr="00A51BEB">
        <w:rPr>
          <w:color w:val="0000FF"/>
        </w:rPr>
        <w:t>in</w:t>
      </w:r>
      <w:r w:rsidR="00D72854">
        <w:t xml:space="preserve"> orders </w:t>
      </w:r>
      <w:r w:rsidR="00D72854" w:rsidRPr="00A51BEB">
        <w:rPr>
          <w:color w:val="0000FF"/>
        </w:rPr>
        <w:t>on</w:t>
      </w:r>
      <w:r w:rsidR="00D72854">
        <w:t xml:space="preserve"> c.CustomerID </w:t>
      </w:r>
      <w:r w:rsidR="00D72854" w:rsidRPr="00A51BEB">
        <w:rPr>
          <w:color w:val="0000FF"/>
        </w:rPr>
        <w:t>equals</w:t>
      </w:r>
      <w:r w:rsidR="00D72854">
        <w:t xml:space="preserve"> o.CustomerID </w:t>
      </w:r>
      <w:r w:rsidR="00D72854" w:rsidRPr="0036342A">
        <w:rPr>
          <w:color w:val="0000FF"/>
        </w:rPr>
        <w:t>into</w:t>
      </w:r>
      <w:r w:rsidR="00D72854">
        <w:t xml:space="preserve"> co</w:t>
      </w:r>
    </w:p>
    <w:p w:rsidR="009F5F97" w:rsidRDefault="00543B94" w:rsidP="00D72854">
      <w:pPr>
        <w:pStyle w:val="Code"/>
      </w:pPr>
      <w:r>
        <w:t xml:space="preserve">    </w:t>
      </w:r>
      <w:r w:rsidR="00D72854" w:rsidRPr="00D72854">
        <w:rPr>
          <w:color w:val="0000FF"/>
        </w:rPr>
        <w:t>from</w:t>
      </w:r>
      <w:r w:rsidR="00D72854">
        <w:t xml:space="preserve"> o </w:t>
      </w:r>
      <w:r w:rsidR="00D72854" w:rsidRPr="00D72854">
        <w:rPr>
          <w:color w:val="0000FF"/>
        </w:rPr>
        <w:t>in</w:t>
      </w:r>
      <w:r w:rsidR="00D72854">
        <w:t xml:space="preserve"> co</w:t>
      </w:r>
    </w:p>
    <w:p w:rsidR="00D72854" w:rsidRDefault="00E76313" w:rsidP="00D72854">
      <w:pPr>
        <w:pStyle w:val="Code"/>
      </w:pPr>
      <w:r>
        <w:t xml:space="preserve">    </w:t>
      </w:r>
      <w:r w:rsidR="00D72854" w:rsidRPr="00A51BEB">
        <w:rPr>
          <w:color w:val="0000FF"/>
        </w:rPr>
        <w:t>select</w:t>
      </w:r>
      <w:r w:rsidR="00D72854">
        <w:t xml:space="preserve"> </w:t>
      </w:r>
      <w:r w:rsidR="00D72854" w:rsidRPr="00A51BEB">
        <w:rPr>
          <w:color w:val="0000FF"/>
        </w:rPr>
        <w:t>new</w:t>
      </w:r>
      <w:r w:rsidR="00D72854">
        <w:t xml:space="preserve"> { c.Name, o.OrderDate, o.Total };</w:t>
      </w:r>
    </w:p>
    <w:p w:rsidR="004F3A69" w:rsidRDefault="004F3A69" w:rsidP="00D72854">
      <w:pPr>
        <w:pStyle w:val="Code"/>
      </w:pPr>
    </w:p>
    <w:p w:rsidR="00D72854" w:rsidRDefault="00242F82" w:rsidP="00242F82">
      <w:pPr>
        <w:pStyle w:val="Text"/>
      </w:pPr>
      <w:r>
        <w:t xml:space="preserve">You can turn the query </w:t>
      </w:r>
      <w:r w:rsidR="00016288">
        <w:t xml:space="preserve">into a left outer join by applying the </w:t>
      </w:r>
      <w:r w:rsidR="00016288" w:rsidRPr="00B649F2">
        <w:rPr>
          <w:rStyle w:val="CodeEmbedded"/>
        </w:rPr>
        <w:t>DefaultIfEmpty</w:t>
      </w:r>
      <w:r w:rsidR="00016288">
        <w:t xml:space="preserve"> operator to the grouped orders</w:t>
      </w:r>
    </w:p>
    <w:p w:rsidR="004F3A69" w:rsidRDefault="004F3A69" w:rsidP="00242F82">
      <w:pPr>
        <w:pStyle w:val="Text"/>
      </w:pPr>
    </w:p>
    <w:p w:rsidR="009F5F97" w:rsidRDefault="0036342A" w:rsidP="0036342A">
      <w:pPr>
        <w:pStyle w:val="Code"/>
      </w:pPr>
      <w:r w:rsidRPr="00A51BEB">
        <w:rPr>
          <w:color w:val="0000FF"/>
        </w:rPr>
        <w:t>var</w:t>
      </w:r>
      <w:r>
        <w:t xml:space="preserve"> custTotalOrders =</w:t>
      </w:r>
    </w:p>
    <w:p w:rsidR="009F5F97" w:rsidRDefault="00E76313" w:rsidP="0036342A">
      <w:pPr>
        <w:pStyle w:val="Code"/>
      </w:pPr>
      <w:r>
        <w:t xml:space="preserve">    </w:t>
      </w:r>
      <w:r w:rsidR="0036342A" w:rsidRPr="00A51BEB">
        <w:rPr>
          <w:color w:val="0000FF"/>
        </w:rPr>
        <w:t>from</w:t>
      </w:r>
      <w:r w:rsidR="0036342A">
        <w:t xml:space="preserve"> c </w:t>
      </w:r>
      <w:r w:rsidR="0036342A" w:rsidRPr="00A51BEB">
        <w:rPr>
          <w:color w:val="0000FF"/>
        </w:rPr>
        <w:t>in</w:t>
      </w:r>
      <w:r w:rsidR="0036342A">
        <w:t xml:space="preserve"> customers</w:t>
      </w:r>
    </w:p>
    <w:p w:rsidR="009F5F97" w:rsidRDefault="00E76313" w:rsidP="0036342A">
      <w:pPr>
        <w:pStyle w:val="Code"/>
      </w:pPr>
      <w:r>
        <w:t xml:space="preserve">    </w:t>
      </w:r>
      <w:r w:rsidR="0036342A" w:rsidRPr="00A51BEB">
        <w:rPr>
          <w:color w:val="0000FF"/>
        </w:rPr>
        <w:t>join</w:t>
      </w:r>
      <w:r w:rsidR="0036342A">
        <w:t xml:space="preserve"> o </w:t>
      </w:r>
      <w:r w:rsidR="0036342A" w:rsidRPr="00A51BEB">
        <w:rPr>
          <w:color w:val="0000FF"/>
        </w:rPr>
        <w:t>in</w:t>
      </w:r>
      <w:r w:rsidR="0036342A">
        <w:t xml:space="preserve"> orders </w:t>
      </w:r>
      <w:r w:rsidR="0036342A" w:rsidRPr="00A51BEB">
        <w:rPr>
          <w:color w:val="0000FF"/>
        </w:rPr>
        <w:t>on</w:t>
      </w:r>
      <w:r w:rsidR="0036342A">
        <w:t xml:space="preserve"> c.CustomerID </w:t>
      </w:r>
      <w:r w:rsidR="0036342A" w:rsidRPr="00A51BEB">
        <w:rPr>
          <w:color w:val="0000FF"/>
        </w:rPr>
        <w:t>equals</w:t>
      </w:r>
      <w:r w:rsidR="0036342A">
        <w:t xml:space="preserve"> o.CustomerID </w:t>
      </w:r>
      <w:r w:rsidR="0036342A" w:rsidRPr="0036342A">
        <w:rPr>
          <w:color w:val="0000FF"/>
        </w:rPr>
        <w:t>into</w:t>
      </w:r>
      <w:r w:rsidR="0036342A">
        <w:t xml:space="preserve"> co</w:t>
      </w:r>
    </w:p>
    <w:p w:rsidR="009F5F97" w:rsidRDefault="00E76313" w:rsidP="0036342A">
      <w:pPr>
        <w:pStyle w:val="Code"/>
      </w:pPr>
      <w:r>
        <w:t xml:space="preserve">    </w:t>
      </w:r>
      <w:r w:rsidR="0036342A" w:rsidRPr="00D72854">
        <w:rPr>
          <w:color w:val="0000FF"/>
        </w:rPr>
        <w:t>from</w:t>
      </w:r>
      <w:r w:rsidR="0036342A">
        <w:t xml:space="preserve"> o </w:t>
      </w:r>
      <w:r w:rsidR="0036342A" w:rsidRPr="00D72854">
        <w:rPr>
          <w:color w:val="0000FF"/>
        </w:rPr>
        <w:t>in</w:t>
      </w:r>
      <w:r w:rsidR="0036342A">
        <w:t xml:space="preserve"> co.DefaultIfEmpty(emptyOrder)</w:t>
      </w:r>
    </w:p>
    <w:p w:rsidR="0036342A" w:rsidRDefault="00E76313" w:rsidP="0036342A">
      <w:pPr>
        <w:pStyle w:val="Code"/>
      </w:pPr>
      <w:r>
        <w:t xml:space="preserve">    </w:t>
      </w:r>
      <w:r w:rsidR="0036342A" w:rsidRPr="00A51BEB">
        <w:rPr>
          <w:color w:val="0000FF"/>
        </w:rPr>
        <w:t>select</w:t>
      </w:r>
      <w:r w:rsidR="0036342A">
        <w:t xml:space="preserve"> </w:t>
      </w:r>
      <w:r w:rsidR="0036342A" w:rsidRPr="00A51BEB">
        <w:rPr>
          <w:color w:val="0000FF"/>
        </w:rPr>
        <w:t>new</w:t>
      </w:r>
      <w:r w:rsidR="0036342A">
        <w:t xml:space="preserve"> { c.Name, o.OrderDate, o.Total };</w:t>
      </w:r>
    </w:p>
    <w:p w:rsidR="004F3A69" w:rsidRDefault="004F3A69" w:rsidP="0036342A">
      <w:pPr>
        <w:pStyle w:val="Code"/>
      </w:pPr>
    </w:p>
    <w:p w:rsidR="00136EAC" w:rsidRDefault="00451251" w:rsidP="00242F82">
      <w:pPr>
        <w:pStyle w:val="Text"/>
      </w:pPr>
      <w:r>
        <w:t xml:space="preserve">where </w:t>
      </w:r>
      <w:r w:rsidRPr="00B649F2">
        <w:rPr>
          <w:rStyle w:val="CodeEmbedded"/>
        </w:rPr>
        <w:t>emptyOrder</w:t>
      </w:r>
      <w:r>
        <w:t xml:space="preserve"> is </w:t>
      </w:r>
      <w:r w:rsidR="00371F53">
        <w:t>an</w:t>
      </w:r>
      <w:r>
        <w:t xml:space="preserve"> </w:t>
      </w:r>
      <w:r w:rsidRPr="00B649F2">
        <w:rPr>
          <w:rStyle w:val="CodeEmbedded"/>
        </w:rPr>
        <w:t>Order</w:t>
      </w:r>
      <w:r>
        <w:t xml:space="preserve"> instance used to represent a missing order.</w:t>
      </w:r>
    </w:p>
    <w:p w:rsidR="00A22875" w:rsidRDefault="00A22875" w:rsidP="00A22875">
      <w:pPr>
        <w:pStyle w:val="Heading2"/>
      </w:pPr>
      <w:bookmarkStart w:id="21" w:name="_Toc159379094"/>
      <w:r>
        <w:t>Concatenation operator</w:t>
      </w:r>
      <w:bookmarkEnd w:id="21"/>
    </w:p>
    <w:p w:rsidR="00A22875" w:rsidRDefault="00A22875" w:rsidP="00A22875">
      <w:pPr>
        <w:pStyle w:val="Heading3"/>
      </w:pPr>
      <w:bookmarkStart w:id="22" w:name="_Toc159379095"/>
      <w:r>
        <w:t>Concat</w:t>
      </w:r>
      <w:bookmarkEnd w:id="22"/>
    </w:p>
    <w:p w:rsidR="00A22875" w:rsidRDefault="00A22875" w:rsidP="00FD1A5E">
      <w:pPr>
        <w:pStyle w:val="Text"/>
      </w:pPr>
      <w:r>
        <w:t xml:space="preserve">The </w:t>
      </w:r>
      <w:r w:rsidRPr="00B649F2">
        <w:rPr>
          <w:rStyle w:val="CodeEmbedded"/>
        </w:rPr>
        <w:t>Concat</w:t>
      </w:r>
      <w:r>
        <w:t xml:space="preserve"> operator concatenates two sequences.</w:t>
      </w:r>
    </w:p>
    <w:p w:rsidR="00DE5003" w:rsidRDefault="00DE5003" w:rsidP="00FD1A5E">
      <w:pPr>
        <w:pStyle w:val="Text"/>
      </w:pPr>
    </w:p>
    <w:p w:rsidR="009F5F97" w:rsidRDefault="00A22875" w:rsidP="00A22875">
      <w:pPr>
        <w:pStyle w:val="Code"/>
      </w:pPr>
      <w:r w:rsidRPr="00A22875">
        <w:rPr>
          <w:color w:val="0000FF"/>
        </w:rPr>
        <w:t>public</w:t>
      </w:r>
      <w:r w:rsidRPr="00A22875">
        <w:t xml:space="preserve"> </w:t>
      </w:r>
      <w:r w:rsidRPr="00A22875">
        <w:rPr>
          <w:color w:val="0000FF"/>
        </w:rPr>
        <w:t>static</w:t>
      </w:r>
      <w:r w:rsidRPr="00A22875">
        <w:t xml:space="preserve"> </w:t>
      </w:r>
      <w:r w:rsidRPr="00A22875">
        <w:rPr>
          <w:color w:val="008080"/>
        </w:rPr>
        <w:t>IEnumerable</w:t>
      </w:r>
      <w:r w:rsidRPr="00A22875">
        <w:t>&lt;</w:t>
      </w:r>
      <w:r w:rsidR="000549EB" w:rsidRPr="000549EB">
        <w:t>TSource</w:t>
      </w:r>
      <w:r w:rsidRPr="00A22875">
        <w:t>&gt; Concat&lt;</w:t>
      </w:r>
      <w:r w:rsidR="000549EB" w:rsidRPr="000549EB">
        <w:t>TSource</w:t>
      </w:r>
      <w:r w:rsidRPr="00A22875">
        <w:t>&gt;(</w:t>
      </w:r>
    </w:p>
    <w:p w:rsidR="009F5F97" w:rsidRDefault="00E76313" w:rsidP="00A22875">
      <w:pPr>
        <w:pStyle w:val="Code"/>
      </w:pPr>
      <w:r>
        <w:t xml:space="preserve">    </w:t>
      </w:r>
      <w:r w:rsidR="00A22875" w:rsidRPr="00A22875">
        <w:rPr>
          <w:color w:val="0000FF"/>
        </w:rPr>
        <w:t>this</w:t>
      </w:r>
      <w:r w:rsidR="00A22875" w:rsidRPr="00A22875">
        <w:t xml:space="preserve"> </w:t>
      </w:r>
      <w:r w:rsidR="00A22875" w:rsidRPr="00A22875">
        <w:rPr>
          <w:color w:val="008080"/>
        </w:rPr>
        <w:t>IEnumerable</w:t>
      </w:r>
      <w:r w:rsidR="00A22875">
        <w:t>&lt;</w:t>
      </w:r>
      <w:r w:rsidR="000549EB" w:rsidRPr="000549EB">
        <w:t>TSource</w:t>
      </w:r>
      <w:r w:rsidR="00A22875">
        <w:t>&gt; first,</w:t>
      </w:r>
    </w:p>
    <w:p w:rsidR="00A22875" w:rsidRDefault="00E76313" w:rsidP="00A22875">
      <w:pPr>
        <w:pStyle w:val="Code"/>
      </w:pPr>
      <w:r>
        <w:t xml:space="preserve">    </w:t>
      </w:r>
      <w:r w:rsidR="00A22875" w:rsidRPr="00A22875">
        <w:rPr>
          <w:color w:val="008080"/>
        </w:rPr>
        <w:t>IEnumerable</w:t>
      </w:r>
      <w:r w:rsidR="00A22875">
        <w:t>&lt;</w:t>
      </w:r>
      <w:r w:rsidR="000549EB" w:rsidRPr="000549EB">
        <w:t>TSource</w:t>
      </w:r>
      <w:r w:rsidR="00A22875">
        <w:t>&gt; second);</w:t>
      </w:r>
    </w:p>
    <w:p w:rsidR="00DE5003" w:rsidRPr="00A22875" w:rsidRDefault="00DE5003" w:rsidP="00A22875">
      <w:pPr>
        <w:pStyle w:val="Code"/>
      </w:pPr>
    </w:p>
    <w:p w:rsidR="00A22875" w:rsidRDefault="00A22875" w:rsidP="009C55EA">
      <w:pPr>
        <w:pStyle w:val="Text"/>
      </w:pPr>
      <w:r>
        <w:t xml:space="preserve">The </w:t>
      </w:r>
      <w:r w:rsidRPr="00B649F2">
        <w:rPr>
          <w:rStyle w:val="CodeEmbedded"/>
        </w:rPr>
        <w:t>Concat</w:t>
      </w:r>
      <w:r>
        <w:t xml:space="preserve"> operator allocates and returns an enumerable object that captures the arguments passed to the operator. An </w:t>
      </w:r>
      <w:r w:rsidRPr="00B649F2">
        <w:rPr>
          <w:rStyle w:val="CodeEmbedded"/>
        </w:rPr>
        <w:t>ArgumentNullException</w:t>
      </w:r>
      <w:r>
        <w:t xml:space="preserve"> is thrown if either argument is null.</w:t>
      </w:r>
    </w:p>
    <w:p w:rsidR="00A22875" w:rsidRDefault="00A22875" w:rsidP="009C55EA">
      <w:pPr>
        <w:pStyle w:val="Text"/>
      </w:pPr>
      <w:r>
        <w:t xml:space="preserve">When the object returned by </w:t>
      </w:r>
      <w:r w:rsidRPr="00B649F2">
        <w:rPr>
          <w:rStyle w:val="CodeEmbedded"/>
        </w:rPr>
        <w:t>Concat</w:t>
      </w:r>
      <w:r>
        <w:t xml:space="preserve"> is enumerated, it enumerates the first sequence, yielding each element, and then</w:t>
      </w:r>
      <w:r w:rsidR="009C55EA">
        <w:t xml:space="preserve"> it</w:t>
      </w:r>
      <w:r>
        <w:t xml:space="preserve"> enumerates the second sequence, yielding each element.</w:t>
      </w:r>
    </w:p>
    <w:p w:rsidR="008047D6" w:rsidRDefault="008047D6" w:rsidP="00C65215">
      <w:pPr>
        <w:pStyle w:val="Text"/>
      </w:pPr>
      <w:r>
        <w:t>The following example extracts all distinct locations from the addresses of all customers:</w:t>
      </w:r>
    </w:p>
    <w:p w:rsidR="00DE5003" w:rsidRDefault="00DE5003" w:rsidP="00C65215">
      <w:pPr>
        <w:pStyle w:val="Text"/>
      </w:pPr>
    </w:p>
    <w:p w:rsidR="009F5F97" w:rsidRDefault="008047D6" w:rsidP="008047D6">
      <w:pPr>
        <w:pStyle w:val="Code"/>
      </w:pPr>
      <w:r w:rsidRPr="008047D6">
        <w:rPr>
          <w:color w:val="008080"/>
        </w:rPr>
        <w:t>IEnumerable</w:t>
      </w:r>
      <w:r>
        <w:t>&lt;</w:t>
      </w:r>
      <w:r w:rsidRPr="008047D6">
        <w:rPr>
          <w:color w:val="0000FF"/>
        </w:rPr>
        <w:t>string</w:t>
      </w:r>
      <w:r>
        <w:t>&gt; locations =</w:t>
      </w:r>
    </w:p>
    <w:p w:rsidR="009F5F97" w:rsidRDefault="00E76313" w:rsidP="008047D6">
      <w:pPr>
        <w:pStyle w:val="Code"/>
      </w:pPr>
      <w:r>
        <w:t xml:space="preserve">    </w:t>
      </w:r>
      <w:r w:rsidR="008047D6">
        <w:t>customers.Select(c =&gt; c.City).</w:t>
      </w:r>
    </w:p>
    <w:p w:rsidR="009F5F97" w:rsidRDefault="00E76313" w:rsidP="008047D6">
      <w:pPr>
        <w:pStyle w:val="Code"/>
      </w:pPr>
      <w:r>
        <w:t xml:space="preserve">    </w:t>
      </w:r>
      <w:r w:rsidR="008047D6">
        <w:t>Concat(customers.Select(c =&gt; c.Region)).</w:t>
      </w:r>
    </w:p>
    <w:p w:rsidR="009F5F97" w:rsidRDefault="00E76313" w:rsidP="008047D6">
      <w:pPr>
        <w:pStyle w:val="Code"/>
      </w:pPr>
      <w:r>
        <w:t xml:space="preserve">    </w:t>
      </w:r>
      <w:r w:rsidR="008047D6">
        <w:t>Concat(customers.Select(c =&gt; c.Country)).</w:t>
      </w:r>
    </w:p>
    <w:p w:rsidR="00A22875" w:rsidRDefault="00E76313" w:rsidP="008047D6">
      <w:pPr>
        <w:pStyle w:val="Code"/>
      </w:pPr>
      <w:r>
        <w:t xml:space="preserve">    </w:t>
      </w:r>
      <w:r w:rsidR="008047D6">
        <w:t>Distinct();</w:t>
      </w:r>
    </w:p>
    <w:p w:rsidR="00DE5003" w:rsidRDefault="00DE5003" w:rsidP="008047D6">
      <w:pPr>
        <w:pStyle w:val="Code"/>
      </w:pPr>
    </w:p>
    <w:p w:rsidR="008047D6" w:rsidRDefault="008047D6" w:rsidP="00C65215">
      <w:pPr>
        <w:pStyle w:val="Text"/>
      </w:pPr>
      <w:r>
        <w:t>An</w:t>
      </w:r>
      <w:r w:rsidR="00C65215">
        <w:t xml:space="preserve"> alternative </w:t>
      </w:r>
      <w:r>
        <w:t>way of concatenating sequences is to construct a sequence of sequences (such as an array</w:t>
      </w:r>
      <w:r w:rsidR="00B969B2">
        <w:t xml:space="preserve"> of sequences</w:t>
      </w:r>
      <w:r>
        <w:t xml:space="preserve">) and </w:t>
      </w:r>
      <w:r w:rsidR="00B969B2">
        <w:t>apply</w:t>
      </w:r>
      <w:r>
        <w:t xml:space="preserve"> the </w:t>
      </w:r>
      <w:r w:rsidRPr="00B649F2">
        <w:rPr>
          <w:rStyle w:val="CodeEmbedded"/>
        </w:rPr>
        <w:t>SelectMany</w:t>
      </w:r>
      <w:r>
        <w:t xml:space="preserve"> operator with an identity selector function. For example:</w:t>
      </w:r>
    </w:p>
    <w:p w:rsidR="00DE5003" w:rsidRDefault="00DE5003" w:rsidP="00C65215">
      <w:pPr>
        <w:pStyle w:val="Text"/>
      </w:pPr>
    </w:p>
    <w:p w:rsidR="009F5F97" w:rsidRDefault="008047D6" w:rsidP="008047D6">
      <w:pPr>
        <w:pStyle w:val="Code"/>
      </w:pPr>
      <w:r w:rsidRPr="008047D6">
        <w:rPr>
          <w:color w:val="008080"/>
        </w:rPr>
        <w:t>IEnumerable</w:t>
      </w:r>
      <w:r>
        <w:t>&lt;</w:t>
      </w:r>
      <w:r w:rsidRPr="008047D6">
        <w:rPr>
          <w:color w:val="0000FF"/>
        </w:rPr>
        <w:t>string</w:t>
      </w:r>
      <w:r>
        <w:t>&gt; locations =</w:t>
      </w:r>
    </w:p>
    <w:p w:rsidR="009F5F97" w:rsidRDefault="00E76313" w:rsidP="008047D6">
      <w:pPr>
        <w:pStyle w:val="Code"/>
      </w:pPr>
      <w:r>
        <w:t xml:space="preserve">    </w:t>
      </w:r>
      <w:r w:rsidR="008047D6">
        <w:t>new[] {</w:t>
      </w:r>
    </w:p>
    <w:p w:rsidR="009F5F97" w:rsidRDefault="00E76313" w:rsidP="008047D6">
      <w:pPr>
        <w:pStyle w:val="Code"/>
      </w:pPr>
      <w:r>
        <w:t xml:space="preserve">        </w:t>
      </w:r>
      <w:r w:rsidR="008047D6">
        <w:t>customers.Select(c =&gt; c.City),</w:t>
      </w:r>
    </w:p>
    <w:p w:rsidR="009F5F97" w:rsidRDefault="00E76313" w:rsidP="008047D6">
      <w:pPr>
        <w:pStyle w:val="Code"/>
      </w:pPr>
      <w:r>
        <w:t xml:space="preserve">        </w:t>
      </w:r>
      <w:r w:rsidR="008047D6">
        <w:t>customers.Select(c =&gt; c.Region),</w:t>
      </w:r>
    </w:p>
    <w:p w:rsidR="009F5F97" w:rsidRDefault="00E76313" w:rsidP="008047D6">
      <w:pPr>
        <w:pStyle w:val="Code"/>
      </w:pPr>
      <w:r>
        <w:t xml:space="preserve">        </w:t>
      </w:r>
      <w:r w:rsidR="008047D6">
        <w:t>customers.Select(c =&gt; c.Country),</w:t>
      </w:r>
    </w:p>
    <w:p w:rsidR="009F5F97" w:rsidRDefault="00E76313" w:rsidP="008047D6">
      <w:pPr>
        <w:pStyle w:val="Code"/>
      </w:pPr>
      <w:r>
        <w:t xml:space="preserve">    </w:t>
      </w:r>
      <w:r w:rsidR="008047D6">
        <w:t>}.</w:t>
      </w:r>
    </w:p>
    <w:p w:rsidR="009F5F97" w:rsidRDefault="00E76313" w:rsidP="008047D6">
      <w:pPr>
        <w:pStyle w:val="Code"/>
      </w:pPr>
      <w:r>
        <w:t xml:space="preserve">    </w:t>
      </w:r>
      <w:r w:rsidR="008047D6">
        <w:t>SelectMany(s =&gt; s).</w:t>
      </w:r>
    </w:p>
    <w:p w:rsidR="008047D6" w:rsidRPr="008047D6" w:rsidRDefault="00E76313" w:rsidP="008047D6">
      <w:pPr>
        <w:pStyle w:val="Code"/>
      </w:pPr>
      <w:r>
        <w:t xml:space="preserve">    </w:t>
      </w:r>
      <w:r w:rsidR="008047D6">
        <w:t>Distinct();</w:t>
      </w:r>
    </w:p>
    <w:p w:rsidR="006538D0" w:rsidRDefault="006538D0" w:rsidP="006538D0">
      <w:pPr>
        <w:pStyle w:val="Heading2"/>
      </w:pPr>
      <w:bookmarkStart w:id="23" w:name="_Toc159379096"/>
      <w:r>
        <w:t>Ordering operators</w:t>
      </w:r>
      <w:bookmarkEnd w:id="23"/>
    </w:p>
    <w:p w:rsidR="006538D0" w:rsidRDefault="006538D0" w:rsidP="006538D0">
      <w:pPr>
        <w:pStyle w:val="Heading3"/>
      </w:pPr>
      <w:bookmarkStart w:id="24" w:name="_Toc159379097"/>
      <w:r>
        <w:t>OrderBy</w:t>
      </w:r>
      <w:r w:rsidR="00264AC2">
        <w:t xml:space="preserve"> /</w:t>
      </w:r>
      <w:r w:rsidR="00A0619F">
        <w:t xml:space="preserve"> ThenBy</w:t>
      </w:r>
      <w:bookmarkEnd w:id="24"/>
    </w:p>
    <w:p w:rsidR="001264BA" w:rsidRDefault="00935372" w:rsidP="00935372">
      <w:pPr>
        <w:pStyle w:val="Text"/>
      </w:pPr>
      <w:r>
        <w:t xml:space="preserve">Operators in the </w:t>
      </w:r>
      <w:r w:rsidR="001264BA" w:rsidRPr="00B649F2">
        <w:rPr>
          <w:rStyle w:val="CodeEmbedded"/>
        </w:rPr>
        <w:t>OrderBy</w:t>
      </w:r>
      <w:r w:rsidR="001264BA">
        <w:t xml:space="preserve"> </w:t>
      </w:r>
      <w:r w:rsidR="00A0619F">
        <w:t xml:space="preserve">/ </w:t>
      </w:r>
      <w:r w:rsidR="00A0619F" w:rsidRPr="00B649F2">
        <w:rPr>
          <w:rStyle w:val="CodeEmbedded"/>
        </w:rPr>
        <w:t>ThenBy</w:t>
      </w:r>
      <w:r w:rsidR="00A0619F">
        <w:t xml:space="preserve"> family of </w:t>
      </w:r>
      <w:r w:rsidR="001264BA">
        <w:t>operator</w:t>
      </w:r>
      <w:r w:rsidR="00264AC2">
        <w:t>s</w:t>
      </w:r>
      <w:r w:rsidR="001264BA">
        <w:t xml:space="preserve"> o</w:t>
      </w:r>
      <w:r w:rsidR="00264AC2">
        <w:t>rder</w:t>
      </w:r>
      <w:r w:rsidR="005C2A52">
        <w:t xml:space="preserve"> a sequence</w:t>
      </w:r>
      <w:r w:rsidR="00264AC2">
        <w:t xml:space="preserve"> according to one or more keys.</w:t>
      </w:r>
    </w:p>
    <w:p w:rsidR="00DE5003" w:rsidRPr="001264BA" w:rsidRDefault="00DE5003" w:rsidP="00935372">
      <w:pPr>
        <w:pStyle w:val="Text"/>
      </w:pPr>
    </w:p>
    <w:p w:rsidR="009F5F97" w:rsidRDefault="00265107" w:rsidP="00265107">
      <w:pPr>
        <w:pStyle w:val="Code"/>
      </w:pPr>
      <w:r>
        <w:rPr>
          <w:color w:val="0000FF"/>
        </w:rPr>
        <w:t>public</w:t>
      </w:r>
      <w:r>
        <w:t xml:space="preserve"> </w:t>
      </w:r>
      <w:r>
        <w:rPr>
          <w:color w:val="0000FF"/>
        </w:rPr>
        <w:t>static</w:t>
      </w:r>
      <w:r>
        <w:t xml:space="preserve"> </w:t>
      </w:r>
      <w:r w:rsidR="00A32941">
        <w:rPr>
          <w:color w:val="008080"/>
        </w:rPr>
        <w:t>IOrderedSequence</w:t>
      </w:r>
      <w:r>
        <w:t>&lt;</w:t>
      </w:r>
      <w:r w:rsidR="000549EB" w:rsidRPr="000549EB">
        <w:t>TSource</w:t>
      </w:r>
      <w:r>
        <w:t>&gt; OrderBy&lt;</w:t>
      </w:r>
      <w:r w:rsidR="000549EB" w:rsidRPr="000549EB">
        <w:t>TSource</w:t>
      </w:r>
      <w:r>
        <w:t xml:space="preserve">, </w:t>
      </w:r>
      <w:r w:rsidR="00745891" w:rsidRPr="00745891">
        <w:t>TKey</w:t>
      </w:r>
      <w:r>
        <w:t>&gt;(</w:t>
      </w:r>
    </w:p>
    <w:p w:rsidR="009F5F97" w:rsidRDefault="00E76313" w:rsidP="00265107">
      <w:pPr>
        <w:pStyle w:val="Code"/>
      </w:pPr>
      <w:r>
        <w:t xml:space="preserve">    </w:t>
      </w:r>
      <w:r w:rsidR="00265107" w:rsidRPr="007E5C9C">
        <w:rPr>
          <w:color w:val="0000FF"/>
        </w:rPr>
        <w:t>this</w:t>
      </w:r>
      <w:r w:rsidR="00265107">
        <w:t xml:space="preserve"> </w:t>
      </w:r>
      <w:r w:rsidR="00265107">
        <w:rPr>
          <w:color w:val="008080"/>
        </w:rPr>
        <w:t>IEnumerable</w:t>
      </w:r>
      <w:r w:rsidR="00265107">
        <w:t>&lt;</w:t>
      </w:r>
      <w:r w:rsidR="000549EB" w:rsidRPr="000549EB">
        <w:t>TSource</w:t>
      </w:r>
      <w:r w:rsidR="00265107">
        <w:t>&gt; source,</w:t>
      </w:r>
    </w:p>
    <w:p w:rsidR="00265107" w:rsidRDefault="00E76313" w:rsidP="00265107">
      <w:pPr>
        <w:pStyle w:val="Code"/>
      </w:pPr>
      <w:r>
        <w:t xml:space="preserve">    </w:t>
      </w:r>
      <w:r w:rsidR="00265107">
        <w:rPr>
          <w:color w:val="008080"/>
        </w:rPr>
        <w:t>Func</w:t>
      </w:r>
      <w:r w:rsidR="00557717">
        <w:t>&lt;</w:t>
      </w:r>
      <w:r w:rsidR="000549EB" w:rsidRPr="000549EB">
        <w:t>TSource</w:t>
      </w:r>
      <w:r w:rsidR="00557717">
        <w:t xml:space="preserve">, </w:t>
      </w:r>
      <w:r w:rsidR="00745891" w:rsidRPr="00745891">
        <w:t>TKey</w:t>
      </w:r>
      <w:r w:rsidR="00557717">
        <w:t>&gt; keySelector</w:t>
      </w:r>
      <w:r w:rsidR="00265107">
        <w:t>)</w:t>
      </w:r>
      <w:r w:rsidR="0045734D">
        <w:t>;</w:t>
      </w:r>
    </w:p>
    <w:p w:rsidR="009F5F97" w:rsidRDefault="007506FD" w:rsidP="007506FD">
      <w:pPr>
        <w:pStyle w:val="Code"/>
      </w:pPr>
      <w:r>
        <w:rPr>
          <w:color w:val="0000FF"/>
        </w:rPr>
        <w:t>public</w:t>
      </w:r>
      <w:r>
        <w:t xml:space="preserve"> </w:t>
      </w:r>
      <w:r>
        <w:rPr>
          <w:color w:val="0000FF"/>
        </w:rPr>
        <w:t>static</w:t>
      </w:r>
      <w:r>
        <w:t xml:space="preserve"> </w:t>
      </w:r>
      <w:r w:rsidR="00A32941">
        <w:rPr>
          <w:color w:val="008080"/>
        </w:rPr>
        <w:t>IOrderedSequence</w:t>
      </w:r>
      <w:r>
        <w:t>&lt;</w:t>
      </w:r>
      <w:r w:rsidR="000549EB" w:rsidRPr="000549EB">
        <w:t>TSource</w:t>
      </w:r>
      <w:r>
        <w:t>&gt; OrderBy&lt;</w:t>
      </w:r>
      <w:r w:rsidR="000549EB" w:rsidRPr="000549EB">
        <w:t>TSource</w:t>
      </w:r>
      <w:r>
        <w:t xml:space="preserve">, </w:t>
      </w:r>
      <w:r w:rsidR="00745891" w:rsidRPr="00745891">
        <w:t>TKey</w:t>
      </w:r>
      <w:r>
        <w:t>&gt;(</w:t>
      </w:r>
    </w:p>
    <w:p w:rsidR="009F5F97" w:rsidRDefault="00E76313" w:rsidP="007506FD">
      <w:pPr>
        <w:pStyle w:val="Code"/>
      </w:pPr>
      <w:r>
        <w:t xml:space="preserve">    </w:t>
      </w:r>
      <w:r w:rsidR="007506FD" w:rsidRPr="007E5C9C">
        <w:rPr>
          <w:color w:val="0000FF"/>
        </w:rPr>
        <w:t>this</w:t>
      </w:r>
      <w:r w:rsidR="007506FD">
        <w:t xml:space="preserve"> </w:t>
      </w:r>
      <w:r w:rsidR="007506FD">
        <w:rPr>
          <w:color w:val="008080"/>
        </w:rPr>
        <w:t>IEnumerable</w:t>
      </w:r>
      <w:r w:rsidR="007506FD">
        <w:t>&lt;</w:t>
      </w:r>
      <w:r w:rsidR="000549EB" w:rsidRPr="000549EB">
        <w:t>TSource</w:t>
      </w:r>
      <w:r w:rsidR="007506FD">
        <w:t>&gt; source,</w:t>
      </w:r>
    </w:p>
    <w:p w:rsidR="009F5F97" w:rsidRDefault="00E76313" w:rsidP="007506FD">
      <w:pPr>
        <w:pStyle w:val="Code"/>
      </w:pPr>
      <w:r>
        <w:t xml:space="preserve">    </w:t>
      </w:r>
      <w:r w:rsidR="007506FD">
        <w:rPr>
          <w:color w:val="008080"/>
        </w:rPr>
        <w:t>Func</w:t>
      </w:r>
      <w:r w:rsidR="007506FD">
        <w:t>&lt;</w:t>
      </w:r>
      <w:r w:rsidR="000549EB" w:rsidRPr="000549EB">
        <w:t>TSource</w:t>
      </w:r>
      <w:r w:rsidR="007506FD">
        <w:t xml:space="preserve">, </w:t>
      </w:r>
      <w:r w:rsidR="00745891" w:rsidRPr="00745891">
        <w:t>TKey</w:t>
      </w:r>
      <w:r w:rsidR="007506FD">
        <w:t>&gt; keySelector,</w:t>
      </w:r>
    </w:p>
    <w:p w:rsidR="007506FD" w:rsidRDefault="00E76313" w:rsidP="007506FD">
      <w:pPr>
        <w:pStyle w:val="Code"/>
      </w:pPr>
      <w:r>
        <w:t xml:space="preserve">    </w:t>
      </w:r>
      <w:r w:rsidR="007506FD" w:rsidRPr="007506FD">
        <w:rPr>
          <w:color w:val="008080"/>
        </w:rPr>
        <w:t>IComparer</w:t>
      </w:r>
      <w:r w:rsidR="007506FD">
        <w:t>&lt;</w:t>
      </w:r>
      <w:r w:rsidR="00745891" w:rsidRPr="00745891">
        <w:t>TKey</w:t>
      </w:r>
      <w:r w:rsidR="007506FD">
        <w:t>&gt; comparer);</w:t>
      </w:r>
    </w:p>
    <w:p w:rsidR="009F5F97" w:rsidRDefault="00A0619F" w:rsidP="00A0619F">
      <w:pPr>
        <w:pStyle w:val="Code"/>
      </w:pPr>
      <w:r>
        <w:rPr>
          <w:color w:val="0000FF"/>
        </w:rPr>
        <w:t>public</w:t>
      </w:r>
      <w:r>
        <w:t xml:space="preserve"> </w:t>
      </w:r>
      <w:r>
        <w:rPr>
          <w:color w:val="0000FF"/>
        </w:rPr>
        <w:t>static</w:t>
      </w:r>
      <w:r>
        <w:t xml:space="preserve"> </w:t>
      </w:r>
      <w:r w:rsidR="00A32941">
        <w:rPr>
          <w:color w:val="008080"/>
        </w:rPr>
        <w:t>IOrderedSequence</w:t>
      </w:r>
      <w:r>
        <w:t>&lt;</w:t>
      </w:r>
      <w:r w:rsidR="000549EB" w:rsidRPr="000549EB">
        <w:t>TSource</w:t>
      </w:r>
      <w:r>
        <w:t>&gt; OrderByDescending&lt;</w:t>
      </w:r>
      <w:r w:rsidR="000549EB" w:rsidRPr="000549EB">
        <w:t>TSource</w:t>
      </w:r>
      <w:r>
        <w:t xml:space="preserve">, </w:t>
      </w:r>
      <w:r w:rsidR="00745891" w:rsidRPr="00745891">
        <w:t>TKey</w:t>
      </w:r>
      <w:r>
        <w:t>&gt;(</w:t>
      </w:r>
    </w:p>
    <w:p w:rsidR="009F5F97" w:rsidRDefault="00E76313" w:rsidP="00A0619F">
      <w:pPr>
        <w:pStyle w:val="Code"/>
      </w:pPr>
      <w:r>
        <w:t xml:space="preserve">    </w:t>
      </w:r>
      <w:r w:rsidR="00A0619F" w:rsidRPr="007E5C9C">
        <w:rPr>
          <w:color w:val="0000FF"/>
        </w:rPr>
        <w:t>this</w:t>
      </w:r>
      <w:r w:rsidR="00A0619F">
        <w:t xml:space="preserve"> </w:t>
      </w:r>
      <w:r w:rsidR="00A0619F">
        <w:rPr>
          <w:color w:val="008080"/>
        </w:rPr>
        <w:t>IEnumerable</w:t>
      </w:r>
      <w:r w:rsidR="00A0619F">
        <w:t>&lt;</w:t>
      </w:r>
      <w:r w:rsidR="000549EB" w:rsidRPr="000549EB">
        <w:t>TSource</w:t>
      </w:r>
      <w:r w:rsidR="00A0619F">
        <w:t>&gt; source,</w:t>
      </w:r>
    </w:p>
    <w:p w:rsidR="00A0619F" w:rsidRDefault="00E76313" w:rsidP="00A0619F">
      <w:pPr>
        <w:pStyle w:val="Code"/>
      </w:pPr>
      <w:r>
        <w:t xml:space="preserve">    </w:t>
      </w:r>
      <w:r w:rsidR="00A0619F">
        <w:rPr>
          <w:color w:val="008080"/>
        </w:rPr>
        <w:t>Func</w:t>
      </w:r>
      <w:r w:rsidR="00A0619F">
        <w:t>&lt;</w:t>
      </w:r>
      <w:r w:rsidR="000549EB" w:rsidRPr="000549EB">
        <w:t>TSource</w:t>
      </w:r>
      <w:r w:rsidR="00A0619F">
        <w:t xml:space="preserve">, </w:t>
      </w:r>
      <w:r w:rsidR="00745891" w:rsidRPr="00745891">
        <w:t>TKey</w:t>
      </w:r>
      <w:r w:rsidR="00A0619F">
        <w:t>&gt; keySelector);</w:t>
      </w:r>
    </w:p>
    <w:p w:rsidR="009F5F97" w:rsidRDefault="00A0619F" w:rsidP="00A0619F">
      <w:pPr>
        <w:pStyle w:val="Code"/>
      </w:pPr>
      <w:r>
        <w:rPr>
          <w:color w:val="0000FF"/>
        </w:rPr>
        <w:t>public</w:t>
      </w:r>
      <w:r>
        <w:t xml:space="preserve"> </w:t>
      </w:r>
      <w:r>
        <w:rPr>
          <w:color w:val="0000FF"/>
        </w:rPr>
        <w:t>static</w:t>
      </w:r>
      <w:r>
        <w:t xml:space="preserve"> </w:t>
      </w:r>
      <w:r w:rsidR="00A32941">
        <w:rPr>
          <w:color w:val="008080"/>
        </w:rPr>
        <w:t>IOrderedSequence</w:t>
      </w:r>
      <w:r>
        <w:t>&lt;</w:t>
      </w:r>
      <w:r w:rsidR="000549EB" w:rsidRPr="000549EB">
        <w:t>TSource</w:t>
      </w:r>
      <w:r>
        <w:t>&gt; OrderByDescending&lt;</w:t>
      </w:r>
      <w:r w:rsidR="000549EB" w:rsidRPr="000549EB">
        <w:t>TSource</w:t>
      </w:r>
      <w:r>
        <w:t xml:space="preserve">, </w:t>
      </w:r>
      <w:r w:rsidR="00745891" w:rsidRPr="00745891">
        <w:t>TKey</w:t>
      </w:r>
      <w:r>
        <w:t>&gt;(</w:t>
      </w:r>
    </w:p>
    <w:p w:rsidR="009F5F97" w:rsidRDefault="00E76313" w:rsidP="00A0619F">
      <w:pPr>
        <w:pStyle w:val="Code"/>
      </w:pPr>
      <w:r>
        <w:t xml:space="preserve">    </w:t>
      </w:r>
      <w:r w:rsidR="00A0619F" w:rsidRPr="007E5C9C">
        <w:rPr>
          <w:color w:val="0000FF"/>
        </w:rPr>
        <w:t>this</w:t>
      </w:r>
      <w:r w:rsidR="00A0619F">
        <w:t xml:space="preserve"> </w:t>
      </w:r>
      <w:r w:rsidR="00A0619F">
        <w:rPr>
          <w:color w:val="008080"/>
        </w:rPr>
        <w:t>IEnumerable</w:t>
      </w:r>
      <w:r w:rsidR="00A0619F">
        <w:t>&lt;</w:t>
      </w:r>
      <w:r w:rsidR="000549EB" w:rsidRPr="000549EB">
        <w:t>TSource</w:t>
      </w:r>
      <w:r w:rsidR="00A0619F">
        <w:t>&gt; source,</w:t>
      </w:r>
    </w:p>
    <w:p w:rsidR="009F5F97" w:rsidRDefault="00E76313" w:rsidP="00A0619F">
      <w:pPr>
        <w:pStyle w:val="Code"/>
      </w:pPr>
      <w:r>
        <w:t xml:space="preserve">    </w:t>
      </w:r>
      <w:r w:rsidR="00A0619F">
        <w:rPr>
          <w:color w:val="008080"/>
        </w:rPr>
        <w:t>Func</w:t>
      </w:r>
      <w:r w:rsidR="00A0619F">
        <w:t>&lt;</w:t>
      </w:r>
      <w:r w:rsidR="000549EB" w:rsidRPr="000549EB">
        <w:t>TSource</w:t>
      </w:r>
      <w:r w:rsidR="00A0619F">
        <w:t xml:space="preserve">, </w:t>
      </w:r>
      <w:r w:rsidR="00745891" w:rsidRPr="00745891">
        <w:t>TKey</w:t>
      </w:r>
      <w:r w:rsidR="00A0619F">
        <w:t>&gt; keySelector,</w:t>
      </w:r>
    </w:p>
    <w:p w:rsidR="00A0619F" w:rsidRDefault="00E76313" w:rsidP="00A0619F">
      <w:pPr>
        <w:pStyle w:val="Code"/>
      </w:pPr>
      <w:r>
        <w:t xml:space="preserve">    </w:t>
      </w:r>
      <w:r w:rsidR="00A0619F" w:rsidRPr="007506FD">
        <w:rPr>
          <w:color w:val="008080"/>
        </w:rPr>
        <w:t>IComparer</w:t>
      </w:r>
      <w:r w:rsidR="00A0619F">
        <w:t>&lt;</w:t>
      </w:r>
      <w:r w:rsidR="00745891" w:rsidRPr="00745891">
        <w:t>TKey</w:t>
      </w:r>
      <w:r w:rsidR="00A0619F">
        <w:t>&gt; comparer);</w:t>
      </w:r>
    </w:p>
    <w:p w:rsidR="009F5F97" w:rsidRDefault="00A0619F" w:rsidP="00A0619F">
      <w:pPr>
        <w:pStyle w:val="Code"/>
      </w:pPr>
      <w:r>
        <w:rPr>
          <w:color w:val="0000FF"/>
        </w:rPr>
        <w:t>public</w:t>
      </w:r>
      <w:r>
        <w:t xml:space="preserve"> </w:t>
      </w:r>
      <w:r>
        <w:rPr>
          <w:color w:val="0000FF"/>
        </w:rPr>
        <w:t>static</w:t>
      </w:r>
      <w:r>
        <w:t xml:space="preserve"> </w:t>
      </w:r>
      <w:r w:rsidR="00A32941">
        <w:rPr>
          <w:color w:val="008080"/>
        </w:rPr>
        <w:t>IOrderedSequence</w:t>
      </w:r>
      <w:r>
        <w:t>&lt;</w:t>
      </w:r>
      <w:r w:rsidR="000549EB" w:rsidRPr="000549EB">
        <w:t>TSource</w:t>
      </w:r>
      <w:r>
        <w:t>&gt; ThenBy&lt;</w:t>
      </w:r>
      <w:r w:rsidR="000549EB" w:rsidRPr="000549EB">
        <w:t>TSource</w:t>
      </w:r>
      <w:r>
        <w:t xml:space="preserve">, </w:t>
      </w:r>
      <w:r w:rsidR="00745891" w:rsidRPr="00745891">
        <w:t>TKey</w:t>
      </w:r>
      <w:r>
        <w:t>&gt;(</w:t>
      </w:r>
    </w:p>
    <w:p w:rsidR="009F5F97" w:rsidRDefault="00E76313" w:rsidP="00A0619F">
      <w:pPr>
        <w:pStyle w:val="Code"/>
      </w:pPr>
      <w:r>
        <w:t xml:space="preserve">    </w:t>
      </w:r>
      <w:r w:rsidR="00A0619F" w:rsidRPr="007E5C9C">
        <w:rPr>
          <w:color w:val="0000FF"/>
        </w:rPr>
        <w:t>this</w:t>
      </w:r>
      <w:r w:rsidR="00A0619F">
        <w:t xml:space="preserve"> </w:t>
      </w:r>
      <w:r w:rsidR="00A32941">
        <w:rPr>
          <w:color w:val="008080"/>
        </w:rPr>
        <w:t>IOrderedSequence</w:t>
      </w:r>
      <w:r w:rsidR="00A0619F">
        <w:t>&lt;</w:t>
      </w:r>
      <w:r w:rsidR="000549EB" w:rsidRPr="000549EB">
        <w:t>TSource</w:t>
      </w:r>
      <w:r w:rsidR="00A0619F">
        <w:t>&gt; source,</w:t>
      </w:r>
    </w:p>
    <w:p w:rsidR="00A0619F" w:rsidRDefault="00E76313" w:rsidP="00A0619F">
      <w:pPr>
        <w:pStyle w:val="Code"/>
      </w:pPr>
      <w:r>
        <w:t xml:space="preserve">    </w:t>
      </w:r>
      <w:r w:rsidR="00A0619F">
        <w:rPr>
          <w:color w:val="008080"/>
        </w:rPr>
        <w:t>Func</w:t>
      </w:r>
      <w:r w:rsidR="00A0619F">
        <w:t>&lt;</w:t>
      </w:r>
      <w:r w:rsidR="000549EB" w:rsidRPr="000549EB">
        <w:t>TSource</w:t>
      </w:r>
      <w:r w:rsidR="00A0619F">
        <w:t xml:space="preserve">, </w:t>
      </w:r>
      <w:r w:rsidR="00745891" w:rsidRPr="00745891">
        <w:t>TKey</w:t>
      </w:r>
      <w:r w:rsidR="00A0619F">
        <w:t>&gt; keySelector);</w:t>
      </w:r>
    </w:p>
    <w:p w:rsidR="009F5F97" w:rsidRDefault="00A0619F" w:rsidP="00A0619F">
      <w:pPr>
        <w:pStyle w:val="Code"/>
      </w:pPr>
      <w:r>
        <w:rPr>
          <w:color w:val="0000FF"/>
        </w:rPr>
        <w:t>public</w:t>
      </w:r>
      <w:r>
        <w:t xml:space="preserve"> </w:t>
      </w:r>
      <w:r>
        <w:rPr>
          <w:color w:val="0000FF"/>
        </w:rPr>
        <w:t>static</w:t>
      </w:r>
      <w:r>
        <w:t xml:space="preserve"> </w:t>
      </w:r>
      <w:r w:rsidR="00A32941">
        <w:rPr>
          <w:color w:val="008080"/>
        </w:rPr>
        <w:t>IOrderedSequence</w:t>
      </w:r>
      <w:r>
        <w:t>&lt;</w:t>
      </w:r>
      <w:r w:rsidR="000549EB" w:rsidRPr="000549EB">
        <w:t>TSource</w:t>
      </w:r>
      <w:r>
        <w:t>&gt; ThenBy&lt;</w:t>
      </w:r>
      <w:r w:rsidR="000549EB" w:rsidRPr="000549EB">
        <w:t>TSource</w:t>
      </w:r>
      <w:r>
        <w:t xml:space="preserve">, </w:t>
      </w:r>
      <w:r w:rsidR="00745891" w:rsidRPr="00745891">
        <w:t>TKey</w:t>
      </w:r>
      <w:r>
        <w:t>&gt;(</w:t>
      </w:r>
    </w:p>
    <w:p w:rsidR="009F5F97" w:rsidRDefault="00E76313" w:rsidP="00A0619F">
      <w:pPr>
        <w:pStyle w:val="Code"/>
      </w:pPr>
      <w:r>
        <w:t xml:space="preserve">    </w:t>
      </w:r>
      <w:r w:rsidR="00A0619F" w:rsidRPr="007E5C9C">
        <w:rPr>
          <w:color w:val="0000FF"/>
        </w:rPr>
        <w:t>this</w:t>
      </w:r>
      <w:r w:rsidR="00A0619F">
        <w:t xml:space="preserve"> </w:t>
      </w:r>
      <w:r w:rsidR="00A32941">
        <w:rPr>
          <w:color w:val="008080"/>
        </w:rPr>
        <w:t>IOrderedSequence</w:t>
      </w:r>
      <w:r w:rsidR="00A0619F">
        <w:t>&lt;</w:t>
      </w:r>
      <w:r w:rsidR="000549EB" w:rsidRPr="000549EB">
        <w:t>TSource</w:t>
      </w:r>
      <w:r w:rsidR="00A0619F">
        <w:t>&gt; source,</w:t>
      </w:r>
    </w:p>
    <w:p w:rsidR="009F5F97" w:rsidRDefault="00E76313" w:rsidP="00A0619F">
      <w:pPr>
        <w:pStyle w:val="Code"/>
      </w:pPr>
      <w:r>
        <w:t xml:space="preserve">    </w:t>
      </w:r>
      <w:r w:rsidR="00A0619F">
        <w:rPr>
          <w:color w:val="008080"/>
        </w:rPr>
        <w:t>Func</w:t>
      </w:r>
      <w:r w:rsidR="00A0619F">
        <w:t>&lt;</w:t>
      </w:r>
      <w:r w:rsidR="000549EB" w:rsidRPr="000549EB">
        <w:t>TSource</w:t>
      </w:r>
      <w:r w:rsidR="00A0619F">
        <w:t xml:space="preserve">, </w:t>
      </w:r>
      <w:r w:rsidR="00745891" w:rsidRPr="00745891">
        <w:t>TKey</w:t>
      </w:r>
      <w:r w:rsidR="00A0619F">
        <w:t>&gt; keySelector,</w:t>
      </w:r>
    </w:p>
    <w:p w:rsidR="00A0619F" w:rsidRDefault="00E76313" w:rsidP="00A0619F">
      <w:pPr>
        <w:pStyle w:val="Code"/>
      </w:pPr>
      <w:r>
        <w:t xml:space="preserve">    </w:t>
      </w:r>
      <w:r w:rsidR="00A0619F" w:rsidRPr="007506FD">
        <w:rPr>
          <w:color w:val="008080"/>
        </w:rPr>
        <w:t>IComparer</w:t>
      </w:r>
      <w:r w:rsidR="00A0619F">
        <w:t>&lt;</w:t>
      </w:r>
      <w:r w:rsidR="00745891" w:rsidRPr="00745891">
        <w:t>TKey</w:t>
      </w:r>
      <w:r w:rsidR="00A0619F">
        <w:t>&gt; comparer);</w:t>
      </w:r>
    </w:p>
    <w:p w:rsidR="009F5F97" w:rsidRDefault="00A0619F" w:rsidP="00A0619F">
      <w:pPr>
        <w:pStyle w:val="Code"/>
      </w:pPr>
      <w:r>
        <w:rPr>
          <w:color w:val="0000FF"/>
        </w:rPr>
        <w:t>public</w:t>
      </w:r>
      <w:r>
        <w:t xml:space="preserve"> </w:t>
      </w:r>
      <w:r>
        <w:rPr>
          <w:color w:val="0000FF"/>
        </w:rPr>
        <w:t>static</w:t>
      </w:r>
      <w:r>
        <w:t xml:space="preserve"> </w:t>
      </w:r>
      <w:r w:rsidR="00A32941">
        <w:rPr>
          <w:color w:val="008080"/>
        </w:rPr>
        <w:t>IOrderedSequence</w:t>
      </w:r>
      <w:r>
        <w:t>&lt;</w:t>
      </w:r>
      <w:r w:rsidR="000549EB" w:rsidRPr="000549EB">
        <w:t>TSource</w:t>
      </w:r>
      <w:r>
        <w:t>&gt; ThenByDescending&lt;</w:t>
      </w:r>
      <w:r w:rsidR="000549EB" w:rsidRPr="000549EB">
        <w:t>TSource</w:t>
      </w:r>
      <w:r>
        <w:t xml:space="preserve">, </w:t>
      </w:r>
      <w:r w:rsidR="00745891" w:rsidRPr="00745891">
        <w:t>TKey</w:t>
      </w:r>
      <w:r>
        <w:t>&gt;(</w:t>
      </w:r>
    </w:p>
    <w:p w:rsidR="009F5F97" w:rsidRDefault="00E76313" w:rsidP="00A0619F">
      <w:pPr>
        <w:pStyle w:val="Code"/>
      </w:pPr>
      <w:r>
        <w:t xml:space="preserve">    </w:t>
      </w:r>
      <w:r w:rsidR="00A0619F" w:rsidRPr="007E5C9C">
        <w:rPr>
          <w:color w:val="0000FF"/>
        </w:rPr>
        <w:t>this</w:t>
      </w:r>
      <w:r w:rsidR="00A0619F">
        <w:t xml:space="preserve"> </w:t>
      </w:r>
      <w:r w:rsidR="00A32941">
        <w:rPr>
          <w:color w:val="008080"/>
        </w:rPr>
        <w:t>IOrderedSequence</w:t>
      </w:r>
      <w:r w:rsidR="00A0619F">
        <w:t>&lt;</w:t>
      </w:r>
      <w:r w:rsidR="000549EB" w:rsidRPr="000549EB">
        <w:t>TSource</w:t>
      </w:r>
      <w:r w:rsidR="00A0619F">
        <w:t>&gt; source,</w:t>
      </w:r>
    </w:p>
    <w:p w:rsidR="00A0619F" w:rsidRDefault="00E76313" w:rsidP="00A0619F">
      <w:pPr>
        <w:pStyle w:val="Code"/>
      </w:pPr>
      <w:r>
        <w:t xml:space="preserve">    </w:t>
      </w:r>
      <w:r w:rsidR="00A0619F">
        <w:rPr>
          <w:color w:val="008080"/>
        </w:rPr>
        <w:t>Func</w:t>
      </w:r>
      <w:r w:rsidR="00A0619F">
        <w:t>&lt;</w:t>
      </w:r>
      <w:r w:rsidR="000549EB" w:rsidRPr="000549EB">
        <w:t>TSource</w:t>
      </w:r>
      <w:r w:rsidR="00A0619F">
        <w:t xml:space="preserve">, </w:t>
      </w:r>
      <w:r w:rsidR="00745891" w:rsidRPr="00745891">
        <w:t>TKey</w:t>
      </w:r>
      <w:r w:rsidR="00A0619F">
        <w:t>&gt; keySelector);</w:t>
      </w:r>
    </w:p>
    <w:p w:rsidR="009F5F97" w:rsidRDefault="00A0619F" w:rsidP="00A0619F">
      <w:pPr>
        <w:pStyle w:val="Code"/>
      </w:pPr>
      <w:r>
        <w:rPr>
          <w:color w:val="0000FF"/>
        </w:rPr>
        <w:t>public</w:t>
      </w:r>
      <w:r>
        <w:t xml:space="preserve"> </w:t>
      </w:r>
      <w:r>
        <w:rPr>
          <w:color w:val="0000FF"/>
        </w:rPr>
        <w:t>static</w:t>
      </w:r>
      <w:r>
        <w:t xml:space="preserve"> </w:t>
      </w:r>
      <w:r w:rsidR="00A32941">
        <w:rPr>
          <w:color w:val="008080"/>
        </w:rPr>
        <w:t>IOrderedSequence</w:t>
      </w:r>
      <w:r>
        <w:t>&lt;</w:t>
      </w:r>
      <w:r w:rsidR="000549EB" w:rsidRPr="000549EB">
        <w:t>TSource</w:t>
      </w:r>
      <w:r>
        <w:t>&gt; ThenByDescending&lt;</w:t>
      </w:r>
      <w:r w:rsidR="000549EB" w:rsidRPr="000549EB">
        <w:t>TSource</w:t>
      </w:r>
      <w:r>
        <w:t xml:space="preserve">, </w:t>
      </w:r>
      <w:r w:rsidR="00745891" w:rsidRPr="00745891">
        <w:t>TKey</w:t>
      </w:r>
      <w:r>
        <w:t>&gt;(</w:t>
      </w:r>
    </w:p>
    <w:p w:rsidR="009F5F97" w:rsidRDefault="00E76313" w:rsidP="00A0619F">
      <w:pPr>
        <w:pStyle w:val="Code"/>
      </w:pPr>
      <w:r>
        <w:t xml:space="preserve">    </w:t>
      </w:r>
      <w:r w:rsidR="00A0619F" w:rsidRPr="007E5C9C">
        <w:rPr>
          <w:color w:val="0000FF"/>
        </w:rPr>
        <w:t>this</w:t>
      </w:r>
      <w:r w:rsidR="00A0619F">
        <w:t xml:space="preserve"> </w:t>
      </w:r>
      <w:r w:rsidR="00A32941">
        <w:rPr>
          <w:color w:val="008080"/>
        </w:rPr>
        <w:t>IOrderedSequence</w:t>
      </w:r>
      <w:r w:rsidR="00A0619F">
        <w:t>&lt;</w:t>
      </w:r>
      <w:r w:rsidR="000549EB" w:rsidRPr="000549EB">
        <w:t>TSource</w:t>
      </w:r>
      <w:r w:rsidR="00A0619F">
        <w:t>&gt; source,</w:t>
      </w:r>
    </w:p>
    <w:p w:rsidR="009F5F97" w:rsidRDefault="00E76313" w:rsidP="00A0619F">
      <w:pPr>
        <w:pStyle w:val="Code"/>
      </w:pPr>
      <w:r>
        <w:t xml:space="preserve">    </w:t>
      </w:r>
      <w:r w:rsidR="00A0619F">
        <w:rPr>
          <w:color w:val="008080"/>
        </w:rPr>
        <w:t>Func</w:t>
      </w:r>
      <w:r w:rsidR="00A0619F">
        <w:t>&lt;</w:t>
      </w:r>
      <w:r w:rsidR="000549EB" w:rsidRPr="000549EB">
        <w:t>TSource</w:t>
      </w:r>
      <w:r w:rsidR="00A0619F">
        <w:t xml:space="preserve">, </w:t>
      </w:r>
      <w:r w:rsidR="00745891" w:rsidRPr="00745891">
        <w:t>TKey</w:t>
      </w:r>
      <w:r w:rsidR="00A0619F">
        <w:t>&gt; keySelector,</w:t>
      </w:r>
    </w:p>
    <w:p w:rsidR="00A0619F" w:rsidRDefault="00E76313" w:rsidP="00A0619F">
      <w:pPr>
        <w:pStyle w:val="Code"/>
      </w:pPr>
      <w:r>
        <w:t xml:space="preserve">    </w:t>
      </w:r>
      <w:r w:rsidR="00A0619F" w:rsidRPr="007506FD">
        <w:rPr>
          <w:color w:val="008080"/>
        </w:rPr>
        <w:t>IComparer</w:t>
      </w:r>
      <w:r w:rsidR="00A0619F">
        <w:t>&lt;</w:t>
      </w:r>
      <w:r w:rsidR="00745891" w:rsidRPr="00745891">
        <w:t>TKey</w:t>
      </w:r>
      <w:r w:rsidR="00A0619F">
        <w:t>&gt; comparer);</w:t>
      </w:r>
    </w:p>
    <w:p w:rsidR="00DE5003" w:rsidRPr="007506FD" w:rsidRDefault="00DE5003" w:rsidP="00A0619F">
      <w:pPr>
        <w:pStyle w:val="Code"/>
      </w:pPr>
    </w:p>
    <w:p w:rsidR="00DC03CA" w:rsidRDefault="00FD419C" w:rsidP="007D6724">
      <w:pPr>
        <w:pStyle w:val="Text"/>
      </w:pPr>
      <w:r>
        <w:t xml:space="preserve">The </w:t>
      </w:r>
      <w:r w:rsidRPr="00B649F2">
        <w:rPr>
          <w:rStyle w:val="CodeEmbedded"/>
        </w:rPr>
        <w:t>OrderBy</w:t>
      </w:r>
      <w:r>
        <w:t xml:space="preserve">, </w:t>
      </w:r>
      <w:r w:rsidRPr="00B649F2">
        <w:rPr>
          <w:rStyle w:val="CodeEmbedded"/>
        </w:rPr>
        <w:t>OrderByDescending</w:t>
      </w:r>
      <w:r>
        <w:t xml:space="preserve">, </w:t>
      </w:r>
      <w:r w:rsidRPr="00B649F2">
        <w:rPr>
          <w:rStyle w:val="CodeEmbedded"/>
        </w:rPr>
        <w:t>ThenBy</w:t>
      </w:r>
      <w:r>
        <w:t xml:space="preserve">, and </w:t>
      </w:r>
      <w:r w:rsidRPr="00B649F2">
        <w:rPr>
          <w:rStyle w:val="CodeEmbedded"/>
        </w:rPr>
        <w:t>ThenByDescending</w:t>
      </w:r>
      <w:r>
        <w:t xml:space="preserve"> operators </w:t>
      </w:r>
      <w:r w:rsidR="008271E2">
        <w:t>make up</w:t>
      </w:r>
      <w:r>
        <w:t xml:space="preserve"> a family of operators that can be </w:t>
      </w:r>
      <w:r w:rsidR="00A0619F">
        <w:t>composed</w:t>
      </w:r>
      <w:r>
        <w:t xml:space="preserve"> to </w:t>
      </w:r>
      <w:r w:rsidR="00A0619F">
        <w:t>order a sequence</w:t>
      </w:r>
      <w:r>
        <w:t xml:space="preserve"> by multiple keys</w:t>
      </w:r>
      <w:r w:rsidR="00DC03CA">
        <w:t xml:space="preserve">. </w:t>
      </w:r>
      <w:r w:rsidR="00A0619F">
        <w:t>A composition of the operators has the form</w:t>
      </w:r>
    </w:p>
    <w:p w:rsidR="00DE5003" w:rsidRDefault="00DE5003" w:rsidP="007D6724">
      <w:pPr>
        <w:pStyle w:val="Text"/>
      </w:pPr>
    </w:p>
    <w:p w:rsidR="00DC03CA" w:rsidRDefault="00DC03CA" w:rsidP="00DC03CA">
      <w:pPr>
        <w:pStyle w:val="Code"/>
      </w:pPr>
      <w:r>
        <w:t>source . OrderBy(...) . ThenBy(...) . ThenBy(...) ...</w:t>
      </w:r>
    </w:p>
    <w:p w:rsidR="00DE5003" w:rsidRDefault="00DE5003" w:rsidP="00DC03CA">
      <w:pPr>
        <w:pStyle w:val="Code"/>
      </w:pPr>
    </w:p>
    <w:p w:rsidR="00FD419C" w:rsidRDefault="00DC03CA" w:rsidP="007D6724">
      <w:pPr>
        <w:pStyle w:val="Text"/>
      </w:pPr>
      <w:r>
        <w:t xml:space="preserve">where </w:t>
      </w:r>
      <w:r w:rsidRPr="00B649F2">
        <w:rPr>
          <w:rStyle w:val="CodeEmbedded"/>
        </w:rPr>
        <w:t>OrderBy(...)</w:t>
      </w:r>
      <w:r>
        <w:t xml:space="preserve"> is an invocation of </w:t>
      </w:r>
      <w:r w:rsidRPr="00B649F2">
        <w:rPr>
          <w:rStyle w:val="CodeEmbedded"/>
        </w:rPr>
        <w:t>OrderBy</w:t>
      </w:r>
      <w:r>
        <w:t xml:space="preserve"> or </w:t>
      </w:r>
      <w:r w:rsidRPr="00B649F2">
        <w:rPr>
          <w:rStyle w:val="CodeEmbedded"/>
        </w:rPr>
        <w:t>OrderByDescending</w:t>
      </w:r>
      <w:r>
        <w:t xml:space="preserve"> and each</w:t>
      </w:r>
      <w:r w:rsidRPr="00AD53FE">
        <w:t xml:space="preserve"> </w:t>
      </w:r>
      <w:r w:rsidRPr="00B649F2">
        <w:rPr>
          <w:rStyle w:val="CodeEmbedded"/>
        </w:rPr>
        <w:t>ThenBy(...)</w:t>
      </w:r>
      <w:r>
        <w:t xml:space="preserve">, if any, is an invocation of </w:t>
      </w:r>
      <w:r w:rsidRPr="00B649F2">
        <w:rPr>
          <w:rStyle w:val="CodeEmbedded"/>
        </w:rPr>
        <w:t>ThenBy</w:t>
      </w:r>
      <w:r>
        <w:t xml:space="preserve"> or </w:t>
      </w:r>
      <w:r w:rsidRPr="00B649F2">
        <w:rPr>
          <w:rStyle w:val="CodeEmbedded"/>
        </w:rPr>
        <w:t>ThenByDescending</w:t>
      </w:r>
      <w:r>
        <w:t>.</w:t>
      </w:r>
      <w:r w:rsidRPr="00DC03CA">
        <w:t xml:space="preserve"> </w:t>
      </w:r>
      <w:r>
        <w:t xml:space="preserve">The initial </w:t>
      </w:r>
      <w:r w:rsidRPr="00B649F2">
        <w:rPr>
          <w:rStyle w:val="CodeEmbedded"/>
        </w:rPr>
        <w:t>Or</w:t>
      </w:r>
      <w:r w:rsidRPr="007D6724">
        <w:rPr>
          <w:rStyle w:val="CodeEmbedded"/>
        </w:rPr>
        <w:t>derBy</w:t>
      </w:r>
      <w:r>
        <w:t xml:space="preserve"> or </w:t>
      </w:r>
      <w:r w:rsidRPr="00B649F2">
        <w:rPr>
          <w:rStyle w:val="CodeEmbedded"/>
        </w:rPr>
        <w:t>OrderByDescending</w:t>
      </w:r>
      <w:r>
        <w:t xml:space="preserve"> establishes the primary </w:t>
      </w:r>
      <w:r w:rsidR="00AD654F">
        <w:t>ordering</w:t>
      </w:r>
      <w:r>
        <w:t xml:space="preserve">, the first </w:t>
      </w:r>
      <w:r w:rsidRPr="00B649F2">
        <w:rPr>
          <w:rStyle w:val="CodeEmbedded"/>
        </w:rPr>
        <w:t>ThenBy</w:t>
      </w:r>
      <w:r>
        <w:t xml:space="preserve"> or </w:t>
      </w:r>
      <w:r w:rsidRPr="00B649F2">
        <w:rPr>
          <w:rStyle w:val="CodeEmbedded"/>
        </w:rPr>
        <w:t>ThenByDescending</w:t>
      </w:r>
      <w:r w:rsidR="00AD654F">
        <w:t xml:space="preserve"> establishes the secondary ordering</w:t>
      </w:r>
      <w:r>
        <w:t xml:space="preserve">, the second </w:t>
      </w:r>
      <w:r w:rsidRPr="00B649F2">
        <w:rPr>
          <w:rStyle w:val="CodeEmbedded"/>
        </w:rPr>
        <w:t>ThenBy</w:t>
      </w:r>
      <w:r>
        <w:t xml:space="preserve"> or </w:t>
      </w:r>
      <w:r w:rsidRPr="00B649F2">
        <w:rPr>
          <w:rStyle w:val="CodeEmbedded"/>
        </w:rPr>
        <w:t>ThenByDescending</w:t>
      </w:r>
      <w:r>
        <w:t xml:space="preserve"> establishes the tertiary </w:t>
      </w:r>
      <w:r w:rsidR="00AD654F">
        <w:t>ordering</w:t>
      </w:r>
      <w:r>
        <w:t>, and so on.</w:t>
      </w:r>
      <w:r w:rsidR="00AD53FE">
        <w:t xml:space="preserve"> </w:t>
      </w:r>
      <w:r w:rsidR="00AD654F">
        <w:t>Each ordering</w:t>
      </w:r>
      <w:r w:rsidR="00FD419C">
        <w:t xml:space="preserve"> </w:t>
      </w:r>
      <w:r w:rsidR="008271E2">
        <w:t>is defined by</w:t>
      </w:r>
      <w:r w:rsidR="00FD419C">
        <w:t>:</w:t>
      </w:r>
    </w:p>
    <w:p w:rsidR="00FD419C" w:rsidRDefault="00FD419C" w:rsidP="005930EF">
      <w:pPr>
        <w:pStyle w:val="BulletedList1"/>
      </w:pPr>
      <w:r>
        <w:t xml:space="preserve">A </w:t>
      </w:r>
      <w:r w:rsidRPr="00B649F2">
        <w:rPr>
          <w:rStyle w:val="CodeEmbedded"/>
        </w:rPr>
        <w:t>keySele</w:t>
      </w:r>
      <w:r w:rsidRPr="00EF0860">
        <w:rPr>
          <w:rStyle w:val="CodeEmbedded"/>
        </w:rPr>
        <w:t>ctor</w:t>
      </w:r>
      <w:r>
        <w:t xml:space="preserve"> function that extracts the key</w:t>
      </w:r>
      <w:r w:rsidR="00242B3F">
        <w:t xml:space="preserve"> value</w:t>
      </w:r>
      <w:r w:rsidR="00AD53FE">
        <w:t xml:space="preserve">, of type </w:t>
      </w:r>
      <w:r w:rsidR="00745891" w:rsidRPr="00B649F2">
        <w:rPr>
          <w:rStyle w:val="CodeEmbedded"/>
        </w:rPr>
        <w:t>TKey</w:t>
      </w:r>
      <w:r w:rsidR="00AD53FE">
        <w:t xml:space="preserve">, </w:t>
      </w:r>
      <w:r>
        <w:t>from an element</w:t>
      </w:r>
      <w:r w:rsidR="00AD53FE">
        <w:t xml:space="preserve">, of type </w:t>
      </w:r>
      <w:r w:rsidR="000549EB" w:rsidRPr="00B649F2">
        <w:rPr>
          <w:rStyle w:val="CodeEmbedded"/>
        </w:rPr>
        <w:t>TSource</w:t>
      </w:r>
      <w:r w:rsidR="005A3606">
        <w:t>.</w:t>
      </w:r>
    </w:p>
    <w:p w:rsidR="0045734D" w:rsidRDefault="00FD419C" w:rsidP="005930EF">
      <w:pPr>
        <w:pStyle w:val="BulletedList1"/>
      </w:pPr>
      <w:r>
        <w:t xml:space="preserve">An optional </w:t>
      </w:r>
      <w:r w:rsidRPr="00B649F2">
        <w:rPr>
          <w:rStyle w:val="CodeEmbedded"/>
        </w:rPr>
        <w:t>comparer</w:t>
      </w:r>
      <w:r>
        <w:t xml:space="preserve"> </w:t>
      </w:r>
      <w:r w:rsidR="0045734D">
        <w:t>for comparing key values</w:t>
      </w:r>
      <w:r w:rsidR="00045179">
        <w:t>.</w:t>
      </w:r>
      <w:r w:rsidR="0045734D">
        <w:t xml:space="preserve"> If no comparer is specified</w:t>
      </w:r>
      <w:r w:rsidR="00A94AC2">
        <w:t xml:space="preserve"> or </w:t>
      </w:r>
      <w:r w:rsidR="0045734D">
        <w:t xml:space="preserve">if the </w:t>
      </w:r>
      <w:r w:rsidR="0045734D" w:rsidRPr="00B649F2">
        <w:rPr>
          <w:rStyle w:val="CodeEmbedded"/>
        </w:rPr>
        <w:t>comparer</w:t>
      </w:r>
      <w:r w:rsidR="0045734D">
        <w:t xml:space="preserve"> argument is null, the default comparer, </w:t>
      </w:r>
      <w:r w:rsidR="0045734D" w:rsidRPr="00B649F2">
        <w:rPr>
          <w:rStyle w:val="CodeEmbedded"/>
        </w:rPr>
        <w:t>Comparer&lt;</w:t>
      </w:r>
      <w:r w:rsidR="00745891" w:rsidRPr="00B649F2">
        <w:rPr>
          <w:rStyle w:val="CodeEmbedded"/>
        </w:rPr>
        <w:t>TKey</w:t>
      </w:r>
      <w:r w:rsidR="0045734D" w:rsidRPr="00B649F2">
        <w:rPr>
          <w:rStyle w:val="CodeEmbedded"/>
        </w:rPr>
        <w:t>&gt;.Default</w:t>
      </w:r>
      <w:r w:rsidR="0045734D">
        <w:t>, is used.</w:t>
      </w:r>
    </w:p>
    <w:p w:rsidR="00045179" w:rsidRPr="00FD419C" w:rsidRDefault="00045179" w:rsidP="005930EF">
      <w:pPr>
        <w:pStyle w:val="BulletedList1"/>
      </w:pPr>
      <w:r>
        <w:t>A</w:t>
      </w:r>
      <w:r w:rsidR="00AD53FE">
        <w:t xml:space="preserve"> sort direction</w:t>
      </w:r>
      <w:r>
        <w:t>.</w:t>
      </w:r>
      <w:r w:rsidR="00AD53FE">
        <w:t xml:space="preserve"> The </w:t>
      </w:r>
      <w:r w:rsidR="00AD53FE" w:rsidRPr="00B649F2">
        <w:rPr>
          <w:rStyle w:val="CodeEmbedded"/>
        </w:rPr>
        <w:t>OrderBy</w:t>
      </w:r>
      <w:r w:rsidR="00AD53FE">
        <w:t xml:space="preserve"> and </w:t>
      </w:r>
      <w:r w:rsidR="00AD53FE" w:rsidRPr="00B649F2">
        <w:rPr>
          <w:rStyle w:val="CodeEmbedded"/>
        </w:rPr>
        <w:t>ThenBy</w:t>
      </w:r>
      <w:r w:rsidR="00AD53FE">
        <w:t xml:space="preserve"> methods establish an ascending </w:t>
      </w:r>
      <w:r w:rsidR="00D50F84">
        <w:t>ordering</w:t>
      </w:r>
      <w:r w:rsidR="00AD53FE">
        <w:t xml:space="preserve">, the </w:t>
      </w:r>
      <w:r w:rsidR="00AD53FE" w:rsidRPr="00B649F2">
        <w:rPr>
          <w:rStyle w:val="CodeEmbedded"/>
        </w:rPr>
        <w:t>OrderByDescending</w:t>
      </w:r>
      <w:r w:rsidR="00AD53FE">
        <w:t xml:space="preserve"> and </w:t>
      </w:r>
      <w:r w:rsidR="00AD53FE" w:rsidRPr="00B649F2">
        <w:rPr>
          <w:rStyle w:val="CodeEmbedded"/>
        </w:rPr>
        <w:t>ThenByDescending</w:t>
      </w:r>
      <w:r w:rsidR="00AD53FE">
        <w:t xml:space="preserve"> me</w:t>
      </w:r>
      <w:r w:rsidR="00D50F84">
        <w:t>thods establish a descending ordering</w:t>
      </w:r>
      <w:r w:rsidR="00AD53FE">
        <w:t>.</w:t>
      </w:r>
    </w:p>
    <w:p w:rsidR="00074165" w:rsidRDefault="00A0619F" w:rsidP="00A94AC2">
      <w:pPr>
        <w:pStyle w:val="Text"/>
      </w:pPr>
      <w:r>
        <w:t xml:space="preserve">An invocation of </w:t>
      </w:r>
      <w:r w:rsidRPr="00B649F2">
        <w:rPr>
          <w:rStyle w:val="CodeEmbedded"/>
        </w:rPr>
        <w:t>OrderBy</w:t>
      </w:r>
      <w:r>
        <w:t xml:space="preserve">, </w:t>
      </w:r>
      <w:r w:rsidRPr="00B649F2">
        <w:rPr>
          <w:rStyle w:val="CodeEmbedded"/>
        </w:rPr>
        <w:t>OrderByDescending</w:t>
      </w:r>
      <w:r>
        <w:t xml:space="preserve">, </w:t>
      </w:r>
      <w:r w:rsidRPr="00B649F2">
        <w:rPr>
          <w:rStyle w:val="CodeEmbedded"/>
        </w:rPr>
        <w:t>ThenBy</w:t>
      </w:r>
      <w:r>
        <w:t xml:space="preserve">, or </w:t>
      </w:r>
      <w:r w:rsidRPr="00B649F2">
        <w:rPr>
          <w:rStyle w:val="CodeEmbedded"/>
        </w:rPr>
        <w:t>ThenByDescending</w:t>
      </w:r>
      <w:r w:rsidR="005C2A52">
        <w:t xml:space="preserve"> </w:t>
      </w:r>
      <w:r w:rsidR="00BE78E7">
        <w:t xml:space="preserve">allocates and </w:t>
      </w:r>
      <w:r w:rsidR="005C2A52">
        <w:t xml:space="preserve">returns an enumerable object </w:t>
      </w:r>
      <w:r>
        <w:t xml:space="preserve">of type </w:t>
      </w:r>
      <w:r w:rsidR="00A32941">
        <w:rPr>
          <w:rStyle w:val="CodeEmbedded"/>
        </w:rPr>
        <w:t>IOrderedSequence</w:t>
      </w:r>
      <w:r w:rsidRPr="00B649F2">
        <w:rPr>
          <w:rStyle w:val="CodeEmbedded"/>
        </w:rPr>
        <w:t>&lt;</w:t>
      </w:r>
      <w:r w:rsidR="000549EB" w:rsidRPr="00B649F2">
        <w:rPr>
          <w:rStyle w:val="CodeEmbedded"/>
        </w:rPr>
        <w:t>TSource</w:t>
      </w:r>
      <w:r w:rsidRPr="00B649F2">
        <w:rPr>
          <w:rStyle w:val="CodeEmbedded"/>
        </w:rPr>
        <w:t>&gt;</w:t>
      </w:r>
      <w:r>
        <w:t xml:space="preserve"> </w:t>
      </w:r>
      <w:r w:rsidR="005C2A52">
        <w:t xml:space="preserve">that captures </w:t>
      </w:r>
      <w:r w:rsidR="005C2A52" w:rsidRPr="009412AA">
        <w:t>the</w:t>
      </w:r>
      <w:r w:rsidR="009412AA">
        <w:t xml:space="preserve"> ar</w:t>
      </w:r>
      <w:r w:rsidR="00BE78E7">
        <w:t>guments passed to the operator.</w:t>
      </w:r>
      <w:r w:rsidR="00BE78E7" w:rsidRPr="00BE78E7">
        <w:t xml:space="preserve"> </w:t>
      </w:r>
      <w:r w:rsidR="00BE78E7">
        <w:t xml:space="preserve">An </w:t>
      </w:r>
      <w:r w:rsidR="00BE78E7" w:rsidRPr="00B649F2">
        <w:rPr>
          <w:rStyle w:val="CodeEmbedded"/>
        </w:rPr>
        <w:t>ArgumentNullException</w:t>
      </w:r>
      <w:r w:rsidR="00264631">
        <w:t xml:space="preserve"> is thrown if the </w:t>
      </w:r>
      <w:r w:rsidR="00264631" w:rsidRPr="00B649F2">
        <w:rPr>
          <w:rStyle w:val="CodeEmbedded"/>
        </w:rPr>
        <w:t>source</w:t>
      </w:r>
      <w:r w:rsidR="00264631">
        <w:t xml:space="preserve"> or </w:t>
      </w:r>
      <w:r w:rsidR="00264631" w:rsidRPr="00B649F2">
        <w:rPr>
          <w:rStyle w:val="CodeEmbedded"/>
        </w:rPr>
        <w:t>keySelector</w:t>
      </w:r>
      <w:r w:rsidR="00BE78E7">
        <w:t xml:space="preserve"> argument is null.</w:t>
      </w:r>
      <w:r w:rsidR="00552349">
        <w:t xml:space="preserve"> </w:t>
      </w:r>
      <w:r w:rsidR="00074165">
        <w:t xml:space="preserve">The </w:t>
      </w:r>
      <w:r w:rsidR="00A32941">
        <w:rPr>
          <w:rStyle w:val="CodeEmbedded"/>
        </w:rPr>
        <w:t>IOrderedSequence</w:t>
      </w:r>
      <w:r w:rsidR="00074165" w:rsidRPr="00B649F2">
        <w:rPr>
          <w:rStyle w:val="CodeEmbedded"/>
        </w:rPr>
        <w:t>&lt;</w:t>
      </w:r>
      <w:r w:rsidR="000549EB" w:rsidRPr="00B649F2">
        <w:rPr>
          <w:rStyle w:val="CodeEmbedded"/>
        </w:rPr>
        <w:t>T</w:t>
      </w:r>
      <w:r w:rsidR="00745891" w:rsidRPr="00B649F2">
        <w:rPr>
          <w:rStyle w:val="CodeEmbedded"/>
        </w:rPr>
        <w:t>Element</w:t>
      </w:r>
      <w:r w:rsidR="00074165" w:rsidRPr="00B649F2">
        <w:rPr>
          <w:rStyle w:val="CodeEmbedded"/>
        </w:rPr>
        <w:t>&gt;</w:t>
      </w:r>
      <w:r w:rsidR="00074165">
        <w:t xml:space="preserve"> </w:t>
      </w:r>
      <w:r w:rsidR="00A32941">
        <w:t>interface</w:t>
      </w:r>
      <w:r w:rsidR="00074165">
        <w:t xml:space="preserve"> implements </w:t>
      </w:r>
      <w:r w:rsidR="00074165" w:rsidRPr="00A94AC2">
        <w:rPr>
          <w:rStyle w:val="CodeEmbedded"/>
        </w:rPr>
        <w:t>IEnumerable&lt;</w:t>
      </w:r>
      <w:r w:rsidR="00745891" w:rsidRPr="00A94AC2">
        <w:rPr>
          <w:rStyle w:val="CodeEmbedded"/>
        </w:rPr>
        <w:t>TElement</w:t>
      </w:r>
      <w:r w:rsidR="00074165" w:rsidRPr="00A94AC2">
        <w:rPr>
          <w:rStyle w:val="CodeEmbedded"/>
        </w:rPr>
        <w:t>&gt;</w:t>
      </w:r>
      <w:r w:rsidR="00074165">
        <w:t>, but otherwise introduces no public members.</w:t>
      </w:r>
    </w:p>
    <w:p w:rsidR="00557717" w:rsidRDefault="005C2A52" w:rsidP="005F28AD">
      <w:pPr>
        <w:pStyle w:val="Text"/>
      </w:pPr>
      <w:r w:rsidRPr="009412AA">
        <w:t>When</w:t>
      </w:r>
      <w:r>
        <w:t xml:space="preserve"> the object </w:t>
      </w:r>
      <w:r w:rsidR="00BE78E7">
        <w:t>returned by</w:t>
      </w:r>
      <w:r w:rsidR="005A3606">
        <w:t xml:space="preserve"> one of the operators</w:t>
      </w:r>
      <w:r w:rsidR="00BE78E7">
        <w:t xml:space="preserve"> </w:t>
      </w:r>
      <w:r>
        <w:t xml:space="preserve">is enumerated, </w:t>
      </w:r>
      <w:r w:rsidR="00557717">
        <w:t xml:space="preserve">it first enumerates </w:t>
      </w:r>
      <w:r w:rsidR="00557717" w:rsidRPr="00B649F2">
        <w:rPr>
          <w:rStyle w:val="CodeEmbedded"/>
        </w:rPr>
        <w:t>source</w:t>
      </w:r>
      <w:r w:rsidR="004D728C">
        <w:t>,</w:t>
      </w:r>
      <w:r w:rsidR="00557717">
        <w:t xml:space="preserve"> collecting all elements</w:t>
      </w:r>
      <w:r w:rsidR="00BA0CBE">
        <w:t xml:space="preserve">. It then </w:t>
      </w:r>
      <w:r w:rsidR="00557717">
        <w:t xml:space="preserve">evaluates the </w:t>
      </w:r>
      <w:r w:rsidR="00557717" w:rsidRPr="00B649F2">
        <w:rPr>
          <w:rStyle w:val="CodeEmbedded"/>
        </w:rPr>
        <w:t>keySelector</w:t>
      </w:r>
      <w:r w:rsidR="00557717">
        <w:t xml:space="preserve"> function</w:t>
      </w:r>
      <w:r w:rsidR="005A3606">
        <w:t>(s)</w:t>
      </w:r>
      <w:r w:rsidR="00557717">
        <w:t xml:space="preserve"> once for each element, collec</w:t>
      </w:r>
      <w:r w:rsidR="00B11F8D">
        <w:t>ting th</w:t>
      </w:r>
      <w:r w:rsidR="00AD510E">
        <w:t>e key values to order by</w:t>
      </w:r>
      <w:r w:rsidR="00BA0CBE">
        <w:t xml:space="preserve">. It then </w:t>
      </w:r>
      <w:r w:rsidR="00AA0558">
        <w:t>sorts the elements</w:t>
      </w:r>
      <w:r w:rsidR="005A3606">
        <w:t xml:space="preserve"> according to </w:t>
      </w:r>
      <w:r w:rsidR="009354D5">
        <w:t>the collected</w:t>
      </w:r>
      <w:r w:rsidR="00557717">
        <w:t xml:space="preserve"> key values</w:t>
      </w:r>
      <w:r w:rsidR="009354D5">
        <w:t xml:space="preserve"> and</w:t>
      </w:r>
      <w:r w:rsidR="00D50F84">
        <w:t xml:space="preserve"> the characteristics of each ordering</w:t>
      </w:r>
      <w:r w:rsidR="00BA0CBE">
        <w:t>. Finally, it</w:t>
      </w:r>
      <w:r w:rsidR="00557717">
        <w:t xml:space="preserve"> </w:t>
      </w:r>
      <w:r w:rsidR="00AA0558">
        <w:t>yields the elements</w:t>
      </w:r>
      <w:r w:rsidR="00557717">
        <w:t xml:space="preserve"> in </w:t>
      </w:r>
      <w:r w:rsidR="005A3606">
        <w:t xml:space="preserve">the resulting </w:t>
      </w:r>
      <w:r w:rsidR="00557717">
        <w:t>order.</w:t>
      </w:r>
    </w:p>
    <w:p w:rsidR="00833045" w:rsidRDefault="00833045" w:rsidP="00481F52">
      <w:pPr>
        <w:pStyle w:val="Text"/>
      </w:pPr>
      <w:r>
        <w:t xml:space="preserve">Calling </w:t>
      </w:r>
      <w:r w:rsidRPr="00B649F2">
        <w:rPr>
          <w:rStyle w:val="CodeEmbedded"/>
        </w:rPr>
        <w:t>OrderBy</w:t>
      </w:r>
      <w:r>
        <w:t xml:space="preserve"> or </w:t>
      </w:r>
      <w:r w:rsidRPr="00B649F2">
        <w:rPr>
          <w:rStyle w:val="CodeEmbedded"/>
        </w:rPr>
        <w:t>OrderByDescending</w:t>
      </w:r>
      <w:r>
        <w:t xml:space="preserve"> on the result of an </w:t>
      </w:r>
      <w:r w:rsidRPr="00B649F2">
        <w:rPr>
          <w:rStyle w:val="CodeEmbedded"/>
        </w:rPr>
        <w:t>OrderBy</w:t>
      </w:r>
      <w:r w:rsidRPr="00833045">
        <w:t xml:space="preserve"> /</w:t>
      </w:r>
      <w:r>
        <w:t xml:space="preserve"> </w:t>
      </w:r>
      <w:r w:rsidRPr="00B649F2">
        <w:rPr>
          <w:rStyle w:val="CodeEmbedded"/>
        </w:rPr>
        <w:t>The</w:t>
      </w:r>
      <w:r w:rsidRPr="00481F52">
        <w:rPr>
          <w:rStyle w:val="CodeEmbedded"/>
        </w:rPr>
        <w:t>nBy</w:t>
      </w:r>
      <w:r>
        <w:t xml:space="preserve"> operator will introduce a new primary ordering, disregarding the previously established ordering.</w:t>
      </w:r>
    </w:p>
    <w:p w:rsidR="0031423F" w:rsidRDefault="00B11F8D" w:rsidP="009760DC">
      <w:pPr>
        <w:pStyle w:val="Text"/>
      </w:pPr>
      <w:r>
        <w:t xml:space="preserve">The </w:t>
      </w:r>
      <w:r w:rsidRPr="00B649F2">
        <w:rPr>
          <w:rStyle w:val="CodeEmbedded"/>
        </w:rPr>
        <w:t>OrderBy</w:t>
      </w:r>
      <w:r>
        <w:t xml:space="preserve"> </w:t>
      </w:r>
      <w:r w:rsidR="009354D5">
        <w:t xml:space="preserve">/ </w:t>
      </w:r>
      <w:r w:rsidR="005069FE" w:rsidRPr="00B649F2">
        <w:rPr>
          <w:rStyle w:val="CodeEmbedded"/>
        </w:rPr>
        <w:t>ThenBy</w:t>
      </w:r>
      <w:r w:rsidR="005069FE">
        <w:t xml:space="preserve"> </w:t>
      </w:r>
      <w:r>
        <w:t>operator</w:t>
      </w:r>
      <w:r w:rsidR="005069FE">
        <w:t>s</w:t>
      </w:r>
      <w:r>
        <w:t xml:space="preserve"> </w:t>
      </w:r>
      <w:r w:rsidRPr="00B11F8D">
        <w:t>perform a</w:t>
      </w:r>
      <w:r w:rsidR="00737FDE">
        <w:t xml:space="preserve"> </w:t>
      </w:r>
      <w:r w:rsidRPr="00B11F8D">
        <w:t xml:space="preserve">stable sort; that is, if </w:t>
      </w:r>
      <w:r w:rsidR="009354D5">
        <w:t xml:space="preserve">the </w:t>
      </w:r>
      <w:r>
        <w:t>key value</w:t>
      </w:r>
      <w:r w:rsidR="005069FE">
        <w:t>s</w:t>
      </w:r>
      <w:r>
        <w:t xml:space="preserve"> of </w:t>
      </w:r>
      <w:r w:rsidRPr="00B11F8D">
        <w:t xml:space="preserve">two elements are equal, </w:t>
      </w:r>
      <w:r>
        <w:t>the</w:t>
      </w:r>
      <w:r w:rsidRPr="00B11F8D">
        <w:t xml:space="preserve"> order </w:t>
      </w:r>
      <w:r>
        <w:t xml:space="preserve">of the elements </w:t>
      </w:r>
      <w:r w:rsidR="00737FDE">
        <w:t>is</w:t>
      </w:r>
      <w:r w:rsidRPr="00B11F8D">
        <w:t xml:space="preserve"> preserved. In contrast, a</w:t>
      </w:r>
      <w:r w:rsidR="00737FDE">
        <w:t>n un</w:t>
      </w:r>
      <w:r w:rsidRPr="00B11F8D">
        <w:t xml:space="preserve">stable sort </w:t>
      </w:r>
      <w:r w:rsidR="00737FDE">
        <w:t xml:space="preserve">does not </w:t>
      </w:r>
      <w:r w:rsidRPr="00B11F8D">
        <w:t xml:space="preserve">preserve the order of elements that </w:t>
      </w:r>
      <w:r>
        <w:t>have</w:t>
      </w:r>
      <w:r w:rsidRPr="00B11F8D">
        <w:t xml:space="preserve"> equal</w:t>
      </w:r>
      <w:r>
        <w:t xml:space="preserve"> key values.</w:t>
      </w:r>
    </w:p>
    <w:p w:rsidR="0031423F" w:rsidRDefault="0031423F" w:rsidP="00A45BBC">
      <w:pPr>
        <w:pStyle w:val="Text"/>
      </w:pPr>
      <w:r>
        <w:t>The following example creates a sequence of all products</w:t>
      </w:r>
      <w:r w:rsidR="00E00B1D">
        <w:t>,</w:t>
      </w:r>
      <w:r>
        <w:t xml:space="preserve"> ordered first by category, then by descending price, and then by name.</w:t>
      </w:r>
    </w:p>
    <w:p w:rsidR="00DE5003" w:rsidRDefault="00DE5003" w:rsidP="00A45BBC">
      <w:pPr>
        <w:pStyle w:val="Text"/>
      </w:pPr>
    </w:p>
    <w:p w:rsidR="009F5F97" w:rsidRDefault="0031423F" w:rsidP="0031423F">
      <w:pPr>
        <w:pStyle w:val="Code"/>
      </w:pPr>
      <w:r w:rsidRPr="0031423F">
        <w:rPr>
          <w:color w:val="008080"/>
        </w:rPr>
        <w:t>IEnumerable</w:t>
      </w:r>
      <w:r>
        <w:t>&lt;</w:t>
      </w:r>
      <w:r w:rsidRPr="0031423F">
        <w:rPr>
          <w:color w:val="008080"/>
        </w:rPr>
        <w:t>Product</w:t>
      </w:r>
      <w:r>
        <w:t xml:space="preserve">&gt; </w:t>
      </w:r>
      <w:r w:rsidR="008539E0">
        <w:t>orderedProducts1</w:t>
      </w:r>
      <w:r w:rsidR="00123F0D">
        <w:t xml:space="preserve"> =</w:t>
      </w:r>
    </w:p>
    <w:p w:rsidR="009F5F97" w:rsidRDefault="00E76313" w:rsidP="0031423F">
      <w:pPr>
        <w:pStyle w:val="Code"/>
      </w:pPr>
      <w:r>
        <w:t xml:space="preserve">    </w:t>
      </w:r>
      <w:r w:rsidR="00123F0D">
        <w:t>products.</w:t>
      </w:r>
    </w:p>
    <w:p w:rsidR="009F5F97" w:rsidRDefault="00E76313" w:rsidP="0031423F">
      <w:pPr>
        <w:pStyle w:val="Code"/>
      </w:pPr>
      <w:r>
        <w:t xml:space="preserve">    </w:t>
      </w:r>
      <w:r w:rsidR="00123F0D">
        <w:t>OrderBy(p =&gt;</w:t>
      </w:r>
      <w:r w:rsidR="0031423F">
        <w:t xml:space="preserve"> p.</w:t>
      </w:r>
      <w:r w:rsidR="00123F0D">
        <w:t>Category).</w:t>
      </w:r>
    </w:p>
    <w:p w:rsidR="009F5F97" w:rsidRDefault="00E76313" w:rsidP="0031423F">
      <w:pPr>
        <w:pStyle w:val="Code"/>
      </w:pPr>
      <w:r>
        <w:t xml:space="preserve">    </w:t>
      </w:r>
      <w:r w:rsidR="00123F0D">
        <w:t>ThenByDescending(p =&gt; p.UnitPrice).</w:t>
      </w:r>
    </w:p>
    <w:p w:rsidR="0031423F" w:rsidRDefault="00E76313" w:rsidP="0031423F">
      <w:pPr>
        <w:pStyle w:val="Code"/>
      </w:pPr>
      <w:r>
        <w:t xml:space="preserve">    </w:t>
      </w:r>
      <w:r w:rsidR="00123F0D">
        <w:t>ThenBy(p =&gt;</w:t>
      </w:r>
      <w:r w:rsidR="0031423F">
        <w:t xml:space="preserve"> p.Name);</w:t>
      </w:r>
    </w:p>
    <w:p w:rsidR="00DE5003" w:rsidRDefault="00DE5003" w:rsidP="0031423F">
      <w:pPr>
        <w:pStyle w:val="Code"/>
      </w:pPr>
    </w:p>
    <w:p w:rsidR="00EF58ED" w:rsidRDefault="00EF58ED" w:rsidP="00004A4F">
      <w:pPr>
        <w:pStyle w:val="Text"/>
      </w:pPr>
      <w:r>
        <w:t xml:space="preserve">In a C# 3.0 query expression, an </w:t>
      </w:r>
      <w:r w:rsidRPr="00B649F2">
        <w:rPr>
          <w:rStyle w:val="CodeEmbedded"/>
        </w:rPr>
        <w:t>orderby</w:t>
      </w:r>
      <w:r>
        <w:t xml:space="preserve"> clause translates to invocations of </w:t>
      </w:r>
      <w:r w:rsidRPr="00B649F2">
        <w:rPr>
          <w:rStyle w:val="CodeEmbedded"/>
        </w:rPr>
        <w:t>OrderBy</w:t>
      </w:r>
      <w:r>
        <w:t xml:space="preserve">, </w:t>
      </w:r>
      <w:r w:rsidRPr="00B649F2">
        <w:rPr>
          <w:rStyle w:val="CodeEmbedded"/>
        </w:rPr>
        <w:t>OrderByDescending</w:t>
      </w:r>
      <w:r>
        <w:t xml:space="preserve">, </w:t>
      </w:r>
      <w:r w:rsidRPr="00B649F2">
        <w:rPr>
          <w:rStyle w:val="CodeEmbedded"/>
        </w:rPr>
        <w:t>ThenBy</w:t>
      </w:r>
      <w:r>
        <w:t xml:space="preserve">, and </w:t>
      </w:r>
      <w:r w:rsidRPr="00B649F2">
        <w:rPr>
          <w:rStyle w:val="CodeEmbedded"/>
        </w:rPr>
        <w:t>ThenByDescending</w:t>
      </w:r>
      <w:r>
        <w:t>. The example above is equivalent to the translation of</w:t>
      </w:r>
    </w:p>
    <w:p w:rsidR="00DE5003" w:rsidRDefault="00DE5003" w:rsidP="00004A4F">
      <w:pPr>
        <w:pStyle w:val="Text"/>
      </w:pPr>
    </w:p>
    <w:p w:rsidR="009F5F97" w:rsidRDefault="00EF58ED" w:rsidP="00EF58ED">
      <w:pPr>
        <w:pStyle w:val="Code"/>
      </w:pPr>
      <w:r w:rsidRPr="0031423F">
        <w:rPr>
          <w:color w:val="008080"/>
        </w:rPr>
        <w:t>IEnumerable</w:t>
      </w:r>
      <w:r>
        <w:t>&lt;</w:t>
      </w:r>
      <w:r w:rsidRPr="0031423F">
        <w:rPr>
          <w:color w:val="008080"/>
        </w:rPr>
        <w:t>Product</w:t>
      </w:r>
      <w:r>
        <w:t>&gt; orderedProducts1 =</w:t>
      </w:r>
    </w:p>
    <w:p w:rsidR="009F5F97" w:rsidRDefault="00E76313" w:rsidP="00EF58ED">
      <w:pPr>
        <w:pStyle w:val="Code"/>
      </w:pPr>
      <w:r>
        <w:t xml:space="preserve">    </w:t>
      </w:r>
      <w:r w:rsidR="00EF58ED" w:rsidRPr="00EF58ED">
        <w:rPr>
          <w:color w:val="0000FF"/>
        </w:rPr>
        <w:t>from</w:t>
      </w:r>
      <w:r w:rsidR="00EF58ED">
        <w:t xml:space="preserve"> p </w:t>
      </w:r>
      <w:r w:rsidR="00EF58ED" w:rsidRPr="00EF58ED">
        <w:rPr>
          <w:color w:val="0000FF"/>
        </w:rPr>
        <w:t>in</w:t>
      </w:r>
      <w:r w:rsidR="00EF58ED">
        <w:t xml:space="preserve"> products</w:t>
      </w:r>
    </w:p>
    <w:p w:rsidR="009F5F97" w:rsidRDefault="00E76313" w:rsidP="00EF58ED">
      <w:pPr>
        <w:pStyle w:val="Code"/>
      </w:pPr>
      <w:r>
        <w:t xml:space="preserve">    </w:t>
      </w:r>
      <w:r w:rsidR="00EF58ED" w:rsidRPr="00EF58ED">
        <w:rPr>
          <w:color w:val="0000FF"/>
        </w:rPr>
        <w:t>orderby</w:t>
      </w:r>
      <w:r w:rsidR="00EF58ED">
        <w:t xml:space="preserve"> p.Category, p.UnitPrice </w:t>
      </w:r>
      <w:r w:rsidR="00EF58ED" w:rsidRPr="00EF58ED">
        <w:rPr>
          <w:color w:val="0000FF"/>
        </w:rPr>
        <w:t>descending</w:t>
      </w:r>
      <w:r w:rsidR="00EF58ED">
        <w:t>, p.Name</w:t>
      </w:r>
    </w:p>
    <w:p w:rsidR="00EF58ED" w:rsidRDefault="00E76313" w:rsidP="00EF58ED">
      <w:pPr>
        <w:pStyle w:val="Code"/>
      </w:pPr>
      <w:r>
        <w:t xml:space="preserve">    </w:t>
      </w:r>
      <w:r w:rsidR="00EF58ED" w:rsidRPr="00EF58ED">
        <w:rPr>
          <w:color w:val="0000FF"/>
        </w:rPr>
        <w:t>select</w:t>
      </w:r>
      <w:r w:rsidR="00EF58ED">
        <w:t xml:space="preserve"> p;</w:t>
      </w:r>
    </w:p>
    <w:p w:rsidR="00DE5003" w:rsidRDefault="00DE5003" w:rsidP="00EF58ED">
      <w:pPr>
        <w:pStyle w:val="Code"/>
      </w:pPr>
    </w:p>
    <w:p w:rsidR="0031423F" w:rsidRDefault="008539E0" w:rsidP="009B3698">
      <w:pPr>
        <w:pStyle w:val="Text"/>
      </w:pPr>
      <w:r>
        <w:t>The following example creates a sequence of all beverage products ordered by case insensitive name:</w:t>
      </w:r>
    </w:p>
    <w:p w:rsidR="00DE5003" w:rsidRDefault="00DE5003" w:rsidP="009B3698">
      <w:pPr>
        <w:pStyle w:val="Text"/>
      </w:pPr>
    </w:p>
    <w:p w:rsidR="009F5F97" w:rsidRDefault="008539E0" w:rsidP="008539E0">
      <w:pPr>
        <w:pStyle w:val="Code"/>
      </w:pPr>
      <w:r w:rsidRPr="0031423F">
        <w:rPr>
          <w:color w:val="008080"/>
        </w:rPr>
        <w:t>IEnumerable</w:t>
      </w:r>
      <w:r>
        <w:t>&lt;</w:t>
      </w:r>
      <w:r w:rsidRPr="0031423F">
        <w:rPr>
          <w:color w:val="008080"/>
        </w:rPr>
        <w:t>Product</w:t>
      </w:r>
      <w:r>
        <w:t>&gt; orderedP</w:t>
      </w:r>
      <w:r w:rsidR="00123F0D">
        <w:t>roducts2 =</w:t>
      </w:r>
    </w:p>
    <w:p w:rsidR="009F5F97" w:rsidRDefault="00E76313" w:rsidP="008539E0">
      <w:pPr>
        <w:pStyle w:val="Code"/>
      </w:pPr>
      <w:r>
        <w:t xml:space="preserve">    </w:t>
      </w:r>
      <w:r w:rsidR="00123F0D">
        <w:t>products.</w:t>
      </w:r>
    </w:p>
    <w:p w:rsidR="009F5F97" w:rsidRDefault="00E76313" w:rsidP="008539E0">
      <w:pPr>
        <w:pStyle w:val="Code"/>
      </w:pPr>
      <w:r>
        <w:t xml:space="preserve">    </w:t>
      </w:r>
      <w:r w:rsidR="00123F0D">
        <w:t>Where(p =&gt;</w:t>
      </w:r>
      <w:r w:rsidR="008539E0">
        <w:t xml:space="preserve"> p.Catego</w:t>
      </w:r>
      <w:r w:rsidR="00123F0D">
        <w:t>ry == "Beverages").</w:t>
      </w:r>
    </w:p>
    <w:p w:rsidR="008539E0" w:rsidRDefault="00E76313" w:rsidP="008539E0">
      <w:pPr>
        <w:pStyle w:val="Code"/>
      </w:pPr>
      <w:r>
        <w:t xml:space="preserve">    </w:t>
      </w:r>
      <w:r w:rsidR="00123F0D">
        <w:t>OrderBy(p =&gt;</w:t>
      </w:r>
      <w:r w:rsidR="008539E0">
        <w:t xml:space="preserve"> p.Name, StringComparer.</w:t>
      </w:r>
      <w:r w:rsidR="008C598A" w:rsidRPr="008C598A">
        <w:t>CurrentCultureIgnoreCase</w:t>
      </w:r>
      <w:r w:rsidR="008539E0">
        <w:t>);</w:t>
      </w:r>
    </w:p>
    <w:p w:rsidR="00DE5003" w:rsidRDefault="00DE5003" w:rsidP="008539E0">
      <w:pPr>
        <w:pStyle w:val="Code"/>
      </w:pPr>
    </w:p>
    <w:p w:rsidR="00FE761B" w:rsidRDefault="00FE761B" w:rsidP="009B3698">
      <w:pPr>
        <w:pStyle w:val="Text"/>
      </w:pPr>
      <w:r>
        <w:t xml:space="preserve">To order a sequence by the values of the elements themselves, specify the identity key selector </w:t>
      </w:r>
      <w:r w:rsidRPr="00B649F2">
        <w:rPr>
          <w:rStyle w:val="CodeEmbedded"/>
        </w:rPr>
        <w:t>x</w:t>
      </w:r>
      <w:r w:rsidRPr="00FE761B">
        <w:t xml:space="preserve"> </w:t>
      </w:r>
      <w:r w:rsidRPr="00B649F2">
        <w:rPr>
          <w:rStyle w:val="CodeEmbedded"/>
        </w:rPr>
        <w:t>=&gt;</w:t>
      </w:r>
      <w:r w:rsidRPr="00FE761B">
        <w:t xml:space="preserve"> </w:t>
      </w:r>
      <w:r w:rsidRPr="00B649F2">
        <w:rPr>
          <w:rStyle w:val="CodeEmbedded"/>
        </w:rPr>
        <w:t>x</w:t>
      </w:r>
      <w:r>
        <w:t>. For example:</w:t>
      </w:r>
    </w:p>
    <w:p w:rsidR="00DE5003" w:rsidRDefault="00DE5003" w:rsidP="009B3698">
      <w:pPr>
        <w:pStyle w:val="Text"/>
      </w:pPr>
    </w:p>
    <w:p w:rsidR="009F5F97" w:rsidRDefault="00FE761B" w:rsidP="00FE761B">
      <w:pPr>
        <w:pStyle w:val="Code"/>
      </w:pPr>
      <w:r w:rsidRPr="00FE761B">
        <w:rPr>
          <w:color w:val="008080"/>
        </w:rPr>
        <w:t>IEnumerable</w:t>
      </w:r>
      <w:r>
        <w:t>&lt;</w:t>
      </w:r>
      <w:r w:rsidRPr="00FE761B">
        <w:rPr>
          <w:color w:val="0000FF"/>
        </w:rPr>
        <w:t>string</w:t>
      </w:r>
      <w:r>
        <w:t>&gt; orderedProductNames =</w:t>
      </w:r>
    </w:p>
    <w:p w:rsidR="009F5F97" w:rsidRDefault="00E76313" w:rsidP="00FE761B">
      <w:pPr>
        <w:pStyle w:val="Code"/>
      </w:pPr>
      <w:r>
        <w:t xml:space="preserve">    </w:t>
      </w:r>
      <w:r w:rsidR="00FE761B">
        <w:t>products.</w:t>
      </w:r>
    </w:p>
    <w:p w:rsidR="009F5F97" w:rsidRDefault="00E76313" w:rsidP="00FE761B">
      <w:pPr>
        <w:pStyle w:val="Code"/>
      </w:pPr>
      <w:r>
        <w:t xml:space="preserve">    </w:t>
      </w:r>
      <w:r w:rsidR="00FE761B">
        <w:t>Where(p =&gt; p.Category == "Beverages").</w:t>
      </w:r>
    </w:p>
    <w:p w:rsidR="009F5F97" w:rsidRDefault="00E76313" w:rsidP="00FE761B">
      <w:pPr>
        <w:pStyle w:val="Code"/>
      </w:pPr>
      <w:r>
        <w:t xml:space="preserve">    </w:t>
      </w:r>
      <w:r w:rsidR="00FE761B">
        <w:t>Select(p =&gt; p.Name).</w:t>
      </w:r>
    </w:p>
    <w:p w:rsidR="00FE761B" w:rsidRDefault="00E76313" w:rsidP="00FE761B">
      <w:pPr>
        <w:pStyle w:val="Code"/>
      </w:pPr>
      <w:r>
        <w:t xml:space="preserve">    </w:t>
      </w:r>
      <w:r w:rsidR="00FE761B">
        <w:t>OrderBy(x =&gt; x);</w:t>
      </w:r>
    </w:p>
    <w:p w:rsidR="00DE5003" w:rsidRDefault="00DE5003" w:rsidP="00FE761B">
      <w:pPr>
        <w:pStyle w:val="Code"/>
      </w:pPr>
    </w:p>
    <w:p w:rsidR="008571BC" w:rsidRDefault="008571BC" w:rsidP="008571BC">
      <w:pPr>
        <w:pStyle w:val="Heading3"/>
      </w:pPr>
      <w:bookmarkStart w:id="25" w:name="_Toc159379098"/>
      <w:r>
        <w:t>Reverse</w:t>
      </w:r>
      <w:bookmarkEnd w:id="25"/>
    </w:p>
    <w:p w:rsidR="00840926" w:rsidRDefault="00840926" w:rsidP="00CF3577">
      <w:pPr>
        <w:pStyle w:val="Text"/>
      </w:pPr>
      <w:r>
        <w:t xml:space="preserve">The </w:t>
      </w:r>
      <w:r w:rsidRPr="00B649F2">
        <w:rPr>
          <w:rStyle w:val="CodeEmbedded"/>
        </w:rPr>
        <w:t>Reverse</w:t>
      </w:r>
      <w:r>
        <w:t xml:space="preserve"> operator reverses the elements of a sequence.</w:t>
      </w:r>
    </w:p>
    <w:p w:rsidR="00DE5003" w:rsidRPr="00840926" w:rsidRDefault="00DE5003" w:rsidP="00CF3577">
      <w:pPr>
        <w:pStyle w:val="Text"/>
      </w:pPr>
    </w:p>
    <w:p w:rsidR="009F5F97" w:rsidRDefault="00265107" w:rsidP="00265107">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Reverse&lt;</w:t>
      </w:r>
      <w:r w:rsidR="000549EB" w:rsidRPr="000549EB">
        <w:t>TSource</w:t>
      </w:r>
      <w:r>
        <w:t>&gt;(</w:t>
      </w:r>
    </w:p>
    <w:p w:rsidR="00265107" w:rsidRDefault="00E76313" w:rsidP="00265107">
      <w:pPr>
        <w:pStyle w:val="Code"/>
      </w:pPr>
      <w:r>
        <w:t xml:space="preserve">    </w:t>
      </w:r>
      <w:r w:rsidR="00265107" w:rsidRPr="007E5C9C">
        <w:rPr>
          <w:color w:val="0000FF"/>
        </w:rPr>
        <w:t>this</w:t>
      </w:r>
      <w:r w:rsidR="00265107">
        <w:t xml:space="preserve"> </w:t>
      </w:r>
      <w:r w:rsidR="00265107">
        <w:rPr>
          <w:color w:val="008080"/>
        </w:rPr>
        <w:t>IEnumerable</w:t>
      </w:r>
      <w:r w:rsidR="00265107">
        <w:t>&lt;</w:t>
      </w:r>
      <w:r w:rsidR="000549EB" w:rsidRPr="000549EB">
        <w:t>TSource</w:t>
      </w:r>
      <w:r w:rsidR="00265107">
        <w:t>&gt; source);</w:t>
      </w:r>
    </w:p>
    <w:p w:rsidR="00DE5003" w:rsidRDefault="00DE5003" w:rsidP="00265107">
      <w:pPr>
        <w:pStyle w:val="Code"/>
      </w:pPr>
    </w:p>
    <w:p w:rsidR="00074165" w:rsidRDefault="00074165" w:rsidP="00C13EF1">
      <w:pPr>
        <w:pStyle w:val="Text"/>
      </w:pPr>
      <w:r>
        <w:t xml:space="preserve">The </w:t>
      </w:r>
      <w:r w:rsidRPr="00B649F2">
        <w:rPr>
          <w:rStyle w:val="CodeEmbedded"/>
        </w:rPr>
        <w:t>Reverse</w:t>
      </w:r>
      <w:r>
        <w:t xml:space="preserve"> operator allocates and returns an enumerable object that captures </w:t>
      </w:r>
      <w:r w:rsidRPr="00345A84">
        <w:t>the source ar</w:t>
      </w:r>
      <w:r>
        <w:t xml:space="preserve">gument. An </w:t>
      </w:r>
      <w:r w:rsidRPr="00B649F2">
        <w:rPr>
          <w:rStyle w:val="CodeEmbedded"/>
        </w:rPr>
        <w:t>ArgumentNullException</w:t>
      </w:r>
      <w:r>
        <w:t xml:space="preserve"> is thrown if</w:t>
      </w:r>
      <w:r w:rsidRPr="00345A84">
        <w:t xml:space="preserve"> </w:t>
      </w:r>
      <w:r w:rsidR="00345A84">
        <w:t xml:space="preserve">the </w:t>
      </w:r>
      <w:r w:rsidRPr="00345A84">
        <w:t xml:space="preserve">source </w:t>
      </w:r>
      <w:r w:rsidR="00345A84">
        <w:t xml:space="preserve">argument </w:t>
      </w:r>
      <w:r w:rsidRPr="00345A84">
        <w:t>i</w:t>
      </w:r>
      <w:r>
        <w:t>s null.</w:t>
      </w:r>
    </w:p>
    <w:p w:rsidR="00074165" w:rsidRDefault="00074165" w:rsidP="00C13EF1">
      <w:pPr>
        <w:pStyle w:val="Text"/>
      </w:pPr>
      <w:r>
        <w:t xml:space="preserve">When the object returned by </w:t>
      </w:r>
      <w:r w:rsidRPr="00B649F2">
        <w:rPr>
          <w:rStyle w:val="CodeEmbedded"/>
        </w:rPr>
        <w:t>Reverse</w:t>
      </w:r>
      <w:r>
        <w:t xml:space="preserve"> is enumerated, it enumerates the </w:t>
      </w:r>
      <w:r w:rsidRPr="00345A84">
        <w:t>source</w:t>
      </w:r>
      <w:r w:rsidR="00345A84">
        <w:t xml:space="preserve"> sequence</w:t>
      </w:r>
      <w:r w:rsidR="00D50F84">
        <w:t xml:space="preserve">, collecting all elements, and </w:t>
      </w:r>
      <w:r>
        <w:t xml:space="preserve">then yields the elements of </w:t>
      </w:r>
      <w:r w:rsidR="00345A84">
        <w:t xml:space="preserve">the </w:t>
      </w:r>
      <w:r w:rsidRPr="00345A84">
        <w:t>source</w:t>
      </w:r>
      <w:r>
        <w:t xml:space="preserve"> </w:t>
      </w:r>
      <w:r w:rsidR="00345A84">
        <w:t xml:space="preserve">sequence </w:t>
      </w:r>
      <w:r>
        <w:t>in reverse order.</w:t>
      </w:r>
    </w:p>
    <w:p w:rsidR="001264BA" w:rsidRDefault="001264BA" w:rsidP="001264BA">
      <w:pPr>
        <w:pStyle w:val="Heading2"/>
      </w:pPr>
      <w:bookmarkStart w:id="26" w:name="_Toc159379099"/>
      <w:r>
        <w:t>Grouping operators</w:t>
      </w:r>
      <w:bookmarkEnd w:id="26"/>
    </w:p>
    <w:p w:rsidR="001264BA" w:rsidRDefault="001264BA" w:rsidP="001264BA">
      <w:pPr>
        <w:pStyle w:val="Heading3"/>
      </w:pPr>
      <w:bookmarkStart w:id="27" w:name="_Toc159379100"/>
      <w:r>
        <w:t>GroupBy</w:t>
      </w:r>
      <w:bookmarkEnd w:id="27"/>
    </w:p>
    <w:p w:rsidR="008F0C32" w:rsidRDefault="008F0C32" w:rsidP="00EA589A">
      <w:pPr>
        <w:pStyle w:val="Text"/>
      </w:pPr>
      <w:r>
        <w:t xml:space="preserve">The </w:t>
      </w:r>
      <w:r w:rsidRPr="00B649F2">
        <w:rPr>
          <w:rStyle w:val="CodeEmbedded"/>
        </w:rPr>
        <w:t>GroupBy</w:t>
      </w:r>
      <w:r>
        <w:t xml:space="preserve"> operator groups the elements of a sequence.</w:t>
      </w:r>
    </w:p>
    <w:p w:rsidR="00DE5003" w:rsidRPr="008F0C32" w:rsidRDefault="00DE5003" w:rsidP="00EA589A">
      <w:pPr>
        <w:pStyle w:val="Text"/>
      </w:pPr>
    </w:p>
    <w:p w:rsidR="009F5F97" w:rsidRDefault="001264BA" w:rsidP="001264BA">
      <w:pPr>
        <w:pStyle w:val="Code"/>
      </w:pPr>
      <w:r>
        <w:rPr>
          <w:color w:val="0000FF"/>
        </w:rPr>
        <w:t>public</w:t>
      </w:r>
      <w:r>
        <w:t xml:space="preserve"> </w:t>
      </w:r>
      <w:r>
        <w:rPr>
          <w:color w:val="0000FF"/>
        </w:rPr>
        <w:t>static</w:t>
      </w:r>
      <w:r>
        <w:t xml:space="preserve"> </w:t>
      </w:r>
      <w:r>
        <w:rPr>
          <w:color w:val="008080"/>
        </w:rPr>
        <w:t>IEnumerable</w:t>
      </w:r>
      <w:r>
        <w:t>&lt;</w:t>
      </w:r>
      <w:r w:rsidR="00EA1EEC">
        <w:rPr>
          <w:color w:val="008080"/>
        </w:rPr>
        <w:t>IG</w:t>
      </w:r>
      <w:r>
        <w:rPr>
          <w:color w:val="008080"/>
        </w:rPr>
        <w:t>rouping</w:t>
      </w:r>
      <w:r w:rsidR="007777B4">
        <w:t>&lt;</w:t>
      </w:r>
      <w:r w:rsidR="00745891" w:rsidRPr="00745891">
        <w:t>TKey</w:t>
      </w:r>
      <w:r w:rsidR="007777B4">
        <w:t xml:space="preserve">, </w:t>
      </w:r>
      <w:r w:rsidR="000549EB" w:rsidRPr="000549EB">
        <w:t>TSource</w:t>
      </w:r>
      <w:r>
        <w:t>&gt;&gt; GroupBy&lt;</w:t>
      </w:r>
      <w:r w:rsidR="000549EB" w:rsidRPr="000549EB">
        <w:t>TSource</w:t>
      </w:r>
      <w:r>
        <w:t xml:space="preserve">, </w:t>
      </w:r>
      <w:r w:rsidR="00745891" w:rsidRPr="00745891">
        <w:t>TKey</w:t>
      </w:r>
      <w:r>
        <w:t>&gt;(</w:t>
      </w:r>
    </w:p>
    <w:p w:rsidR="009F5F97" w:rsidRDefault="00E76313" w:rsidP="001264BA">
      <w:pPr>
        <w:pStyle w:val="Code"/>
      </w:pPr>
      <w:r>
        <w:t xml:space="preserve">    </w:t>
      </w:r>
      <w:r w:rsidR="001264BA" w:rsidRPr="007E5C9C">
        <w:rPr>
          <w:color w:val="0000FF"/>
        </w:rPr>
        <w:t>this</w:t>
      </w:r>
      <w:r w:rsidR="001264BA">
        <w:t xml:space="preserve"> </w:t>
      </w:r>
      <w:r w:rsidR="001264BA">
        <w:rPr>
          <w:color w:val="008080"/>
        </w:rPr>
        <w:t>IEnumerable</w:t>
      </w:r>
      <w:r w:rsidR="001264BA">
        <w:t>&lt;</w:t>
      </w:r>
      <w:r w:rsidR="000549EB" w:rsidRPr="000549EB">
        <w:t>TSource</w:t>
      </w:r>
      <w:r w:rsidR="001264BA">
        <w:t>&gt; source,</w:t>
      </w:r>
    </w:p>
    <w:p w:rsidR="001264BA" w:rsidRDefault="00E76313" w:rsidP="001264BA">
      <w:pPr>
        <w:pStyle w:val="Code"/>
      </w:pPr>
      <w:r>
        <w:t xml:space="preserve">    </w:t>
      </w:r>
      <w:r w:rsidR="001264BA">
        <w:rPr>
          <w:color w:val="008080"/>
        </w:rPr>
        <w:t>Func</w:t>
      </w:r>
      <w:r w:rsidR="001264BA">
        <w:t>&lt;</w:t>
      </w:r>
      <w:r w:rsidR="000549EB" w:rsidRPr="000549EB">
        <w:t>TSource</w:t>
      </w:r>
      <w:r w:rsidR="001264BA">
        <w:t xml:space="preserve">, </w:t>
      </w:r>
      <w:r w:rsidR="00745891" w:rsidRPr="00745891">
        <w:t>TKey</w:t>
      </w:r>
      <w:r w:rsidR="001264BA">
        <w:t>&gt; keySelector);</w:t>
      </w:r>
    </w:p>
    <w:p w:rsidR="009F5F97" w:rsidRDefault="00CC2A9A" w:rsidP="00CC2A9A">
      <w:pPr>
        <w:pStyle w:val="Code"/>
      </w:pPr>
      <w:r>
        <w:rPr>
          <w:color w:val="0000FF"/>
        </w:rPr>
        <w:t>public</w:t>
      </w:r>
      <w:r>
        <w:t xml:space="preserve"> </w:t>
      </w:r>
      <w:r>
        <w:rPr>
          <w:color w:val="0000FF"/>
        </w:rPr>
        <w:t>static</w:t>
      </w:r>
      <w:r>
        <w:t xml:space="preserve"> </w:t>
      </w:r>
      <w:r>
        <w:rPr>
          <w:color w:val="008080"/>
        </w:rPr>
        <w:t>IEnumerable</w:t>
      </w:r>
      <w:r>
        <w:t>&lt;</w:t>
      </w:r>
      <w:r w:rsidR="00EA1EEC">
        <w:rPr>
          <w:color w:val="008080"/>
        </w:rPr>
        <w:t>IG</w:t>
      </w:r>
      <w:r>
        <w:rPr>
          <w:color w:val="008080"/>
        </w:rPr>
        <w:t>rouping</w:t>
      </w:r>
      <w:r>
        <w:t>&lt;</w:t>
      </w:r>
      <w:r w:rsidR="00745891" w:rsidRPr="00745891">
        <w:t>TKey</w:t>
      </w:r>
      <w:r>
        <w:t xml:space="preserve">, </w:t>
      </w:r>
      <w:r w:rsidR="000549EB" w:rsidRPr="000549EB">
        <w:t>TSource</w:t>
      </w:r>
      <w:r>
        <w:t>&gt;&gt; GroupBy&lt;</w:t>
      </w:r>
      <w:r w:rsidR="000549EB" w:rsidRPr="000549EB">
        <w:t>TSource</w:t>
      </w:r>
      <w:r>
        <w:t xml:space="preserve">, </w:t>
      </w:r>
      <w:r w:rsidR="00745891" w:rsidRPr="00745891">
        <w:t>TKey</w:t>
      </w:r>
      <w:r>
        <w:t>&gt;(</w:t>
      </w:r>
    </w:p>
    <w:p w:rsidR="009F5F97" w:rsidRDefault="00E76313" w:rsidP="00CC2A9A">
      <w:pPr>
        <w:pStyle w:val="Code"/>
      </w:pPr>
      <w:r>
        <w:t xml:space="preserve">    </w:t>
      </w:r>
      <w:r w:rsidR="00CC2A9A" w:rsidRPr="007E5C9C">
        <w:rPr>
          <w:color w:val="0000FF"/>
        </w:rPr>
        <w:t>this</w:t>
      </w:r>
      <w:r w:rsidR="00CC2A9A">
        <w:t xml:space="preserve"> </w:t>
      </w:r>
      <w:r w:rsidR="00CC2A9A">
        <w:rPr>
          <w:color w:val="008080"/>
        </w:rPr>
        <w:t>IEnumerable</w:t>
      </w:r>
      <w:r w:rsidR="00CC2A9A">
        <w:t>&lt;</w:t>
      </w:r>
      <w:r w:rsidR="000549EB" w:rsidRPr="000549EB">
        <w:t>TSource</w:t>
      </w:r>
      <w:r w:rsidR="00CC2A9A">
        <w:t>&gt; source,</w:t>
      </w:r>
    </w:p>
    <w:p w:rsidR="009F5F97" w:rsidRDefault="00E76313" w:rsidP="00CC2A9A">
      <w:pPr>
        <w:pStyle w:val="Code"/>
      </w:pPr>
      <w:r>
        <w:t xml:space="preserve">    </w:t>
      </w:r>
      <w:r w:rsidR="00CC2A9A">
        <w:rPr>
          <w:color w:val="008080"/>
        </w:rPr>
        <w:t>Func</w:t>
      </w:r>
      <w:r w:rsidR="00CC2A9A">
        <w:t>&lt;</w:t>
      </w:r>
      <w:r w:rsidR="000549EB" w:rsidRPr="000549EB">
        <w:t>TSource</w:t>
      </w:r>
      <w:r w:rsidR="00CC2A9A">
        <w:t xml:space="preserve">, </w:t>
      </w:r>
      <w:r w:rsidR="00745891" w:rsidRPr="00745891">
        <w:t>TKey</w:t>
      </w:r>
      <w:r w:rsidR="00CC2A9A">
        <w:t>&gt; keySelector,</w:t>
      </w:r>
    </w:p>
    <w:p w:rsidR="00CC2A9A" w:rsidRDefault="00E76313" w:rsidP="00CC2A9A">
      <w:pPr>
        <w:pStyle w:val="Code"/>
      </w:pPr>
      <w:r>
        <w:t xml:space="preserve">    </w:t>
      </w:r>
      <w:r w:rsidR="00CC2A9A" w:rsidRPr="00CC2A9A">
        <w:rPr>
          <w:color w:val="008080"/>
        </w:rPr>
        <w:t>IEqualityComparer</w:t>
      </w:r>
      <w:r w:rsidR="00CC2A9A">
        <w:t>&lt;</w:t>
      </w:r>
      <w:r w:rsidR="00745891" w:rsidRPr="00745891">
        <w:t>TKey</w:t>
      </w:r>
      <w:r w:rsidR="00CC2A9A">
        <w:t>&gt; comparer);</w:t>
      </w:r>
    </w:p>
    <w:p w:rsidR="009F5F97" w:rsidRDefault="007B00E2" w:rsidP="007B00E2">
      <w:pPr>
        <w:pStyle w:val="Code"/>
      </w:pPr>
      <w:r>
        <w:rPr>
          <w:color w:val="0000FF"/>
        </w:rPr>
        <w:t>public</w:t>
      </w:r>
      <w:r>
        <w:t xml:space="preserve"> </w:t>
      </w:r>
      <w:r>
        <w:rPr>
          <w:color w:val="0000FF"/>
        </w:rPr>
        <w:t>static</w:t>
      </w:r>
      <w:r>
        <w:t xml:space="preserve"> </w:t>
      </w:r>
      <w:r>
        <w:rPr>
          <w:color w:val="008080"/>
        </w:rPr>
        <w:t>IEnumerable</w:t>
      </w:r>
      <w:r>
        <w:t>&lt;</w:t>
      </w:r>
      <w:r w:rsidR="00EA1EEC">
        <w:rPr>
          <w:color w:val="008080"/>
        </w:rPr>
        <w:t>IG</w:t>
      </w:r>
      <w:r>
        <w:rPr>
          <w:color w:val="008080"/>
        </w:rPr>
        <w:t>rouping</w:t>
      </w:r>
      <w:r w:rsidR="00827969">
        <w:t>&lt;</w:t>
      </w:r>
      <w:r w:rsidR="00745891" w:rsidRPr="00745891">
        <w:t>TKey</w:t>
      </w:r>
      <w:r w:rsidR="00827969">
        <w:t xml:space="preserve">, </w:t>
      </w:r>
      <w:r w:rsidR="00745891" w:rsidRPr="00745891">
        <w:t>TElement</w:t>
      </w:r>
      <w:r>
        <w:t xml:space="preserve">&gt;&gt; </w:t>
      </w:r>
      <w:r w:rsidR="002142C3">
        <w:t>GroupBy&lt;</w:t>
      </w:r>
      <w:r w:rsidR="000549EB" w:rsidRPr="000549EB">
        <w:t>TSource</w:t>
      </w:r>
      <w:r w:rsidR="002142C3">
        <w:t xml:space="preserve">, </w:t>
      </w:r>
      <w:r w:rsidR="00745891" w:rsidRPr="00745891">
        <w:t>TKey</w:t>
      </w:r>
      <w:r w:rsidR="002142C3">
        <w:t xml:space="preserve">, </w:t>
      </w:r>
      <w:r w:rsidR="00745891" w:rsidRPr="00745891">
        <w:t>TElement</w:t>
      </w:r>
      <w:r>
        <w:t>&gt;(</w:t>
      </w:r>
    </w:p>
    <w:p w:rsidR="009F5F97" w:rsidRDefault="00E76313" w:rsidP="007B00E2">
      <w:pPr>
        <w:pStyle w:val="Code"/>
      </w:pPr>
      <w:r>
        <w:t xml:space="preserve">    </w:t>
      </w:r>
      <w:r w:rsidR="007B00E2" w:rsidRPr="007E5C9C">
        <w:rPr>
          <w:color w:val="0000FF"/>
        </w:rPr>
        <w:t>this</w:t>
      </w:r>
      <w:r w:rsidR="007B00E2">
        <w:t xml:space="preserve"> </w:t>
      </w:r>
      <w:r w:rsidR="007B00E2">
        <w:rPr>
          <w:color w:val="008080"/>
        </w:rPr>
        <w:t>IEnumerable</w:t>
      </w:r>
      <w:r w:rsidR="007B00E2">
        <w:t>&lt;</w:t>
      </w:r>
      <w:r w:rsidR="000549EB" w:rsidRPr="000549EB">
        <w:t>TSource</w:t>
      </w:r>
      <w:r w:rsidR="007B00E2">
        <w:t>&gt; source,</w:t>
      </w:r>
    </w:p>
    <w:p w:rsidR="009F5F97" w:rsidRDefault="00E76313" w:rsidP="007B00E2">
      <w:pPr>
        <w:pStyle w:val="Code"/>
      </w:pPr>
      <w:r>
        <w:t xml:space="preserve">    </w:t>
      </w:r>
      <w:r w:rsidR="007B00E2">
        <w:rPr>
          <w:color w:val="008080"/>
        </w:rPr>
        <w:t>Func</w:t>
      </w:r>
      <w:r w:rsidR="007B00E2">
        <w:t>&lt;</w:t>
      </w:r>
      <w:r w:rsidR="000549EB" w:rsidRPr="000549EB">
        <w:t>TSource</w:t>
      </w:r>
      <w:r w:rsidR="007B00E2">
        <w:t xml:space="preserve">, </w:t>
      </w:r>
      <w:r w:rsidR="00745891" w:rsidRPr="00745891">
        <w:t>TKey</w:t>
      </w:r>
      <w:r w:rsidR="007B00E2">
        <w:t>&gt; keySelector</w:t>
      </w:r>
      <w:r w:rsidR="002142C3">
        <w:t>,</w:t>
      </w:r>
    </w:p>
    <w:p w:rsidR="007B00E2" w:rsidRDefault="00E76313" w:rsidP="007B00E2">
      <w:pPr>
        <w:pStyle w:val="Code"/>
      </w:pPr>
      <w:r>
        <w:t xml:space="preserve">    </w:t>
      </w:r>
      <w:r w:rsidR="002142C3">
        <w:rPr>
          <w:color w:val="008080"/>
        </w:rPr>
        <w:t>Func</w:t>
      </w:r>
      <w:r w:rsidR="002142C3">
        <w:t>&lt;</w:t>
      </w:r>
      <w:r w:rsidR="000549EB" w:rsidRPr="000549EB">
        <w:t>TSource</w:t>
      </w:r>
      <w:r w:rsidR="002142C3">
        <w:t xml:space="preserve">, </w:t>
      </w:r>
      <w:r w:rsidR="00745891" w:rsidRPr="00745891">
        <w:t>TElement</w:t>
      </w:r>
      <w:r w:rsidR="002142C3">
        <w:t>&gt; elementSelector</w:t>
      </w:r>
      <w:r w:rsidR="007B00E2">
        <w:t>);</w:t>
      </w:r>
    </w:p>
    <w:p w:rsidR="009F5F97" w:rsidRDefault="007B00E2" w:rsidP="007B00E2">
      <w:pPr>
        <w:pStyle w:val="Code"/>
      </w:pPr>
      <w:r>
        <w:rPr>
          <w:color w:val="0000FF"/>
        </w:rPr>
        <w:t>public</w:t>
      </w:r>
      <w:r>
        <w:t xml:space="preserve"> </w:t>
      </w:r>
      <w:r>
        <w:rPr>
          <w:color w:val="0000FF"/>
        </w:rPr>
        <w:t>static</w:t>
      </w:r>
      <w:r>
        <w:t xml:space="preserve"> </w:t>
      </w:r>
      <w:r>
        <w:rPr>
          <w:color w:val="008080"/>
        </w:rPr>
        <w:t>IEnumerable</w:t>
      </w:r>
      <w:r>
        <w:t>&lt;</w:t>
      </w:r>
      <w:r w:rsidR="00EA1EEC">
        <w:rPr>
          <w:color w:val="008080"/>
        </w:rPr>
        <w:t>IG</w:t>
      </w:r>
      <w:r>
        <w:rPr>
          <w:color w:val="008080"/>
        </w:rPr>
        <w:t>rouping</w:t>
      </w:r>
      <w:r w:rsidR="00827969">
        <w:t>&lt;</w:t>
      </w:r>
      <w:r w:rsidR="00745891" w:rsidRPr="00745891">
        <w:t>TKey</w:t>
      </w:r>
      <w:r w:rsidR="00827969">
        <w:t xml:space="preserve">, </w:t>
      </w:r>
      <w:r w:rsidR="00745891" w:rsidRPr="00745891">
        <w:t>TElement</w:t>
      </w:r>
      <w:r w:rsidR="002142C3">
        <w:t>&gt;&gt; GroupBy&lt;</w:t>
      </w:r>
      <w:r w:rsidR="000549EB" w:rsidRPr="000549EB">
        <w:t>TSource</w:t>
      </w:r>
      <w:r w:rsidR="002142C3">
        <w:t xml:space="preserve">, </w:t>
      </w:r>
      <w:r w:rsidR="00745891" w:rsidRPr="00745891">
        <w:t>TKey</w:t>
      </w:r>
      <w:r w:rsidR="002142C3">
        <w:t xml:space="preserve">, </w:t>
      </w:r>
      <w:r w:rsidR="00745891" w:rsidRPr="00745891">
        <w:t>TElement</w:t>
      </w:r>
      <w:r>
        <w:t>&gt;(</w:t>
      </w:r>
    </w:p>
    <w:p w:rsidR="009F5F97" w:rsidRDefault="00E76313" w:rsidP="007B00E2">
      <w:pPr>
        <w:pStyle w:val="Code"/>
      </w:pPr>
      <w:r>
        <w:t xml:space="preserve">    </w:t>
      </w:r>
      <w:r w:rsidR="007B00E2" w:rsidRPr="007E5C9C">
        <w:rPr>
          <w:color w:val="0000FF"/>
        </w:rPr>
        <w:t>this</w:t>
      </w:r>
      <w:r w:rsidR="007B00E2">
        <w:t xml:space="preserve"> </w:t>
      </w:r>
      <w:r w:rsidR="007B00E2">
        <w:rPr>
          <w:color w:val="008080"/>
        </w:rPr>
        <w:t>IEnumerable</w:t>
      </w:r>
      <w:r w:rsidR="007B00E2">
        <w:t>&lt;</w:t>
      </w:r>
      <w:r w:rsidR="000549EB" w:rsidRPr="000549EB">
        <w:t>TSource</w:t>
      </w:r>
      <w:r w:rsidR="007B00E2">
        <w:t>&gt; source,</w:t>
      </w:r>
    </w:p>
    <w:p w:rsidR="009F5F97" w:rsidRDefault="00E76313" w:rsidP="007B00E2">
      <w:pPr>
        <w:pStyle w:val="Code"/>
      </w:pPr>
      <w:r>
        <w:t xml:space="preserve">    </w:t>
      </w:r>
      <w:r w:rsidR="007B00E2">
        <w:rPr>
          <w:color w:val="008080"/>
        </w:rPr>
        <w:t>Func</w:t>
      </w:r>
      <w:r w:rsidR="007B00E2">
        <w:t>&lt;</w:t>
      </w:r>
      <w:r w:rsidR="000549EB" w:rsidRPr="000549EB">
        <w:t>TSource</w:t>
      </w:r>
      <w:r w:rsidR="007B00E2">
        <w:t xml:space="preserve">, </w:t>
      </w:r>
      <w:r w:rsidR="00745891" w:rsidRPr="00745891">
        <w:t>TKey</w:t>
      </w:r>
      <w:r w:rsidR="007B00E2">
        <w:t>&gt; keySelector,</w:t>
      </w:r>
    </w:p>
    <w:p w:rsidR="009F5F97" w:rsidRDefault="00E76313" w:rsidP="007B00E2">
      <w:pPr>
        <w:pStyle w:val="Code"/>
      </w:pPr>
      <w:r>
        <w:t xml:space="preserve">    </w:t>
      </w:r>
      <w:r w:rsidR="002142C3">
        <w:rPr>
          <w:color w:val="008080"/>
        </w:rPr>
        <w:t>Func</w:t>
      </w:r>
      <w:r w:rsidR="002142C3">
        <w:t>&lt;</w:t>
      </w:r>
      <w:r w:rsidR="000549EB" w:rsidRPr="000549EB">
        <w:t>TSource</w:t>
      </w:r>
      <w:r w:rsidR="002142C3">
        <w:t xml:space="preserve">, </w:t>
      </w:r>
      <w:r w:rsidR="00745891" w:rsidRPr="00745891">
        <w:t>TElement</w:t>
      </w:r>
      <w:r w:rsidR="002142C3">
        <w:t>&gt; elementSelector,</w:t>
      </w:r>
    </w:p>
    <w:p w:rsidR="007B00E2" w:rsidRDefault="00E76313" w:rsidP="007B00E2">
      <w:pPr>
        <w:pStyle w:val="Code"/>
      </w:pPr>
      <w:r>
        <w:t xml:space="preserve">    </w:t>
      </w:r>
      <w:r w:rsidR="007B00E2" w:rsidRPr="00CC2A9A">
        <w:rPr>
          <w:color w:val="008080"/>
        </w:rPr>
        <w:t>IEqualityComparer</w:t>
      </w:r>
      <w:r w:rsidR="007B00E2">
        <w:t>&lt;</w:t>
      </w:r>
      <w:r w:rsidR="00745891" w:rsidRPr="00745891">
        <w:t>TKey</w:t>
      </w:r>
      <w:r w:rsidR="007B00E2">
        <w:t>&gt; comparer);</w:t>
      </w:r>
    </w:p>
    <w:p w:rsidR="009F5F97" w:rsidRDefault="007777B4" w:rsidP="007777B4">
      <w:pPr>
        <w:pStyle w:val="Code"/>
      </w:pPr>
      <w:r>
        <w:rPr>
          <w:color w:val="0000FF"/>
        </w:rPr>
        <w:t>public</w:t>
      </w:r>
      <w:r>
        <w:t xml:space="preserve"> </w:t>
      </w:r>
      <w:r w:rsidR="00EA1EEC">
        <w:rPr>
          <w:color w:val="0000FF"/>
        </w:rPr>
        <w:t>interface</w:t>
      </w:r>
      <w:r>
        <w:t xml:space="preserve"> </w:t>
      </w:r>
      <w:r w:rsidR="00EA1EEC">
        <w:rPr>
          <w:color w:val="008080"/>
        </w:rPr>
        <w:t>IG</w:t>
      </w:r>
      <w:r w:rsidRPr="007E5C9C">
        <w:rPr>
          <w:color w:val="008080"/>
        </w:rPr>
        <w:t>rouping</w:t>
      </w:r>
      <w:r>
        <w:t>&lt;</w:t>
      </w:r>
      <w:r w:rsidR="00745891" w:rsidRPr="00745891">
        <w:t>TKey</w:t>
      </w:r>
      <w:r>
        <w:t xml:space="preserve">, </w:t>
      </w:r>
      <w:r w:rsidR="00745891" w:rsidRPr="00745891">
        <w:t>TElement</w:t>
      </w:r>
      <w:r>
        <w:t>&gt;</w:t>
      </w:r>
      <w:r w:rsidR="00EA1EEC">
        <w:t xml:space="preserve"> : </w:t>
      </w:r>
      <w:r w:rsidR="00EA1EEC" w:rsidRPr="00EA1EEC">
        <w:rPr>
          <w:color w:val="008080"/>
        </w:rPr>
        <w:t>IEnumerable</w:t>
      </w:r>
      <w:r w:rsidR="00EA1EEC">
        <w:t>&lt;</w:t>
      </w:r>
      <w:r w:rsidR="00745891" w:rsidRPr="00745891">
        <w:t>TElement</w:t>
      </w:r>
      <w:r w:rsidR="00EA1EEC">
        <w:t>&gt;</w:t>
      </w:r>
    </w:p>
    <w:p w:rsidR="009F5F97" w:rsidRDefault="007777B4" w:rsidP="007777B4">
      <w:pPr>
        <w:pStyle w:val="Code"/>
        <w:rPr>
          <w:color w:val="0000FF"/>
        </w:rPr>
      </w:pPr>
      <w:r>
        <w:t>{</w:t>
      </w:r>
    </w:p>
    <w:p w:rsidR="009F5F97" w:rsidRDefault="00E76313" w:rsidP="007777B4">
      <w:pPr>
        <w:pStyle w:val="Code"/>
        <w:rPr>
          <w:color w:val="0000FF"/>
        </w:rPr>
      </w:pPr>
      <w:r>
        <w:rPr>
          <w:color w:val="0000FF"/>
        </w:rPr>
        <w:t xml:space="preserve">    </w:t>
      </w:r>
      <w:r w:rsidR="00745891" w:rsidRPr="00745891">
        <w:t>TKey</w:t>
      </w:r>
      <w:r w:rsidR="007777B4">
        <w:t xml:space="preserve"> Key { </w:t>
      </w:r>
      <w:r w:rsidR="007777B4" w:rsidRPr="00313A9F">
        <w:rPr>
          <w:color w:val="0000FF"/>
        </w:rPr>
        <w:t>get</w:t>
      </w:r>
      <w:r w:rsidR="007777B4">
        <w:t>; }</w:t>
      </w:r>
    </w:p>
    <w:p w:rsidR="007777B4" w:rsidRDefault="007777B4" w:rsidP="007777B4">
      <w:pPr>
        <w:pStyle w:val="Code"/>
      </w:pPr>
      <w:r>
        <w:t>}</w:t>
      </w:r>
    </w:p>
    <w:p w:rsidR="00DE5003" w:rsidRDefault="00DE5003" w:rsidP="007777B4">
      <w:pPr>
        <w:pStyle w:val="Code"/>
      </w:pPr>
    </w:p>
    <w:p w:rsidR="008F0C32" w:rsidRDefault="008F0C32" w:rsidP="00DA773D">
      <w:pPr>
        <w:pStyle w:val="Text"/>
      </w:pPr>
      <w:r>
        <w:t xml:space="preserve">The </w:t>
      </w:r>
      <w:r w:rsidRPr="00B649F2">
        <w:rPr>
          <w:rStyle w:val="CodeEmbedded"/>
        </w:rPr>
        <w:t>GroupBy</w:t>
      </w:r>
      <w:r>
        <w:t xml:space="preserve"> operator allocates and returns an enumerable object that captures the arguments passed to the operator. </w:t>
      </w:r>
      <w:r w:rsidR="00D50F84">
        <w:t xml:space="preserve">The </w:t>
      </w:r>
      <w:r w:rsidR="00D50F84" w:rsidRPr="00B649F2">
        <w:rPr>
          <w:rStyle w:val="CodeEmbedded"/>
        </w:rPr>
        <w:t>comparer</w:t>
      </w:r>
      <w:r w:rsidR="00D50F84">
        <w:t xml:space="preserve"> argument, if present, may be null. </w:t>
      </w:r>
      <w:r>
        <w:t xml:space="preserve">An </w:t>
      </w:r>
      <w:r w:rsidRPr="00B649F2">
        <w:rPr>
          <w:rStyle w:val="CodeEmbedded"/>
        </w:rPr>
        <w:t>ArgumentNullException</w:t>
      </w:r>
      <w:r>
        <w:t xml:space="preserve"> is thrown if </w:t>
      </w:r>
      <w:r w:rsidR="005E3133">
        <w:t>any</w:t>
      </w:r>
      <w:r w:rsidR="00D50F84">
        <w:t xml:space="preserve"> other</w:t>
      </w:r>
      <w:r>
        <w:t xml:space="preserve"> argument is null.</w:t>
      </w:r>
    </w:p>
    <w:p w:rsidR="00503126" w:rsidRDefault="006C7532" w:rsidP="00F931DA">
      <w:pPr>
        <w:pStyle w:val="Text"/>
      </w:pPr>
      <w:r>
        <w:t xml:space="preserve">The </w:t>
      </w:r>
      <w:r w:rsidRPr="00B649F2">
        <w:rPr>
          <w:rStyle w:val="CodeEmbedded"/>
        </w:rPr>
        <w:t>keySelector</w:t>
      </w:r>
      <w:r>
        <w:t xml:space="preserve"> argument specifies a function that extracts the key value from a source element. The </w:t>
      </w:r>
      <w:r w:rsidRPr="00B649F2">
        <w:rPr>
          <w:rStyle w:val="CodeEmbedded"/>
        </w:rPr>
        <w:t>elementSelector</w:t>
      </w:r>
      <w:r>
        <w:t xml:space="preserve"> argument, if present, specifies a function that maps a source element to a destination element. If no </w:t>
      </w:r>
      <w:r w:rsidRPr="00B649F2">
        <w:rPr>
          <w:rStyle w:val="CodeEmbedded"/>
        </w:rPr>
        <w:t>elementSelector</w:t>
      </w:r>
      <w:r>
        <w:t xml:space="preserve"> is specified, </w:t>
      </w:r>
      <w:r w:rsidR="002142C3">
        <w:t xml:space="preserve">the </w:t>
      </w:r>
      <w:r>
        <w:t xml:space="preserve">source </w:t>
      </w:r>
      <w:r w:rsidR="002142C3">
        <w:t>elements become the</w:t>
      </w:r>
      <w:r>
        <w:t xml:space="preserve"> d</w:t>
      </w:r>
      <w:r w:rsidR="002142C3">
        <w:t>estination elements</w:t>
      </w:r>
      <w:r>
        <w:t>.</w:t>
      </w:r>
    </w:p>
    <w:p w:rsidR="00CC2A9A" w:rsidRDefault="008F0C32" w:rsidP="000D0335">
      <w:pPr>
        <w:pStyle w:val="Text"/>
      </w:pPr>
      <w:r w:rsidRPr="009412AA">
        <w:t>When</w:t>
      </w:r>
      <w:r>
        <w:t xml:space="preserve"> the object returned by </w:t>
      </w:r>
      <w:r w:rsidRPr="00B649F2">
        <w:rPr>
          <w:rStyle w:val="CodeEmbedded"/>
        </w:rPr>
        <w:t>GroupBy</w:t>
      </w:r>
      <w:r>
        <w:t xml:space="preserve"> is enumerated, it enumerates </w:t>
      </w:r>
      <w:r w:rsidRPr="00B649F2">
        <w:rPr>
          <w:rStyle w:val="CodeEmbedded"/>
        </w:rPr>
        <w:t>source</w:t>
      </w:r>
      <w:r>
        <w:t xml:space="preserve"> and evaluates </w:t>
      </w:r>
      <w:r w:rsidR="007777B4">
        <w:t>the</w:t>
      </w:r>
      <w:r w:rsidR="00827969">
        <w:t xml:space="preserve"> </w:t>
      </w:r>
      <w:r w:rsidR="007777B4" w:rsidRPr="00B649F2">
        <w:rPr>
          <w:rStyle w:val="CodeEmbedded"/>
        </w:rPr>
        <w:t>keySelector</w:t>
      </w:r>
      <w:r w:rsidR="007777B4">
        <w:t xml:space="preserve"> </w:t>
      </w:r>
      <w:r w:rsidR="006C7532">
        <w:t xml:space="preserve">and </w:t>
      </w:r>
      <w:r w:rsidR="006C7532" w:rsidRPr="00B649F2">
        <w:rPr>
          <w:rStyle w:val="CodeEmbedded"/>
        </w:rPr>
        <w:t>elementSelector</w:t>
      </w:r>
      <w:r w:rsidR="006C7532">
        <w:t xml:space="preserve"> (if present) </w:t>
      </w:r>
      <w:r w:rsidR="007777B4">
        <w:t>function</w:t>
      </w:r>
      <w:r w:rsidR="00827969">
        <w:t>s</w:t>
      </w:r>
      <w:r w:rsidR="007777B4">
        <w:t xml:space="preserve"> once for each </w:t>
      </w:r>
      <w:r w:rsidR="006C7532">
        <w:t xml:space="preserve">source </w:t>
      </w:r>
      <w:r w:rsidR="007777B4">
        <w:t>element</w:t>
      </w:r>
      <w:r w:rsidR="006D3815">
        <w:t xml:space="preserve">. Once all </w:t>
      </w:r>
      <w:r w:rsidR="006C7532">
        <w:t xml:space="preserve">key and destination element pairs </w:t>
      </w:r>
      <w:r w:rsidR="006D3815">
        <w:t xml:space="preserve">have been collected, a sequence of </w:t>
      </w:r>
      <w:r w:rsidR="004C0765" w:rsidRPr="00B649F2">
        <w:rPr>
          <w:rStyle w:val="CodeEmbedded"/>
        </w:rPr>
        <w:t>IG</w:t>
      </w:r>
      <w:r w:rsidR="006D3815" w:rsidRPr="00B649F2">
        <w:rPr>
          <w:rStyle w:val="CodeEmbedded"/>
        </w:rPr>
        <w:t>rouping&lt;</w:t>
      </w:r>
      <w:r w:rsidR="00745891" w:rsidRPr="00B649F2">
        <w:rPr>
          <w:rStyle w:val="CodeEmbedded"/>
        </w:rPr>
        <w:t>TKey</w:t>
      </w:r>
      <w:r w:rsidR="006D3815" w:rsidRPr="00B649F2">
        <w:rPr>
          <w:rStyle w:val="CodeEmbedded"/>
        </w:rPr>
        <w:t>,</w:t>
      </w:r>
      <w:r w:rsidR="006D3815" w:rsidRPr="00F931DA">
        <w:rPr>
          <w:rStyle w:val="CodeEmbedded"/>
        </w:rPr>
        <w:t xml:space="preserve"> </w:t>
      </w:r>
      <w:r w:rsidR="00745891" w:rsidRPr="00B649F2">
        <w:rPr>
          <w:rStyle w:val="CodeEmbedded"/>
        </w:rPr>
        <w:t>TElement</w:t>
      </w:r>
      <w:r w:rsidR="006D3815" w:rsidRPr="00B649F2">
        <w:rPr>
          <w:rStyle w:val="CodeEmbedded"/>
        </w:rPr>
        <w:t>&gt;</w:t>
      </w:r>
      <w:r w:rsidR="006D3815">
        <w:t xml:space="preserve"> </w:t>
      </w:r>
      <w:r w:rsidR="004C0765">
        <w:t>instances</w:t>
      </w:r>
      <w:r w:rsidR="006D3815">
        <w:t xml:space="preserve"> are yielded.</w:t>
      </w:r>
      <w:r w:rsidR="004C0765">
        <w:t xml:space="preserve"> Each </w:t>
      </w:r>
      <w:r w:rsidR="004C0765" w:rsidRPr="00B649F2">
        <w:rPr>
          <w:rStyle w:val="CodeEmbedded"/>
        </w:rPr>
        <w:t>IGrouping&lt;</w:t>
      </w:r>
      <w:r w:rsidR="00745891" w:rsidRPr="00B649F2">
        <w:rPr>
          <w:rStyle w:val="CodeEmbedded"/>
        </w:rPr>
        <w:t>TKey</w:t>
      </w:r>
      <w:r w:rsidR="00A371DF" w:rsidRPr="00B649F2">
        <w:rPr>
          <w:rStyle w:val="CodeEmbedded"/>
        </w:rPr>
        <w:t>,</w:t>
      </w:r>
      <w:r w:rsidR="00A371DF" w:rsidRPr="005A6726">
        <w:rPr>
          <w:rStyle w:val="CodeEmbedded"/>
        </w:rPr>
        <w:t xml:space="preserve"> </w:t>
      </w:r>
      <w:r w:rsidR="00745891" w:rsidRPr="00B649F2">
        <w:rPr>
          <w:rStyle w:val="CodeEmbedded"/>
        </w:rPr>
        <w:t>TElement</w:t>
      </w:r>
      <w:r w:rsidR="00A371DF" w:rsidRPr="00B649F2">
        <w:rPr>
          <w:rStyle w:val="CodeEmbedded"/>
        </w:rPr>
        <w:t>&gt;</w:t>
      </w:r>
      <w:r w:rsidR="00A371DF">
        <w:t xml:space="preserve"> instance </w:t>
      </w:r>
      <w:r w:rsidR="004C0765">
        <w:t xml:space="preserve">represents a sequence of destination elements </w:t>
      </w:r>
      <w:r w:rsidR="00A371DF">
        <w:t xml:space="preserve">with a particular key value. </w:t>
      </w:r>
      <w:r w:rsidR="00CC2A9A">
        <w:t>The groupings are yielded in the order</w:t>
      </w:r>
      <w:r w:rsidR="006D4425">
        <w:t xml:space="preserve"> in which </w:t>
      </w:r>
      <w:r w:rsidR="00CC2A9A">
        <w:t xml:space="preserve">their key values first occurred in the source sequence, and </w:t>
      </w:r>
      <w:r w:rsidR="006C7532">
        <w:t xml:space="preserve">destination </w:t>
      </w:r>
      <w:r w:rsidR="00CC2A9A">
        <w:t>elements within a groupi</w:t>
      </w:r>
      <w:r w:rsidR="006C7532">
        <w:t xml:space="preserve">ng are yielded in the order </w:t>
      </w:r>
      <w:r w:rsidR="006D4425">
        <w:t xml:space="preserve">in which </w:t>
      </w:r>
      <w:r w:rsidR="006C7532">
        <w:t>their source elements</w:t>
      </w:r>
      <w:r w:rsidR="00CC2A9A">
        <w:t xml:space="preserve"> occurred in the source sequence. When creating the groupings, key values are compared using the given </w:t>
      </w:r>
      <w:r w:rsidR="00CC2A9A" w:rsidRPr="00B649F2">
        <w:rPr>
          <w:rStyle w:val="CodeEmbedded"/>
        </w:rPr>
        <w:t>comparer</w:t>
      </w:r>
      <w:r w:rsidR="00CC2A9A">
        <w:t>, or, if</w:t>
      </w:r>
      <w:r w:rsidR="00827969">
        <w:t xml:space="preserve"> a null </w:t>
      </w:r>
      <w:r w:rsidR="00827969" w:rsidRPr="00B649F2">
        <w:rPr>
          <w:rStyle w:val="CodeEmbedded"/>
        </w:rPr>
        <w:t>comparer</w:t>
      </w:r>
      <w:r w:rsidR="00827969">
        <w:t xml:space="preserve"> was specified</w:t>
      </w:r>
      <w:r w:rsidR="00CC2A9A">
        <w:t xml:space="preserve">, using the default equality comparer, </w:t>
      </w:r>
      <w:r w:rsidR="00CC2A9A" w:rsidRPr="00B649F2">
        <w:rPr>
          <w:rStyle w:val="CodeEmbedded"/>
        </w:rPr>
        <w:t>EqualityComparer&lt;</w:t>
      </w:r>
      <w:r w:rsidR="00745891" w:rsidRPr="00B649F2">
        <w:rPr>
          <w:rStyle w:val="CodeEmbedded"/>
        </w:rPr>
        <w:t>TKey</w:t>
      </w:r>
      <w:r w:rsidR="00CC2A9A" w:rsidRPr="00B649F2">
        <w:rPr>
          <w:rStyle w:val="CodeEmbedded"/>
        </w:rPr>
        <w:t>&gt;.Default</w:t>
      </w:r>
      <w:r w:rsidR="00CC2A9A">
        <w:t>.</w:t>
      </w:r>
    </w:p>
    <w:p w:rsidR="00862069" w:rsidRDefault="00862069" w:rsidP="00582150">
      <w:pPr>
        <w:pStyle w:val="Text"/>
      </w:pPr>
      <w:r>
        <w:t>The following example groups all products by category:</w:t>
      </w:r>
    </w:p>
    <w:p w:rsidR="00DE5003" w:rsidRDefault="00DE5003" w:rsidP="00582150">
      <w:pPr>
        <w:pStyle w:val="Text"/>
      </w:pPr>
    </w:p>
    <w:p w:rsidR="009F5F97" w:rsidRDefault="00862069" w:rsidP="00862069">
      <w:pPr>
        <w:pStyle w:val="Code"/>
      </w:pPr>
      <w:r w:rsidRPr="0031423F">
        <w:rPr>
          <w:color w:val="008080"/>
        </w:rPr>
        <w:t>IEnumerable</w:t>
      </w:r>
      <w:r>
        <w:t>&lt;</w:t>
      </w:r>
      <w:r w:rsidR="00A371DF">
        <w:rPr>
          <w:color w:val="008080"/>
        </w:rPr>
        <w:t>IG</w:t>
      </w:r>
      <w:r w:rsidRPr="00862069">
        <w:rPr>
          <w:color w:val="008080"/>
        </w:rPr>
        <w:t>rouping</w:t>
      </w:r>
      <w:r>
        <w:t>&lt;</w:t>
      </w:r>
      <w:r w:rsidRPr="00862069">
        <w:rPr>
          <w:color w:val="0000FF"/>
        </w:rPr>
        <w:t>string</w:t>
      </w:r>
      <w:r>
        <w:t xml:space="preserve">, </w:t>
      </w:r>
      <w:r w:rsidRPr="0031423F">
        <w:rPr>
          <w:color w:val="008080"/>
        </w:rPr>
        <w:t>Product</w:t>
      </w:r>
      <w:r>
        <w:t>&gt;&gt; productsByCategory =</w:t>
      </w:r>
    </w:p>
    <w:p w:rsidR="00862069" w:rsidRDefault="00E76313" w:rsidP="00862069">
      <w:pPr>
        <w:pStyle w:val="Code"/>
      </w:pPr>
      <w:r>
        <w:t xml:space="preserve">    </w:t>
      </w:r>
      <w:r w:rsidR="00862069">
        <w:t>products.GroupBy(p =&gt; p.Category);</w:t>
      </w:r>
    </w:p>
    <w:p w:rsidR="00DE5003" w:rsidRDefault="00DE5003" w:rsidP="00862069">
      <w:pPr>
        <w:pStyle w:val="Code"/>
      </w:pPr>
    </w:p>
    <w:p w:rsidR="00862069" w:rsidRDefault="00862069" w:rsidP="00582150">
      <w:pPr>
        <w:pStyle w:val="Text"/>
      </w:pPr>
      <w:r>
        <w:t>The following example groups all product names by product category:</w:t>
      </w:r>
    </w:p>
    <w:p w:rsidR="00DE5003" w:rsidRDefault="00DE5003" w:rsidP="00582150">
      <w:pPr>
        <w:pStyle w:val="Text"/>
      </w:pPr>
    </w:p>
    <w:p w:rsidR="009F5F97" w:rsidRDefault="00862069" w:rsidP="00A92246">
      <w:pPr>
        <w:pStyle w:val="Code"/>
      </w:pPr>
      <w:r w:rsidRPr="0031423F">
        <w:rPr>
          <w:color w:val="008080"/>
        </w:rPr>
        <w:t>IEnumerable</w:t>
      </w:r>
      <w:r>
        <w:t>&lt;</w:t>
      </w:r>
      <w:r w:rsidR="00A371DF">
        <w:rPr>
          <w:color w:val="008080"/>
        </w:rPr>
        <w:t>IG</w:t>
      </w:r>
      <w:r w:rsidRPr="00862069">
        <w:rPr>
          <w:color w:val="008080"/>
        </w:rPr>
        <w:t>rouping</w:t>
      </w:r>
      <w:r>
        <w:t>&lt;</w:t>
      </w:r>
      <w:r w:rsidRPr="00862069">
        <w:rPr>
          <w:color w:val="0000FF"/>
        </w:rPr>
        <w:t>string</w:t>
      </w:r>
      <w:r>
        <w:t xml:space="preserve">, </w:t>
      </w:r>
      <w:r w:rsidRPr="00862069">
        <w:rPr>
          <w:color w:val="0000FF"/>
        </w:rPr>
        <w:t>string</w:t>
      </w:r>
      <w:r>
        <w:t>&gt;&gt; productNamesByCategory =</w:t>
      </w:r>
    </w:p>
    <w:p w:rsidR="00862069" w:rsidRDefault="00E76313" w:rsidP="00A92246">
      <w:pPr>
        <w:pStyle w:val="Code"/>
      </w:pPr>
      <w:r>
        <w:t xml:space="preserve">    </w:t>
      </w:r>
      <w:r w:rsidR="00862069">
        <w:t>products.GroupBy(p =&gt; p.Category</w:t>
      </w:r>
      <w:r w:rsidR="002142C3">
        <w:t>, p =&gt; p.Name</w:t>
      </w:r>
      <w:r w:rsidR="00862069">
        <w:t>);</w:t>
      </w:r>
    </w:p>
    <w:p w:rsidR="00DE5003" w:rsidRDefault="00DE5003" w:rsidP="00A92246">
      <w:pPr>
        <w:pStyle w:val="Code"/>
      </w:pPr>
    </w:p>
    <w:p w:rsidR="00E71943" w:rsidRDefault="00E71943" w:rsidP="00582150">
      <w:pPr>
        <w:pStyle w:val="Text"/>
      </w:pPr>
      <w:r>
        <w:t xml:space="preserve">In a C# 3.0 query expression, a </w:t>
      </w:r>
      <w:r w:rsidRPr="00B649F2">
        <w:rPr>
          <w:rStyle w:val="CodeEmbedded"/>
        </w:rPr>
        <w:t>group</w:t>
      </w:r>
      <w:r w:rsidRPr="00E71943">
        <w:t>…</w:t>
      </w:r>
      <w:r w:rsidRPr="00B649F2">
        <w:rPr>
          <w:rStyle w:val="CodeEmbedded"/>
        </w:rPr>
        <w:t>by</w:t>
      </w:r>
      <w:r>
        <w:t xml:space="preserve"> clause translates to an invocation of </w:t>
      </w:r>
      <w:r w:rsidRPr="00B649F2">
        <w:rPr>
          <w:rStyle w:val="CodeEmbedded"/>
        </w:rPr>
        <w:t>GroupBy</w:t>
      </w:r>
      <w:r>
        <w:t>. The example above is equivalent to the translation of</w:t>
      </w:r>
    </w:p>
    <w:p w:rsidR="00DE5003" w:rsidRDefault="00DE5003" w:rsidP="00582150">
      <w:pPr>
        <w:pStyle w:val="Text"/>
      </w:pPr>
    </w:p>
    <w:p w:rsidR="009F5F97" w:rsidRDefault="00E71943" w:rsidP="00E71943">
      <w:pPr>
        <w:pStyle w:val="Code"/>
      </w:pPr>
      <w:r w:rsidRPr="0031423F">
        <w:rPr>
          <w:color w:val="008080"/>
        </w:rPr>
        <w:t>IEnumerable</w:t>
      </w:r>
      <w:r>
        <w:t>&lt;</w:t>
      </w:r>
      <w:r>
        <w:rPr>
          <w:color w:val="008080"/>
        </w:rPr>
        <w:t>IG</w:t>
      </w:r>
      <w:r w:rsidRPr="00862069">
        <w:rPr>
          <w:color w:val="008080"/>
        </w:rPr>
        <w:t>rouping</w:t>
      </w:r>
      <w:r>
        <w:t>&lt;</w:t>
      </w:r>
      <w:r w:rsidRPr="00862069">
        <w:rPr>
          <w:color w:val="0000FF"/>
        </w:rPr>
        <w:t>string</w:t>
      </w:r>
      <w:r>
        <w:t xml:space="preserve">, </w:t>
      </w:r>
      <w:r w:rsidRPr="00862069">
        <w:rPr>
          <w:color w:val="0000FF"/>
        </w:rPr>
        <w:t>string</w:t>
      </w:r>
      <w:r>
        <w:t>&gt;&gt; productNamesByCategory =</w:t>
      </w:r>
    </w:p>
    <w:p w:rsidR="009F5F97" w:rsidRDefault="00E76313" w:rsidP="00E71943">
      <w:pPr>
        <w:pStyle w:val="Code"/>
      </w:pPr>
      <w:r>
        <w:t xml:space="preserve">    </w:t>
      </w:r>
      <w:r w:rsidR="00E71943" w:rsidRPr="00E71943">
        <w:rPr>
          <w:color w:val="0000FF"/>
        </w:rPr>
        <w:t>from</w:t>
      </w:r>
      <w:r w:rsidR="00E71943">
        <w:t xml:space="preserve"> p </w:t>
      </w:r>
      <w:r w:rsidR="00E71943">
        <w:rPr>
          <w:color w:val="0000FF"/>
        </w:rPr>
        <w:t>in</w:t>
      </w:r>
      <w:r w:rsidR="00E71943">
        <w:t xml:space="preserve"> products</w:t>
      </w:r>
    </w:p>
    <w:p w:rsidR="00E71943" w:rsidRDefault="00E76313" w:rsidP="00E71943">
      <w:pPr>
        <w:pStyle w:val="Code"/>
      </w:pPr>
      <w:r>
        <w:t xml:space="preserve">    </w:t>
      </w:r>
      <w:r w:rsidR="00E71943" w:rsidRPr="00E71943">
        <w:rPr>
          <w:color w:val="0000FF"/>
        </w:rPr>
        <w:t>group</w:t>
      </w:r>
      <w:r w:rsidR="00E71943">
        <w:t xml:space="preserve"> p.Name </w:t>
      </w:r>
      <w:r w:rsidR="00E71943" w:rsidRPr="00E71943">
        <w:rPr>
          <w:color w:val="0000FF"/>
        </w:rPr>
        <w:t>by</w:t>
      </w:r>
      <w:r w:rsidR="00E71943">
        <w:t xml:space="preserve"> p.Category;</w:t>
      </w:r>
    </w:p>
    <w:p w:rsidR="00DE5003" w:rsidRDefault="00DE5003" w:rsidP="00E71943">
      <w:pPr>
        <w:pStyle w:val="Code"/>
      </w:pPr>
    </w:p>
    <w:p w:rsidR="00E71943" w:rsidRDefault="00E71943" w:rsidP="00582150">
      <w:pPr>
        <w:pStyle w:val="Text"/>
      </w:pPr>
      <w:r>
        <w:t xml:space="preserve">Note that the element and key selection expressions occur in the opposite order of the </w:t>
      </w:r>
      <w:r w:rsidRPr="00B649F2">
        <w:rPr>
          <w:rStyle w:val="CodeEmbedded"/>
        </w:rPr>
        <w:t>GroupBy</w:t>
      </w:r>
      <w:r>
        <w:t xml:space="preserve"> operator.</w:t>
      </w:r>
    </w:p>
    <w:p w:rsidR="006538D0" w:rsidRPr="006538D0" w:rsidRDefault="006538D0" w:rsidP="006538D0">
      <w:pPr>
        <w:pStyle w:val="Heading2"/>
      </w:pPr>
      <w:bookmarkStart w:id="28" w:name="_Toc159379101"/>
      <w:r>
        <w:t>Set operators</w:t>
      </w:r>
      <w:bookmarkEnd w:id="28"/>
    </w:p>
    <w:p w:rsidR="006538D0" w:rsidRDefault="006538D0" w:rsidP="006538D0">
      <w:pPr>
        <w:pStyle w:val="Heading3"/>
      </w:pPr>
      <w:bookmarkStart w:id="29" w:name="_Toc147205655"/>
      <w:bookmarkStart w:id="30" w:name="_Toc149039457"/>
      <w:bookmarkStart w:id="31" w:name="_Toc159379102"/>
      <w:bookmarkEnd w:id="29"/>
      <w:bookmarkEnd w:id="30"/>
      <w:r>
        <w:t>Distinct</w:t>
      </w:r>
      <w:bookmarkEnd w:id="31"/>
    </w:p>
    <w:p w:rsidR="008278D3" w:rsidRDefault="008278D3" w:rsidP="00EA0235">
      <w:pPr>
        <w:pStyle w:val="Text"/>
      </w:pPr>
      <w:r>
        <w:t xml:space="preserve">The </w:t>
      </w:r>
      <w:r w:rsidRPr="00B649F2">
        <w:rPr>
          <w:rStyle w:val="CodeEmbedded"/>
        </w:rPr>
        <w:t>Distinct</w:t>
      </w:r>
      <w:r>
        <w:t xml:space="preserve"> operator eliminates duplicate elements from a sequence.</w:t>
      </w:r>
    </w:p>
    <w:p w:rsidR="00DE5003" w:rsidRPr="008278D3" w:rsidRDefault="00DE5003" w:rsidP="00EA0235">
      <w:pPr>
        <w:pStyle w:val="Text"/>
      </w:pPr>
    </w:p>
    <w:p w:rsidR="009F5F97" w:rsidRDefault="00265107" w:rsidP="00265107">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Distinct&lt;</w:t>
      </w:r>
      <w:r w:rsidR="000549EB" w:rsidRPr="000549EB">
        <w:t>TSource</w:t>
      </w:r>
      <w:r>
        <w:t>&gt;(</w:t>
      </w:r>
    </w:p>
    <w:p w:rsidR="00265107" w:rsidRPr="00265107" w:rsidRDefault="00E76313" w:rsidP="00265107">
      <w:pPr>
        <w:pStyle w:val="Code"/>
      </w:pPr>
      <w:r>
        <w:t xml:space="preserve">    </w:t>
      </w:r>
      <w:r w:rsidR="00265107" w:rsidRPr="007E5C9C">
        <w:rPr>
          <w:color w:val="0000FF"/>
        </w:rPr>
        <w:t>this</w:t>
      </w:r>
      <w:r w:rsidR="00265107">
        <w:t xml:space="preserve"> </w:t>
      </w:r>
      <w:r w:rsidR="00265107">
        <w:rPr>
          <w:color w:val="008080"/>
        </w:rPr>
        <w:t>IEnumerable</w:t>
      </w:r>
      <w:r w:rsidR="00265107">
        <w:t>&lt;</w:t>
      </w:r>
      <w:r w:rsidR="000549EB" w:rsidRPr="000549EB">
        <w:t>TSource</w:t>
      </w:r>
      <w:r w:rsidR="00265107">
        <w:t>&gt; source);</w:t>
      </w:r>
    </w:p>
    <w:p w:rsidR="009F5F97" w:rsidRDefault="00124A4C" w:rsidP="00124A4C">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Distinct&lt;</w:t>
      </w:r>
      <w:r w:rsidR="000549EB" w:rsidRPr="000549EB">
        <w:t>TSource</w:t>
      </w:r>
      <w:r>
        <w:t>&gt;(</w:t>
      </w:r>
    </w:p>
    <w:p w:rsidR="009F5F97" w:rsidRDefault="00E76313" w:rsidP="00124A4C">
      <w:pPr>
        <w:pStyle w:val="Code"/>
      </w:pPr>
      <w:r>
        <w:t xml:space="preserve">    </w:t>
      </w:r>
      <w:r w:rsidR="00124A4C" w:rsidRPr="007E5C9C">
        <w:rPr>
          <w:color w:val="0000FF"/>
        </w:rPr>
        <w:t>this</w:t>
      </w:r>
      <w:r w:rsidR="00124A4C">
        <w:t xml:space="preserve"> </w:t>
      </w:r>
      <w:r w:rsidR="00124A4C">
        <w:rPr>
          <w:color w:val="008080"/>
        </w:rPr>
        <w:t>IEnumerable</w:t>
      </w:r>
      <w:r w:rsidR="00124A4C">
        <w:t>&lt;</w:t>
      </w:r>
      <w:r w:rsidR="000549EB" w:rsidRPr="000549EB">
        <w:t>TSource</w:t>
      </w:r>
      <w:r w:rsidR="00124A4C">
        <w:t>&gt; source</w:t>
      </w:r>
      <w:r w:rsidR="000B4A0B">
        <w:t>,</w:t>
      </w:r>
    </w:p>
    <w:p w:rsidR="00124A4C" w:rsidRDefault="00E76313" w:rsidP="00124A4C">
      <w:pPr>
        <w:pStyle w:val="Code"/>
      </w:pPr>
      <w:r>
        <w:t xml:space="preserve">    </w:t>
      </w:r>
      <w:r w:rsidR="000B4A0B" w:rsidRPr="00CC2A9A">
        <w:rPr>
          <w:color w:val="008080"/>
        </w:rPr>
        <w:t>IEqualityComparer</w:t>
      </w:r>
      <w:r w:rsidR="000B4A0B">
        <w:t>&lt;</w:t>
      </w:r>
      <w:r w:rsidR="000549EB" w:rsidRPr="000549EB">
        <w:t>TSource</w:t>
      </w:r>
      <w:r w:rsidR="000B4A0B">
        <w:t>&gt; comparer</w:t>
      </w:r>
      <w:r w:rsidR="00124A4C">
        <w:t>);</w:t>
      </w:r>
    </w:p>
    <w:p w:rsidR="00DE5003" w:rsidRPr="00265107" w:rsidRDefault="00DE5003" w:rsidP="00124A4C">
      <w:pPr>
        <w:pStyle w:val="Code"/>
      </w:pPr>
    </w:p>
    <w:p w:rsidR="008278D3" w:rsidRDefault="008278D3" w:rsidP="00312312">
      <w:pPr>
        <w:pStyle w:val="Text"/>
      </w:pPr>
      <w:r>
        <w:t xml:space="preserve">The </w:t>
      </w:r>
      <w:r w:rsidRPr="00B649F2">
        <w:rPr>
          <w:rStyle w:val="CodeEmbedded"/>
        </w:rPr>
        <w:t>Distinct</w:t>
      </w:r>
      <w:r>
        <w:t xml:space="preserve"> operator allocates and returns an enumerable object that captures t</w:t>
      </w:r>
      <w:r w:rsidRPr="0007715A">
        <w:t>he source arg</w:t>
      </w:r>
      <w:r>
        <w:t xml:space="preserve">ument. An </w:t>
      </w:r>
      <w:r w:rsidRPr="00B649F2">
        <w:rPr>
          <w:rStyle w:val="CodeEmbedded"/>
        </w:rPr>
        <w:t>ArgumentNullException</w:t>
      </w:r>
      <w:r>
        <w:t xml:space="preserve"> is thrown if </w:t>
      </w:r>
      <w:r w:rsidR="0007715A">
        <w:t xml:space="preserve">the </w:t>
      </w:r>
      <w:r w:rsidRPr="0007715A">
        <w:t>source</w:t>
      </w:r>
      <w:r>
        <w:t xml:space="preserve"> </w:t>
      </w:r>
      <w:r w:rsidR="0007715A">
        <w:t xml:space="preserve">argument </w:t>
      </w:r>
      <w:r>
        <w:t>is null.</w:t>
      </w:r>
    </w:p>
    <w:p w:rsidR="000B4A0B" w:rsidRDefault="008278D3" w:rsidP="006A7BA4">
      <w:pPr>
        <w:pStyle w:val="Text"/>
      </w:pPr>
      <w:r>
        <w:t xml:space="preserve">When the object returned by </w:t>
      </w:r>
      <w:r w:rsidRPr="00B649F2">
        <w:rPr>
          <w:rStyle w:val="CodeEmbedded"/>
        </w:rPr>
        <w:t>Distinct</w:t>
      </w:r>
      <w:r>
        <w:t xml:space="preserve"> is enumerated, it enumerates the </w:t>
      </w:r>
      <w:r w:rsidRPr="0007715A">
        <w:t>source</w:t>
      </w:r>
      <w:r w:rsidR="0007715A">
        <w:t xml:space="preserve"> sequence</w:t>
      </w:r>
      <w:r>
        <w:t>, yielding each element that</w:t>
      </w:r>
      <w:r w:rsidR="00CC0F4D">
        <w:t xml:space="preserve"> has not </w:t>
      </w:r>
      <w:r>
        <w:t xml:space="preserve">previously been yielded. </w:t>
      </w:r>
      <w:r w:rsidR="000B4A0B">
        <w:t xml:space="preserve">If a non-null </w:t>
      </w:r>
      <w:r w:rsidR="000B4A0B" w:rsidRPr="00B649F2">
        <w:rPr>
          <w:rStyle w:val="CodeEmbedded"/>
        </w:rPr>
        <w:t>compare</w:t>
      </w:r>
      <w:r w:rsidR="000B4A0B" w:rsidRPr="006A7BA4">
        <w:rPr>
          <w:rStyle w:val="CodeEmbedded"/>
        </w:rPr>
        <w:t>r</w:t>
      </w:r>
      <w:r w:rsidR="000B4A0B">
        <w:t xml:space="preserve"> argument is supplied, it is used to compare the elements. Otherwise the default equality comparer, </w:t>
      </w:r>
      <w:r w:rsidR="000B4A0B" w:rsidRPr="00B649F2">
        <w:rPr>
          <w:rStyle w:val="CodeEmbedded"/>
        </w:rPr>
        <w:t>EqualityComparer&lt;</w:t>
      </w:r>
      <w:r w:rsidR="000549EB" w:rsidRPr="00B649F2">
        <w:rPr>
          <w:rStyle w:val="CodeEmbedded"/>
        </w:rPr>
        <w:t>TSource</w:t>
      </w:r>
      <w:r w:rsidR="000B4A0B" w:rsidRPr="00B649F2">
        <w:rPr>
          <w:rStyle w:val="CodeEmbedded"/>
        </w:rPr>
        <w:t>&gt;.Default</w:t>
      </w:r>
      <w:r w:rsidR="000B4A0B">
        <w:t>, is used.</w:t>
      </w:r>
    </w:p>
    <w:p w:rsidR="008278D3" w:rsidRDefault="008278D3" w:rsidP="00CC0F4D">
      <w:pPr>
        <w:pStyle w:val="Text"/>
      </w:pPr>
      <w:r>
        <w:t>The following example produces a sequence of all product categories:</w:t>
      </w:r>
    </w:p>
    <w:p w:rsidR="00DE5003" w:rsidRDefault="00DE5003" w:rsidP="00CC0F4D">
      <w:pPr>
        <w:pStyle w:val="Text"/>
      </w:pPr>
    </w:p>
    <w:p w:rsidR="009F5F97" w:rsidRDefault="008278D3" w:rsidP="008278D3">
      <w:pPr>
        <w:pStyle w:val="Code"/>
      </w:pPr>
      <w:r w:rsidRPr="0031423F">
        <w:rPr>
          <w:color w:val="008080"/>
        </w:rPr>
        <w:t>IEnumerable</w:t>
      </w:r>
      <w:r>
        <w:t>&lt;</w:t>
      </w:r>
      <w:r w:rsidRPr="00862069">
        <w:rPr>
          <w:color w:val="0000FF"/>
        </w:rPr>
        <w:t>string</w:t>
      </w:r>
      <w:r>
        <w:t xml:space="preserve">&gt; </w:t>
      </w:r>
      <w:r w:rsidR="0096542C">
        <w:t>productC</w:t>
      </w:r>
      <w:r>
        <w:t>ategories =</w:t>
      </w:r>
    </w:p>
    <w:p w:rsidR="008278D3" w:rsidRDefault="00E76313" w:rsidP="008278D3">
      <w:pPr>
        <w:pStyle w:val="Code"/>
      </w:pPr>
      <w:r>
        <w:t xml:space="preserve">    </w:t>
      </w:r>
      <w:r w:rsidR="008278D3">
        <w:t>products.Select(p =&gt; p.Category).Distinct();</w:t>
      </w:r>
    </w:p>
    <w:p w:rsidR="00DE5003" w:rsidRDefault="00DE5003" w:rsidP="008278D3">
      <w:pPr>
        <w:pStyle w:val="Code"/>
      </w:pPr>
    </w:p>
    <w:p w:rsidR="006538D0" w:rsidRDefault="006538D0" w:rsidP="006538D0">
      <w:pPr>
        <w:pStyle w:val="Heading3"/>
      </w:pPr>
      <w:bookmarkStart w:id="32" w:name="_Toc159379103"/>
      <w:r>
        <w:t>Union</w:t>
      </w:r>
      <w:bookmarkEnd w:id="32"/>
    </w:p>
    <w:p w:rsidR="008278D3" w:rsidRDefault="008278D3" w:rsidP="00CC0F4D">
      <w:pPr>
        <w:pStyle w:val="Text"/>
      </w:pPr>
      <w:r>
        <w:t xml:space="preserve">The </w:t>
      </w:r>
      <w:r w:rsidRPr="00B649F2">
        <w:rPr>
          <w:rStyle w:val="CodeEmbedded"/>
        </w:rPr>
        <w:t>Union</w:t>
      </w:r>
      <w:r>
        <w:t xml:space="preserve"> operator produces the set union of two sequences.</w:t>
      </w:r>
    </w:p>
    <w:p w:rsidR="00DE5003" w:rsidRPr="008278D3" w:rsidRDefault="00DE5003" w:rsidP="00CC0F4D">
      <w:pPr>
        <w:pStyle w:val="Text"/>
      </w:pPr>
    </w:p>
    <w:p w:rsidR="009F5F97" w:rsidRDefault="00265107" w:rsidP="00265107">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Union&lt;</w:t>
      </w:r>
      <w:r w:rsidR="000549EB" w:rsidRPr="000549EB">
        <w:t>TSource</w:t>
      </w:r>
      <w:r>
        <w:t>&gt;(</w:t>
      </w:r>
    </w:p>
    <w:p w:rsidR="009F5F97" w:rsidRDefault="00E76313" w:rsidP="00265107">
      <w:pPr>
        <w:pStyle w:val="Code"/>
      </w:pPr>
      <w:r>
        <w:t xml:space="preserve">    </w:t>
      </w:r>
      <w:r w:rsidR="00265107" w:rsidRPr="007E5C9C">
        <w:rPr>
          <w:color w:val="0000FF"/>
        </w:rPr>
        <w:t>this</w:t>
      </w:r>
      <w:r w:rsidR="00265107">
        <w:t xml:space="preserve"> </w:t>
      </w:r>
      <w:r w:rsidR="00265107">
        <w:rPr>
          <w:color w:val="008080"/>
        </w:rPr>
        <w:t>IEnumerable</w:t>
      </w:r>
      <w:r w:rsidR="00265107">
        <w:t>&lt;</w:t>
      </w:r>
      <w:r w:rsidR="000549EB" w:rsidRPr="000549EB">
        <w:t>TSource</w:t>
      </w:r>
      <w:r w:rsidR="00265107">
        <w:t>&gt; first,</w:t>
      </w:r>
    </w:p>
    <w:p w:rsidR="00265107" w:rsidRPr="00265107" w:rsidRDefault="00E76313" w:rsidP="00265107">
      <w:pPr>
        <w:pStyle w:val="Code"/>
      </w:pPr>
      <w:r>
        <w:t xml:space="preserve">    </w:t>
      </w:r>
      <w:r w:rsidR="00265107">
        <w:rPr>
          <w:color w:val="008080"/>
        </w:rPr>
        <w:t>IEnumerable</w:t>
      </w:r>
      <w:r w:rsidR="00265107">
        <w:t>&lt;</w:t>
      </w:r>
      <w:r w:rsidR="000549EB" w:rsidRPr="000549EB">
        <w:t>TSource</w:t>
      </w:r>
      <w:r w:rsidR="00265107">
        <w:t>&gt; second);</w:t>
      </w:r>
    </w:p>
    <w:p w:rsidR="009F5F97" w:rsidRDefault="000B4A0B" w:rsidP="000B4A0B">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Union&lt;</w:t>
      </w:r>
      <w:r w:rsidR="000549EB" w:rsidRPr="000549EB">
        <w:t>TSource</w:t>
      </w:r>
      <w:r>
        <w:t>&gt;(</w:t>
      </w:r>
    </w:p>
    <w:p w:rsidR="009F5F97" w:rsidRDefault="00E76313" w:rsidP="000B4A0B">
      <w:pPr>
        <w:pStyle w:val="Code"/>
      </w:pPr>
      <w:r>
        <w:t xml:space="preserve">    </w:t>
      </w:r>
      <w:r w:rsidR="000B4A0B" w:rsidRPr="007E5C9C">
        <w:rPr>
          <w:color w:val="0000FF"/>
        </w:rPr>
        <w:t>this</w:t>
      </w:r>
      <w:r w:rsidR="000B4A0B">
        <w:t xml:space="preserve"> </w:t>
      </w:r>
      <w:r w:rsidR="000B4A0B">
        <w:rPr>
          <w:color w:val="008080"/>
        </w:rPr>
        <w:t>IEnumerable</w:t>
      </w:r>
      <w:r w:rsidR="000B4A0B">
        <w:t>&lt;</w:t>
      </w:r>
      <w:r w:rsidR="000549EB" w:rsidRPr="000549EB">
        <w:t>TSource</w:t>
      </w:r>
      <w:r w:rsidR="000B4A0B">
        <w:t>&gt; first,</w:t>
      </w:r>
    </w:p>
    <w:p w:rsidR="009F5F97" w:rsidRDefault="00E76313" w:rsidP="000B4A0B">
      <w:pPr>
        <w:pStyle w:val="Code"/>
      </w:pPr>
      <w:r>
        <w:t xml:space="preserve">    </w:t>
      </w:r>
      <w:r w:rsidR="000B4A0B">
        <w:rPr>
          <w:color w:val="008080"/>
        </w:rPr>
        <w:t>IEnumerable</w:t>
      </w:r>
      <w:r w:rsidR="000B4A0B">
        <w:t>&lt;</w:t>
      </w:r>
      <w:r w:rsidR="000549EB" w:rsidRPr="000549EB">
        <w:t>TSource</w:t>
      </w:r>
      <w:r w:rsidR="000B4A0B">
        <w:t>&gt; second,</w:t>
      </w:r>
    </w:p>
    <w:p w:rsidR="000B4A0B" w:rsidRDefault="00E76313" w:rsidP="000B4A0B">
      <w:pPr>
        <w:pStyle w:val="Code"/>
      </w:pPr>
      <w:r>
        <w:t xml:space="preserve">    </w:t>
      </w:r>
      <w:r w:rsidR="000B4A0B" w:rsidRPr="00CC2A9A">
        <w:rPr>
          <w:color w:val="008080"/>
        </w:rPr>
        <w:t>IEqualityComparer</w:t>
      </w:r>
      <w:r w:rsidR="000B4A0B">
        <w:t>&lt;</w:t>
      </w:r>
      <w:r w:rsidR="000549EB" w:rsidRPr="000549EB">
        <w:t>TSource</w:t>
      </w:r>
      <w:r w:rsidR="000B4A0B">
        <w:t>&gt; comparer);</w:t>
      </w:r>
    </w:p>
    <w:p w:rsidR="00DE5003" w:rsidRPr="00265107" w:rsidRDefault="00DE5003" w:rsidP="000B4A0B">
      <w:pPr>
        <w:pStyle w:val="Code"/>
      </w:pPr>
    </w:p>
    <w:p w:rsidR="00684B8D" w:rsidRDefault="00684B8D" w:rsidP="008A3CFC">
      <w:pPr>
        <w:pStyle w:val="Text"/>
      </w:pPr>
      <w:r>
        <w:t xml:space="preserve">The </w:t>
      </w:r>
      <w:r w:rsidRPr="00B649F2">
        <w:rPr>
          <w:rStyle w:val="CodeEmbedded"/>
        </w:rPr>
        <w:t>Union</w:t>
      </w:r>
      <w:r>
        <w:t xml:space="preserve"> operator allocates and returns an enumerable object that captures the arguments passed to the operator. An </w:t>
      </w:r>
      <w:r w:rsidRPr="00B649F2">
        <w:rPr>
          <w:rStyle w:val="CodeEmbedded"/>
        </w:rPr>
        <w:t>ArgumentNullException</w:t>
      </w:r>
      <w:r>
        <w:t xml:space="preserve"> is thrown </w:t>
      </w:r>
      <w:r w:rsidRPr="00684B8D">
        <w:t>if</w:t>
      </w:r>
      <w:r>
        <w:t xml:space="preserve"> any argument </w:t>
      </w:r>
      <w:r w:rsidRPr="00684B8D">
        <w:t>is</w:t>
      </w:r>
      <w:r>
        <w:t xml:space="preserve"> null.</w:t>
      </w:r>
    </w:p>
    <w:p w:rsidR="007E2651" w:rsidRDefault="007E2651" w:rsidP="008A3CFC">
      <w:pPr>
        <w:pStyle w:val="Text"/>
      </w:pPr>
      <w:r>
        <w:t xml:space="preserve">When the object returned by </w:t>
      </w:r>
      <w:r w:rsidRPr="00B649F2">
        <w:rPr>
          <w:rStyle w:val="CodeEmbedded"/>
        </w:rPr>
        <w:t>Union</w:t>
      </w:r>
      <w:r>
        <w:t xml:space="preserve"> is enumerated, it enumerates </w:t>
      </w:r>
      <w:r w:rsidR="0007715A">
        <w:t xml:space="preserve">the </w:t>
      </w:r>
      <w:r w:rsidRPr="0007715A">
        <w:t>first</w:t>
      </w:r>
      <w:r>
        <w:t xml:space="preserve"> and </w:t>
      </w:r>
      <w:r w:rsidRPr="0007715A">
        <w:t>second</w:t>
      </w:r>
      <w:r w:rsidR="0007715A">
        <w:t xml:space="preserve"> sequences</w:t>
      </w:r>
      <w:r>
        <w:t>, in that order, yielding each element that</w:t>
      </w:r>
      <w:r w:rsidR="008A3CFC">
        <w:t xml:space="preserve"> has not </w:t>
      </w:r>
      <w:r>
        <w:t xml:space="preserve">previously been yielded. </w:t>
      </w:r>
      <w:r w:rsidR="000B4A0B">
        <w:t xml:space="preserve">If a non-null </w:t>
      </w:r>
      <w:r w:rsidR="000B4A0B" w:rsidRPr="00B649F2">
        <w:rPr>
          <w:rStyle w:val="CodeEmbedded"/>
        </w:rPr>
        <w:t>comparer</w:t>
      </w:r>
      <w:r w:rsidR="000B4A0B">
        <w:t xml:space="preserve"> argument is supplied, it is used to compare the elements. Otherwise the default equality comparer, </w:t>
      </w:r>
      <w:r w:rsidR="000B4A0B" w:rsidRPr="00B649F2">
        <w:rPr>
          <w:rStyle w:val="CodeEmbedded"/>
        </w:rPr>
        <w:t>EqualityComparer&lt;</w:t>
      </w:r>
      <w:r w:rsidR="000549EB" w:rsidRPr="00B649F2">
        <w:rPr>
          <w:rStyle w:val="CodeEmbedded"/>
        </w:rPr>
        <w:t>TSource</w:t>
      </w:r>
      <w:r w:rsidR="000B4A0B" w:rsidRPr="00B649F2">
        <w:rPr>
          <w:rStyle w:val="CodeEmbedded"/>
        </w:rPr>
        <w:t>&gt;.Default</w:t>
      </w:r>
      <w:r w:rsidR="000B4A0B">
        <w:t>, is used.</w:t>
      </w:r>
    </w:p>
    <w:p w:rsidR="006538D0" w:rsidRDefault="006538D0" w:rsidP="00265107">
      <w:pPr>
        <w:pStyle w:val="Heading3"/>
      </w:pPr>
      <w:bookmarkStart w:id="33" w:name="_Toc159379104"/>
      <w:r>
        <w:t>Intersect</w:t>
      </w:r>
      <w:bookmarkEnd w:id="33"/>
    </w:p>
    <w:p w:rsidR="008278D3" w:rsidRDefault="008278D3" w:rsidP="0089504F">
      <w:pPr>
        <w:pStyle w:val="Text"/>
      </w:pPr>
      <w:r>
        <w:t xml:space="preserve">The </w:t>
      </w:r>
      <w:r w:rsidRPr="00B649F2">
        <w:rPr>
          <w:rStyle w:val="CodeEmbedded"/>
        </w:rPr>
        <w:t>Intersect</w:t>
      </w:r>
      <w:r>
        <w:t xml:space="preserve"> operator produces the set intersection of two sequences.</w:t>
      </w:r>
    </w:p>
    <w:p w:rsidR="00DE5003" w:rsidRPr="008278D3" w:rsidRDefault="00DE5003" w:rsidP="0089504F">
      <w:pPr>
        <w:pStyle w:val="Text"/>
      </w:pPr>
    </w:p>
    <w:p w:rsidR="009F5F97" w:rsidRDefault="00265107" w:rsidP="007E2651">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Intersect&lt;</w:t>
      </w:r>
      <w:r w:rsidR="000549EB" w:rsidRPr="000549EB">
        <w:t>TSource</w:t>
      </w:r>
      <w:r>
        <w:t>&gt;(</w:t>
      </w:r>
    </w:p>
    <w:p w:rsidR="009F5F97" w:rsidRDefault="00E76313" w:rsidP="007E2651">
      <w:pPr>
        <w:pStyle w:val="Code"/>
      </w:pPr>
      <w:r>
        <w:t xml:space="preserve">    </w:t>
      </w:r>
      <w:r w:rsidR="00265107" w:rsidRPr="007E5C9C">
        <w:rPr>
          <w:color w:val="0000FF"/>
        </w:rPr>
        <w:t>this</w:t>
      </w:r>
      <w:r w:rsidR="00265107">
        <w:t xml:space="preserve"> </w:t>
      </w:r>
      <w:r w:rsidR="00265107">
        <w:rPr>
          <w:color w:val="008080"/>
        </w:rPr>
        <w:t>IEnumerable</w:t>
      </w:r>
      <w:r w:rsidR="00265107">
        <w:t>&lt;</w:t>
      </w:r>
      <w:r w:rsidR="000549EB" w:rsidRPr="000549EB">
        <w:t>TSource</w:t>
      </w:r>
      <w:r w:rsidR="00265107">
        <w:t>&gt; first,</w:t>
      </w:r>
    </w:p>
    <w:p w:rsidR="007E2651" w:rsidRPr="00265107" w:rsidRDefault="00E76313" w:rsidP="007E2651">
      <w:pPr>
        <w:pStyle w:val="Code"/>
      </w:pPr>
      <w:r>
        <w:t xml:space="preserve">    </w:t>
      </w:r>
      <w:r w:rsidR="00265107">
        <w:rPr>
          <w:color w:val="008080"/>
        </w:rPr>
        <w:t>IEnumerable</w:t>
      </w:r>
      <w:r w:rsidR="00265107">
        <w:t>&lt;</w:t>
      </w:r>
      <w:r w:rsidR="000549EB" w:rsidRPr="000549EB">
        <w:t>TSource</w:t>
      </w:r>
      <w:r w:rsidR="00265107">
        <w:t>&gt; second);</w:t>
      </w:r>
    </w:p>
    <w:p w:rsidR="009F5F97" w:rsidRDefault="000B4A0B" w:rsidP="000B4A0B">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Intersect&lt;</w:t>
      </w:r>
      <w:r w:rsidR="000549EB" w:rsidRPr="000549EB">
        <w:t>TSource</w:t>
      </w:r>
      <w:r>
        <w:t>&gt;(</w:t>
      </w:r>
    </w:p>
    <w:p w:rsidR="009F5F97" w:rsidRDefault="00E76313" w:rsidP="000B4A0B">
      <w:pPr>
        <w:pStyle w:val="Code"/>
      </w:pPr>
      <w:r>
        <w:t xml:space="preserve">    </w:t>
      </w:r>
      <w:r w:rsidR="000B4A0B" w:rsidRPr="007E5C9C">
        <w:rPr>
          <w:color w:val="0000FF"/>
        </w:rPr>
        <w:t>this</w:t>
      </w:r>
      <w:r w:rsidR="000B4A0B">
        <w:t xml:space="preserve"> </w:t>
      </w:r>
      <w:r w:rsidR="000B4A0B">
        <w:rPr>
          <w:color w:val="008080"/>
        </w:rPr>
        <w:t>IEnumerable</w:t>
      </w:r>
      <w:r w:rsidR="000B4A0B">
        <w:t>&lt;</w:t>
      </w:r>
      <w:r w:rsidR="000549EB" w:rsidRPr="000549EB">
        <w:t>TSource</w:t>
      </w:r>
      <w:r w:rsidR="000B4A0B">
        <w:t>&gt; first,</w:t>
      </w:r>
    </w:p>
    <w:p w:rsidR="009F5F97" w:rsidRDefault="00E76313" w:rsidP="000B4A0B">
      <w:pPr>
        <w:pStyle w:val="Code"/>
      </w:pPr>
      <w:r>
        <w:t xml:space="preserve">    </w:t>
      </w:r>
      <w:r w:rsidR="000B4A0B">
        <w:rPr>
          <w:color w:val="008080"/>
        </w:rPr>
        <w:t>IEnumerable</w:t>
      </w:r>
      <w:r w:rsidR="000B4A0B">
        <w:t>&lt;</w:t>
      </w:r>
      <w:r w:rsidR="000549EB" w:rsidRPr="000549EB">
        <w:t>TSource</w:t>
      </w:r>
      <w:r w:rsidR="000B4A0B">
        <w:t>&gt; second,</w:t>
      </w:r>
    </w:p>
    <w:p w:rsidR="000B4A0B" w:rsidRDefault="00183014" w:rsidP="000B4A0B">
      <w:pPr>
        <w:pStyle w:val="Code"/>
      </w:pPr>
      <w:r>
        <w:t xml:space="preserve">    </w:t>
      </w:r>
      <w:r w:rsidR="000B4A0B" w:rsidRPr="00CC2A9A">
        <w:rPr>
          <w:color w:val="008080"/>
        </w:rPr>
        <w:t>IEqualityComparer</w:t>
      </w:r>
      <w:r w:rsidR="000B4A0B">
        <w:t>&lt;</w:t>
      </w:r>
      <w:r w:rsidR="000549EB" w:rsidRPr="000549EB">
        <w:t>TSource</w:t>
      </w:r>
      <w:r w:rsidR="000B4A0B">
        <w:t>&gt; comparer);</w:t>
      </w:r>
    </w:p>
    <w:p w:rsidR="00DE5003" w:rsidRPr="00265107" w:rsidRDefault="00DE5003" w:rsidP="000B4A0B">
      <w:pPr>
        <w:pStyle w:val="Code"/>
      </w:pPr>
    </w:p>
    <w:p w:rsidR="007E2651" w:rsidRDefault="007E2651" w:rsidP="0089504F">
      <w:pPr>
        <w:pStyle w:val="Text"/>
      </w:pPr>
      <w:r>
        <w:t xml:space="preserve">The </w:t>
      </w:r>
      <w:r w:rsidRPr="00B649F2">
        <w:rPr>
          <w:rStyle w:val="CodeEmbedded"/>
        </w:rPr>
        <w:t>Intersect</w:t>
      </w:r>
      <w:r>
        <w:t xml:space="preserve"> operator allocates and returns an enumerable object that captures the arguments passed to the operator. An </w:t>
      </w:r>
      <w:r w:rsidRPr="00B649F2">
        <w:rPr>
          <w:rStyle w:val="CodeEmbedded"/>
        </w:rPr>
        <w:t>ArgumentNullException</w:t>
      </w:r>
      <w:r>
        <w:t xml:space="preserve"> is thrown </w:t>
      </w:r>
      <w:r w:rsidRPr="00684B8D">
        <w:t>if</w:t>
      </w:r>
      <w:r>
        <w:t xml:space="preserve"> any argument </w:t>
      </w:r>
      <w:r w:rsidRPr="00684B8D">
        <w:t>is</w:t>
      </w:r>
      <w:r>
        <w:t xml:space="preserve"> null.</w:t>
      </w:r>
    </w:p>
    <w:p w:rsidR="007E2651" w:rsidRDefault="007E2651" w:rsidP="0089504F">
      <w:pPr>
        <w:pStyle w:val="Text"/>
      </w:pPr>
      <w:r>
        <w:t xml:space="preserve">When the object returned by </w:t>
      </w:r>
      <w:r w:rsidRPr="00B649F2">
        <w:rPr>
          <w:rStyle w:val="CodeEmbedded"/>
        </w:rPr>
        <w:t>Intersect</w:t>
      </w:r>
      <w:r>
        <w:t xml:space="preserve"> is enumerated, it enumerates </w:t>
      </w:r>
      <w:r w:rsidR="0007715A">
        <w:t xml:space="preserve">the </w:t>
      </w:r>
      <w:r w:rsidRPr="0007715A">
        <w:t>first</w:t>
      </w:r>
      <w:r w:rsidR="0007715A">
        <w:t xml:space="preserve"> sequence</w:t>
      </w:r>
      <w:r>
        <w:t xml:space="preserve">, collecting all distinct elements of that sequence. It then enumerates </w:t>
      </w:r>
      <w:r w:rsidR="0007715A">
        <w:t xml:space="preserve">the </w:t>
      </w:r>
      <w:r w:rsidRPr="0007715A">
        <w:t>second</w:t>
      </w:r>
      <w:r w:rsidR="0007715A">
        <w:t xml:space="preserve"> sequence</w:t>
      </w:r>
      <w:r>
        <w:t xml:space="preserve">, </w:t>
      </w:r>
      <w:r w:rsidR="00C960B3">
        <w:t xml:space="preserve">marking those elements that occur in both sequences. It finally yields the marked elements in the order in which they were collected. </w:t>
      </w:r>
      <w:r w:rsidR="000B4A0B">
        <w:t xml:space="preserve">If a non-null </w:t>
      </w:r>
      <w:r w:rsidR="000B4A0B" w:rsidRPr="00B649F2">
        <w:rPr>
          <w:rStyle w:val="CodeEmbedded"/>
        </w:rPr>
        <w:t>comparer</w:t>
      </w:r>
      <w:r w:rsidR="000B4A0B">
        <w:t xml:space="preserve"> argument is supplied, it is used to compare the elements. Otherwise the default equality comparer, </w:t>
      </w:r>
      <w:r w:rsidR="000B4A0B" w:rsidRPr="00B649F2">
        <w:rPr>
          <w:rStyle w:val="CodeEmbedded"/>
        </w:rPr>
        <w:t>EqualityComparer&lt;</w:t>
      </w:r>
      <w:r w:rsidR="000549EB" w:rsidRPr="00B649F2">
        <w:rPr>
          <w:rStyle w:val="CodeEmbedded"/>
        </w:rPr>
        <w:t>TSource</w:t>
      </w:r>
      <w:r w:rsidR="000B4A0B" w:rsidRPr="00B649F2">
        <w:rPr>
          <w:rStyle w:val="CodeEmbedded"/>
        </w:rPr>
        <w:t>&gt;.Default</w:t>
      </w:r>
      <w:r w:rsidR="000B4A0B">
        <w:t>, is used.</w:t>
      </w:r>
    </w:p>
    <w:p w:rsidR="006538D0" w:rsidRDefault="006538D0" w:rsidP="006538D0">
      <w:pPr>
        <w:pStyle w:val="Heading3"/>
      </w:pPr>
      <w:bookmarkStart w:id="34" w:name="_Toc159379105"/>
      <w:r>
        <w:t>Except</w:t>
      </w:r>
      <w:bookmarkEnd w:id="34"/>
    </w:p>
    <w:p w:rsidR="008278D3" w:rsidRDefault="008278D3" w:rsidP="0089504F">
      <w:pPr>
        <w:pStyle w:val="Text"/>
      </w:pPr>
      <w:r>
        <w:t xml:space="preserve">The </w:t>
      </w:r>
      <w:r w:rsidRPr="00B649F2">
        <w:rPr>
          <w:rStyle w:val="CodeEmbedded"/>
        </w:rPr>
        <w:t>Except</w:t>
      </w:r>
      <w:r>
        <w:t xml:space="preserve"> operator produces the set difference between two sequences.</w:t>
      </w:r>
    </w:p>
    <w:p w:rsidR="00DE5003" w:rsidRPr="008278D3" w:rsidRDefault="00DE5003" w:rsidP="0089504F">
      <w:pPr>
        <w:pStyle w:val="Text"/>
      </w:pPr>
    </w:p>
    <w:p w:rsidR="009F5F97" w:rsidRDefault="00265107" w:rsidP="00265107">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Except&lt;</w:t>
      </w:r>
      <w:r w:rsidR="000549EB" w:rsidRPr="000549EB">
        <w:t>TSource</w:t>
      </w:r>
      <w:r>
        <w:t>&gt;(</w:t>
      </w:r>
    </w:p>
    <w:p w:rsidR="009F5F97" w:rsidRDefault="00183014" w:rsidP="00265107">
      <w:pPr>
        <w:pStyle w:val="Code"/>
      </w:pPr>
      <w:r>
        <w:t xml:space="preserve">    </w:t>
      </w:r>
      <w:r w:rsidR="00265107" w:rsidRPr="007E5C9C">
        <w:rPr>
          <w:color w:val="0000FF"/>
        </w:rPr>
        <w:t>this</w:t>
      </w:r>
      <w:r w:rsidR="00265107">
        <w:t xml:space="preserve"> </w:t>
      </w:r>
      <w:r w:rsidR="00265107">
        <w:rPr>
          <w:color w:val="008080"/>
        </w:rPr>
        <w:t>IEnumerable</w:t>
      </w:r>
      <w:r w:rsidR="00265107">
        <w:t>&lt;</w:t>
      </w:r>
      <w:r w:rsidR="000549EB" w:rsidRPr="000549EB">
        <w:t>TSource</w:t>
      </w:r>
      <w:r w:rsidR="00265107">
        <w:t>&gt; first,</w:t>
      </w:r>
    </w:p>
    <w:p w:rsidR="00265107" w:rsidRPr="00265107" w:rsidRDefault="00183014" w:rsidP="00265107">
      <w:pPr>
        <w:pStyle w:val="Code"/>
      </w:pPr>
      <w:r>
        <w:t xml:space="preserve">    </w:t>
      </w:r>
      <w:r w:rsidR="00265107">
        <w:rPr>
          <w:color w:val="008080"/>
        </w:rPr>
        <w:t>IEnumerable</w:t>
      </w:r>
      <w:r w:rsidR="00265107">
        <w:t>&lt;</w:t>
      </w:r>
      <w:r w:rsidR="000549EB" w:rsidRPr="000549EB">
        <w:t>TSource</w:t>
      </w:r>
      <w:r w:rsidR="00265107">
        <w:t>&gt; second);</w:t>
      </w:r>
    </w:p>
    <w:p w:rsidR="009F5F97" w:rsidRDefault="000B4A0B" w:rsidP="000B4A0B">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Except&lt;</w:t>
      </w:r>
      <w:r w:rsidR="000549EB" w:rsidRPr="000549EB">
        <w:t>TSource</w:t>
      </w:r>
      <w:r>
        <w:t>&gt;(</w:t>
      </w:r>
    </w:p>
    <w:p w:rsidR="009F5F97" w:rsidRDefault="00183014" w:rsidP="000B4A0B">
      <w:pPr>
        <w:pStyle w:val="Code"/>
      </w:pPr>
      <w:r>
        <w:t xml:space="preserve">    </w:t>
      </w:r>
      <w:r w:rsidR="000B4A0B" w:rsidRPr="007E5C9C">
        <w:rPr>
          <w:color w:val="0000FF"/>
        </w:rPr>
        <w:t>this</w:t>
      </w:r>
      <w:r w:rsidR="000B4A0B">
        <w:t xml:space="preserve"> </w:t>
      </w:r>
      <w:r w:rsidR="000B4A0B">
        <w:rPr>
          <w:color w:val="008080"/>
        </w:rPr>
        <w:t>IEnumerable</w:t>
      </w:r>
      <w:r w:rsidR="000B4A0B">
        <w:t>&lt;</w:t>
      </w:r>
      <w:r w:rsidR="000549EB" w:rsidRPr="000549EB">
        <w:t>TSource</w:t>
      </w:r>
      <w:r w:rsidR="000B4A0B">
        <w:t>&gt; first,</w:t>
      </w:r>
    </w:p>
    <w:p w:rsidR="009F5F97" w:rsidRDefault="00183014" w:rsidP="000B4A0B">
      <w:pPr>
        <w:pStyle w:val="Code"/>
      </w:pPr>
      <w:r>
        <w:t xml:space="preserve">    </w:t>
      </w:r>
      <w:r w:rsidR="000B4A0B">
        <w:rPr>
          <w:color w:val="008080"/>
        </w:rPr>
        <w:t>IEnumerable</w:t>
      </w:r>
      <w:r w:rsidR="000B4A0B">
        <w:t>&lt;</w:t>
      </w:r>
      <w:r w:rsidR="000549EB" w:rsidRPr="000549EB">
        <w:t>TSource</w:t>
      </w:r>
      <w:r w:rsidR="000B4A0B">
        <w:t>&gt; second,</w:t>
      </w:r>
    </w:p>
    <w:p w:rsidR="000B4A0B" w:rsidRDefault="00183014" w:rsidP="000B4A0B">
      <w:pPr>
        <w:pStyle w:val="Code"/>
      </w:pPr>
      <w:r>
        <w:t xml:space="preserve">    </w:t>
      </w:r>
      <w:r w:rsidR="000B4A0B" w:rsidRPr="00CC2A9A">
        <w:rPr>
          <w:color w:val="008080"/>
        </w:rPr>
        <w:t>IEqualityComparer</w:t>
      </w:r>
      <w:r w:rsidR="000B4A0B">
        <w:t>&lt;</w:t>
      </w:r>
      <w:r w:rsidR="000549EB" w:rsidRPr="000549EB">
        <w:t>TSource</w:t>
      </w:r>
      <w:r w:rsidR="000B4A0B">
        <w:t>&gt; comparer);</w:t>
      </w:r>
    </w:p>
    <w:p w:rsidR="00DE5003" w:rsidRPr="00265107" w:rsidRDefault="00DE5003" w:rsidP="000B4A0B">
      <w:pPr>
        <w:pStyle w:val="Code"/>
      </w:pPr>
    </w:p>
    <w:p w:rsidR="007E2651" w:rsidRDefault="007E2651" w:rsidP="0089504F">
      <w:pPr>
        <w:pStyle w:val="Text"/>
      </w:pPr>
      <w:r>
        <w:t xml:space="preserve">The </w:t>
      </w:r>
      <w:r w:rsidRPr="00B649F2">
        <w:rPr>
          <w:rStyle w:val="CodeEmbedded"/>
        </w:rPr>
        <w:t>Except</w:t>
      </w:r>
      <w:r>
        <w:t xml:space="preserve"> operator allocates and returns an enumerable object that captures the arguments passed to the operator. An </w:t>
      </w:r>
      <w:r w:rsidRPr="00B649F2">
        <w:rPr>
          <w:rStyle w:val="CodeEmbedded"/>
        </w:rPr>
        <w:t>ArgumentNullException</w:t>
      </w:r>
      <w:r>
        <w:t xml:space="preserve"> is thrown </w:t>
      </w:r>
      <w:r w:rsidRPr="00684B8D">
        <w:t>if</w:t>
      </w:r>
      <w:r>
        <w:t xml:space="preserve"> any argument </w:t>
      </w:r>
      <w:r w:rsidRPr="00684B8D">
        <w:t>is</w:t>
      </w:r>
      <w:r>
        <w:t xml:space="preserve"> null.</w:t>
      </w:r>
    </w:p>
    <w:p w:rsidR="007E2651" w:rsidRDefault="007E2651" w:rsidP="0089504F">
      <w:pPr>
        <w:pStyle w:val="Text"/>
      </w:pPr>
      <w:r>
        <w:t xml:space="preserve">When the object returned by </w:t>
      </w:r>
      <w:r w:rsidRPr="00B649F2">
        <w:rPr>
          <w:rStyle w:val="CodeEmbedded"/>
        </w:rPr>
        <w:t>Except</w:t>
      </w:r>
      <w:r>
        <w:t xml:space="preserve"> is enumerated, it enumerates </w:t>
      </w:r>
      <w:r w:rsidR="0007715A">
        <w:t xml:space="preserve">the </w:t>
      </w:r>
      <w:r w:rsidRPr="0007715A">
        <w:t>first</w:t>
      </w:r>
      <w:r w:rsidR="0007715A">
        <w:t xml:space="preserve"> sequence</w:t>
      </w:r>
      <w:r>
        <w:t xml:space="preserve">, collecting all distinct elements of that sequence. It then enumerates </w:t>
      </w:r>
      <w:r w:rsidR="0007715A">
        <w:t xml:space="preserve">the </w:t>
      </w:r>
      <w:r w:rsidRPr="0007715A">
        <w:t>second</w:t>
      </w:r>
      <w:r w:rsidR="0007715A">
        <w:t xml:space="preserve"> sequence</w:t>
      </w:r>
      <w:r>
        <w:t xml:space="preserve">, </w:t>
      </w:r>
      <w:r w:rsidR="007B061B">
        <w:t xml:space="preserve">removing those elements that were also contained in </w:t>
      </w:r>
      <w:r w:rsidR="0007715A">
        <w:t xml:space="preserve">the </w:t>
      </w:r>
      <w:r w:rsidR="007B061B" w:rsidRPr="0007715A">
        <w:t>first</w:t>
      </w:r>
      <w:r w:rsidR="0007715A">
        <w:t xml:space="preserve"> sequence</w:t>
      </w:r>
      <w:r w:rsidR="007B061B">
        <w:t xml:space="preserve">. It finally yields the remaining elements in the order in which they were collected. </w:t>
      </w:r>
      <w:r w:rsidR="000B4A0B">
        <w:t xml:space="preserve">If a non-null </w:t>
      </w:r>
      <w:r w:rsidR="000B4A0B" w:rsidRPr="00B649F2">
        <w:rPr>
          <w:rStyle w:val="CodeEmbedded"/>
        </w:rPr>
        <w:t>comparer</w:t>
      </w:r>
      <w:r w:rsidR="000B4A0B">
        <w:t xml:space="preserve"> argument is supplied, it is used to compare the elements. Otherwise the default equality comparer, </w:t>
      </w:r>
      <w:r w:rsidR="000B4A0B" w:rsidRPr="00B649F2">
        <w:rPr>
          <w:rStyle w:val="CodeEmbedded"/>
        </w:rPr>
        <w:t>EqualityComparer&lt;</w:t>
      </w:r>
      <w:r w:rsidR="000549EB" w:rsidRPr="00B649F2">
        <w:rPr>
          <w:rStyle w:val="CodeEmbedded"/>
        </w:rPr>
        <w:t>TSource</w:t>
      </w:r>
      <w:r w:rsidR="000B4A0B" w:rsidRPr="00B649F2">
        <w:rPr>
          <w:rStyle w:val="CodeEmbedded"/>
        </w:rPr>
        <w:t>&gt;.Default</w:t>
      </w:r>
      <w:r w:rsidR="000B4A0B">
        <w:t>, is used.</w:t>
      </w:r>
    </w:p>
    <w:p w:rsidR="006538D0" w:rsidRDefault="000A6F68" w:rsidP="006538D0">
      <w:pPr>
        <w:pStyle w:val="Heading2"/>
      </w:pPr>
      <w:bookmarkStart w:id="35" w:name="_Toc159379106"/>
      <w:r>
        <w:t>Conversion</w:t>
      </w:r>
      <w:r w:rsidR="006538D0">
        <w:t xml:space="preserve"> operators</w:t>
      </w:r>
      <w:bookmarkEnd w:id="35"/>
    </w:p>
    <w:p w:rsidR="000A6F68" w:rsidRDefault="00FF6CA2" w:rsidP="000A6F68">
      <w:pPr>
        <w:pStyle w:val="Heading3"/>
      </w:pPr>
      <w:bookmarkStart w:id="36" w:name="_Toc159379107"/>
      <w:r>
        <w:t>AsEnumerable</w:t>
      </w:r>
      <w:bookmarkEnd w:id="36"/>
    </w:p>
    <w:p w:rsidR="00C05501" w:rsidRDefault="00C05501" w:rsidP="00B61186">
      <w:pPr>
        <w:pStyle w:val="Text"/>
      </w:pPr>
      <w:r>
        <w:t xml:space="preserve">The </w:t>
      </w:r>
      <w:r w:rsidR="00FF6CA2" w:rsidRPr="00B649F2">
        <w:rPr>
          <w:rStyle w:val="CodeEmbedded"/>
        </w:rPr>
        <w:t>AsEnumerable</w:t>
      </w:r>
      <w:r w:rsidR="00FF6CA2">
        <w:t xml:space="preserve"> </w:t>
      </w:r>
      <w:r>
        <w:t xml:space="preserve">operator returns its argument typed as </w:t>
      </w:r>
      <w:r w:rsidRPr="00B649F2">
        <w:rPr>
          <w:rStyle w:val="CodeEmbedded"/>
        </w:rPr>
        <w:t>IEnumerable&lt;</w:t>
      </w:r>
      <w:r w:rsidR="000549EB" w:rsidRPr="00B649F2">
        <w:rPr>
          <w:rStyle w:val="CodeEmbedded"/>
        </w:rPr>
        <w:t>TSour</w:t>
      </w:r>
      <w:r w:rsidR="000549EB" w:rsidRPr="00B61186">
        <w:rPr>
          <w:rStyle w:val="CodeEmbedded"/>
        </w:rPr>
        <w:t>ce</w:t>
      </w:r>
      <w:r w:rsidRPr="00B649F2">
        <w:rPr>
          <w:rStyle w:val="CodeEmbedded"/>
        </w:rPr>
        <w:t>&gt;</w:t>
      </w:r>
      <w:r>
        <w:t>.</w:t>
      </w:r>
    </w:p>
    <w:p w:rsidR="00DE5003" w:rsidRPr="00C05501" w:rsidRDefault="00DE5003" w:rsidP="00B61186">
      <w:pPr>
        <w:pStyle w:val="Text"/>
      </w:pPr>
    </w:p>
    <w:p w:rsidR="009F5F97" w:rsidRDefault="000A6F68" w:rsidP="000A6F68">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 xml:space="preserve">&gt; </w:t>
      </w:r>
      <w:r w:rsidR="00FF6CA2">
        <w:t>AsEnumerable</w:t>
      </w:r>
      <w:r>
        <w:t>&lt;</w:t>
      </w:r>
      <w:r w:rsidR="000549EB" w:rsidRPr="000549EB">
        <w:t>TSource</w:t>
      </w:r>
      <w:r>
        <w:t>&gt;(</w:t>
      </w:r>
    </w:p>
    <w:p w:rsidR="000A6F68" w:rsidRDefault="00183014" w:rsidP="000A6F68">
      <w:pPr>
        <w:pStyle w:val="Code"/>
      </w:pPr>
      <w:r>
        <w:t xml:space="preserve">    </w:t>
      </w:r>
      <w:r w:rsidR="000A6F68" w:rsidRPr="007E5C9C">
        <w:rPr>
          <w:color w:val="0000FF"/>
        </w:rPr>
        <w:t>this</w:t>
      </w:r>
      <w:r w:rsidR="000A6F68">
        <w:t xml:space="preserve"> </w:t>
      </w:r>
      <w:r w:rsidR="000A6F68">
        <w:rPr>
          <w:color w:val="008080"/>
        </w:rPr>
        <w:t>IEnumerable</w:t>
      </w:r>
      <w:r w:rsidR="000A6F68">
        <w:t>&lt;</w:t>
      </w:r>
      <w:r w:rsidR="000549EB" w:rsidRPr="000549EB">
        <w:t>TSource</w:t>
      </w:r>
      <w:r w:rsidR="000A6F68">
        <w:t>&gt; source);</w:t>
      </w:r>
    </w:p>
    <w:p w:rsidR="00DE5003" w:rsidRDefault="00DE5003" w:rsidP="000A6F68">
      <w:pPr>
        <w:pStyle w:val="Code"/>
      </w:pPr>
    </w:p>
    <w:p w:rsidR="00C05501" w:rsidRDefault="00C05501" w:rsidP="006A2CE9">
      <w:pPr>
        <w:pStyle w:val="Text"/>
      </w:pPr>
      <w:r>
        <w:t xml:space="preserve">The </w:t>
      </w:r>
      <w:r w:rsidR="00FF6CA2" w:rsidRPr="00B649F2">
        <w:rPr>
          <w:rStyle w:val="CodeEmbedded"/>
        </w:rPr>
        <w:t>AsEnumerable</w:t>
      </w:r>
      <w:r w:rsidR="00FF6CA2">
        <w:t xml:space="preserve"> </w:t>
      </w:r>
      <w:r>
        <w:t xml:space="preserve">operator simply returns the </w:t>
      </w:r>
      <w:r w:rsidRPr="00D134CD">
        <w:t>source</w:t>
      </w:r>
      <w:r>
        <w:t xml:space="preserve"> argument. The operator has no effect other than to change the compile-time type of </w:t>
      </w:r>
      <w:r w:rsidR="00D134CD">
        <w:t xml:space="preserve">the </w:t>
      </w:r>
      <w:r w:rsidRPr="00D134CD">
        <w:t>source</w:t>
      </w:r>
      <w:r>
        <w:t xml:space="preserve"> </w:t>
      </w:r>
      <w:r w:rsidR="00D134CD">
        <w:t xml:space="preserve">argument </w:t>
      </w:r>
      <w:r>
        <w:t xml:space="preserve">to </w:t>
      </w:r>
      <w:r w:rsidRPr="00B649F2">
        <w:rPr>
          <w:rStyle w:val="CodeEmbedded"/>
        </w:rPr>
        <w:t>IEnumerable&lt;</w:t>
      </w:r>
      <w:r w:rsidR="000549EB" w:rsidRPr="00B649F2">
        <w:rPr>
          <w:rStyle w:val="CodeEmbedded"/>
        </w:rPr>
        <w:t>TSource</w:t>
      </w:r>
      <w:r w:rsidRPr="00B649F2">
        <w:rPr>
          <w:rStyle w:val="CodeEmbedded"/>
        </w:rPr>
        <w:t>&gt;</w:t>
      </w:r>
      <w:r>
        <w:t>.</w:t>
      </w:r>
    </w:p>
    <w:p w:rsidR="00C05501" w:rsidRDefault="007A05AB" w:rsidP="006A2CE9">
      <w:pPr>
        <w:pStyle w:val="Text"/>
      </w:pPr>
      <w:r>
        <w:t xml:space="preserve">The </w:t>
      </w:r>
      <w:r w:rsidR="00FF6CA2" w:rsidRPr="00B649F2">
        <w:rPr>
          <w:rStyle w:val="CodeEmbedded"/>
        </w:rPr>
        <w:t>AsEnumerable</w:t>
      </w:r>
      <w:r w:rsidR="00FF6CA2">
        <w:t xml:space="preserve"> </w:t>
      </w:r>
      <w:r>
        <w:t>operator can be used to choose between</w:t>
      </w:r>
      <w:r w:rsidR="004B745E">
        <w:t xml:space="preserve"> query operator implementations</w:t>
      </w:r>
      <w:r>
        <w:t xml:space="preserve"> </w:t>
      </w:r>
      <w:r w:rsidR="00C05501">
        <w:t xml:space="preserve">in cases where a collection </w:t>
      </w:r>
      <w:r w:rsidR="00A57DDA">
        <w:t xml:space="preserve">implements </w:t>
      </w:r>
      <w:r w:rsidR="00A57DDA" w:rsidRPr="00B649F2">
        <w:rPr>
          <w:rStyle w:val="CodeEmbedded"/>
        </w:rPr>
        <w:t>IEnumerable&lt;T&gt;</w:t>
      </w:r>
      <w:r w:rsidR="00A57DDA">
        <w:t xml:space="preserve"> but also </w:t>
      </w:r>
      <w:r w:rsidR="004B745E">
        <w:t>has a different set of public</w:t>
      </w:r>
      <w:r w:rsidR="00A81FBD">
        <w:t xml:space="preserve"> query operators</w:t>
      </w:r>
      <w:r w:rsidR="00C05501">
        <w:t xml:space="preserve">. For example, </w:t>
      </w:r>
      <w:r w:rsidR="00C21DAF">
        <w:t>given a class</w:t>
      </w:r>
      <w:r w:rsidR="00A57DDA">
        <w:t xml:space="preserve"> </w:t>
      </w:r>
      <w:r w:rsidR="00A57DDA" w:rsidRPr="00B649F2">
        <w:rPr>
          <w:rStyle w:val="CodeEmbedded"/>
        </w:rPr>
        <w:t>Table&lt;T&gt;</w:t>
      </w:r>
      <w:r w:rsidR="00A57DDA">
        <w:t xml:space="preserve"> that implements </w:t>
      </w:r>
      <w:r w:rsidR="00A57DDA" w:rsidRPr="00B649F2">
        <w:rPr>
          <w:rStyle w:val="CodeEmbedded"/>
        </w:rPr>
        <w:t>IEnumerable&lt;T&gt;</w:t>
      </w:r>
      <w:r w:rsidR="00A57DDA">
        <w:t xml:space="preserve"> as well as its own </w:t>
      </w:r>
      <w:r w:rsidR="00A57DDA" w:rsidRPr="00B649F2">
        <w:rPr>
          <w:rStyle w:val="CodeEmbedded"/>
        </w:rPr>
        <w:t>Where</w:t>
      </w:r>
      <w:r w:rsidR="00A57DDA">
        <w:t xml:space="preserve">, </w:t>
      </w:r>
      <w:r w:rsidR="00A57DDA" w:rsidRPr="00B649F2">
        <w:rPr>
          <w:rStyle w:val="CodeEmbedded"/>
        </w:rPr>
        <w:t>Select</w:t>
      </w:r>
      <w:r w:rsidR="00A57DDA">
        <w:t xml:space="preserve">, </w:t>
      </w:r>
      <w:r w:rsidR="00A57DDA" w:rsidRPr="00B649F2">
        <w:rPr>
          <w:rStyle w:val="CodeEmbedded"/>
        </w:rPr>
        <w:t>SelectMany</w:t>
      </w:r>
      <w:r w:rsidR="00C21DAF">
        <w:t xml:space="preserve">, </w:t>
      </w:r>
      <w:r w:rsidR="004B745E">
        <w:t>and so on</w:t>
      </w:r>
      <w:r w:rsidR="00C21DAF">
        <w:t>, the query</w:t>
      </w:r>
    </w:p>
    <w:p w:rsidR="00DE5003" w:rsidRDefault="00DE5003" w:rsidP="006A2CE9">
      <w:pPr>
        <w:pStyle w:val="Text"/>
      </w:pPr>
    </w:p>
    <w:p w:rsidR="009F5F97" w:rsidRDefault="00C21DAF" w:rsidP="00C21DAF">
      <w:pPr>
        <w:pStyle w:val="Code"/>
      </w:pPr>
      <w:r>
        <w:t>Table&lt;Customer&gt; custTable = GetCustomersTable();</w:t>
      </w:r>
    </w:p>
    <w:p w:rsidR="00A57DDA" w:rsidRDefault="00A57DDA" w:rsidP="00C21DAF">
      <w:pPr>
        <w:pStyle w:val="Code"/>
      </w:pPr>
      <w:r w:rsidRPr="00E71943">
        <w:rPr>
          <w:color w:val="0000FF"/>
        </w:rPr>
        <w:t>var</w:t>
      </w:r>
      <w:r>
        <w:t xml:space="preserve"> query = cu</w:t>
      </w:r>
      <w:r w:rsidR="00C21DAF">
        <w:t xml:space="preserve">stTable.Where(c =&gt; </w:t>
      </w:r>
      <w:r w:rsidR="000F5B31">
        <w:t>IsGoodCustomer</w:t>
      </w:r>
      <w:r w:rsidR="007A05AB">
        <w:t>(c)</w:t>
      </w:r>
      <w:r w:rsidR="00C21DAF">
        <w:t>);</w:t>
      </w:r>
    </w:p>
    <w:p w:rsidR="00DE5003" w:rsidRDefault="00DE5003" w:rsidP="00C21DAF">
      <w:pPr>
        <w:pStyle w:val="Code"/>
      </w:pPr>
    </w:p>
    <w:p w:rsidR="00C21DAF" w:rsidRDefault="00C21DAF" w:rsidP="006A2CE9">
      <w:pPr>
        <w:pStyle w:val="Text"/>
      </w:pPr>
      <w:r>
        <w:t xml:space="preserve">will invoke the </w:t>
      </w:r>
      <w:r w:rsidR="004B745E">
        <w:t xml:space="preserve">public </w:t>
      </w:r>
      <w:r w:rsidRPr="00B649F2">
        <w:rPr>
          <w:rStyle w:val="CodeEmbedded"/>
        </w:rPr>
        <w:t>Where</w:t>
      </w:r>
      <w:r>
        <w:t xml:space="preserve"> operator of </w:t>
      </w:r>
      <w:r w:rsidRPr="00B649F2">
        <w:rPr>
          <w:rStyle w:val="CodeEmbedded"/>
        </w:rPr>
        <w:t>Table&lt;T&gt;</w:t>
      </w:r>
      <w:r w:rsidR="007A05AB">
        <w:t>. A</w:t>
      </w:r>
      <w:r w:rsidR="00A81FBD">
        <w:t xml:space="preserve"> </w:t>
      </w:r>
      <w:r w:rsidR="00A81FBD" w:rsidRPr="00B649F2">
        <w:rPr>
          <w:rStyle w:val="CodeEmbedded"/>
        </w:rPr>
        <w:t>Table&lt;T&gt;</w:t>
      </w:r>
      <w:r w:rsidR="00A81FBD">
        <w:t xml:space="preserve"> </w:t>
      </w:r>
      <w:r w:rsidR="007A05AB">
        <w:t xml:space="preserve">type that </w:t>
      </w:r>
      <w:r w:rsidR="00A81FBD">
        <w:t>represents a database table</w:t>
      </w:r>
      <w:r w:rsidR="007A05AB">
        <w:t xml:space="preserve"> would likely have a </w:t>
      </w:r>
      <w:r w:rsidR="007A05AB" w:rsidRPr="00B649F2">
        <w:rPr>
          <w:rStyle w:val="CodeEmbedded"/>
        </w:rPr>
        <w:t>Where</w:t>
      </w:r>
      <w:r w:rsidR="007A05AB">
        <w:t xml:space="preserve"> operator that takes the predicate argument as an expression tree and converts the tree into SQL for remote execution. If remote execution is not desired, for example because the predicate invokes a local method, t</w:t>
      </w:r>
      <w:r>
        <w:t xml:space="preserve">he </w:t>
      </w:r>
      <w:r w:rsidR="00FF6CA2" w:rsidRPr="00B649F2">
        <w:rPr>
          <w:rStyle w:val="CodeEmbedded"/>
        </w:rPr>
        <w:t>AsEnumerable</w:t>
      </w:r>
      <w:r w:rsidR="00FF6CA2">
        <w:t xml:space="preserve"> </w:t>
      </w:r>
      <w:r>
        <w:t xml:space="preserve">operator can be used to hide </w:t>
      </w:r>
      <w:r w:rsidRPr="00B649F2">
        <w:rPr>
          <w:rStyle w:val="CodeEmbedded"/>
        </w:rPr>
        <w:t>Table&lt;T&gt;</w:t>
      </w:r>
      <w:r>
        <w:t>’s operator</w:t>
      </w:r>
      <w:r w:rsidR="00A81FBD">
        <w:t>s</w:t>
      </w:r>
      <w:r>
        <w:t xml:space="preserve"> and instead make the</w:t>
      </w:r>
      <w:r w:rsidRPr="00A81FBD">
        <w:t xml:space="preserve"> </w:t>
      </w:r>
      <w:r w:rsidR="00A81FBD">
        <w:t xml:space="preserve">Standard Query Operators </w:t>
      </w:r>
      <w:r>
        <w:t>available:</w:t>
      </w:r>
    </w:p>
    <w:p w:rsidR="00DE5003" w:rsidRDefault="00DE5003" w:rsidP="006A2CE9">
      <w:pPr>
        <w:pStyle w:val="Text"/>
      </w:pPr>
    </w:p>
    <w:p w:rsidR="009F5F97" w:rsidRDefault="00C21DAF" w:rsidP="00C21DAF">
      <w:pPr>
        <w:pStyle w:val="Code"/>
      </w:pPr>
      <w:r>
        <w:t>Table&lt;Customer&gt; custTable = GetCustomersTable();</w:t>
      </w:r>
    </w:p>
    <w:p w:rsidR="00C21DAF" w:rsidRDefault="00C21DAF" w:rsidP="00C21DAF">
      <w:pPr>
        <w:pStyle w:val="Code"/>
      </w:pPr>
      <w:r w:rsidRPr="00E71943">
        <w:rPr>
          <w:color w:val="0000FF"/>
        </w:rPr>
        <w:t>var</w:t>
      </w:r>
      <w:r>
        <w:t xml:space="preserve"> query = custTable.</w:t>
      </w:r>
      <w:r w:rsidR="00FF6CA2">
        <w:t>AsEnumerable</w:t>
      </w:r>
      <w:r>
        <w:t xml:space="preserve">().Where(c =&gt; </w:t>
      </w:r>
      <w:r w:rsidR="000F5B31">
        <w:t>IsGoodCustomer(c)</w:t>
      </w:r>
      <w:r>
        <w:t>);</w:t>
      </w:r>
    </w:p>
    <w:p w:rsidR="00DE5003" w:rsidRDefault="00DE5003" w:rsidP="00C21DAF">
      <w:pPr>
        <w:pStyle w:val="Code"/>
      </w:pPr>
    </w:p>
    <w:p w:rsidR="00A81FBD" w:rsidRPr="000A6F68" w:rsidRDefault="00A81FBD" w:rsidP="00D166D6">
      <w:pPr>
        <w:pStyle w:val="Text"/>
      </w:pPr>
      <w:r>
        <w:t>This would cause the query to execute locally.</w:t>
      </w:r>
    </w:p>
    <w:p w:rsidR="006538D0" w:rsidRDefault="006538D0" w:rsidP="006538D0">
      <w:pPr>
        <w:pStyle w:val="Heading3"/>
      </w:pPr>
      <w:bookmarkStart w:id="37" w:name="_Toc159379108"/>
      <w:r>
        <w:t>ToArray</w:t>
      </w:r>
      <w:bookmarkEnd w:id="37"/>
    </w:p>
    <w:p w:rsidR="00FF74BD" w:rsidRDefault="00FF74BD" w:rsidP="009337C7">
      <w:pPr>
        <w:pStyle w:val="Text"/>
      </w:pPr>
      <w:r>
        <w:t xml:space="preserve">The </w:t>
      </w:r>
      <w:r w:rsidRPr="00B649F2">
        <w:rPr>
          <w:rStyle w:val="CodeEmbedded"/>
        </w:rPr>
        <w:t>ToArray</w:t>
      </w:r>
      <w:r>
        <w:t xml:space="preserve"> operator creates an array from a sequence.</w:t>
      </w:r>
    </w:p>
    <w:p w:rsidR="00DE5003" w:rsidRPr="00FF74BD" w:rsidRDefault="00DE5003" w:rsidP="009337C7">
      <w:pPr>
        <w:pStyle w:val="Text"/>
      </w:pPr>
    </w:p>
    <w:p w:rsidR="009F5F97" w:rsidRDefault="00265107" w:rsidP="00265107">
      <w:pPr>
        <w:pStyle w:val="Code"/>
      </w:pPr>
      <w:r>
        <w:rPr>
          <w:color w:val="0000FF"/>
        </w:rPr>
        <w:t>public</w:t>
      </w:r>
      <w:r>
        <w:t xml:space="preserve"> </w:t>
      </w:r>
      <w:r>
        <w:rPr>
          <w:color w:val="0000FF"/>
        </w:rPr>
        <w:t>static</w:t>
      </w:r>
      <w:r>
        <w:t xml:space="preserve"> </w:t>
      </w:r>
      <w:r w:rsidR="000549EB" w:rsidRPr="000549EB">
        <w:t>TSource</w:t>
      </w:r>
      <w:r>
        <w:t>[] ToArray&lt;</w:t>
      </w:r>
      <w:r w:rsidR="000549EB" w:rsidRPr="000549EB">
        <w:t>TSource</w:t>
      </w:r>
      <w:r>
        <w:t>&gt;(</w:t>
      </w:r>
    </w:p>
    <w:p w:rsidR="00265107" w:rsidRDefault="00183014" w:rsidP="00265107">
      <w:pPr>
        <w:pStyle w:val="Code"/>
      </w:pPr>
      <w:r>
        <w:t xml:space="preserve">    </w:t>
      </w:r>
      <w:r w:rsidR="00265107" w:rsidRPr="007E5C9C">
        <w:rPr>
          <w:color w:val="0000FF"/>
        </w:rPr>
        <w:t>this</w:t>
      </w:r>
      <w:r w:rsidR="00265107">
        <w:t xml:space="preserve"> </w:t>
      </w:r>
      <w:r w:rsidR="00265107">
        <w:rPr>
          <w:color w:val="008080"/>
        </w:rPr>
        <w:t>IEnumerable</w:t>
      </w:r>
      <w:r w:rsidR="00265107">
        <w:t>&lt;</w:t>
      </w:r>
      <w:r w:rsidR="000549EB" w:rsidRPr="000549EB">
        <w:t>TSource</w:t>
      </w:r>
      <w:r w:rsidR="00265107">
        <w:t>&gt; source);</w:t>
      </w:r>
    </w:p>
    <w:p w:rsidR="00DE5003" w:rsidRDefault="00DE5003" w:rsidP="00265107">
      <w:pPr>
        <w:pStyle w:val="Code"/>
      </w:pPr>
    </w:p>
    <w:p w:rsidR="00FF74BD" w:rsidRDefault="00FF74BD" w:rsidP="009337C7">
      <w:pPr>
        <w:pStyle w:val="Text"/>
      </w:pPr>
      <w:r>
        <w:t xml:space="preserve">The </w:t>
      </w:r>
      <w:r w:rsidRPr="00B649F2">
        <w:rPr>
          <w:rStyle w:val="CodeEmbedded"/>
        </w:rPr>
        <w:t>ToArray</w:t>
      </w:r>
      <w:r>
        <w:t xml:space="preserve"> operator enumerates the source sequence and returns an array containing the elements of the sequence.</w:t>
      </w:r>
      <w:r w:rsidRPr="00FF74BD">
        <w:t xml:space="preserve"> </w:t>
      </w:r>
      <w:r>
        <w:t xml:space="preserve">An </w:t>
      </w:r>
      <w:r w:rsidRPr="00B649F2">
        <w:rPr>
          <w:rStyle w:val="CodeEmbedded"/>
        </w:rPr>
        <w:t>ArgumentNullException</w:t>
      </w:r>
      <w:r>
        <w:t xml:space="preserve"> is thrown </w:t>
      </w:r>
      <w:r w:rsidRPr="00684B8D">
        <w:t>if</w:t>
      </w:r>
      <w:r>
        <w:t xml:space="preserve"> the </w:t>
      </w:r>
      <w:r w:rsidRPr="00D134CD">
        <w:t>source</w:t>
      </w:r>
      <w:r>
        <w:t xml:space="preserve"> argument </w:t>
      </w:r>
      <w:r w:rsidRPr="00684B8D">
        <w:t>is</w:t>
      </w:r>
      <w:r>
        <w:t xml:space="preserve"> null.</w:t>
      </w:r>
    </w:p>
    <w:p w:rsidR="00FE761B" w:rsidRDefault="00FE761B" w:rsidP="009337C7">
      <w:pPr>
        <w:pStyle w:val="Text"/>
      </w:pPr>
      <w:r>
        <w:t>The following example produces an array of the names of all countries in which there are customers:</w:t>
      </w:r>
    </w:p>
    <w:p w:rsidR="00DE5003" w:rsidRDefault="00DE5003" w:rsidP="009337C7">
      <w:pPr>
        <w:pStyle w:val="Text"/>
      </w:pPr>
    </w:p>
    <w:p w:rsidR="009F5F97" w:rsidRDefault="00FE761B" w:rsidP="00FE761B">
      <w:pPr>
        <w:pStyle w:val="Code"/>
      </w:pPr>
      <w:r w:rsidRPr="00FE761B">
        <w:rPr>
          <w:color w:val="0000FF"/>
        </w:rPr>
        <w:t>string</w:t>
      </w:r>
      <w:r>
        <w:t>[] customerCountries =</w:t>
      </w:r>
    </w:p>
    <w:p w:rsidR="00FE761B" w:rsidRDefault="00183014" w:rsidP="00FE761B">
      <w:pPr>
        <w:pStyle w:val="Code"/>
      </w:pPr>
      <w:r>
        <w:t xml:space="preserve">    </w:t>
      </w:r>
      <w:r w:rsidR="00FE761B">
        <w:t>customers.Select(c =&gt; c.Country).Distinct().ToArray();</w:t>
      </w:r>
    </w:p>
    <w:p w:rsidR="00DE5003" w:rsidRPr="00265107" w:rsidRDefault="00DE5003" w:rsidP="00FE761B">
      <w:pPr>
        <w:pStyle w:val="Code"/>
      </w:pPr>
    </w:p>
    <w:p w:rsidR="006538D0" w:rsidRDefault="006538D0" w:rsidP="006538D0">
      <w:pPr>
        <w:pStyle w:val="Heading3"/>
      </w:pPr>
      <w:bookmarkStart w:id="38" w:name="_Toc159379109"/>
      <w:r>
        <w:t>ToList</w:t>
      </w:r>
      <w:bookmarkEnd w:id="38"/>
    </w:p>
    <w:p w:rsidR="00FE761B" w:rsidRDefault="00FE761B" w:rsidP="00F13C00">
      <w:pPr>
        <w:pStyle w:val="Text"/>
      </w:pPr>
      <w:r>
        <w:t xml:space="preserve">The </w:t>
      </w:r>
      <w:r w:rsidRPr="00B649F2">
        <w:rPr>
          <w:rStyle w:val="CodeEmbedded"/>
        </w:rPr>
        <w:t>ToList</w:t>
      </w:r>
      <w:r>
        <w:t xml:space="preserve"> operator creates a </w:t>
      </w:r>
      <w:r w:rsidRPr="00B649F2">
        <w:rPr>
          <w:rStyle w:val="CodeEmbedded"/>
        </w:rPr>
        <w:t>List&lt;</w:t>
      </w:r>
      <w:r w:rsidR="00745891" w:rsidRPr="00B649F2">
        <w:rPr>
          <w:rStyle w:val="CodeEmbedded"/>
        </w:rPr>
        <w:t>TSource</w:t>
      </w:r>
      <w:r w:rsidRPr="00B649F2">
        <w:rPr>
          <w:rStyle w:val="CodeEmbedded"/>
        </w:rPr>
        <w:t>&gt;</w:t>
      </w:r>
      <w:r>
        <w:t xml:space="preserve"> from a sequence.</w:t>
      </w:r>
    </w:p>
    <w:p w:rsidR="00DE5003" w:rsidRPr="00FF74BD" w:rsidRDefault="00DE5003" w:rsidP="00F13C00">
      <w:pPr>
        <w:pStyle w:val="Text"/>
      </w:pPr>
    </w:p>
    <w:p w:rsidR="009F5F97" w:rsidRDefault="00265107" w:rsidP="00265107">
      <w:pPr>
        <w:pStyle w:val="Code"/>
      </w:pPr>
      <w:r>
        <w:rPr>
          <w:color w:val="0000FF"/>
        </w:rPr>
        <w:t>public</w:t>
      </w:r>
      <w:r>
        <w:t xml:space="preserve"> </w:t>
      </w:r>
      <w:r>
        <w:rPr>
          <w:color w:val="0000FF"/>
        </w:rPr>
        <w:t>static</w:t>
      </w:r>
      <w:r>
        <w:t xml:space="preserve"> </w:t>
      </w:r>
      <w:r w:rsidRPr="00265107">
        <w:rPr>
          <w:color w:val="008080"/>
        </w:rPr>
        <w:t>List</w:t>
      </w:r>
      <w:r>
        <w:t>&lt;</w:t>
      </w:r>
      <w:r w:rsidR="000549EB" w:rsidRPr="000549EB">
        <w:t>TSource</w:t>
      </w:r>
      <w:r>
        <w:t>&gt; ToList&lt;</w:t>
      </w:r>
      <w:r w:rsidR="000549EB" w:rsidRPr="000549EB">
        <w:t>TSource</w:t>
      </w:r>
      <w:r>
        <w:t>&gt;(</w:t>
      </w:r>
    </w:p>
    <w:p w:rsidR="00265107" w:rsidRDefault="00183014" w:rsidP="00265107">
      <w:pPr>
        <w:pStyle w:val="Code"/>
      </w:pPr>
      <w:r>
        <w:t xml:space="preserve">    </w:t>
      </w:r>
      <w:r w:rsidR="00265107" w:rsidRPr="007E5C9C">
        <w:rPr>
          <w:color w:val="0000FF"/>
        </w:rPr>
        <w:t>this</w:t>
      </w:r>
      <w:r w:rsidR="00265107">
        <w:t xml:space="preserve"> </w:t>
      </w:r>
      <w:r w:rsidR="00265107">
        <w:rPr>
          <w:color w:val="008080"/>
        </w:rPr>
        <w:t>IEnumerable</w:t>
      </w:r>
      <w:r w:rsidR="00265107">
        <w:t>&lt;</w:t>
      </w:r>
      <w:r w:rsidR="000549EB" w:rsidRPr="000549EB">
        <w:t>TSource</w:t>
      </w:r>
      <w:r w:rsidR="00265107">
        <w:t>&gt; source);</w:t>
      </w:r>
    </w:p>
    <w:p w:rsidR="00DE5003" w:rsidRPr="00265107" w:rsidRDefault="00DE5003" w:rsidP="00265107">
      <w:pPr>
        <w:pStyle w:val="Code"/>
      </w:pPr>
    </w:p>
    <w:p w:rsidR="00FE761B" w:rsidRDefault="00FE761B" w:rsidP="00F13C00">
      <w:pPr>
        <w:pStyle w:val="Text"/>
      </w:pPr>
      <w:r>
        <w:t xml:space="preserve">The </w:t>
      </w:r>
      <w:r w:rsidRPr="00B649F2">
        <w:rPr>
          <w:rStyle w:val="CodeEmbedded"/>
        </w:rPr>
        <w:t>ToList</w:t>
      </w:r>
      <w:r>
        <w:t xml:space="preserve"> operator enumerates the source sequence and returns a </w:t>
      </w:r>
      <w:r w:rsidRPr="00B649F2">
        <w:rPr>
          <w:rStyle w:val="CodeEmbedded"/>
        </w:rPr>
        <w:t>List&lt;</w:t>
      </w:r>
      <w:r w:rsidR="000549EB" w:rsidRPr="00B649F2">
        <w:rPr>
          <w:rStyle w:val="CodeEmbedded"/>
        </w:rPr>
        <w:t>TSource</w:t>
      </w:r>
      <w:r w:rsidRPr="00B649F2">
        <w:rPr>
          <w:rStyle w:val="CodeEmbedded"/>
        </w:rPr>
        <w:t>&gt;</w:t>
      </w:r>
      <w:r>
        <w:t xml:space="preserve"> containing the elements of the sequence.</w:t>
      </w:r>
      <w:r w:rsidRPr="00FF74BD">
        <w:t xml:space="preserve"> </w:t>
      </w:r>
      <w:r>
        <w:t xml:space="preserve">An </w:t>
      </w:r>
      <w:r w:rsidRPr="00B649F2">
        <w:rPr>
          <w:rStyle w:val="CodeEmbedded"/>
        </w:rPr>
        <w:t>ArgumentNullException</w:t>
      </w:r>
      <w:r>
        <w:t xml:space="preserve"> is thrown </w:t>
      </w:r>
      <w:r w:rsidRPr="00684B8D">
        <w:t>if</w:t>
      </w:r>
      <w:r>
        <w:t xml:space="preserve"> the </w:t>
      </w:r>
      <w:r w:rsidRPr="00D134CD">
        <w:t>source</w:t>
      </w:r>
      <w:r>
        <w:t xml:space="preserve"> argument </w:t>
      </w:r>
      <w:r w:rsidRPr="00684B8D">
        <w:t>is</w:t>
      </w:r>
      <w:r>
        <w:t xml:space="preserve"> null.</w:t>
      </w:r>
    </w:p>
    <w:p w:rsidR="00A82799" w:rsidRDefault="00A82799" w:rsidP="00F13C00">
      <w:pPr>
        <w:pStyle w:val="Text"/>
      </w:pPr>
      <w:r>
        <w:t xml:space="preserve">The following example produces a </w:t>
      </w:r>
      <w:r w:rsidRPr="00B649F2">
        <w:rPr>
          <w:rStyle w:val="CodeEmbedded"/>
        </w:rPr>
        <w:t>List&lt;Customer&gt;</w:t>
      </w:r>
      <w:r>
        <w:t xml:space="preserve"> containing those customers that placed orders in 2005:</w:t>
      </w:r>
    </w:p>
    <w:p w:rsidR="00DE5003" w:rsidRDefault="00DE5003" w:rsidP="00F13C00">
      <w:pPr>
        <w:pStyle w:val="Text"/>
      </w:pPr>
    </w:p>
    <w:p w:rsidR="009F5F97" w:rsidRDefault="00D54CB4" w:rsidP="00D54CB4">
      <w:pPr>
        <w:pStyle w:val="Code"/>
      </w:pPr>
      <w:r w:rsidRPr="00A82799">
        <w:rPr>
          <w:color w:val="008080"/>
        </w:rPr>
        <w:t>List</w:t>
      </w:r>
      <w:r>
        <w:t>&lt;</w:t>
      </w:r>
      <w:r w:rsidRPr="00A82799">
        <w:rPr>
          <w:color w:val="008080"/>
        </w:rPr>
        <w:t>Customer</w:t>
      </w:r>
      <w:r>
        <w:t>&gt; customersWithOrdersIn2005 =</w:t>
      </w:r>
    </w:p>
    <w:p w:rsidR="009F5F97" w:rsidRDefault="00183014" w:rsidP="00D54CB4">
      <w:pPr>
        <w:pStyle w:val="Code"/>
      </w:pPr>
      <w:r>
        <w:t xml:space="preserve">    </w:t>
      </w:r>
      <w:r w:rsidR="00D54CB4">
        <w:t>customers.</w:t>
      </w:r>
    </w:p>
    <w:p w:rsidR="009F5F97" w:rsidRDefault="00183014" w:rsidP="00D54CB4">
      <w:pPr>
        <w:pStyle w:val="Code"/>
      </w:pPr>
      <w:r>
        <w:t xml:space="preserve">    </w:t>
      </w:r>
      <w:r w:rsidR="00D54CB4">
        <w:t>Where(c =&gt; c.Orders.Any(</w:t>
      </w:r>
      <w:r w:rsidR="00A82799">
        <w:t>o =&gt; o.OrderDate.Year == 2005)).</w:t>
      </w:r>
    </w:p>
    <w:p w:rsidR="00D54CB4" w:rsidRDefault="00183014" w:rsidP="00D54CB4">
      <w:pPr>
        <w:pStyle w:val="Code"/>
      </w:pPr>
      <w:r>
        <w:t xml:space="preserve">    </w:t>
      </w:r>
      <w:r w:rsidR="00A82799">
        <w:t>ToList();</w:t>
      </w:r>
    </w:p>
    <w:p w:rsidR="00DE5003" w:rsidRDefault="00DE5003" w:rsidP="00D54CB4">
      <w:pPr>
        <w:pStyle w:val="Code"/>
      </w:pPr>
    </w:p>
    <w:p w:rsidR="006538D0" w:rsidRDefault="006538D0" w:rsidP="006538D0">
      <w:pPr>
        <w:pStyle w:val="Heading3"/>
      </w:pPr>
      <w:bookmarkStart w:id="39" w:name="_Toc159379110"/>
      <w:r>
        <w:t>ToDictionary</w:t>
      </w:r>
      <w:bookmarkEnd w:id="39"/>
    </w:p>
    <w:p w:rsidR="00640ACA" w:rsidRDefault="00640ACA" w:rsidP="00123687">
      <w:pPr>
        <w:pStyle w:val="Text"/>
      </w:pPr>
      <w:r>
        <w:t xml:space="preserve">The </w:t>
      </w:r>
      <w:r w:rsidRPr="00B649F2">
        <w:rPr>
          <w:rStyle w:val="CodeEmbedded"/>
        </w:rPr>
        <w:t>ToDictionary</w:t>
      </w:r>
      <w:r>
        <w:t xml:space="preserve"> operator creates a </w:t>
      </w:r>
      <w:r w:rsidR="00525D3D" w:rsidRPr="00B649F2">
        <w:rPr>
          <w:rStyle w:val="CodeEmbedded"/>
        </w:rPr>
        <w:t>Dictionary&lt;</w:t>
      </w:r>
      <w:r w:rsidR="00745891" w:rsidRPr="00B649F2">
        <w:rPr>
          <w:rStyle w:val="CodeEmbedded"/>
        </w:rPr>
        <w:t>TKey</w:t>
      </w:r>
      <w:r w:rsidR="00525D3D" w:rsidRPr="00B649F2">
        <w:rPr>
          <w:rStyle w:val="CodeEmbedded"/>
        </w:rPr>
        <w:t>,</w:t>
      </w:r>
      <w:r w:rsidR="00745891" w:rsidRPr="00B649F2">
        <w:rPr>
          <w:rStyle w:val="CodeEmbedded"/>
        </w:rPr>
        <w:t>TElement</w:t>
      </w:r>
      <w:r w:rsidRPr="00B649F2">
        <w:rPr>
          <w:rStyle w:val="CodeEmbedded"/>
        </w:rPr>
        <w:t>&gt;</w:t>
      </w:r>
      <w:r>
        <w:t xml:space="preserve"> from a sequence.</w:t>
      </w:r>
    </w:p>
    <w:p w:rsidR="00DE5003" w:rsidRPr="00FF74BD" w:rsidRDefault="00DE5003" w:rsidP="00123687">
      <w:pPr>
        <w:pStyle w:val="Text"/>
      </w:pPr>
    </w:p>
    <w:p w:rsidR="009F5F97" w:rsidRDefault="00265107" w:rsidP="00265107">
      <w:pPr>
        <w:pStyle w:val="Code"/>
      </w:pPr>
      <w:r>
        <w:rPr>
          <w:color w:val="0000FF"/>
        </w:rPr>
        <w:t>public</w:t>
      </w:r>
      <w:r>
        <w:t xml:space="preserve"> </w:t>
      </w:r>
      <w:r>
        <w:rPr>
          <w:color w:val="0000FF"/>
        </w:rPr>
        <w:t>static</w:t>
      </w:r>
      <w:r>
        <w:t xml:space="preserve"> </w:t>
      </w:r>
      <w:r>
        <w:rPr>
          <w:color w:val="008080"/>
        </w:rPr>
        <w:t>Dictionary</w:t>
      </w:r>
      <w:r>
        <w:t>&lt;</w:t>
      </w:r>
      <w:r w:rsidR="00745891" w:rsidRPr="00745891">
        <w:t>TKey</w:t>
      </w:r>
      <w:r>
        <w:t>,</w:t>
      </w:r>
      <w:r w:rsidR="00525D3D">
        <w:t xml:space="preserve"> </w:t>
      </w:r>
      <w:r w:rsidR="000549EB" w:rsidRPr="000549EB">
        <w:t>TSource</w:t>
      </w:r>
      <w:r w:rsidR="00525D3D">
        <w:t>&gt; ToDictionary&lt;</w:t>
      </w:r>
      <w:r w:rsidR="000549EB" w:rsidRPr="000549EB">
        <w:t>TSource</w:t>
      </w:r>
      <w:r w:rsidR="00525D3D">
        <w:t xml:space="preserve">, </w:t>
      </w:r>
      <w:r w:rsidR="00745891" w:rsidRPr="00745891">
        <w:t>TKey</w:t>
      </w:r>
      <w:r>
        <w:t>&gt;(</w:t>
      </w:r>
    </w:p>
    <w:p w:rsidR="009F5F97" w:rsidRDefault="00183014" w:rsidP="00265107">
      <w:pPr>
        <w:pStyle w:val="Code"/>
      </w:pPr>
      <w:r>
        <w:t xml:space="preserve">    </w:t>
      </w:r>
      <w:r w:rsidR="00265107" w:rsidRPr="007E5C9C">
        <w:rPr>
          <w:color w:val="0000FF"/>
        </w:rPr>
        <w:t>this</w:t>
      </w:r>
      <w:r w:rsidR="00265107">
        <w:t xml:space="preserve"> </w:t>
      </w:r>
      <w:r w:rsidR="00265107">
        <w:rPr>
          <w:color w:val="008080"/>
        </w:rPr>
        <w:t>IEnumerable</w:t>
      </w:r>
      <w:r w:rsidR="00265107">
        <w:t>&lt;</w:t>
      </w:r>
      <w:r w:rsidR="000549EB" w:rsidRPr="000549EB">
        <w:t>TSource</w:t>
      </w:r>
      <w:r w:rsidR="00265107">
        <w:t>&gt; source,</w:t>
      </w:r>
    </w:p>
    <w:p w:rsidR="00265107" w:rsidRDefault="00183014" w:rsidP="00265107">
      <w:pPr>
        <w:pStyle w:val="Code"/>
      </w:pPr>
      <w:r>
        <w:t xml:space="preserve">    </w:t>
      </w:r>
      <w:r w:rsidR="00265107">
        <w:rPr>
          <w:color w:val="008080"/>
        </w:rPr>
        <w:t>Func</w:t>
      </w:r>
      <w:r w:rsidR="00265107">
        <w:t>&lt;</w:t>
      </w:r>
      <w:r w:rsidR="000549EB" w:rsidRPr="000549EB">
        <w:t>TSource</w:t>
      </w:r>
      <w:r w:rsidR="00265107">
        <w:t xml:space="preserve">, </w:t>
      </w:r>
      <w:r w:rsidR="00745891" w:rsidRPr="00745891">
        <w:t>TKey</w:t>
      </w:r>
      <w:r w:rsidR="00265107">
        <w:t>&gt; keySelector);</w:t>
      </w:r>
    </w:p>
    <w:p w:rsidR="009F5F97" w:rsidRDefault="009A2A60" w:rsidP="009A2A60">
      <w:pPr>
        <w:pStyle w:val="Code"/>
      </w:pPr>
      <w:r>
        <w:rPr>
          <w:color w:val="0000FF"/>
        </w:rPr>
        <w:t>public</w:t>
      </w:r>
      <w:r>
        <w:t xml:space="preserve"> </w:t>
      </w:r>
      <w:r>
        <w:rPr>
          <w:color w:val="0000FF"/>
        </w:rPr>
        <w:t>static</w:t>
      </w:r>
      <w:r>
        <w:t xml:space="preserve"> </w:t>
      </w:r>
      <w:r>
        <w:rPr>
          <w:color w:val="008080"/>
        </w:rPr>
        <w:t>Dictionary</w:t>
      </w:r>
      <w:r>
        <w:t>&lt;</w:t>
      </w:r>
      <w:r w:rsidR="00745891" w:rsidRPr="00745891">
        <w:t>TKey</w:t>
      </w:r>
      <w:r>
        <w:t xml:space="preserve">, </w:t>
      </w:r>
      <w:r w:rsidR="000549EB" w:rsidRPr="000549EB">
        <w:t>TSource</w:t>
      </w:r>
      <w:r>
        <w:t>&gt; ToDictionary&lt;</w:t>
      </w:r>
      <w:r w:rsidR="000549EB" w:rsidRPr="000549EB">
        <w:t>TSource</w:t>
      </w:r>
      <w:r>
        <w:t xml:space="preserve">, </w:t>
      </w:r>
      <w:r w:rsidR="00745891" w:rsidRPr="00745891">
        <w:t>TKey</w:t>
      </w:r>
      <w:r>
        <w:t>&gt;(</w:t>
      </w:r>
    </w:p>
    <w:p w:rsidR="009F5F97" w:rsidRDefault="00183014" w:rsidP="009A2A60">
      <w:pPr>
        <w:pStyle w:val="Code"/>
      </w:pPr>
      <w:r>
        <w:t xml:space="preserve">    </w:t>
      </w:r>
      <w:r w:rsidR="009A2A60" w:rsidRPr="007E5C9C">
        <w:rPr>
          <w:color w:val="0000FF"/>
        </w:rPr>
        <w:t>this</w:t>
      </w:r>
      <w:r w:rsidR="009A2A60">
        <w:t xml:space="preserve"> </w:t>
      </w:r>
      <w:r w:rsidR="009A2A60">
        <w:rPr>
          <w:color w:val="008080"/>
        </w:rPr>
        <w:t>IEnumerable</w:t>
      </w:r>
      <w:r w:rsidR="009A2A60">
        <w:t>&lt;</w:t>
      </w:r>
      <w:r w:rsidR="000549EB" w:rsidRPr="000549EB">
        <w:t>TSource</w:t>
      </w:r>
      <w:r w:rsidR="009A2A60">
        <w:t>&gt; source,</w:t>
      </w:r>
    </w:p>
    <w:p w:rsidR="009F5F97" w:rsidRDefault="00183014" w:rsidP="009A2A60">
      <w:pPr>
        <w:pStyle w:val="Code"/>
      </w:pPr>
      <w:r>
        <w:t xml:space="preserve">    </w:t>
      </w:r>
      <w:r w:rsidR="009A2A60">
        <w:rPr>
          <w:color w:val="008080"/>
        </w:rPr>
        <w:t>Func</w:t>
      </w:r>
      <w:r w:rsidR="009A2A60">
        <w:t>&lt;</w:t>
      </w:r>
      <w:r w:rsidR="000549EB" w:rsidRPr="000549EB">
        <w:t>TSource</w:t>
      </w:r>
      <w:r w:rsidR="009A2A60">
        <w:t xml:space="preserve">, </w:t>
      </w:r>
      <w:r w:rsidR="00745891" w:rsidRPr="00745891">
        <w:t>TKey</w:t>
      </w:r>
      <w:r w:rsidR="009A2A60">
        <w:t>&gt; keySelector,</w:t>
      </w:r>
    </w:p>
    <w:p w:rsidR="009A2A60" w:rsidRDefault="00183014" w:rsidP="009A2A60">
      <w:pPr>
        <w:pStyle w:val="Code"/>
      </w:pPr>
      <w:r>
        <w:t xml:space="preserve">    </w:t>
      </w:r>
      <w:r w:rsidR="009A2A60" w:rsidRPr="009A2A60">
        <w:rPr>
          <w:color w:val="008080"/>
        </w:rPr>
        <w:t>IEqualityComparer</w:t>
      </w:r>
      <w:r w:rsidR="009A2A60" w:rsidRPr="009A2A60">
        <w:t>&lt;</w:t>
      </w:r>
      <w:r w:rsidR="00745891" w:rsidRPr="00745891">
        <w:t>TKey</w:t>
      </w:r>
      <w:r w:rsidR="009A2A60" w:rsidRPr="009A2A60">
        <w:t>&gt; comparer</w:t>
      </w:r>
      <w:r w:rsidR="009A2A60">
        <w:t>);</w:t>
      </w:r>
    </w:p>
    <w:p w:rsidR="009F5F97" w:rsidRDefault="00525D3D" w:rsidP="00525D3D">
      <w:pPr>
        <w:pStyle w:val="Code"/>
      </w:pPr>
      <w:r>
        <w:rPr>
          <w:color w:val="0000FF"/>
        </w:rPr>
        <w:t>public</w:t>
      </w:r>
      <w:r>
        <w:t xml:space="preserve"> </w:t>
      </w:r>
      <w:r>
        <w:rPr>
          <w:color w:val="0000FF"/>
        </w:rPr>
        <w:t>static</w:t>
      </w:r>
      <w:r>
        <w:t xml:space="preserve"> </w:t>
      </w:r>
      <w:r>
        <w:rPr>
          <w:color w:val="008080"/>
        </w:rPr>
        <w:t>Dictionary</w:t>
      </w:r>
      <w:r>
        <w:t>&lt;</w:t>
      </w:r>
      <w:r w:rsidR="00745891" w:rsidRPr="00745891">
        <w:t>TKey</w:t>
      </w:r>
      <w:r>
        <w:t xml:space="preserve">, </w:t>
      </w:r>
      <w:r w:rsidR="00745891" w:rsidRPr="00745891">
        <w:t>TElement</w:t>
      </w:r>
      <w:r>
        <w:t>&gt; ToDictionary&lt;</w:t>
      </w:r>
      <w:r w:rsidR="000549EB" w:rsidRPr="000549EB">
        <w:t>TSource</w:t>
      </w:r>
      <w:r>
        <w:t xml:space="preserve">, </w:t>
      </w:r>
      <w:r w:rsidR="00745891" w:rsidRPr="00745891">
        <w:t>TKey</w:t>
      </w:r>
      <w:r>
        <w:t xml:space="preserve">, </w:t>
      </w:r>
      <w:r w:rsidR="00745891" w:rsidRPr="00745891">
        <w:t>TElement</w:t>
      </w:r>
      <w:r>
        <w:t>&gt;(</w:t>
      </w:r>
    </w:p>
    <w:p w:rsidR="009F5F97" w:rsidRDefault="00C43446" w:rsidP="00525D3D">
      <w:pPr>
        <w:pStyle w:val="Code"/>
      </w:pPr>
      <w:r>
        <w:t xml:space="preserve">    </w:t>
      </w:r>
      <w:r w:rsidR="00525D3D" w:rsidRPr="007E5C9C">
        <w:rPr>
          <w:color w:val="0000FF"/>
        </w:rPr>
        <w:t>this</w:t>
      </w:r>
      <w:r w:rsidR="00525D3D">
        <w:t xml:space="preserve"> </w:t>
      </w:r>
      <w:r w:rsidR="00525D3D">
        <w:rPr>
          <w:color w:val="008080"/>
        </w:rPr>
        <w:t>IEnumerable</w:t>
      </w:r>
      <w:r w:rsidR="00525D3D">
        <w:t>&lt;</w:t>
      </w:r>
      <w:r w:rsidR="000549EB" w:rsidRPr="000549EB">
        <w:t>TSource</w:t>
      </w:r>
      <w:r w:rsidR="00525D3D">
        <w:t>&gt; source,</w:t>
      </w:r>
    </w:p>
    <w:p w:rsidR="009F5F97" w:rsidRDefault="00C43446" w:rsidP="00525D3D">
      <w:pPr>
        <w:pStyle w:val="Code"/>
      </w:pPr>
      <w:r>
        <w:t xml:space="preserve">    </w:t>
      </w:r>
      <w:r w:rsidR="00525D3D">
        <w:rPr>
          <w:color w:val="008080"/>
        </w:rPr>
        <w:t>Func</w:t>
      </w:r>
      <w:r w:rsidR="00525D3D">
        <w:t>&lt;</w:t>
      </w:r>
      <w:r w:rsidR="007D71D9" w:rsidRPr="007D71D9">
        <w:t>TSource</w:t>
      </w:r>
      <w:r w:rsidR="00525D3D">
        <w:t xml:space="preserve">, </w:t>
      </w:r>
      <w:r w:rsidR="00745891" w:rsidRPr="00745891">
        <w:t>TKey</w:t>
      </w:r>
      <w:r w:rsidR="00525D3D">
        <w:t>&gt; keySelector,</w:t>
      </w:r>
    </w:p>
    <w:p w:rsidR="00525D3D" w:rsidRDefault="00C43446" w:rsidP="00525D3D">
      <w:pPr>
        <w:pStyle w:val="Code"/>
      </w:pPr>
      <w:r>
        <w:t xml:space="preserve">    </w:t>
      </w:r>
      <w:r w:rsidR="00525D3D">
        <w:rPr>
          <w:color w:val="008080"/>
        </w:rPr>
        <w:t>Func</w:t>
      </w:r>
      <w:r w:rsidR="00525D3D">
        <w:t>&lt;</w:t>
      </w:r>
      <w:r w:rsidR="007D71D9" w:rsidRPr="007D71D9">
        <w:t>TSource</w:t>
      </w:r>
      <w:r w:rsidR="00525D3D">
        <w:t xml:space="preserve">, </w:t>
      </w:r>
      <w:r w:rsidR="00745891" w:rsidRPr="00745891">
        <w:t>TElement</w:t>
      </w:r>
      <w:r w:rsidR="00525D3D">
        <w:t>&gt; elementSelector);</w:t>
      </w:r>
    </w:p>
    <w:p w:rsidR="009F5F97" w:rsidRDefault="009A2A60" w:rsidP="009A2A60">
      <w:pPr>
        <w:pStyle w:val="Code"/>
      </w:pPr>
      <w:r>
        <w:rPr>
          <w:color w:val="0000FF"/>
        </w:rPr>
        <w:t>public</w:t>
      </w:r>
      <w:r>
        <w:t xml:space="preserve"> </w:t>
      </w:r>
      <w:r>
        <w:rPr>
          <w:color w:val="0000FF"/>
        </w:rPr>
        <w:t>static</w:t>
      </w:r>
      <w:r>
        <w:t xml:space="preserve"> </w:t>
      </w:r>
      <w:r>
        <w:rPr>
          <w:color w:val="008080"/>
        </w:rPr>
        <w:t>Dictionary</w:t>
      </w:r>
      <w:r>
        <w:t>&lt;</w:t>
      </w:r>
      <w:r w:rsidR="00745891" w:rsidRPr="00745891">
        <w:t>TKey</w:t>
      </w:r>
      <w:r>
        <w:t xml:space="preserve">, </w:t>
      </w:r>
      <w:r w:rsidR="00745891" w:rsidRPr="00745891">
        <w:t>TElement</w:t>
      </w:r>
      <w:r>
        <w:t>&gt; ToDictionary&lt;</w:t>
      </w:r>
      <w:r w:rsidR="007D71D9" w:rsidRPr="007D71D9">
        <w:t>TSource</w:t>
      </w:r>
      <w:r>
        <w:t xml:space="preserve">, </w:t>
      </w:r>
      <w:r w:rsidR="00745891" w:rsidRPr="00745891">
        <w:t>TKey</w:t>
      </w:r>
      <w:r>
        <w:t xml:space="preserve">, </w:t>
      </w:r>
      <w:r w:rsidR="00745891" w:rsidRPr="00745891">
        <w:t>TElement</w:t>
      </w:r>
      <w:r>
        <w:t>&gt;(</w:t>
      </w:r>
    </w:p>
    <w:p w:rsidR="009F5F97" w:rsidRDefault="00C43446" w:rsidP="009A2A60">
      <w:pPr>
        <w:pStyle w:val="Code"/>
      </w:pPr>
      <w:r>
        <w:t xml:space="preserve">    </w:t>
      </w:r>
      <w:r w:rsidR="009A2A60" w:rsidRPr="007E5C9C">
        <w:rPr>
          <w:color w:val="0000FF"/>
        </w:rPr>
        <w:t>this</w:t>
      </w:r>
      <w:r w:rsidR="009A2A60">
        <w:t xml:space="preserve"> </w:t>
      </w:r>
      <w:r w:rsidR="009A2A60">
        <w:rPr>
          <w:color w:val="008080"/>
        </w:rPr>
        <w:t>IEnumerable</w:t>
      </w:r>
      <w:r w:rsidR="009A2A60">
        <w:t>&lt;</w:t>
      </w:r>
      <w:r w:rsidR="007D71D9" w:rsidRPr="007D71D9">
        <w:t>TSource</w:t>
      </w:r>
      <w:r w:rsidR="009A2A60">
        <w:t>&gt; source,</w:t>
      </w:r>
    </w:p>
    <w:p w:rsidR="009F5F97" w:rsidRDefault="00C43446" w:rsidP="009A2A60">
      <w:pPr>
        <w:pStyle w:val="Code"/>
      </w:pPr>
      <w:r>
        <w:t xml:space="preserve">    </w:t>
      </w:r>
      <w:r w:rsidR="009A2A60">
        <w:rPr>
          <w:color w:val="008080"/>
        </w:rPr>
        <w:t>Func</w:t>
      </w:r>
      <w:r w:rsidR="009A2A60">
        <w:t>&lt;</w:t>
      </w:r>
      <w:r w:rsidR="007D71D9" w:rsidRPr="007D71D9">
        <w:t>TSource</w:t>
      </w:r>
      <w:r w:rsidR="009A2A60">
        <w:t xml:space="preserve">, </w:t>
      </w:r>
      <w:r w:rsidR="00745891" w:rsidRPr="00745891">
        <w:t>TKey</w:t>
      </w:r>
      <w:r w:rsidR="009A2A60">
        <w:t>&gt; keySelector,</w:t>
      </w:r>
    </w:p>
    <w:p w:rsidR="009F5F97" w:rsidRDefault="00C43446" w:rsidP="009A2A60">
      <w:pPr>
        <w:pStyle w:val="Code"/>
      </w:pPr>
      <w:r>
        <w:t xml:space="preserve">    </w:t>
      </w:r>
      <w:r w:rsidR="009A2A60">
        <w:rPr>
          <w:color w:val="008080"/>
        </w:rPr>
        <w:t>Func</w:t>
      </w:r>
      <w:r w:rsidR="009A2A60">
        <w:t>&lt;</w:t>
      </w:r>
      <w:r w:rsidR="007D71D9" w:rsidRPr="007D71D9">
        <w:t>TSource</w:t>
      </w:r>
      <w:r w:rsidR="009A2A60">
        <w:t xml:space="preserve">, </w:t>
      </w:r>
      <w:r w:rsidR="00745891" w:rsidRPr="00745891">
        <w:t>TElement</w:t>
      </w:r>
      <w:r w:rsidR="009A2A60">
        <w:t>&gt; elementSelector,</w:t>
      </w:r>
    </w:p>
    <w:p w:rsidR="009A2A60" w:rsidRDefault="00C43446" w:rsidP="009A2A60">
      <w:pPr>
        <w:pStyle w:val="Code"/>
      </w:pPr>
      <w:r>
        <w:t xml:space="preserve">    </w:t>
      </w:r>
      <w:r w:rsidR="009A2A60" w:rsidRPr="009A2A60">
        <w:rPr>
          <w:color w:val="008080"/>
        </w:rPr>
        <w:t>IEqualityComparer</w:t>
      </w:r>
      <w:r w:rsidR="009A2A60" w:rsidRPr="009A2A60">
        <w:t>&lt;</w:t>
      </w:r>
      <w:r w:rsidR="00745891" w:rsidRPr="00745891">
        <w:t>TKey</w:t>
      </w:r>
      <w:r w:rsidR="009A2A60" w:rsidRPr="009A2A60">
        <w:t>&gt; comparer</w:t>
      </w:r>
      <w:r w:rsidR="009A2A60">
        <w:t>);</w:t>
      </w:r>
    </w:p>
    <w:p w:rsidR="00DE5003" w:rsidRDefault="00DE5003" w:rsidP="009A2A60">
      <w:pPr>
        <w:pStyle w:val="Code"/>
      </w:pPr>
    </w:p>
    <w:p w:rsidR="00640ACA" w:rsidRDefault="00640ACA" w:rsidP="007A2E81">
      <w:pPr>
        <w:pStyle w:val="Text"/>
      </w:pPr>
      <w:r>
        <w:t xml:space="preserve">The </w:t>
      </w:r>
      <w:r w:rsidRPr="00B649F2">
        <w:rPr>
          <w:rStyle w:val="CodeEmbedded"/>
        </w:rPr>
        <w:t>ToDictionary</w:t>
      </w:r>
      <w:r>
        <w:t xml:space="preserve"> operator enumerates the source sequence</w:t>
      </w:r>
      <w:r w:rsidR="00415968">
        <w:t xml:space="preserve"> and evaluates</w:t>
      </w:r>
      <w:r>
        <w:t xml:space="preserve"> the </w:t>
      </w:r>
      <w:r w:rsidRPr="00B649F2">
        <w:rPr>
          <w:rStyle w:val="CodeEmbedded"/>
        </w:rPr>
        <w:t>keySelector</w:t>
      </w:r>
      <w:r>
        <w:t xml:space="preserve"> </w:t>
      </w:r>
      <w:r w:rsidR="00525D3D">
        <w:t xml:space="preserve">and </w:t>
      </w:r>
      <w:r w:rsidR="00525D3D" w:rsidRPr="00B649F2">
        <w:rPr>
          <w:rStyle w:val="CodeEmbedded"/>
        </w:rPr>
        <w:t>elementSelector</w:t>
      </w:r>
      <w:r w:rsidR="00525D3D">
        <w:t xml:space="preserve"> </w:t>
      </w:r>
      <w:r>
        <w:t>function</w:t>
      </w:r>
      <w:r w:rsidR="00525D3D">
        <w:t>s</w:t>
      </w:r>
      <w:r>
        <w:t xml:space="preserve"> for each element</w:t>
      </w:r>
      <w:r w:rsidR="00415968">
        <w:t xml:space="preserve"> to produce that element’s key </w:t>
      </w:r>
      <w:r w:rsidR="00525D3D">
        <w:t xml:space="preserve">and </w:t>
      </w:r>
      <w:r w:rsidR="00415968">
        <w:t xml:space="preserve">value. The resulting key and </w:t>
      </w:r>
      <w:r w:rsidR="00525D3D">
        <w:t>value</w:t>
      </w:r>
      <w:r w:rsidR="00415968">
        <w:t xml:space="preserve"> pairs are returned in a </w:t>
      </w:r>
      <w:r w:rsidR="00415968" w:rsidRPr="00B649F2">
        <w:rPr>
          <w:rStyle w:val="CodeEmbedded"/>
        </w:rPr>
        <w:t>Dictionary&lt;</w:t>
      </w:r>
      <w:r w:rsidR="00745891" w:rsidRPr="00B649F2">
        <w:rPr>
          <w:rStyle w:val="CodeEmbedded"/>
        </w:rPr>
        <w:t>TKey</w:t>
      </w:r>
      <w:r w:rsidR="00415968" w:rsidRPr="00B649F2">
        <w:rPr>
          <w:rStyle w:val="CodeEmbedded"/>
        </w:rPr>
        <w:t>,</w:t>
      </w:r>
      <w:r w:rsidR="00745891" w:rsidRPr="00B649F2">
        <w:rPr>
          <w:rStyle w:val="CodeEmbedded"/>
        </w:rPr>
        <w:t>TElement</w:t>
      </w:r>
      <w:r w:rsidR="00415968" w:rsidRPr="00B649F2">
        <w:rPr>
          <w:rStyle w:val="CodeEmbedded"/>
        </w:rPr>
        <w:t>&gt;</w:t>
      </w:r>
      <w:r>
        <w:t>.</w:t>
      </w:r>
      <w:r w:rsidRPr="00FF74BD">
        <w:t xml:space="preserve"> </w:t>
      </w:r>
      <w:r w:rsidR="00F72B64">
        <w:t xml:space="preserve">If no </w:t>
      </w:r>
      <w:r w:rsidR="00F72B64" w:rsidRPr="00B649F2">
        <w:rPr>
          <w:rStyle w:val="CodeEmbedded"/>
        </w:rPr>
        <w:t>elementSelector</w:t>
      </w:r>
      <w:r w:rsidR="00F72B64">
        <w:t xml:space="preserve"> was specified, the value for each element is simply the element itself. </w:t>
      </w:r>
      <w:r>
        <w:t xml:space="preserve">An </w:t>
      </w:r>
      <w:r w:rsidRPr="00B649F2">
        <w:rPr>
          <w:rStyle w:val="CodeEmbedded"/>
        </w:rPr>
        <w:t>ArgumentNullException</w:t>
      </w:r>
      <w:r>
        <w:t xml:space="preserve"> is thrown </w:t>
      </w:r>
      <w:r w:rsidRPr="00684B8D">
        <w:t>if</w:t>
      </w:r>
      <w:r>
        <w:t xml:space="preserve"> </w:t>
      </w:r>
      <w:r w:rsidR="001A5EF7">
        <w:t xml:space="preserve">the </w:t>
      </w:r>
      <w:r w:rsidR="001A5EF7" w:rsidRPr="00B649F2">
        <w:rPr>
          <w:rStyle w:val="CodeEmbedded"/>
        </w:rPr>
        <w:t>source</w:t>
      </w:r>
      <w:r w:rsidR="00F72B64">
        <w:t>,</w:t>
      </w:r>
      <w:r w:rsidR="001A5EF7">
        <w:t xml:space="preserve"> </w:t>
      </w:r>
      <w:r w:rsidR="001A5EF7" w:rsidRPr="00B649F2">
        <w:rPr>
          <w:rStyle w:val="CodeEmbedded"/>
        </w:rPr>
        <w:t>keySelector</w:t>
      </w:r>
      <w:r w:rsidR="00F72B64">
        <w:t xml:space="preserve">, or </w:t>
      </w:r>
      <w:r w:rsidR="00F72B64" w:rsidRPr="00B649F2">
        <w:rPr>
          <w:rStyle w:val="CodeEmbedded"/>
        </w:rPr>
        <w:t>elementSelector</w:t>
      </w:r>
      <w:r w:rsidR="00415968">
        <w:t xml:space="preserve"> </w:t>
      </w:r>
      <w:r>
        <w:t xml:space="preserve">argument </w:t>
      </w:r>
      <w:r w:rsidRPr="00684B8D">
        <w:t>is</w:t>
      </w:r>
      <w:r w:rsidR="00415968">
        <w:t xml:space="preserve"> null or if a key value </w:t>
      </w:r>
      <w:r w:rsidR="001A5EF7">
        <w:t>produced</w:t>
      </w:r>
      <w:r w:rsidR="00415968">
        <w:t xml:space="preserve"> by </w:t>
      </w:r>
      <w:r w:rsidR="00415968" w:rsidRPr="00B649F2">
        <w:rPr>
          <w:rStyle w:val="CodeEmbedded"/>
        </w:rPr>
        <w:t>keySelector</w:t>
      </w:r>
      <w:r w:rsidR="00415968">
        <w:t xml:space="preserve"> is null. An </w:t>
      </w:r>
      <w:r w:rsidR="00415968" w:rsidRPr="00B649F2">
        <w:rPr>
          <w:rStyle w:val="CodeEmbedded"/>
        </w:rPr>
        <w:t>ArgumentException</w:t>
      </w:r>
      <w:r w:rsidR="00415968">
        <w:t xml:space="preserve"> is thrown if </w:t>
      </w:r>
      <w:r w:rsidR="00415968" w:rsidRPr="00B649F2">
        <w:rPr>
          <w:rStyle w:val="CodeEmbedded"/>
        </w:rPr>
        <w:t>keySelector</w:t>
      </w:r>
      <w:r w:rsidR="00415968">
        <w:t xml:space="preserve"> produces a duplicate key value for two elements.</w:t>
      </w:r>
      <w:r w:rsidR="009A2A60" w:rsidRPr="009A2A60">
        <w:t xml:space="preserve"> </w:t>
      </w:r>
      <w:r w:rsidR="009A2A60">
        <w:t xml:space="preserve">In the resulting dictionary, key values are compared using the given </w:t>
      </w:r>
      <w:r w:rsidR="009A2A60" w:rsidRPr="00B649F2">
        <w:rPr>
          <w:rStyle w:val="CodeEmbedded"/>
        </w:rPr>
        <w:t>comparer</w:t>
      </w:r>
      <w:r w:rsidR="009A2A60">
        <w:t xml:space="preserve">, or, if a null </w:t>
      </w:r>
      <w:r w:rsidR="009A2A60" w:rsidRPr="00B649F2">
        <w:rPr>
          <w:rStyle w:val="CodeEmbedded"/>
        </w:rPr>
        <w:t>comparer</w:t>
      </w:r>
      <w:r w:rsidR="009A2A60">
        <w:t xml:space="preserve"> was specified, using the default equality comparer, </w:t>
      </w:r>
      <w:r w:rsidR="009A2A60" w:rsidRPr="00B649F2">
        <w:rPr>
          <w:rStyle w:val="CodeEmbedded"/>
        </w:rPr>
        <w:t>Equality</w:t>
      </w:r>
      <w:r w:rsidR="009A2A60" w:rsidRPr="00123687">
        <w:rPr>
          <w:rStyle w:val="CodeEmbedded"/>
        </w:rPr>
        <w:t>Comparer&lt;</w:t>
      </w:r>
      <w:r w:rsidR="00745891" w:rsidRPr="00B649F2">
        <w:rPr>
          <w:rStyle w:val="CodeEmbedded"/>
        </w:rPr>
        <w:t>TKey</w:t>
      </w:r>
      <w:r w:rsidR="009A2A60" w:rsidRPr="00B649F2">
        <w:rPr>
          <w:rStyle w:val="CodeEmbedded"/>
        </w:rPr>
        <w:t>&gt;.Default</w:t>
      </w:r>
      <w:r w:rsidR="009A2A60">
        <w:t>.</w:t>
      </w:r>
    </w:p>
    <w:p w:rsidR="0041525D" w:rsidRDefault="0041525D" w:rsidP="00C61E62">
      <w:pPr>
        <w:pStyle w:val="Text"/>
      </w:pPr>
      <w:r>
        <w:t xml:space="preserve">The following example </w:t>
      </w:r>
      <w:r w:rsidR="00C73CF6">
        <w:t>creates</w:t>
      </w:r>
      <w:r>
        <w:t xml:space="preserve"> a </w:t>
      </w:r>
      <w:r w:rsidRPr="00B649F2">
        <w:rPr>
          <w:rStyle w:val="CodeEmbedded"/>
        </w:rPr>
        <w:t>Dictionary&lt;int,Order&gt;</w:t>
      </w:r>
      <w:r>
        <w:t xml:space="preserve"> </w:t>
      </w:r>
      <w:r w:rsidR="00C73CF6">
        <w:t xml:space="preserve">that maps from order ID to order for </w:t>
      </w:r>
      <w:r>
        <w:t>all orders in 2005:</w:t>
      </w:r>
    </w:p>
    <w:p w:rsidR="00DE5003" w:rsidRPr="0041525D" w:rsidRDefault="00DE5003" w:rsidP="00C61E62">
      <w:pPr>
        <w:pStyle w:val="Text"/>
      </w:pPr>
    </w:p>
    <w:p w:rsidR="009F5F97" w:rsidRDefault="0041525D" w:rsidP="0041525D">
      <w:pPr>
        <w:pStyle w:val="Code"/>
      </w:pPr>
      <w:r w:rsidRPr="004E4CF3">
        <w:rPr>
          <w:color w:val="008080"/>
        </w:rPr>
        <w:t>Dictionary</w:t>
      </w:r>
      <w:r>
        <w:t>&lt;</w:t>
      </w:r>
      <w:r w:rsidRPr="004E4CF3">
        <w:rPr>
          <w:color w:val="0000FF"/>
        </w:rPr>
        <w:t>int</w:t>
      </w:r>
      <w:r>
        <w:t>,</w:t>
      </w:r>
      <w:r w:rsidRPr="004E4CF3">
        <w:rPr>
          <w:color w:val="008080"/>
        </w:rPr>
        <w:t>Order</w:t>
      </w:r>
      <w:r>
        <w:t>&gt; orders =</w:t>
      </w:r>
    </w:p>
    <w:p w:rsidR="009F5F97" w:rsidRDefault="00C43446" w:rsidP="0041525D">
      <w:pPr>
        <w:pStyle w:val="Code"/>
      </w:pPr>
      <w:r>
        <w:t xml:space="preserve">    </w:t>
      </w:r>
      <w:r w:rsidR="0041525D">
        <w:t>customers.</w:t>
      </w:r>
    </w:p>
    <w:p w:rsidR="009F5F97" w:rsidRDefault="00C43446" w:rsidP="0041525D">
      <w:pPr>
        <w:pStyle w:val="Code"/>
      </w:pPr>
      <w:r>
        <w:t xml:space="preserve">    </w:t>
      </w:r>
      <w:r w:rsidR="0041525D">
        <w:t>SelectMany(c =&gt; c.Orders).</w:t>
      </w:r>
    </w:p>
    <w:p w:rsidR="009F5F97" w:rsidRDefault="00C43446" w:rsidP="0041525D">
      <w:pPr>
        <w:pStyle w:val="Code"/>
      </w:pPr>
      <w:r>
        <w:t xml:space="preserve">    </w:t>
      </w:r>
      <w:r w:rsidR="0041525D">
        <w:t>Where(o =&gt; o.OrderDate.Year == 2005).</w:t>
      </w:r>
    </w:p>
    <w:p w:rsidR="00640ACA" w:rsidRDefault="00C43446" w:rsidP="0041525D">
      <w:pPr>
        <w:pStyle w:val="Code"/>
      </w:pPr>
      <w:r>
        <w:t xml:space="preserve">    </w:t>
      </w:r>
      <w:r w:rsidR="0041525D">
        <w:t>ToDictionary(o =&gt; o.OrderID);</w:t>
      </w:r>
    </w:p>
    <w:p w:rsidR="00DE5003" w:rsidRDefault="00DE5003" w:rsidP="0041525D">
      <w:pPr>
        <w:pStyle w:val="Code"/>
      </w:pPr>
    </w:p>
    <w:p w:rsidR="00F72B64" w:rsidRDefault="00C73CF6" w:rsidP="00B121A2">
      <w:pPr>
        <w:pStyle w:val="Text"/>
      </w:pPr>
      <w:r>
        <w:t xml:space="preserve">The following example creates a </w:t>
      </w:r>
      <w:r w:rsidRPr="00B649F2">
        <w:rPr>
          <w:rStyle w:val="CodeEmbedded"/>
        </w:rPr>
        <w:t>Dictionary&lt;string,decimal&gt;</w:t>
      </w:r>
      <w:r>
        <w:t xml:space="preserve"> that maps from category name to the maximum product price in that category:</w:t>
      </w:r>
    </w:p>
    <w:p w:rsidR="00DE5003" w:rsidRDefault="00DE5003" w:rsidP="00B121A2">
      <w:pPr>
        <w:pStyle w:val="Text"/>
      </w:pPr>
    </w:p>
    <w:p w:rsidR="009F5F97" w:rsidRDefault="00F72B64" w:rsidP="00F72B64">
      <w:pPr>
        <w:pStyle w:val="Code"/>
      </w:pPr>
      <w:r w:rsidRPr="00F72B64">
        <w:rPr>
          <w:color w:val="008080"/>
        </w:rPr>
        <w:t>Dictionary</w:t>
      </w:r>
      <w:r>
        <w:t>&lt;</w:t>
      </w:r>
      <w:r w:rsidRPr="00F72B64">
        <w:rPr>
          <w:color w:val="0000FF"/>
        </w:rPr>
        <w:t>string</w:t>
      </w:r>
      <w:r>
        <w:t>,</w:t>
      </w:r>
      <w:r w:rsidRPr="00F72B64">
        <w:rPr>
          <w:color w:val="0000FF"/>
        </w:rPr>
        <w:t>decimal</w:t>
      </w:r>
      <w:r>
        <w:t>&gt; categoryMaxPrice =</w:t>
      </w:r>
    </w:p>
    <w:p w:rsidR="009F5F97" w:rsidRDefault="00C43446" w:rsidP="00F72B64">
      <w:pPr>
        <w:pStyle w:val="Code"/>
      </w:pPr>
      <w:r>
        <w:t xml:space="preserve">    </w:t>
      </w:r>
      <w:r w:rsidR="00F72B64">
        <w:t>products.</w:t>
      </w:r>
    </w:p>
    <w:p w:rsidR="009F5F97" w:rsidRDefault="00C43446" w:rsidP="00F72B64">
      <w:pPr>
        <w:pStyle w:val="Code"/>
      </w:pPr>
      <w:r>
        <w:t xml:space="preserve">    </w:t>
      </w:r>
      <w:r w:rsidR="00F72B64">
        <w:t>GroupBy(p =&gt; p.Category).</w:t>
      </w:r>
    </w:p>
    <w:p w:rsidR="00F72B64" w:rsidRDefault="00C43446" w:rsidP="00F72B64">
      <w:pPr>
        <w:pStyle w:val="Code"/>
      </w:pPr>
      <w:r>
        <w:t xml:space="preserve">    </w:t>
      </w:r>
      <w:r w:rsidR="00F72B64">
        <w:t>ToDictionary(g =&gt; g.Key, g =&gt; g.Group.Max(p =&gt; p.UnitPrice));</w:t>
      </w:r>
    </w:p>
    <w:p w:rsidR="00DE5003" w:rsidRDefault="00DE5003" w:rsidP="00F72B64">
      <w:pPr>
        <w:pStyle w:val="Code"/>
      </w:pPr>
    </w:p>
    <w:p w:rsidR="00C37812" w:rsidRDefault="00C37812" w:rsidP="00C37812">
      <w:pPr>
        <w:pStyle w:val="Heading3"/>
      </w:pPr>
      <w:bookmarkStart w:id="40" w:name="_Toc159379111"/>
      <w:r>
        <w:t>ToLookup</w:t>
      </w:r>
      <w:bookmarkEnd w:id="40"/>
    </w:p>
    <w:p w:rsidR="00E71943" w:rsidRDefault="00B71F0F" w:rsidP="006768CF">
      <w:pPr>
        <w:pStyle w:val="Text"/>
      </w:pPr>
      <w:r>
        <w:t xml:space="preserve">The </w:t>
      </w:r>
      <w:r w:rsidRPr="00B649F2">
        <w:rPr>
          <w:rStyle w:val="CodeEmbedded"/>
        </w:rPr>
        <w:t>ToLookup</w:t>
      </w:r>
      <w:r>
        <w:t xml:space="preserve"> operator creates a </w:t>
      </w:r>
      <w:r w:rsidRPr="00B649F2">
        <w:rPr>
          <w:rStyle w:val="CodeEmbedded"/>
        </w:rPr>
        <w:t>Lookup&lt;</w:t>
      </w:r>
      <w:r w:rsidR="00745891" w:rsidRPr="00B649F2">
        <w:rPr>
          <w:rStyle w:val="CodeEmbedded"/>
        </w:rPr>
        <w:t>TKey</w:t>
      </w:r>
      <w:r w:rsidRPr="00B649F2">
        <w:rPr>
          <w:rStyle w:val="CodeEmbedded"/>
        </w:rPr>
        <w:t>,</w:t>
      </w:r>
      <w:r w:rsidRPr="006768CF">
        <w:rPr>
          <w:rStyle w:val="CodeEmbedded"/>
        </w:rPr>
        <w:t xml:space="preserve"> </w:t>
      </w:r>
      <w:r w:rsidR="00745891" w:rsidRPr="00B649F2">
        <w:rPr>
          <w:rStyle w:val="CodeEmbedded"/>
        </w:rPr>
        <w:t>TElement</w:t>
      </w:r>
      <w:r w:rsidRPr="00B649F2">
        <w:rPr>
          <w:rStyle w:val="CodeEmbedded"/>
        </w:rPr>
        <w:t>&gt;</w:t>
      </w:r>
      <w:r>
        <w:t xml:space="preserve"> from a sequence.</w:t>
      </w:r>
    </w:p>
    <w:p w:rsidR="00DE5003" w:rsidRDefault="00DE5003" w:rsidP="006768CF">
      <w:pPr>
        <w:pStyle w:val="Text"/>
      </w:pPr>
    </w:p>
    <w:p w:rsidR="009F5F97" w:rsidRDefault="000A5F28" w:rsidP="000A5F28">
      <w:pPr>
        <w:pStyle w:val="Code"/>
      </w:pPr>
      <w:r>
        <w:rPr>
          <w:color w:val="0000FF"/>
        </w:rPr>
        <w:t>public</w:t>
      </w:r>
      <w:r>
        <w:t xml:space="preserve"> </w:t>
      </w:r>
      <w:r>
        <w:rPr>
          <w:color w:val="0000FF"/>
        </w:rPr>
        <w:t>static</w:t>
      </w:r>
      <w:r>
        <w:t xml:space="preserve"> </w:t>
      </w:r>
      <w:r>
        <w:rPr>
          <w:color w:val="008080"/>
        </w:rPr>
        <w:t>Lookup</w:t>
      </w:r>
      <w:r>
        <w:t>&lt;</w:t>
      </w:r>
      <w:r w:rsidR="00745891" w:rsidRPr="00745891">
        <w:t>TKey</w:t>
      </w:r>
      <w:r>
        <w:t xml:space="preserve">, </w:t>
      </w:r>
      <w:r w:rsidR="007D71D9" w:rsidRPr="007D71D9">
        <w:t>TSource</w:t>
      </w:r>
      <w:r>
        <w:t>&gt; ToLookup&lt;</w:t>
      </w:r>
      <w:r w:rsidR="007D71D9" w:rsidRPr="007D71D9">
        <w:t>TSource</w:t>
      </w:r>
      <w:r>
        <w:t xml:space="preserve">, </w:t>
      </w:r>
      <w:r w:rsidR="00745891" w:rsidRPr="00745891">
        <w:t>TKey</w:t>
      </w:r>
      <w:r>
        <w:t>&gt;(</w:t>
      </w:r>
    </w:p>
    <w:p w:rsidR="009F5F97" w:rsidRDefault="00C43446" w:rsidP="000A5F28">
      <w:pPr>
        <w:pStyle w:val="Code"/>
      </w:pPr>
      <w:r>
        <w:t xml:space="preserve">    </w:t>
      </w:r>
      <w:r w:rsidR="000A5F28" w:rsidRPr="007E5C9C">
        <w:rPr>
          <w:color w:val="0000FF"/>
        </w:rPr>
        <w:t>this</w:t>
      </w:r>
      <w:r w:rsidR="000A5F28">
        <w:t xml:space="preserve"> </w:t>
      </w:r>
      <w:r w:rsidR="000A5F28">
        <w:rPr>
          <w:color w:val="008080"/>
        </w:rPr>
        <w:t>IEnumerable</w:t>
      </w:r>
      <w:r w:rsidR="000A5F28">
        <w:t>&lt;</w:t>
      </w:r>
      <w:r w:rsidR="007D71D9" w:rsidRPr="007D71D9">
        <w:t>TSource</w:t>
      </w:r>
      <w:r w:rsidR="000A5F28">
        <w:t>&gt; source,</w:t>
      </w:r>
    </w:p>
    <w:p w:rsidR="000A5F28" w:rsidRDefault="00C43446" w:rsidP="000A5F28">
      <w:pPr>
        <w:pStyle w:val="Code"/>
      </w:pPr>
      <w:r>
        <w:t xml:space="preserve">    </w:t>
      </w:r>
      <w:r w:rsidR="000A5F28">
        <w:rPr>
          <w:color w:val="008080"/>
        </w:rPr>
        <w:t>Func</w:t>
      </w:r>
      <w:r w:rsidR="000A5F28">
        <w:t>&lt;</w:t>
      </w:r>
      <w:r w:rsidR="007D71D9" w:rsidRPr="007D71D9">
        <w:t>TSource</w:t>
      </w:r>
      <w:r w:rsidR="000A5F28">
        <w:t xml:space="preserve">, </w:t>
      </w:r>
      <w:r w:rsidR="00745891" w:rsidRPr="00745891">
        <w:t>TKey</w:t>
      </w:r>
      <w:r w:rsidR="000A5F28">
        <w:t>&gt; keySelector);</w:t>
      </w:r>
    </w:p>
    <w:p w:rsidR="009F5F97" w:rsidRDefault="000A5F28" w:rsidP="000A5F28">
      <w:pPr>
        <w:pStyle w:val="Code"/>
      </w:pPr>
      <w:r>
        <w:rPr>
          <w:color w:val="0000FF"/>
        </w:rPr>
        <w:t>public</w:t>
      </w:r>
      <w:r>
        <w:t xml:space="preserve"> </w:t>
      </w:r>
      <w:r>
        <w:rPr>
          <w:color w:val="0000FF"/>
        </w:rPr>
        <w:t>static</w:t>
      </w:r>
      <w:r>
        <w:t xml:space="preserve"> </w:t>
      </w:r>
      <w:r>
        <w:rPr>
          <w:color w:val="008080"/>
        </w:rPr>
        <w:t>Lookup</w:t>
      </w:r>
      <w:r>
        <w:t>&lt;</w:t>
      </w:r>
      <w:r w:rsidR="00745891" w:rsidRPr="00745891">
        <w:t>TKey</w:t>
      </w:r>
      <w:r>
        <w:t xml:space="preserve">, </w:t>
      </w:r>
      <w:r w:rsidR="007D71D9" w:rsidRPr="007D71D9">
        <w:t>TSource</w:t>
      </w:r>
      <w:r>
        <w:t>&gt; ToLookup&lt;</w:t>
      </w:r>
      <w:r w:rsidR="007D71D9" w:rsidRPr="007D71D9">
        <w:t>TSource</w:t>
      </w:r>
      <w:r>
        <w:t xml:space="preserve">, </w:t>
      </w:r>
      <w:r w:rsidR="00745891" w:rsidRPr="00745891">
        <w:t>TKey</w:t>
      </w:r>
      <w:r>
        <w:t>&gt;(</w:t>
      </w:r>
    </w:p>
    <w:p w:rsidR="009F5F97" w:rsidRDefault="00C43446" w:rsidP="000A5F28">
      <w:pPr>
        <w:pStyle w:val="Code"/>
      </w:pPr>
      <w:r>
        <w:t xml:space="preserve">    </w:t>
      </w:r>
      <w:r w:rsidR="000A5F28" w:rsidRPr="007E5C9C">
        <w:rPr>
          <w:color w:val="0000FF"/>
        </w:rPr>
        <w:t>this</w:t>
      </w:r>
      <w:r w:rsidR="000A5F28">
        <w:t xml:space="preserve"> </w:t>
      </w:r>
      <w:r w:rsidR="000A5F28">
        <w:rPr>
          <w:color w:val="008080"/>
        </w:rPr>
        <w:t>IEnumerable</w:t>
      </w:r>
      <w:r w:rsidR="000A5F28">
        <w:t>&lt;</w:t>
      </w:r>
      <w:r w:rsidR="007D71D9" w:rsidRPr="007D71D9">
        <w:t>TSource</w:t>
      </w:r>
      <w:r w:rsidR="000A5F28">
        <w:t>&gt; source,</w:t>
      </w:r>
    </w:p>
    <w:p w:rsidR="009F5F97" w:rsidRDefault="00C43446" w:rsidP="000A5F28">
      <w:pPr>
        <w:pStyle w:val="Code"/>
      </w:pPr>
      <w:r>
        <w:t xml:space="preserve">    </w:t>
      </w:r>
      <w:r w:rsidR="000A5F28">
        <w:rPr>
          <w:color w:val="008080"/>
        </w:rPr>
        <w:t>Func</w:t>
      </w:r>
      <w:r w:rsidR="000A5F28">
        <w:t>&lt;</w:t>
      </w:r>
      <w:r w:rsidR="007D71D9" w:rsidRPr="007D71D9">
        <w:t>TSource</w:t>
      </w:r>
      <w:r w:rsidR="000A5F28">
        <w:t xml:space="preserve">, </w:t>
      </w:r>
      <w:r w:rsidR="00745891" w:rsidRPr="00745891">
        <w:t>TKey</w:t>
      </w:r>
      <w:r w:rsidR="000A5F28">
        <w:t>&gt; keySelector,</w:t>
      </w:r>
    </w:p>
    <w:p w:rsidR="000A5F28" w:rsidRDefault="00C43446" w:rsidP="000A5F28">
      <w:pPr>
        <w:pStyle w:val="Code"/>
      </w:pPr>
      <w:r>
        <w:t xml:space="preserve">    </w:t>
      </w:r>
      <w:r w:rsidR="000A5F28" w:rsidRPr="009A2A60">
        <w:rPr>
          <w:color w:val="008080"/>
        </w:rPr>
        <w:t>IEqualityComparer</w:t>
      </w:r>
      <w:r w:rsidR="000A5F28" w:rsidRPr="009A2A60">
        <w:t>&lt;</w:t>
      </w:r>
      <w:r w:rsidR="00745891" w:rsidRPr="00745891">
        <w:t>TKey</w:t>
      </w:r>
      <w:r w:rsidR="000A5F28" w:rsidRPr="009A2A60">
        <w:t>&gt; comparer</w:t>
      </w:r>
      <w:r w:rsidR="000A5F28">
        <w:t>);</w:t>
      </w:r>
    </w:p>
    <w:p w:rsidR="009F5F97" w:rsidRDefault="000A5F28" w:rsidP="000A5F28">
      <w:pPr>
        <w:pStyle w:val="Code"/>
      </w:pPr>
      <w:r>
        <w:rPr>
          <w:color w:val="0000FF"/>
        </w:rPr>
        <w:t>public</w:t>
      </w:r>
      <w:r>
        <w:t xml:space="preserve"> </w:t>
      </w:r>
      <w:r>
        <w:rPr>
          <w:color w:val="0000FF"/>
        </w:rPr>
        <w:t>static</w:t>
      </w:r>
      <w:r>
        <w:t xml:space="preserve"> </w:t>
      </w:r>
      <w:r>
        <w:rPr>
          <w:color w:val="008080"/>
        </w:rPr>
        <w:t>Lookup</w:t>
      </w:r>
      <w:r>
        <w:t>&lt;</w:t>
      </w:r>
      <w:r w:rsidR="00745891" w:rsidRPr="00745891">
        <w:t>TKey</w:t>
      </w:r>
      <w:r>
        <w:t xml:space="preserve">, </w:t>
      </w:r>
      <w:r w:rsidR="00745891" w:rsidRPr="00745891">
        <w:t>TElement</w:t>
      </w:r>
      <w:r>
        <w:t>&gt; ToLookup&lt;</w:t>
      </w:r>
      <w:r w:rsidR="007D71D9" w:rsidRPr="007D71D9">
        <w:t>TSource</w:t>
      </w:r>
      <w:r>
        <w:t xml:space="preserve">, </w:t>
      </w:r>
      <w:r w:rsidR="00745891" w:rsidRPr="00745891">
        <w:t>TKey</w:t>
      </w:r>
      <w:r>
        <w:t xml:space="preserve">, </w:t>
      </w:r>
      <w:r w:rsidR="00745891" w:rsidRPr="00745891">
        <w:t>TElement</w:t>
      </w:r>
      <w:r>
        <w:t>&gt;(</w:t>
      </w:r>
    </w:p>
    <w:p w:rsidR="009F5F97" w:rsidRDefault="00C43446" w:rsidP="000A5F28">
      <w:pPr>
        <w:pStyle w:val="Code"/>
      </w:pPr>
      <w:r>
        <w:t xml:space="preserve">    </w:t>
      </w:r>
      <w:r w:rsidR="000A5F28" w:rsidRPr="007E5C9C">
        <w:rPr>
          <w:color w:val="0000FF"/>
        </w:rPr>
        <w:t>this</w:t>
      </w:r>
      <w:r w:rsidR="000A5F28">
        <w:t xml:space="preserve"> </w:t>
      </w:r>
      <w:r w:rsidR="000A5F28">
        <w:rPr>
          <w:color w:val="008080"/>
        </w:rPr>
        <w:t>IEnumerable</w:t>
      </w:r>
      <w:r w:rsidR="000A5F28">
        <w:t>&lt;</w:t>
      </w:r>
      <w:r w:rsidR="007D71D9" w:rsidRPr="007D71D9">
        <w:t>TSource</w:t>
      </w:r>
      <w:r w:rsidR="000A5F28">
        <w:t>&gt; source,</w:t>
      </w:r>
    </w:p>
    <w:p w:rsidR="009F5F97" w:rsidRDefault="00C43446" w:rsidP="000A5F28">
      <w:pPr>
        <w:pStyle w:val="Code"/>
      </w:pPr>
      <w:r>
        <w:t xml:space="preserve">    </w:t>
      </w:r>
      <w:r w:rsidR="000A5F28">
        <w:rPr>
          <w:color w:val="008080"/>
        </w:rPr>
        <w:t>Func</w:t>
      </w:r>
      <w:r w:rsidR="000A5F28">
        <w:t>&lt;</w:t>
      </w:r>
      <w:r w:rsidR="007D71D9" w:rsidRPr="007D71D9">
        <w:t>TSource</w:t>
      </w:r>
      <w:r w:rsidR="000A5F28">
        <w:t xml:space="preserve">, </w:t>
      </w:r>
      <w:r w:rsidR="00745891" w:rsidRPr="00745891">
        <w:t>TKey</w:t>
      </w:r>
      <w:r w:rsidR="000A5F28">
        <w:t>&gt; keySelector,</w:t>
      </w:r>
    </w:p>
    <w:p w:rsidR="000A5F28" w:rsidRDefault="00C43446" w:rsidP="000A5F28">
      <w:pPr>
        <w:pStyle w:val="Code"/>
      </w:pPr>
      <w:r>
        <w:t xml:space="preserve">    </w:t>
      </w:r>
      <w:r w:rsidR="000A5F28">
        <w:rPr>
          <w:color w:val="008080"/>
        </w:rPr>
        <w:t>Func</w:t>
      </w:r>
      <w:r w:rsidR="000A5F28">
        <w:t>&lt;</w:t>
      </w:r>
      <w:r w:rsidR="007D71D9" w:rsidRPr="007D71D9">
        <w:t>TSource</w:t>
      </w:r>
      <w:r w:rsidR="000A5F28">
        <w:t xml:space="preserve">, </w:t>
      </w:r>
      <w:r w:rsidR="00745891" w:rsidRPr="00745891">
        <w:t>TElement</w:t>
      </w:r>
      <w:r w:rsidR="000A5F28">
        <w:t>&gt; elementSelector);</w:t>
      </w:r>
    </w:p>
    <w:p w:rsidR="009F5F97" w:rsidRDefault="000A5F28" w:rsidP="000A5F28">
      <w:pPr>
        <w:pStyle w:val="Code"/>
      </w:pPr>
      <w:r>
        <w:rPr>
          <w:color w:val="0000FF"/>
        </w:rPr>
        <w:t>public</w:t>
      </w:r>
      <w:r>
        <w:t xml:space="preserve"> </w:t>
      </w:r>
      <w:r>
        <w:rPr>
          <w:color w:val="0000FF"/>
        </w:rPr>
        <w:t>static</w:t>
      </w:r>
      <w:r>
        <w:t xml:space="preserve"> </w:t>
      </w:r>
      <w:r>
        <w:rPr>
          <w:color w:val="008080"/>
        </w:rPr>
        <w:t>Lookup</w:t>
      </w:r>
      <w:r>
        <w:t>&lt;</w:t>
      </w:r>
      <w:r w:rsidR="00745891" w:rsidRPr="00745891">
        <w:t>TKey</w:t>
      </w:r>
      <w:r>
        <w:t xml:space="preserve">, </w:t>
      </w:r>
      <w:r w:rsidR="00745891" w:rsidRPr="00745891">
        <w:t>TElement</w:t>
      </w:r>
      <w:r>
        <w:t>&gt; ToLookup&lt;</w:t>
      </w:r>
      <w:r w:rsidR="007D71D9" w:rsidRPr="007D71D9">
        <w:t>TSource</w:t>
      </w:r>
      <w:r>
        <w:t xml:space="preserve">, </w:t>
      </w:r>
      <w:r w:rsidR="00745891" w:rsidRPr="00745891">
        <w:t>TKey</w:t>
      </w:r>
      <w:r>
        <w:t xml:space="preserve">, </w:t>
      </w:r>
      <w:r w:rsidR="00745891" w:rsidRPr="00745891">
        <w:t>TElement</w:t>
      </w:r>
      <w:r>
        <w:t>&gt;(</w:t>
      </w:r>
    </w:p>
    <w:p w:rsidR="009F5F97" w:rsidRDefault="00C43446" w:rsidP="000A5F28">
      <w:pPr>
        <w:pStyle w:val="Code"/>
      </w:pPr>
      <w:r>
        <w:t xml:space="preserve">    </w:t>
      </w:r>
      <w:r w:rsidR="000A5F28" w:rsidRPr="007E5C9C">
        <w:rPr>
          <w:color w:val="0000FF"/>
        </w:rPr>
        <w:t>this</w:t>
      </w:r>
      <w:r w:rsidR="000A5F28">
        <w:t xml:space="preserve"> </w:t>
      </w:r>
      <w:r w:rsidR="000A5F28">
        <w:rPr>
          <w:color w:val="008080"/>
        </w:rPr>
        <w:t>IEnumerable</w:t>
      </w:r>
      <w:r w:rsidR="000A5F28">
        <w:t>&lt;</w:t>
      </w:r>
      <w:r w:rsidR="007D71D9" w:rsidRPr="007D71D9">
        <w:t>TSource</w:t>
      </w:r>
      <w:r w:rsidR="000A5F28">
        <w:t>&gt; source,</w:t>
      </w:r>
    </w:p>
    <w:p w:rsidR="009F5F97" w:rsidRDefault="00C43446" w:rsidP="000A5F28">
      <w:pPr>
        <w:pStyle w:val="Code"/>
      </w:pPr>
      <w:r>
        <w:t xml:space="preserve">    </w:t>
      </w:r>
      <w:r w:rsidR="000A5F28">
        <w:rPr>
          <w:color w:val="008080"/>
        </w:rPr>
        <w:t>Func</w:t>
      </w:r>
      <w:r w:rsidR="000A5F28">
        <w:t>&lt;</w:t>
      </w:r>
      <w:r w:rsidR="007D71D9" w:rsidRPr="007D71D9">
        <w:t>TSource</w:t>
      </w:r>
      <w:r w:rsidR="000A5F28">
        <w:t xml:space="preserve">, </w:t>
      </w:r>
      <w:r w:rsidR="00745891" w:rsidRPr="00745891">
        <w:t>TKey</w:t>
      </w:r>
      <w:r w:rsidR="000A5F28">
        <w:t>&gt; keySelector,</w:t>
      </w:r>
    </w:p>
    <w:p w:rsidR="009F5F97" w:rsidRDefault="00C43446" w:rsidP="000A5F28">
      <w:pPr>
        <w:pStyle w:val="Code"/>
      </w:pPr>
      <w:r>
        <w:t xml:space="preserve">    </w:t>
      </w:r>
      <w:r w:rsidR="000A5F28">
        <w:rPr>
          <w:color w:val="008080"/>
        </w:rPr>
        <w:t>Func</w:t>
      </w:r>
      <w:r w:rsidR="000A5F28">
        <w:t>&lt;</w:t>
      </w:r>
      <w:r w:rsidR="007D71D9" w:rsidRPr="007D71D9">
        <w:t>TSource</w:t>
      </w:r>
      <w:r w:rsidR="000A5F28">
        <w:t xml:space="preserve">, </w:t>
      </w:r>
      <w:r w:rsidR="00745891" w:rsidRPr="00745891">
        <w:t>TElement</w:t>
      </w:r>
      <w:r w:rsidR="000A5F28">
        <w:t>&gt; elementSelector,</w:t>
      </w:r>
    </w:p>
    <w:p w:rsidR="00B71F0F" w:rsidRPr="00B71F0F" w:rsidRDefault="00C43446" w:rsidP="000A5F28">
      <w:pPr>
        <w:pStyle w:val="Code"/>
      </w:pPr>
      <w:r>
        <w:t xml:space="preserve">    </w:t>
      </w:r>
      <w:r w:rsidR="000A5F28" w:rsidRPr="009A2A60">
        <w:rPr>
          <w:color w:val="008080"/>
        </w:rPr>
        <w:t>IEqualityComparer</w:t>
      </w:r>
      <w:r w:rsidR="000A5F28" w:rsidRPr="009A2A60">
        <w:t>&lt;</w:t>
      </w:r>
      <w:r w:rsidR="00745891" w:rsidRPr="00745891">
        <w:t>TKey</w:t>
      </w:r>
      <w:r w:rsidR="000A5F28" w:rsidRPr="009A2A60">
        <w:t>&gt; comparer</w:t>
      </w:r>
      <w:r w:rsidR="000A5F28">
        <w:t>);</w:t>
      </w:r>
    </w:p>
    <w:p w:rsidR="009F5F97" w:rsidRDefault="00E71943" w:rsidP="00E71943">
      <w:pPr>
        <w:pStyle w:val="Code"/>
      </w:pPr>
      <w:r w:rsidRPr="00B71F0F">
        <w:rPr>
          <w:color w:val="0000FF"/>
        </w:rPr>
        <w:t>public</w:t>
      </w:r>
      <w:r>
        <w:t xml:space="preserve"> </w:t>
      </w:r>
      <w:r w:rsidRPr="00B71F0F">
        <w:rPr>
          <w:color w:val="0000FF"/>
        </w:rPr>
        <w:t>class</w:t>
      </w:r>
      <w:r>
        <w:t xml:space="preserve"> </w:t>
      </w:r>
      <w:r w:rsidRPr="00B71F0F">
        <w:rPr>
          <w:color w:val="008080"/>
        </w:rPr>
        <w:t>Lookup</w:t>
      </w:r>
      <w:r>
        <w:t>&lt;</w:t>
      </w:r>
      <w:r w:rsidR="00745891" w:rsidRPr="00745891">
        <w:t>TKey</w:t>
      </w:r>
      <w:r>
        <w:t xml:space="preserve">, </w:t>
      </w:r>
      <w:r w:rsidR="007D71D9" w:rsidRPr="007D71D9">
        <w:t>TElement</w:t>
      </w:r>
      <w:r>
        <w:t>&gt;</w:t>
      </w:r>
      <w:r w:rsidR="000B7629">
        <w:t xml:space="preserve"> : </w:t>
      </w:r>
      <w:r w:rsidR="000B7629" w:rsidRPr="00B71F0F">
        <w:rPr>
          <w:color w:val="008080"/>
        </w:rPr>
        <w:t>IEnumerable</w:t>
      </w:r>
      <w:r w:rsidR="000B7629" w:rsidRPr="000B7629">
        <w:t>&lt;</w:t>
      </w:r>
      <w:r w:rsidR="000B7629" w:rsidRPr="00B71F0F">
        <w:rPr>
          <w:color w:val="008080"/>
        </w:rPr>
        <w:t>IGrouping</w:t>
      </w:r>
      <w:r w:rsidR="000B7629" w:rsidRPr="000B7629">
        <w:t>&lt;</w:t>
      </w:r>
      <w:r w:rsidR="00745891" w:rsidRPr="00745891">
        <w:t>TKey</w:t>
      </w:r>
      <w:r w:rsidR="000B7629" w:rsidRPr="000B7629">
        <w:t xml:space="preserve">, </w:t>
      </w:r>
      <w:r w:rsidR="007D71D9" w:rsidRPr="007D71D9">
        <w:t>TElement</w:t>
      </w:r>
      <w:r w:rsidR="000B7629" w:rsidRPr="000B7629">
        <w:t>&gt;&gt;</w:t>
      </w:r>
    </w:p>
    <w:p w:rsidR="009F5F97" w:rsidRDefault="00E71943" w:rsidP="00E71943">
      <w:pPr>
        <w:pStyle w:val="Code"/>
      </w:pPr>
      <w:r>
        <w:t>{</w:t>
      </w:r>
    </w:p>
    <w:p w:rsidR="009F5F97" w:rsidRDefault="00C43446" w:rsidP="00E71943">
      <w:pPr>
        <w:pStyle w:val="Code"/>
      </w:pPr>
      <w:r>
        <w:t xml:space="preserve">    </w:t>
      </w:r>
      <w:r w:rsidR="00B71F0F" w:rsidRPr="00B71F0F">
        <w:rPr>
          <w:color w:val="0000FF"/>
        </w:rPr>
        <w:t>public</w:t>
      </w:r>
      <w:r w:rsidR="00B71F0F">
        <w:t xml:space="preserve"> </w:t>
      </w:r>
      <w:r w:rsidR="00B71F0F" w:rsidRPr="00B71F0F">
        <w:rPr>
          <w:color w:val="0000FF"/>
        </w:rPr>
        <w:t>int</w:t>
      </w:r>
      <w:r w:rsidR="00B71F0F">
        <w:t xml:space="preserve"> Count { </w:t>
      </w:r>
      <w:r w:rsidR="00B71F0F" w:rsidRPr="00B71F0F">
        <w:rPr>
          <w:color w:val="0000FF"/>
        </w:rPr>
        <w:t>get</w:t>
      </w:r>
      <w:r w:rsidR="00B71F0F">
        <w:t>; }</w:t>
      </w:r>
    </w:p>
    <w:p w:rsidR="009F5F97" w:rsidRDefault="00C43446" w:rsidP="00E71943">
      <w:pPr>
        <w:pStyle w:val="Code"/>
      </w:pPr>
      <w:r>
        <w:t xml:space="preserve">    </w:t>
      </w:r>
      <w:r w:rsidR="00B71F0F" w:rsidRPr="00B71F0F">
        <w:rPr>
          <w:color w:val="0000FF"/>
        </w:rPr>
        <w:t>public</w:t>
      </w:r>
      <w:r w:rsidR="00B71F0F" w:rsidRPr="00B71F0F">
        <w:t xml:space="preserve"> </w:t>
      </w:r>
      <w:r w:rsidR="00B71F0F" w:rsidRPr="00B71F0F">
        <w:rPr>
          <w:color w:val="008080"/>
        </w:rPr>
        <w:t>IEnumerable</w:t>
      </w:r>
      <w:r w:rsidR="00B71F0F" w:rsidRPr="00B71F0F">
        <w:t>&lt;</w:t>
      </w:r>
      <w:r w:rsidR="007D71D9" w:rsidRPr="007D71D9">
        <w:t>TElement</w:t>
      </w:r>
      <w:r w:rsidR="00B71F0F" w:rsidRPr="00B71F0F">
        <w:t xml:space="preserve">&gt; </w:t>
      </w:r>
      <w:r w:rsidR="00B71F0F" w:rsidRPr="00B71F0F">
        <w:rPr>
          <w:color w:val="0000FF"/>
        </w:rPr>
        <w:t>this</w:t>
      </w:r>
      <w:r w:rsidR="00B71F0F" w:rsidRPr="00B71F0F">
        <w:t>[</w:t>
      </w:r>
      <w:r w:rsidR="00745891" w:rsidRPr="00745891">
        <w:t>TKey</w:t>
      </w:r>
      <w:r w:rsidR="00B71F0F" w:rsidRPr="00B71F0F">
        <w:t xml:space="preserve"> key] {</w:t>
      </w:r>
      <w:r w:rsidR="00B71F0F">
        <w:t xml:space="preserve"> </w:t>
      </w:r>
      <w:r w:rsidR="00B71F0F" w:rsidRPr="00B71F0F">
        <w:rPr>
          <w:color w:val="0000FF"/>
        </w:rPr>
        <w:t>get</w:t>
      </w:r>
      <w:r w:rsidR="00B71F0F">
        <w:t>; }</w:t>
      </w:r>
    </w:p>
    <w:p w:rsidR="009F5F97" w:rsidRDefault="00C43446" w:rsidP="00E71943">
      <w:pPr>
        <w:pStyle w:val="Code"/>
      </w:pPr>
      <w:r>
        <w:t xml:space="preserve">    </w:t>
      </w:r>
      <w:r w:rsidR="00B71F0F" w:rsidRPr="00B71F0F">
        <w:rPr>
          <w:color w:val="0000FF"/>
        </w:rPr>
        <w:t>public</w:t>
      </w:r>
      <w:r w:rsidR="00B71F0F" w:rsidRPr="00B71F0F">
        <w:t xml:space="preserve"> </w:t>
      </w:r>
      <w:r w:rsidR="00B71F0F" w:rsidRPr="00B71F0F">
        <w:rPr>
          <w:color w:val="0000FF"/>
        </w:rPr>
        <w:t>bool</w:t>
      </w:r>
      <w:r w:rsidR="00B71F0F" w:rsidRPr="00B71F0F">
        <w:t xml:space="preserve"> Contains(</w:t>
      </w:r>
      <w:r w:rsidR="00745891" w:rsidRPr="00745891">
        <w:t>TKey</w:t>
      </w:r>
      <w:r w:rsidR="00B71F0F" w:rsidRPr="00B71F0F">
        <w:t xml:space="preserve"> key)</w:t>
      </w:r>
      <w:r w:rsidR="00B71F0F">
        <w:t>;</w:t>
      </w:r>
    </w:p>
    <w:p w:rsidR="009F5F97" w:rsidRDefault="00C43446" w:rsidP="00E71943">
      <w:pPr>
        <w:pStyle w:val="Code"/>
      </w:pPr>
      <w:r>
        <w:t xml:space="preserve">    </w:t>
      </w:r>
      <w:r w:rsidR="00B71F0F" w:rsidRPr="00B71F0F">
        <w:rPr>
          <w:color w:val="0000FF"/>
        </w:rPr>
        <w:t>public</w:t>
      </w:r>
      <w:r w:rsidR="00B71F0F" w:rsidRPr="00B71F0F">
        <w:t xml:space="preserve"> </w:t>
      </w:r>
      <w:r w:rsidR="00B71F0F" w:rsidRPr="00B71F0F">
        <w:rPr>
          <w:color w:val="008080"/>
        </w:rPr>
        <w:t>IEnumerator</w:t>
      </w:r>
      <w:r w:rsidR="00B71F0F" w:rsidRPr="00B71F0F">
        <w:t>&lt;</w:t>
      </w:r>
      <w:r w:rsidR="00B71F0F" w:rsidRPr="00B71F0F">
        <w:rPr>
          <w:color w:val="008080"/>
        </w:rPr>
        <w:t>IGrouping</w:t>
      </w:r>
      <w:r w:rsidR="00B71F0F" w:rsidRPr="00B71F0F">
        <w:t>&lt;</w:t>
      </w:r>
      <w:r w:rsidR="00745891" w:rsidRPr="00745891">
        <w:t>TKey</w:t>
      </w:r>
      <w:r w:rsidR="00B71F0F" w:rsidRPr="00B71F0F">
        <w:t xml:space="preserve">, </w:t>
      </w:r>
      <w:r w:rsidR="007D71D9" w:rsidRPr="007D71D9">
        <w:t>TElement</w:t>
      </w:r>
      <w:r w:rsidR="00B71F0F" w:rsidRPr="00B71F0F">
        <w:t>&gt;&gt; GetEnumerator()</w:t>
      </w:r>
      <w:r w:rsidR="00B71F0F">
        <w:t>;</w:t>
      </w:r>
    </w:p>
    <w:p w:rsidR="00E71943" w:rsidRDefault="00E71943" w:rsidP="00E71943">
      <w:pPr>
        <w:pStyle w:val="Code"/>
      </w:pPr>
      <w:r>
        <w:t>}</w:t>
      </w:r>
    </w:p>
    <w:p w:rsidR="00DE5003" w:rsidRDefault="00DE5003" w:rsidP="00E71943">
      <w:pPr>
        <w:pStyle w:val="Code"/>
      </w:pPr>
    </w:p>
    <w:p w:rsidR="000A02CF" w:rsidRDefault="000A02CF" w:rsidP="00E7044B">
      <w:pPr>
        <w:pStyle w:val="Text"/>
      </w:pPr>
      <w:r w:rsidRPr="00B649F2">
        <w:rPr>
          <w:rStyle w:val="CodeEmbedded"/>
        </w:rPr>
        <w:t>Lookup&lt;</w:t>
      </w:r>
      <w:r w:rsidR="00745891" w:rsidRPr="00B649F2">
        <w:rPr>
          <w:rStyle w:val="CodeEmbedded"/>
        </w:rPr>
        <w:t>TKey</w:t>
      </w:r>
      <w:r w:rsidRPr="00B649F2">
        <w:rPr>
          <w:rStyle w:val="CodeEmbedded"/>
        </w:rPr>
        <w:t>,</w:t>
      </w:r>
      <w:r w:rsidRPr="002659F6">
        <w:rPr>
          <w:rStyle w:val="CodeEmbedded"/>
        </w:rPr>
        <w:t xml:space="preserve"> </w:t>
      </w:r>
      <w:r w:rsidR="007D71D9" w:rsidRPr="00B649F2">
        <w:rPr>
          <w:rStyle w:val="CodeEmbedded"/>
        </w:rPr>
        <w:t>TElement</w:t>
      </w:r>
      <w:r w:rsidRPr="00B649F2">
        <w:rPr>
          <w:rStyle w:val="CodeEmbedded"/>
        </w:rPr>
        <w:t>&gt;</w:t>
      </w:r>
      <w:r>
        <w:t xml:space="preserve"> </w:t>
      </w:r>
      <w:r w:rsidR="008215D4">
        <w:t>implements</w:t>
      </w:r>
      <w:r w:rsidR="00103BAE">
        <w:t xml:space="preserve"> a one-to-many dictionary that </w:t>
      </w:r>
      <w:r>
        <w:t>maps keys to sequences of values</w:t>
      </w:r>
      <w:r w:rsidR="008215D4">
        <w:t xml:space="preserve">. </w:t>
      </w:r>
      <w:r w:rsidR="00103BAE">
        <w:t>This</w:t>
      </w:r>
      <w:r w:rsidR="00B82D2B">
        <w:t xml:space="preserve"> differs from </w:t>
      </w:r>
      <w:r w:rsidRPr="00B649F2">
        <w:rPr>
          <w:rStyle w:val="CodeEmbedded"/>
        </w:rPr>
        <w:t>Dictionary&lt;</w:t>
      </w:r>
      <w:r w:rsidR="00745891" w:rsidRPr="00B649F2">
        <w:rPr>
          <w:rStyle w:val="CodeEmbedded"/>
        </w:rPr>
        <w:t>TKey</w:t>
      </w:r>
      <w:r w:rsidRPr="00B649F2">
        <w:rPr>
          <w:rStyle w:val="CodeEmbedded"/>
        </w:rPr>
        <w:t>,</w:t>
      </w:r>
      <w:r w:rsidRPr="00E7044B">
        <w:rPr>
          <w:rStyle w:val="CodeEmbedded"/>
        </w:rPr>
        <w:t xml:space="preserve"> </w:t>
      </w:r>
      <w:r w:rsidR="007D71D9" w:rsidRPr="00E7044B">
        <w:rPr>
          <w:rStyle w:val="CodeEmbedded"/>
        </w:rPr>
        <w:t>TElement</w:t>
      </w:r>
      <w:r w:rsidRPr="00B649F2">
        <w:rPr>
          <w:rStyle w:val="CodeEmbedded"/>
        </w:rPr>
        <w:t>&gt;</w:t>
      </w:r>
      <w:r w:rsidR="00B82D2B">
        <w:t xml:space="preserve">, </w:t>
      </w:r>
      <w:r>
        <w:t xml:space="preserve">which </w:t>
      </w:r>
      <w:r w:rsidR="00103BAE">
        <w:t>implements a one-to-one dictionary that maps keys to single values</w:t>
      </w:r>
      <w:r>
        <w:t>.</w:t>
      </w:r>
      <w:r w:rsidR="00585792">
        <w:t xml:space="preserve"> The functionality provided by </w:t>
      </w:r>
      <w:r w:rsidR="00585792" w:rsidRPr="00B649F2">
        <w:rPr>
          <w:rStyle w:val="CodeEmbedded"/>
        </w:rPr>
        <w:t>Lookup&lt;</w:t>
      </w:r>
      <w:r w:rsidR="00745891" w:rsidRPr="00B649F2">
        <w:rPr>
          <w:rStyle w:val="CodeEmbedded"/>
        </w:rPr>
        <w:t>TKey</w:t>
      </w:r>
      <w:r w:rsidR="00585792" w:rsidRPr="00B649F2">
        <w:rPr>
          <w:rStyle w:val="CodeEmbedded"/>
        </w:rPr>
        <w:t>,</w:t>
      </w:r>
      <w:r w:rsidR="00585792" w:rsidRPr="002659F6">
        <w:rPr>
          <w:rStyle w:val="CodeEmbedded"/>
        </w:rPr>
        <w:t xml:space="preserve"> </w:t>
      </w:r>
      <w:r w:rsidR="007D71D9" w:rsidRPr="00B649F2">
        <w:rPr>
          <w:rStyle w:val="CodeEmbedded"/>
        </w:rPr>
        <w:t>TElement</w:t>
      </w:r>
      <w:r w:rsidR="00585792" w:rsidRPr="00B649F2">
        <w:rPr>
          <w:rStyle w:val="CodeEmbedded"/>
        </w:rPr>
        <w:t>&gt;</w:t>
      </w:r>
      <w:r w:rsidR="00585792">
        <w:t xml:space="preserve"> is used in the implementations of the </w:t>
      </w:r>
      <w:r w:rsidR="00585792" w:rsidRPr="00B649F2">
        <w:rPr>
          <w:rStyle w:val="CodeEmbedded"/>
        </w:rPr>
        <w:t>Join</w:t>
      </w:r>
      <w:r w:rsidR="00585792">
        <w:t xml:space="preserve">, </w:t>
      </w:r>
      <w:r w:rsidR="00585792" w:rsidRPr="00B649F2">
        <w:rPr>
          <w:rStyle w:val="CodeEmbedded"/>
        </w:rPr>
        <w:t>GroupJoin</w:t>
      </w:r>
      <w:r w:rsidR="00585792">
        <w:t xml:space="preserve">, and </w:t>
      </w:r>
      <w:r w:rsidR="00585792" w:rsidRPr="00B649F2">
        <w:rPr>
          <w:rStyle w:val="CodeEmbedded"/>
        </w:rPr>
        <w:t>GroupBy</w:t>
      </w:r>
      <w:r w:rsidR="00585792">
        <w:t xml:space="preserve"> operators.</w:t>
      </w:r>
    </w:p>
    <w:p w:rsidR="00585792" w:rsidRDefault="00585792" w:rsidP="00C04912">
      <w:pPr>
        <w:pStyle w:val="Text"/>
      </w:pPr>
      <w:r>
        <w:t xml:space="preserve">The </w:t>
      </w:r>
      <w:r w:rsidRPr="00B649F2">
        <w:rPr>
          <w:rStyle w:val="CodeEmbedded"/>
        </w:rPr>
        <w:t>ToLookup</w:t>
      </w:r>
      <w:r>
        <w:t xml:space="preserve"> operator enumerates the source sequence and evaluates the </w:t>
      </w:r>
      <w:r w:rsidRPr="00B649F2">
        <w:rPr>
          <w:rStyle w:val="CodeEmbedded"/>
        </w:rPr>
        <w:t>keySelector</w:t>
      </w:r>
      <w:r>
        <w:t xml:space="preserve"> and </w:t>
      </w:r>
      <w:r w:rsidRPr="00B649F2">
        <w:rPr>
          <w:rStyle w:val="CodeEmbedded"/>
        </w:rPr>
        <w:t>elementSelector</w:t>
      </w:r>
      <w:r>
        <w:t xml:space="preserve"> functions for each element to produce that element’s key and value. The resulting key and value pairs are returned in a </w:t>
      </w:r>
      <w:r w:rsidRPr="00B649F2">
        <w:rPr>
          <w:rStyle w:val="CodeEmbedded"/>
        </w:rPr>
        <w:t>Lookup&lt;</w:t>
      </w:r>
      <w:r w:rsidR="00745891" w:rsidRPr="00B649F2">
        <w:rPr>
          <w:rStyle w:val="CodeEmbedded"/>
        </w:rPr>
        <w:t>TKey</w:t>
      </w:r>
      <w:r w:rsidRPr="00B649F2">
        <w:rPr>
          <w:rStyle w:val="CodeEmbedded"/>
        </w:rPr>
        <w:t>,</w:t>
      </w:r>
      <w:r w:rsidR="00B82D2B">
        <w:rPr>
          <w:rStyle w:val="CodeEmbedded"/>
        </w:rPr>
        <w:t xml:space="preserve"> </w:t>
      </w:r>
      <w:r w:rsidR="00745891" w:rsidRPr="00B649F2">
        <w:rPr>
          <w:rStyle w:val="CodeEmbedded"/>
        </w:rPr>
        <w:t>TElement</w:t>
      </w:r>
      <w:r w:rsidRPr="00B649F2">
        <w:rPr>
          <w:rStyle w:val="CodeEmbedded"/>
        </w:rPr>
        <w:t>&gt;</w:t>
      </w:r>
      <w:r>
        <w:t>.</w:t>
      </w:r>
      <w:r w:rsidRPr="00FF74BD">
        <w:t xml:space="preserve"> </w:t>
      </w:r>
      <w:r>
        <w:t xml:space="preserve">If no </w:t>
      </w:r>
      <w:r w:rsidRPr="00B649F2">
        <w:rPr>
          <w:rStyle w:val="CodeEmbedded"/>
        </w:rPr>
        <w:t>elementSelector</w:t>
      </w:r>
      <w:r>
        <w:t xml:space="preserve"> was specified, the value for each element is simply the element itself. An </w:t>
      </w:r>
      <w:r w:rsidRPr="00B649F2">
        <w:rPr>
          <w:rStyle w:val="CodeEmbedded"/>
        </w:rPr>
        <w:t>ArgumentNullException</w:t>
      </w:r>
      <w:r>
        <w:t xml:space="preserve"> is thrown </w:t>
      </w:r>
      <w:r w:rsidRPr="00684B8D">
        <w:t>if</w:t>
      </w:r>
      <w:r>
        <w:t xml:space="preserve"> the </w:t>
      </w:r>
      <w:r w:rsidRPr="00B649F2">
        <w:rPr>
          <w:rStyle w:val="CodeEmbedded"/>
        </w:rPr>
        <w:t>source</w:t>
      </w:r>
      <w:r>
        <w:t xml:space="preserve">, </w:t>
      </w:r>
      <w:r w:rsidRPr="00B649F2">
        <w:rPr>
          <w:rStyle w:val="CodeEmbedded"/>
        </w:rPr>
        <w:t>keySelector</w:t>
      </w:r>
      <w:r>
        <w:t xml:space="preserve">, or </w:t>
      </w:r>
      <w:r w:rsidRPr="00B649F2">
        <w:rPr>
          <w:rStyle w:val="CodeEmbedded"/>
        </w:rPr>
        <w:t>elementSelector</w:t>
      </w:r>
      <w:r>
        <w:t xml:space="preserve"> argument </w:t>
      </w:r>
      <w:r w:rsidRPr="00684B8D">
        <w:t>is</w:t>
      </w:r>
      <w:r>
        <w:t xml:space="preserve"> null. When creating the </w:t>
      </w:r>
      <w:r w:rsidRPr="00B649F2">
        <w:rPr>
          <w:rStyle w:val="CodeEmbedded"/>
        </w:rPr>
        <w:t>Lookup&lt;</w:t>
      </w:r>
      <w:r w:rsidR="00745891" w:rsidRPr="00B649F2">
        <w:rPr>
          <w:rStyle w:val="CodeEmbedded"/>
        </w:rPr>
        <w:t>TKey</w:t>
      </w:r>
      <w:r w:rsidRPr="00B649F2">
        <w:rPr>
          <w:rStyle w:val="CodeEmbedded"/>
        </w:rPr>
        <w:t>,</w:t>
      </w:r>
      <w:r w:rsidRPr="00B82D2B">
        <w:rPr>
          <w:rStyle w:val="CodeEmbedded"/>
        </w:rPr>
        <w:t xml:space="preserve"> </w:t>
      </w:r>
      <w:r w:rsidR="00745891" w:rsidRPr="00B649F2">
        <w:rPr>
          <w:rStyle w:val="CodeEmbedded"/>
        </w:rPr>
        <w:t>TElement</w:t>
      </w:r>
      <w:r w:rsidRPr="00B649F2">
        <w:rPr>
          <w:rStyle w:val="CodeEmbedded"/>
        </w:rPr>
        <w:t>&gt;</w:t>
      </w:r>
      <w:r>
        <w:t xml:space="preserve">, key values are compared using the given </w:t>
      </w:r>
      <w:r w:rsidRPr="00B649F2">
        <w:rPr>
          <w:rStyle w:val="CodeEmbedded"/>
        </w:rPr>
        <w:t>comparer</w:t>
      </w:r>
      <w:r>
        <w:t xml:space="preserve">, or, if a null </w:t>
      </w:r>
      <w:r w:rsidRPr="00B649F2">
        <w:rPr>
          <w:rStyle w:val="CodeEmbedded"/>
        </w:rPr>
        <w:t>comparer</w:t>
      </w:r>
      <w:r>
        <w:t xml:space="preserve"> was specified, using the default equality comparer, </w:t>
      </w:r>
      <w:r w:rsidRPr="00B649F2">
        <w:rPr>
          <w:rStyle w:val="CodeEmbedded"/>
        </w:rPr>
        <w:t>EqualityComparer&lt;</w:t>
      </w:r>
      <w:r w:rsidR="00745891" w:rsidRPr="00B649F2">
        <w:rPr>
          <w:rStyle w:val="CodeEmbedded"/>
        </w:rPr>
        <w:t>TKey</w:t>
      </w:r>
      <w:r w:rsidRPr="00B649F2">
        <w:rPr>
          <w:rStyle w:val="CodeEmbedded"/>
        </w:rPr>
        <w:t>&gt;.Default</w:t>
      </w:r>
      <w:r>
        <w:t>.</w:t>
      </w:r>
    </w:p>
    <w:p w:rsidR="00F4574B" w:rsidRDefault="00F4574B" w:rsidP="006A0558">
      <w:pPr>
        <w:pStyle w:val="Text"/>
      </w:pPr>
      <w:r>
        <w:t xml:space="preserve">The following example creates a </w:t>
      </w:r>
      <w:r w:rsidRPr="00B649F2">
        <w:rPr>
          <w:rStyle w:val="CodeEmbedded"/>
        </w:rPr>
        <w:t>Lookup&lt;string,</w:t>
      </w:r>
      <w:r w:rsidRPr="006A0558">
        <w:rPr>
          <w:rStyle w:val="CodeEmbedded"/>
        </w:rPr>
        <w:t xml:space="preserve"> </w:t>
      </w:r>
      <w:r w:rsidRPr="00B649F2">
        <w:rPr>
          <w:rStyle w:val="CodeEmbedded"/>
        </w:rPr>
        <w:t>Product&gt;</w:t>
      </w:r>
      <w:r>
        <w:t xml:space="preserve"> that maps from category name to the sequence of products in that category:</w:t>
      </w:r>
    </w:p>
    <w:p w:rsidR="00DE5003" w:rsidRDefault="00DE5003" w:rsidP="006A0558">
      <w:pPr>
        <w:pStyle w:val="Text"/>
      </w:pPr>
    </w:p>
    <w:p w:rsidR="009F5F97" w:rsidRDefault="00F4574B" w:rsidP="00F4574B">
      <w:pPr>
        <w:pStyle w:val="Code"/>
      </w:pPr>
      <w:r w:rsidRPr="00F4574B">
        <w:rPr>
          <w:color w:val="008080"/>
        </w:rPr>
        <w:t>Lookup</w:t>
      </w:r>
      <w:r>
        <w:t>&lt;</w:t>
      </w:r>
      <w:r w:rsidRPr="00F4574B">
        <w:rPr>
          <w:color w:val="0000FF"/>
        </w:rPr>
        <w:t>string</w:t>
      </w:r>
      <w:r>
        <w:t>,</w:t>
      </w:r>
      <w:r w:rsidRPr="00F4574B">
        <w:rPr>
          <w:color w:val="008080"/>
        </w:rPr>
        <w:t>Product</w:t>
      </w:r>
      <w:r>
        <w:t>&gt; productsByCategory =</w:t>
      </w:r>
    </w:p>
    <w:p w:rsidR="00F4574B" w:rsidRDefault="00C43446" w:rsidP="00F4574B">
      <w:pPr>
        <w:pStyle w:val="Code"/>
      </w:pPr>
      <w:r>
        <w:t xml:space="preserve">    </w:t>
      </w:r>
      <w:r w:rsidR="00F4574B">
        <w:t>products.ToLookup(p =&gt; p.Category);</w:t>
      </w:r>
    </w:p>
    <w:p w:rsidR="00F4574B" w:rsidRDefault="00F4574B" w:rsidP="00F4574B">
      <w:pPr>
        <w:pStyle w:val="Code"/>
      </w:pPr>
      <w:r w:rsidRPr="00F4574B">
        <w:rPr>
          <w:color w:val="008080"/>
        </w:rPr>
        <w:t>IEnumerable</w:t>
      </w:r>
      <w:r>
        <w:t>&lt;</w:t>
      </w:r>
      <w:r w:rsidRPr="00F4574B">
        <w:rPr>
          <w:color w:val="008080"/>
        </w:rPr>
        <w:t>Product</w:t>
      </w:r>
      <w:r>
        <w:t>&gt; beverages = productsByCategory["Beverage"];</w:t>
      </w:r>
    </w:p>
    <w:p w:rsidR="00DE5003" w:rsidRPr="00C37812" w:rsidRDefault="00DE5003" w:rsidP="00F4574B">
      <w:pPr>
        <w:pStyle w:val="Code"/>
      </w:pPr>
    </w:p>
    <w:p w:rsidR="000A6F68" w:rsidRDefault="000A6F68" w:rsidP="000A6F68">
      <w:pPr>
        <w:pStyle w:val="Heading3"/>
      </w:pPr>
      <w:bookmarkStart w:id="41" w:name="_Toc159379112"/>
      <w:r>
        <w:t>OfType</w:t>
      </w:r>
      <w:bookmarkEnd w:id="41"/>
    </w:p>
    <w:p w:rsidR="00A7352F" w:rsidRDefault="00A7352F" w:rsidP="006A0558">
      <w:pPr>
        <w:pStyle w:val="Text"/>
      </w:pPr>
      <w:r>
        <w:t xml:space="preserve">The </w:t>
      </w:r>
      <w:r w:rsidRPr="00B649F2">
        <w:rPr>
          <w:rStyle w:val="CodeEmbedded"/>
        </w:rPr>
        <w:t>OfType</w:t>
      </w:r>
      <w:r>
        <w:t xml:space="preserve"> operator filters </w:t>
      </w:r>
      <w:r w:rsidR="00C23C9B">
        <w:t xml:space="preserve">the </w:t>
      </w:r>
      <w:r>
        <w:t>elements of a sequence based on a type.</w:t>
      </w:r>
    </w:p>
    <w:p w:rsidR="00DE5003" w:rsidRPr="00A7352F" w:rsidRDefault="00DE5003" w:rsidP="006A0558">
      <w:pPr>
        <w:pStyle w:val="Text"/>
      </w:pPr>
    </w:p>
    <w:p w:rsidR="009F5F97" w:rsidRDefault="000A6F68" w:rsidP="000A6F68">
      <w:pPr>
        <w:pStyle w:val="Code"/>
      </w:pPr>
      <w:r>
        <w:rPr>
          <w:color w:val="0000FF"/>
        </w:rPr>
        <w:t>public</w:t>
      </w:r>
      <w:r>
        <w:t xml:space="preserve"> </w:t>
      </w:r>
      <w:r>
        <w:rPr>
          <w:color w:val="0000FF"/>
        </w:rPr>
        <w:t>static</w:t>
      </w:r>
      <w:r>
        <w:t xml:space="preserve"> </w:t>
      </w:r>
      <w:r>
        <w:rPr>
          <w:color w:val="008080"/>
        </w:rPr>
        <w:t>IEnumerable</w:t>
      </w:r>
      <w:r>
        <w:t>&lt;</w:t>
      </w:r>
      <w:r w:rsidR="007D71D9" w:rsidRPr="007D71D9">
        <w:t>T</w:t>
      </w:r>
      <w:r w:rsidR="007D71D9">
        <w:t>Result</w:t>
      </w:r>
      <w:r>
        <w:t>&gt; OfType&lt;</w:t>
      </w:r>
      <w:r w:rsidR="007D71D9" w:rsidRPr="007D71D9">
        <w:t>T</w:t>
      </w:r>
      <w:r w:rsidR="007D71D9">
        <w:t>Result</w:t>
      </w:r>
      <w:r>
        <w:t>&gt;(</w:t>
      </w:r>
    </w:p>
    <w:p w:rsidR="000A6F68" w:rsidRDefault="00C43446" w:rsidP="000A6F68">
      <w:pPr>
        <w:pStyle w:val="Code"/>
      </w:pPr>
      <w:r>
        <w:t xml:space="preserve">    </w:t>
      </w:r>
      <w:r w:rsidR="000A6F68" w:rsidRPr="007E5C9C">
        <w:rPr>
          <w:color w:val="0000FF"/>
        </w:rPr>
        <w:t>this</w:t>
      </w:r>
      <w:r w:rsidR="000A6F68">
        <w:t xml:space="preserve"> </w:t>
      </w:r>
      <w:r w:rsidR="000A6F68">
        <w:rPr>
          <w:color w:val="008080"/>
        </w:rPr>
        <w:t>IEnumerable</w:t>
      </w:r>
      <w:r w:rsidR="000A6F68">
        <w:t xml:space="preserve"> source);</w:t>
      </w:r>
    </w:p>
    <w:p w:rsidR="00DE5003" w:rsidRDefault="00DE5003" w:rsidP="000A6F68">
      <w:pPr>
        <w:pStyle w:val="Code"/>
      </w:pPr>
    </w:p>
    <w:p w:rsidR="00A7352F" w:rsidRDefault="00A7352F" w:rsidP="00FB7B91">
      <w:pPr>
        <w:pStyle w:val="Text"/>
      </w:pPr>
      <w:r>
        <w:t xml:space="preserve">The </w:t>
      </w:r>
      <w:r w:rsidRPr="00B649F2">
        <w:rPr>
          <w:rStyle w:val="CodeEmbedded"/>
        </w:rPr>
        <w:t>OfType</w:t>
      </w:r>
      <w:r>
        <w:t xml:space="preserve"> operator allocates and returns an enumerable object that captures the </w:t>
      </w:r>
      <w:r w:rsidRPr="00D134CD">
        <w:t>source</w:t>
      </w:r>
      <w:r>
        <w:t xml:space="preserve"> argument. An </w:t>
      </w:r>
      <w:r w:rsidRPr="00B649F2">
        <w:rPr>
          <w:rStyle w:val="CodeEmbedded"/>
        </w:rPr>
        <w:t>ArgumentNullException</w:t>
      </w:r>
      <w:r>
        <w:t xml:space="preserve"> is thrown if </w:t>
      </w:r>
      <w:r w:rsidR="00D134CD">
        <w:t xml:space="preserve">the </w:t>
      </w:r>
      <w:r w:rsidRPr="00D134CD">
        <w:t>source</w:t>
      </w:r>
      <w:r>
        <w:t xml:space="preserve"> </w:t>
      </w:r>
      <w:r w:rsidR="00D134CD">
        <w:t xml:space="preserve">argument </w:t>
      </w:r>
      <w:r>
        <w:t>is null.</w:t>
      </w:r>
    </w:p>
    <w:p w:rsidR="00A7352F" w:rsidRDefault="00A7352F" w:rsidP="00A90AFE">
      <w:pPr>
        <w:pStyle w:val="Text"/>
      </w:pPr>
      <w:r>
        <w:t xml:space="preserve">When the object returned by </w:t>
      </w:r>
      <w:r w:rsidRPr="00B649F2">
        <w:rPr>
          <w:rStyle w:val="CodeEmbedded"/>
        </w:rPr>
        <w:t>OfType</w:t>
      </w:r>
      <w:r>
        <w:t xml:space="preserve"> is enumerated, it enumerates the </w:t>
      </w:r>
      <w:r w:rsidRPr="00D134CD">
        <w:t>source</w:t>
      </w:r>
      <w:r>
        <w:t xml:space="preserve"> </w:t>
      </w:r>
      <w:r w:rsidR="00D134CD">
        <w:t xml:space="preserve">sequence </w:t>
      </w:r>
      <w:r>
        <w:t xml:space="preserve">and yields those elements that are of type </w:t>
      </w:r>
      <w:r w:rsidR="007D71D9" w:rsidRPr="00B649F2">
        <w:rPr>
          <w:rStyle w:val="CodeEmbedded"/>
        </w:rPr>
        <w:t>TResult</w:t>
      </w:r>
      <w:r>
        <w:t>.</w:t>
      </w:r>
      <w:r w:rsidR="00457813">
        <w:t xml:space="preserve"> Specifically, each element </w:t>
      </w:r>
      <w:r w:rsidR="00457813" w:rsidRPr="00B649F2">
        <w:rPr>
          <w:rStyle w:val="CodeEmbedded"/>
        </w:rPr>
        <w:t>e</w:t>
      </w:r>
      <w:r w:rsidR="00457813">
        <w:t xml:space="preserve"> for which </w:t>
      </w:r>
      <w:r w:rsidR="00457813" w:rsidRPr="00FB7B91">
        <w:rPr>
          <w:rStyle w:val="CodeEmbedded"/>
        </w:rPr>
        <w:t xml:space="preserve">e is </w:t>
      </w:r>
      <w:r w:rsidR="007D71D9" w:rsidRPr="00FB7B91">
        <w:rPr>
          <w:rStyle w:val="CodeEmbedded"/>
        </w:rPr>
        <w:t>TResult</w:t>
      </w:r>
      <w:r w:rsidR="00457813">
        <w:t xml:space="preserve"> </w:t>
      </w:r>
      <w:r w:rsidR="00D134CD">
        <w:t xml:space="preserve">evaluates to true </w:t>
      </w:r>
      <w:r w:rsidR="00457813">
        <w:t xml:space="preserve">is yielded by evaluating </w:t>
      </w:r>
      <w:r w:rsidR="00457813" w:rsidRPr="00B649F2">
        <w:rPr>
          <w:rStyle w:val="CodeEmbedded"/>
        </w:rPr>
        <w:t>(</w:t>
      </w:r>
      <w:r w:rsidR="007D71D9" w:rsidRPr="00B649F2">
        <w:rPr>
          <w:rStyle w:val="CodeEmbedded"/>
        </w:rPr>
        <w:t>TResult</w:t>
      </w:r>
      <w:r w:rsidR="00457813" w:rsidRPr="00B649F2">
        <w:rPr>
          <w:rStyle w:val="CodeEmbedded"/>
        </w:rPr>
        <w:t>)e</w:t>
      </w:r>
      <w:r w:rsidR="00457813">
        <w:t>.</w:t>
      </w:r>
    </w:p>
    <w:p w:rsidR="00A7352F" w:rsidRDefault="00C23C9B" w:rsidP="00B83468">
      <w:pPr>
        <w:pStyle w:val="Text"/>
      </w:pPr>
      <w:r>
        <w:t xml:space="preserve">Given a class </w:t>
      </w:r>
      <w:r w:rsidRPr="00B649F2">
        <w:rPr>
          <w:rStyle w:val="CodeEmbedded"/>
        </w:rPr>
        <w:t>Employee</w:t>
      </w:r>
      <w:r>
        <w:t xml:space="preserve"> that inherits from a class </w:t>
      </w:r>
      <w:r w:rsidRPr="00B649F2">
        <w:rPr>
          <w:rStyle w:val="CodeEmbedded"/>
        </w:rPr>
        <w:t>Person</w:t>
      </w:r>
      <w:r>
        <w:t>, the following example returns all employees from a list of persons:</w:t>
      </w:r>
    </w:p>
    <w:p w:rsidR="00DE5003" w:rsidRDefault="00DE5003" w:rsidP="00B83468">
      <w:pPr>
        <w:pStyle w:val="Text"/>
      </w:pPr>
    </w:p>
    <w:p w:rsidR="009F5F97" w:rsidRDefault="00C23C9B" w:rsidP="00DA6A76">
      <w:pPr>
        <w:pStyle w:val="Code"/>
      </w:pPr>
      <w:r w:rsidRPr="00C23C9B">
        <w:rPr>
          <w:color w:val="008080"/>
        </w:rPr>
        <w:t>List</w:t>
      </w:r>
      <w:r>
        <w:t>&lt;</w:t>
      </w:r>
      <w:r w:rsidRPr="00C23C9B">
        <w:rPr>
          <w:color w:val="008080"/>
        </w:rPr>
        <w:t>Person</w:t>
      </w:r>
      <w:r>
        <w:t>&gt; persons = GetListOfPersons();</w:t>
      </w:r>
    </w:p>
    <w:p w:rsidR="00B72224" w:rsidRDefault="00C23C9B" w:rsidP="00DA6A76">
      <w:pPr>
        <w:pStyle w:val="Code"/>
      </w:pPr>
      <w:r w:rsidRPr="00C23C9B">
        <w:rPr>
          <w:color w:val="008080"/>
        </w:rPr>
        <w:t>IEnumerable</w:t>
      </w:r>
      <w:r>
        <w:t>&lt;</w:t>
      </w:r>
      <w:r w:rsidRPr="00C23C9B">
        <w:rPr>
          <w:color w:val="008080"/>
        </w:rPr>
        <w:t>Employee</w:t>
      </w:r>
      <w:r>
        <w:t>&gt; employees = persons.OfType&lt;</w:t>
      </w:r>
      <w:r w:rsidRPr="00C23C9B">
        <w:rPr>
          <w:color w:val="008080"/>
        </w:rPr>
        <w:t>Employee</w:t>
      </w:r>
      <w:r>
        <w:t>&gt;();</w:t>
      </w:r>
    </w:p>
    <w:p w:rsidR="00DE5003" w:rsidRDefault="00DE5003" w:rsidP="00DA6A76">
      <w:pPr>
        <w:pStyle w:val="Code"/>
      </w:pPr>
    </w:p>
    <w:p w:rsidR="00C37812" w:rsidRDefault="00C37812" w:rsidP="00C37812">
      <w:pPr>
        <w:pStyle w:val="Heading3"/>
      </w:pPr>
      <w:bookmarkStart w:id="42" w:name="_Toc159379113"/>
      <w:r>
        <w:t>Cast</w:t>
      </w:r>
      <w:bookmarkEnd w:id="42"/>
    </w:p>
    <w:p w:rsidR="00585792" w:rsidRDefault="00585792" w:rsidP="00B83468">
      <w:pPr>
        <w:pStyle w:val="Text"/>
      </w:pPr>
      <w:r>
        <w:t xml:space="preserve">The </w:t>
      </w:r>
      <w:r w:rsidRPr="00B649F2">
        <w:rPr>
          <w:rStyle w:val="CodeEmbedded"/>
        </w:rPr>
        <w:t>Cast</w:t>
      </w:r>
      <w:r>
        <w:t xml:space="preserve"> operator </w:t>
      </w:r>
      <w:r w:rsidR="00BD4836">
        <w:t>casts the</w:t>
      </w:r>
      <w:r>
        <w:t xml:space="preserve"> elements of a sequence </w:t>
      </w:r>
      <w:r w:rsidR="00BD4836">
        <w:t>to a given type</w:t>
      </w:r>
      <w:r>
        <w:t>.</w:t>
      </w:r>
    </w:p>
    <w:p w:rsidR="00DE5003" w:rsidRPr="00A7352F" w:rsidRDefault="00DE5003" w:rsidP="00B83468">
      <w:pPr>
        <w:pStyle w:val="Text"/>
      </w:pPr>
    </w:p>
    <w:p w:rsidR="009F5F97" w:rsidRDefault="00585792" w:rsidP="00585792">
      <w:pPr>
        <w:pStyle w:val="Code"/>
      </w:pPr>
      <w:r>
        <w:rPr>
          <w:color w:val="0000FF"/>
        </w:rPr>
        <w:t>public</w:t>
      </w:r>
      <w:r>
        <w:t xml:space="preserve"> </w:t>
      </w:r>
      <w:r>
        <w:rPr>
          <w:color w:val="0000FF"/>
        </w:rPr>
        <w:t>static</w:t>
      </w:r>
      <w:r>
        <w:t xml:space="preserve"> </w:t>
      </w:r>
      <w:r>
        <w:rPr>
          <w:color w:val="008080"/>
        </w:rPr>
        <w:t>IEnumerable</w:t>
      </w:r>
      <w:r>
        <w:t>&lt;</w:t>
      </w:r>
      <w:r w:rsidR="007D71D9" w:rsidRPr="007D71D9">
        <w:t>TResult</w:t>
      </w:r>
      <w:r>
        <w:t xml:space="preserve">&gt; </w:t>
      </w:r>
      <w:r w:rsidR="00BD4836">
        <w:t>Cast</w:t>
      </w:r>
      <w:r>
        <w:t>&lt;</w:t>
      </w:r>
      <w:r w:rsidR="007D71D9" w:rsidRPr="007D71D9">
        <w:t>TResult</w:t>
      </w:r>
      <w:r>
        <w:t>&gt;(</w:t>
      </w:r>
    </w:p>
    <w:p w:rsidR="00585792" w:rsidRDefault="00C43446" w:rsidP="00585792">
      <w:pPr>
        <w:pStyle w:val="Code"/>
      </w:pPr>
      <w:r>
        <w:t xml:space="preserve">    </w:t>
      </w:r>
      <w:r w:rsidR="00585792" w:rsidRPr="007E5C9C">
        <w:rPr>
          <w:color w:val="0000FF"/>
        </w:rPr>
        <w:t>this</w:t>
      </w:r>
      <w:r w:rsidR="00585792">
        <w:t xml:space="preserve"> </w:t>
      </w:r>
      <w:r w:rsidR="00585792">
        <w:rPr>
          <w:color w:val="008080"/>
        </w:rPr>
        <w:t>IEnumerable</w:t>
      </w:r>
      <w:r w:rsidR="00585792">
        <w:t xml:space="preserve"> source);</w:t>
      </w:r>
    </w:p>
    <w:p w:rsidR="00DE5003" w:rsidRDefault="00DE5003" w:rsidP="00585792">
      <w:pPr>
        <w:pStyle w:val="Code"/>
      </w:pPr>
    </w:p>
    <w:p w:rsidR="00585792" w:rsidRDefault="00585792" w:rsidP="00B83468">
      <w:pPr>
        <w:pStyle w:val="Text"/>
      </w:pPr>
      <w:r>
        <w:t xml:space="preserve">The </w:t>
      </w:r>
      <w:r w:rsidR="00DA6A76" w:rsidRPr="00B649F2">
        <w:rPr>
          <w:rStyle w:val="CodeEmbedded"/>
        </w:rPr>
        <w:t>Cast</w:t>
      </w:r>
      <w:r>
        <w:t xml:space="preserve"> operator allocates and returns an enumerable object that captures the </w:t>
      </w:r>
      <w:r w:rsidRPr="00D134CD">
        <w:t>source</w:t>
      </w:r>
      <w:r>
        <w:t xml:space="preserve"> argument. An </w:t>
      </w:r>
      <w:r w:rsidRPr="00B649F2">
        <w:rPr>
          <w:rStyle w:val="CodeEmbedded"/>
        </w:rPr>
        <w:t>ArgumentNullException</w:t>
      </w:r>
      <w:r>
        <w:t xml:space="preserve"> is thrown if the </w:t>
      </w:r>
      <w:r w:rsidRPr="00D134CD">
        <w:t>source</w:t>
      </w:r>
      <w:r>
        <w:t xml:space="preserve"> argument is null.</w:t>
      </w:r>
    </w:p>
    <w:p w:rsidR="00DA6A76" w:rsidRDefault="00585792" w:rsidP="00B83468">
      <w:pPr>
        <w:pStyle w:val="Text"/>
      </w:pPr>
      <w:r>
        <w:t xml:space="preserve">When the object returned by </w:t>
      </w:r>
      <w:r w:rsidR="00DA6A76" w:rsidRPr="00B649F2">
        <w:rPr>
          <w:rStyle w:val="CodeEmbedded"/>
        </w:rPr>
        <w:t>Cast</w:t>
      </w:r>
      <w:r>
        <w:t xml:space="preserve"> is enumerated, it enumerates the </w:t>
      </w:r>
      <w:r w:rsidRPr="00D134CD">
        <w:t>source</w:t>
      </w:r>
      <w:r>
        <w:t xml:space="preserve"> sequence and </w:t>
      </w:r>
      <w:r w:rsidR="00DA6A76">
        <w:t>yields each element cast to</w:t>
      </w:r>
      <w:r>
        <w:t xml:space="preserve"> type </w:t>
      </w:r>
      <w:r w:rsidR="007D71D9" w:rsidRPr="00B649F2">
        <w:rPr>
          <w:rStyle w:val="CodeEmbedded"/>
        </w:rPr>
        <w:t>TResult</w:t>
      </w:r>
      <w:r>
        <w:t>.</w:t>
      </w:r>
      <w:r w:rsidR="00DA6A76">
        <w:t xml:space="preserve"> An </w:t>
      </w:r>
      <w:r w:rsidR="00DA6A76" w:rsidRPr="00B649F2">
        <w:rPr>
          <w:rStyle w:val="CodeEmbedded"/>
        </w:rPr>
        <w:t>InvalidCastException</w:t>
      </w:r>
      <w:r w:rsidR="00DA6A76">
        <w:t xml:space="preserve"> is thrown if an element in the sequence cannot be cast to type </w:t>
      </w:r>
      <w:r w:rsidR="007D71D9" w:rsidRPr="00B649F2">
        <w:rPr>
          <w:rStyle w:val="CodeEmbedded"/>
        </w:rPr>
        <w:t>TResult</w:t>
      </w:r>
      <w:r w:rsidR="00DA6A76">
        <w:t>.</w:t>
      </w:r>
    </w:p>
    <w:p w:rsidR="00585792" w:rsidRDefault="00585792" w:rsidP="00B83468">
      <w:pPr>
        <w:pStyle w:val="Text"/>
      </w:pPr>
      <w:r>
        <w:t xml:space="preserve">The </w:t>
      </w:r>
      <w:r w:rsidR="00DA6A76" w:rsidRPr="00B649F2">
        <w:rPr>
          <w:rStyle w:val="CodeEmbedded"/>
        </w:rPr>
        <w:t>Cast</w:t>
      </w:r>
      <w:r>
        <w:t xml:space="preserve"> operator can be used to bridge between non-generic collections and the Standard Query Operators. For example, the non-generic </w:t>
      </w:r>
      <w:r w:rsidRPr="00B649F2">
        <w:rPr>
          <w:rStyle w:val="CodeEmbedded"/>
        </w:rPr>
        <w:t>ArrayList</w:t>
      </w:r>
      <w:r w:rsidR="00B83468">
        <w:t xml:space="preserve"> does not </w:t>
      </w:r>
      <w:r>
        <w:t xml:space="preserve">implement </w:t>
      </w:r>
      <w:r w:rsidRPr="00B649F2">
        <w:rPr>
          <w:rStyle w:val="CodeEmbedded"/>
        </w:rPr>
        <w:t>IEnumerable&lt;</w:t>
      </w:r>
      <w:r w:rsidR="007D71D9" w:rsidRPr="00B649F2">
        <w:rPr>
          <w:rStyle w:val="CodeEmbedded"/>
        </w:rPr>
        <w:t>TResult</w:t>
      </w:r>
      <w:r w:rsidRPr="00B649F2">
        <w:rPr>
          <w:rStyle w:val="CodeEmbedded"/>
        </w:rPr>
        <w:t>&gt;</w:t>
      </w:r>
      <w:r>
        <w:t xml:space="preserve">, but the </w:t>
      </w:r>
      <w:r w:rsidR="00DA6A76" w:rsidRPr="00B649F2">
        <w:rPr>
          <w:rStyle w:val="CodeEmbedded"/>
        </w:rPr>
        <w:t>Cast</w:t>
      </w:r>
      <w:r>
        <w:t xml:space="preserve"> operator can be used to supply the missing type information:</w:t>
      </w:r>
    </w:p>
    <w:p w:rsidR="00DE5003" w:rsidRDefault="00DE5003" w:rsidP="00B83468">
      <w:pPr>
        <w:pStyle w:val="Text"/>
      </w:pPr>
    </w:p>
    <w:p w:rsidR="009F5F97" w:rsidRDefault="00585792" w:rsidP="00585792">
      <w:pPr>
        <w:pStyle w:val="Code"/>
      </w:pPr>
      <w:r w:rsidRPr="00B72224">
        <w:rPr>
          <w:color w:val="008080"/>
        </w:rPr>
        <w:t>ArrayList</w:t>
      </w:r>
      <w:r>
        <w:t xml:space="preserve"> objects = GetOrders();</w:t>
      </w:r>
    </w:p>
    <w:p w:rsidR="009F5F97" w:rsidRDefault="00585792" w:rsidP="00585792">
      <w:pPr>
        <w:pStyle w:val="Code"/>
      </w:pPr>
      <w:r w:rsidRPr="00B72224">
        <w:rPr>
          <w:color w:val="008080"/>
        </w:rPr>
        <w:t>IEnumerable</w:t>
      </w:r>
      <w:r>
        <w:t>&lt;</w:t>
      </w:r>
      <w:r>
        <w:rPr>
          <w:color w:val="008080"/>
        </w:rPr>
        <w:t>Order</w:t>
      </w:r>
      <w:r>
        <w:t>&gt; ordersIn2005 =</w:t>
      </w:r>
    </w:p>
    <w:p w:rsidR="009F5F97" w:rsidRDefault="00C43446" w:rsidP="00585792">
      <w:pPr>
        <w:pStyle w:val="Code"/>
      </w:pPr>
      <w:r>
        <w:t xml:space="preserve">    </w:t>
      </w:r>
      <w:r w:rsidR="00585792">
        <w:t>objects.</w:t>
      </w:r>
    </w:p>
    <w:p w:rsidR="009F5F97" w:rsidRDefault="00C43446" w:rsidP="00585792">
      <w:pPr>
        <w:pStyle w:val="Code"/>
      </w:pPr>
      <w:r>
        <w:t xml:space="preserve">    </w:t>
      </w:r>
      <w:r w:rsidR="00DA6A76">
        <w:t>Cast</w:t>
      </w:r>
      <w:r w:rsidR="00585792">
        <w:t>&lt;</w:t>
      </w:r>
      <w:r w:rsidR="00585792">
        <w:rPr>
          <w:color w:val="008080"/>
        </w:rPr>
        <w:t>Order</w:t>
      </w:r>
      <w:r w:rsidR="00585792">
        <w:t>&gt;().</w:t>
      </w:r>
    </w:p>
    <w:p w:rsidR="00585792" w:rsidRDefault="00C43446" w:rsidP="00585792">
      <w:pPr>
        <w:pStyle w:val="Code"/>
      </w:pPr>
      <w:r>
        <w:t xml:space="preserve">    </w:t>
      </w:r>
      <w:r w:rsidR="00585792">
        <w:t>Where(o =&gt; o.OrderDate.Year == 2005);</w:t>
      </w:r>
    </w:p>
    <w:p w:rsidR="00DE5003" w:rsidRDefault="00DE5003" w:rsidP="00585792">
      <w:pPr>
        <w:pStyle w:val="Code"/>
      </w:pPr>
    </w:p>
    <w:p w:rsidR="00DA6A76" w:rsidRDefault="00DA6A76" w:rsidP="00652C13">
      <w:pPr>
        <w:pStyle w:val="Text"/>
      </w:pPr>
      <w:r>
        <w:t xml:space="preserve">In a C# 3.0 query expression, an explicitly typed iteration variable translates to an invocation of </w:t>
      </w:r>
      <w:r w:rsidRPr="00B649F2">
        <w:rPr>
          <w:rStyle w:val="CodeEmbedded"/>
        </w:rPr>
        <w:t>Cast</w:t>
      </w:r>
      <w:r>
        <w:t>. The example above is equivalent to the translation of</w:t>
      </w:r>
    </w:p>
    <w:p w:rsidR="00FC54B2" w:rsidRDefault="00FC54B2" w:rsidP="00652C13">
      <w:pPr>
        <w:pStyle w:val="Text"/>
      </w:pPr>
    </w:p>
    <w:p w:rsidR="009F5F97" w:rsidRDefault="00DA6A76" w:rsidP="00DA6A76">
      <w:pPr>
        <w:pStyle w:val="Code"/>
      </w:pPr>
      <w:r w:rsidRPr="00B72224">
        <w:rPr>
          <w:color w:val="008080"/>
        </w:rPr>
        <w:t>ArrayList</w:t>
      </w:r>
      <w:r>
        <w:t xml:space="preserve"> objects = GetOrders();</w:t>
      </w:r>
    </w:p>
    <w:p w:rsidR="009F5F97" w:rsidRDefault="00DA6A76" w:rsidP="00DA6A76">
      <w:pPr>
        <w:pStyle w:val="Code"/>
      </w:pPr>
      <w:r w:rsidRPr="00B72224">
        <w:rPr>
          <w:color w:val="008080"/>
        </w:rPr>
        <w:t>IEnumerable</w:t>
      </w:r>
      <w:r>
        <w:t>&lt;</w:t>
      </w:r>
      <w:r>
        <w:rPr>
          <w:color w:val="008080"/>
        </w:rPr>
        <w:t>Order</w:t>
      </w:r>
      <w:r>
        <w:t>&gt; ordersIn2005 =</w:t>
      </w:r>
    </w:p>
    <w:p w:rsidR="009F5F97" w:rsidRDefault="00C43446" w:rsidP="00DA6A76">
      <w:pPr>
        <w:pStyle w:val="Code"/>
      </w:pPr>
      <w:r>
        <w:t xml:space="preserve">    </w:t>
      </w:r>
      <w:r w:rsidR="00DA6A76" w:rsidRPr="00DA6A76">
        <w:rPr>
          <w:color w:val="0000FF"/>
        </w:rPr>
        <w:t>from</w:t>
      </w:r>
      <w:r w:rsidR="00DA6A76">
        <w:t xml:space="preserve"> Order o </w:t>
      </w:r>
      <w:r w:rsidR="00DA6A76" w:rsidRPr="00DA6A76">
        <w:rPr>
          <w:color w:val="0000FF"/>
        </w:rPr>
        <w:t>in</w:t>
      </w:r>
      <w:r w:rsidR="00DA6A76">
        <w:t xml:space="preserve"> objects</w:t>
      </w:r>
    </w:p>
    <w:p w:rsidR="009F5F97" w:rsidRDefault="00C43446" w:rsidP="00DA6A76">
      <w:pPr>
        <w:pStyle w:val="Code"/>
      </w:pPr>
      <w:r>
        <w:t xml:space="preserve">    </w:t>
      </w:r>
      <w:r w:rsidR="00DA6A76" w:rsidRPr="00DA6A76">
        <w:rPr>
          <w:color w:val="0000FF"/>
        </w:rPr>
        <w:t>where</w:t>
      </w:r>
      <w:r w:rsidR="00DA6A76">
        <w:t xml:space="preserve"> o.OrderDate.Year == 2005</w:t>
      </w:r>
    </w:p>
    <w:p w:rsidR="00FC54B2" w:rsidRDefault="00C43446" w:rsidP="00DA6A76">
      <w:pPr>
        <w:pStyle w:val="Code"/>
      </w:pPr>
      <w:r>
        <w:t xml:space="preserve">    </w:t>
      </w:r>
      <w:r w:rsidR="00DA6A76" w:rsidRPr="00DA6A76">
        <w:rPr>
          <w:color w:val="0000FF"/>
        </w:rPr>
        <w:t>select</w:t>
      </w:r>
      <w:r w:rsidR="00DA6A76">
        <w:t xml:space="preserve"> o;</w:t>
      </w:r>
    </w:p>
    <w:p w:rsidR="00DA6A76" w:rsidRDefault="00DA6A76" w:rsidP="00DA6A76">
      <w:pPr>
        <w:pStyle w:val="Code"/>
      </w:pPr>
    </w:p>
    <w:p w:rsidR="005F105A" w:rsidRDefault="005F105A" w:rsidP="005F105A">
      <w:pPr>
        <w:pStyle w:val="Heading2"/>
      </w:pPr>
      <w:bookmarkStart w:id="43" w:name="_Toc159379114"/>
      <w:r>
        <w:t>Equality operator</w:t>
      </w:r>
      <w:bookmarkEnd w:id="43"/>
    </w:p>
    <w:p w:rsidR="005F105A" w:rsidRDefault="000B4A0B" w:rsidP="005F105A">
      <w:pPr>
        <w:pStyle w:val="Heading3"/>
      </w:pPr>
      <w:bookmarkStart w:id="44" w:name="_Toc159379115"/>
      <w:r>
        <w:t>SequenceEqual</w:t>
      </w:r>
      <w:bookmarkEnd w:id="44"/>
    </w:p>
    <w:p w:rsidR="00FC54B2" w:rsidRDefault="005F105A" w:rsidP="00115B71">
      <w:pPr>
        <w:pStyle w:val="Text"/>
      </w:pPr>
      <w:r>
        <w:t xml:space="preserve">The </w:t>
      </w:r>
      <w:r w:rsidR="00EE3F9A" w:rsidRPr="00B649F2">
        <w:rPr>
          <w:rStyle w:val="CodeEmbedded"/>
        </w:rPr>
        <w:t>Sequence</w:t>
      </w:r>
      <w:r w:rsidRPr="00B649F2">
        <w:rPr>
          <w:rStyle w:val="CodeEmbedded"/>
        </w:rPr>
        <w:t>Equal</w:t>
      </w:r>
      <w:r>
        <w:t xml:space="preserve"> operator checks whether two sequences are equal.</w:t>
      </w:r>
    </w:p>
    <w:p w:rsidR="005F105A" w:rsidRDefault="005F105A" w:rsidP="00115B71">
      <w:pPr>
        <w:pStyle w:val="Text"/>
      </w:pPr>
    </w:p>
    <w:p w:rsidR="009F5F97" w:rsidRDefault="005F105A" w:rsidP="005F105A">
      <w:pPr>
        <w:pStyle w:val="Code"/>
      </w:pPr>
      <w:r w:rsidRPr="005F105A">
        <w:rPr>
          <w:color w:val="0000FF"/>
        </w:rPr>
        <w:t>public</w:t>
      </w:r>
      <w:r w:rsidRPr="005F105A">
        <w:t xml:space="preserve"> </w:t>
      </w:r>
      <w:r w:rsidRPr="005F105A">
        <w:rPr>
          <w:color w:val="0000FF"/>
        </w:rPr>
        <w:t>static</w:t>
      </w:r>
      <w:r w:rsidRPr="005F105A">
        <w:t xml:space="preserve"> </w:t>
      </w:r>
      <w:r w:rsidRPr="005F105A">
        <w:rPr>
          <w:color w:val="0000FF"/>
        </w:rPr>
        <w:t>bool</w:t>
      </w:r>
      <w:r w:rsidRPr="005F105A">
        <w:t xml:space="preserve"> </w:t>
      </w:r>
      <w:r w:rsidR="000B4A0B">
        <w:t>Sequence</w:t>
      </w:r>
      <w:r w:rsidRPr="005F105A">
        <w:t>Equal&lt;</w:t>
      </w:r>
      <w:r w:rsidR="007D71D9" w:rsidRPr="007D71D9">
        <w:t>TSource</w:t>
      </w:r>
      <w:r w:rsidRPr="005F105A">
        <w:t>&gt;(</w:t>
      </w:r>
    </w:p>
    <w:p w:rsidR="009F5F97" w:rsidRDefault="00C43446" w:rsidP="005F105A">
      <w:pPr>
        <w:pStyle w:val="Code"/>
      </w:pPr>
      <w:r>
        <w:t xml:space="preserve">    </w:t>
      </w:r>
      <w:r w:rsidR="005F105A" w:rsidRPr="005F105A">
        <w:rPr>
          <w:color w:val="0000FF"/>
        </w:rPr>
        <w:t>this</w:t>
      </w:r>
      <w:r w:rsidR="005F105A">
        <w:t xml:space="preserve"> </w:t>
      </w:r>
      <w:r w:rsidR="005F105A" w:rsidRPr="005F105A">
        <w:rPr>
          <w:color w:val="008080"/>
        </w:rPr>
        <w:t>IEnumerable</w:t>
      </w:r>
      <w:r w:rsidR="005F105A">
        <w:t>&lt;</w:t>
      </w:r>
      <w:r w:rsidR="007D71D9" w:rsidRPr="007D71D9">
        <w:t>TSource</w:t>
      </w:r>
      <w:r w:rsidR="005F105A">
        <w:t>&gt; first,</w:t>
      </w:r>
    </w:p>
    <w:p w:rsidR="005F105A" w:rsidRDefault="00C43446" w:rsidP="005F105A">
      <w:pPr>
        <w:pStyle w:val="Code"/>
      </w:pPr>
      <w:r>
        <w:t xml:space="preserve">    </w:t>
      </w:r>
      <w:r w:rsidR="005F105A" w:rsidRPr="005F105A">
        <w:rPr>
          <w:color w:val="008080"/>
        </w:rPr>
        <w:t>IEnumerable</w:t>
      </w:r>
      <w:r w:rsidR="005F105A">
        <w:t>&lt;</w:t>
      </w:r>
      <w:r w:rsidR="007D71D9" w:rsidRPr="007D71D9">
        <w:t>TSource</w:t>
      </w:r>
      <w:r w:rsidR="005F105A">
        <w:t>&gt; second);</w:t>
      </w:r>
    </w:p>
    <w:p w:rsidR="009F5F97" w:rsidRDefault="000B4A0B" w:rsidP="000B4A0B">
      <w:pPr>
        <w:pStyle w:val="Code"/>
      </w:pPr>
      <w:r w:rsidRPr="005F105A">
        <w:rPr>
          <w:color w:val="0000FF"/>
        </w:rPr>
        <w:t>public</w:t>
      </w:r>
      <w:r w:rsidRPr="005F105A">
        <w:t xml:space="preserve"> </w:t>
      </w:r>
      <w:r w:rsidRPr="005F105A">
        <w:rPr>
          <w:color w:val="0000FF"/>
        </w:rPr>
        <w:t>static</w:t>
      </w:r>
      <w:r w:rsidRPr="005F105A">
        <w:t xml:space="preserve"> </w:t>
      </w:r>
      <w:r w:rsidRPr="005F105A">
        <w:rPr>
          <w:color w:val="0000FF"/>
        </w:rPr>
        <w:t>bool</w:t>
      </w:r>
      <w:r w:rsidRPr="005F105A">
        <w:t xml:space="preserve"> </w:t>
      </w:r>
      <w:r>
        <w:t>Sequence</w:t>
      </w:r>
      <w:r w:rsidRPr="005F105A">
        <w:t>Equal&lt;</w:t>
      </w:r>
      <w:r w:rsidR="007D71D9" w:rsidRPr="007D71D9">
        <w:t>TSource</w:t>
      </w:r>
      <w:r w:rsidRPr="005F105A">
        <w:t>&gt;(</w:t>
      </w:r>
    </w:p>
    <w:p w:rsidR="009F5F97" w:rsidRDefault="00C43446" w:rsidP="000B4A0B">
      <w:pPr>
        <w:pStyle w:val="Code"/>
      </w:pPr>
      <w:r>
        <w:t xml:space="preserve">    </w:t>
      </w:r>
      <w:r w:rsidR="000B4A0B" w:rsidRPr="005F105A">
        <w:rPr>
          <w:color w:val="0000FF"/>
        </w:rPr>
        <w:t>this</w:t>
      </w:r>
      <w:r w:rsidR="000B4A0B">
        <w:t xml:space="preserve"> </w:t>
      </w:r>
      <w:r w:rsidR="000B4A0B" w:rsidRPr="005F105A">
        <w:rPr>
          <w:color w:val="008080"/>
        </w:rPr>
        <w:t>IEnumerable</w:t>
      </w:r>
      <w:r w:rsidR="000B4A0B">
        <w:t>&lt;</w:t>
      </w:r>
      <w:r w:rsidR="007D71D9" w:rsidRPr="007D71D9">
        <w:t>TSource</w:t>
      </w:r>
      <w:r w:rsidR="000B4A0B">
        <w:t>&gt; first,</w:t>
      </w:r>
    </w:p>
    <w:p w:rsidR="009F5F97" w:rsidRDefault="00C43446" w:rsidP="000B4A0B">
      <w:pPr>
        <w:pStyle w:val="Code"/>
      </w:pPr>
      <w:r>
        <w:t xml:space="preserve">    </w:t>
      </w:r>
      <w:r w:rsidR="000B4A0B" w:rsidRPr="005F105A">
        <w:rPr>
          <w:color w:val="008080"/>
        </w:rPr>
        <w:t>IEnumerable</w:t>
      </w:r>
      <w:r w:rsidR="000B4A0B">
        <w:t>&lt;</w:t>
      </w:r>
      <w:r w:rsidR="007D71D9" w:rsidRPr="007D71D9">
        <w:t>TSource</w:t>
      </w:r>
      <w:r w:rsidR="000B4A0B">
        <w:t>&gt; second,</w:t>
      </w:r>
    </w:p>
    <w:p w:rsidR="00FC54B2" w:rsidRDefault="00C43446" w:rsidP="000B4A0B">
      <w:pPr>
        <w:pStyle w:val="Code"/>
      </w:pPr>
      <w:r>
        <w:t xml:space="preserve">    </w:t>
      </w:r>
      <w:r w:rsidR="000B4A0B" w:rsidRPr="00CC2A9A">
        <w:rPr>
          <w:color w:val="008080"/>
        </w:rPr>
        <w:t>IEqualityComparer</w:t>
      </w:r>
      <w:r w:rsidR="000B4A0B">
        <w:t>&lt;</w:t>
      </w:r>
      <w:r w:rsidR="007D71D9" w:rsidRPr="007D71D9">
        <w:t>TSource</w:t>
      </w:r>
      <w:r w:rsidR="000B4A0B">
        <w:t>&gt; comparer);</w:t>
      </w:r>
    </w:p>
    <w:p w:rsidR="000B4A0B" w:rsidRDefault="000B4A0B" w:rsidP="000B4A0B">
      <w:pPr>
        <w:pStyle w:val="Code"/>
      </w:pPr>
    </w:p>
    <w:p w:rsidR="005F105A" w:rsidRDefault="005F105A" w:rsidP="00DC2FD6">
      <w:pPr>
        <w:pStyle w:val="Text"/>
      </w:pPr>
      <w:r>
        <w:t xml:space="preserve">The </w:t>
      </w:r>
      <w:r w:rsidR="000B375D" w:rsidRPr="00B649F2">
        <w:rPr>
          <w:rStyle w:val="CodeEmbedded"/>
        </w:rPr>
        <w:t>Sequence</w:t>
      </w:r>
      <w:r w:rsidRPr="00B649F2">
        <w:rPr>
          <w:rStyle w:val="CodeEmbedded"/>
        </w:rPr>
        <w:t>Equal</w:t>
      </w:r>
      <w:r>
        <w:t xml:space="preserve"> operator enumerates the two source sequences in parallel</w:t>
      </w:r>
      <w:r w:rsidR="005C078F">
        <w:t xml:space="preserve"> and</w:t>
      </w:r>
      <w:r>
        <w:t xml:space="preserve"> com</w:t>
      </w:r>
      <w:r w:rsidR="005C078F">
        <w:t>pares</w:t>
      </w:r>
      <w:r>
        <w:t xml:space="preserve"> corresponding elements</w:t>
      </w:r>
      <w:r w:rsidR="009D2263">
        <w:t>.</w:t>
      </w:r>
      <w:r>
        <w:t xml:space="preserve"> </w:t>
      </w:r>
      <w:r w:rsidR="009D2263">
        <w:t xml:space="preserve">If a non-null </w:t>
      </w:r>
      <w:r w:rsidR="009D2263" w:rsidRPr="00B649F2">
        <w:rPr>
          <w:rStyle w:val="CodeEmbedded"/>
        </w:rPr>
        <w:t>comparer</w:t>
      </w:r>
      <w:r w:rsidR="009D2263">
        <w:t xml:space="preserve"> argument is supplied, it is used to compare the elements. Otherwise the default equality comparer, </w:t>
      </w:r>
      <w:r w:rsidR="009D2263" w:rsidRPr="00B649F2">
        <w:rPr>
          <w:rStyle w:val="CodeEmbedded"/>
        </w:rPr>
        <w:t>EqualityComparer&lt;</w:t>
      </w:r>
      <w:r w:rsidR="007D71D9" w:rsidRPr="00B649F2">
        <w:rPr>
          <w:rStyle w:val="CodeEmbedded"/>
        </w:rPr>
        <w:t>TSource</w:t>
      </w:r>
      <w:r w:rsidR="009D2263" w:rsidRPr="00B649F2">
        <w:rPr>
          <w:rStyle w:val="CodeEmbedded"/>
        </w:rPr>
        <w:t>&gt;.Default</w:t>
      </w:r>
      <w:r w:rsidR="009D2263">
        <w:t>, is used.</w:t>
      </w:r>
      <w:r w:rsidR="0074025C">
        <w:t xml:space="preserve"> The method returns true if all corresponding elements compare equal and the two sequences are of equal length. Otherwise, the method returns false.</w:t>
      </w:r>
      <w:r w:rsidR="004512DF" w:rsidRPr="004512DF">
        <w:t xml:space="preserve"> </w:t>
      </w:r>
      <w:r w:rsidR="004512DF">
        <w:t xml:space="preserve">An </w:t>
      </w:r>
      <w:r w:rsidR="004512DF" w:rsidRPr="00B649F2">
        <w:rPr>
          <w:rStyle w:val="CodeEmbedded"/>
        </w:rPr>
        <w:t>ArgumentNullException</w:t>
      </w:r>
      <w:r w:rsidR="004512DF">
        <w:t xml:space="preserve"> is thrown if either argument is null.</w:t>
      </w:r>
    </w:p>
    <w:p w:rsidR="006538D0" w:rsidRDefault="006538D0" w:rsidP="006538D0">
      <w:pPr>
        <w:pStyle w:val="Heading2"/>
      </w:pPr>
      <w:bookmarkStart w:id="45" w:name="_Toc159379116"/>
      <w:r>
        <w:t>Element operators</w:t>
      </w:r>
      <w:bookmarkEnd w:id="45"/>
    </w:p>
    <w:p w:rsidR="006538D0" w:rsidRDefault="000A6F68" w:rsidP="006538D0">
      <w:pPr>
        <w:pStyle w:val="Heading3"/>
      </w:pPr>
      <w:bookmarkStart w:id="46" w:name="_Toc159379117"/>
      <w:r>
        <w:t>First</w:t>
      </w:r>
      <w:bookmarkEnd w:id="46"/>
    </w:p>
    <w:p w:rsidR="00FC54B2" w:rsidRDefault="005E71E2" w:rsidP="00CC713D">
      <w:pPr>
        <w:pStyle w:val="Text"/>
      </w:pPr>
      <w:r>
        <w:t xml:space="preserve">The </w:t>
      </w:r>
      <w:r w:rsidRPr="00B649F2">
        <w:rPr>
          <w:rStyle w:val="CodeEmbedded"/>
        </w:rPr>
        <w:t>First</w:t>
      </w:r>
      <w:r>
        <w:t xml:space="preserve"> operator returns the first element of a sequence.</w:t>
      </w:r>
    </w:p>
    <w:p w:rsidR="005E71E2" w:rsidRPr="005E71E2" w:rsidRDefault="005E71E2" w:rsidP="00CC713D">
      <w:pPr>
        <w:pStyle w:val="Text"/>
      </w:pPr>
    </w:p>
    <w:p w:rsidR="009F5F97" w:rsidRDefault="001B35E5" w:rsidP="001B35E5">
      <w:pPr>
        <w:pStyle w:val="Code"/>
      </w:pPr>
      <w:r>
        <w:rPr>
          <w:color w:val="0000FF"/>
        </w:rPr>
        <w:t>public</w:t>
      </w:r>
      <w:r>
        <w:t xml:space="preserve"> </w:t>
      </w:r>
      <w:r>
        <w:rPr>
          <w:color w:val="0000FF"/>
        </w:rPr>
        <w:t>static</w:t>
      </w:r>
      <w:r w:rsidR="000A6F68">
        <w:t xml:space="preserve"> </w:t>
      </w:r>
      <w:r w:rsidR="007D71D9" w:rsidRPr="007D71D9">
        <w:t>TSource</w:t>
      </w:r>
      <w:r w:rsidR="000A6F68">
        <w:t xml:space="preserve"> First</w:t>
      </w:r>
      <w:r>
        <w:t>&lt;</w:t>
      </w:r>
      <w:r w:rsidR="007D71D9" w:rsidRPr="007D71D9">
        <w:t>TSource</w:t>
      </w:r>
      <w:r>
        <w:t>&gt;(</w:t>
      </w:r>
    </w:p>
    <w:p w:rsidR="001B35E5" w:rsidRDefault="00C43446" w:rsidP="001B35E5">
      <w:pPr>
        <w:pStyle w:val="Code"/>
      </w:pPr>
      <w:r>
        <w:t xml:space="preserve">    </w:t>
      </w:r>
      <w:r w:rsidR="001B35E5" w:rsidRPr="007E5C9C">
        <w:rPr>
          <w:color w:val="0000FF"/>
        </w:rPr>
        <w:t>this</w:t>
      </w:r>
      <w:r w:rsidR="001B35E5">
        <w:t xml:space="preserve"> </w:t>
      </w:r>
      <w:r w:rsidR="001B35E5">
        <w:rPr>
          <w:color w:val="008080"/>
        </w:rPr>
        <w:t>IEnumerable</w:t>
      </w:r>
      <w:r w:rsidR="001B35E5">
        <w:t>&lt;</w:t>
      </w:r>
      <w:r w:rsidR="007D71D9" w:rsidRPr="007D71D9">
        <w:t>TSource</w:t>
      </w:r>
      <w:r w:rsidR="001B35E5">
        <w:t>&gt; source);</w:t>
      </w:r>
    </w:p>
    <w:p w:rsidR="009F5F97" w:rsidRDefault="001B35E5" w:rsidP="001B35E5">
      <w:pPr>
        <w:pStyle w:val="Code"/>
      </w:pPr>
      <w:r>
        <w:rPr>
          <w:color w:val="0000FF"/>
        </w:rPr>
        <w:t>public</w:t>
      </w:r>
      <w:r>
        <w:t xml:space="preserve"> </w:t>
      </w:r>
      <w:r>
        <w:rPr>
          <w:color w:val="0000FF"/>
        </w:rPr>
        <w:t>static</w:t>
      </w:r>
      <w:r w:rsidR="000A6F68">
        <w:t xml:space="preserve"> </w:t>
      </w:r>
      <w:r w:rsidR="007D71D9" w:rsidRPr="007D71D9">
        <w:t>TSource</w:t>
      </w:r>
      <w:r w:rsidR="000A6F68">
        <w:t xml:space="preserve"> First</w:t>
      </w:r>
      <w:r>
        <w:t>&lt;</w:t>
      </w:r>
      <w:r w:rsidR="007D71D9" w:rsidRPr="007D71D9">
        <w:t>TSource</w:t>
      </w:r>
      <w:r>
        <w:t>&gt;(</w:t>
      </w:r>
    </w:p>
    <w:p w:rsidR="009F5F97" w:rsidRDefault="00C43446" w:rsidP="001B35E5">
      <w:pPr>
        <w:pStyle w:val="Code"/>
      </w:pPr>
      <w:r>
        <w:t xml:space="preserve">    </w:t>
      </w:r>
      <w:r w:rsidR="001B35E5" w:rsidRPr="007E5C9C">
        <w:rPr>
          <w:color w:val="0000FF"/>
        </w:rPr>
        <w:t>this</w:t>
      </w:r>
      <w:r w:rsidR="001B35E5">
        <w:t xml:space="preserve"> </w:t>
      </w:r>
      <w:r w:rsidR="001B35E5">
        <w:rPr>
          <w:color w:val="008080"/>
        </w:rPr>
        <w:t>IEnumerable</w:t>
      </w:r>
      <w:r w:rsidR="001B35E5">
        <w:t>&lt;</w:t>
      </w:r>
      <w:r w:rsidR="007D71D9" w:rsidRPr="007D71D9">
        <w:t>TSource</w:t>
      </w:r>
      <w:r w:rsidR="001B35E5">
        <w:t>&gt; source,</w:t>
      </w:r>
    </w:p>
    <w:p w:rsidR="00FC54B2" w:rsidRDefault="00C43446" w:rsidP="001B35E5">
      <w:pPr>
        <w:pStyle w:val="Code"/>
      </w:pPr>
      <w:r>
        <w:t xml:space="preserve">    </w:t>
      </w:r>
      <w:r w:rsidR="001B35E5">
        <w:rPr>
          <w:color w:val="008080"/>
        </w:rPr>
        <w:t>Func</w:t>
      </w:r>
      <w:r w:rsidR="001B35E5">
        <w:t>&lt;</w:t>
      </w:r>
      <w:r w:rsidR="007D71D9" w:rsidRPr="007D71D9">
        <w:t>TSource</w:t>
      </w:r>
      <w:r w:rsidR="001B35E5">
        <w:t xml:space="preserve">, </w:t>
      </w:r>
      <w:r w:rsidR="001B35E5">
        <w:rPr>
          <w:color w:val="0000FF"/>
        </w:rPr>
        <w:t>bool</w:t>
      </w:r>
      <w:r w:rsidR="001B35E5">
        <w:t>&gt; predicate);</w:t>
      </w:r>
    </w:p>
    <w:p w:rsidR="001B35E5" w:rsidRDefault="001B35E5" w:rsidP="001B35E5">
      <w:pPr>
        <w:pStyle w:val="Code"/>
      </w:pPr>
    </w:p>
    <w:p w:rsidR="00D134CD" w:rsidRDefault="005E71E2" w:rsidP="00CC713D">
      <w:pPr>
        <w:pStyle w:val="Text"/>
      </w:pPr>
      <w:r>
        <w:t xml:space="preserve">The </w:t>
      </w:r>
      <w:r w:rsidRPr="00B649F2">
        <w:rPr>
          <w:rStyle w:val="CodeEmbedded"/>
        </w:rPr>
        <w:t>First</w:t>
      </w:r>
      <w:r>
        <w:t xml:space="preserve"> operator enumerates </w:t>
      </w:r>
      <w:r w:rsidR="00D134CD">
        <w:t xml:space="preserve">the </w:t>
      </w:r>
      <w:r w:rsidRPr="00D134CD">
        <w:t>source</w:t>
      </w:r>
      <w:r>
        <w:t xml:space="preserve"> </w:t>
      </w:r>
      <w:r w:rsidR="00D134CD">
        <w:t xml:space="preserve">sequence </w:t>
      </w:r>
      <w:r>
        <w:t xml:space="preserve">and returns the first element for which the </w:t>
      </w:r>
      <w:r w:rsidRPr="00D134CD">
        <w:t>predicate</w:t>
      </w:r>
      <w:r>
        <w:t xml:space="preserve"> function returns true. If no </w:t>
      </w:r>
      <w:r w:rsidRPr="00D134CD">
        <w:t>predicate</w:t>
      </w:r>
      <w:r>
        <w:t xml:space="preserve"> </w:t>
      </w:r>
      <w:r w:rsidR="00D134CD">
        <w:t>function</w:t>
      </w:r>
      <w:r>
        <w:t xml:space="preserve"> is specified, the </w:t>
      </w:r>
      <w:r w:rsidRPr="00B649F2">
        <w:rPr>
          <w:rStyle w:val="CodeEmbedded"/>
        </w:rPr>
        <w:t>First</w:t>
      </w:r>
      <w:r>
        <w:t xml:space="preserve"> operator simply returns the first element</w:t>
      </w:r>
      <w:r w:rsidR="00881559">
        <w:t xml:space="preserve"> of the sequence</w:t>
      </w:r>
      <w:r>
        <w:t>.</w:t>
      </w:r>
    </w:p>
    <w:p w:rsidR="005E71E2" w:rsidRDefault="005E71E2" w:rsidP="00CC713D">
      <w:pPr>
        <w:pStyle w:val="Text"/>
      </w:pPr>
      <w:r>
        <w:t xml:space="preserve">An </w:t>
      </w:r>
      <w:r w:rsidRPr="00B649F2">
        <w:rPr>
          <w:rStyle w:val="CodeEmbedded"/>
        </w:rPr>
        <w:t>ArgumentNullException</w:t>
      </w:r>
      <w:r>
        <w:t xml:space="preserve"> is thrown </w:t>
      </w:r>
      <w:r w:rsidRPr="00684B8D">
        <w:t>if</w:t>
      </w:r>
      <w:r>
        <w:t xml:space="preserve"> any argument </w:t>
      </w:r>
      <w:r w:rsidRPr="00684B8D">
        <w:t>is</w:t>
      </w:r>
      <w:r>
        <w:t xml:space="preserve"> null.</w:t>
      </w:r>
      <w:r w:rsidR="0021720C">
        <w:t xml:space="preserve"> An </w:t>
      </w:r>
      <w:r w:rsidR="00A560A3" w:rsidRPr="00B649F2">
        <w:rPr>
          <w:rStyle w:val="CodeEmbedded"/>
        </w:rPr>
        <w:t>InvalidOperationException</w:t>
      </w:r>
      <w:r w:rsidR="0021720C">
        <w:t xml:space="preserve"> is thrown if no element matches the predicate or if the source sequence is empty.</w:t>
      </w:r>
    </w:p>
    <w:p w:rsidR="00FC54B2" w:rsidRDefault="0021720C" w:rsidP="00CC713D">
      <w:pPr>
        <w:pStyle w:val="Text"/>
      </w:pPr>
      <w:r>
        <w:t>The following</w:t>
      </w:r>
      <w:r w:rsidR="00881559">
        <w:t xml:space="preserve"> example returns the first </w:t>
      </w:r>
      <w:r>
        <w:t>c</w:t>
      </w:r>
      <w:r w:rsidR="000D6403">
        <w:t>ustomer with a given phone number</w:t>
      </w:r>
      <w:r>
        <w:t>:</w:t>
      </w:r>
    </w:p>
    <w:p w:rsidR="0021720C" w:rsidRDefault="0021720C" w:rsidP="00CC713D">
      <w:pPr>
        <w:pStyle w:val="Text"/>
      </w:pPr>
    </w:p>
    <w:p w:rsidR="009F5F97" w:rsidRDefault="000D6403" w:rsidP="0021720C">
      <w:pPr>
        <w:pStyle w:val="Code"/>
      </w:pPr>
      <w:r>
        <w:rPr>
          <w:color w:val="0000FF"/>
        </w:rPr>
        <w:t>string</w:t>
      </w:r>
      <w:r w:rsidR="0021720C">
        <w:t xml:space="preserve"> </w:t>
      </w:r>
      <w:r>
        <w:t>phone = "206-555-1212"</w:t>
      </w:r>
      <w:r w:rsidR="0021720C">
        <w:t>;</w:t>
      </w:r>
    </w:p>
    <w:p w:rsidR="005E71E2" w:rsidRDefault="0021720C" w:rsidP="0021720C">
      <w:pPr>
        <w:pStyle w:val="Code"/>
      </w:pPr>
      <w:r w:rsidRPr="0021720C">
        <w:rPr>
          <w:color w:val="008080"/>
        </w:rPr>
        <w:t>Customer</w:t>
      </w:r>
      <w:r w:rsidR="000D6403">
        <w:t xml:space="preserve"> c = customers.First(c =&gt; c.Phone == phone</w:t>
      </w:r>
      <w:r>
        <w:t>);</w:t>
      </w:r>
    </w:p>
    <w:p w:rsidR="00FC54B2" w:rsidRDefault="00FC54B2" w:rsidP="0021720C">
      <w:pPr>
        <w:pStyle w:val="Code"/>
      </w:pPr>
    </w:p>
    <w:p w:rsidR="00881559" w:rsidRPr="001B35E5" w:rsidRDefault="00881559" w:rsidP="00CC713D">
      <w:pPr>
        <w:pStyle w:val="Text"/>
      </w:pPr>
      <w:r>
        <w:t xml:space="preserve">In the example above, an exception is thrown if no customer </w:t>
      </w:r>
      <w:r w:rsidR="00274692">
        <w:t xml:space="preserve">with the given </w:t>
      </w:r>
      <w:r w:rsidR="000D6403">
        <w:t>phone number</w:t>
      </w:r>
      <w:r w:rsidR="00274692">
        <w:t xml:space="preserve"> exists. To instead return </w:t>
      </w:r>
      <w:r w:rsidR="00B34662">
        <w:t xml:space="preserve">a default value </w:t>
      </w:r>
      <w:r w:rsidR="00274692">
        <w:t xml:space="preserve">when no element is found, use the </w:t>
      </w:r>
      <w:r w:rsidR="00274692" w:rsidRPr="00B649F2">
        <w:rPr>
          <w:rStyle w:val="CodeEmbedded"/>
        </w:rPr>
        <w:t>FirstOrDefault</w:t>
      </w:r>
      <w:r w:rsidR="00274692">
        <w:t xml:space="preserve"> operator.</w:t>
      </w:r>
    </w:p>
    <w:p w:rsidR="000A6F68" w:rsidRDefault="000A6F68" w:rsidP="000A6F68">
      <w:pPr>
        <w:pStyle w:val="Heading3"/>
      </w:pPr>
      <w:bookmarkStart w:id="47" w:name="_Toc159379118"/>
      <w:r>
        <w:t>FirstOrDefault</w:t>
      </w:r>
      <w:bookmarkEnd w:id="47"/>
    </w:p>
    <w:p w:rsidR="00274692" w:rsidRDefault="00274692" w:rsidP="00CC713D">
      <w:pPr>
        <w:pStyle w:val="Text"/>
      </w:pPr>
      <w:r>
        <w:t xml:space="preserve">The </w:t>
      </w:r>
      <w:r w:rsidRPr="00B649F2">
        <w:rPr>
          <w:rStyle w:val="CodeEmbedded"/>
        </w:rPr>
        <w:t>FirstOrDefault</w:t>
      </w:r>
      <w:r>
        <w:t xml:space="preserve"> operator returns the first element of a sequence, or a default value if no element is found.</w:t>
      </w:r>
    </w:p>
    <w:p w:rsidR="00FC54B2" w:rsidRPr="00274692" w:rsidRDefault="00FC54B2" w:rsidP="00CC713D">
      <w:pPr>
        <w:pStyle w:val="Text"/>
      </w:pPr>
    </w:p>
    <w:p w:rsidR="009F5F97" w:rsidRDefault="000A6F68" w:rsidP="000A6F68">
      <w:pPr>
        <w:pStyle w:val="Code"/>
      </w:pPr>
      <w:r>
        <w:rPr>
          <w:color w:val="0000FF"/>
        </w:rPr>
        <w:t>public</w:t>
      </w:r>
      <w:r>
        <w:t xml:space="preserve"> </w:t>
      </w:r>
      <w:r>
        <w:rPr>
          <w:color w:val="0000FF"/>
        </w:rPr>
        <w:t>static</w:t>
      </w:r>
      <w:r>
        <w:t xml:space="preserve"> </w:t>
      </w:r>
      <w:r w:rsidR="007D71D9" w:rsidRPr="007D71D9">
        <w:t>TSource</w:t>
      </w:r>
      <w:r>
        <w:t xml:space="preserve"> FirstOrDefault&lt;</w:t>
      </w:r>
      <w:r w:rsidR="007D71D9" w:rsidRPr="007D71D9">
        <w:t>TSource</w:t>
      </w:r>
      <w:r>
        <w:t>&gt;(</w:t>
      </w:r>
    </w:p>
    <w:p w:rsidR="000A6F68" w:rsidRDefault="00C43446" w:rsidP="000A6F68">
      <w:pPr>
        <w:pStyle w:val="Code"/>
      </w:pPr>
      <w:r>
        <w:t xml:space="preserve">    </w:t>
      </w:r>
      <w:r w:rsidR="000A6F68" w:rsidRPr="007E5C9C">
        <w:rPr>
          <w:color w:val="0000FF"/>
        </w:rPr>
        <w:t>this</w:t>
      </w:r>
      <w:r w:rsidR="000A6F68">
        <w:t xml:space="preserve"> </w:t>
      </w:r>
      <w:r w:rsidR="000A6F68">
        <w:rPr>
          <w:color w:val="008080"/>
        </w:rPr>
        <w:t>IEnumerable</w:t>
      </w:r>
      <w:r w:rsidR="000A6F68">
        <w:t>&lt;</w:t>
      </w:r>
      <w:r w:rsidR="007D71D9" w:rsidRPr="007D71D9">
        <w:t>TSource</w:t>
      </w:r>
      <w:r w:rsidR="000A6F68">
        <w:t>&gt; source);</w:t>
      </w:r>
    </w:p>
    <w:p w:rsidR="009F5F97" w:rsidRDefault="000A6F68" w:rsidP="000A6F68">
      <w:pPr>
        <w:pStyle w:val="Code"/>
      </w:pPr>
      <w:r>
        <w:rPr>
          <w:color w:val="0000FF"/>
        </w:rPr>
        <w:t>public</w:t>
      </w:r>
      <w:r>
        <w:t xml:space="preserve"> </w:t>
      </w:r>
      <w:r>
        <w:rPr>
          <w:color w:val="0000FF"/>
        </w:rPr>
        <w:t>static</w:t>
      </w:r>
      <w:r>
        <w:t xml:space="preserve"> </w:t>
      </w:r>
      <w:r w:rsidR="007D71D9" w:rsidRPr="007D71D9">
        <w:t>TSource</w:t>
      </w:r>
      <w:r>
        <w:t xml:space="preserve"> FirstOrDefault&lt;</w:t>
      </w:r>
      <w:r w:rsidR="007D71D9" w:rsidRPr="007D71D9">
        <w:t>TSource</w:t>
      </w:r>
      <w:r>
        <w:t>&gt;(</w:t>
      </w:r>
    </w:p>
    <w:p w:rsidR="009F5F97" w:rsidRDefault="00C43446" w:rsidP="000A6F68">
      <w:pPr>
        <w:pStyle w:val="Code"/>
      </w:pPr>
      <w:r>
        <w:t xml:space="preserve">    </w:t>
      </w:r>
      <w:r w:rsidR="000A6F68" w:rsidRPr="007E5C9C">
        <w:rPr>
          <w:color w:val="0000FF"/>
        </w:rPr>
        <w:t>this</w:t>
      </w:r>
      <w:r w:rsidR="000A6F68">
        <w:t xml:space="preserve"> </w:t>
      </w:r>
      <w:r w:rsidR="000A6F68">
        <w:rPr>
          <w:color w:val="008080"/>
        </w:rPr>
        <w:t>IEnumerable</w:t>
      </w:r>
      <w:r w:rsidR="000A6F68">
        <w:t>&lt;</w:t>
      </w:r>
      <w:r w:rsidR="007D71D9" w:rsidRPr="007D71D9">
        <w:t>TSource</w:t>
      </w:r>
      <w:r w:rsidR="000A6F68">
        <w:t>&gt; source,</w:t>
      </w:r>
    </w:p>
    <w:p w:rsidR="000A6F68" w:rsidRDefault="00C43446" w:rsidP="000A6F68">
      <w:pPr>
        <w:pStyle w:val="Code"/>
      </w:pPr>
      <w:r>
        <w:t xml:space="preserve">    </w:t>
      </w:r>
      <w:r w:rsidR="000A6F68">
        <w:rPr>
          <w:color w:val="008080"/>
        </w:rPr>
        <w:t>Func</w:t>
      </w:r>
      <w:r w:rsidR="000A6F68">
        <w:t>&lt;</w:t>
      </w:r>
      <w:r w:rsidR="007D71D9" w:rsidRPr="007D71D9">
        <w:t>TSource</w:t>
      </w:r>
      <w:r w:rsidR="000A6F68">
        <w:t xml:space="preserve">, </w:t>
      </w:r>
      <w:r w:rsidR="000A6F68">
        <w:rPr>
          <w:color w:val="0000FF"/>
        </w:rPr>
        <w:t>bool</w:t>
      </w:r>
      <w:r w:rsidR="000A6F68">
        <w:t>&gt; predicate);</w:t>
      </w:r>
    </w:p>
    <w:p w:rsidR="00FC54B2" w:rsidRDefault="00FC54B2" w:rsidP="000A6F68">
      <w:pPr>
        <w:pStyle w:val="Code"/>
      </w:pPr>
    </w:p>
    <w:p w:rsidR="00F25D17" w:rsidRDefault="00274692" w:rsidP="00CC713D">
      <w:pPr>
        <w:pStyle w:val="Text"/>
      </w:pPr>
      <w:r>
        <w:t xml:space="preserve">The </w:t>
      </w:r>
      <w:r w:rsidRPr="00B649F2">
        <w:rPr>
          <w:rStyle w:val="CodeEmbedded"/>
        </w:rPr>
        <w:t>FirstOrDefault</w:t>
      </w:r>
      <w:r>
        <w:t xml:space="preserve"> operator enumerates </w:t>
      </w:r>
      <w:r w:rsidR="00F25D17">
        <w:t xml:space="preserve">the </w:t>
      </w:r>
      <w:r w:rsidRPr="00F25D17">
        <w:t>source</w:t>
      </w:r>
      <w:r>
        <w:t xml:space="preserve"> </w:t>
      </w:r>
      <w:r w:rsidR="00F25D17">
        <w:t xml:space="preserve">sequence </w:t>
      </w:r>
      <w:r>
        <w:t xml:space="preserve">and returns the first element for which the </w:t>
      </w:r>
      <w:r w:rsidRPr="00F25D17">
        <w:t>predicate</w:t>
      </w:r>
      <w:r>
        <w:t xml:space="preserve"> function returns true. If no </w:t>
      </w:r>
      <w:r w:rsidRPr="00F25D17">
        <w:t>predicate</w:t>
      </w:r>
      <w:r>
        <w:t xml:space="preserve"> </w:t>
      </w:r>
      <w:r w:rsidR="00A92FA4">
        <w:t>function</w:t>
      </w:r>
      <w:r>
        <w:t xml:space="preserve"> is specified, the </w:t>
      </w:r>
      <w:r w:rsidRPr="00B649F2">
        <w:rPr>
          <w:rStyle w:val="CodeEmbedded"/>
        </w:rPr>
        <w:t>First</w:t>
      </w:r>
      <w:r w:rsidR="00FD57C4" w:rsidRPr="00B649F2">
        <w:rPr>
          <w:rStyle w:val="CodeEmbedded"/>
        </w:rPr>
        <w:t>OrDefault</w:t>
      </w:r>
      <w:r>
        <w:t xml:space="preserve"> operator simply returns the first element of the sequence.</w:t>
      </w:r>
    </w:p>
    <w:p w:rsidR="00274692" w:rsidRDefault="00274692" w:rsidP="00CC713D">
      <w:pPr>
        <w:pStyle w:val="Text"/>
      </w:pPr>
      <w:r>
        <w:t xml:space="preserve">An </w:t>
      </w:r>
      <w:r w:rsidRPr="00B649F2">
        <w:rPr>
          <w:rStyle w:val="CodeEmbedded"/>
        </w:rPr>
        <w:t>ArgumentNullException</w:t>
      </w:r>
      <w:r>
        <w:t xml:space="preserve"> is thrown </w:t>
      </w:r>
      <w:r w:rsidRPr="00684B8D">
        <w:t>if</w:t>
      </w:r>
      <w:r>
        <w:t xml:space="preserve"> any argument </w:t>
      </w:r>
      <w:r w:rsidRPr="00684B8D">
        <w:t>is</w:t>
      </w:r>
      <w:r>
        <w:t xml:space="preserve"> null. If no element matches the predicate or if the source sequence is empty, </w:t>
      </w:r>
      <w:r w:rsidRPr="00B649F2">
        <w:rPr>
          <w:rStyle w:val="CodeEmbedded"/>
        </w:rPr>
        <w:t>default(</w:t>
      </w:r>
      <w:r w:rsidR="007D71D9" w:rsidRPr="00B649F2">
        <w:rPr>
          <w:rStyle w:val="CodeEmbedded"/>
        </w:rPr>
        <w:t>TSource</w:t>
      </w:r>
      <w:r w:rsidRPr="00B649F2">
        <w:rPr>
          <w:rStyle w:val="CodeEmbedded"/>
        </w:rPr>
        <w:t>)</w:t>
      </w:r>
      <w:r>
        <w:t xml:space="preserve"> is returned. The default value for reference and nullable types is null.</w:t>
      </w:r>
    </w:p>
    <w:p w:rsidR="00C37812" w:rsidRDefault="00C37812" w:rsidP="00C37812">
      <w:pPr>
        <w:pStyle w:val="Heading3"/>
      </w:pPr>
      <w:bookmarkStart w:id="48" w:name="_Toc159379119"/>
      <w:r>
        <w:t>Last</w:t>
      </w:r>
      <w:bookmarkEnd w:id="48"/>
    </w:p>
    <w:p w:rsidR="000D6403" w:rsidRDefault="000D6403" w:rsidP="00CC713D">
      <w:pPr>
        <w:pStyle w:val="Text"/>
      </w:pPr>
      <w:r>
        <w:t xml:space="preserve">The </w:t>
      </w:r>
      <w:r w:rsidRPr="00B649F2">
        <w:rPr>
          <w:rStyle w:val="CodeEmbedded"/>
        </w:rPr>
        <w:t>Last</w:t>
      </w:r>
      <w:r>
        <w:t xml:space="preserve"> operator returns the last element of a sequence.</w:t>
      </w:r>
    </w:p>
    <w:p w:rsidR="00FC54B2" w:rsidRPr="005E71E2" w:rsidRDefault="00FC54B2" w:rsidP="00CC713D">
      <w:pPr>
        <w:pStyle w:val="Text"/>
      </w:pPr>
    </w:p>
    <w:p w:rsidR="009F5F97" w:rsidRDefault="000D6403" w:rsidP="000D6403">
      <w:pPr>
        <w:pStyle w:val="Code"/>
      </w:pPr>
      <w:r>
        <w:rPr>
          <w:color w:val="0000FF"/>
        </w:rPr>
        <w:t>public</w:t>
      </w:r>
      <w:r>
        <w:t xml:space="preserve"> </w:t>
      </w:r>
      <w:r>
        <w:rPr>
          <w:color w:val="0000FF"/>
        </w:rPr>
        <w:t>static</w:t>
      </w:r>
      <w:r w:rsidR="00AA3B6C">
        <w:t xml:space="preserve"> </w:t>
      </w:r>
      <w:r w:rsidR="007D71D9" w:rsidRPr="007D71D9">
        <w:t>TSource</w:t>
      </w:r>
      <w:r w:rsidR="00AA3B6C">
        <w:t xml:space="preserve"> Last</w:t>
      </w:r>
      <w:r>
        <w:t>&lt;</w:t>
      </w:r>
      <w:r w:rsidR="007D71D9" w:rsidRPr="007D71D9">
        <w:t>TSource</w:t>
      </w:r>
      <w:r>
        <w:t>&gt;(</w:t>
      </w:r>
    </w:p>
    <w:p w:rsidR="000D6403" w:rsidRDefault="00C43446" w:rsidP="000D6403">
      <w:pPr>
        <w:pStyle w:val="Code"/>
      </w:pPr>
      <w:r>
        <w:t xml:space="preserve">    </w:t>
      </w:r>
      <w:r w:rsidR="000D6403" w:rsidRPr="007E5C9C">
        <w:rPr>
          <w:color w:val="0000FF"/>
        </w:rPr>
        <w:t>this</w:t>
      </w:r>
      <w:r w:rsidR="000D6403">
        <w:t xml:space="preserve"> </w:t>
      </w:r>
      <w:r w:rsidR="000D6403">
        <w:rPr>
          <w:color w:val="008080"/>
        </w:rPr>
        <w:t>IEnumerable</w:t>
      </w:r>
      <w:r w:rsidR="000D6403">
        <w:t>&lt;</w:t>
      </w:r>
      <w:r w:rsidR="007D71D9" w:rsidRPr="007D71D9">
        <w:t>TSource</w:t>
      </w:r>
      <w:r w:rsidR="000D6403">
        <w:t>&gt; source);</w:t>
      </w:r>
    </w:p>
    <w:p w:rsidR="003E007D" w:rsidRDefault="000D6403" w:rsidP="000D6403">
      <w:pPr>
        <w:pStyle w:val="Code"/>
      </w:pPr>
      <w:r>
        <w:rPr>
          <w:color w:val="0000FF"/>
        </w:rPr>
        <w:t>public</w:t>
      </w:r>
      <w:r>
        <w:t xml:space="preserve"> </w:t>
      </w:r>
      <w:r>
        <w:rPr>
          <w:color w:val="0000FF"/>
        </w:rPr>
        <w:t>static</w:t>
      </w:r>
      <w:r w:rsidR="00AA3B6C">
        <w:t xml:space="preserve"> </w:t>
      </w:r>
      <w:r w:rsidR="007D71D9" w:rsidRPr="007D71D9">
        <w:t>TSource</w:t>
      </w:r>
      <w:r w:rsidR="00AA3B6C">
        <w:t xml:space="preserve"> Last</w:t>
      </w:r>
      <w:r>
        <w:t>&lt;</w:t>
      </w:r>
      <w:r w:rsidR="007D71D9" w:rsidRPr="007D71D9">
        <w:t>TSource</w:t>
      </w:r>
      <w:r>
        <w:t>&gt;(</w:t>
      </w:r>
    </w:p>
    <w:p w:rsidR="003E007D" w:rsidRDefault="00C43446" w:rsidP="000D6403">
      <w:pPr>
        <w:pStyle w:val="Code"/>
      </w:pPr>
      <w:r>
        <w:t xml:space="preserve">    </w:t>
      </w:r>
      <w:r w:rsidR="000D6403" w:rsidRPr="007E5C9C">
        <w:rPr>
          <w:color w:val="0000FF"/>
        </w:rPr>
        <w:t>this</w:t>
      </w:r>
      <w:r w:rsidR="000D6403">
        <w:t xml:space="preserve"> </w:t>
      </w:r>
      <w:r w:rsidR="000D6403">
        <w:rPr>
          <w:color w:val="008080"/>
        </w:rPr>
        <w:t>IEnumerable</w:t>
      </w:r>
      <w:r w:rsidR="000D6403">
        <w:t>&lt;</w:t>
      </w:r>
      <w:r w:rsidR="007D71D9" w:rsidRPr="007D71D9">
        <w:t>TSource</w:t>
      </w:r>
      <w:r w:rsidR="000D6403">
        <w:t>&gt; source,</w:t>
      </w:r>
    </w:p>
    <w:p w:rsidR="000D6403" w:rsidRDefault="00C43446" w:rsidP="000D6403">
      <w:pPr>
        <w:pStyle w:val="Code"/>
      </w:pPr>
      <w:r>
        <w:t xml:space="preserve">    </w:t>
      </w:r>
      <w:r w:rsidR="000D6403">
        <w:rPr>
          <w:color w:val="008080"/>
        </w:rPr>
        <w:t>Func</w:t>
      </w:r>
      <w:r w:rsidR="000D6403">
        <w:t>&lt;</w:t>
      </w:r>
      <w:r w:rsidR="007D71D9" w:rsidRPr="007D71D9">
        <w:t>TSource</w:t>
      </w:r>
      <w:r w:rsidR="000D6403">
        <w:t xml:space="preserve">, </w:t>
      </w:r>
      <w:r w:rsidR="000D6403">
        <w:rPr>
          <w:color w:val="0000FF"/>
        </w:rPr>
        <w:t>bool</w:t>
      </w:r>
      <w:r w:rsidR="000D6403">
        <w:t>&gt; predicate);</w:t>
      </w:r>
    </w:p>
    <w:p w:rsidR="00FC54B2" w:rsidRDefault="00FC54B2" w:rsidP="000D6403">
      <w:pPr>
        <w:pStyle w:val="Code"/>
      </w:pPr>
    </w:p>
    <w:p w:rsidR="000D6403" w:rsidRDefault="000D6403" w:rsidP="00CC713D">
      <w:pPr>
        <w:pStyle w:val="Text"/>
      </w:pPr>
      <w:r>
        <w:t xml:space="preserve">The </w:t>
      </w:r>
      <w:r w:rsidRPr="00B649F2">
        <w:rPr>
          <w:rStyle w:val="CodeEmbedded"/>
        </w:rPr>
        <w:t>Last</w:t>
      </w:r>
      <w:r>
        <w:t xml:space="preserve"> operator enumerates the </w:t>
      </w:r>
      <w:r w:rsidRPr="00D134CD">
        <w:t>source</w:t>
      </w:r>
      <w:r>
        <w:t xml:space="preserve"> sequence and returns the last element for which the </w:t>
      </w:r>
      <w:r w:rsidRPr="00D134CD">
        <w:t>predicate</w:t>
      </w:r>
      <w:r>
        <w:t xml:space="preserve"> function returned true. If no </w:t>
      </w:r>
      <w:r w:rsidRPr="00D134CD">
        <w:t>predicate</w:t>
      </w:r>
      <w:r>
        <w:t xml:space="preserve"> function is specified, the </w:t>
      </w:r>
      <w:r w:rsidRPr="00B649F2">
        <w:rPr>
          <w:rStyle w:val="CodeEmbedded"/>
        </w:rPr>
        <w:t>Last</w:t>
      </w:r>
      <w:r>
        <w:t xml:space="preserve"> operator simply returns the last element of the sequence.</w:t>
      </w:r>
    </w:p>
    <w:p w:rsidR="000D6403" w:rsidRDefault="000D6403" w:rsidP="00CC713D">
      <w:pPr>
        <w:pStyle w:val="Text"/>
      </w:pPr>
      <w:r>
        <w:t xml:space="preserve">An </w:t>
      </w:r>
      <w:r w:rsidRPr="00B649F2">
        <w:rPr>
          <w:rStyle w:val="CodeEmbedded"/>
        </w:rPr>
        <w:t>Argumen</w:t>
      </w:r>
      <w:r w:rsidRPr="00CC713D">
        <w:rPr>
          <w:rStyle w:val="CodeEmbedded"/>
        </w:rPr>
        <w:t>tNullException</w:t>
      </w:r>
      <w:r>
        <w:t xml:space="preserve"> is thrown </w:t>
      </w:r>
      <w:r w:rsidRPr="00684B8D">
        <w:t>if</w:t>
      </w:r>
      <w:r>
        <w:t xml:space="preserve"> any argument </w:t>
      </w:r>
      <w:r w:rsidRPr="00684B8D">
        <w:t>is</w:t>
      </w:r>
      <w:r>
        <w:t xml:space="preserve"> null. An </w:t>
      </w:r>
      <w:r w:rsidRPr="00B649F2">
        <w:rPr>
          <w:rStyle w:val="CodeEmbedded"/>
        </w:rPr>
        <w:t>InvalidOperationException</w:t>
      </w:r>
      <w:r>
        <w:t xml:space="preserve"> is thrown if no element matches the predicate or if the source sequence is empty.</w:t>
      </w:r>
    </w:p>
    <w:p w:rsidR="00C37812" w:rsidRDefault="00C37812" w:rsidP="00C37812">
      <w:pPr>
        <w:pStyle w:val="Heading3"/>
      </w:pPr>
      <w:bookmarkStart w:id="49" w:name="_Toc159379120"/>
      <w:r>
        <w:t>LastOrDefault</w:t>
      </w:r>
      <w:bookmarkEnd w:id="49"/>
    </w:p>
    <w:p w:rsidR="000D6403" w:rsidRDefault="000D6403" w:rsidP="000A3D3C">
      <w:pPr>
        <w:pStyle w:val="Text"/>
      </w:pPr>
      <w:r>
        <w:t xml:space="preserve">The </w:t>
      </w:r>
      <w:r w:rsidRPr="00B649F2">
        <w:rPr>
          <w:rStyle w:val="CodeEmbedded"/>
        </w:rPr>
        <w:t>LastOrDefault</w:t>
      </w:r>
      <w:r>
        <w:t xml:space="preserve"> operator returns the last element of a sequence, or a default value if no element is found.</w:t>
      </w:r>
    </w:p>
    <w:p w:rsidR="00FC54B2" w:rsidRPr="00274692" w:rsidRDefault="00FC54B2" w:rsidP="000A3D3C">
      <w:pPr>
        <w:pStyle w:val="Text"/>
      </w:pPr>
    </w:p>
    <w:p w:rsidR="003E007D" w:rsidRDefault="000D6403" w:rsidP="000D6403">
      <w:pPr>
        <w:pStyle w:val="Code"/>
      </w:pPr>
      <w:r>
        <w:rPr>
          <w:color w:val="0000FF"/>
        </w:rPr>
        <w:t>public</w:t>
      </w:r>
      <w:r>
        <w:t xml:space="preserve"> </w:t>
      </w:r>
      <w:r>
        <w:rPr>
          <w:color w:val="0000FF"/>
        </w:rPr>
        <w:t>static</w:t>
      </w:r>
      <w:r>
        <w:t xml:space="preserve"> </w:t>
      </w:r>
      <w:r w:rsidR="007D71D9" w:rsidRPr="007D71D9">
        <w:t>TSource</w:t>
      </w:r>
      <w:r>
        <w:t xml:space="preserve"> </w:t>
      </w:r>
      <w:r w:rsidR="00AA3B6C">
        <w:t>Last</w:t>
      </w:r>
      <w:r>
        <w:t>OrDefault&lt;</w:t>
      </w:r>
      <w:r w:rsidR="007D71D9" w:rsidRPr="007D71D9">
        <w:t>TSource</w:t>
      </w:r>
      <w:r>
        <w:t>&gt;(</w:t>
      </w:r>
    </w:p>
    <w:p w:rsidR="000D6403" w:rsidRDefault="00C43446" w:rsidP="000D6403">
      <w:pPr>
        <w:pStyle w:val="Code"/>
      </w:pPr>
      <w:r>
        <w:t xml:space="preserve">    </w:t>
      </w:r>
      <w:r w:rsidR="000D6403" w:rsidRPr="007E5C9C">
        <w:rPr>
          <w:color w:val="0000FF"/>
        </w:rPr>
        <w:t>this</w:t>
      </w:r>
      <w:r w:rsidR="000D6403">
        <w:t xml:space="preserve"> </w:t>
      </w:r>
      <w:r w:rsidR="000D6403">
        <w:rPr>
          <w:color w:val="008080"/>
        </w:rPr>
        <w:t>IEnumerable</w:t>
      </w:r>
      <w:r w:rsidR="000D6403">
        <w:t>&lt;</w:t>
      </w:r>
      <w:r w:rsidR="007D71D9" w:rsidRPr="007D71D9">
        <w:t>TSource</w:t>
      </w:r>
      <w:r w:rsidR="000D6403">
        <w:t>&gt; source);</w:t>
      </w:r>
    </w:p>
    <w:p w:rsidR="003E007D" w:rsidRDefault="000D6403" w:rsidP="000D6403">
      <w:pPr>
        <w:pStyle w:val="Code"/>
      </w:pPr>
      <w:r>
        <w:rPr>
          <w:color w:val="0000FF"/>
        </w:rPr>
        <w:t>public</w:t>
      </w:r>
      <w:r>
        <w:t xml:space="preserve"> </w:t>
      </w:r>
      <w:r>
        <w:rPr>
          <w:color w:val="0000FF"/>
        </w:rPr>
        <w:t>static</w:t>
      </w:r>
      <w:r>
        <w:t xml:space="preserve"> </w:t>
      </w:r>
      <w:r w:rsidR="007D71D9" w:rsidRPr="007D71D9">
        <w:t>TSource</w:t>
      </w:r>
      <w:r>
        <w:t xml:space="preserve"> </w:t>
      </w:r>
      <w:r w:rsidR="00AA3B6C">
        <w:t>Last</w:t>
      </w:r>
      <w:r>
        <w:t>OrDefault&lt;</w:t>
      </w:r>
      <w:r w:rsidR="007D71D9" w:rsidRPr="007D71D9">
        <w:t>TSource</w:t>
      </w:r>
      <w:r>
        <w:t>&gt;(</w:t>
      </w:r>
    </w:p>
    <w:p w:rsidR="003E007D" w:rsidRDefault="00C43446" w:rsidP="000D6403">
      <w:pPr>
        <w:pStyle w:val="Code"/>
      </w:pPr>
      <w:r>
        <w:t xml:space="preserve">    </w:t>
      </w:r>
      <w:r w:rsidR="000D6403" w:rsidRPr="007E5C9C">
        <w:rPr>
          <w:color w:val="0000FF"/>
        </w:rPr>
        <w:t>this</w:t>
      </w:r>
      <w:r w:rsidR="000D6403">
        <w:t xml:space="preserve"> </w:t>
      </w:r>
      <w:r w:rsidR="000D6403">
        <w:rPr>
          <w:color w:val="008080"/>
        </w:rPr>
        <w:t>IEnumerable</w:t>
      </w:r>
      <w:r w:rsidR="000D6403">
        <w:t>&lt;</w:t>
      </w:r>
      <w:r w:rsidR="007D71D9" w:rsidRPr="007D71D9">
        <w:t>TSource</w:t>
      </w:r>
      <w:r w:rsidR="000D6403">
        <w:t>&gt; source,</w:t>
      </w:r>
    </w:p>
    <w:p w:rsidR="000D6403" w:rsidRDefault="00C43446" w:rsidP="000D6403">
      <w:pPr>
        <w:pStyle w:val="Code"/>
      </w:pPr>
      <w:r>
        <w:t xml:space="preserve">    </w:t>
      </w:r>
      <w:r w:rsidR="000D6403">
        <w:rPr>
          <w:color w:val="008080"/>
        </w:rPr>
        <w:t>Func</w:t>
      </w:r>
      <w:r w:rsidR="000D6403">
        <w:t>&lt;</w:t>
      </w:r>
      <w:r w:rsidR="007D71D9" w:rsidRPr="007D71D9">
        <w:t>TSource</w:t>
      </w:r>
      <w:r w:rsidR="000D6403">
        <w:t xml:space="preserve">, </w:t>
      </w:r>
      <w:r w:rsidR="000D6403">
        <w:rPr>
          <w:color w:val="0000FF"/>
        </w:rPr>
        <w:t>bool</w:t>
      </w:r>
      <w:r w:rsidR="000D6403">
        <w:t>&gt; predicate);</w:t>
      </w:r>
    </w:p>
    <w:p w:rsidR="00FC54B2" w:rsidRDefault="00FC54B2" w:rsidP="000D6403">
      <w:pPr>
        <w:pStyle w:val="Code"/>
      </w:pPr>
    </w:p>
    <w:p w:rsidR="000D6403" w:rsidRDefault="000D6403" w:rsidP="000A3D3C">
      <w:pPr>
        <w:pStyle w:val="Text"/>
      </w:pPr>
      <w:r>
        <w:t xml:space="preserve">The </w:t>
      </w:r>
      <w:r w:rsidRPr="00B649F2">
        <w:rPr>
          <w:rStyle w:val="CodeEmbedded"/>
        </w:rPr>
        <w:t>LastOrDefault</w:t>
      </w:r>
      <w:r>
        <w:t xml:space="preserve"> operator enumerates the </w:t>
      </w:r>
      <w:r w:rsidRPr="00F25D17">
        <w:t>source</w:t>
      </w:r>
      <w:r>
        <w:t xml:space="preserve"> sequence and returns the last element for which the </w:t>
      </w:r>
      <w:r w:rsidRPr="00F25D17">
        <w:t>predicate</w:t>
      </w:r>
      <w:r>
        <w:t xml:space="preserve"> function returned true. If no </w:t>
      </w:r>
      <w:r w:rsidRPr="00F25D17">
        <w:t>predicate</w:t>
      </w:r>
      <w:r>
        <w:t xml:space="preserve"> </w:t>
      </w:r>
      <w:r w:rsidR="00A92FA4">
        <w:t>function</w:t>
      </w:r>
      <w:r>
        <w:t xml:space="preserve"> is specified, the </w:t>
      </w:r>
      <w:r w:rsidRPr="00B649F2">
        <w:rPr>
          <w:rStyle w:val="CodeEmbedded"/>
        </w:rPr>
        <w:t>LastOrDefault</w:t>
      </w:r>
      <w:r>
        <w:t xml:space="preserve"> operator simply returns the last element of the sequence.</w:t>
      </w:r>
    </w:p>
    <w:p w:rsidR="00C37812" w:rsidRPr="00C37812" w:rsidRDefault="000D6403" w:rsidP="000A3D3C">
      <w:pPr>
        <w:pStyle w:val="Text"/>
      </w:pPr>
      <w:r>
        <w:t xml:space="preserve">An </w:t>
      </w:r>
      <w:r w:rsidRPr="00B649F2">
        <w:rPr>
          <w:rStyle w:val="CodeEmbedded"/>
        </w:rPr>
        <w:t>ArgumentNullException</w:t>
      </w:r>
      <w:r>
        <w:t xml:space="preserve"> is thrown </w:t>
      </w:r>
      <w:r w:rsidRPr="00684B8D">
        <w:t>if</w:t>
      </w:r>
      <w:r>
        <w:t xml:space="preserve"> any argument </w:t>
      </w:r>
      <w:r w:rsidRPr="00684B8D">
        <w:t>is</w:t>
      </w:r>
      <w:r>
        <w:t xml:space="preserve"> null. If no element matches the predicate or if the source sequence is empty, </w:t>
      </w:r>
      <w:r w:rsidRPr="00B649F2">
        <w:rPr>
          <w:rStyle w:val="CodeEmbedded"/>
        </w:rPr>
        <w:t>default(</w:t>
      </w:r>
      <w:r w:rsidR="007D71D9" w:rsidRPr="00B649F2">
        <w:rPr>
          <w:rStyle w:val="CodeEmbedded"/>
        </w:rPr>
        <w:t>TSource</w:t>
      </w:r>
      <w:r w:rsidRPr="00B649F2">
        <w:rPr>
          <w:rStyle w:val="CodeEmbedded"/>
        </w:rPr>
        <w:t>)</w:t>
      </w:r>
      <w:r>
        <w:t xml:space="preserve"> is returned. The default value for reference and nullable types is null.</w:t>
      </w:r>
    </w:p>
    <w:p w:rsidR="00C37812" w:rsidRDefault="00C37812" w:rsidP="00C37812">
      <w:pPr>
        <w:pStyle w:val="Heading3"/>
      </w:pPr>
      <w:bookmarkStart w:id="50" w:name="_Toc159379121"/>
      <w:r>
        <w:t>Single</w:t>
      </w:r>
      <w:bookmarkEnd w:id="50"/>
    </w:p>
    <w:p w:rsidR="00AA3B6C" w:rsidRDefault="00AA3B6C" w:rsidP="000A3D3C">
      <w:pPr>
        <w:pStyle w:val="Text"/>
      </w:pPr>
      <w:r>
        <w:t xml:space="preserve">The </w:t>
      </w:r>
      <w:r w:rsidRPr="00B649F2">
        <w:rPr>
          <w:rStyle w:val="CodeEmbedded"/>
        </w:rPr>
        <w:t>Single</w:t>
      </w:r>
      <w:r>
        <w:t xml:space="preserve"> operator returns the single element of a sequence.</w:t>
      </w:r>
    </w:p>
    <w:p w:rsidR="00FC54B2" w:rsidRPr="005E71E2" w:rsidRDefault="00FC54B2" w:rsidP="000A3D3C">
      <w:pPr>
        <w:pStyle w:val="Text"/>
      </w:pPr>
    </w:p>
    <w:p w:rsidR="003E007D" w:rsidRDefault="00AA3B6C" w:rsidP="00AA3B6C">
      <w:pPr>
        <w:pStyle w:val="Code"/>
      </w:pPr>
      <w:r>
        <w:rPr>
          <w:color w:val="0000FF"/>
        </w:rPr>
        <w:t>public</w:t>
      </w:r>
      <w:r>
        <w:t xml:space="preserve"> </w:t>
      </w:r>
      <w:r>
        <w:rPr>
          <w:color w:val="0000FF"/>
        </w:rPr>
        <w:t>static</w:t>
      </w:r>
      <w:r>
        <w:t xml:space="preserve"> </w:t>
      </w:r>
      <w:r w:rsidR="007D71D9" w:rsidRPr="007D71D9">
        <w:t>TSource</w:t>
      </w:r>
      <w:r>
        <w:t xml:space="preserve"> Single&lt;</w:t>
      </w:r>
      <w:r w:rsidR="007D71D9" w:rsidRPr="007D71D9">
        <w:t>TSource</w:t>
      </w:r>
      <w:r>
        <w:t>&gt;(</w:t>
      </w:r>
    </w:p>
    <w:p w:rsidR="00AA3B6C" w:rsidRDefault="00C43446" w:rsidP="00AA3B6C">
      <w:pPr>
        <w:pStyle w:val="Code"/>
      </w:pPr>
      <w:r>
        <w:t xml:space="preserve">    </w:t>
      </w:r>
      <w:r w:rsidR="00AA3B6C" w:rsidRPr="007E5C9C">
        <w:rPr>
          <w:color w:val="0000FF"/>
        </w:rPr>
        <w:t>this</w:t>
      </w:r>
      <w:r w:rsidR="00AA3B6C">
        <w:t xml:space="preserve"> </w:t>
      </w:r>
      <w:r w:rsidR="00AA3B6C">
        <w:rPr>
          <w:color w:val="008080"/>
        </w:rPr>
        <w:t>IEnumerable</w:t>
      </w:r>
      <w:r w:rsidR="00AA3B6C">
        <w:t>&lt;</w:t>
      </w:r>
      <w:r w:rsidR="007D71D9" w:rsidRPr="007D71D9">
        <w:t>TSource</w:t>
      </w:r>
      <w:r w:rsidR="00AA3B6C">
        <w:t>&gt; source);</w:t>
      </w:r>
    </w:p>
    <w:p w:rsidR="003E007D" w:rsidRDefault="00AA3B6C" w:rsidP="00AA3B6C">
      <w:pPr>
        <w:pStyle w:val="Code"/>
      </w:pPr>
      <w:r>
        <w:rPr>
          <w:color w:val="0000FF"/>
        </w:rPr>
        <w:t>public</w:t>
      </w:r>
      <w:r>
        <w:t xml:space="preserve"> </w:t>
      </w:r>
      <w:r>
        <w:rPr>
          <w:color w:val="0000FF"/>
        </w:rPr>
        <w:t>static</w:t>
      </w:r>
      <w:r>
        <w:t xml:space="preserve"> </w:t>
      </w:r>
      <w:r w:rsidR="007D71D9" w:rsidRPr="007D71D9">
        <w:t>TSource</w:t>
      </w:r>
      <w:r>
        <w:t xml:space="preserve"> Single&lt;</w:t>
      </w:r>
      <w:r w:rsidR="007D71D9" w:rsidRPr="007D71D9">
        <w:t>TSource</w:t>
      </w:r>
      <w:r>
        <w:t>&gt;(</w:t>
      </w:r>
    </w:p>
    <w:p w:rsidR="003E007D" w:rsidRDefault="00C43446" w:rsidP="00AA3B6C">
      <w:pPr>
        <w:pStyle w:val="Code"/>
      </w:pPr>
      <w:r>
        <w:t xml:space="preserve">    </w:t>
      </w:r>
      <w:r w:rsidR="00AA3B6C" w:rsidRPr="007E5C9C">
        <w:rPr>
          <w:color w:val="0000FF"/>
        </w:rPr>
        <w:t>this</w:t>
      </w:r>
      <w:r w:rsidR="00AA3B6C">
        <w:t xml:space="preserve"> </w:t>
      </w:r>
      <w:r w:rsidR="00AA3B6C">
        <w:rPr>
          <w:color w:val="008080"/>
        </w:rPr>
        <w:t>IEnumerable</w:t>
      </w:r>
      <w:r w:rsidR="00AA3B6C">
        <w:t>&lt;</w:t>
      </w:r>
      <w:r w:rsidR="007D71D9" w:rsidRPr="007D71D9">
        <w:t>TSource</w:t>
      </w:r>
      <w:r w:rsidR="00AA3B6C">
        <w:t>&gt; source,</w:t>
      </w:r>
    </w:p>
    <w:p w:rsidR="00AA3B6C" w:rsidRDefault="00C43446" w:rsidP="00AA3B6C">
      <w:pPr>
        <w:pStyle w:val="Code"/>
      </w:pPr>
      <w:r>
        <w:t xml:space="preserve">    </w:t>
      </w:r>
      <w:r w:rsidR="00AA3B6C">
        <w:rPr>
          <w:color w:val="008080"/>
        </w:rPr>
        <w:t>Func</w:t>
      </w:r>
      <w:r w:rsidR="00AA3B6C">
        <w:t>&lt;</w:t>
      </w:r>
      <w:r w:rsidR="007D71D9" w:rsidRPr="007D71D9">
        <w:t>TSource</w:t>
      </w:r>
      <w:r w:rsidR="00AA3B6C">
        <w:t xml:space="preserve">, </w:t>
      </w:r>
      <w:r w:rsidR="00AA3B6C">
        <w:rPr>
          <w:color w:val="0000FF"/>
        </w:rPr>
        <w:t>bool</w:t>
      </w:r>
      <w:r w:rsidR="00AA3B6C">
        <w:t>&gt; predicate);</w:t>
      </w:r>
    </w:p>
    <w:p w:rsidR="00FC54B2" w:rsidRDefault="00FC54B2" w:rsidP="00AA3B6C">
      <w:pPr>
        <w:pStyle w:val="Code"/>
      </w:pPr>
    </w:p>
    <w:p w:rsidR="00AA3B6C" w:rsidRDefault="00AA3B6C" w:rsidP="000A3D3C">
      <w:pPr>
        <w:pStyle w:val="Text"/>
      </w:pPr>
      <w:r>
        <w:t xml:space="preserve">The </w:t>
      </w:r>
      <w:r w:rsidRPr="00B649F2">
        <w:rPr>
          <w:rStyle w:val="CodeEmbedded"/>
        </w:rPr>
        <w:t>Single</w:t>
      </w:r>
      <w:r>
        <w:t xml:space="preserve"> operator enumerates the </w:t>
      </w:r>
      <w:r w:rsidRPr="00D134CD">
        <w:t>source</w:t>
      </w:r>
      <w:r>
        <w:t xml:space="preserve"> sequence and returns the single element for which the </w:t>
      </w:r>
      <w:r w:rsidRPr="00D134CD">
        <w:t>predicate</w:t>
      </w:r>
      <w:r>
        <w:t xml:space="preserve"> function returned true. If no </w:t>
      </w:r>
      <w:r w:rsidRPr="00D134CD">
        <w:t>predicate</w:t>
      </w:r>
      <w:r>
        <w:t xml:space="preserve"> function is specified, the </w:t>
      </w:r>
      <w:r w:rsidRPr="00B649F2">
        <w:rPr>
          <w:rStyle w:val="CodeEmbedded"/>
        </w:rPr>
        <w:t>Single</w:t>
      </w:r>
      <w:r>
        <w:t xml:space="preserve"> operator simply returns the single element of the sequence.</w:t>
      </w:r>
    </w:p>
    <w:p w:rsidR="00FE7E02" w:rsidRDefault="00AA3B6C" w:rsidP="00CB64BD">
      <w:pPr>
        <w:pStyle w:val="Text"/>
      </w:pPr>
      <w:r>
        <w:t xml:space="preserve">An </w:t>
      </w:r>
      <w:r w:rsidRPr="00B649F2">
        <w:rPr>
          <w:rStyle w:val="CodeEmbedded"/>
        </w:rPr>
        <w:t>ArgumentNullException</w:t>
      </w:r>
      <w:r>
        <w:t xml:space="preserve"> is thrown </w:t>
      </w:r>
      <w:r w:rsidRPr="00684B8D">
        <w:t>if</w:t>
      </w:r>
      <w:r>
        <w:t xml:space="preserve"> any argument </w:t>
      </w:r>
      <w:r w:rsidRPr="00684B8D">
        <w:t>is</w:t>
      </w:r>
      <w:r>
        <w:t xml:space="preserve"> null. An </w:t>
      </w:r>
      <w:r w:rsidRPr="000A3D3C">
        <w:rPr>
          <w:rStyle w:val="CodeEmbedded"/>
        </w:rPr>
        <w:t>InvalidOperationException</w:t>
      </w:r>
      <w:r>
        <w:t xml:space="preserve"> is thrown </w:t>
      </w:r>
      <w:r w:rsidR="00FE7E02">
        <w:t>if the source sequence contains no matching element or more than one matching element.</w:t>
      </w:r>
    </w:p>
    <w:p w:rsidR="00FE7E02" w:rsidRDefault="00FE7E02" w:rsidP="00CB64BD">
      <w:pPr>
        <w:pStyle w:val="Text"/>
      </w:pPr>
      <w:r>
        <w:t>The following example returns the single customer with a given customer ID:</w:t>
      </w:r>
    </w:p>
    <w:p w:rsidR="00FC54B2" w:rsidRDefault="00FC54B2" w:rsidP="00CB64BD">
      <w:pPr>
        <w:pStyle w:val="Text"/>
      </w:pPr>
    </w:p>
    <w:p w:rsidR="003E007D" w:rsidRDefault="00FE7E02" w:rsidP="00FE7E02">
      <w:pPr>
        <w:pStyle w:val="Code"/>
      </w:pPr>
      <w:r w:rsidRPr="0021720C">
        <w:rPr>
          <w:color w:val="0000FF"/>
        </w:rPr>
        <w:t>int</w:t>
      </w:r>
      <w:r>
        <w:t xml:space="preserve"> id = 12345;</w:t>
      </w:r>
    </w:p>
    <w:p w:rsidR="00FE7E02" w:rsidRDefault="00FE7E02" w:rsidP="00FE7E02">
      <w:pPr>
        <w:pStyle w:val="Code"/>
      </w:pPr>
      <w:r w:rsidRPr="0021720C">
        <w:rPr>
          <w:color w:val="008080"/>
        </w:rPr>
        <w:t>Customer</w:t>
      </w:r>
      <w:r>
        <w:t xml:space="preserve"> c = customers.Single(c =&gt; c.CustomerID == id);</w:t>
      </w:r>
    </w:p>
    <w:p w:rsidR="00FC54B2" w:rsidRDefault="00FC54B2" w:rsidP="00FE7E02">
      <w:pPr>
        <w:pStyle w:val="Code"/>
      </w:pPr>
    </w:p>
    <w:p w:rsidR="00FE7E02" w:rsidRPr="001B35E5" w:rsidRDefault="00FE7E02" w:rsidP="00F13F78">
      <w:pPr>
        <w:pStyle w:val="Text"/>
      </w:pPr>
      <w:r>
        <w:t xml:space="preserve">In the example above, an exception is thrown if no customer or more than one customer with the given ID exists. To instead return null when no element is found, use the </w:t>
      </w:r>
      <w:r w:rsidRPr="00B649F2">
        <w:rPr>
          <w:rStyle w:val="CodeEmbedded"/>
        </w:rPr>
        <w:t>SingleOrDefault</w:t>
      </w:r>
      <w:r>
        <w:t xml:space="preserve"> operator.</w:t>
      </w:r>
    </w:p>
    <w:p w:rsidR="00C37812" w:rsidRDefault="00C37812" w:rsidP="00C37812">
      <w:pPr>
        <w:pStyle w:val="Heading3"/>
      </w:pPr>
      <w:bookmarkStart w:id="51" w:name="_Toc159379122"/>
      <w:r>
        <w:t>SingleOrDefault</w:t>
      </w:r>
      <w:bookmarkEnd w:id="51"/>
    </w:p>
    <w:p w:rsidR="00A92FA4" w:rsidRDefault="00A92FA4" w:rsidP="00F1237D">
      <w:pPr>
        <w:pStyle w:val="Text"/>
      </w:pPr>
      <w:r>
        <w:t xml:space="preserve">The </w:t>
      </w:r>
      <w:r w:rsidRPr="00B649F2">
        <w:rPr>
          <w:rStyle w:val="CodeEmbedded"/>
        </w:rPr>
        <w:t>SingleOrDefault</w:t>
      </w:r>
      <w:r>
        <w:t xml:space="preserve"> operator returns the single element of a sequence, or a default value if no element is found.</w:t>
      </w:r>
    </w:p>
    <w:p w:rsidR="00FC54B2" w:rsidRPr="00274692" w:rsidRDefault="00FC54B2" w:rsidP="00F1237D">
      <w:pPr>
        <w:pStyle w:val="Text"/>
      </w:pPr>
    </w:p>
    <w:p w:rsidR="003E007D" w:rsidRDefault="00A92FA4" w:rsidP="00A92FA4">
      <w:pPr>
        <w:pStyle w:val="Code"/>
      </w:pPr>
      <w:r>
        <w:rPr>
          <w:color w:val="0000FF"/>
        </w:rPr>
        <w:t>public</w:t>
      </w:r>
      <w:r>
        <w:t xml:space="preserve"> </w:t>
      </w:r>
      <w:r>
        <w:rPr>
          <w:color w:val="0000FF"/>
        </w:rPr>
        <w:t>static</w:t>
      </w:r>
      <w:r>
        <w:t xml:space="preserve"> </w:t>
      </w:r>
      <w:r w:rsidR="007D71D9" w:rsidRPr="007D71D9">
        <w:t>TSource</w:t>
      </w:r>
      <w:r>
        <w:t xml:space="preserve"> SingleOrDefault&lt;</w:t>
      </w:r>
      <w:r w:rsidR="007D71D9" w:rsidRPr="007D71D9">
        <w:t>TSource</w:t>
      </w:r>
      <w:r>
        <w:t>&gt;(</w:t>
      </w:r>
    </w:p>
    <w:p w:rsidR="00A92FA4" w:rsidRDefault="00C43446" w:rsidP="00A92FA4">
      <w:pPr>
        <w:pStyle w:val="Code"/>
      </w:pPr>
      <w:r>
        <w:t xml:space="preserve">    </w:t>
      </w:r>
      <w:r w:rsidR="00A92FA4" w:rsidRPr="007E5C9C">
        <w:rPr>
          <w:color w:val="0000FF"/>
        </w:rPr>
        <w:t>this</w:t>
      </w:r>
      <w:r w:rsidR="00A92FA4">
        <w:t xml:space="preserve"> </w:t>
      </w:r>
      <w:r w:rsidR="00A92FA4">
        <w:rPr>
          <w:color w:val="008080"/>
        </w:rPr>
        <w:t>IEnumerable</w:t>
      </w:r>
      <w:r w:rsidR="00A92FA4">
        <w:t>&lt;</w:t>
      </w:r>
      <w:r w:rsidR="007D71D9" w:rsidRPr="007D71D9">
        <w:t>TSource</w:t>
      </w:r>
      <w:r w:rsidR="00A92FA4">
        <w:t>&gt; source);</w:t>
      </w:r>
    </w:p>
    <w:p w:rsidR="003E007D" w:rsidRDefault="00A92FA4" w:rsidP="00A92FA4">
      <w:pPr>
        <w:pStyle w:val="Code"/>
      </w:pPr>
      <w:r>
        <w:rPr>
          <w:color w:val="0000FF"/>
        </w:rPr>
        <w:t>public</w:t>
      </w:r>
      <w:r>
        <w:t xml:space="preserve"> </w:t>
      </w:r>
      <w:r>
        <w:rPr>
          <w:color w:val="0000FF"/>
        </w:rPr>
        <w:t>static</w:t>
      </w:r>
      <w:r>
        <w:t xml:space="preserve"> </w:t>
      </w:r>
      <w:r w:rsidR="007D71D9" w:rsidRPr="007D71D9">
        <w:t>TSource</w:t>
      </w:r>
      <w:r>
        <w:t xml:space="preserve"> SingleOrDefault&lt;</w:t>
      </w:r>
      <w:r w:rsidR="007D71D9" w:rsidRPr="007D71D9">
        <w:t>TSource</w:t>
      </w:r>
      <w:r>
        <w:t>&gt;(</w:t>
      </w:r>
    </w:p>
    <w:p w:rsidR="003E007D" w:rsidRDefault="00C43446" w:rsidP="00A92FA4">
      <w:pPr>
        <w:pStyle w:val="Code"/>
      </w:pPr>
      <w:r>
        <w:t xml:space="preserve">    </w:t>
      </w:r>
      <w:r w:rsidR="00A92FA4" w:rsidRPr="007E5C9C">
        <w:rPr>
          <w:color w:val="0000FF"/>
        </w:rPr>
        <w:t>this</w:t>
      </w:r>
      <w:r w:rsidR="00A92FA4">
        <w:t xml:space="preserve"> </w:t>
      </w:r>
      <w:r w:rsidR="00A92FA4">
        <w:rPr>
          <w:color w:val="008080"/>
        </w:rPr>
        <w:t>IEnumerable</w:t>
      </w:r>
      <w:r w:rsidR="00A92FA4">
        <w:t>&lt;</w:t>
      </w:r>
      <w:r w:rsidR="007D71D9" w:rsidRPr="007D71D9">
        <w:t>TSource</w:t>
      </w:r>
      <w:r w:rsidR="00A92FA4">
        <w:t>&gt; source,</w:t>
      </w:r>
    </w:p>
    <w:p w:rsidR="00A92FA4" w:rsidRDefault="00C43446" w:rsidP="00A92FA4">
      <w:pPr>
        <w:pStyle w:val="Code"/>
      </w:pPr>
      <w:r>
        <w:t xml:space="preserve">    </w:t>
      </w:r>
      <w:r w:rsidR="00A92FA4">
        <w:rPr>
          <w:color w:val="008080"/>
        </w:rPr>
        <w:t>Func</w:t>
      </w:r>
      <w:r w:rsidR="00A92FA4">
        <w:t>&lt;</w:t>
      </w:r>
      <w:r w:rsidR="007D71D9" w:rsidRPr="007D71D9">
        <w:t>TSource</w:t>
      </w:r>
      <w:r w:rsidR="00A92FA4">
        <w:t xml:space="preserve">, </w:t>
      </w:r>
      <w:r w:rsidR="00A92FA4">
        <w:rPr>
          <w:color w:val="0000FF"/>
        </w:rPr>
        <w:t>bool</w:t>
      </w:r>
      <w:r w:rsidR="00A92FA4">
        <w:t>&gt; predicate);</w:t>
      </w:r>
    </w:p>
    <w:p w:rsidR="00FC54B2" w:rsidRDefault="00FC54B2" w:rsidP="00A92FA4">
      <w:pPr>
        <w:pStyle w:val="Code"/>
      </w:pPr>
    </w:p>
    <w:p w:rsidR="00A92FA4" w:rsidRDefault="00A92FA4" w:rsidP="00A6556C">
      <w:pPr>
        <w:pStyle w:val="Text"/>
      </w:pPr>
      <w:r>
        <w:t xml:space="preserve">The </w:t>
      </w:r>
      <w:r w:rsidRPr="00B649F2">
        <w:rPr>
          <w:rStyle w:val="CodeEmbedded"/>
        </w:rPr>
        <w:t>SingleOrDefault</w:t>
      </w:r>
      <w:r>
        <w:t xml:space="preserve"> operator enumerates the </w:t>
      </w:r>
      <w:r w:rsidRPr="00F25D17">
        <w:t>source</w:t>
      </w:r>
      <w:r>
        <w:t xml:space="preserve"> sequence and returns the single element for which the </w:t>
      </w:r>
      <w:r w:rsidRPr="00F25D17">
        <w:t>predicate</w:t>
      </w:r>
      <w:r>
        <w:t xml:space="preserve"> function returned true. If no </w:t>
      </w:r>
      <w:r w:rsidRPr="00F25D17">
        <w:t>predicate</w:t>
      </w:r>
      <w:r>
        <w:t xml:space="preserve"> function is specified, the </w:t>
      </w:r>
      <w:r w:rsidRPr="00B649F2">
        <w:rPr>
          <w:rStyle w:val="CodeEmbedded"/>
        </w:rPr>
        <w:t>SingleOrDefault</w:t>
      </w:r>
      <w:r>
        <w:t xml:space="preserve"> operator simply returns the single element of the sequence.</w:t>
      </w:r>
    </w:p>
    <w:p w:rsidR="00A92FA4" w:rsidRDefault="00A92FA4" w:rsidP="00A6556C">
      <w:pPr>
        <w:pStyle w:val="Text"/>
      </w:pPr>
      <w:r>
        <w:t xml:space="preserve">An </w:t>
      </w:r>
      <w:r w:rsidRPr="00B649F2">
        <w:rPr>
          <w:rStyle w:val="CodeEmbedded"/>
        </w:rPr>
        <w:t>ArgumentNullException</w:t>
      </w:r>
      <w:r>
        <w:t xml:space="preserve"> is thrown </w:t>
      </w:r>
      <w:r w:rsidRPr="00684B8D">
        <w:t>if</w:t>
      </w:r>
      <w:r>
        <w:t xml:space="preserve"> any argument </w:t>
      </w:r>
      <w:r w:rsidRPr="00684B8D">
        <w:t>is</w:t>
      </w:r>
      <w:r>
        <w:t xml:space="preserve"> null. </w:t>
      </w:r>
      <w:r w:rsidR="00AE3597">
        <w:t xml:space="preserve">An </w:t>
      </w:r>
      <w:r w:rsidR="00AE3597" w:rsidRPr="00B649F2">
        <w:rPr>
          <w:rStyle w:val="CodeEmbedded"/>
        </w:rPr>
        <w:t>InvalidOperationException</w:t>
      </w:r>
      <w:r w:rsidR="00AE3597">
        <w:t xml:space="preserve"> is thrown if the source sequence contains more than one matching element. </w:t>
      </w:r>
      <w:r>
        <w:t xml:space="preserve">If no element matches the predicate or if the source sequence is empty, </w:t>
      </w:r>
      <w:r w:rsidRPr="00B649F2">
        <w:rPr>
          <w:rStyle w:val="CodeEmbedded"/>
        </w:rPr>
        <w:t>default(</w:t>
      </w:r>
      <w:r w:rsidR="007D71D9" w:rsidRPr="00B649F2">
        <w:rPr>
          <w:rStyle w:val="CodeEmbedded"/>
        </w:rPr>
        <w:t>TSource</w:t>
      </w:r>
      <w:r w:rsidRPr="00B649F2">
        <w:rPr>
          <w:rStyle w:val="CodeEmbedded"/>
        </w:rPr>
        <w:t>)</w:t>
      </w:r>
      <w:r>
        <w:t xml:space="preserve"> is returned. The default value for reference and nullable types is null.</w:t>
      </w:r>
    </w:p>
    <w:p w:rsidR="006538D0" w:rsidRDefault="006538D0" w:rsidP="006538D0">
      <w:pPr>
        <w:pStyle w:val="Heading3"/>
      </w:pPr>
      <w:bookmarkStart w:id="52" w:name="_Toc159379123"/>
      <w:r>
        <w:t>ElementAt</w:t>
      </w:r>
      <w:bookmarkEnd w:id="52"/>
    </w:p>
    <w:p w:rsidR="00A37779" w:rsidRDefault="00A37779" w:rsidP="00161717">
      <w:pPr>
        <w:pStyle w:val="Text"/>
      </w:pPr>
      <w:r>
        <w:t xml:space="preserve">The </w:t>
      </w:r>
      <w:r w:rsidRPr="00B649F2">
        <w:rPr>
          <w:rStyle w:val="CodeEmbedded"/>
        </w:rPr>
        <w:t>ElementAt</w:t>
      </w:r>
      <w:r>
        <w:t xml:space="preserve"> operator returns the element at a given index in a sequence.</w:t>
      </w:r>
    </w:p>
    <w:p w:rsidR="00FC54B2" w:rsidRPr="00A37779" w:rsidRDefault="00FC54B2" w:rsidP="00161717">
      <w:pPr>
        <w:pStyle w:val="Text"/>
      </w:pPr>
    </w:p>
    <w:p w:rsidR="003E007D" w:rsidRDefault="001B35E5" w:rsidP="001B35E5">
      <w:pPr>
        <w:pStyle w:val="Code"/>
      </w:pPr>
      <w:r>
        <w:rPr>
          <w:color w:val="0000FF"/>
        </w:rPr>
        <w:t>public</w:t>
      </w:r>
      <w:r>
        <w:t xml:space="preserve"> </w:t>
      </w:r>
      <w:r>
        <w:rPr>
          <w:color w:val="0000FF"/>
        </w:rPr>
        <w:t>static</w:t>
      </w:r>
      <w:r>
        <w:t xml:space="preserve"> </w:t>
      </w:r>
      <w:r w:rsidR="007D71D9" w:rsidRPr="007D71D9">
        <w:t>TSource</w:t>
      </w:r>
      <w:r>
        <w:t xml:space="preserve"> ElementAt&lt;</w:t>
      </w:r>
      <w:r w:rsidR="007D71D9" w:rsidRPr="007D71D9">
        <w:t>TSource</w:t>
      </w:r>
      <w:r>
        <w:t>&gt;(</w:t>
      </w:r>
    </w:p>
    <w:p w:rsidR="003E007D" w:rsidRDefault="00C43446" w:rsidP="001B35E5">
      <w:pPr>
        <w:pStyle w:val="Code"/>
      </w:pPr>
      <w:r>
        <w:t xml:space="preserve">    </w:t>
      </w:r>
      <w:r w:rsidR="001B35E5" w:rsidRPr="007E5C9C">
        <w:rPr>
          <w:color w:val="0000FF"/>
        </w:rPr>
        <w:t>this</w:t>
      </w:r>
      <w:r w:rsidR="001B35E5">
        <w:t xml:space="preserve"> </w:t>
      </w:r>
      <w:r w:rsidR="001B35E5">
        <w:rPr>
          <w:color w:val="008080"/>
        </w:rPr>
        <w:t>IEnumerable</w:t>
      </w:r>
      <w:r w:rsidR="001B35E5">
        <w:t>&lt;</w:t>
      </w:r>
      <w:r w:rsidR="007D71D9" w:rsidRPr="007D71D9">
        <w:t>TSource</w:t>
      </w:r>
      <w:r w:rsidR="001B35E5">
        <w:t>&gt; source,</w:t>
      </w:r>
    </w:p>
    <w:p w:rsidR="001B35E5" w:rsidRDefault="00C43446" w:rsidP="001B35E5">
      <w:pPr>
        <w:pStyle w:val="Code"/>
      </w:pPr>
      <w:r>
        <w:t xml:space="preserve">    </w:t>
      </w:r>
      <w:r w:rsidR="001B35E5">
        <w:rPr>
          <w:color w:val="0000FF"/>
        </w:rPr>
        <w:t>int</w:t>
      </w:r>
      <w:r w:rsidR="001B35E5">
        <w:t xml:space="preserve"> index);</w:t>
      </w:r>
    </w:p>
    <w:p w:rsidR="00FC54B2" w:rsidRDefault="00FC54B2" w:rsidP="001B35E5">
      <w:pPr>
        <w:pStyle w:val="Code"/>
      </w:pPr>
    </w:p>
    <w:p w:rsidR="00A37779" w:rsidRDefault="00A37779" w:rsidP="00161717">
      <w:pPr>
        <w:pStyle w:val="Text"/>
      </w:pPr>
      <w:r>
        <w:t xml:space="preserve">The </w:t>
      </w:r>
      <w:r w:rsidRPr="00B649F2">
        <w:rPr>
          <w:rStyle w:val="CodeEmbedded"/>
        </w:rPr>
        <w:t>ElementAt</w:t>
      </w:r>
      <w:r>
        <w:t xml:space="preserve"> operator first checks whether </w:t>
      </w:r>
      <w:r w:rsidR="00DB0A10">
        <w:t xml:space="preserve">the </w:t>
      </w:r>
      <w:r w:rsidRPr="00DB0A10">
        <w:t>source</w:t>
      </w:r>
      <w:r>
        <w:t xml:space="preserve"> </w:t>
      </w:r>
      <w:r w:rsidR="00DB0A10">
        <w:t xml:space="preserve">sequence </w:t>
      </w:r>
      <w:r>
        <w:t xml:space="preserve">implements </w:t>
      </w:r>
      <w:r w:rsidRPr="00B649F2">
        <w:rPr>
          <w:rStyle w:val="CodeEmbedded"/>
        </w:rPr>
        <w:t>IList&lt;</w:t>
      </w:r>
      <w:r w:rsidR="007D71D9" w:rsidRPr="00B649F2">
        <w:rPr>
          <w:rStyle w:val="CodeEmbedded"/>
        </w:rPr>
        <w:t>TSource</w:t>
      </w:r>
      <w:r w:rsidRPr="00B649F2">
        <w:rPr>
          <w:rStyle w:val="CodeEmbedded"/>
        </w:rPr>
        <w:t>&gt;</w:t>
      </w:r>
      <w:r w:rsidR="00636CAB">
        <w:t>. If</w:t>
      </w:r>
      <w:r w:rsidR="00161717">
        <w:t xml:space="preserve"> it does</w:t>
      </w:r>
      <w:r w:rsidR="00636CAB">
        <w:t xml:space="preserve">, </w:t>
      </w:r>
      <w:r w:rsidR="00DB0A10">
        <w:t xml:space="preserve">the source sequence’s implementation of </w:t>
      </w:r>
      <w:r w:rsidR="00636CAB" w:rsidRPr="00B649F2">
        <w:rPr>
          <w:rStyle w:val="CodeEmbedded"/>
        </w:rPr>
        <w:t>IList&lt;</w:t>
      </w:r>
      <w:r w:rsidR="007D71D9" w:rsidRPr="00B649F2">
        <w:rPr>
          <w:rStyle w:val="CodeEmbedded"/>
        </w:rPr>
        <w:t>TSource</w:t>
      </w:r>
      <w:r w:rsidR="00636CAB" w:rsidRPr="00B649F2">
        <w:rPr>
          <w:rStyle w:val="CodeEmbedded"/>
        </w:rPr>
        <w:t>&gt;</w:t>
      </w:r>
      <w:r w:rsidR="00636CAB">
        <w:t xml:space="preserve"> is used to obtain the element at the given index. Otherwise, th</w:t>
      </w:r>
      <w:r w:rsidR="00DB0A10">
        <w:t xml:space="preserve">e source sequence is enumerated until </w:t>
      </w:r>
      <w:r w:rsidR="00DB0A10" w:rsidRPr="00EA559A">
        <w:t>index</w:t>
      </w:r>
      <w:r w:rsidR="00DB0A10">
        <w:t xml:space="preserve"> elements have been skipped, and the element found at that position in the sequence is returned. </w:t>
      </w:r>
      <w:r w:rsidR="004512DF">
        <w:t xml:space="preserve">An </w:t>
      </w:r>
      <w:r w:rsidR="004512DF" w:rsidRPr="00B649F2">
        <w:rPr>
          <w:rStyle w:val="CodeEmbedded"/>
        </w:rPr>
        <w:t>ArgumentNullException</w:t>
      </w:r>
      <w:r w:rsidR="004512DF">
        <w:t xml:space="preserve"> is thrown </w:t>
      </w:r>
      <w:r w:rsidR="004512DF" w:rsidRPr="00684B8D">
        <w:t>if</w:t>
      </w:r>
      <w:r w:rsidR="004512DF">
        <w:t xml:space="preserve"> the source argument </w:t>
      </w:r>
      <w:r w:rsidR="004512DF" w:rsidRPr="00684B8D">
        <w:t>is</w:t>
      </w:r>
      <w:r w:rsidR="004512DF">
        <w:t xml:space="preserve"> null. </w:t>
      </w:r>
      <w:r w:rsidR="00DB0A10">
        <w:t xml:space="preserve">An </w:t>
      </w:r>
      <w:r w:rsidR="00DB0A10" w:rsidRPr="00B649F2">
        <w:rPr>
          <w:rStyle w:val="CodeEmbedded"/>
        </w:rPr>
        <w:t>Argument</w:t>
      </w:r>
      <w:r w:rsidR="004512DF" w:rsidRPr="00B649F2">
        <w:rPr>
          <w:rStyle w:val="CodeEmbedded"/>
        </w:rPr>
        <w:t>OutOfRange</w:t>
      </w:r>
      <w:r w:rsidR="00DB0A10" w:rsidRPr="00B649F2">
        <w:rPr>
          <w:rStyle w:val="CodeEmbedded"/>
        </w:rPr>
        <w:t>Exception</w:t>
      </w:r>
      <w:r w:rsidR="00DB0A10">
        <w:t xml:space="preserve"> is thrown if </w:t>
      </w:r>
      <w:r w:rsidR="00934887">
        <w:t xml:space="preserve">the </w:t>
      </w:r>
      <w:r w:rsidR="00DB0A10">
        <w:t>index is less than zero or greater than or equal to the number of elements in the sequence.</w:t>
      </w:r>
    </w:p>
    <w:p w:rsidR="00487DA4" w:rsidRDefault="00487DA4" w:rsidP="00161717">
      <w:pPr>
        <w:pStyle w:val="Text"/>
      </w:pPr>
      <w:r>
        <w:t>The following example obtains the third most expensive product:</w:t>
      </w:r>
    </w:p>
    <w:p w:rsidR="00FC54B2" w:rsidRDefault="00FC54B2" w:rsidP="00161717">
      <w:pPr>
        <w:pStyle w:val="Text"/>
      </w:pPr>
    </w:p>
    <w:p w:rsidR="003E007D" w:rsidRDefault="00DB0A10" w:rsidP="00487DA4">
      <w:pPr>
        <w:pStyle w:val="Code"/>
      </w:pPr>
      <w:r w:rsidRPr="003711D3">
        <w:rPr>
          <w:color w:val="008080"/>
        </w:rPr>
        <w:t>Product</w:t>
      </w:r>
      <w:r w:rsidR="00487DA4">
        <w:t xml:space="preserve"> thirdMostExpensive</w:t>
      </w:r>
      <w:r>
        <w:t xml:space="preserve"> =</w:t>
      </w:r>
    </w:p>
    <w:p w:rsidR="00DB0A10" w:rsidRDefault="00C43446" w:rsidP="00487DA4">
      <w:pPr>
        <w:pStyle w:val="Code"/>
      </w:pPr>
      <w:r>
        <w:t xml:space="preserve">    </w:t>
      </w:r>
      <w:r w:rsidR="00DB0A10">
        <w:t>products.OrderByDescending(p =&gt;</w:t>
      </w:r>
      <w:r w:rsidR="00487DA4">
        <w:t xml:space="preserve"> p.UnitPrice).ElementAt(2);</w:t>
      </w:r>
    </w:p>
    <w:p w:rsidR="00FC54B2" w:rsidRDefault="00FC54B2" w:rsidP="00487DA4">
      <w:pPr>
        <w:pStyle w:val="Code"/>
      </w:pPr>
    </w:p>
    <w:p w:rsidR="00C37812" w:rsidRDefault="00C37812" w:rsidP="00C37812">
      <w:pPr>
        <w:pStyle w:val="Heading3"/>
      </w:pPr>
      <w:bookmarkStart w:id="53" w:name="_Toc159379124"/>
      <w:r>
        <w:t>ElementAtOrDefault</w:t>
      </w:r>
      <w:bookmarkEnd w:id="53"/>
    </w:p>
    <w:p w:rsidR="00934887" w:rsidRDefault="00934887" w:rsidP="006A7AFE">
      <w:pPr>
        <w:pStyle w:val="Text"/>
      </w:pPr>
      <w:r>
        <w:t xml:space="preserve">The </w:t>
      </w:r>
      <w:r w:rsidRPr="006A7AFE">
        <w:rPr>
          <w:rStyle w:val="CodeEmbedded"/>
        </w:rPr>
        <w:t>ElementAtOrDefault</w:t>
      </w:r>
      <w:r>
        <w:t xml:space="preserve"> operator returns the element at a given index in a sequence, or a default value if the index is out of range.</w:t>
      </w:r>
    </w:p>
    <w:p w:rsidR="00FC54B2" w:rsidRPr="00A37779" w:rsidRDefault="00FC54B2" w:rsidP="006A7AFE">
      <w:pPr>
        <w:pStyle w:val="Text"/>
      </w:pPr>
    </w:p>
    <w:p w:rsidR="003E007D" w:rsidRDefault="00934887" w:rsidP="00934887">
      <w:pPr>
        <w:pStyle w:val="Code"/>
      </w:pPr>
      <w:r>
        <w:rPr>
          <w:color w:val="0000FF"/>
        </w:rPr>
        <w:t>public</w:t>
      </w:r>
      <w:r>
        <w:t xml:space="preserve"> </w:t>
      </w:r>
      <w:r>
        <w:rPr>
          <w:color w:val="0000FF"/>
        </w:rPr>
        <w:t>static</w:t>
      </w:r>
      <w:r>
        <w:t xml:space="preserve"> </w:t>
      </w:r>
      <w:r w:rsidR="007D71D9" w:rsidRPr="007D71D9">
        <w:t>TSource</w:t>
      </w:r>
      <w:r>
        <w:t xml:space="preserve"> ElementAtOrDefault&lt;</w:t>
      </w:r>
      <w:r w:rsidR="007D71D9" w:rsidRPr="007D71D9">
        <w:t>TSource</w:t>
      </w:r>
      <w:r>
        <w:t>&gt;(</w:t>
      </w:r>
    </w:p>
    <w:p w:rsidR="003E007D" w:rsidRDefault="00C43446" w:rsidP="00934887">
      <w:pPr>
        <w:pStyle w:val="Code"/>
      </w:pPr>
      <w:r>
        <w:t xml:space="preserve">    </w:t>
      </w:r>
      <w:r w:rsidR="00934887" w:rsidRPr="007E5C9C">
        <w:rPr>
          <w:color w:val="0000FF"/>
        </w:rPr>
        <w:t>this</w:t>
      </w:r>
      <w:r w:rsidR="00934887">
        <w:t xml:space="preserve"> </w:t>
      </w:r>
      <w:r w:rsidR="00934887">
        <w:rPr>
          <w:color w:val="008080"/>
        </w:rPr>
        <w:t>IEnumerable</w:t>
      </w:r>
      <w:r w:rsidR="00934887">
        <w:t>&lt;</w:t>
      </w:r>
      <w:r w:rsidR="007D71D9" w:rsidRPr="007D71D9">
        <w:t>TSource</w:t>
      </w:r>
      <w:r w:rsidR="00934887">
        <w:t>&gt; source,</w:t>
      </w:r>
    </w:p>
    <w:p w:rsidR="00934887" w:rsidRDefault="00C43446" w:rsidP="00934887">
      <w:pPr>
        <w:pStyle w:val="Code"/>
      </w:pPr>
      <w:r>
        <w:t xml:space="preserve">    </w:t>
      </w:r>
      <w:r w:rsidR="00934887">
        <w:rPr>
          <w:color w:val="0000FF"/>
        </w:rPr>
        <w:t>int</w:t>
      </w:r>
      <w:r w:rsidR="00934887">
        <w:t xml:space="preserve"> index);</w:t>
      </w:r>
    </w:p>
    <w:p w:rsidR="00FC54B2" w:rsidRDefault="00FC54B2" w:rsidP="00934887">
      <w:pPr>
        <w:pStyle w:val="Code"/>
      </w:pPr>
    </w:p>
    <w:p w:rsidR="00934887" w:rsidRDefault="00934887" w:rsidP="00AD574B">
      <w:pPr>
        <w:pStyle w:val="Text"/>
      </w:pPr>
      <w:r>
        <w:t xml:space="preserve">The </w:t>
      </w:r>
      <w:r w:rsidRPr="00B649F2">
        <w:rPr>
          <w:rStyle w:val="CodeEmbedded"/>
        </w:rPr>
        <w:t>ElementAtOrDefault</w:t>
      </w:r>
      <w:r>
        <w:t xml:space="preserve"> operator first checks whether the </w:t>
      </w:r>
      <w:r w:rsidRPr="00DB0A10">
        <w:t>source</w:t>
      </w:r>
      <w:r>
        <w:t xml:space="preserve"> sequence implements </w:t>
      </w:r>
      <w:r w:rsidRPr="00B649F2">
        <w:rPr>
          <w:rStyle w:val="CodeEmbedded"/>
        </w:rPr>
        <w:t>IList&lt;</w:t>
      </w:r>
      <w:r w:rsidR="007D71D9" w:rsidRPr="00B649F2">
        <w:rPr>
          <w:rStyle w:val="CodeEmbedded"/>
        </w:rPr>
        <w:t>TSource</w:t>
      </w:r>
      <w:r w:rsidRPr="00B649F2">
        <w:rPr>
          <w:rStyle w:val="CodeEmbedded"/>
        </w:rPr>
        <w:t>&gt;</w:t>
      </w:r>
      <w:r>
        <w:t>. If</w:t>
      </w:r>
      <w:r w:rsidR="00AD574B">
        <w:t xml:space="preserve"> it does</w:t>
      </w:r>
      <w:r>
        <w:t xml:space="preserve">, the source sequence’s implementation of </w:t>
      </w:r>
      <w:r w:rsidRPr="00B649F2">
        <w:rPr>
          <w:rStyle w:val="CodeEmbedded"/>
        </w:rPr>
        <w:t>IList&lt;</w:t>
      </w:r>
      <w:r w:rsidR="007D71D9" w:rsidRPr="00B649F2">
        <w:rPr>
          <w:rStyle w:val="CodeEmbedded"/>
        </w:rPr>
        <w:t>TSource</w:t>
      </w:r>
      <w:r w:rsidRPr="00B649F2">
        <w:rPr>
          <w:rStyle w:val="CodeEmbedded"/>
        </w:rPr>
        <w:t>&gt;</w:t>
      </w:r>
      <w:r>
        <w:t xml:space="preserve"> is used to obtain the element at the given index. Otherwise, the source sequence is enumerated until </w:t>
      </w:r>
      <w:r w:rsidRPr="00EA559A">
        <w:t>index</w:t>
      </w:r>
      <w:r>
        <w:t xml:space="preserve"> elements have been skipped, and the element found at that position in the sequence is returned. An </w:t>
      </w:r>
      <w:r w:rsidRPr="00B649F2">
        <w:rPr>
          <w:rStyle w:val="CodeEmbedded"/>
        </w:rPr>
        <w:t>ArgumentNullException</w:t>
      </w:r>
      <w:r>
        <w:t xml:space="preserve"> is thrown </w:t>
      </w:r>
      <w:r w:rsidRPr="00684B8D">
        <w:t>if</w:t>
      </w:r>
      <w:r>
        <w:t xml:space="preserve"> the source argument </w:t>
      </w:r>
      <w:r w:rsidRPr="00684B8D">
        <w:t>is</w:t>
      </w:r>
      <w:r>
        <w:t xml:space="preserve"> null. If the index is less than zero or greater than or equal to the number of elements in the sequence, </w:t>
      </w:r>
      <w:r w:rsidRPr="00B649F2">
        <w:rPr>
          <w:rStyle w:val="CodeEmbedded"/>
        </w:rPr>
        <w:t>default(</w:t>
      </w:r>
      <w:r w:rsidR="007D71D9" w:rsidRPr="00B649F2">
        <w:rPr>
          <w:rStyle w:val="CodeEmbedded"/>
        </w:rPr>
        <w:t>TSource</w:t>
      </w:r>
      <w:r w:rsidRPr="00B649F2">
        <w:rPr>
          <w:rStyle w:val="CodeEmbedded"/>
        </w:rPr>
        <w:t>)</w:t>
      </w:r>
      <w:r>
        <w:t xml:space="preserve"> is returned. The default value for reference and nullable types is null.</w:t>
      </w:r>
    </w:p>
    <w:p w:rsidR="003A3191" w:rsidRDefault="003A3191" w:rsidP="003A3191">
      <w:pPr>
        <w:pStyle w:val="Heading3"/>
      </w:pPr>
      <w:bookmarkStart w:id="54" w:name="_Toc159379125"/>
      <w:r>
        <w:t>DefaultIfEmpty</w:t>
      </w:r>
      <w:bookmarkEnd w:id="54"/>
    </w:p>
    <w:p w:rsidR="003A3191" w:rsidRDefault="0019484C" w:rsidP="00A66416">
      <w:pPr>
        <w:pStyle w:val="Text"/>
      </w:pPr>
      <w:r>
        <w:t xml:space="preserve">The </w:t>
      </w:r>
      <w:r w:rsidRPr="00B649F2">
        <w:rPr>
          <w:rStyle w:val="CodeEmbedded"/>
        </w:rPr>
        <w:t>DefaultIfEmpty</w:t>
      </w:r>
      <w:r>
        <w:t xml:space="preserve"> operator supplies a default element for an empty sequence.</w:t>
      </w:r>
    </w:p>
    <w:p w:rsidR="00FC54B2" w:rsidRDefault="00FC54B2" w:rsidP="00A66416">
      <w:pPr>
        <w:pStyle w:val="Text"/>
      </w:pPr>
    </w:p>
    <w:p w:rsidR="003E007D" w:rsidRDefault="0019484C" w:rsidP="0019484C">
      <w:pPr>
        <w:pStyle w:val="Code"/>
      </w:pPr>
      <w:r w:rsidRPr="0019484C">
        <w:rPr>
          <w:color w:val="0000FF"/>
        </w:rPr>
        <w:t>public</w:t>
      </w:r>
      <w:r>
        <w:t xml:space="preserve"> </w:t>
      </w:r>
      <w:r w:rsidRPr="0019484C">
        <w:rPr>
          <w:color w:val="0000FF"/>
        </w:rPr>
        <w:t>static</w:t>
      </w:r>
      <w:r>
        <w:t xml:space="preserve"> </w:t>
      </w:r>
      <w:r w:rsidRPr="0019484C">
        <w:rPr>
          <w:color w:val="008080"/>
        </w:rPr>
        <w:t>IEnumerable</w:t>
      </w:r>
      <w:r>
        <w:t>&lt;</w:t>
      </w:r>
      <w:r w:rsidR="007D71D9" w:rsidRPr="007D71D9">
        <w:t>TSource</w:t>
      </w:r>
      <w:r>
        <w:t>&gt; DefaultIfEmpty&lt;</w:t>
      </w:r>
      <w:r w:rsidR="007D71D9" w:rsidRPr="007D71D9">
        <w:t>TSource</w:t>
      </w:r>
      <w:r>
        <w:t>&gt;(</w:t>
      </w:r>
    </w:p>
    <w:p w:rsidR="0019484C" w:rsidRDefault="00C43446" w:rsidP="0019484C">
      <w:pPr>
        <w:pStyle w:val="Code"/>
      </w:pPr>
      <w:r>
        <w:t xml:space="preserve">    </w:t>
      </w:r>
      <w:r w:rsidR="0019484C" w:rsidRPr="0019484C">
        <w:rPr>
          <w:color w:val="0000FF"/>
        </w:rPr>
        <w:t>this</w:t>
      </w:r>
      <w:r w:rsidR="0019484C">
        <w:t xml:space="preserve"> </w:t>
      </w:r>
      <w:r w:rsidR="0019484C" w:rsidRPr="0019484C">
        <w:rPr>
          <w:color w:val="008080"/>
        </w:rPr>
        <w:t>IEnumerable</w:t>
      </w:r>
      <w:r w:rsidR="0019484C">
        <w:t>&lt;</w:t>
      </w:r>
      <w:r w:rsidR="007D71D9" w:rsidRPr="007D71D9">
        <w:t>TSource</w:t>
      </w:r>
      <w:r w:rsidR="0019484C">
        <w:t>&gt; source);</w:t>
      </w:r>
    </w:p>
    <w:p w:rsidR="003E007D" w:rsidRDefault="0019484C" w:rsidP="0019484C">
      <w:pPr>
        <w:pStyle w:val="Code"/>
      </w:pPr>
      <w:r w:rsidRPr="0019484C">
        <w:rPr>
          <w:color w:val="0000FF"/>
        </w:rPr>
        <w:t>public</w:t>
      </w:r>
      <w:r>
        <w:t xml:space="preserve"> </w:t>
      </w:r>
      <w:r w:rsidRPr="0019484C">
        <w:rPr>
          <w:color w:val="0000FF"/>
        </w:rPr>
        <w:t>static</w:t>
      </w:r>
      <w:r>
        <w:t xml:space="preserve"> </w:t>
      </w:r>
      <w:r w:rsidRPr="0019484C">
        <w:rPr>
          <w:color w:val="008080"/>
        </w:rPr>
        <w:t>IEnumerable</w:t>
      </w:r>
      <w:r>
        <w:t>&lt;</w:t>
      </w:r>
      <w:r w:rsidR="007D71D9" w:rsidRPr="007D71D9">
        <w:t>TSource</w:t>
      </w:r>
      <w:r>
        <w:t>&gt; DefaultIfEmpty&lt;</w:t>
      </w:r>
      <w:r w:rsidR="007D71D9" w:rsidRPr="007D71D9">
        <w:t>TSource</w:t>
      </w:r>
      <w:r>
        <w:t>&gt;(</w:t>
      </w:r>
    </w:p>
    <w:p w:rsidR="003E007D" w:rsidRDefault="00C43446" w:rsidP="0019484C">
      <w:pPr>
        <w:pStyle w:val="Code"/>
      </w:pPr>
      <w:r>
        <w:t xml:space="preserve">    </w:t>
      </w:r>
      <w:r w:rsidR="0019484C" w:rsidRPr="0019484C">
        <w:rPr>
          <w:color w:val="0000FF"/>
        </w:rPr>
        <w:t>this</w:t>
      </w:r>
      <w:r w:rsidR="0019484C">
        <w:t xml:space="preserve"> </w:t>
      </w:r>
      <w:r w:rsidR="0019484C" w:rsidRPr="0019484C">
        <w:rPr>
          <w:color w:val="008080"/>
        </w:rPr>
        <w:t>IEnumerable</w:t>
      </w:r>
      <w:r w:rsidR="0019484C">
        <w:t>&lt;</w:t>
      </w:r>
      <w:r w:rsidR="007D71D9" w:rsidRPr="007D71D9">
        <w:t>TSource</w:t>
      </w:r>
      <w:r w:rsidR="0019484C">
        <w:t>&gt; source,</w:t>
      </w:r>
    </w:p>
    <w:p w:rsidR="0019484C" w:rsidRDefault="00C43446" w:rsidP="0019484C">
      <w:pPr>
        <w:pStyle w:val="Code"/>
      </w:pPr>
      <w:r>
        <w:t xml:space="preserve">    </w:t>
      </w:r>
      <w:r w:rsidR="007D71D9" w:rsidRPr="007D71D9">
        <w:t>TSource</w:t>
      </w:r>
      <w:r w:rsidR="0019484C">
        <w:t xml:space="preserve"> defaultValue);</w:t>
      </w:r>
    </w:p>
    <w:p w:rsidR="00FC54B2" w:rsidRDefault="00FC54B2" w:rsidP="0019484C">
      <w:pPr>
        <w:pStyle w:val="Code"/>
      </w:pPr>
    </w:p>
    <w:p w:rsidR="0019484C" w:rsidRDefault="0019484C" w:rsidP="00A66416">
      <w:pPr>
        <w:pStyle w:val="Text"/>
      </w:pPr>
      <w:r>
        <w:t xml:space="preserve">The </w:t>
      </w:r>
      <w:r w:rsidRPr="00B649F2">
        <w:rPr>
          <w:rStyle w:val="CodeEmbedded"/>
        </w:rPr>
        <w:t>DefaultIfEmpty</w:t>
      </w:r>
      <w:r>
        <w:t xml:space="preserve"> operator allocates and returns an enumerable object that captures the arguments passed to the operator. An </w:t>
      </w:r>
      <w:r w:rsidRPr="00B649F2">
        <w:rPr>
          <w:rStyle w:val="CodeEmbedded"/>
        </w:rPr>
        <w:t>ArgumentNullException</w:t>
      </w:r>
      <w:r>
        <w:t xml:space="preserve"> is thrown </w:t>
      </w:r>
      <w:r w:rsidRPr="00377BF6">
        <w:t xml:space="preserve">if </w:t>
      </w:r>
      <w:r>
        <w:t xml:space="preserve">the </w:t>
      </w:r>
      <w:r w:rsidRPr="00377BF6">
        <w:t xml:space="preserve">source </w:t>
      </w:r>
      <w:r>
        <w:t xml:space="preserve">argument </w:t>
      </w:r>
      <w:r w:rsidRPr="00377BF6">
        <w:t>i</w:t>
      </w:r>
      <w:r>
        <w:t>s null.</w:t>
      </w:r>
    </w:p>
    <w:p w:rsidR="0019484C" w:rsidRDefault="0019484C" w:rsidP="00A66416">
      <w:pPr>
        <w:pStyle w:val="Text"/>
      </w:pPr>
      <w:r>
        <w:t xml:space="preserve">When the object returned by </w:t>
      </w:r>
      <w:r w:rsidRPr="00B649F2">
        <w:rPr>
          <w:rStyle w:val="CodeEmbedded"/>
        </w:rPr>
        <w:t>DefaultIfEmpty</w:t>
      </w:r>
      <w:r>
        <w:t xml:space="preserve"> is enumerated, it enumerates </w:t>
      </w:r>
      <w:r w:rsidRPr="001D2FDA">
        <w:t xml:space="preserve">the source </w:t>
      </w:r>
      <w:r>
        <w:t xml:space="preserve">sequence </w:t>
      </w:r>
      <w:r w:rsidRPr="001D2FDA">
        <w:t>and</w:t>
      </w:r>
      <w:r>
        <w:t xml:space="preserve"> yields its elements. If the source sequence is empty, a single element with the given default value is yielded. If no default value argument is specified, </w:t>
      </w:r>
      <w:r w:rsidRPr="00B649F2">
        <w:rPr>
          <w:rStyle w:val="CodeEmbedded"/>
        </w:rPr>
        <w:t>default(</w:t>
      </w:r>
      <w:r w:rsidR="007D71D9" w:rsidRPr="00B649F2">
        <w:rPr>
          <w:rStyle w:val="CodeEmbedded"/>
        </w:rPr>
        <w:t>TSource</w:t>
      </w:r>
      <w:r w:rsidRPr="00B649F2">
        <w:rPr>
          <w:rStyle w:val="CodeEmbedded"/>
        </w:rPr>
        <w:t>)</w:t>
      </w:r>
      <w:r>
        <w:t xml:space="preserve"> is yielded in place of an empty sequence.</w:t>
      </w:r>
      <w:r w:rsidRPr="0019484C">
        <w:t xml:space="preserve"> </w:t>
      </w:r>
      <w:r>
        <w:t>The default value for reference and nullable types is null.</w:t>
      </w:r>
    </w:p>
    <w:p w:rsidR="0019484C" w:rsidRPr="003A3191" w:rsidRDefault="0019484C" w:rsidP="00A66416">
      <w:pPr>
        <w:pStyle w:val="Text"/>
      </w:pPr>
      <w:r>
        <w:t xml:space="preserve">The </w:t>
      </w:r>
      <w:r w:rsidRPr="00B649F2">
        <w:rPr>
          <w:rStyle w:val="CodeEmbedded"/>
        </w:rPr>
        <w:t>DefaultIfEmpty</w:t>
      </w:r>
      <w:r>
        <w:t xml:space="preserve"> operator can</w:t>
      </w:r>
      <w:r w:rsidR="00350BCF">
        <w:t xml:space="preserve"> be combined with a grouping join to produce a left outer join. See</w:t>
      </w:r>
      <w:r w:rsidR="00A66416">
        <w:t xml:space="preserve"> the GroupJoin section of this document </w:t>
      </w:r>
      <w:r w:rsidR="00350BCF">
        <w:t>for an example.</w:t>
      </w:r>
    </w:p>
    <w:p w:rsidR="006538D0" w:rsidRDefault="006538D0" w:rsidP="006538D0">
      <w:pPr>
        <w:pStyle w:val="Heading2"/>
      </w:pPr>
      <w:bookmarkStart w:id="55" w:name="_Toc159379126"/>
      <w:r>
        <w:t>Generation operators</w:t>
      </w:r>
      <w:bookmarkEnd w:id="55"/>
    </w:p>
    <w:p w:rsidR="006538D0" w:rsidRDefault="006538D0" w:rsidP="006538D0">
      <w:pPr>
        <w:pStyle w:val="Heading3"/>
      </w:pPr>
      <w:bookmarkStart w:id="56" w:name="_Toc159379127"/>
      <w:r>
        <w:t>Range</w:t>
      </w:r>
      <w:bookmarkEnd w:id="56"/>
    </w:p>
    <w:p w:rsidR="005B2CC5" w:rsidRDefault="005B2CC5" w:rsidP="00B25D9C">
      <w:pPr>
        <w:pStyle w:val="Text"/>
      </w:pPr>
      <w:r>
        <w:t xml:space="preserve">The </w:t>
      </w:r>
      <w:r w:rsidRPr="00B649F2">
        <w:rPr>
          <w:rStyle w:val="CodeEmbedded"/>
        </w:rPr>
        <w:t>Range</w:t>
      </w:r>
      <w:r>
        <w:t xml:space="preserve"> operator generates a sequence of integral numbers.</w:t>
      </w:r>
    </w:p>
    <w:p w:rsidR="00FC54B2" w:rsidRPr="005B2CC5" w:rsidRDefault="00FC54B2" w:rsidP="00B25D9C">
      <w:pPr>
        <w:pStyle w:val="Text"/>
      </w:pPr>
    </w:p>
    <w:p w:rsidR="003E007D" w:rsidRDefault="001B35E5" w:rsidP="001B35E5">
      <w:pPr>
        <w:pStyle w:val="Code"/>
      </w:pPr>
      <w:r>
        <w:rPr>
          <w:color w:val="0000FF"/>
        </w:rPr>
        <w:t>public</w:t>
      </w:r>
      <w:r>
        <w:t xml:space="preserve"> </w:t>
      </w:r>
      <w:r>
        <w:rPr>
          <w:color w:val="0000FF"/>
        </w:rPr>
        <w:t>static</w:t>
      </w:r>
      <w:r>
        <w:t xml:space="preserve"> </w:t>
      </w:r>
      <w:r>
        <w:rPr>
          <w:color w:val="008080"/>
        </w:rPr>
        <w:t>IEnumerable</w:t>
      </w:r>
      <w:r>
        <w:t>&lt;</w:t>
      </w:r>
      <w:r>
        <w:rPr>
          <w:color w:val="0000FF"/>
        </w:rPr>
        <w:t>int</w:t>
      </w:r>
      <w:r>
        <w:t>&gt; Range(</w:t>
      </w:r>
    </w:p>
    <w:p w:rsidR="003E007D" w:rsidRDefault="00C43446" w:rsidP="001B35E5">
      <w:pPr>
        <w:pStyle w:val="Code"/>
      </w:pPr>
      <w:r>
        <w:t xml:space="preserve">    </w:t>
      </w:r>
      <w:r w:rsidR="001B35E5">
        <w:rPr>
          <w:color w:val="0000FF"/>
        </w:rPr>
        <w:t>int</w:t>
      </w:r>
      <w:r w:rsidR="001B35E5">
        <w:t xml:space="preserve"> start,</w:t>
      </w:r>
    </w:p>
    <w:p w:rsidR="001B35E5" w:rsidRDefault="00C43446" w:rsidP="001B35E5">
      <w:pPr>
        <w:pStyle w:val="Code"/>
      </w:pPr>
      <w:r>
        <w:t xml:space="preserve">    </w:t>
      </w:r>
      <w:r w:rsidR="001B35E5">
        <w:rPr>
          <w:color w:val="0000FF"/>
        </w:rPr>
        <w:t>int</w:t>
      </w:r>
      <w:r w:rsidR="001B35E5">
        <w:t xml:space="preserve"> count);</w:t>
      </w:r>
    </w:p>
    <w:p w:rsidR="00FC54B2" w:rsidRDefault="00FC54B2" w:rsidP="001B35E5">
      <w:pPr>
        <w:pStyle w:val="Code"/>
      </w:pPr>
    </w:p>
    <w:p w:rsidR="005B2CC5" w:rsidRDefault="005B2CC5" w:rsidP="006452A5">
      <w:pPr>
        <w:pStyle w:val="Text"/>
      </w:pPr>
      <w:r>
        <w:t xml:space="preserve">The </w:t>
      </w:r>
      <w:r w:rsidRPr="00B649F2">
        <w:rPr>
          <w:rStyle w:val="CodeEmbedded"/>
        </w:rPr>
        <w:t>Range</w:t>
      </w:r>
      <w:r>
        <w:t xml:space="preserve"> operator allocates and returns an enumerable object that captures the</w:t>
      </w:r>
      <w:r w:rsidRPr="005B2CC5">
        <w:t xml:space="preserve"> </w:t>
      </w:r>
      <w:r>
        <w:t>arguments.</w:t>
      </w:r>
      <w:r w:rsidRPr="005B2CC5">
        <w:t xml:space="preserve"> </w:t>
      </w:r>
      <w:r w:rsidR="00254E6B">
        <w:t xml:space="preserve">An </w:t>
      </w:r>
      <w:r w:rsidR="00254E6B" w:rsidRPr="00B649F2">
        <w:rPr>
          <w:rStyle w:val="CodeEmbedded"/>
        </w:rPr>
        <w:t>Argument</w:t>
      </w:r>
      <w:r w:rsidR="005B5F7B" w:rsidRPr="00B649F2">
        <w:rPr>
          <w:rStyle w:val="CodeEmbedded"/>
        </w:rPr>
        <w:t>OutOfRange</w:t>
      </w:r>
      <w:r w:rsidR="00254E6B" w:rsidRPr="00B649F2">
        <w:rPr>
          <w:rStyle w:val="CodeEmbedded"/>
        </w:rPr>
        <w:t>Exception</w:t>
      </w:r>
      <w:r w:rsidR="00254E6B">
        <w:t xml:space="preserve"> is thrown if </w:t>
      </w:r>
      <w:r w:rsidR="00254E6B" w:rsidRPr="00B649F2">
        <w:rPr>
          <w:rStyle w:val="CodeEmbedded"/>
        </w:rPr>
        <w:t>count</w:t>
      </w:r>
      <w:r w:rsidR="00254E6B">
        <w:t xml:space="preserve"> is less than zero or if </w:t>
      </w:r>
      <w:r w:rsidR="00254E6B" w:rsidRPr="00B25D9C">
        <w:rPr>
          <w:rStyle w:val="CodeEmbedded"/>
        </w:rPr>
        <w:t>start + count – 1</w:t>
      </w:r>
      <w:r w:rsidR="00254E6B">
        <w:t xml:space="preserve"> is </w:t>
      </w:r>
      <w:r w:rsidR="00A178EE">
        <w:t xml:space="preserve">larger than </w:t>
      </w:r>
      <w:r w:rsidR="00A178EE" w:rsidRPr="00B649F2">
        <w:rPr>
          <w:rStyle w:val="CodeEmbedded"/>
        </w:rPr>
        <w:t>int.MaxValue</w:t>
      </w:r>
      <w:r w:rsidR="00A178EE">
        <w:t>.</w:t>
      </w:r>
      <w:r w:rsidR="00254E6B">
        <w:t xml:space="preserve"> </w:t>
      </w:r>
      <w:r>
        <w:t xml:space="preserve">When the object returned by </w:t>
      </w:r>
      <w:r w:rsidRPr="00B649F2">
        <w:rPr>
          <w:rStyle w:val="CodeEmbedded"/>
        </w:rPr>
        <w:t>Range</w:t>
      </w:r>
      <w:r>
        <w:t xml:space="preserve"> is enumerated, it yields </w:t>
      </w:r>
      <w:r w:rsidRPr="00B649F2">
        <w:rPr>
          <w:rStyle w:val="CodeEmbedded"/>
        </w:rPr>
        <w:t>count</w:t>
      </w:r>
      <w:r>
        <w:t xml:space="preserve"> sequential integers starting with the value </w:t>
      </w:r>
      <w:r w:rsidRPr="00B649F2">
        <w:rPr>
          <w:rStyle w:val="CodeEmbedded"/>
        </w:rPr>
        <w:t>start</w:t>
      </w:r>
      <w:r>
        <w:t>.</w:t>
      </w:r>
    </w:p>
    <w:p w:rsidR="005B2CC5" w:rsidRDefault="005B2CC5" w:rsidP="006452A5">
      <w:pPr>
        <w:pStyle w:val="Text"/>
      </w:pPr>
      <w:r>
        <w:t>The following example produces a</w:t>
      </w:r>
      <w:r w:rsidR="00254E6B">
        <w:t xml:space="preserve">n array </w:t>
      </w:r>
      <w:r>
        <w:t xml:space="preserve">of </w:t>
      </w:r>
      <w:r w:rsidR="00A5086B">
        <w:t xml:space="preserve">the </w:t>
      </w:r>
      <w:r>
        <w:t>squares</w:t>
      </w:r>
      <w:r w:rsidR="00A5086B">
        <w:t xml:space="preserve"> of the numbers from 0 to 9</w:t>
      </w:r>
      <w:r w:rsidR="00290816">
        <w:t>9</w:t>
      </w:r>
      <w:r w:rsidR="00A5086B">
        <w:t>:</w:t>
      </w:r>
    </w:p>
    <w:p w:rsidR="00FC54B2" w:rsidRDefault="00FC54B2" w:rsidP="006452A5">
      <w:pPr>
        <w:pStyle w:val="Text"/>
      </w:pPr>
    </w:p>
    <w:p w:rsidR="00A5086B" w:rsidRDefault="00A5086B" w:rsidP="00A5086B">
      <w:pPr>
        <w:pStyle w:val="Code"/>
      </w:pPr>
      <w:r w:rsidRPr="00A5086B">
        <w:rPr>
          <w:color w:val="0000FF"/>
        </w:rPr>
        <w:t>int</w:t>
      </w:r>
      <w:r w:rsidR="00290816">
        <w:t>[]</w:t>
      </w:r>
      <w:r>
        <w:t xml:space="preserve"> squares = </w:t>
      </w:r>
      <w:r w:rsidR="007C3F85">
        <w:rPr>
          <w:color w:val="008080"/>
        </w:rPr>
        <w:t>Enumerable</w:t>
      </w:r>
      <w:r>
        <w:t>.</w:t>
      </w:r>
      <w:r w:rsidR="00290816">
        <w:t>Range(0, 100).Select(x =&gt; x * x).ToArray();</w:t>
      </w:r>
    </w:p>
    <w:p w:rsidR="00FC54B2" w:rsidRDefault="00FC54B2" w:rsidP="00A5086B">
      <w:pPr>
        <w:pStyle w:val="Code"/>
      </w:pPr>
    </w:p>
    <w:p w:rsidR="006538D0" w:rsidRDefault="006538D0" w:rsidP="008571BC">
      <w:pPr>
        <w:pStyle w:val="Heading3"/>
      </w:pPr>
      <w:bookmarkStart w:id="57" w:name="_Toc159379128"/>
      <w:r>
        <w:t>Repeat</w:t>
      </w:r>
      <w:bookmarkEnd w:id="57"/>
    </w:p>
    <w:p w:rsidR="00290816" w:rsidRDefault="00290816" w:rsidP="006452A5">
      <w:pPr>
        <w:pStyle w:val="Text"/>
      </w:pPr>
      <w:r>
        <w:t xml:space="preserve">The </w:t>
      </w:r>
      <w:r w:rsidRPr="00B649F2">
        <w:rPr>
          <w:rStyle w:val="CodeEmbedded"/>
        </w:rPr>
        <w:t>Repeat</w:t>
      </w:r>
      <w:r>
        <w:t xml:space="preserve"> operator generates a sequence by repeating a value a given number of times.</w:t>
      </w:r>
    </w:p>
    <w:p w:rsidR="00FC54B2" w:rsidRPr="00290816" w:rsidRDefault="00FC54B2" w:rsidP="006452A5">
      <w:pPr>
        <w:pStyle w:val="Text"/>
      </w:pPr>
    </w:p>
    <w:p w:rsidR="003E007D" w:rsidRDefault="001B35E5" w:rsidP="001B35E5">
      <w:pPr>
        <w:pStyle w:val="Code"/>
      </w:pPr>
      <w:r>
        <w:rPr>
          <w:color w:val="0000FF"/>
        </w:rPr>
        <w:t>public</w:t>
      </w:r>
      <w:r>
        <w:t xml:space="preserve"> </w:t>
      </w:r>
      <w:r>
        <w:rPr>
          <w:color w:val="0000FF"/>
        </w:rPr>
        <w:t>static</w:t>
      </w:r>
      <w:r>
        <w:t xml:space="preserve"> </w:t>
      </w:r>
      <w:r>
        <w:rPr>
          <w:color w:val="008080"/>
        </w:rPr>
        <w:t>IEnumerable</w:t>
      </w:r>
      <w:r>
        <w:t>&lt;</w:t>
      </w:r>
      <w:r w:rsidR="007D71D9" w:rsidRPr="007D71D9">
        <w:t>TResult</w:t>
      </w:r>
      <w:r>
        <w:t>&gt; Repeat&lt;</w:t>
      </w:r>
      <w:r w:rsidR="007D71D9" w:rsidRPr="007D71D9">
        <w:t>TResult</w:t>
      </w:r>
      <w:r>
        <w:t>&gt;(</w:t>
      </w:r>
    </w:p>
    <w:p w:rsidR="003E007D" w:rsidRDefault="00C43446" w:rsidP="001B35E5">
      <w:pPr>
        <w:pStyle w:val="Code"/>
      </w:pPr>
      <w:r>
        <w:t xml:space="preserve">    </w:t>
      </w:r>
      <w:r w:rsidR="007D71D9" w:rsidRPr="007D71D9">
        <w:t>TResult</w:t>
      </w:r>
      <w:r w:rsidR="001B35E5">
        <w:t xml:space="preserve"> element,</w:t>
      </w:r>
    </w:p>
    <w:p w:rsidR="001B35E5" w:rsidRDefault="00C43446" w:rsidP="001B35E5">
      <w:pPr>
        <w:pStyle w:val="Code"/>
      </w:pPr>
      <w:r>
        <w:t xml:space="preserve">    </w:t>
      </w:r>
      <w:r w:rsidR="001B35E5">
        <w:rPr>
          <w:color w:val="0000FF"/>
        </w:rPr>
        <w:t>int</w:t>
      </w:r>
      <w:r w:rsidR="001B35E5">
        <w:t xml:space="preserve"> count);</w:t>
      </w:r>
    </w:p>
    <w:p w:rsidR="00FC54B2" w:rsidRPr="001B35E5" w:rsidRDefault="00FC54B2" w:rsidP="001B35E5">
      <w:pPr>
        <w:pStyle w:val="Code"/>
      </w:pPr>
    </w:p>
    <w:p w:rsidR="00290816" w:rsidRDefault="00290816" w:rsidP="006452A5">
      <w:pPr>
        <w:pStyle w:val="Text"/>
      </w:pPr>
      <w:r>
        <w:t xml:space="preserve">The </w:t>
      </w:r>
      <w:r w:rsidRPr="00B649F2">
        <w:rPr>
          <w:rStyle w:val="CodeEmbedded"/>
        </w:rPr>
        <w:t>Repeat</w:t>
      </w:r>
      <w:r>
        <w:t xml:space="preserve"> operator allocates and returns an enumerable object that captures the</w:t>
      </w:r>
      <w:r w:rsidRPr="005B2CC5">
        <w:t xml:space="preserve"> </w:t>
      </w:r>
      <w:r>
        <w:t>arguments.</w:t>
      </w:r>
      <w:r w:rsidRPr="005B2CC5">
        <w:t xml:space="preserve"> </w:t>
      </w:r>
      <w:r w:rsidR="00A178EE">
        <w:t xml:space="preserve">An </w:t>
      </w:r>
      <w:r w:rsidR="00A178EE" w:rsidRPr="00B649F2">
        <w:rPr>
          <w:rStyle w:val="CodeEmbedded"/>
        </w:rPr>
        <w:t>Argument</w:t>
      </w:r>
      <w:r w:rsidR="005B5F7B" w:rsidRPr="00B649F2">
        <w:rPr>
          <w:rStyle w:val="CodeEmbedded"/>
        </w:rPr>
        <w:t>OutOfRange</w:t>
      </w:r>
      <w:r w:rsidR="00A178EE" w:rsidRPr="00B649F2">
        <w:rPr>
          <w:rStyle w:val="CodeEmbedded"/>
        </w:rPr>
        <w:t>Exception</w:t>
      </w:r>
      <w:r w:rsidR="00A178EE">
        <w:t xml:space="preserve"> is thrown if </w:t>
      </w:r>
      <w:r w:rsidR="00EA559A">
        <w:t xml:space="preserve">the specified </w:t>
      </w:r>
      <w:r w:rsidR="00A178EE" w:rsidRPr="00EA559A">
        <w:t>count</w:t>
      </w:r>
      <w:r w:rsidR="00A178EE">
        <w:t xml:space="preserve"> is less than zero. </w:t>
      </w:r>
      <w:r>
        <w:t xml:space="preserve">When the object returned by </w:t>
      </w:r>
      <w:r w:rsidR="00254E6B" w:rsidRPr="00B649F2">
        <w:rPr>
          <w:rStyle w:val="CodeEmbedded"/>
        </w:rPr>
        <w:t>Repeat</w:t>
      </w:r>
      <w:r>
        <w:t xml:space="preserve"> is enumerated, it yields </w:t>
      </w:r>
      <w:r w:rsidRPr="00B649F2">
        <w:rPr>
          <w:rStyle w:val="CodeEmbedded"/>
        </w:rPr>
        <w:t>count</w:t>
      </w:r>
      <w:r>
        <w:t xml:space="preserve"> </w:t>
      </w:r>
      <w:r w:rsidR="00254E6B">
        <w:t xml:space="preserve">occurrences of </w:t>
      </w:r>
      <w:r w:rsidR="00254E6B" w:rsidRPr="00B649F2">
        <w:rPr>
          <w:rStyle w:val="CodeEmbedded"/>
        </w:rPr>
        <w:t>element</w:t>
      </w:r>
      <w:r w:rsidR="00254E6B">
        <w:t>.</w:t>
      </w:r>
    </w:p>
    <w:p w:rsidR="00A178EE" w:rsidRDefault="00A178EE" w:rsidP="006452A5">
      <w:pPr>
        <w:pStyle w:val="Text"/>
      </w:pPr>
      <w:r>
        <w:t>T</w:t>
      </w:r>
      <w:r w:rsidR="00AB0B1F">
        <w:t>he following example produces a</w:t>
      </w:r>
      <w:r>
        <w:t xml:space="preserve"> </w:t>
      </w:r>
      <w:r w:rsidR="00E02046" w:rsidRPr="00B649F2">
        <w:rPr>
          <w:rStyle w:val="CodeEmbedded"/>
        </w:rPr>
        <w:t>long</w:t>
      </w:r>
      <w:r w:rsidRPr="00B649F2">
        <w:rPr>
          <w:rStyle w:val="CodeEmbedded"/>
        </w:rPr>
        <w:t>[]</w:t>
      </w:r>
      <w:r>
        <w:t xml:space="preserve"> with 256 elements containing the value -1.</w:t>
      </w:r>
    </w:p>
    <w:p w:rsidR="00FC54B2" w:rsidRDefault="00FC54B2" w:rsidP="006452A5">
      <w:pPr>
        <w:pStyle w:val="Text"/>
      </w:pPr>
    </w:p>
    <w:p w:rsidR="00A178EE" w:rsidRDefault="00E02046" w:rsidP="00A178EE">
      <w:pPr>
        <w:pStyle w:val="Code"/>
      </w:pPr>
      <w:r>
        <w:rPr>
          <w:color w:val="0000FF"/>
        </w:rPr>
        <w:t>long</w:t>
      </w:r>
      <w:r w:rsidR="00A178EE">
        <w:t xml:space="preserve">[] x = </w:t>
      </w:r>
      <w:r w:rsidR="007C3F85">
        <w:rPr>
          <w:color w:val="008080"/>
        </w:rPr>
        <w:t>Enumerable</w:t>
      </w:r>
      <w:r w:rsidR="00A178EE">
        <w:t>.Repeat(-1</w:t>
      </w:r>
      <w:r>
        <w:t>L</w:t>
      </w:r>
      <w:r w:rsidR="00A178EE">
        <w:t>, 256).ToArray();</w:t>
      </w:r>
    </w:p>
    <w:p w:rsidR="00FC54B2" w:rsidRDefault="00FC54B2" w:rsidP="00A178EE">
      <w:pPr>
        <w:pStyle w:val="Code"/>
      </w:pPr>
    </w:p>
    <w:p w:rsidR="003A3191" w:rsidRDefault="003A3191" w:rsidP="003A3191">
      <w:pPr>
        <w:pStyle w:val="Heading3"/>
      </w:pPr>
      <w:bookmarkStart w:id="58" w:name="_Toc159379129"/>
      <w:r>
        <w:t>Empty</w:t>
      </w:r>
      <w:bookmarkEnd w:id="58"/>
    </w:p>
    <w:p w:rsidR="003A3191" w:rsidRDefault="00520937" w:rsidP="00824B1F">
      <w:pPr>
        <w:pStyle w:val="Text"/>
      </w:pPr>
      <w:r>
        <w:t xml:space="preserve">The </w:t>
      </w:r>
      <w:r w:rsidRPr="00B649F2">
        <w:rPr>
          <w:rStyle w:val="CodeEmbedded"/>
        </w:rPr>
        <w:t>Empty</w:t>
      </w:r>
      <w:r>
        <w:t xml:space="preserve"> operator returns an empty sequence of a given type.</w:t>
      </w:r>
    </w:p>
    <w:p w:rsidR="00FC54B2" w:rsidRDefault="00FC54B2" w:rsidP="00824B1F">
      <w:pPr>
        <w:pStyle w:val="Text"/>
      </w:pPr>
    </w:p>
    <w:p w:rsidR="00520937" w:rsidRDefault="00520937" w:rsidP="00520937">
      <w:pPr>
        <w:pStyle w:val="Code"/>
      </w:pPr>
      <w:r w:rsidRPr="00520937">
        <w:rPr>
          <w:color w:val="0000FF"/>
        </w:rPr>
        <w:t>public</w:t>
      </w:r>
      <w:r w:rsidRPr="00520937">
        <w:t xml:space="preserve"> </w:t>
      </w:r>
      <w:r w:rsidRPr="00520937">
        <w:rPr>
          <w:color w:val="0000FF"/>
        </w:rPr>
        <w:t>static</w:t>
      </w:r>
      <w:r w:rsidRPr="00520937">
        <w:t xml:space="preserve"> </w:t>
      </w:r>
      <w:r w:rsidRPr="00520937">
        <w:rPr>
          <w:color w:val="008080"/>
        </w:rPr>
        <w:t>IEnumerable</w:t>
      </w:r>
      <w:r w:rsidRPr="00520937">
        <w:t>&lt;</w:t>
      </w:r>
      <w:r w:rsidR="007D71D9" w:rsidRPr="007D71D9">
        <w:t>TResult</w:t>
      </w:r>
      <w:r w:rsidRPr="00520937">
        <w:t>&gt; Empty&lt;</w:t>
      </w:r>
      <w:r w:rsidR="007D71D9" w:rsidRPr="007D71D9">
        <w:t>TResult</w:t>
      </w:r>
      <w:r w:rsidRPr="00520937">
        <w:t>&gt;()</w:t>
      </w:r>
      <w:r>
        <w:t>;</w:t>
      </w:r>
    </w:p>
    <w:p w:rsidR="00FC54B2" w:rsidRDefault="00FC54B2" w:rsidP="00520937">
      <w:pPr>
        <w:pStyle w:val="Code"/>
      </w:pPr>
    </w:p>
    <w:p w:rsidR="00520937" w:rsidRDefault="00520937" w:rsidP="00824B1F">
      <w:pPr>
        <w:pStyle w:val="Text"/>
      </w:pPr>
      <w:r>
        <w:t xml:space="preserve">The </w:t>
      </w:r>
      <w:r w:rsidRPr="00B649F2">
        <w:rPr>
          <w:rStyle w:val="CodeEmbedded"/>
        </w:rPr>
        <w:t>Empty</w:t>
      </w:r>
      <w:r>
        <w:t xml:space="preserve"> operator caches a single empty sequence of the given type. When the object returned by </w:t>
      </w:r>
      <w:r w:rsidRPr="00B649F2">
        <w:rPr>
          <w:rStyle w:val="CodeEmbedded"/>
        </w:rPr>
        <w:t>Empty</w:t>
      </w:r>
      <w:r>
        <w:t xml:space="preserve"> is enumerated, it yields nothing.</w:t>
      </w:r>
    </w:p>
    <w:p w:rsidR="00520937" w:rsidRDefault="00520937" w:rsidP="00824B1F">
      <w:pPr>
        <w:pStyle w:val="Text"/>
      </w:pPr>
      <w:r>
        <w:t>The following obtains an empty sequence of customers:</w:t>
      </w:r>
    </w:p>
    <w:p w:rsidR="00FC54B2" w:rsidRDefault="00FC54B2" w:rsidP="00824B1F">
      <w:pPr>
        <w:pStyle w:val="Text"/>
      </w:pPr>
    </w:p>
    <w:p w:rsidR="00520937" w:rsidRDefault="00520937" w:rsidP="00520937">
      <w:pPr>
        <w:pStyle w:val="Code"/>
      </w:pPr>
      <w:r w:rsidRPr="00520937">
        <w:rPr>
          <w:color w:val="008080"/>
        </w:rPr>
        <w:t>IEnumerable</w:t>
      </w:r>
      <w:r>
        <w:t>&lt;</w:t>
      </w:r>
      <w:r w:rsidRPr="00520937">
        <w:rPr>
          <w:color w:val="008080"/>
        </w:rPr>
        <w:t>Customer</w:t>
      </w:r>
      <w:r>
        <w:t xml:space="preserve">&gt; noCustomers = </w:t>
      </w:r>
      <w:r w:rsidR="00A32941">
        <w:rPr>
          <w:color w:val="008080"/>
        </w:rPr>
        <w:t>Enumerable</w:t>
      </w:r>
      <w:r>
        <w:t>.Empty&lt;</w:t>
      </w:r>
      <w:r w:rsidRPr="00520937">
        <w:rPr>
          <w:color w:val="008080"/>
        </w:rPr>
        <w:t>Customer</w:t>
      </w:r>
      <w:r>
        <w:t>&gt;();</w:t>
      </w:r>
    </w:p>
    <w:p w:rsidR="00FC54B2" w:rsidRPr="003A3191" w:rsidRDefault="00FC54B2" w:rsidP="00520937">
      <w:pPr>
        <w:pStyle w:val="Code"/>
      </w:pPr>
    </w:p>
    <w:p w:rsidR="008571BC" w:rsidRDefault="008571BC" w:rsidP="008571BC">
      <w:pPr>
        <w:pStyle w:val="Heading2"/>
      </w:pPr>
      <w:bookmarkStart w:id="59" w:name="_Toc159379130"/>
      <w:r>
        <w:t>Quantifiers</w:t>
      </w:r>
      <w:bookmarkEnd w:id="59"/>
    </w:p>
    <w:p w:rsidR="008571BC" w:rsidRDefault="008571BC" w:rsidP="008571BC">
      <w:pPr>
        <w:pStyle w:val="Heading3"/>
      </w:pPr>
      <w:bookmarkStart w:id="60" w:name="_Toc159379131"/>
      <w:r>
        <w:t>Any</w:t>
      </w:r>
      <w:bookmarkEnd w:id="60"/>
    </w:p>
    <w:p w:rsidR="00E02046" w:rsidRDefault="00E02046" w:rsidP="00D63B27">
      <w:pPr>
        <w:pStyle w:val="Text"/>
      </w:pPr>
      <w:r>
        <w:t xml:space="preserve">The </w:t>
      </w:r>
      <w:r w:rsidRPr="00B649F2">
        <w:rPr>
          <w:rStyle w:val="CodeEmbedded"/>
        </w:rPr>
        <w:t>Any</w:t>
      </w:r>
      <w:r>
        <w:t xml:space="preserve"> operator checks whether a</w:t>
      </w:r>
      <w:r w:rsidR="006C72B7">
        <w:t>ny element</w:t>
      </w:r>
      <w:r>
        <w:t xml:space="preserve"> of a sequence satisfies a condition.</w:t>
      </w:r>
    </w:p>
    <w:p w:rsidR="00FC54B2" w:rsidRPr="00E02046" w:rsidRDefault="00FC54B2" w:rsidP="00D63B27">
      <w:pPr>
        <w:pStyle w:val="Text"/>
      </w:pPr>
    </w:p>
    <w:p w:rsidR="003E007D" w:rsidRDefault="008D229B" w:rsidP="008D229B">
      <w:pPr>
        <w:pStyle w:val="Code"/>
      </w:pPr>
      <w:r>
        <w:rPr>
          <w:color w:val="0000FF"/>
        </w:rPr>
        <w:t>public</w:t>
      </w:r>
      <w:r>
        <w:t xml:space="preserve"> </w:t>
      </w:r>
      <w:r>
        <w:rPr>
          <w:color w:val="0000FF"/>
        </w:rPr>
        <w:t>static</w:t>
      </w:r>
      <w:r>
        <w:t xml:space="preserve"> </w:t>
      </w:r>
      <w:r>
        <w:rPr>
          <w:color w:val="0000FF"/>
        </w:rPr>
        <w:t>bool</w:t>
      </w:r>
      <w:r>
        <w:t xml:space="preserve"> Any&lt;</w:t>
      </w:r>
      <w:r w:rsidR="007D71D9" w:rsidRPr="007D71D9">
        <w:t>TSource</w:t>
      </w:r>
      <w:r>
        <w:t>&gt;(</w:t>
      </w:r>
    </w:p>
    <w:p w:rsidR="008D229B" w:rsidRDefault="00C43446" w:rsidP="008D229B">
      <w:pPr>
        <w:pStyle w:val="Code"/>
      </w:pPr>
      <w:r>
        <w:t xml:space="preserve">    </w:t>
      </w:r>
      <w:r w:rsidR="008D229B" w:rsidRPr="007E5C9C">
        <w:rPr>
          <w:color w:val="0000FF"/>
        </w:rPr>
        <w:t>this</w:t>
      </w:r>
      <w:r w:rsidR="008D229B">
        <w:t xml:space="preserve"> </w:t>
      </w:r>
      <w:r w:rsidR="008D229B">
        <w:rPr>
          <w:color w:val="008080"/>
        </w:rPr>
        <w:t>IEnumerable</w:t>
      </w:r>
      <w:r w:rsidR="008D229B">
        <w:t>&lt;</w:t>
      </w:r>
      <w:r w:rsidR="007D71D9" w:rsidRPr="007D71D9">
        <w:t>TSource</w:t>
      </w:r>
      <w:r w:rsidR="008D229B">
        <w:t>&gt; source);</w:t>
      </w:r>
    </w:p>
    <w:p w:rsidR="003E007D" w:rsidRDefault="008D229B" w:rsidP="008D229B">
      <w:pPr>
        <w:pStyle w:val="Code"/>
      </w:pPr>
      <w:r>
        <w:rPr>
          <w:color w:val="0000FF"/>
        </w:rPr>
        <w:t>public</w:t>
      </w:r>
      <w:r>
        <w:t xml:space="preserve"> </w:t>
      </w:r>
      <w:r>
        <w:rPr>
          <w:color w:val="0000FF"/>
        </w:rPr>
        <w:t>static</w:t>
      </w:r>
      <w:r>
        <w:t xml:space="preserve"> </w:t>
      </w:r>
      <w:r>
        <w:rPr>
          <w:color w:val="0000FF"/>
        </w:rPr>
        <w:t>bool</w:t>
      </w:r>
      <w:r>
        <w:t xml:space="preserve"> Any&lt;</w:t>
      </w:r>
      <w:r w:rsidR="007D71D9" w:rsidRPr="007D71D9">
        <w:t>TSource</w:t>
      </w:r>
      <w:r>
        <w:t>&gt;(</w:t>
      </w:r>
    </w:p>
    <w:p w:rsidR="003E007D" w:rsidRDefault="00C43446" w:rsidP="008D229B">
      <w:pPr>
        <w:pStyle w:val="Code"/>
      </w:pPr>
      <w:r>
        <w:t xml:space="preserve">    </w:t>
      </w:r>
      <w:r w:rsidR="008D229B" w:rsidRPr="007E5C9C">
        <w:rPr>
          <w:color w:val="0000FF"/>
        </w:rPr>
        <w:t>this</w:t>
      </w:r>
      <w:r w:rsidR="008D229B">
        <w:t xml:space="preserve"> </w:t>
      </w:r>
      <w:r w:rsidR="008D229B">
        <w:rPr>
          <w:color w:val="008080"/>
        </w:rPr>
        <w:t>IEnumerable</w:t>
      </w:r>
      <w:r w:rsidR="008D229B">
        <w:t>&lt;</w:t>
      </w:r>
      <w:r w:rsidR="007D71D9" w:rsidRPr="007D71D9">
        <w:t>TSource</w:t>
      </w:r>
      <w:r w:rsidR="008D229B">
        <w:t>&gt; source,</w:t>
      </w:r>
    </w:p>
    <w:p w:rsidR="008D229B" w:rsidRDefault="00C43446" w:rsidP="008D229B">
      <w:pPr>
        <w:pStyle w:val="Code"/>
      </w:pPr>
      <w:r>
        <w:t xml:space="preserve">    </w:t>
      </w:r>
      <w:r w:rsidR="008D229B">
        <w:rPr>
          <w:color w:val="008080"/>
        </w:rPr>
        <w:t>Func</w:t>
      </w:r>
      <w:r w:rsidR="008D229B">
        <w:t>&lt;</w:t>
      </w:r>
      <w:r w:rsidR="007D71D9" w:rsidRPr="007D71D9">
        <w:t>TSource</w:t>
      </w:r>
      <w:r w:rsidR="008D229B">
        <w:t xml:space="preserve">, </w:t>
      </w:r>
      <w:r w:rsidR="008D229B">
        <w:rPr>
          <w:color w:val="0000FF"/>
        </w:rPr>
        <w:t>bool</w:t>
      </w:r>
      <w:r w:rsidR="008D229B">
        <w:t>&gt; predicate);</w:t>
      </w:r>
    </w:p>
    <w:p w:rsidR="00FC54B2" w:rsidRDefault="00FC54B2" w:rsidP="008D229B">
      <w:pPr>
        <w:pStyle w:val="Code"/>
      </w:pPr>
    </w:p>
    <w:p w:rsidR="00870191" w:rsidRDefault="001B1208" w:rsidP="00D63B27">
      <w:pPr>
        <w:pStyle w:val="Text"/>
      </w:pPr>
      <w:r>
        <w:t xml:space="preserve">The </w:t>
      </w:r>
      <w:r w:rsidRPr="00B649F2">
        <w:rPr>
          <w:rStyle w:val="CodeEmbedded"/>
        </w:rPr>
        <w:t>Any</w:t>
      </w:r>
      <w:r>
        <w:t xml:space="preserve"> operator enumerate</w:t>
      </w:r>
      <w:r w:rsidRPr="00870191">
        <w:t xml:space="preserve">s </w:t>
      </w:r>
      <w:r w:rsidR="00870191">
        <w:t xml:space="preserve">the </w:t>
      </w:r>
      <w:r w:rsidRPr="00870191">
        <w:t>source</w:t>
      </w:r>
      <w:r w:rsidR="00A2253C" w:rsidRPr="00870191">
        <w:t xml:space="preserve"> </w:t>
      </w:r>
      <w:r w:rsidR="00870191">
        <w:t xml:space="preserve">sequence </w:t>
      </w:r>
      <w:r w:rsidR="00A2253C" w:rsidRPr="00870191">
        <w:t>and</w:t>
      </w:r>
      <w:r w:rsidR="00A2253C">
        <w:t xml:space="preserve"> returns true if any element satisfies </w:t>
      </w:r>
      <w:r w:rsidR="00952FC5">
        <w:t>the test given by the predicate</w:t>
      </w:r>
      <w:r w:rsidR="00870191">
        <w:t>.</w:t>
      </w:r>
      <w:r w:rsidR="00952FC5">
        <w:t xml:space="preserve"> </w:t>
      </w:r>
      <w:r>
        <w:t>If n</w:t>
      </w:r>
      <w:r w:rsidRPr="00870191">
        <w:t xml:space="preserve">o predicate </w:t>
      </w:r>
      <w:r w:rsidR="00870191">
        <w:t>function</w:t>
      </w:r>
      <w:r w:rsidR="00542090">
        <w:t xml:space="preserve"> is specified</w:t>
      </w:r>
      <w:r w:rsidR="00D63B27">
        <w:t>,</w:t>
      </w:r>
      <w:r>
        <w:t xml:space="preserve"> the </w:t>
      </w:r>
      <w:r w:rsidRPr="00B649F2">
        <w:rPr>
          <w:rStyle w:val="CodeEmbedded"/>
        </w:rPr>
        <w:t>Any</w:t>
      </w:r>
      <w:r>
        <w:t xml:space="preserve"> operator</w:t>
      </w:r>
      <w:r w:rsidR="00A2253C">
        <w:t xml:space="preserve"> simply returns true if </w:t>
      </w:r>
      <w:r w:rsidR="00870191">
        <w:t xml:space="preserve">the </w:t>
      </w:r>
      <w:r w:rsidR="00A2253C">
        <w:t xml:space="preserve">source </w:t>
      </w:r>
      <w:r w:rsidR="00870191">
        <w:t xml:space="preserve">sequence </w:t>
      </w:r>
      <w:r w:rsidR="00A2253C">
        <w:t xml:space="preserve">contains any </w:t>
      </w:r>
      <w:r>
        <w:t>elements.</w:t>
      </w:r>
    </w:p>
    <w:p w:rsidR="00EB40A1" w:rsidRDefault="00EB40A1" w:rsidP="00F85F95">
      <w:pPr>
        <w:pStyle w:val="Text"/>
      </w:pPr>
      <w:r>
        <w:t xml:space="preserve">The enumeration </w:t>
      </w:r>
      <w:r w:rsidRPr="00870191">
        <w:t xml:space="preserve">of </w:t>
      </w:r>
      <w:r>
        <w:t xml:space="preserve">the </w:t>
      </w:r>
      <w:r w:rsidRPr="00870191">
        <w:t xml:space="preserve">source </w:t>
      </w:r>
      <w:r>
        <w:t>sequence is terminated as soon as the result is known.</w:t>
      </w:r>
    </w:p>
    <w:p w:rsidR="00EB40A1" w:rsidRDefault="00EB40A1" w:rsidP="00F85F95">
      <w:pPr>
        <w:pStyle w:val="Text"/>
      </w:pPr>
      <w:r>
        <w:t xml:space="preserve">An </w:t>
      </w:r>
      <w:r w:rsidRPr="00B649F2">
        <w:rPr>
          <w:rStyle w:val="CodeEmbedded"/>
        </w:rPr>
        <w:t>ArgumentNullException</w:t>
      </w:r>
      <w:r>
        <w:t xml:space="preserve"> is thrown </w:t>
      </w:r>
      <w:r w:rsidRPr="00684B8D">
        <w:t>if</w:t>
      </w:r>
      <w:r>
        <w:t xml:space="preserve"> any argument </w:t>
      </w:r>
      <w:r w:rsidRPr="00684B8D">
        <w:t>is</w:t>
      </w:r>
      <w:r>
        <w:t xml:space="preserve"> null.</w:t>
      </w:r>
    </w:p>
    <w:p w:rsidR="00206FAF" w:rsidRDefault="00206FAF" w:rsidP="00F85F95">
      <w:pPr>
        <w:pStyle w:val="Text"/>
      </w:pPr>
      <w:r>
        <w:t>The following example checks</w:t>
      </w:r>
      <w:r w:rsidR="008820C5">
        <w:t xml:space="preserve"> whether any products with a price of 100 or more are out of stock.</w:t>
      </w:r>
    </w:p>
    <w:p w:rsidR="00FC54B2" w:rsidRDefault="00FC54B2" w:rsidP="00F85F95">
      <w:pPr>
        <w:pStyle w:val="Text"/>
      </w:pPr>
    </w:p>
    <w:p w:rsidR="00206FAF" w:rsidRDefault="00206FAF" w:rsidP="00206FAF">
      <w:pPr>
        <w:pStyle w:val="Code"/>
      </w:pPr>
      <w:r w:rsidRPr="00815628">
        <w:rPr>
          <w:color w:val="0000FF"/>
        </w:rPr>
        <w:t>bool</w:t>
      </w:r>
      <w:r>
        <w:t xml:space="preserve"> b = products.Any(p =&gt; p.</w:t>
      </w:r>
      <w:r w:rsidR="008820C5">
        <w:t>UnitPrice &gt;= 100</w:t>
      </w:r>
      <w:r>
        <w:t xml:space="preserve"> &amp;&amp; p.UnitsInStock == 0);</w:t>
      </w:r>
    </w:p>
    <w:p w:rsidR="00FC54B2" w:rsidRDefault="00FC54B2" w:rsidP="00206FAF">
      <w:pPr>
        <w:pStyle w:val="Code"/>
      </w:pPr>
    </w:p>
    <w:p w:rsidR="008571BC" w:rsidRDefault="008571BC" w:rsidP="008571BC">
      <w:pPr>
        <w:pStyle w:val="Heading3"/>
      </w:pPr>
      <w:bookmarkStart w:id="61" w:name="_Toc159379132"/>
      <w:r>
        <w:t>All</w:t>
      </w:r>
      <w:bookmarkEnd w:id="61"/>
    </w:p>
    <w:p w:rsidR="006C72B7" w:rsidRDefault="006C72B7" w:rsidP="006850FF">
      <w:pPr>
        <w:pStyle w:val="Text"/>
      </w:pPr>
      <w:r>
        <w:t xml:space="preserve">The </w:t>
      </w:r>
      <w:r w:rsidRPr="00B649F2">
        <w:rPr>
          <w:rStyle w:val="CodeEmbedded"/>
        </w:rPr>
        <w:t>All</w:t>
      </w:r>
      <w:r>
        <w:t xml:space="preserve"> operator checks whether all elements of a sequence satisfy a condition.</w:t>
      </w:r>
    </w:p>
    <w:p w:rsidR="00FC54B2" w:rsidRPr="00E02046" w:rsidRDefault="00FC54B2" w:rsidP="006850FF">
      <w:pPr>
        <w:pStyle w:val="Text"/>
      </w:pPr>
    </w:p>
    <w:p w:rsidR="003E007D" w:rsidRDefault="008D229B" w:rsidP="008D229B">
      <w:pPr>
        <w:pStyle w:val="Code"/>
      </w:pPr>
      <w:r>
        <w:rPr>
          <w:color w:val="0000FF"/>
        </w:rPr>
        <w:t>public</w:t>
      </w:r>
      <w:r>
        <w:t xml:space="preserve"> </w:t>
      </w:r>
      <w:r>
        <w:rPr>
          <w:color w:val="0000FF"/>
        </w:rPr>
        <w:t>static</w:t>
      </w:r>
      <w:r>
        <w:t xml:space="preserve"> </w:t>
      </w:r>
      <w:r>
        <w:rPr>
          <w:color w:val="0000FF"/>
        </w:rPr>
        <w:t>bool</w:t>
      </w:r>
      <w:r>
        <w:t xml:space="preserve"> All&lt;</w:t>
      </w:r>
      <w:r w:rsidR="007D71D9" w:rsidRPr="007D71D9">
        <w:t>TSource</w:t>
      </w:r>
      <w:r>
        <w:t>&gt;(</w:t>
      </w:r>
    </w:p>
    <w:p w:rsidR="003E007D" w:rsidRDefault="00C43446" w:rsidP="008D229B">
      <w:pPr>
        <w:pStyle w:val="Code"/>
      </w:pPr>
      <w:r>
        <w:t xml:space="preserve">    </w:t>
      </w:r>
      <w:r w:rsidR="008D229B" w:rsidRPr="007E5C9C">
        <w:rPr>
          <w:color w:val="0000FF"/>
        </w:rPr>
        <w:t>this</w:t>
      </w:r>
      <w:r w:rsidR="008D229B">
        <w:t xml:space="preserve"> </w:t>
      </w:r>
      <w:r w:rsidR="008D229B">
        <w:rPr>
          <w:color w:val="008080"/>
        </w:rPr>
        <w:t>IEnumerable</w:t>
      </w:r>
      <w:r w:rsidR="008D229B">
        <w:t>&lt;</w:t>
      </w:r>
      <w:r w:rsidR="007D71D9" w:rsidRPr="007D71D9">
        <w:t>TSource</w:t>
      </w:r>
      <w:r w:rsidR="008D229B">
        <w:t>&gt; source,</w:t>
      </w:r>
    </w:p>
    <w:p w:rsidR="008D229B" w:rsidRDefault="00C43446" w:rsidP="008D229B">
      <w:pPr>
        <w:pStyle w:val="Code"/>
      </w:pPr>
      <w:r>
        <w:t xml:space="preserve">    </w:t>
      </w:r>
      <w:r w:rsidR="008D229B">
        <w:rPr>
          <w:color w:val="008080"/>
        </w:rPr>
        <w:t>Func</w:t>
      </w:r>
      <w:r w:rsidR="008D229B">
        <w:t>&lt;</w:t>
      </w:r>
      <w:r w:rsidR="007D71D9" w:rsidRPr="007D71D9">
        <w:t>TSource</w:t>
      </w:r>
      <w:r w:rsidR="008D229B">
        <w:t xml:space="preserve">, </w:t>
      </w:r>
      <w:r w:rsidR="008D229B">
        <w:rPr>
          <w:color w:val="0000FF"/>
        </w:rPr>
        <w:t>bool</w:t>
      </w:r>
      <w:r w:rsidR="008D229B">
        <w:t>&gt; predicate);</w:t>
      </w:r>
    </w:p>
    <w:p w:rsidR="00FC54B2" w:rsidRDefault="00FC54B2" w:rsidP="008D229B">
      <w:pPr>
        <w:pStyle w:val="Code"/>
      </w:pPr>
    </w:p>
    <w:p w:rsidR="00952FC5" w:rsidRDefault="008F76AB" w:rsidP="006850FF">
      <w:pPr>
        <w:pStyle w:val="Text"/>
      </w:pPr>
      <w:r>
        <w:t xml:space="preserve">The </w:t>
      </w:r>
      <w:r w:rsidRPr="00B649F2">
        <w:rPr>
          <w:rStyle w:val="CodeEmbedded"/>
        </w:rPr>
        <w:t>All</w:t>
      </w:r>
      <w:r>
        <w:t xml:space="preserve"> operator enumerate</w:t>
      </w:r>
      <w:r w:rsidR="00952FC5">
        <w:t xml:space="preserve">s the source sequence </w:t>
      </w:r>
      <w:r>
        <w:t xml:space="preserve">and </w:t>
      </w:r>
      <w:r w:rsidR="00A2253C">
        <w:t xml:space="preserve">returns true if no element fails </w:t>
      </w:r>
      <w:r w:rsidR="00A2253C" w:rsidRPr="00952FC5">
        <w:t>the test</w:t>
      </w:r>
      <w:r w:rsidR="00952FC5">
        <w:t xml:space="preserve"> given by the predicate</w:t>
      </w:r>
      <w:r w:rsidR="00542090">
        <w:t>.</w:t>
      </w:r>
    </w:p>
    <w:p w:rsidR="00952FC5" w:rsidRDefault="00952FC5" w:rsidP="00C8674D">
      <w:pPr>
        <w:pStyle w:val="Text"/>
      </w:pPr>
      <w:r>
        <w:t xml:space="preserve">The enumeration </w:t>
      </w:r>
      <w:r w:rsidRPr="00870191">
        <w:t xml:space="preserve">of </w:t>
      </w:r>
      <w:r>
        <w:t xml:space="preserve">the </w:t>
      </w:r>
      <w:r w:rsidRPr="00870191">
        <w:t xml:space="preserve">source </w:t>
      </w:r>
      <w:r>
        <w:t>sequence is terminated as soon as the result is known.</w:t>
      </w:r>
    </w:p>
    <w:p w:rsidR="00952FC5" w:rsidRDefault="00952FC5" w:rsidP="00C8674D">
      <w:pPr>
        <w:pStyle w:val="Text"/>
      </w:pPr>
      <w:r>
        <w:t xml:space="preserve">An </w:t>
      </w:r>
      <w:r w:rsidRPr="00B649F2">
        <w:rPr>
          <w:rStyle w:val="CodeEmbedded"/>
        </w:rPr>
        <w:t>ArgumentNullException</w:t>
      </w:r>
      <w:r>
        <w:t xml:space="preserve"> is thrown </w:t>
      </w:r>
      <w:r w:rsidRPr="00684B8D">
        <w:t>if</w:t>
      </w:r>
      <w:r>
        <w:t xml:space="preserve"> any argument </w:t>
      </w:r>
      <w:r w:rsidRPr="00684B8D">
        <w:t>is</w:t>
      </w:r>
      <w:r>
        <w:t xml:space="preserve"> null.</w:t>
      </w:r>
    </w:p>
    <w:p w:rsidR="00CE6627" w:rsidRDefault="00952FC5" w:rsidP="00C8674D">
      <w:pPr>
        <w:pStyle w:val="Text"/>
      </w:pPr>
      <w:r>
        <w:t>T</w:t>
      </w:r>
      <w:r w:rsidR="00CE6627">
        <w:t xml:space="preserve">he </w:t>
      </w:r>
      <w:r w:rsidR="00CE6627" w:rsidRPr="00B649F2">
        <w:rPr>
          <w:rStyle w:val="CodeEmbedded"/>
        </w:rPr>
        <w:t>All</w:t>
      </w:r>
      <w:r w:rsidR="00CE6627">
        <w:t xml:space="preserve"> operator returns true for an empty sequence. This is consistent with established predicate logic and other query languages such as SQL.</w:t>
      </w:r>
    </w:p>
    <w:p w:rsidR="00837F2F" w:rsidRDefault="00837F2F" w:rsidP="00C8674D">
      <w:pPr>
        <w:pStyle w:val="Text"/>
      </w:pPr>
      <w:r>
        <w:t>The following example produces the names of the product categories for which all products are in stock:</w:t>
      </w:r>
    </w:p>
    <w:p w:rsidR="00FC54B2" w:rsidRDefault="00FC54B2" w:rsidP="00C8674D">
      <w:pPr>
        <w:pStyle w:val="Text"/>
      </w:pPr>
    </w:p>
    <w:p w:rsidR="003E007D" w:rsidRDefault="00837F2F" w:rsidP="00837F2F">
      <w:pPr>
        <w:pStyle w:val="Code"/>
      </w:pPr>
      <w:r w:rsidRPr="00837F2F">
        <w:rPr>
          <w:color w:val="008080"/>
        </w:rPr>
        <w:t>IEnumerable</w:t>
      </w:r>
      <w:r>
        <w:t>&lt;</w:t>
      </w:r>
      <w:r w:rsidRPr="00837F2F">
        <w:rPr>
          <w:color w:val="0000FF"/>
        </w:rPr>
        <w:t>string</w:t>
      </w:r>
      <w:r>
        <w:t>&gt; fullyStockedCategories =</w:t>
      </w:r>
    </w:p>
    <w:p w:rsidR="003E007D" w:rsidRDefault="00C43446" w:rsidP="00837F2F">
      <w:pPr>
        <w:pStyle w:val="Code"/>
      </w:pPr>
      <w:r>
        <w:t xml:space="preserve">    </w:t>
      </w:r>
      <w:r w:rsidR="00837F2F">
        <w:t>products.</w:t>
      </w:r>
    </w:p>
    <w:p w:rsidR="003E007D" w:rsidRDefault="00C43446" w:rsidP="00837F2F">
      <w:pPr>
        <w:pStyle w:val="Code"/>
      </w:pPr>
      <w:r>
        <w:t xml:space="preserve">    </w:t>
      </w:r>
      <w:r w:rsidR="00837F2F">
        <w:t>GroupBy(p =&gt; p.Category).</w:t>
      </w:r>
    </w:p>
    <w:p w:rsidR="003E007D" w:rsidRDefault="00C43446" w:rsidP="00837F2F">
      <w:pPr>
        <w:pStyle w:val="Code"/>
      </w:pPr>
      <w:r>
        <w:t xml:space="preserve">    </w:t>
      </w:r>
      <w:r w:rsidR="00837F2F">
        <w:t>Where(g =&gt; g.Group.All(p =&gt; p.UnitsInStock &gt; 0)).</w:t>
      </w:r>
    </w:p>
    <w:p w:rsidR="00837F2F" w:rsidRDefault="00C43446" w:rsidP="00837F2F">
      <w:pPr>
        <w:pStyle w:val="Code"/>
      </w:pPr>
      <w:r>
        <w:t xml:space="preserve">    </w:t>
      </w:r>
      <w:r w:rsidR="00837F2F">
        <w:t>Select(g =&gt; g.Key);</w:t>
      </w:r>
    </w:p>
    <w:p w:rsidR="00FC54B2" w:rsidRDefault="00FC54B2" w:rsidP="00837F2F">
      <w:pPr>
        <w:pStyle w:val="Code"/>
      </w:pPr>
    </w:p>
    <w:p w:rsidR="003A3191" w:rsidRDefault="003A3191" w:rsidP="003A3191">
      <w:pPr>
        <w:pStyle w:val="Heading3"/>
      </w:pPr>
      <w:bookmarkStart w:id="62" w:name="_Toc159379133"/>
      <w:r>
        <w:t>Contains</w:t>
      </w:r>
      <w:bookmarkEnd w:id="62"/>
    </w:p>
    <w:p w:rsidR="003A3191" w:rsidRDefault="00DB7663" w:rsidP="00DC13E1">
      <w:pPr>
        <w:pStyle w:val="Text"/>
      </w:pPr>
      <w:r>
        <w:t xml:space="preserve">The </w:t>
      </w:r>
      <w:r w:rsidRPr="00B649F2">
        <w:rPr>
          <w:rStyle w:val="CodeEmbedded"/>
        </w:rPr>
        <w:t>Contains</w:t>
      </w:r>
      <w:r>
        <w:t xml:space="preserve"> operator checks whether a sequence contains a given element.</w:t>
      </w:r>
    </w:p>
    <w:p w:rsidR="00FC54B2" w:rsidRDefault="00FC54B2" w:rsidP="00DC13E1">
      <w:pPr>
        <w:pStyle w:val="Text"/>
      </w:pPr>
    </w:p>
    <w:p w:rsidR="003E007D" w:rsidRDefault="00CB0A0B" w:rsidP="00CB0A0B">
      <w:pPr>
        <w:pStyle w:val="Code"/>
      </w:pPr>
      <w:r w:rsidRPr="00DB7663">
        <w:rPr>
          <w:color w:val="0000FF"/>
        </w:rPr>
        <w:t>public</w:t>
      </w:r>
      <w:r w:rsidRPr="00CB0A0B">
        <w:t xml:space="preserve"> </w:t>
      </w:r>
      <w:r w:rsidRPr="00DB7663">
        <w:rPr>
          <w:color w:val="0000FF"/>
        </w:rPr>
        <w:t>static</w:t>
      </w:r>
      <w:r w:rsidRPr="00CB0A0B">
        <w:t xml:space="preserve"> </w:t>
      </w:r>
      <w:r w:rsidRPr="00DB7663">
        <w:rPr>
          <w:color w:val="0000FF"/>
        </w:rPr>
        <w:t>bool</w:t>
      </w:r>
      <w:r w:rsidRPr="00CB0A0B">
        <w:t xml:space="preserve"> Contains&lt;</w:t>
      </w:r>
      <w:r w:rsidR="007D71D9" w:rsidRPr="007D71D9">
        <w:t>TSource</w:t>
      </w:r>
      <w:r w:rsidRPr="00CB0A0B">
        <w:t>&gt;(</w:t>
      </w:r>
    </w:p>
    <w:p w:rsidR="003E007D" w:rsidRDefault="00C43446" w:rsidP="00CB0A0B">
      <w:pPr>
        <w:pStyle w:val="Code"/>
      </w:pPr>
      <w:r>
        <w:t xml:space="preserve">    </w:t>
      </w:r>
      <w:r w:rsidR="00CB0A0B" w:rsidRPr="00DB7663">
        <w:rPr>
          <w:color w:val="0000FF"/>
        </w:rPr>
        <w:t>this</w:t>
      </w:r>
      <w:r w:rsidR="00CB0A0B">
        <w:t xml:space="preserve"> </w:t>
      </w:r>
      <w:r w:rsidR="00CB0A0B" w:rsidRPr="00DB7663">
        <w:rPr>
          <w:color w:val="008080"/>
        </w:rPr>
        <w:t>IEnumerable</w:t>
      </w:r>
      <w:r w:rsidR="00CB0A0B">
        <w:t>&lt;</w:t>
      </w:r>
      <w:r w:rsidR="007D71D9" w:rsidRPr="007D71D9">
        <w:t>TSource</w:t>
      </w:r>
      <w:r w:rsidR="00CB0A0B">
        <w:t>&gt; source,</w:t>
      </w:r>
    </w:p>
    <w:p w:rsidR="00CB0A0B" w:rsidRDefault="00C43446" w:rsidP="00CB0A0B">
      <w:pPr>
        <w:pStyle w:val="Code"/>
      </w:pPr>
      <w:r>
        <w:t xml:space="preserve">    </w:t>
      </w:r>
      <w:r w:rsidR="007D71D9" w:rsidRPr="007D71D9">
        <w:t>TSource</w:t>
      </w:r>
      <w:r w:rsidR="00CB0A0B" w:rsidRPr="00CB0A0B">
        <w:t xml:space="preserve"> value)</w:t>
      </w:r>
      <w:r w:rsidR="00CB0A0B">
        <w:t>;</w:t>
      </w:r>
    </w:p>
    <w:p w:rsidR="003E007D" w:rsidRDefault="000B4A0B" w:rsidP="000B4A0B">
      <w:pPr>
        <w:pStyle w:val="Code"/>
      </w:pPr>
      <w:r w:rsidRPr="00DB7663">
        <w:rPr>
          <w:color w:val="0000FF"/>
        </w:rPr>
        <w:t>public</w:t>
      </w:r>
      <w:r w:rsidRPr="00CB0A0B">
        <w:t xml:space="preserve"> </w:t>
      </w:r>
      <w:r w:rsidRPr="00DB7663">
        <w:rPr>
          <w:color w:val="0000FF"/>
        </w:rPr>
        <w:t>static</w:t>
      </w:r>
      <w:r w:rsidRPr="00CB0A0B">
        <w:t xml:space="preserve"> </w:t>
      </w:r>
      <w:r w:rsidRPr="00DB7663">
        <w:rPr>
          <w:color w:val="0000FF"/>
        </w:rPr>
        <w:t>bool</w:t>
      </w:r>
      <w:r w:rsidRPr="00CB0A0B">
        <w:t xml:space="preserve"> Contains&lt;</w:t>
      </w:r>
      <w:r w:rsidR="007D71D9" w:rsidRPr="007D71D9">
        <w:t>TSource</w:t>
      </w:r>
      <w:r w:rsidRPr="00CB0A0B">
        <w:t>&gt;(</w:t>
      </w:r>
    </w:p>
    <w:p w:rsidR="003E007D" w:rsidRDefault="00C43446" w:rsidP="000B4A0B">
      <w:pPr>
        <w:pStyle w:val="Code"/>
      </w:pPr>
      <w:r>
        <w:t xml:space="preserve">    </w:t>
      </w:r>
      <w:r w:rsidR="000B4A0B" w:rsidRPr="00DB7663">
        <w:rPr>
          <w:color w:val="0000FF"/>
        </w:rPr>
        <w:t>this</w:t>
      </w:r>
      <w:r w:rsidR="000B4A0B">
        <w:t xml:space="preserve"> </w:t>
      </w:r>
      <w:r w:rsidR="000B4A0B" w:rsidRPr="00DB7663">
        <w:rPr>
          <w:color w:val="008080"/>
        </w:rPr>
        <w:t>IEnumerable</w:t>
      </w:r>
      <w:r w:rsidR="000B4A0B">
        <w:t>&lt;</w:t>
      </w:r>
      <w:r w:rsidR="007D71D9" w:rsidRPr="007D71D9">
        <w:t>TSource</w:t>
      </w:r>
      <w:r w:rsidR="000B4A0B">
        <w:t>&gt; source,</w:t>
      </w:r>
    </w:p>
    <w:p w:rsidR="003E007D" w:rsidRDefault="00C43446" w:rsidP="000B4A0B">
      <w:pPr>
        <w:pStyle w:val="Code"/>
      </w:pPr>
      <w:r>
        <w:t xml:space="preserve">    </w:t>
      </w:r>
      <w:r w:rsidR="007D71D9" w:rsidRPr="007D71D9">
        <w:t>TSource</w:t>
      </w:r>
      <w:r w:rsidR="000B4A0B" w:rsidRPr="00CB0A0B">
        <w:t xml:space="preserve"> value</w:t>
      </w:r>
      <w:r w:rsidR="000B4A0B">
        <w:t>,</w:t>
      </w:r>
    </w:p>
    <w:p w:rsidR="000B4A0B" w:rsidRDefault="00C43446" w:rsidP="000B4A0B">
      <w:pPr>
        <w:pStyle w:val="Code"/>
      </w:pPr>
      <w:r>
        <w:t xml:space="preserve">    </w:t>
      </w:r>
      <w:r w:rsidR="000B4A0B" w:rsidRPr="00CC2A9A">
        <w:rPr>
          <w:color w:val="008080"/>
        </w:rPr>
        <w:t>IEqualityComparer</w:t>
      </w:r>
      <w:r w:rsidR="000B4A0B">
        <w:t>&lt;</w:t>
      </w:r>
      <w:r w:rsidR="007D71D9" w:rsidRPr="007D71D9">
        <w:t>TSource</w:t>
      </w:r>
      <w:r w:rsidR="000B4A0B">
        <w:t>&gt; comparer</w:t>
      </w:r>
      <w:r w:rsidR="000B4A0B" w:rsidRPr="00CB0A0B">
        <w:t>)</w:t>
      </w:r>
      <w:r w:rsidR="000B4A0B">
        <w:t>;</w:t>
      </w:r>
    </w:p>
    <w:p w:rsidR="00FC54B2" w:rsidRDefault="00FC54B2" w:rsidP="000B4A0B">
      <w:pPr>
        <w:pStyle w:val="Code"/>
      </w:pPr>
    </w:p>
    <w:p w:rsidR="00E3325B" w:rsidRDefault="00E3325B" w:rsidP="00DC13E1">
      <w:pPr>
        <w:pStyle w:val="Text"/>
      </w:pPr>
      <w:r>
        <w:t xml:space="preserve">The </w:t>
      </w:r>
      <w:r w:rsidRPr="00B649F2">
        <w:rPr>
          <w:rStyle w:val="CodeEmbedded"/>
        </w:rPr>
        <w:t>Contains</w:t>
      </w:r>
      <w:r>
        <w:t xml:space="preserve"> operator first checks whether the source sequence implements </w:t>
      </w:r>
      <w:r w:rsidRPr="00B649F2">
        <w:rPr>
          <w:rStyle w:val="CodeEmbedded"/>
        </w:rPr>
        <w:t>ICollection&lt;</w:t>
      </w:r>
      <w:r w:rsidR="007D71D9" w:rsidRPr="00B649F2">
        <w:rPr>
          <w:rStyle w:val="CodeEmbedded"/>
        </w:rPr>
        <w:t>TSource</w:t>
      </w:r>
      <w:r w:rsidRPr="00B649F2">
        <w:rPr>
          <w:rStyle w:val="CodeEmbedded"/>
        </w:rPr>
        <w:t>&gt;</w:t>
      </w:r>
      <w:r>
        <w:t>. If</w:t>
      </w:r>
      <w:r w:rsidR="00DC13E1">
        <w:t xml:space="preserve"> it does</w:t>
      </w:r>
      <w:r>
        <w:t xml:space="preserve">, the </w:t>
      </w:r>
      <w:r w:rsidRPr="00B649F2">
        <w:rPr>
          <w:rStyle w:val="CodeEmbedded"/>
        </w:rPr>
        <w:t>Contains</w:t>
      </w:r>
      <w:r>
        <w:t xml:space="preserve"> method in sequence’s implementation of </w:t>
      </w:r>
      <w:r w:rsidRPr="00B649F2">
        <w:rPr>
          <w:rStyle w:val="CodeEmbedded"/>
        </w:rPr>
        <w:t>ICollection&lt;</w:t>
      </w:r>
      <w:r w:rsidR="007D71D9" w:rsidRPr="00B649F2">
        <w:rPr>
          <w:rStyle w:val="CodeEmbedded"/>
        </w:rPr>
        <w:t>TSource</w:t>
      </w:r>
      <w:r w:rsidRPr="00B649F2">
        <w:rPr>
          <w:rStyle w:val="CodeEmbedded"/>
        </w:rPr>
        <w:t>&gt;</w:t>
      </w:r>
      <w:r>
        <w:t xml:space="preserve"> is invoked to obtain the result. Otherwise, the source sequence is enumerated to determine if it contains an element with the given value.</w:t>
      </w:r>
      <w:r w:rsidR="0069486D">
        <w:t xml:space="preserve"> If a matching element is found, the enumeration </w:t>
      </w:r>
      <w:r w:rsidR="0069486D" w:rsidRPr="00870191">
        <w:t xml:space="preserve">of </w:t>
      </w:r>
      <w:r w:rsidR="0069486D">
        <w:t xml:space="preserve">the </w:t>
      </w:r>
      <w:r w:rsidR="0069486D" w:rsidRPr="00870191">
        <w:t xml:space="preserve">source </w:t>
      </w:r>
      <w:r w:rsidR="0069486D">
        <w:t xml:space="preserve">sequence is terminated at that point. </w:t>
      </w:r>
      <w:r w:rsidR="009D2263">
        <w:t xml:space="preserve">If a non-null </w:t>
      </w:r>
      <w:r w:rsidR="009D2263" w:rsidRPr="00B649F2">
        <w:rPr>
          <w:rStyle w:val="CodeEmbedded"/>
        </w:rPr>
        <w:t>comparer</w:t>
      </w:r>
      <w:r w:rsidR="009D2263">
        <w:t xml:space="preserve"> argument is supplied, it is used to compare the elements to the given value. Otherwise the default equality comparer, </w:t>
      </w:r>
      <w:r w:rsidR="009D2263" w:rsidRPr="00B649F2">
        <w:rPr>
          <w:rStyle w:val="CodeEmbedded"/>
        </w:rPr>
        <w:t>EqualityComparer&lt;</w:t>
      </w:r>
      <w:r w:rsidR="007D71D9" w:rsidRPr="00B649F2">
        <w:rPr>
          <w:rStyle w:val="CodeEmbedded"/>
        </w:rPr>
        <w:t>TSource</w:t>
      </w:r>
      <w:r w:rsidR="009D2263" w:rsidRPr="00B649F2">
        <w:rPr>
          <w:rStyle w:val="CodeEmbedded"/>
        </w:rPr>
        <w:t>&gt;.Default</w:t>
      </w:r>
      <w:r w:rsidR="009D2263">
        <w:t>, is used.</w:t>
      </w:r>
    </w:p>
    <w:p w:rsidR="00E3325B" w:rsidRDefault="00E3325B" w:rsidP="00DC13E1">
      <w:pPr>
        <w:pStyle w:val="Text"/>
      </w:pPr>
      <w:r>
        <w:t xml:space="preserve">An </w:t>
      </w:r>
      <w:r w:rsidRPr="00B649F2">
        <w:rPr>
          <w:rStyle w:val="CodeEmbedded"/>
        </w:rPr>
        <w:t>ArgumentNullException</w:t>
      </w:r>
      <w:r>
        <w:t xml:space="preserve"> is thrown </w:t>
      </w:r>
      <w:r w:rsidRPr="00684B8D">
        <w:t>if</w:t>
      </w:r>
      <w:r>
        <w:t xml:space="preserve"> </w:t>
      </w:r>
      <w:r w:rsidR="0069486D">
        <w:t>the source</w:t>
      </w:r>
      <w:r>
        <w:t xml:space="preserve"> argument </w:t>
      </w:r>
      <w:r w:rsidRPr="00684B8D">
        <w:t>is</w:t>
      </w:r>
      <w:r>
        <w:t xml:space="preserve"> null.</w:t>
      </w:r>
    </w:p>
    <w:p w:rsidR="008571BC" w:rsidRDefault="008571BC" w:rsidP="008571BC">
      <w:pPr>
        <w:pStyle w:val="Heading2"/>
      </w:pPr>
      <w:bookmarkStart w:id="63" w:name="_Toc159379134"/>
      <w:r>
        <w:t>Aggregate operators</w:t>
      </w:r>
      <w:bookmarkEnd w:id="63"/>
    </w:p>
    <w:p w:rsidR="008571BC" w:rsidRDefault="008571BC" w:rsidP="008571BC">
      <w:pPr>
        <w:pStyle w:val="Heading3"/>
      </w:pPr>
      <w:bookmarkStart w:id="64" w:name="_Toc159379135"/>
      <w:r>
        <w:t>Count</w:t>
      </w:r>
      <w:bookmarkEnd w:id="64"/>
    </w:p>
    <w:p w:rsidR="00124894" w:rsidRDefault="00124894" w:rsidP="00DC13E1">
      <w:pPr>
        <w:pStyle w:val="Text"/>
      </w:pPr>
      <w:r>
        <w:t xml:space="preserve">The </w:t>
      </w:r>
      <w:r w:rsidRPr="00B649F2">
        <w:rPr>
          <w:rStyle w:val="CodeEmbedded"/>
        </w:rPr>
        <w:t>Count</w:t>
      </w:r>
      <w:r>
        <w:t xml:space="preserve"> operator counts the number of elements in a sequence.</w:t>
      </w:r>
    </w:p>
    <w:p w:rsidR="00FC54B2" w:rsidRPr="00124894" w:rsidRDefault="00FC54B2" w:rsidP="00DC13E1">
      <w:pPr>
        <w:pStyle w:val="Text"/>
      </w:pPr>
    </w:p>
    <w:p w:rsidR="003E007D" w:rsidRDefault="008D229B" w:rsidP="008D229B">
      <w:pPr>
        <w:pStyle w:val="Code"/>
      </w:pPr>
      <w:r>
        <w:rPr>
          <w:color w:val="0000FF"/>
        </w:rPr>
        <w:t>public</w:t>
      </w:r>
      <w:r>
        <w:t xml:space="preserve"> </w:t>
      </w:r>
      <w:r>
        <w:rPr>
          <w:color w:val="0000FF"/>
        </w:rPr>
        <w:t>static</w:t>
      </w:r>
      <w:r>
        <w:t xml:space="preserve"> </w:t>
      </w:r>
      <w:r>
        <w:rPr>
          <w:color w:val="0000FF"/>
        </w:rPr>
        <w:t>int</w:t>
      </w:r>
      <w:r>
        <w:t xml:space="preserve"> Count&lt;</w:t>
      </w:r>
      <w:r w:rsidR="007D71D9" w:rsidRPr="007D71D9">
        <w:t>TSource</w:t>
      </w:r>
      <w:r>
        <w:t>&gt;(</w:t>
      </w:r>
    </w:p>
    <w:p w:rsidR="008D229B" w:rsidRDefault="00C43446" w:rsidP="008D229B">
      <w:pPr>
        <w:pStyle w:val="Code"/>
      </w:pPr>
      <w:r>
        <w:t xml:space="preserve">    </w:t>
      </w:r>
      <w:r w:rsidR="008D229B" w:rsidRPr="007E5C9C">
        <w:rPr>
          <w:color w:val="0000FF"/>
        </w:rPr>
        <w:t>this</w:t>
      </w:r>
      <w:r w:rsidR="008D229B">
        <w:t xml:space="preserve"> </w:t>
      </w:r>
      <w:r w:rsidR="008D229B">
        <w:rPr>
          <w:color w:val="008080"/>
        </w:rPr>
        <w:t>IEnumerable</w:t>
      </w:r>
      <w:r w:rsidR="008D229B">
        <w:t>&lt;</w:t>
      </w:r>
      <w:r w:rsidR="007D71D9" w:rsidRPr="007D71D9">
        <w:t>TSource</w:t>
      </w:r>
      <w:r w:rsidR="008D229B">
        <w:t>&gt; source);</w:t>
      </w:r>
    </w:p>
    <w:p w:rsidR="003E007D" w:rsidRDefault="008D229B" w:rsidP="008D229B">
      <w:pPr>
        <w:pStyle w:val="Code"/>
      </w:pPr>
      <w:r>
        <w:rPr>
          <w:color w:val="0000FF"/>
        </w:rPr>
        <w:t>public</w:t>
      </w:r>
      <w:r>
        <w:t xml:space="preserve"> </w:t>
      </w:r>
      <w:r>
        <w:rPr>
          <w:color w:val="0000FF"/>
        </w:rPr>
        <w:t>static</w:t>
      </w:r>
      <w:r>
        <w:t xml:space="preserve"> </w:t>
      </w:r>
      <w:r>
        <w:rPr>
          <w:color w:val="0000FF"/>
        </w:rPr>
        <w:t>int</w:t>
      </w:r>
      <w:r>
        <w:t xml:space="preserve"> Count&lt;</w:t>
      </w:r>
      <w:r w:rsidR="007D71D9" w:rsidRPr="007D71D9">
        <w:t>TSource</w:t>
      </w:r>
      <w:r>
        <w:t>&gt;(</w:t>
      </w:r>
    </w:p>
    <w:p w:rsidR="003E007D" w:rsidRDefault="00C43446" w:rsidP="008D229B">
      <w:pPr>
        <w:pStyle w:val="Code"/>
      </w:pPr>
      <w:r>
        <w:t xml:space="preserve">    </w:t>
      </w:r>
      <w:r w:rsidR="008D229B" w:rsidRPr="007E5C9C">
        <w:rPr>
          <w:color w:val="0000FF"/>
        </w:rPr>
        <w:t>this</w:t>
      </w:r>
      <w:r w:rsidR="008D229B">
        <w:t xml:space="preserve"> </w:t>
      </w:r>
      <w:r w:rsidR="008D229B">
        <w:rPr>
          <w:color w:val="008080"/>
        </w:rPr>
        <w:t>IEnumerable</w:t>
      </w:r>
      <w:r w:rsidR="008D229B">
        <w:t>&lt;</w:t>
      </w:r>
      <w:r w:rsidR="007D71D9" w:rsidRPr="007D71D9">
        <w:t>TSource</w:t>
      </w:r>
      <w:r w:rsidR="008D229B">
        <w:t>&gt; source,</w:t>
      </w:r>
    </w:p>
    <w:p w:rsidR="008D229B" w:rsidRDefault="00C43446" w:rsidP="008D229B">
      <w:pPr>
        <w:pStyle w:val="Code"/>
      </w:pPr>
      <w:r>
        <w:t xml:space="preserve">    </w:t>
      </w:r>
      <w:r w:rsidR="008D229B">
        <w:rPr>
          <w:color w:val="008080"/>
        </w:rPr>
        <w:t>Func</w:t>
      </w:r>
      <w:r w:rsidR="008D229B">
        <w:t>&lt;</w:t>
      </w:r>
      <w:r w:rsidR="007D71D9" w:rsidRPr="007D71D9">
        <w:t>TSource</w:t>
      </w:r>
      <w:r w:rsidR="008D229B">
        <w:t xml:space="preserve">, </w:t>
      </w:r>
      <w:r w:rsidR="008D229B">
        <w:rPr>
          <w:color w:val="0000FF"/>
        </w:rPr>
        <w:t>bool</w:t>
      </w:r>
      <w:r w:rsidR="008D229B">
        <w:t>&gt; predicate);</w:t>
      </w:r>
    </w:p>
    <w:p w:rsidR="00FC54B2" w:rsidRDefault="00FC54B2" w:rsidP="008D229B">
      <w:pPr>
        <w:pStyle w:val="Code"/>
      </w:pPr>
    </w:p>
    <w:p w:rsidR="00FC4D39" w:rsidRDefault="00D03E34" w:rsidP="004F6C9D">
      <w:pPr>
        <w:pStyle w:val="Text"/>
      </w:pPr>
      <w:r>
        <w:t xml:space="preserve">The </w:t>
      </w:r>
      <w:r w:rsidRPr="00B649F2">
        <w:rPr>
          <w:rStyle w:val="CodeEmbedded"/>
        </w:rPr>
        <w:t>Count</w:t>
      </w:r>
      <w:r>
        <w:t xml:space="preserve"> operator without a predicate first checks whether the source sequence </w:t>
      </w:r>
      <w:r w:rsidR="00FC4D39">
        <w:t xml:space="preserve">implements </w:t>
      </w:r>
      <w:r w:rsidR="00FC4D39" w:rsidRPr="00B649F2">
        <w:rPr>
          <w:rStyle w:val="CodeEmbedded"/>
        </w:rPr>
        <w:t>ICollection&lt;</w:t>
      </w:r>
      <w:r w:rsidR="007D71D9" w:rsidRPr="00B649F2">
        <w:rPr>
          <w:rStyle w:val="CodeEmbedded"/>
        </w:rPr>
        <w:t>TSource</w:t>
      </w:r>
      <w:r w:rsidR="00FC4D39" w:rsidRPr="00B649F2">
        <w:rPr>
          <w:rStyle w:val="CodeEmbedded"/>
        </w:rPr>
        <w:t>&gt;</w:t>
      </w:r>
      <w:r w:rsidR="00FC4D39">
        <w:t>. If</w:t>
      </w:r>
      <w:r w:rsidR="004F6C9D">
        <w:t xml:space="preserve"> it does</w:t>
      </w:r>
      <w:r w:rsidR="00FC4D39">
        <w:t xml:space="preserve">, the sequence’s implementation of </w:t>
      </w:r>
      <w:r w:rsidR="00FC4D39" w:rsidRPr="00B649F2">
        <w:rPr>
          <w:rStyle w:val="CodeEmbedded"/>
        </w:rPr>
        <w:t>ICollection&lt;</w:t>
      </w:r>
      <w:r w:rsidR="007D71D9" w:rsidRPr="00B649F2">
        <w:rPr>
          <w:rStyle w:val="CodeEmbedded"/>
        </w:rPr>
        <w:t>TSource</w:t>
      </w:r>
      <w:r w:rsidR="00FC4D39" w:rsidRPr="00B649F2">
        <w:rPr>
          <w:rStyle w:val="CodeEmbedded"/>
        </w:rPr>
        <w:t>&gt;</w:t>
      </w:r>
      <w:r w:rsidR="00FC4D39">
        <w:t xml:space="preserve"> is used to obtain the element count. Otherwise, the source sequence is enumerated to count the number of elements.</w:t>
      </w:r>
    </w:p>
    <w:p w:rsidR="00FC4D39" w:rsidRDefault="00FC4D39" w:rsidP="004F6C9D">
      <w:pPr>
        <w:pStyle w:val="Text"/>
      </w:pPr>
      <w:r w:rsidRPr="00FC4D39">
        <w:t xml:space="preserve">The </w:t>
      </w:r>
      <w:r w:rsidRPr="00B649F2">
        <w:rPr>
          <w:rStyle w:val="CodeEmbedded"/>
        </w:rPr>
        <w:t>Count</w:t>
      </w:r>
      <w:r w:rsidRPr="00FC4D39">
        <w:t xml:space="preserve"> operator with a predicate enumerates </w:t>
      </w:r>
      <w:r>
        <w:t xml:space="preserve">the </w:t>
      </w:r>
      <w:r w:rsidRPr="00FC4D39">
        <w:t xml:space="preserve">source </w:t>
      </w:r>
      <w:r>
        <w:t xml:space="preserve">sequence </w:t>
      </w:r>
      <w:r w:rsidRPr="00FC4D39">
        <w:t>and counts the number of elements for which the predicate function returns true.</w:t>
      </w:r>
    </w:p>
    <w:p w:rsidR="00FC4D39" w:rsidRDefault="00FC4D39" w:rsidP="004F6C9D">
      <w:pPr>
        <w:pStyle w:val="Text"/>
      </w:pPr>
      <w:r>
        <w:t xml:space="preserve">For </w:t>
      </w:r>
      <w:r w:rsidR="00542090">
        <w:t>both</w:t>
      </w:r>
      <w:r>
        <w:t xml:space="preserve"> </w:t>
      </w:r>
      <w:r w:rsidRPr="00B649F2">
        <w:rPr>
          <w:rStyle w:val="CodeEmbedded"/>
        </w:rPr>
        <w:t>Count</w:t>
      </w:r>
      <w:r>
        <w:t xml:space="preserve"> operators, an </w:t>
      </w:r>
      <w:r w:rsidRPr="00B649F2">
        <w:rPr>
          <w:rStyle w:val="CodeEmbedded"/>
        </w:rPr>
        <w:t>ArgumentNullException</w:t>
      </w:r>
      <w:r>
        <w:t xml:space="preserve"> is thrown </w:t>
      </w:r>
      <w:r w:rsidRPr="00684B8D">
        <w:t>if</w:t>
      </w:r>
      <w:r>
        <w:t xml:space="preserve"> any argument </w:t>
      </w:r>
      <w:r w:rsidRPr="00684B8D">
        <w:t>is</w:t>
      </w:r>
      <w:r w:rsidR="00E3325B">
        <w:t xml:space="preserve"> null, and an </w:t>
      </w:r>
      <w:r w:rsidR="00E3325B" w:rsidRPr="00B649F2">
        <w:rPr>
          <w:rStyle w:val="CodeEmbedded"/>
        </w:rPr>
        <w:t>OverflowException</w:t>
      </w:r>
      <w:r w:rsidR="00E3325B">
        <w:t xml:space="preserve"> is thrown if the count exceeds </w:t>
      </w:r>
      <w:r w:rsidR="00E3325B" w:rsidRPr="00B649F2">
        <w:rPr>
          <w:rStyle w:val="CodeEmbedded"/>
        </w:rPr>
        <w:t>int.MaxValue</w:t>
      </w:r>
      <w:r w:rsidR="00E3325B">
        <w:t>.</w:t>
      </w:r>
    </w:p>
    <w:p w:rsidR="00C15917" w:rsidRDefault="00C15917" w:rsidP="004F6C9D">
      <w:pPr>
        <w:pStyle w:val="Text"/>
      </w:pPr>
      <w:r>
        <w:t>The following example returns the number of customers in London:</w:t>
      </w:r>
    </w:p>
    <w:p w:rsidR="00FC54B2" w:rsidRDefault="00FC54B2" w:rsidP="004F6C9D">
      <w:pPr>
        <w:pStyle w:val="Text"/>
      </w:pPr>
    </w:p>
    <w:p w:rsidR="00C15917" w:rsidRDefault="00C15917" w:rsidP="00C15917">
      <w:pPr>
        <w:pStyle w:val="Code"/>
      </w:pPr>
      <w:r w:rsidRPr="00C15917">
        <w:rPr>
          <w:color w:val="0000FF"/>
        </w:rPr>
        <w:t>int</w:t>
      </w:r>
      <w:r>
        <w:t xml:space="preserve"> count = customers.Count(c =&gt; c.City == "London");</w:t>
      </w:r>
    </w:p>
    <w:p w:rsidR="00FC54B2" w:rsidRDefault="00FC54B2" w:rsidP="00C15917">
      <w:pPr>
        <w:pStyle w:val="Code"/>
      </w:pPr>
    </w:p>
    <w:p w:rsidR="003A3191" w:rsidRDefault="003A3191" w:rsidP="003A3191">
      <w:pPr>
        <w:pStyle w:val="Heading3"/>
      </w:pPr>
      <w:bookmarkStart w:id="65" w:name="_Toc159379136"/>
      <w:r>
        <w:t>LongCount</w:t>
      </w:r>
      <w:bookmarkEnd w:id="65"/>
    </w:p>
    <w:p w:rsidR="00132823" w:rsidRDefault="00132823" w:rsidP="00665FBA">
      <w:pPr>
        <w:pStyle w:val="Text"/>
      </w:pPr>
      <w:r>
        <w:t xml:space="preserve">The </w:t>
      </w:r>
      <w:r w:rsidRPr="00B649F2">
        <w:rPr>
          <w:rStyle w:val="CodeEmbedded"/>
        </w:rPr>
        <w:t>LongCount</w:t>
      </w:r>
      <w:r>
        <w:t xml:space="preserve"> operator counts the number of elements in a sequence.</w:t>
      </w:r>
    </w:p>
    <w:p w:rsidR="00FC54B2" w:rsidRPr="00124894" w:rsidRDefault="00FC54B2" w:rsidP="00665FBA">
      <w:pPr>
        <w:pStyle w:val="Text"/>
      </w:pPr>
    </w:p>
    <w:p w:rsidR="003E007D" w:rsidRDefault="00132823" w:rsidP="00132823">
      <w:pPr>
        <w:pStyle w:val="Code"/>
      </w:pPr>
      <w:r>
        <w:rPr>
          <w:color w:val="0000FF"/>
        </w:rPr>
        <w:t>public</w:t>
      </w:r>
      <w:r>
        <w:t xml:space="preserve"> </w:t>
      </w:r>
      <w:r>
        <w:rPr>
          <w:color w:val="0000FF"/>
        </w:rPr>
        <w:t>static</w:t>
      </w:r>
      <w:r>
        <w:t xml:space="preserve"> </w:t>
      </w:r>
      <w:r>
        <w:rPr>
          <w:color w:val="0000FF"/>
        </w:rPr>
        <w:t>long</w:t>
      </w:r>
      <w:r>
        <w:t xml:space="preserve"> LongCount&lt;</w:t>
      </w:r>
      <w:r w:rsidR="007D71D9" w:rsidRPr="007D71D9">
        <w:t>TSource</w:t>
      </w:r>
      <w:r>
        <w:t>&gt;(</w:t>
      </w:r>
    </w:p>
    <w:p w:rsidR="00132823" w:rsidRDefault="005105ED" w:rsidP="00132823">
      <w:pPr>
        <w:pStyle w:val="Code"/>
      </w:pPr>
      <w:r>
        <w:t xml:space="preserve">    </w:t>
      </w:r>
      <w:r w:rsidR="00132823" w:rsidRPr="007E5C9C">
        <w:rPr>
          <w:color w:val="0000FF"/>
        </w:rPr>
        <w:t>this</w:t>
      </w:r>
      <w:r w:rsidR="00132823">
        <w:t xml:space="preserve"> </w:t>
      </w:r>
      <w:r w:rsidR="00132823">
        <w:rPr>
          <w:color w:val="008080"/>
        </w:rPr>
        <w:t>IEnumerable</w:t>
      </w:r>
      <w:r w:rsidR="00132823">
        <w:t>&lt;</w:t>
      </w:r>
      <w:r w:rsidR="007D71D9" w:rsidRPr="007D71D9">
        <w:t>TSource</w:t>
      </w:r>
      <w:r w:rsidR="00132823">
        <w:t>&gt; source);</w:t>
      </w:r>
    </w:p>
    <w:p w:rsidR="003E007D" w:rsidRDefault="00132823" w:rsidP="00132823">
      <w:pPr>
        <w:pStyle w:val="Code"/>
      </w:pPr>
      <w:r>
        <w:rPr>
          <w:color w:val="0000FF"/>
        </w:rPr>
        <w:t>public</w:t>
      </w:r>
      <w:r>
        <w:t xml:space="preserve"> </w:t>
      </w:r>
      <w:r>
        <w:rPr>
          <w:color w:val="0000FF"/>
        </w:rPr>
        <w:t>static</w:t>
      </w:r>
      <w:r>
        <w:t xml:space="preserve"> </w:t>
      </w:r>
      <w:r>
        <w:rPr>
          <w:color w:val="0000FF"/>
        </w:rPr>
        <w:t>long</w:t>
      </w:r>
      <w:r>
        <w:t xml:space="preserve"> LongCount&lt;</w:t>
      </w:r>
      <w:r w:rsidR="007D71D9" w:rsidRPr="007D71D9">
        <w:t>TSource</w:t>
      </w:r>
      <w:r>
        <w:t>&gt;(</w:t>
      </w:r>
    </w:p>
    <w:p w:rsidR="003E007D" w:rsidRDefault="005105ED" w:rsidP="00132823">
      <w:pPr>
        <w:pStyle w:val="Code"/>
      </w:pPr>
      <w:r>
        <w:t xml:space="preserve">    </w:t>
      </w:r>
      <w:r w:rsidR="00132823" w:rsidRPr="007E5C9C">
        <w:rPr>
          <w:color w:val="0000FF"/>
        </w:rPr>
        <w:t>this</w:t>
      </w:r>
      <w:r w:rsidR="00132823">
        <w:t xml:space="preserve"> </w:t>
      </w:r>
      <w:r w:rsidR="00132823">
        <w:rPr>
          <w:color w:val="008080"/>
        </w:rPr>
        <w:t>IEnumerable</w:t>
      </w:r>
      <w:r w:rsidR="00132823">
        <w:t>&lt;</w:t>
      </w:r>
      <w:r w:rsidR="007D71D9" w:rsidRPr="007D71D9">
        <w:t>TSource</w:t>
      </w:r>
      <w:r w:rsidR="00132823">
        <w:t>&gt; source,</w:t>
      </w:r>
    </w:p>
    <w:p w:rsidR="00132823" w:rsidRDefault="005105ED" w:rsidP="00132823">
      <w:pPr>
        <w:pStyle w:val="Code"/>
      </w:pPr>
      <w:r>
        <w:t xml:space="preserve">    </w:t>
      </w:r>
      <w:r w:rsidR="00132823">
        <w:rPr>
          <w:color w:val="008080"/>
        </w:rPr>
        <w:t>Func</w:t>
      </w:r>
      <w:r w:rsidR="00132823">
        <w:t>&lt;</w:t>
      </w:r>
      <w:r w:rsidR="007D71D9" w:rsidRPr="007D71D9">
        <w:t>TSource</w:t>
      </w:r>
      <w:r w:rsidR="00132823">
        <w:t xml:space="preserve">, </w:t>
      </w:r>
      <w:r w:rsidR="00132823">
        <w:rPr>
          <w:color w:val="0000FF"/>
        </w:rPr>
        <w:t>bool</w:t>
      </w:r>
      <w:r w:rsidR="00132823">
        <w:t>&gt; predicate);</w:t>
      </w:r>
    </w:p>
    <w:p w:rsidR="00FC54B2" w:rsidRDefault="00FC54B2" w:rsidP="00132823">
      <w:pPr>
        <w:pStyle w:val="Code"/>
      </w:pPr>
    </w:p>
    <w:p w:rsidR="00132823" w:rsidRPr="00132823" w:rsidRDefault="00132823" w:rsidP="00665FBA">
      <w:pPr>
        <w:pStyle w:val="Text"/>
      </w:pPr>
      <w:r>
        <w:t xml:space="preserve">The </w:t>
      </w:r>
      <w:r w:rsidRPr="00B649F2">
        <w:rPr>
          <w:rStyle w:val="CodeEmbedded"/>
        </w:rPr>
        <w:t>LongCount</w:t>
      </w:r>
      <w:r>
        <w:t xml:space="preserve"> operator enumerates the source sequence and counts the number of elements for which the predicate function returns true. If no predicate function is specified</w:t>
      </w:r>
      <w:r w:rsidR="00665FBA">
        <w:t>,</w:t>
      </w:r>
      <w:r>
        <w:t xml:space="preserve"> the </w:t>
      </w:r>
      <w:r w:rsidRPr="00B649F2">
        <w:rPr>
          <w:rStyle w:val="CodeEmbedded"/>
        </w:rPr>
        <w:t>LongCount</w:t>
      </w:r>
      <w:r>
        <w:t xml:space="preserve"> operator simply counts all elements. The count of elements is returned as a value of type </w:t>
      </w:r>
      <w:r w:rsidRPr="00B649F2">
        <w:rPr>
          <w:rStyle w:val="CodeEmbedded"/>
        </w:rPr>
        <w:t>long</w:t>
      </w:r>
      <w:r>
        <w:t>.</w:t>
      </w:r>
    </w:p>
    <w:p w:rsidR="00132823" w:rsidRDefault="00132823" w:rsidP="00665FBA">
      <w:pPr>
        <w:pStyle w:val="Text"/>
      </w:pPr>
      <w:r>
        <w:t xml:space="preserve">For both </w:t>
      </w:r>
      <w:r w:rsidRPr="00B649F2">
        <w:rPr>
          <w:rStyle w:val="CodeEmbedded"/>
        </w:rPr>
        <w:t>Count</w:t>
      </w:r>
      <w:r>
        <w:t xml:space="preserve"> operators, an </w:t>
      </w:r>
      <w:r w:rsidRPr="00B649F2">
        <w:rPr>
          <w:rStyle w:val="CodeEmbedded"/>
        </w:rPr>
        <w:t>ArgumentNullException</w:t>
      </w:r>
      <w:r>
        <w:t xml:space="preserve"> is thrown </w:t>
      </w:r>
      <w:r w:rsidRPr="00684B8D">
        <w:t>if</w:t>
      </w:r>
      <w:r>
        <w:t xml:space="preserve"> any argument </w:t>
      </w:r>
      <w:r w:rsidRPr="00684B8D">
        <w:t>is</w:t>
      </w:r>
      <w:r>
        <w:t xml:space="preserve"> null</w:t>
      </w:r>
      <w:r w:rsidR="00FD5038">
        <w:t xml:space="preserve">, and an </w:t>
      </w:r>
      <w:r w:rsidR="00FD5038" w:rsidRPr="00B649F2">
        <w:rPr>
          <w:rStyle w:val="CodeEmbedded"/>
        </w:rPr>
        <w:t>OverflowException</w:t>
      </w:r>
      <w:r w:rsidR="00FD5038">
        <w:t xml:space="preserve"> is thrown if the count exceeds </w:t>
      </w:r>
      <w:r w:rsidR="00FD5038" w:rsidRPr="00B649F2">
        <w:rPr>
          <w:rStyle w:val="CodeEmbedded"/>
        </w:rPr>
        <w:t>long.MaxValue</w:t>
      </w:r>
      <w:r>
        <w:t>.</w:t>
      </w:r>
    </w:p>
    <w:p w:rsidR="008571BC" w:rsidRDefault="008571BC" w:rsidP="008571BC">
      <w:pPr>
        <w:pStyle w:val="Heading3"/>
      </w:pPr>
      <w:bookmarkStart w:id="66" w:name="_Toc159379137"/>
      <w:r>
        <w:t>Sum</w:t>
      </w:r>
      <w:bookmarkEnd w:id="66"/>
    </w:p>
    <w:p w:rsidR="00124894" w:rsidRDefault="00124894" w:rsidP="005A35B1">
      <w:pPr>
        <w:pStyle w:val="Text"/>
      </w:pPr>
      <w:r>
        <w:t xml:space="preserve">The </w:t>
      </w:r>
      <w:r w:rsidRPr="00B649F2">
        <w:rPr>
          <w:rStyle w:val="CodeEmbedded"/>
        </w:rPr>
        <w:t>Sum</w:t>
      </w:r>
      <w:r>
        <w:t xml:space="preserve"> operator computes the sum of a sequence of numeric values.</w:t>
      </w:r>
    </w:p>
    <w:p w:rsidR="00FC54B2" w:rsidRPr="00124894" w:rsidRDefault="00FC54B2" w:rsidP="005A35B1">
      <w:pPr>
        <w:pStyle w:val="Text"/>
      </w:pPr>
    </w:p>
    <w:p w:rsidR="003E007D" w:rsidRDefault="00D94A96" w:rsidP="00D94A96">
      <w:pPr>
        <w:pStyle w:val="Code"/>
      </w:pPr>
      <w:r>
        <w:rPr>
          <w:color w:val="0000FF"/>
        </w:rPr>
        <w:t>public</w:t>
      </w:r>
      <w:r>
        <w:t xml:space="preserve"> </w:t>
      </w:r>
      <w:r>
        <w:rPr>
          <w:color w:val="0000FF"/>
        </w:rPr>
        <w:t>static</w:t>
      </w:r>
      <w:r>
        <w:t xml:space="preserve"> </w:t>
      </w:r>
      <w:r w:rsidRPr="00D94A96">
        <w:rPr>
          <w:i/>
          <w:iCs/>
          <w:color w:val="0000FF"/>
        </w:rPr>
        <w:t>Numeric</w:t>
      </w:r>
      <w:r>
        <w:t xml:space="preserve"> Sum(</w:t>
      </w:r>
    </w:p>
    <w:p w:rsidR="00D94A96" w:rsidRDefault="005105ED" w:rsidP="00D94A96">
      <w:pPr>
        <w:pStyle w:val="Code"/>
      </w:pPr>
      <w:r>
        <w:t xml:space="preserve">    </w:t>
      </w:r>
      <w:r w:rsidR="00D94A96" w:rsidRPr="007E5C9C">
        <w:rPr>
          <w:color w:val="0000FF"/>
        </w:rPr>
        <w:t>this</w:t>
      </w:r>
      <w:r w:rsidR="00D94A96">
        <w:t xml:space="preserve"> </w:t>
      </w:r>
      <w:r w:rsidR="00D94A96">
        <w:rPr>
          <w:color w:val="008080"/>
        </w:rPr>
        <w:t>IEnumerable</w:t>
      </w:r>
      <w:r w:rsidR="00D94A96">
        <w:t>&lt;</w:t>
      </w:r>
      <w:r w:rsidR="00D94A96" w:rsidRPr="00D94A96">
        <w:rPr>
          <w:i/>
          <w:iCs/>
          <w:color w:val="0000FF"/>
        </w:rPr>
        <w:t>Numeric</w:t>
      </w:r>
      <w:r w:rsidR="00D94A96">
        <w:t>&gt; source);</w:t>
      </w:r>
    </w:p>
    <w:p w:rsidR="003E007D" w:rsidRDefault="00D94A96" w:rsidP="00D94A96">
      <w:pPr>
        <w:pStyle w:val="Code"/>
      </w:pPr>
      <w:r>
        <w:rPr>
          <w:color w:val="0000FF"/>
        </w:rPr>
        <w:t>public</w:t>
      </w:r>
      <w:r>
        <w:t xml:space="preserve"> </w:t>
      </w:r>
      <w:r>
        <w:rPr>
          <w:color w:val="0000FF"/>
        </w:rPr>
        <w:t>static</w:t>
      </w:r>
      <w:r>
        <w:t xml:space="preserve"> </w:t>
      </w:r>
      <w:r w:rsidRPr="00D94A96">
        <w:rPr>
          <w:i/>
          <w:iCs/>
          <w:color w:val="0000FF"/>
        </w:rPr>
        <w:t>Numeric</w:t>
      </w:r>
      <w:r>
        <w:t xml:space="preserve"> Sum&lt;</w:t>
      </w:r>
      <w:r w:rsidR="007D71D9" w:rsidRPr="007D71D9">
        <w:t>TSource</w:t>
      </w:r>
      <w:r>
        <w:t>&gt;(</w:t>
      </w:r>
    </w:p>
    <w:p w:rsidR="003E007D" w:rsidRDefault="005105ED" w:rsidP="00D94A96">
      <w:pPr>
        <w:pStyle w:val="Code"/>
      </w:pPr>
      <w:r>
        <w:t xml:space="preserve">    </w:t>
      </w:r>
      <w:r w:rsidR="00D94A96" w:rsidRPr="007E5C9C">
        <w:rPr>
          <w:color w:val="0000FF"/>
        </w:rPr>
        <w:t>this</w:t>
      </w:r>
      <w:r w:rsidR="00D94A96">
        <w:t xml:space="preserve"> </w:t>
      </w:r>
      <w:r w:rsidR="00D94A96">
        <w:rPr>
          <w:color w:val="008080"/>
        </w:rPr>
        <w:t>IEnumerable</w:t>
      </w:r>
      <w:r w:rsidR="00D94A96">
        <w:t>&lt;</w:t>
      </w:r>
      <w:r w:rsidR="007D71D9" w:rsidRPr="007D71D9">
        <w:t>TSource</w:t>
      </w:r>
      <w:r w:rsidR="00D94A96">
        <w:t>&gt; source,</w:t>
      </w:r>
    </w:p>
    <w:p w:rsidR="00D94A96" w:rsidRDefault="005105ED" w:rsidP="00D94A96">
      <w:pPr>
        <w:pStyle w:val="Code"/>
      </w:pPr>
      <w:r>
        <w:t xml:space="preserve">    </w:t>
      </w:r>
      <w:r w:rsidR="00D94A96">
        <w:rPr>
          <w:color w:val="008080"/>
        </w:rPr>
        <w:t>Func</w:t>
      </w:r>
      <w:r w:rsidR="00D94A96">
        <w:t>&lt;</w:t>
      </w:r>
      <w:r w:rsidR="007D71D9" w:rsidRPr="007D71D9">
        <w:t>TSource</w:t>
      </w:r>
      <w:r w:rsidR="00D94A96">
        <w:t xml:space="preserve">, </w:t>
      </w:r>
      <w:r w:rsidR="00D94A96" w:rsidRPr="00D94A96">
        <w:rPr>
          <w:i/>
          <w:iCs/>
          <w:color w:val="0000FF"/>
        </w:rPr>
        <w:t>Numeric</w:t>
      </w:r>
      <w:r w:rsidR="00D94A96">
        <w:t xml:space="preserve">&gt; </w:t>
      </w:r>
      <w:r w:rsidR="001452CA">
        <w:t>selector</w:t>
      </w:r>
      <w:r w:rsidR="00D94A96">
        <w:t>);</w:t>
      </w:r>
    </w:p>
    <w:p w:rsidR="00FC54B2" w:rsidRDefault="00FC54B2" w:rsidP="00D94A96">
      <w:pPr>
        <w:pStyle w:val="Code"/>
      </w:pPr>
    </w:p>
    <w:p w:rsidR="00FD57C4" w:rsidRDefault="00FD57C4" w:rsidP="005A35B1">
      <w:pPr>
        <w:pStyle w:val="Text"/>
      </w:pPr>
      <w:r>
        <w:t xml:space="preserve">The </w:t>
      </w:r>
      <w:r w:rsidRPr="005A35B1">
        <w:rPr>
          <w:rStyle w:val="Italic"/>
        </w:rPr>
        <w:t>Numeric</w:t>
      </w:r>
      <w:r>
        <w:t xml:space="preserve"> type </w:t>
      </w:r>
      <w:r w:rsidR="00E56E8B">
        <w:t xml:space="preserve">is one of </w:t>
      </w:r>
      <w:r w:rsidR="00E56E8B" w:rsidRPr="00B649F2">
        <w:rPr>
          <w:rStyle w:val="CodeEmbedded"/>
        </w:rPr>
        <w:t>int</w:t>
      </w:r>
      <w:r w:rsidR="00E56E8B">
        <w:t xml:space="preserve">, </w:t>
      </w:r>
      <w:r w:rsidR="00E56E8B" w:rsidRPr="00B649F2">
        <w:rPr>
          <w:rStyle w:val="CodeEmbedded"/>
        </w:rPr>
        <w:t>int?</w:t>
      </w:r>
      <w:r w:rsidR="00E56E8B">
        <w:t xml:space="preserve">, </w:t>
      </w:r>
      <w:r w:rsidR="00E56E8B" w:rsidRPr="00B649F2">
        <w:rPr>
          <w:rStyle w:val="CodeEmbedded"/>
        </w:rPr>
        <w:t>lon</w:t>
      </w:r>
      <w:r w:rsidR="00E56E8B" w:rsidRPr="00E56E8B">
        <w:rPr>
          <w:rStyle w:val="Codefragment"/>
        </w:rPr>
        <w:t>g</w:t>
      </w:r>
      <w:r w:rsidR="00E56E8B">
        <w:t xml:space="preserve">, </w:t>
      </w:r>
      <w:r w:rsidR="00E56E8B" w:rsidRPr="00B649F2">
        <w:rPr>
          <w:rStyle w:val="CodeEmbedded"/>
        </w:rPr>
        <w:t>long?</w:t>
      </w:r>
      <w:r w:rsidR="00E56E8B">
        <w:t xml:space="preserve">, </w:t>
      </w:r>
      <w:r w:rsidR="00130FD9" w:rsidRPr="00B649F2">
        <w:rPr>
          <w:rStyle w:val="CodeEmbedded"/>
        </w:rPr>
        <w:t>float</w:t>
      </w:r>
      <w:r w:rsidR="00130FD9">
        <w:t xml:space="preserve">, </w:t>
      </w:r>
      <w:r w:rsidR="00130FD9" w:rsidRPr="00B649F2">
        <w:rPr>
          <w:rStyle w:val="CodeEmbedded"/>
        </w:rPr>
        <w:t>float?</w:t>
      </w:r>
      <w:r w:rsidR="00130FD9">
        <w:t xml:space="preserve">, </w:t>
      </w:r>
      <w:r w:rsidR="00E56E8B" w:rsidRPr="00B649F2">
        <w:rPr>
          <w:rStyle w:val="CodeEmbedded"/>
        </w:rPr>
        <w:t>double</w:t>
      </w:r>
      <w:r w:rsidR="00E56E8B">
        <w:t xml:space="preserve">, </w:t>
      </w:r>
      <w:r w:rsidR="00E56E8B" w:rsidRPr="00B649F2">
        <w:rPr>
          <w:rStyle w:val="CodeEmbedded"/>
        </w:rPr>
        <w:t>double?</w:t>
      </w:r>
      <w:r w:rsidR="00E56E8B">
        <w:t xml:space="preserve">, </w:t>
      </w:r>
      <w:r w:rsidR="00E56E8B" w:rsidRPr="00B649F2">
        <w:rPr>
          <w:rStyle w:val="CodeEmbedded"/>
        </w:rPr>
        <w:t>decimal</w:t>
      </w:r>
      <w:r w:rsidR="00E56E8B">
        <w:t>,</w:t>
      </w:r>
      <w:r w:rsidR="005A35B1">
        <w:t xml:space="preserve"> or </w:t>
      </w:r>
      <w:r w:rsidR="00E56E8B" w:rsidRPr="00B649F2">
        <w:rPr>
          <w:rStyle w:val="CodeEmbedded"/>
        </w:rPr>
        <w:t>decimal?</w:t>
      </w:r>
      <w:r w:rsidR="00E56E8B">
        <w:t>.</w:t>
      </w:r>
    </w:p>
    <w:p w:rsidR="008571BC" w:rsidRDefault="00FD57C4" w:rsidP="005A35B1">
      <w:pPr>
        <w:pStyle w:val="Text"/>
      </w:pPr>
      <w:r>
        <w:t xml:space="preserve">The </w:t>
      </w:r>
      <w:r w:rsidRPr="00B649F2">
        <w:rPr>
          <w:rStyle w:val="CodeEmbedded"/>
        </w:rPr>
        <w:t>Sum</w:t>
      </w:r>
      <w:r>
        <w:t xml:space="preserve"> operator enumerates the source sequence, invokes the selector function for each element, and computes the sum of the resulting values. If no selector function is specified, the sum of the elements themselves is computed.</w:t>
      </w:r>
      <w:r w:rsidR="00021479" w:rsidRPr="00021479">
        <w:t xml:space="preserve"> </w:t>
      </w:r>
      <w:r w:rsidR="00021479">
        <w:t xml:space="preserve">An </w:t>
      </w:r>
      <w:r w:rsidR="00021479" w:rsidRPr="00B649F2">
        <w:rPr>
          <w:rStyle w:val="CodeEmbedded"/>
        </w:rPr>
        <w:t>ArgumentNullException</w:t>
      </w:r>
      <w:r w:rsidR="00021479">
        <w:t xml:space="preserve"> is thrown </w:t>
      </w:r>
      <w:r w:rsidR="00021479" w:rsidRPr="00684B8D">
        <w:t>if</w:t>
      </w:r>
      <w:r w:rsidR="00021479">
        <w:t xml:space="preserve"> any argument </w:t>
      </w:r>
      <w:r w:rsidR="00021479" w:rsidRPr="00684B8D">
        <w:t>is</w:t>
      </w:r>
      <w:r w:rsidR="00021479">
        <w:t xml:space="preserve"> null.</w:t>
      </w:r>
      <w:r w:rsidR="005430FA">
        <w:t xml:space="preserve"> </w:t>
      </w:r>
      <w:r w:rsidR="003D6258">
        <w:t xml:space="preserve">For the </w:t>
      </w:r>
      <w:r w:rsidR="003D6258" w:rsidRPr="00352174">
        <w:rPr>
          <w:rStyle w:val="Italic"/>
        </w:rPr>
        <w:t>Numeric</w:t>
      </w:r>
      <w:r w:rsidR="003D6258">
        <w:t xml:space="preserve"> types </w:t>
      </w:r>
      <w:r w:rsidR="003D6258" w:rsidRPr="00B649F2">
        <w:rPr>
          <w:rStyle w:val="CodeEmbedded"/>
        </w:rPr>
        <w:t>int</w:t>
      </w:r>
      <w:r w:rsidR="003D6258">
        <w:t xml:space="preserve">, </w:t>
      </w:r>
      <w:r w:rsidR="003D6258" w:rsidRPr="00B649F2">
        <w:rPr>
          <w:rStyle w:val="CodeEmbedded"/>
        </w:rPr>
        <w:t>int?</w:t>
      </w:r>
      <w:r w:rsidR="003D6258">
        <w:t xml:space="preserve">, </w:t>
      </w:r>
      <w:r w:rsidR="003D6258" w:rsidRPr="00B649F2">
        <w:rPr>
          <w:rStyle w:val="CodeEmbedded"/>
        </w:rPr>
        <w:t>long</w:t>
      </w:r>
      <w:r w:rsidR="003D6258">
        <w:t xml:space="preserve">, </w:t>
      </w:r>
      <w:r w:rsidR="003D6258" w:rsidRPr="00B649F2">
        <w:rPr>
          <w:rStyle w:val="CodeEmbedded"/>
        </w:rPr>
        <w:t>long?</w:t>
      </w:r>
      <w:r w:rsidR="005A35B1" w:rsidRPr="005A35B1">
        <w:t>,</w:t>
      </w:r>
      <w:r w:rsidR="003D6258" w:rsidRPr="005A35B1">
        <w:t xml:space="preserve"> </w:t>
      </w:r>
      <w:r w:rsidR="003D6258" w:rsidRPr="00B649F2">
        <w:rPr>
          <w:rStyle w:val="CodeEmbedded"/>
        </w:rPr>
        <w:t>decimal</w:t>
      </w:r>
      <w:r w:rsidR="003D6258">
        <w:t xml:space="preserve">, and </w:t>
      </w:r>
      <w:r w:rsidR="003D6258" w:rsidRPr="00B649F2">
        <w:rPr>
          <w:rStyle w:val="CodeEmbedded"/>
        </w:rPr>
        <w:t>decimal?</w:t>
      </w:r>
      <w:r w:rsidR="00352174">
        <w:t xml:space="preserve">, </w:t>
      </w:r>
      <w:r w:rsidR="003D6258" w:rsidRPr="005A35B1">
        <w:t>i</w:t>
      </w:r>
      <w:r w:rsidR="00505FEA" w:rsidRPr="005A35B1">
        <w:t>f</w:t>
      </w:r>
      <w:r w:rsidR="00505FEA">
        <w:t xml:space="preserve"> </w:t>
      </w:r>
      <w:r w:rsidR="003D6258">
        <w:t xml:space="preserve">an intermediate result in computing </w:t>
      </w:r>
      <w:r w:rsidR="00505FEA">
        <w:t xml:space="preserve">the sum is too large to represent using the </w:t>
      </w:r>
      <w:r w:rsidR="00505FEA" w:rsidRPr="00352174">
        <w:rPr>
          <w:rStyle w:val="Italic"/>
        </w:rPr>
        <w:t>Numeric</w:t>
      </w:r>
      <w:r w:rsidR="00505FEA">
        <w:t xml:space="preserve"> type, a</w:t>
      </w:r>
      <w:r w:rsidR="005430FA">
        <w:t xml:space="preserve">n </w:t>
      </w:r>
      <w:r w:rsidR="005430FA" w:rsidRPr="00B649F2">
        <w:rPr>
          <w:rStyle w:val="CodeEmbedded"/>
        </w:rPr>
        <w:t>OverflowException</w:t>
      </w:r>
      <w:r w:rsidR="005430FA">
        <w:t xml:space="preserve"> is thrown</w:t>
      </w:r>
      <w:r w:rsidR="003D6258">
        <w:t>.</w:t>
      </w:r>
      <w:r w:rsidR="005430FA">
        <w:t xml:space="preserve"> </w:t>
      </w:r>
      <w:r w:rsidR="003D6258">
        <w:t>F</w:t>
      </w:r>
      <w:r w:rsidR="00505FEA">
        <w:t xml:space="preserve">or </w:t>
      </w:r>
      <w:r w:rsidR="003D6258" w:rsidRPr="00B649F2">
        <w:rPr>
          <w:rStyle w:val="CodeEmbedded"/>
        </w:rPr>
        <w:t>float</w:t>
      </w:r>
      <w:r w:rsidR="003D6258">
        <w:t xml:space="preserve">, </w:t>
      </w:r>
      <w:r w:rsidR="003D6258" w:rsidRPr="00B649F2">
        <w:rPr>
          <w:rStyle w:val="CodeEmbedded"/>
        </w:rPr>
        <w:t>float?</w:t>
      </w:r>
      <w:r w:rsidR="003D6258">
        <w:t xml:space="preserve">, </w:t>
      </w:r>
      <w:r w:rsidR="00505FEA" w:rsidRPr="00B649F2">
        <w:rPr>
          <w:rStyle w:val="CodeEmbedded"/>
        </w:rPr>
        <w:t>double</w:t>
      </w:r>
      <w:r w:rsidR="00352174">
        <w:t xml:space="preserve">, </w:t>
      </w:r>
      <w:r w:rsidR="00505FEA">
        <w:t xml:space="preserve">and </w:t>
      </w:r>
      <w:r w:rsidR="00505FEA" w:rsidRPr="00B649F2">
        <w:rPr>
          <w:rStyle w:val="CodeEmbedded"/>
        </w:rPr>
        <w:t>double?</w:t>
      </w:r>
      <w:r w:rsidR="00505FEA">
        <w:t xml:space="preserve">, </w:t>
      </w:r>
      <w:r w:rsidR="00D14E8D">
        <w:t>a positive or negative infinity is returned</w:t>
      </w:r>
      <w:r w:rsidR="003D6258">
        <w:t xml:space="preserve"> if an intermediate result in computing the sum is too large to represent</w:t>
      </w:r>
      <w:r w:rsidR="00352174">
        <w:t xml:space="preserve"> by</w:t>
      </w:r>
      <w:r w:rsidR="003D6258">
        <w:t xml:space="preserve"> using a </w:t>
      </w:r>
      <w:r w:rsidR="003D6258" w:rsidRPr="00B649F2">
        <w:rPr>
          <w:rStyle w:val="CodeEmbedded"/>
        </w:rPr>
        <w:t>double</w:t>
      </w:r>
      <w:r w:rsidR="00505FEA">
        <w:t>.</w:t>
      </w:r>
    </w:p>
    <w:p w:rsidR="000843F2" w:rsidRPr="003209F1" w:rsidRDefault="000843F2" w:rsidP="00352174">
      <w:pPr>
        <w:pStyle w:val="Text"/>
      </w:pPr>
      <w:r>
        <w:t xml:space="preserve">The </w:t>
      </w:r>
      <w:r w:rsidRPr="00B649F2">
        <w:rPr>
          <w:rStyle w:val="CodeEmbedded"/>
        </w:rPr>
        <w:t>Sum</w:t>
      </w:r>
      <w:r>
        <w:t xml:space="preserve"> operator</w:t>
      </w:r>
      <w:r w:rsidR="003209F1">
        <w:t xml:space="preserve"> </w:t>
      </w:r>
      <w:r>
        <w:t>ret</w:t>
      </w:r>
      <w:r w:rsidR="003209F1">
        <w:t>urns zero for an empty sequence. Furthermore, the operator does not include null values in the result</w:t>
      </w:r>
      <w:r w:rsidR="00F12418">
        <w:t>.</w:t>
      </w:r>
      <w:r w:rsidR="003209F1">
        <w:t xml:space="preserve"> (</w:t>
      </w:r>
      <w:r w:rsidR="00F12418">
        <w:t xml:space="preserve">Null </w:t>
      </w:r>
      <w:r w:rsidR="003209F1">
        <w:t xml:space="preserve">values can occur when </w:t>
      </w:r>
      <w:r w:rsidR="00E56E8B">
        <w:t xml:space="preserve">the </w:t>
      </w:r>
      <w:r w:rsidR="003209F1" w:rsidRPr="00F12418">
        <w:rPr>
          <w:rStyle w:val="Italic"/>
        </w:rPr>
        <w:t>Numeric</w:t>
      </w:r>
      <w:r w:rsidR="003209F1">
        <w:t xml:space="preserve"> </w:t>
      </w:r>
      <w:r w:rsidR="00E56E8B">
        <w:t xml:space="preserve">type </w:t>
      </w:r>
      <w:r w:rsidR="00F12418">
        <w:t>is a nullable type.)</w:t>
      </w:r>
    </w:p>
    <w:p w:rsidR="00873A0C" w:rsidRDefault="00873A0C" w:rsidP="008F30E0">
      <w:pPr>
        <w:pStyle w:val="Text"/>
      </w:pPr>
      <w:r>
        <w:t>The following example produces a sequence of customer names and order totals for a given year:</w:t>
      </w:r>
    </w:p>
    <w:p w:rsidR="00FC54B2" w:rsidRDefault="00FC54B2" w:rsidP="008F30E0">
      <w:pPr>
        <w:pStyle w:val="Text"/>
      </w:pPr>
    </w:p>
    <w:p w:rsidR="003E007D" w:rsidRDefault="00873A0C" w:rsidP="00873A0C">
      <w:pPr>
        <w:pStyle w:val="Code"/>
      </w:pPr>
      <w:r w:rsidRPr="00873A0C">
        <w:rPr>
          <w:color w:val="0000FF"/>
        </w:rPr>
        <w:t>int</w:t>
      </w:r>
      <w:r>
        <w:t xml:space="preserve"> year = 2005;</w:t>
      </w:r>
    </w:p>
    <w:p w:rsidR="003E007D" w:rsidRDefault="00873A0C" w:rsidP="00873A0C">
      <w:pPr>
        <w:pStyle w:val="Code"/>
      </w:pPr>
      <w:r w:rsidRPr="00873A0C">
        <w:rPr>
          <w:color w:val="0000FF"/>
        </w:rPr>
        <w:t>var</w:t>
      </w:r>
      <w:r>
        <w:t xml:space="preserve"> namesAndTotals =</w:t>
      </w:r>
    </w:p>
    <w:p w:rsidR="003E007D" w:rsidRDefault="005105ED" w:rsidP="00873A0C">
      <w:pPr>
        <w:pStyle w:val="Code"/>
      </w:pPr>
      <w:r>
        <w:t xml:space="preserve">    </w:t>
      </w:r>
      <w:r w:rsidR="00873A0C">
        <w:t>customers.</w:t>
      </w:r>
    </w:p>
    <w:p w:rsidR="003E007D" w:rsidRDefault="005105ED" w:rsidP="00873A0C">
      <w:pPr>
        <w:pStyle w:val="Code"/>
      </w:pPr>
      <w:r>
        <w:t xml:space="preserve">    </w:t>
      </w:r>
      <w:r w:rsidR="00873A0C">
        <w:t xml:space="preserve">Select(c =&gt; </w:t>
      </w:r>
      <w:r w:rsidR="00873A0C" w:rsidRPr="00873A0C">
        <w:rPr>
          <w:color w:val="0000FF"/>
        </w:rPr>
        <w:t>new</w:t>
      </w:r>
      <w:r w:rsidR="00873A0C">
        <w:t xml:space="preserve"> {</w:t>
      </w:r>
    </w:p>
    <w:p w:rsidR="003E007D" w:rsidRDefault="005105ED" w:rsidP="00873A0C">
      <w:pPr>
        <w:pStyle w:val="Code"/>
      </w:pPr>
      <w:r>
        <w:t xml:space="preserve">        </w:t>
      </w:r>
      <w:r w:rsidR="00873A0C">
        <w:t>c.Name,</w:t>
      </w:r>
    </w:p>
    <w:p w:rsidR="003E007D" w:rsidRDefault="005105ED" w:rsidP="00873A0C">
      <w:pPr>
        <w:pStyle w:val="Code"/>
      </w:pPr>
      <w:r>
        <w:t xml:space="preserve">        </w:t>
      </w:r>
      <w:r w:rsidR="00873A0C">
        <w:t>TotalOrders =</w:t>
      </w:r>
    </w:p>
    <w:p w:rsidR="003E007D" w:rsidRDefault="005105ED" w:rsidP="00873A0C">
      <w:pPr>
        <w:pStyle w:val="Code"/>
      </w:pPr>
      <w:r>
        <w:t xml:space="preserve">            </w:t>
      </w:r>
      <w:r w:rsidR="00873A0C">
        <w:t>c.Orders.</w:t>
      </w:r>
    </w:p>
    <w:p w:rsidR="003E007D" w:rsidRDefault="005105ED" w:rsidP="00873A0C">
      <w:pPr>
        <w:pStyle w:val="Code"/>
      </w:pPr>
      <w:r>
        <w:t xml:space="preserve">            </w:t>
      </w:r>
      <w:r w:rsidR="00873A0C">
        <w:t>Where(o =&gt; o.OrderDate</w:t>
      </w:r>
      <w:r w:rsidR="002B20DE">
        <w:t>.Year</w:t>
      </w:r>
      <w:r w:rsidR="00873A0C">
        <w:t xml:space="preserve"> == year).</w:t>
      </w:r>
    </w:p>
    <w:p w:rsidR="003E007D" w:rsidRDefault="005105ED" w:rsidP="00873A0C">
      <w:pPr>
        <w:pStyle w:val="Code"/>
      </w:pPr>
      <w:r>
        <w:t xml:space="preserve">            </w:t>
      </w:r>
      <w:r w:rsidR="00873A0C">
        <w:t>Sum(o =&gt; o.Total)</w:t>
      </w:r>
    </w:p>
    <w:p w:rsidR="00873A0C" w:rsidRDefault="005105ED" w:rsidP="00873A0C">
      <w:pPr>
        <w:pStyle w:val="Code"/>
      </w:pPr>
      <w:r>
        <w:t xml:space="preserve">    </w:t>
      </w:r>
      <w:r w:rsidR="00873A0C">
        <w:t>});</w:t>
      </w:r>
    </w:p>
    <w:p w:rsidR="00FC54B2" w:rsidRDefault="00FC54B2" w:rsidP="00873A0C">
      <w:pPr>
        <w:pStyle w:val="Code"/>
      </w:pPr>
    </w:p>
    <w:p w:rsidR="00FD57C4" w:rsidRDefault="00FD57C4" w:rsidP="00FD57C4">
      <w:pPr>
        <w:pStyle w:val="Heading3"/>
      </w:pPr>
      <w:bookmarkStart w:id="67" w:name="_Toc159379138"/>
      <w:r>
        <w:t>Min</w:t>
      </w:r>
      <w:bookmarkEnd w:id="67"/>
    </w:p>
    <w:p w:rsidR="00124894" w:rsidRDefault="00124894" w:rsidP="00033B75">
      <w:pPr>
        <w:pStyle w:val="Text"/>
      </w:pPr>
      <w:r>
        <w:t xml:space="preserve">The </w:t>
      </w:r>
      <w:r w:rsidRPr="00B649F2">
        <w:rPr>
          <w:rStyle w:val="CodeEmbedded"/>
        </w:rPr>
        <w:t>Min</w:t>
      </w:r>
      <w:r>
        <w:t xml:space="preserve"> operator finds the minimum of a sequence of numeric values.</w:t>
      </w:r>
    </w:p>
    <w:p w:rsidR="00FC54B2" w:rsidRPr="00124894" w:rsidRDefault="00FC54B2" w:rsidP="00033B75">
      <w:pPr>
        <w:pStyle w:val="Text"/>
      </w:pPr>
    </w:p>
    <w:p w:rsidR="003E007D" w:rsidRDefault="00D94A96" w:rsidP="00D94A96">
      <w:pPr>
        <w:pStyle w:val="Code"/>
      </w:pPr>
      <w:r>
        <w:rPr>
          <w:color w:val="0000FF"/>
        </w:rPr>
        <w:t>public</w:t>
      </w:r>
      <w:r>
        <w:t xml:space="preserve"> </w:t>
      </w:r>
      <w:r>
        <w:rPr>
          <w:color w:val="0000FF"/>
        </w:rPr>
        <w:t>static</w:t>
      </w:r>
      <w:r>
        <w:t xml:space="preserve"> </w:t>
      </w:r>
      <w:r w:rsidRPr="00D94A96">
        <w:rPr>
          <w:i/>
          <w:iCs/>
          <w:color w:val="0000FF"/>
        </w:rPr>
        <w:t>Numeric</w:t>
      </w:r>
      <w:r>
        <w:t xml:space="preserve"> Min(</w:t>
      </w:r>
    </w:p>
    <w:p w:rsidR="00D94A96" w:rsidRDefault="005105ED" w:rsidP="00D94A96">
      <w:pPr>
        <w:pStyle w:val="Code"/>
      </w:pPr>
      <w:r>
        <w:t xml:space="preserve">    </w:t>
      </w:r>
      <w:r w:rsidR="00D94A96" w:rsidRPr="007E5C9C">
        <w:rPr>
          <w:color w:val="0000FF"/>
        </w:rPr>
        <w:t>this</w:t>
      </w:r>
      <w:r w:rsidR="00D94A96">
        <w:t xml:space="preserve"> </w:t>
      </w:r>
      <w:r w:rsidR="00D94A96">
        <w:rPr>
          <w:color w:val="008080"/>
        </w:rPr>
        <w:t>IEnumerable</w:t>
      </w:r>
      <w:r w:rsidR="00D94A96">
        <w:t>&lt;</w:t>
      </w:r>
      <w:r w:rsidR="00D94A96" w:rsidRPr="00D94A96">
        <w:rPr>
          <w:i/>
          <w:iCs/>
          <w:color w:val="0000FF"/>
        </w:rPr>
        <w:t>Numeric</w:t>
      </w:r>
      <w:r w:rsidR="00D94A96">
        <w:t>&gt; source);</w:t>
      </w:r>
    </w:p>
    <w:p w:rsidR="003E007D" w:rsidRDefault="00D94A96" w:rsidP="00D94A96">
      <w:pPr>
        <w:pStyle w:val="Code"/>
      </w:pPr>
      <w:r>
        <w:rPr>
          <w:color w:val="0000FF"/>
        </w:rPr>
        <w:t>public</w:t>
      </w:r>
      <w:r>
        <w:t xml:space="preserve"> </w:t>
      </w:r>
      <w:r>
        <w:rPr>
          <w:color w:val="0000FF"/>
        </w:rPr>
        <w:t>static</w:t>
      </w:r>
      <w:r>
        <w:t xml:space="preserve"> </w:t>
      </w:r>
      <w:r w:rsidR="007D71D9" w:rsidRPr="007D71D9">
        <w:t>TSource</w:t>
      </w:r>
      <w:r>
        <w:t xml:space="preserve"> Min&lt;</w:t>
      </w:r>
      <w:r w:rsidR="007D71D9" w:rsidRPr="007D71D9">
        <w:t>TSource</w:t>
      </w:r>
      <w:r>
        <w:t>&gt;(</w:t>
      </w:r>
    </w:p>
    <w:p w:rsidR="00D94A96" w:rsidRDefault="005105ED" w:rsidP="00D94A96">
      <w:pPr>
        <w:pStyle w:val="Code"/>
      </w:pPr>
      <w:r>
        <w:t xml:space="preserve">    </w:t>
      </w:r>
      <w:r w:rsidR="00D94A96" w:rsidRPr="007E5C9C">
        <w:rPr>
          <w:color w:val="0000FF"/>
        </w:rPr>
        <w:t>this</w:t>
      </w:r>
      <w:r w:rsidR="00D94A96">
        <w:t xml:space="preserve"> </w:t>
      </w:r>
      <w:r w:rsidR="00D94A96">
        <w:rPr>
          <w:color w:val="008080"/>
        </w:rPr>
        <w:t>IEnumerable</w:t>
      </w:r>
      <w:r w:rsidR="00D94A96">
        <w:t>&lt;</w:t>
      </w:r>
      <w:r w:rsidR="007D71D9" w:rsidRPr="007D71D9">
        <w:t>TSource</w:t>
      </w:r>
      <w:r w:rsidR="00D94A96">
        <w:t>&gt; source)</w:t>
      </w:r>
      <w:r w:rsidR="003D10A9">
        <w:t>;</w:t>
      </w:r>
    </w:p>
    <w:p w:rsidR="003E007D" w:rsidRDefault="00D94A96" w:rsidP="00D94A96">
      <w:pPr>
        <w:pStyle w:val="Code"/>
      </w:pPr>
      <w:r>
        <w:rPr>
          <w:color w:val="0000FF"/>
        </w:rPr>
        <w:t>public</w:t>
      </w:r>
      <w:r>
        <w:t xml:space="preserve"> </w:t>
      </w:r>
      <w:r>
        <w:rPr>
          <w:color w:val="0000FF"/>
        </w:rPr>
        <w:t>static</w:t>
      </w:r>
      <w:r>
        <w:t xml:space="preserve"> </w:t>
      </w:r>
      <w:r w:rsidRPr="00D94A96">
        <w:rPr>
          <w:i/>
          <w:iCs/>
          <w:color w:val="0000FF"/>
        </w:rPr>
        <w:t>Numeric</w:t>
      </w:r>
      <w:r>
        <w:t xml:space="preserve"> Min&lt;</w:t>
      </w:r>
      <w:r w:rsidR="007D71D9" w:rsidRPr="007D71D9">
        <w:t>TSource</w:t>
      </w:r>
      <w:r>
        <w:t>&gt;(</w:t>
      </w:r>
    </w:p>
    <w:p w:rsidR="003E007D" w:rsidRDefault="005105ED" w:rsidP="00D94A96">
      <w:pPr>
        <w:pStyle w:val="Code"/>
      </w:pPr>
      <w:r>
        <w:t xml:space="preserve">    </w:t>
      </w:r>
      <w:r w:rsidR="00D94A96" w:rsidRPr="007E5C9C">
        <w:rPr>
          <w:color w:val="0000FF"/>
        </w:rPr>
        <w:t>this</w:t>
      </w:r>
      <w:r w:rsidR="00D94A96">
        <w:t xml:space="preserve"> </w:t>
      </w:r>
      <w:r w:rsidR="00D94A96">
        <w:rPr>
          <w:color w:val="008080"/>
        </w:rPr>
        <w:t>IEnumerable</w:t>
      </w:r>
      <w:r w:rsidR="00D94A96">
        <w:t>&lt;</w:t>
      </w:r>
      <w:r w:rsidR="007D71D9" w:rsidRPr="007D71D9">
        <w:t>TSource</w:t>
      </w:r>
      <w:r w:rsidR="00D94A96">
        <w:t>&gt; source,</w:t>
      </w:r>
    </w:p>
    <w:p w:rsidR="00D94A96" w:rsidRDefault="005105ED" w:rsidP="00D94A96">
      <w:pPr>
        <w:pStyle w:val="Code"/>
      </w:pPr>
      <w:r>
        <w:t xml:space="preserve">    </w:t>
      </w:r>
      <w:r w:rsidR="00D94A96">
        <w:rPr>
          <w:color w:val="008080"/>
        </w:rPr>
        <w:t>Func</w:t>
      </w:r>
      <w:r w:rsidR="00D94A96">
        <w:t>&lt;</w:t>
      </w:r>
      <w:r w:rsidR="007D71D9" w:rsidRPr="007D71D9">
        <w:t>TSource</w:t>
      </w:r>
      <w:r w:rsidR="00D94A96">
        <w:t xml:space="preserve">, </w:t>
      </w:r>
      <w:r w:rsidR="00D94A96" w:rsidRPr="00D94A96">
        <w:rPr>
          <w:i/>
          <w:iCs/>
          <w:color w:val="0000FF"/>
        </w:rPr>
        <w:t>Numeric</w:t>
      </w:r>
      <w:r w:rsidR="001452CA">
        <w:t>&gt; selector</w:t>
      </w:r>
      <w:r w:rsidR="00D94A96">
        <w:t>);</w:t>
      </w:r>
    </w:p>
    <w:p w:rsidR="003E007D" w:rsidRDefault="00D94A96" w:rsidP="001452CA">
      <w:pPr>
        <w:pStyle w:val="Code"/>
      </w:pPr>
      <w:r>
        <w:rPr>
          <w:color w:val="0000FF"/>
        </w:rPr>
        <w:t>public</w:t>
      </w:r>
      <w:r>
        <w:t xml:space="preserve"> </w:t>
      </w:r>
      <w:r>
        <w:rPr>
          <w:color w:val="0000FF"/>
        </w:rPr>
        <w:t>static</w:t>
      </w:r>
      <w:r>
        <w:t xml:space="preserve"> </w:t>
      </w:r>
      <w:r w:rsidR="00745891" w:rsidRPr="00745891">
        <w:t>TResult</w:t>
      </w:r>
      <w:r>
        <w:t xml:space="preserve"> Min&lt;</w:t>
      </w:r>
      <w:r w:rsidR="007D71D9" w:rsidRPr="007D71D9">
        <w:t>TSource</w:t>
      </w:r>
      <w:r>
        <w:t xml:space="preserve">, </w:t>
      </w:r>
      <w:r w:rsidR="00745891" w:rsidRPr="00745891">
        <w:t>TResult</w:t>
      </w:r>
      <w:r>
        <w:t>&gt;(</w:t>
      </w:r>
    </w:p>
    <w:p w:rsidR="003E007D" w:rsidRDefault="005105ED" w:rsidP="001452CA">
      <w:pPr>
        <w:pStyle w:val="Code"/>
      </w:pPr>
      <w:r>
        <w:t xml:space="preserve">    </w:t>
      </w:r>
      <w:r w:rsidR="00D94A96" w:rsidRPr="007E5C9C">
        <w:rPr>
          <w:color w:val="0000FF"/>
        </w:rPr>
        <w:t>this</w:t>
      </w:r>
      <w:r w:rsidR="00D94A96">
        <w:t xml:space="preserve"> </w:t>
      </w:r>
      <w:r w:rsidR="00D94A96">
        <w:rPr>
          <w:color w:val="008080"/>
        </w:rPr>
        <w:t>IEnumerable</w:t>
      </w:r>
      <w:r w:rsidR="00D94A96">
        <w:t>&lt;</w:t>
      </w:r>
      <w:r w:rsidR="007D71D9" w:rsidRPr="007D71D9">
        <w:t>TSource</w:t>
      </w:r>
      <w:r w:rsidR="00D94A96">
        <w:t>&gt; source</w:t>
      </w:r>
      <w:r w:rsidR="001452CA">
        <w:t>,</w:t>
      </w:r>
    </w:p>
    <w:p w:rsidR="00D94A96" w:rsidRDefault="005105ED" w:rsidP="001452CA">
      <w:pPr>
        <w:pStyle w:val="Code"/>
      </w:pPr>
      <w:r>
        <w:t xml:space="preserve">    </w:t>
      </w:r>
      <w:r w:rsidR="001452CA">
        <w:rPr>
          <w:color w:val="008080"/>
        </w:rPr>
        <w:t>Func</w:t>
      </w:r>
      <w:r w:rsidR="001452CA">
        <w:t>&lt;</w:t>
      </w:r>
      <w:r w:rsidR="007D71D9" w:rsidRPr="007D71D9">
        <w:t>TSource</w:t>
      </w:r>
      <w:r w:rsidR="001452CA">
        <w:t xml:space="preserve">, </w:t>
      </w:r>
      <w:r w:rsidR="00745891" w:rsidRPr="00745891">
        <w:t>TResult</w:t>
      </w:r>
      <w:r w:rsidR="001452CA">
        <w:t>&gt; selector</w:t>
      </w:r>
      <w:r w:rsidR="00D94A96">
        <w:t>);</w:t>
      </w:r>
    </w:p>
    <w:p w:rsidR="00FC54B2" w:rsidRPr="00D94A96" w:rsidRDefault="00FC54B2" w:rsidP="001452CA">
      <w:pPr>
        <w:pStyle w:val="Code"/>
      </w:pPr>
    </w:p>
    <w:p w:rsidR="003D10A9" w:rsidRDefault="00E56E8B" w:rsidP="00E22D9F">
      <w:pPr>
        <w:pStyle w:val="Text"/>
      </w:pPr>
      <w:r>
        <w:t xml:space="preserve">The </w:t>
      </w:r>
      <w:r w:rsidRPr="00F12418">
        <w:rPr>
          <w:rStyle w:val="Italic"/>
        </w:rPr>
        <w:t>Numeric</w:t>
      </w:r>
      <w:r>
        <w:t xml:space="preserve"> type is one of </w:t>
      </w:r>
      <w:r w:rsidRPr="00B649F2">
        <w:rPr>
          <w:rStyle w:val="CodeEmbedded"/>
        </w:rPr>
        <w:t>int</w:t>
      </w:r>
      <w:r>
        <w:t xml:space="preserve">, </w:t>
      </w:r>
      <w:r w:rsidRPr="00B649F2">
        <w:rPr>
          <w:rStyle w:val="CodeEmbedded"/>
        </w:rPr>
        <w:t>int?</w:t>
      </w:r>
      <w:r>
        <w:t xml:space="preserve">, </w:t>
      </w:r>
      <w:r w:rsidRPr="00B649F2">
        <w:rPr>
          <w:rStyle w:val="CodeEmbedded"/>
        </w:rPr>
        <w:t>long</w:t>
      </w:r>
      <w:r>
        <w:t xml:space="preserve">, </w:t>
      </w:r>
      <w:r w:rsidRPr="00B649F2">
        <w:rPr>
          <w:rStyle w:val="CodeEmbedded"/>
        </w:rPr>
        <w:t>long?</w:t>
      </w:r>
      <w:r>
        <w:t xml:space="preserve">, </w:t>
      </w:r>
      <w:r w:rsidR="00130FD9" w:rsidRPr="00B649F2">
        <w:rPr>
          <w:rStyle w:val="CodeEmbedded"/>
        </w:rPr>
        <w:t>float</w:t>
      </w:r>
      <w:r w:rsidR="00130FD9">
        <w:t xml:space="preserve">, </w:t>
      </w:r>
      <w:r w:rsidR="00130FD9" w:rsidRPr="00B649F2">
        <w:rPr>
          <w:rStyle w:val="CodeEmbedded"/>
        </w:rPr>
        <w:t>float?</w:t>
      </w:r>
      <w:r w:rsidR="00130FD9">
        <w:t xml:space="preserve">, </w:t>
      </w:r>
      <w:r w:rsidRPr="00B649F2">
        <w:rPr>
          <w:rStyle w:val="CodeEmbedded"/>
        </w:rPr>
        <w:t>double</w:t>
      </w:r>
      <w:r>
        <w:t xml:space="preserve">, </w:t>
      </w:r>
      <w:r w:rsidRPr="00B649F2">
        <w:rPr>
          <w:rStyle w:val="CodeEmbedded"/>
        </w:rPr>
        <w:t>double?</w:t>
      </w:r>
      <w:r>
        <w:t xml:space="preserve">, </w:t>
      </w:r>
      <w:r w:rsidRPr="00B649F2">
        <w:rPr>
          <w:rStyle w:val="CodeEmbedded"/>
        </w:rPr>
        <w:t>decimal</w:t>
      </w:r>
      <w:r>
        <w:t>,</w:t>
      </w:r>
      <w:r w:rsidR="00E22D9F">
        <w:t xml:space="preserve"> or </w:t>
      </w:r>
      <w:r w:rsidRPr="00B649F2">
        <w:rPr>
          <w:rStyle w:val="CodeEmbedded"/>
        </w:rPr>
        <w:t>decimal?</w:t>
      </w:r>
      <w:r>
        <w:t>.</w:t>
      </w:r>
    </w:p>
    <w:p w:rsidR="00E8555D" w:rsidRDefault="00CA3BA7" w:rsidP="0088684F">
      <w:pPr>
        <w:pStyle w:val="Text"/>
      </w:pPr>
      <w:r>
        <w:t xml:space="preserve">The </w:t>
      </w:r>
      <w:r w:rsidRPr="00B649F2">
        <w:rPr>
          <w:rStyle w:val="CodeEmbedded"/>
        </w:rPr>
        <w:t>Min</w:t>
      </w:r>
      <w:r>
        <w:t xml:space="preserve"> operator enumerates the source sequence, invokes the selector function for each element, and finds the minimum of the resulting values. If no selector function is specified, the minimum of the elements themselves is computed.</w:t>
      </w:r>
      <w:r w:rsidR="003D10A9">
        <w:t xml:space="preserve"> The values are compared using their implementation of the </w:t>
      </w:r>
      <w:r w:rsidR="003D10A9" w:rsidRPr="00B649F2">
        <w:rPr>
          <w:rStyle w:val="CodeEmbedded"/>
        </w:rPr>
        <w:t>IComparable&lt;</w:t>
      </w:r>
      <w:r w:rsidR="007D71D9" w:rsidRPr="00B649F2">
        <w:rPr>
          <w:rStyle w:val="CodeEmbedded"/>
        </w:rPr>
        <w:t>TSource</w:t>
      </w:r>
      <w:r w:rsidR="003D10A9" w:rsidRPr="00B649F2">
        <w:rPr>
          <w:rStyle w:val="CodeEmbedded"/>
        </w:rPr>
        <w:t>&gt;</w:t>
      </w:r>
      <w:r w:rsidR="00123355">
        <w:t xml:space="preserve"> interface</w:t>
      </w:r>
      <w:r w:rsidR="007B30CB">
        <w:t>, or, if the values do not implement that interface</w:t>
      </w:r>
      <w:r w:rsidR="00C42804">
        <w:t xml:space="preserve">, the non-generic </w:t>
      </w:r>
      <w:r w:rsidR="00C42804" w:rsidRPr="00B649F2">
        <w:rPr>
          <w:rStyle w:val="CodeEmbedded"/>
        </w:rPr>
        <w:t>IComparable</w:t>
      </w:r>
      <w:r w:rsidR="00C42804">
        <w:t xml:space="preserve"> interface.</w:t>
      </w:r>
      <w:r w:rsidR="00021479" w:rsidRPr="00021479">
        <w:t xml:space="preserve"> </w:t>
      </w:r>
      <w:r w:rsidR="00021479">
        <w:t xml:space="preserve">An </w:t>
      </w:r>
      <w:r w:rsidR="00021479" w:rsidRPr="00B649F2">
        <w:rPr>
          <w:rStyle w:val="CodeEmbedded"/>
        </w:rPr>
        <w:t>ArgumentNullException</w:t>
      </w:r>
      <w:r w:rsidR="00021479">
        <w:t xml:space="preserve"> is thrown </w:t>
      </w:r>
      <w:r w:rsidR="00021479" w:rsidRPr="00684B8D">
        <w:t>if</w:t>
      </w:r>
      <w:r w:rsidR="00021479">
        <w:t xml:space="preserve"> any argument </w:t>
      </w:r>
      <w:r w:rsidR="00021479" w:rsidRPr="00684B8D">
        <w:t>is</w:t>
      </w:r>
      <w:r w:rsidR="00021479">
        <w:t xml:space="preserve"> null.</w:t>
      </w:r>
    </w:p>
    <w:p w:rsidR="00773C20" w:rsidRDefault="00773C20" w:rsidP="00A16A01">
      <w:pPr>
        <w:pStyle w:val="Text"/>
      </w:pPr>
      <w:r>
        <w:t xml:space="preserve">If the source type is a non-nullable value type and the source sequence is empty, an </w:t>
      </w:r>
      <w:r w:rsidRPr="00A16A01">
        <w:rPr>
          <w:rStyle w:val="CodeEmbedded"/>
        </w:rPr>
        <w:t>InvalidOperationException</w:t>
      </w:r>
      <w:r>
        <w:t xml:space="preserve"> is thrown. If the source type is a reference type or a nullable value type and the source sequence is empty or contains only null values, null is returned.</w:t>
      </w:r>
    </w:p>
    <w:p w:rsidR="00773C20" w:rsidRDefault="007B30CB" w:rsidP="00A16A01">
      <w:pPr>
        <w:pStyle w:val="Text"/>
      </w:pPr>
      <w:r>
        <w:t xml:space="preserve">The </w:t>
      </w:r>
      <w:r w:rsidRPr="00B649F2">
        <w:rPr>
          <w:rStyle w:val="CodeEmbedded"/>
        </w:rPr>
        <w:t>Min</w:t>
      </w:r>
      <w:r>
        <w:t xml:space="preserve"> implementations for the </w:t>
      </w:r>
      <w:r w:rsidRPr="00F12418">
        <w:rPr>
          <w:rStyle w:val="Italic"/>
        </w:rPr>
        <w:t>Numeric</w:t>
      </w:r>
      <w:r>
        <w:t xml:space="preserve"> types are optimizations of the more general generic operators. </w:t>
      </w:r>
    </w:p>
    <w:p w:rsidR="00F46F41" w:rsidRDefault="00E8555D" w:rsidP="00A16A01">
      <w:pPr>
        <w:pStyle w:val="Text"/>
      </w:pPr>
      <w:r>
        <w:t>The following example produces a sequence of name and lowest product price for each product category:</w:t>
      </w:r>
    </w:p>
    <w:p w:rsidR="00FC54B2" w:rsidRDefault="00FC54B2" w:rsidP="00A16A01">
      <w:pPr>
        <w:pStyle w:val="Text"/>
      </w:pPr>
    </w:p>
    <w:p w:rsidR="003E007D" w:rsidRDefault="00E8555D" w:rsidP="00E8555D">
      <w:pPr>
        <w:pStyle w:val="Code"/>
      </w:pPr>
      <w:r w:rsidRPr="00E8555D">
        <w:rPr>
          <w:color w:val="0000FF"/>
        </w:rPr>
        <w:t>var</w:t>
      </w:r>
      <w:r w:rsidR="003D10A9">
        <w:t xml:space="preserve"> min</w:t>
      </w:r>
      <w:r>
        <w:t>Price</w:t>
      </w:r>
      <w:r w:rsidR="003D10A9">
        <w:t>ByCategory</w:t>
      </w:r>
      <w:r>
        <w:t xml:space="preserve"> =</w:t>
      </w:r>
    </w:p>
    <w:p w:rsidR="003E007D" w:rsidRDefault="005105ED" w:rsidP="00E8555D">
      <w:pPr>
        <w:pStyle w:val="Code"/>
      </w:pPr>
      <w:r>
        <w:t xml:space="preserve">    </w:t>
      </w:r>
      <w:r w:rsidR="00E8555D">
        <w:t>products.</w:t>
      </w:r>
    </w:p>
    <w:p w:rsidR="003E007D" w:rsidRDefault="005105ED" w:rsidP="00E8555D">
      <w:pPr>
        <w:pStyle w:val="Code"/>
      </w:pPr>
      <w:r>
        <w:t xml:space="preserve">    </w:t>
      </w:r>
      <w:r w:rsidR="00E8555D">
        <w:t>GroupBy(p =&gt; p.Category).</w:t>
      </w:r>
    </w:p>
    <w:p w:rsidR="003E007D" w:rsidRDefault="005105ED" w:rsidP="00E8555D">
      <w:pPr>
        <w:pStyle w:val="Code"/>
      </w:pPr>
      <w:r>
        <w:t xml:space="preserve">    </w:t>
      </w:r>
      <w:r w:rsidR="00E8555D">
        <w:t xml:space="preserve">Select(g =&gt; </w:t>
      </w:r>
      <w:r w:rsidR="00E8555D" w:rsidRPr="00E159D5">
        <w:rPr>
          <w:color w:val="0000FF"/>
        </w:rPr>
        <w:t>new</w:t>
      </w:r>
      <w:r w:rsidR="00E8555D">
        <w:t xml:space="preserve"> {</w:t>
      </w:r>
    </w:p>
    <w:p w:rsidR="003E007D" w:rsidRDefault="005105ED" w:rsidP="00E8555D">
      <w:pPr>
        <w:pStyle w:val="Code"/>
      </w:pPr>
      <w:r>
        <w:t xml:space="preserve">        </w:t>
      </w:r>
      <w:r w:rsidR="00E8555D">
        <w:t>Category = g.Key,</w:t>
      </w:r>
    </w:p>
    <w:p w:rsidR="003E007D" w:rsidRDefault="005105ED" w:rsidP="00E8555D">
      <w:pPr>
        <w:pStyle w:val="Code"/>
      </w:pPr>
      <w:r>
        <w:t xml:space="preserve">        </w:t>
      </w:r>
      <w:r w:rsidR="00E8555D">
        <w:t>MinPrice = g.Group.Min(p =&gt; p.UnitPrice)</w:t>
      </w:r>
    </w:p>
    <w:p w:rsidR="00E8555D" w:rsidRDefault="005105ED" w:rsidP="00E8555D">
      <w:pPr>
        <w:pStyle w:val="Code"/>
      </w:pPr>
      <w:r>
        <w:t xml:space="preserve">    </w:t>
      </w:r>
      <w:r w:rsidR="00E8555D">
        <w:t>});</w:t>
      </w:r>
    </w:p>
    <w:p w:rsidR="00FC54B2" w:rsidRDefault="00FC54B2" w:rsidP="00E8555D">
      <w:pPr>
        <w:pStyle w:val="Code"/>
      </w:pPr>
    </w:p>
    <w:p w:rsidR="008571BC" w:rsidRDefault="008571BC" w:rsidP="008571BC">
      <w:pPr>
        <w:pStyle w:val="Heading3"/>
      </w:pPr>
      <w:bookmarkStart w:id="68" w:name="_Toc159379139"/>
      <w:r>
        <w:t>Max</w:t>
      </w:r>
      <w:bookmarkEnd w:id="68"/>
    </w:p>
    <w:p w:rsidR="00124894" w:rsidRDefault="00124894" w:rsidP="007B3A27">
      <w:pPr>
        <w:pStyle w:val="Text"/>
      </w:pPr>
      <w:r>
        <w:t xml:space="preserve">The </w:t>
      </w:r>
      <w:r w:rsidRPr="00B649F2">
        <w:rPr>
          <w:rStyle w:val="CodeEmbedded"/>
        </w:rPr>
        <w:t>Max</w:t>
      </w:r>
      <w:r>
        <w:t xml:space="preserve"> operator finds the maximum of a sequence of numeric values.</w:t>
      </w:r>
    </w:p>
    <w:p w:rsidR="00FC54B2" w:rsidRPr="00124894" w:rsidRDefault="00FC54B2" w:rsidP="007B3A27">
      <w:pPr>
        <w:pStyle w:val="Text"/>
      </w:pPr>
    </w:p>
    <w:p w:rsidR="003E007D" w:rsidRDefault="001452CA" w:rsidP="001452CA">
      <w:pPr>
        <w:pStyle w:val="Code"/>
      </w:pPr>
      <w:r>
        <w:rPr>
          <w:color w:val="0000FF"/>
        </w:rPr>
        <w:t>public</w:t>
      </w:r>
      <w:r>
        <w:t xml:space="preserve"> </w:t>
      </w:r>
      <w:r>
        <w:rPr>
          <w:color w:val="0000FF"/>
        </w:rPr>
        <w:t>static</w:t>
      </w:r>
      <w:r>
        <w:t xml:space="preserve"> </w:t>
      </w:r>
      <w:r w:rsidRPr="00D94A96">
        <w:rPr>
          <w:i/>
          <w:iCs/>
          <w:color w:val="0000FF"/>
        </w:rPr>
        <w:t>Numeric</w:t>
      </w:r>
      <w:r>
        <w:t xml:space="preserve"> Max(</w:t>
      </w:r>
    </w:p>
    <w:p w:rsidR="001452CA" w:rsidRDefault="005105ED" w:rsidP="001452CA">
      <w:pPr>
        <w:pStyle w:val="Code"/>
      </w:pPr>
      <w:r>
        <w:t xml:space="preserve">    </w:t>
      </w:r>
      <w:r w:rsidR="001452CA" w:rsidRPr="007E5C9C">
        <w:rPr>
          <w:color w:val="0000FF"/>
        </w:rPr>
        <w:t>this</w:t>
      </w:r>
      <w:r w:rsidR="001452CA">
        <w:t xml:space="preserve"> </w:t>
      </w:r>
      <w:r w:rsidR="001452CA">
        <w:rPr>
          <w:color w:val="008080"/>
        </w:rPr>
        <w:t>IEnumerable</w:t>
      </w:r>
      <w:r w:rsidR="001452CA">
        <w:t>&lt;</w:t>
      </w:r>
      <w:r w:rsidR="001452CA" w:rsidRPr="00D94A96">
        <w:rPr>
          <w:i/>
          <w:iCs/>
          <w:color w:val="0000FF"/>
        </w:rPr>
        <w:t>Numeric</w:t>
      </w:r>
      <w:r w:rsidR="001452CA">
        <w:t>&gt; source);</w:t>
      </w:r>
    </w:p>
    <w:p w:rsidR="003E007D" w:rsidRDefault="001452CA" w:rsidP="001452CA">
      <w:pPr>
        <w:pStyle w:val="Code"/>
      </w:pPr>
      <w:r>
        <w:rPr>
          <w:color w:val="0000FF"/>
        </w:rPr>
        <w:t>public</w:t>
      </w:r>
      <w:r>
        <w:t xml:space="preserve"> </w:t>
      </w:r>
      <w:r>
        <w:rPr>
          <w:color w:val="0000FF"/>
        </w:rPr>
        <w:t>static</w:t>
      </w:r>
      <w:r>
        <w:t xml:space="preserve"> </w:t>
      </w:r>
      <w:r w:rsidR="007D71D9" w:rsidRPr="007D71D9">
        <w:t>TSource</w:t>
      </w:r>
      <w:r>
        <w:t xml:space="preserve"> Max&lt;</w:t>
      </w:r>
      <w:r w:rsidR="007D71D9" w:rsidRPr="007D71D9">
        <w:t>TSource</w:t>
      </w:r>
      <w:r>
        <w:t>&gt;(</w:t>
      </w:r>
    </w:p>
    <w:p w:rsidR="001452CA" w:rsidRDefault="005105ED" w:rsidP="001452CA">
      <w:pPr>
        <w:pStyle w:val="Code"/>
      </w:pPr>
      <w:r>
        <w:t xml:space="preserve">    </w:t>
      </w:r>
      <w:r w:rsidR="001452CA" w:rsidRPr="007E5C9C">
        <w:rPr>
          <w:color w:val="0000FF"/>
        </w:rPr>
        <w:t>this</w:t>
      </w:r>
      <w:r w:rsidR="001452CA">
        <w:t xml:space="preserve"> </w:t>
      </w:r>
      <w:r w:rsidR="001452CA">
        <w:rPr>
          <w:color w:val="008080"/>
        </w:rPr>
        <w:t>IEnumerable</w:t>
      </w:r>
      <w:r w:rsidR="001452CA">
        <w:t>&lt;</w:t>
      </w:r>
      <w:r w:rsidR="007D71D9" w:rsidRPr="007D71D9">
        <w:t>TSource</w:t>
      </w:r>
      <w:r w:rsidR="001452CA">
        <w:t>&gt; source);</w:t>
      </w:r>
    </w:p>
    <w:p w:rsidR="003E007D" w:rsidRDefault="001452CA" w:rsidP="001452CA">
      <w:pPr>
        <w:pStyle w:val="Code"/>
      </w:pPr>
      <w:r>
        <w:rPr>
          <w:color w:val="0000FF"/>
        </w:rPr>
        <w:t>public</w:t>
      </w:r>
      <w:r>
        <w:t xml:space="preserve"> </w:t>
      </w:r>
      <w:r>
        <w:rPr>
          <w:color w:val="0000FF"/>
        </w:rPr>
        <w:t>static</w:t>
      </w:r>
      <w:r>
        <w:t xml:space="preserve"> </w:t>
      </w:r>
      <w:r w:rsidRPr="00D94A96">
        <w:rPr>
          <w:i/>
          <w:iCs/>
          <w:color w:val="0000FF"/>
        </w:rPr>
        <w:t>Numeric</w:t>
      </w:r>
      <w:r>
        <w:t xml:space="preserve"> Max&lt;</w:t>
      </w:r>
      <w:r w:rsidR="007D71D9" w:rsidRPr="007D71D9">
        <w:t>TSource</w:t>
      </w:r>
      <w:r>
        <w:t>&gt;(</w:t>
      </w:r>
    </w:p>
    <w:p w:rsidR="003E007D" w:rsidRDefault="005105ED" w:rsidP="001452CA">
      <w:pPr>
        <w:pStyle w:val="Code"/>
      </w:pPr>
      <w:r>
        <w:t xml:space="preserve">    </w:t>
      </w:r>
      <w:r w:rsidR="001452CA" w:rsidRPr="007E5C9C">
        <w:rPr>
          <w:color w:val="0000FF"/>
        </w:rPr>
        <w:t>this</w:t>
      </w:r>
      <w:r w:rsidR="001452CA">
        <w:t xml:space="preserve"> </w:t>
      </w:r>
      <w:r w:rsidR="001452CA">
        <w:rPr>
          <w:color w:val="008080"/>
        </w:rPr>
        <w:t>IEnumerable</w:t>
      </w:r>
      <w:r w:rsidR="001452CA">
        <w:t>&lt;</w:t>
      </w:r>
      <w:r w:rsidR="007D71D9" w:rsidRPr="007D71D9">
        <w:t>TSource</w:t>
      </w:r>
      <w:r w:rsidR="001452CA">
        <w:t>&gt; source,</w:t>
      </w:r>
    </w:p>
    <w:p w:rsidR="001452CA" w:rsidRDefault="005105ED" w:rsidP="001452CA">
      <w:pPr>
        <w:pStyle w:val="Code"/>
      </w:pPr>
      <w:r>
        <w:t xml:space="preserve">    </w:t>
      </w:r>
      <w:r w:rsidR="001452CA">
        <w:rPr>
          <w:color w:val="008080"/>
        </w:rPr>
        <w:t>Func</w:t>
      </w:r>
      <w:r w:rsidR="001452CA">
        <w:t>&lt;</w:t>
      </w:r>
      <w:r w:rsidR="007D71D9" w:rsidRPr="007D71D9">
        <w:t>TSource</w:t>
      </w:r>
      <w:r w:rsidR="001452CA">
        <w:t xml:space="preserve">, </w:t>
      </w:r>
      <w:r w:rsidR="001452CA" w:rsidRPr="00D94A96">
        <w:rPr>
          <w:i/>
          <w:iCs/>
          <w:color w:val="0000FF"/>
        </w:rPr>
        <w:t>Numeric</w:t>
      </w:r>
      <w:r w:rsidR="001452CA">
        <w:t>&gt; selector);</w:t>
      </w:r>
    </w:p>
    <w:p w:rsidR="003E007D" w:rsidRDefault="001452CA" w:rsidP="001452CA">
      <w:pPr>
        <w:pStyle w:val="Code"/>
      </w:pPr>
      <w:r>
        <w:rPr>
          <w:color w:val="0000FF"/>
        </w:rPr>
        <w:t>public</w:t>
      </w:r>
      <w:r>
        <w:t xml:space="preserve"> </w:t>
      </w:r>
      <w:r>
        <w:rPr>
          <w:color w:val="0000FF"/>
        </w:rPr>
        <w:t>static</w:t>
      </w:r>
      <w:r>
        <w:t xml:space="preserve"> </w:t>
      </w:r>
      <w:r w:rsidR="00745891" w:rsidRPr="00745891">
        <w:t>TResult</w:t>
      </w:r>
      <w:r>
        <w:t xml:space="preserve"> Max&lt;</w:t>
      </w:r>
      <w:r w:rsidR="007D71D9" w:rsidRPr="007D71D9">
        <w:t>TSource</w:t>
      </w:r>
      <w:r>
        <w:t xml:space="preserve">, </w:t>
      </w:r>
      <w:r w:rsidR="00745891" w:rsidRPr="00745891">
        <w:t>TResult</w:t>
      </w:r>
      <w:r>
        <w:t>&gt;(</w:t>
      </w:r>
    </w:p>
    <w:p w:rsidR="003E007D" w:rsidRDefault="005105ED" w:rsidP="001452CA">
      <w:pPr>
        <w:pStyle w:val="Code"/>
      </w:pPr>
      <w:r>
        <w:t xml:space="preserve">    </w:t>
      </w:r>
      <w:r w:rsidR="001452CA" w:rsidRPr="007E5C9C">
        <w:rPr>
          <w:color w:val="0000FF"/>
        </w:rPr>
        <w:t>this</w:t>
      </w:r>
      <w:r w:rsidR="001452CA">
        <w:t xml:space="preserve"> </w:t>
      </w:r>
      <w:r w:rsidR="001452CA">
        <w:rPr>
          <w:color w:val="008080"/>
        </w:rPr>
        <w:t>IEnumerable</w:t>
      </w:r>
      <w:r w:rsidR="001452CA">
        <w:t>&lt;</w:t>
      </w:r>
      <w:r w:rsidR="007D71D9" w:rsidRPr="007D71D9">
        <w:t>TSource</w:t>
      </w:r>
      <w:r w:rsidR="001452CA">
        <w:t>&gt; source,</w:t>
      </w:r>
    </w:p>
    <w:p w:rsidR="001452CA" w:rsidRDefault="005105ED" w:rsidP="001452CA">
      <w:pPr>
        <w:pStyle w:val="Code"/>
      </w:pPr>
      <w:r>
        <w:t xml:space="preserve">    </w:t>
      </w:r>
      <w:r w:rsidR="001452CA">
        <w:rPr>
          <w:color w:val="008080"/>
        </w:rPr>
        <w:t>Func</w:t>
      </w:r>
      <w:r w:rsidR="001452CA">
        <w:t>&lt;</w:t>
      </w:r>
      <w:r w:rsidR="007D71D9" w:rsidRPr="007D71D9">
        <w:t>TSource</w:t>
      </w:r>
      <w:r w:rsidR="001452CA">
        <w:t xml:space="preserve">, </w:t>
      </w:r>
      <w:r w:rsidR="00745891" w:rsidRPr="00745891">
        <w:t>TResult</w:t>
      </w:r>
      <w:r w:rsidR="001452CA">
        <w:t>&gt; selector);</w:t>
      </w:r>
    </w:p>
    <w:p w:rsidR="00FC54B2" w:rsidRPr="001452CA" w:rsidRDefault="00FC54B2" w:rsidP="001452CA">
      <w:pPr>
        <w:pStyle w:val="Code"/>
      </w:pPr>
    </w:p>
    <w:p w:rsidR="003D10A9" w:rsidRDefault="003D10A9" w:rsidP="003748D1">
      <w:pPr>
        <w:pStyle w:val="Text"/>
      </w:pPr>
      <w:r>
        <w:t xml:space="preserve">The </w:t>
      </w:r>
      <w:r w:rsidRPr="00F12418">
        <w:rPr>
          <w:rStyle w:val="Italic"/>
        </w:rPr>
        <w:t>Numeric</w:t>
      </w:r>
      <w:r>
        <w:t xml:space="preserve"> type is</w:t>
      </w:r>
      <w:r w:rsidR="003748D1">
        <w:t xml:space="preserve"> a type </w:t>
      </w:r>
      <w:r>
        <w:t xml:space="preserve">of </w:t>
      </w:r>
      <w:r w:rsidRPr="00B649F2">
        <w:rPr>
          <w:rStyle w:val="CodeEmbedded"/>
        </w:rPr>
        <w:t>int</w:t>
      </w:r>
      <w:r>
        <w:t xml:space="preserve">, </w:t>
      </w:r>
      <w:r w:rsidRPr="00B649F2">
        <w:rPr>
          <w:rStyle w:val="CodeEmbedded"/>
        </w:rPr>
        <w:t>int?</w:t>
      </w:r>
      <w:r>
        <w:t xml:space="preserve">, </w:t>
      </w:r>
      <w:r w:rsidRPr="00B649F2">
        <w:rPr>
          <w:rStyle w:val="CodeEmbedded"/>
        </w:rPr>
        <w:t>long</w:t>
      </w:r>
      <w:r>
        <w:t xml:space="preserve">, </w:t>
      </w:r>
      <w:r w:rsidRPr="00B649F2">
        <w:rPr>
          <w:rStyle w:val="CodeEmbedded"/>
        </w:rPr>
        <w:t>long?</w:t>
      </w:r>
      <w:r>
        <w:t xml:space="preserve">, </w:t>
      </w:r>
      <w:r w:rsidR="00130FD9" w:rsidRPr="00B649F2">
        <w:rPr>
          <w:rStyle w:val="CodeEmbedded"/>
        </w:rPr>
        <w:t>float</w:t>
      </w:r>
      <w:r w:rsidR="00130FD9">
        <w:t xml:space="preserve">, </w:t>
      </w:r>
      <w:r w:rsidR="00130FD9" w:rsidRPr="00B649F2">
        <w:rPr>
          <w:rStyle w:val="CodeEmbedded"/>
        </w:rPr>
        <w:t>float?</w:t>
      </w:r>
      <w:r w:rsidR="00130FD9">
        <w:t xml:space="preserve">, </w:t>
      </w:r>
      <w:r w:rsidRPr="00B649F2">
        <w:rPr>
          <w:rStyle w:val="CodeEmbedded"/>
        </w:rPr>
        <w:t>double</w:t>
      </w:r>
      <w:r>
        <w:t xml:space="preserve">, </w:t>
      </w:r>
      <w:r w:rsidRPr="00B649F2">
        <w:rPr>
          <w:rStyle w:val="CodeEmbedded"/>
        </w:rPr>
        <w:t>double?</w:t>
      </w:r>
      <w:r>
        <w:t xml:space="preserve">, </w:t>
      </w:r>
      <w:r w:rsidRPr="00B649F2">
        <w:rPr>
          <w:rStyle w:val="CodeEmbedded"/>
        </w:rPr>
        <w:t>decimal</w:t>
      </w:r>
      <w:r>
        <w:t>,</w:t>
      </w:r>
      <w:r w:rsidR="003748D1">
        <w:t xml:space="preserve"> or </w:t>
      </w:r>
      <w:r w:rsidRPr="00B649F2">
        <w:rPr>
          <w:rStyle w:val="CodeEmbedded"/>
        </w:rPr>
        <w:t>decimal?</w:t>
      </w:r>
      <w:r>
        <w:t>.</w:t>
      </w:r>
    </w:p>
    <w:p w:rsidR="003D10A9" w:rsidRDefault="003D10A9" w:rsidP="003748D1">
      <w:pPr>
        <w:pStyle w:val="Text"/>
      </w:pPr>
      <w:r>
        <w:t xml:space="preserve">The </w:t>
      </w:r>
      <w:r w:rsidRPr="00B649F2">
        <w:rPr>
          <w:rStyle w:val="CodeEmbedded"/>
        </w:rPr>
        <w:t>Max</w:t>
      </w:r>
      <w:r>
        <w:t xml:space="preserve"> operator enumerates the source sequence, invokes the selector function for each element, and finds the maximum of the resulting values. If no selector function is specified, the maximum of the elements themselves is computed. </w:t>
      </w:r>
      <w:r w:rsidR="007B30CB">
        <w:t xml:space="preserve">The values are compared using their implementation of the </w:t>
      </w:r>
      <w:r w:rsidR="007B30CB" w:rsidRPr="00B649F2">
        <w:rPr>
          <w:rStyle w:val="CodeEmbedded"/>
        </w:rPr>
        <w:t>IComparable&lt;</w:t>
      </w:r>
      <w:r w:rsidR="007D71D9" w:rsidRPr="00B649F2">
        <w:rPr>
          <w:rStyle w:val="CodeEmbedded"/>
        </w:rPr>
        <w:t>TSource</w:t>
      </w:r>
      <w:r w:rsidR="007B30CB" w:rsidRPr="00B649F2">
        <w:rPr>
          <w:rStyle w:val="CodeEmbedded"/>
        </w:rPr>
        <w:t>&gt;</w:t>
      </w:r>
      <w:r w:rsidR="007B30CB">
        <w:t xml:space="preserve"> interface, or, if the values do not implement that interface, the non-generic </w:t>
      </w:r>
      <w:r w:rsidR="007B30CB" w:rsidRPr="00B649F2">
        <w:rPr>
          <w:rStyle w:val="CodeEmbedded"/>
        </w:rPr>
        <w:t>IComparable</w:t>
      </w:r>
      <w:r w:rsidR="007B30CB">
        <w:t xml:space="preserve"> interface.</w:t>
      </w:r>
      <w:r w:rsidR="00021479" w:rsidRPr="00021479">
        <w:t xml:space="preserve"> </w:t>
      </w:r>
      <w:r w:rsidR="00021479">
        <w:t xml:space="preserve">An </w:t>
      </w:r>
      <w:r w:rsidR="00021479" w:rsidRPr="00B649F2">
        <w:rPr>
          <w:rStyle w:val="CodeEmbedded"/>
        </w:rPr>
        <w:t>ArgumentNullException</w:t>
      </w:r>
      <w:r w:rsidR="00021479">
        <w:t xml:space="preserve"> is thrown </w:t>
      </w:r>
      <w:r w:rsidR="00021479" w:rsidRPr="00684B8D">
        <w:t>if</w:t>
      </w:r>
      <w:r w:rsidR="00021479">
        <w:t xml:space="preserve"> any argument </w:t>
      </w:r>
      <w:r w:rsidR="00021479" w:rsidRPr="00684B8D">
        <w:t>is</w:t>
      </w:r>
      <w:r w:rsidR="00021479">
        <w:t xml:space="preserve"> null.</w:t>
      </w:r>
    </w:p>
    <w:p w:rsidR="00D762DF" w:rsidRDefault="00D762DF" w:rsidP="009B2068">
      <w:pPr>
        <w:pStyle w:val="Text"/>
      </w:pPr>
      <w:r>
        <w:t xml:space="preserve">If the source type is a non-nullable value type and the source sequence is empty, an </w:t>
      </w:r>
      <w:r w:rsidRPr="00B649F2">
        <w:rPr>
          <w:rStyle w:val="CodeEmbedded"/>
        </w:rPr>
        <w:t>InvalidOperationException</w:t>
      </w:r>
      <w:r>
        <w:t xml:space="preserve"> is thrown. If the source type is a reference type or a nullable value type and the source sequence is empty or contains only null values, null is returned.</w:t>
      </w:r>
    </w:p>
    <w:p w:rsidR="007B30CB" w:rsidRDefault="007B30CB" w:rsidP="00E4747D">
      <w:pPr>
        <w:pStyle w:val="Text"/>
      </w:pPr>
      <w:r>
        <w:t xml:space="preserve">The </w:t>
      </w:r>
      <w:r w:rsidRPr="00B649F2">
        <w:rPr>
          <w:rStyle w:val="CodeEmbedded"/>
        </w:rPr>
        <w:t>Max</w:t>
      </w:r>
      <w:r>
        <w:t xml:space="preserve"> implementations for the </w:t>
      </w:r>
      <w:r w:rsidRPr="00F12418">
        <w:rPr>
          <w:rStyle w:val="Italic"/>
        </w:rPr>
        <w:t>Numeric</w:t>
      </w:r>
      <w:r>
        <w:t xml:space="preserve"> types are optimizations of the more general generic operators. </w:t>
      </w:r>
    </w:p>
    <w:p w:rsidR="0072664D" w:rsidRDefault="0072664D" w:rsidP="00E4747D">
      <w:pPr>
        <w:pStyle w:val="Text"/>
      </w:pPr>
      <w:r>
        <w:t>The following example finds the total of the largest order in 2005:</w:t>
      </w:r>
    </w:p>
    <w:p w:rsidR="00FC54B2" w:rsidRDefault="00FC54B2" w:rsidP="00E4747D">
      <w:pPr>
        <w:pStyle w:val="Text"/>
      </w:pPr>
    </w:p>
    <w:p w:rsidR="003E007D" w:rsidRDefault="0072664D" w:rsidP="0072664D">
      <w:pPr>
        <w:pStyle w:val="Code"/>
      </w:pPr>
      <w:r w:rsidRPr="0072664D">
        <w:rPr>
          <w:color w:val="0000FF"/>
        </w:rPr>
        <w:t>decimal</w:t>
      </w:r>
      <w:r>
        <w:t xml:space="preserve"> largestOrder =</w:t>
      </w:r>
    </w:p>
    <w:p w:rsidR="003E007D" w:rsidRDefault="005105ED" w:rsidP="0072664D">
      <w:pPr>
        <w:pStyle w:val="Code"/>
      </w:pPr>
      <w:r>
        <w:t xml:space="preserve">    </w:t>
      </w:r>
      <w:r w:rsidR="0072664D">
        <w:t>customers.</w:t>
      </w:r>
    </w:p>
    <w:p w:rsidR="003E007D" w:rsidRDefault="005105ED" w:rsidP="0072664D">
      <w:pPr>
        <w:pStyle w:val="Code"/>
      </w:pPr>
      <w:r>
        <w:t xml:space="preserve">    </w:t>
      </w:r>
      <w:r w:rsidR="0072664D">
        <w:t>SelectMany(c =&gt; c.Orders).</w:t>
      </w:r>
    </w:p>
    <w:p w:rsidR="003E007D" w:rsidRDefault="005105ED" w:rsidP="0072664D">
      <w:pPr>
        <w:pStyle w:val="Code"/>
      </w:pPr>
      <w:r>
        <w:t xml:space="preserve">    </w:t>
      </w:r>
      <w:r w:rsidR="0072664D">
        <w:t>Where(o =&gt; o.OrderDate.Year == 2005).</w:t>
      </w:r>
    </w:p>
    <w:p w:rsidR="0072664D" w:rsidRDefault="005105ED" w:rsidP="0072664D">
      <w:pPr>
        <w:pStyle w:val="Code"/>
      </w:pPr>
      <w:r>
        <w:t xml:space="preserve">    </w:t>
      </w:r>
      <w:r w:rsidR="0072664D">
        <w:t>Max(o =&gt; o.Total);</w:t>
      </w:r>
    </w:p>
    <w:p w:rsidR="00FC54B2" w:rsidRDefault="00FC54B2" w:rsidP="0072664D">
      <w:pPr>
        <w:pStyle w:val="Code"/>
      </w:pPr>
    </w:p>
    <w:p w:rsidR="008571BC" w:rsidRDefault="008571BC" w:rsidP="008571BC">
      <w:pPr>
        <w:pStyle w:val="Heading3"/>
      </w:pPr>
      <w:bookmarkStart w:id="69" w:name="_Toc159379140"/>
      <w:r>
        <w:t>Average</w:t>
      </w:r>
      <w:bookmarkEnd w:id="69"/>
    </w:p>
    <w:p w:rsidR="00124894" w:rsidRDefault="00124894" w:rsidP="00E4747D">
      <w:pPr>
        <w:pStyle w:val="Text"/>
      </w:pPr>
      <w:r>
        <w:t xml:space="preserve">The </w:t>
      </w:r>
      <w:r w:rsidRPr="00B649F2">
        <w:rPr>
          <w:rStyle w:val="CodeEmbedded"/>
        </w:rPr>
        <w:t>Average</w:t>
      </w:r>
      <w:r>
        <w:t xml:space="preserve"> operator computes the average of a sequence of numeric values.</w:t>
      </w:r>
    </w:p>
    <w:p w:rsidR="00FC54B2" w:rsidRPr="00124894" w:rsidRDefault="00FC54B2" w:rsidP="00E4747D">
      <w:pPr>
        <w:pStyle w:val="Text"/>
      </w:pPr>
    </w:p>
    <w:p w:rsidR="003E007D" w:rsidRDefault="001452CA" w:rsidP="005105ED">
      <w:pPr>
        <w:pStyle w:val="Code"/>
        <w:tabs>
          <w:tab w:val="center" w:pos="4968"/>
        </w:tabs>
      </w:pPr>
      <w:r>
        <w:rPr>
          <w:color w:val="0000FF"/>
        </w:rPr>
        <w:t>public</w:t>
      </w:r>
      <w:r>
        <w:t xml:space="preserve"> </w:t>
      </w:r>
      <w:r>
        <w:rPr>
          <w:color w:val="0000FF"/>
        </w:rPr>
        <w:t>static</w:t>
      </w:r>
      <w:r>
        <w:t xml:space="preserve"> </w:t>
      </w:r>
      <w:r w:rsidR="007B30CB">
        <w:rPr>
          <w:i/>
          <w:iCs/>
          <w:color w:val="0000FF"/>
        </w:rPr>
        <w:t>Result</w:t>
      </w:r>
      <w:r>
        <w:t xml:space="preserve"> Average(</w:t>
      </w:r>
      <w:r w:rsidR="00C43446">
        <w:t xml:space="preserve">    </w:t>
      </w:r>
    </w:p>
    <w:p w:rsidR="001452CA" w:rsidRDefault="005105ED" w:rsidP="001452CA">
      <w:pPr>
        <w:pStyle w:val="Code"/>
      </w:pPr>
      <w:r>
        <w:t xml:space="preserve">    </w:t>
      </w:r>
      <w:r w:rsidR="001452CA" w:rsidRPr="007E5C9C">
        <w:rPr>
          <w:color w:val="0000FF"/>
        </w:rPr>
        <w:t>this</w:t>
      </w:r>
      <w:r w:rsidR="001452CA">
        <w:t xml:space="preserve"> </w:t>
      </w:r>
      <w:r w:rsidR="001452CA">
        <w:rPr>
          <w:color w:val="008080"/>
        </w:rPr>
        <w:t>IEnumerable</w:t>
      </w:r>
      <w:r w:rsidR="001452CA">
        <w:t>&lt;</w:t>
      </w:r>
      <w:r w:rsidR="001452CA" w:rsidRPr="00D94A96">
        <w:rPr>
          <w:i/>
          <w:iCs/>
          <w:color w:val="0000FF"/>
        </w:rPr>
        <w:t>Numeric</w:t>
      </w:r>
      <w:r w:rsidR="001452CA">
        <w:t>&gt; source);</w:t>
      </w:r>
    </w:p>
    <w:p w:rsidR="003E007D" w:rsidRDefault="001452CA" w:rsidP="001452CA">
      <w:pPr>
        <w:pStyle w:val="Code"/>
      </w:pPr>
      <w:r>
        <w:rPr>
          <w:color w:val="0000FF"/>
        </w:rPr>
        <w:t>public</w:t>
      </w:r>
      <w:r>
        <w:t xml:space="preserve"> </w:t>
      </w:r>
      <w:r>
        <w:rPr>
          <w:color w:val="0000FF"/>
        </w:rPr>
        <w:t>static</w:t>
      </w:r>
      <w:r>
        <w:t xml:space="preserve"> </w:t>
      </w:r>
      <w:r w:rsidR="007B30CB">
        <w:rPr>
          <w:i/>
          <w:iCs/>
          <w:color w:val="0000FF"/>
        </w:rPr>
        <w:t>Result</w:t>
      </w:r>
      <w:r>
        <w:t xml:space="preserve"> Average&lt;</w:t>
      </w:r>
      <w:r w:rsidR="007D71D9" w:rsidRPr="007D71D9">
        <w:t>TSource</w:t>
      </w:r>
      <w:r>
        <w:t>&gt;(</w:t>
      </w:r>
    </w:p>
    <w:p w:rsidR="003E007D" w:rsidRDefault="00C43446" w:rsidP="001452CA">
      <w:pPr>
        <w:pStyle w:val="Code"/>
      </w:pPr>
      <w:r>
        <w:t xml:space="preserve">    </w:t>
      </w:r>
      <w:r w:rsidR="001452CA" w:rsidRPr="007E5C9C">
        <w:rPr>
          <w:color w:val="0000FF"/>
        </w:rPr>
        <w:t>this</w:t>
      </w:r>
      <w:r w:rsidR="001452CA">
        <w:t xml:space="preserve"> </w:t>
      </w:r>
      <w:r w:rsidR="001452CA">
        <w:rPr>
          <w:color w:val="008080"/>
        </w:rPr>
        <w:t>IEnumerable</w:t>
      </w:r>
      <w:r w:rsidR="001452CA">
        <w:t>&lt;</w:t>
      </w:r>
      <w:r w:rsidR="007D71D9" w:rsidRPr="007D71D9">
        <w:t>TSource</w:t>
      </w:r>
      <w:r w:rsidR="001452CA">
        <w:t>&gt; source,</w:t>
      </w:r>
    </w:p>
    <w:p w:rsidR="001452CA" w:rsidRDefault="00C43446" w:rsidP="001452CA">
      <w:pPr>
        <w:pStyle w:val="Code"/>
      </w:pPr>
      <w:r>
        <w:t xml:space="preserve">    </w:t>
      </w:r>
      <w:r w:rsidR="001452CA">
        <w:rPr>
          <w:color w:val="008080"/>
        </w:rPr>
        <w:t>Func</w:t>
      </w:r>
      <w:r w:rsidR="001452CA">
        <w:t>&lt;</w:t>
      </w:r>
      <w:r w:rsidR="007D71D9" w:rsidRPr="007D71D9">
        <w:t>TSource</w:t>
      </w:r>
      <w:r w:rsidR="001452CA">
        <w:t xml:space="preserve">, </w:t>
      </w:r>
      <w:r w:rsidR="001452CA" w:rsidRPr="00D94A96">
        <w:rPr>
          <w:i/>
          <w:iCs/>
          <w:color w:val="0000FF"/>
        </w:rPr>
        <w:t>Numeric</w:t>
      </w:r>
      <w:r w:rsidR="001452CA">
        <w:t>&gt; selector);</w:t>
      </w:r>
    </w:p>
    <w:p w:rsidR="00FC54B2" w:rsidRDefault="00FC54B2" w:rsidP="001452CA">
      <w:pPr>
        <w:pStyle w:val="Code"/>
      </w:pPr>
    </w:p>
    <w:p w:rsidR="007B30CB" w:rsidRDefault="007B30CB" w:rsidP="00E4747D">
      <w:pPr>
        <w:pStyle w:val="Text"/>
      </w:pPr>
      <w:r>
        <w:t xml:space="preserve">The </w:t>
      </w:r>
      <w:r w:rsidRPr="00F12418">
        <w:rPr>
          <w:rStyle w:val="Italic"/>
        </w:rPr>
        <w:t>Numeric</w:t>
      </w:r>
      <w:r>
        <w:t xml:space="preserve"> type is</w:t>
      </w:r>
      <w:r w:rsidR="00E4747D">
        <w:t xml:space="preserve"> a type </w:t>
      </w:r>
      <w:r>
        <w:t xml:space="preserve">of </w:t>
      </w:r>
      <w:r w:rsidRPr="00B649F2">
        <w:rPr>
          <w:rStyle w:val="CodeEmbedded"/>
        </w:rPr>
        <w:t>int</w:t>
      </w:r>
      <w:r>
        <w:t xml:space="preserve">, </w:t>
      </w:r>
      <w:r w:rsidRPr="00B649F2">
        <w:rPr>
          <w:rStyle w:val="CodeEmbedded"/>
        </w:rPr>
        <w:t>int?</w:t>
      </w:r>
      <w:r>
        <w:t xml:space="preserve">, </w:t>
      </w:r>
      <w:r w:rsidRPr="00B649F2">
        <w:rPr>
          <w:rStyle w:val="CodeEmbedded"/>
        </w:rPr>
        <w:t>long</w:t>
      </w:r>
      <w:r>
        <w:t xml:space="preserve">, </w:t>
      </w:r>
      <w:r w:rsidRPr="00B649F2">
        <w:rPr>
          <w:rStyle w:val="CodeEmbedded"/>
        </w:rPr>
        <w:t>long?</w:t>
      </w:r>
      <w:r>
        <w:t xml:space="preserve">, </w:t>
      </w:r>
      <w:r w:rsidR="00130FD9" w:rsidRPr="00B649F2">
        <w:rPr>
          <w:rStyle w:val="CodeEmbedded"/>
        </w:rPr>
        <w:t>float</w:t>
      </w:r>
      <w:r w:rsidR="00130FD9">
        <w:t xml:space="preserve">, </w:t>
      </w:r>
      <w:r w:rsidR="00130FD9" w:rsidRPr="00B649F2">
        <w:rPr>
          <w:rStyle w:val="CodeEmbedded"/>
        </w:rPr>
        <w:t>float?</w:t>
      </w:r>
      <w:r w:rsidR="00130FD9">
        <w:t xml:space="preserve">, </w:t>
      </w:r>
      <w:r w:rsidRPr="00B649F2">
        <w:rPr>
          <w:rStyle w:val="CodeEmbedded"/>
        </w:rPr>
        <w:t>double</w:t>
      </w:r>
      <w:r>
        <w:t xml:space="preserve">, </w:t>
      </w:r>
      <w:r w:rsidRPr="00B649F2">
        <w:rPr>
          <w:rStyle w:val="CodeEmbedded"/>
        </w:rPr>
        <w:t>double?</w:t>
      </w:r>
      <w:r>
        <w:t xml:space="preserve">, </w:t>
      </w:r>
      <w:r w:rsidRPr="00B649F2">
        <w:rPr>
          <w:rStyle w:val="CodeEmbedded"/>
        </w:rPr>
        <w:t>decimal</w:t>
      </w:r>
      <w:r>
        <w:t>,</w:t>
      </w:r>
      <w:r w:rsidR="00E4747D">
        <w:t xml:space="preserve"> or </w:t>
      </w:r>
      <w:r w:rsidRPr="00B649F2">
        <w:rPr>
          <w:rStyle w:val="CodeEmbedded"/>
        </w:rPr>
        <w:t>decimal?</w:t>
      </w:r>
      <w:r>
        <w:t>.</w:t>
      </w:r>
      <w:r w:rsidR="003E7605">
        <w:t xml:space="preserve"> When the </w:t>
      </w:r>
      <w:r w:rsidR="003E7605" w:rsidRPr="00F12418">
        <w:rPr>
          <w:rStyle w:val="Italic"/>
        </w:rPr>
        <w:t>Numeric</w:t>
      </w:r>
      <w:r w:rsidR="003E7605">
        <w:t xml:space="preserve"> type is </w:t>
      </w:r>
      <w:r w:rsidR="003E7605" w:rsidRPr="00B649F2">
        <w:rPr>
          <w:rStyle w:val="CodeEmbedded"/>
        </w:rPr>
        <w:t>int</w:t>
      </w:r>
      <w:r w:rsidR="003E7605">
        <w:t xml:space="preserve"> or </w:t>
      </w:r>
      <w:r w:rsidR="003E7605" w:rsidRPr="00B649F2">
        <w:rPr>
          <w:rStyle w:val="CodeEmbedded"/>
        </w:rPr>
        <w:t>long</w:t>
      </w:r>
      <w:r w:rsidR="003E7605">
        <w:t xml:space="preserve">, the </w:t>
      </w:r>
      <w:r w:rsidR="003E7605" w:rsidRPr="00F12418">
        <w:rPr>
          <w:rStyle w:val="Italic"/>
        </w:rPr>
        <w:t>Result</w:t>
      </w:r>
      <w:r w:rsidR="003E7605">
        <w:t xml:space="preserve"> type is </w:t>
      </w:r>
      <w:r w:rsidR="003E7605" w:rsidRPr="00B649F2">
        <w:rPr>
          <w:rStyle w:val="CodeEmbedded"/>
        </w:rPr>
        <w:t>double</w:t>
      </w:r>
      <w:r w:rsidR="003E7605">
        <w:t xml:space="preserve">. When the </w:t>
      </w:r>
      <w:r w:rsidR="003E7605" w:rsidRPr="00F12418">
        <w:rPr>
          <w:rStyle w:val="Italic"/>
        </w:rPr>
        <w:t>Numeric</w:t>
      </w:r>
      <w:r w:rsidR="003E7605">
        <w:t xml:space="preserve"> type is </w:t>
      </w:r>
      <w:r w:rsidR="003E7605" w:rsidRPr="00B649F2">
        <w:rPr>
          <w:rStyle w:val="CodeEmbedded"/>
        </w:rPr>
        <w:t>int?</w:t>
      </w:r>
      <w:r w:rsidR="003E7605">
        <w:t xml:space="preserve"> or </w:t>
      </w:r>
      <w:r w:rsidR="003E7605" w:rsidRPr="00B649F2">
        <w:rPr>
          <w:rStyle w:val="CodeEmbedded"/>
        </w:rPr>
        <w:t>long?</w:t>
      </w:r>
      <w:r w:rsidR="003E7605">
        <w:t xml:space="preserve">, the </w:t>
      </w:r>
      <w:r w:rsidR="003E7605" w:rsidRPr="00F12418">
        <w:rPr>
          <w:rStyle w:val="Italic"/>
        </w:rPr>
        <w:t>Result</w:t>
      </w:r>
      <w:r w:rsidR="003E7605">
        <w:t xml:space="preserve"> type is </w:t>
      </w:r>
      <w:r w:rsidR="003E7605" w:rsidRPr="00B649F2">
        <w:rPr>
          <w:rStyle w:val="CodeEmbedded"/>
        </w:rPr>
        <w:t>double?</w:t>
      </w:r>
      <w:r w:rsidR="003E7605">
        <w:t xml:space="preserve">. Otherwise, the </w:t>
      </w:r>
      <w:r w:rsidR="003E7605" w:rsidRPr="00F12418">
        <w:rPr>
          <w:rStyle w:val="Italic"/>
        </w:rPr>
        <w:t>Numeric</w:t>
      </w:r>
      <w:r w:rsidR="003E7605">
        <w:t xml:space="preserve"> and </w:t>
      </w:r>
      <w:r w:rsidR="003E7605" w:rsidRPr="00F12418">
        <w:rPr>
          <w:rStyle w:val="Italic"/>
        </w:rPr>
        <w:t>Result</w:t>
      </w:r>
      <w:r w:rsidR="003E7605">
        <w:t xml:space="preserve"> types are the same.</w:t>
      </w:r>
    </w:p>
    <w:p w:rsidR="00E159D5" w:rsidRDefault="00E159D5" w:rsidP="00E85818">
      <w:pPr>
        <w:pStyle w:val="Text"/>
      </w:pPr>
      <w:r>
        <w:t xml:space="preserve">The </w:t>
      </w:r>
      <w:r w:rsidRPr="00B649F2">
        <w:rPr>
          <w:rStyle w:val="CodeEmbedded"/>
        </w:rPr>
        <w:t>Average</w:t>
      </w:r>
      <w:r>
        <w:t xml:space="preserve"> operator enumerates the source sequence, invokes the selector function for each element, and computes the average of the resulting values. If no selector function is specified, the average of the elements themselves is computed.</w:t>
      </w:r>
      <w:r w:rsidR="00021479" w:rsidRPr="00021479">
        <w:t xml:space="preserve"> </w:t>
      </w:r>
      <w:r w:rsidR="00021479">
        <w:t xml:space="preserve">An </w:t>
      </w:r>
      <w:r w:rsidR="00021479" w:rsidRPr="00B649F2">
        <w:rPr>
          <w:rStyle w:val="CodeEmbedded"/>
        </w:rPr>
        <w:t>ArgumentNullException</w:t>
      </w:r>
      <w:r w:rsidR="00021479">
        <w:t xml:space="preserve"> is thrown </w:t>
      </w:r>
      <w:r w:rsidR="00021479" w:rsidRPr="00684B8D">
        <w:t>if</w:t>
      </w:r>
      <w:r w:rsidR="00021479">
        <w:t xml:space="preserve"> any argument </w:t>
      </w:r>
      <w:r w:rsidR="00021479" w:rsidRPr="00684B8D">
        <w:t>is</w:t>
      </w:r>
      <w:r w:rsidR="00021479">
        <w:t xml:space="preserve"> null.</w:t>
      </w:r>
    </w:p>
    <w:p w:rsidR="007D3F99" w:rsidRDefault="007D3F99" w:rsidP="00E85818">
      <w:pPr>
        <w:pStyle w:val="Text"/>
      </w:pPr>
      <w:r>
        <w:t xml:space="preserve">For the </w:t>
      </w:r>
      <w:r w:rsidRPr="00F12418">
        <w:rPr>
          <w:rStyle w:val="Italic"/>
        </w:rPr>
        <w:t>Numeric</w:t>
      </w:r>
      <w:r>
        <w:t xml:space="preserve"> types </w:t>
      </w:r>
      <w:r w:rsidRPr="00B649F2">
        <w:rPr>
          <w:rStyle w:val="CodeEmbedded"/>
        </w:rPr>
        <w:t>int</w:t>
      </w:r>
      <w:r>
        <w:t xml:space="preserve">, </w:t>
      </w:r>
      <w:r w:rsidRPr="00B649F2">
        <w:rPr>
          <w:rStyle w:val="CodeEmbedded"/>
        </w:rPr>
        <w:t>int?</w:t>
      </w:r>
      <w:r>
        <w:t xml:space="preserve">, </w:t>
      </w:r>
      <w:r w:rsidRPr="00B649F2">
        <w:rPr>
          <w:rStyle w:val="CodeEmbedded"/>
        </w:rPr>
        <w:t>long</w:t>
      </w:r>
      <w:r>
        <w:t xml:space="preserve">, or </w:t>
      </w:r>
      <w:r w:rsidRPr="00B649F2">
        <w:rPr>
          <w:rStyle w:val="CodeEmbedded"/>
        </w:rPr>
        <w:t>long?</w:t>
      </w:r>
      <w:r>
        <w:t xml:space="preserve">, if </w:t>
      </w:r>
      <w:r w:rsidR="003D6258">
        <w:t xml:space="preserve">an intermediate result in computing </w:t>
      </w:r>
      <w:r>
        <w:t xml:space="preserve">the sum of the elements is too large to represent in a </w:t>
      </w:r>
      <w:r w:rsidRPr="00B649F2">
        <w:rPr>
          <w:rStyle w:val="CodeEmbedded"/>
        </w:rPr>
        <w:t>long</w:t>
      </w:r>
      <w:r>
        <w:t xml:space="preserve">, an </w:t>
      </w:r>
      <w:r w:rsidRPr="00B649F2">
        <w:rPr>
          <w:rStyle w:val="CodeEmbedded"/>
        </w:rPr>
        <w:t>OverflowException</w:t>
      </w:r>
      <w:r>
        <w:t xml:space="preserve"> is thrown. For the </w:t>
      </w:r>
      <w:r w:rsidRPr="00F12418">
        <w:rPr>
          <w:rStyle w:val="Italic"/>
        </w:rPr>
        <w:t>Numeric</w:t>
      </w:r>
      <w:r>
        <w:t xml:space="preserve"> types </w:t>
      </w:r>
      <w:r w:rsidRPr="00B649F2">
        <w:rPr>
          <w:rStyle w:val="CodeEmbedded"/>
        </w:rPr>
        <w:t>decimal</w:t>
      </w:r>
      <w:r>
        <w:t xml:space="preserve"> and </w:t>
      </w:r>
      <w:r w:rsidRPr="00B649F2">
        <w:rPr>
          <w:rStyle w:val="CodeEmbedded"/>
        </w:rPr>
        <w:t>decimal?</w:t>
      </w:r>
      <w:r>
        <w:t xml:space="preserve">, if </w:t>
      </w:r>
      <w:r w:rsidR="003D6258">
        <w:t xml:space="preserve">an intermediate result in computing </w:t>
      </w:r>
      <w:r>
        <w:t xml:space="preserve">the sum of the elements is too large to represent in a </w:t>
      </w:r>
      <w:r w:rsidRPr="00B649F2">
        <w:rPr>
          <w:rStyle w:val="CodeEmbedded"/>
        </w:rPr>
        <w:t>decimal</w:t>
      </w:r>
      <w:r>
        <w:t>,</w:t>
      </w:r>
      <w:r w:rsidRPr="007D3F99">
        <w:t xml:space="preserve"> </w:t>
      </w:r>
      <w:r>
        <w:t xml:space="preserve">an </w:t>
      </w:r>
      <w:r w:rsidRPr="00B649F2">
        <w:rPr>
          <w:rStyle w:val="CodeEmbedded"/>
        </w:rPr>
        <w:t>OverflowException</w:t>
      </w:r>
      <w:r>
        <w:t xml:space="preserve"> is thrown.</w:t>
      </w:r>
    </w:p>
    <w:p w:rsidR="002926E5" w:rsidRDefault="002926E5" w:rsidP="00D13DA8">
      <w:pPr>
        <w:pStyle w:val="Text"/>
      </w:pPr>
      <w:r>
        <w:t xml:space="preserve">The </w:t>
      </w:r>
      <w:r w:rsidRPr="00B649F2">
        <w:rPr>
          <w:rStyle w:val="CodeEmbedded"/>
        </w:rPr>
        <w:t>Average</w:t>
      </w:r>
      <w:r>
        <w:t xml:space="preserve"> operators for </w:t>
      </w:r>
      <w:r w:rsidRPr="00B649F2">
        <w:rPr>
          <w:rStyle w:val="CodeEmbedded"/>
        </w:rPr>
        <w:t>int?</w:t>
      </w:r>
      <w:r>
        <w:t xml:space="preserve">, </w:t>
      </w:r>
      <w:r w:rsidRPr="00B649F2">
        <w:rPr>
          <w:rStyle w:val="CodeEmbedded"/>
        </w:rPr>
        <w:t>long</w:t>
      </w:r>
      <w:r w:rsidRPr="00D13DA8">
        <w:rPr>
          <w:rStyle w:val="CodeEmbedded"/>
        </w:rPr>
        <w:t>?</w:t>
      </w:r>
      <w:r>
        <w:t xml:space="preserve">, </w:t>
      </w:r>
      <w:r w:rsidR="00130FD9" w:rsidRPr="00B649F2">
        <w:rPr>
          <w:rStyle w:val="CodeEmbedded"/>
        </w:rPr>
        <w:t>float?</w:t>
      </w:r>
      <w:r w:rsidR="00130FD9">
        <w:t xml:space="preserve">, </w:t>
      </w:r>
      <w:r w:rsidRPr="00B649F2">
        <w:rPr>
          <w:rStyle w:val="CodeEmbedded"/>
        </w:rPr>
        <w:t>double?</w:t>
      </w:r>
      <w:r>
        <w:t xml:space="preserve">, and </w:t>
      </w:r>
      <w:r w:rsidRPr="00B649F2">
        <w:rPr>
          <w:rStyle w:val="CodeEmbedded"/>
        </w:rPr>
        <w:t>decimal?</w:t>
      </w:r>
      <w:r>
        <w:t xml:space="preserve"> return null if the source sequence is empty or contains only null values. The other </w:t>
      </w:r>
      <w:r w:rsidRPr="00B649F2">
        <w:rPr>
          <w:rStyle w:val="CodeEmbedded"/>
        </w:rPr>
        <w:t>Average</w:t>
      </w:r>
      <w:r>
        <w:t xml:space="preserve"> operators throw an </w:t>
      </w:r>
      <w:r w:rsidRPr="00B649F2">
        <w:rPr>
          <w:rStyle w:val="CodeEmbedded"/>
        </w:rPr>
        <w:t>InvalidOperationException</w:t>
      </w:r>
      <w:r>
        <w:t xml:space="preserve"> if the source sequence is empty.</w:t>
      </w:r>
    </w:p>
    <w:p w:rsidR="00E159D5" w:rsidRDefault="00E159D5" w:rsidP="00F72933">
      <w:pPr>
        <w:pStyle w:val="Text"/>
      </w:pPr>
      <w:r>
        <w:t>The following example computes the average order total for each customer:</w:t>
      </w:r>
    </w:p>
    <w:p w:rsidR="00FC54B2" w:rsidRDefault="00FC54B2" w:rsidP="00F72933">
      <w:pPr>
        <w:pStyle w:val="Text"/>
      </w:pPr>
    </w:p>
    <w:p w:rsidR="003E007D" w:rsidRDefault="00E159D5" w:rsidP="00E159D5">
      <w:pPr>
        <w:pStyle w:val="Code"/>
      </w:pPr>
      <w:r w:rsidRPr="00E159D5">
        <w:rPr>
          <w:color w:val="0000FF"/>
        </w:rPr>
        <w:t>var</w:t>
      </w:r>
      <w:r>
        <w:t xml:space="preserve"> averageOrderTotals =</w:t>
      </w:r>
    </w:p>
    <w:p w:rsidR="003E007D" w:rsidRDefault="00C43446" w:rsidP="00E159D5">
      <w:pPr>
        <w:pStyle w:val="Code"/>
      </w:pPr>
      <w:r>
        <w:t xml:space="preserve">    </w:t>
      </w:r>
      <w:r w:rsidR="00E159D5">
        <w:t>customers.</w:t>
      </w:r>
    </w:p>
    <w:p w:rsidR="003E007D" w:rsidRDefault="00C43446" w:rsidP="00E159D5">
      <w:pPr>
        <w:pStyle w:val="Code"/>
      </w:pPr>
      <w:r>
        <w:t xml:space="preserve">    </w:t>
      </w:r>
      <w:r w:rsidR="00E159D5">
        <w:t xml:space="preserve">Select(c =&gt; </w:t>
      </w:r>
      <w:r w:rsidR="00E159D5" w:rsidRPr="00E159D5">
        <w:rPr>
          <w:color w:val="0000FF"/>
        </w:rPr>
        <w:t>new</w:t>
      </w:r>
      <w:r w:rsidR="00E159D5">
        <w:t xml:space="preserve"> {</w:t>
      </w:r>
    </w:p>
    <w:p w:rsidR="003E007D" w:rsidRDefault="00C43446" w:rsidP="00E159D5">
      <w:pPr>
        <w:pStyle w:val="Code"/>
      </w:pPr>
      <w:r>
        <w:t xml:space="preserve">        </w:t>
      </w:r>
      <w:r w:rsidR="00E159D5">
        <w:t>c.Name,</w:t>
      </w:r>
    </w:p>
    <w:p w:rsidR="003E007D" w:rsidRDefault="00C43446" w:rsidP="00E159D5">
      <w:pPr>
        <w:pStyle w:val="Code"/>
      </w:pPr>
      <w:r>
        <w:t xml:space="preserve">        </w:t>
      </w:r>
      <w:r w:rsidR="00E159D5">
        <w:t>AverageOrderTotal = c.Orders.Average(o =&gt; o.Total)</w:t>
      </w:r>
    </w:p>
    <w:p w:rsidR="00E159D5" w:rsidRDefault="00C43446" w:rsidP="00E159D5">
      <w:pPr>
        <w:pStyle w:val="Code"/>
      </w:pPr>
      <w:r>
        <w:t xml:space="preserve">    </w:t>
      </w:r>
      <w:r w:rsidR="00E159D5">
        <w:t>});</w:t>
      </w:r>
    </w:p>
    <w:p w:rsidR="00FC54B2" w:rsidRPr="001452CA" w:rsidRDefault="00FC54B2" w:rsidP="00E159D5">
      <w:pPr>
        <w:pStyle w:val="Code"/>
      </w:pPr>
    </w:p>
    <w:p w:rsidR="00124894" w:rsidRDefault="00C37812" w:rsidP="00124894">
      <w:pPr>
        <w:pStyle w:val="Heading3"/>
      </w:pPr>
      <w:bookmarkStart w:id="70" w:name="_Toc159379141"/>
      <w:r>
        <w:t>Aggregate</w:t>
      </w:r>
      <w:bookmarkEnd w:id="70"/>
    </w:p>
    <w:p w:rsidR="00124894" w:rsidRDefault="00124894" w:rsidP="0095275A">
      <w:pPr>
        <w:pStyle w:val="Text"/>
      </w:pPr>
      <w:r>
        <w:t xml:space="preserve">The </w:t>
      </w:r>
      <w:r w:rsidR="00C37812" w:rsidRPr="00B649F2">
        <w:rPr>
          <w:rStyle w:val="CodeEmbedded"/>
        </w:rPr>
        <w:t>Aggregate</w:t>
      </w:r>
      <w:r>
        <w:t xml:space="preserve"> operator applies a function over a sequence.</w:t>
      </w:r>
    </w:p>
    <w:p w:rsidR="00FC54B2" w:rsidRPr="00124894" w:rsidRDefault="00FC54B2" w:rsidP="0095275A">
      <w:pPr>
        <w:pStyle w:val="Text"/>
      </w:pPr>
    </w:p>
    <w:p w:rsidR="003E007D" w:rsidRDefault="005972DF" w:rsidP="005972DF">
      <w:pPr>
        <w:pStyle w:val="Code"/>
      </w:pPr>
      <w:r>
        <w:rPr>
          <w:color w:val="0000FF"/>
        </w:rPr>
        <w:t>public</w:t>
      </w:r>
      <w:r>
        <w:t xml:space="preserve"> </w:t>
      </w:r>
      <w:r>
        <w:rPr>
          <w:color w:val="0000FF"/>
        </w:rPr>
        <w:t>static</w:t>
      </w:r>
      <w:r>
        <w:t xml:space="preserve"> </w:t>
      </w:r>
      <w:r w:rsidR="007D71D9" w:rsidRPr="007D71D9">
        <w:t>TSource</w:t>
      </w:r>
      <w:r>
        <w:t xml:space="preserve"> </w:t>
      </w:r>
      <w:r w:rsidR="00C37812">
        <w:t>Aggregate</w:t>
      </w:r>
      <w:r>
        <w:t>&lt;</w:t>
      </w:r>
      <w:r w:rsidR="007D71D9" w:rsidRPr="007D71D9">
        <w:t>TSource</w:t>
      </w:r>
      <w:r>
        <w:t>&gt;(</w:t>
      </w:r>
    </w:p>
    <w:p w:rsidR="003E007D" w:rsidRDefault="00C43446" w:rsidP="005972DF">
      <w:pPr>
        <w:pStyle w:val="Code"/>
      </w:pPr>
      <w:r>
        <w:t xml:space="preserve">    </w:t>
      </w:r>
      <w:r w:rsidR="005972DF" w:rsidRPr="007E5C9C">
        <w:rPr>
          <w:color w:val="0000FF"/>
        </w:rPr>
        <w:t>this</w:t>
      </w:r>
      <w:r w:rsidR="005972DF">
        <w:t xml:space="preserve"> </w:t>
      </w:r>
      <w:r w:rsidR="005972DF">
        <w:rPr>
          <w:color w:val="008080"/>
        </w:rPr>
        <w:t>IEnumerable</w:t>
      </w:r>
      <w:r w:rsidR="005972DF">
        <w:t>&lt;</w:t>
      </w:r>
      <w:r w:rsidR="007D71D9" w:rsidRPr="007D71D9">
        <w:t>TSource</w:t>
      </w:r>
      <w:r w:rsidR="005972DF">
        <w:t>&gt; source,</w:t>
      </w:r>
    </w:p>
    <w:p w:rsidR="005972DF" w:rsidRDefault="00C43446" w:rsidP="005972DF">
      <w:pPr>
        <w:pStyle w:val="Code"/>
      </w:pPr>
      <w:r>
        <w:t xml:space="preserve">    </w:t>
      </w:r>
      <w:r w:rsidR="005972DF">
        <w:rPr>
          <w:color w:val="008080"/>
        </w:rPr>
        <w:t>Func</w:t>
      </w:r>
      <w:r w:rsidR="005972DF">
        <w:t>&lt;</w:t>
      </w:r>
      <w:r w:rsidR="007D71D9" w:rsidRPr="007D71D9">
        <w:t>TSource</w:t>
      </w:r>
      <w:r w:rsidR="005972DF">
        <w:t xml:space="preserve">, </w:t>
      </w:r>
      <w:r w:rsidR="007D71D9" w:rsidRPr="007D71D9">
        <w:t>TSource</w:t>
      </w:r>
      <w:r w:rsidR="005972DF">
        <w:t xml:space="preserve">, </w:t>
      </w:r>
      <w:r w:rsidR="007D71D9" w:rsidRPr="007D71D9">
        <w:t>TSource</w:t>
      </w:r>
      <w:r w:rsidR="005972DF">
        <w:t>&gt; func);</w:t>
      </w:r>
    </w:p>
    <w:p w:rsidR="003E007D" w:rsidRDefault="005972DF" w:rsidP="005972DF">
      <w:pPr>
        <w:pStyle w:val="Code"/>
      </w:pPr>
      <w:r>
        <w:rPr>
          <w:color w:val="0000FF"/>
        </w:rPr>
        <w:t>public</w:t>
      </w:r>
      <w:r>
        <w:t xml:space="preserve"> </w:t>
      </w:r>
      <w:r>
        <w:rPr>
          <w:color w:val="0000FF"/>
        </w:rPr>
        <w:t>static</w:t>
      </w:r>
      <w:r w:rsidR="00C37812">
        <w:t xml:space="preserve"> </w:t>
      </w:r>
      <w:r w:rsidR="00745891" w:rsidRPr="00745891">
        <w:t>TAccumulate</w:t>
      </w:r>
      <w:r w:rsidR="00C37812">
        <w:t xml:space="preserve"> Aggregate</w:t>
      </w:r>
      <w:r>
        <w:t>&lt;</w:t>
      </w:r>
      <w:r w:rsidR="007D71D9" w:rsidRPr="007D71D9">
        <w:t>TSource</w:t>
      </w:r>
      <w:r>
        <w:t xml:space="preserve">, </w:t>
      </w:r>
      <w:r w:rsidR="00745891" w:rsidRPr="00745891">
        <w:t>TAccumulate</w:t>
      </w:r>
      <w:r>
        <w:t>&gt;(</w:t>
      </w:r>
    </w:p>
    <w:p w:rsidR="003E007D" w:rsidRDefault="00C43446" w:rsidP="005972DF">
      <w:pPr>
        <w:pStyle w:val="Code"/>
      </w:pPr>
      <w:r>
        <w:t xml:space="preserve">    </w:t>
      </w:r>
      <w:r w:rsidR="005972DF" w:rsidRPr="007E5C9C">
        <w:rPr>
          <w:color w:val="0000FF"/>
        </w:rPr>
        <w:t>this</w:t>
      </w:r>
      <w:r w:rsidR="005972DF">
        <w:t xml:space="preserve"> </w:t>
      </w:r>
      <w:r w:rsidR="005972DF">
        <w:rPr>
          <w:color w:val="008080"/>
        </w:rPr>
        <w:t>IEnumerable</w:t>
      </w:r>
      <w:r w:rsidR="005972DF">
        <w:t>&lt;</w:t>
      </w:r>
      <w:r w:rsidR="007D71D9" w:rsidRPr="007D71D9">
        <w:t>TSource</w:t>
      </w:r>
      <w:r w:rsidR="005972DF">
        <w:t>&gt; source,</w:t>
      </w:r>
    </w:p>
    <w:p w:rsidR="003E007D" w:rsidRDefault="00C43446" w:rsidP="005972DF">
      <w:pPr>
        <w:pStyle w:val="Code"/>
      </w:pPr>
      <w:r>
        <w:t xml:space="preserve">    </w:t>
      </w:r>
      <w:r w:rsidR="00745891" w:rsidRPr="00745891">
        <w:t>TAccumulate</w:t>
      </w:r>
      <w:r w:rsidR="005972DF">
        <w:t xml:space="preserve"> seed,</w:t>
      </w:r>
    </w:p>
    <w:p w:rsidR="005972DF" w:rsidRDefault="00C43446" w:rsidP="005972DF">
      <w:pPr>
        <w:pStyle w:val="Code"/>
      </w:pPr>
      <w:r>
        <w:t xml:space="preserve">    </w:t>
      </w:r>
      <w:r w:rsidR="005972DF">
        <w:rPr>
          <w:color w:val="008080"/>
        </w:rPr>
        <w:t>Func</w:t>
      </w:r>
      <w:r w:rsidR="005972DF">
        <w:t>&lt;</w:t>
      </w:r>
      <w:r w:rsidR="00745891" w:rsidRPr="00745891">
        <w:t>TAccumulate</w:t>
      </w:r>
      <w:r w:rsidR="005972DF">
        <w:t xml:space="preserve">, </w:t>
      </w:r>
      <w:r w:rsidR="007D71D9" w:rsidRPr="007D71D9">
        <w:t>TSource</w:t>
      </w:r>
      <w:r w:rsidR="005972DF">
        <w:t xml:space="preserve">, </w:t>
      </w:r>
      <w:r w:rsidR="00745891" w:rsidRPr="00745891">
        <w:t>TAccumulate</w:t>
      </w:r>
      <w:r w:rsidR="005972DF">
        <w:t>&gt; func);</w:t>
      </w:r>
    </w:p>
    <w:p w:rsidR="003E007D" w:rsidRDefault="004D2E35" w:rsidP="004D2E35">
      <w:pPr>
        <w:pStyle w:val="Code"/>
      </w:pPr>
      <w:r>
        <w:rPr>
          <w:color w:val="0000FF"/>
        </w:rPr>
        <w:t>public</w:t>
      </w:r>
      <w:r>
        <w:t xml:space="preserve"> </w:t>
      </w:r>
      <w:r>
        <w:rPr>
          <w:color w:val="0000FF"/>
        </w:rPr>
        <w:t>static</w:t>
      </w:r>
      <w:r>
        <w:t xml:space="preserve"> </w:t>
      </w:r>
      <w:r w:rsidR="00745891" w:rsidRPr="00745891">
        <w:t>TResult</w:t>
      </w:r>
      <w:r>
        <w:t xml:space="preserve"> Aggregate&lt;</w:t>
      </w:r>
      <w:r w:rsidR="007D71D9" w:rsidRPr="007D71D9">
        <w:t>TSource</w:t>
      </w:r>
      <w:r>
        <w:t xml:space="preserve">, </w:t>
      </w:r>
      <w:r w:rsidR="00745891" w:rsidRPr="00745891">
        <w:t>TAccumulate</w:t>
      </w:r>
      <w:r>
        <w:t xml:space="preserve">, </w:t>
      </w:r>
      <w:r w:rsidR="00745891" w:rsidRPr="00745891">
        <w:t>TResult</w:t>
      </w:r>
      <w:r>
        <w:t>&gt;(</w:t>
      </w:r>
    </w:p>
    <w:p w:rsidR="003E007D" w:rsidRDefault="00C43446" w:rsidP="004D2E35">
      <w:pPr>
        <w:pStyle w:val="Code"/>
      </w:pPr>
      <w:r>
        <w:t xml:space="preserve">    </w:t>
      </w:r>
      <w:r w:rsidR="004D2E35">
        <w:rPr>
          <w:color w:val="0000FF"/>
        </w:rPr>
        <w:t>this</w:t>
      </w:r>
      <w:r w:rsidR="004D2E35">
        <w:t xml:space="preserve"> </w:t>
      </w:r>
      <w:r w:rsidR="004D2E35">
        <w:rPr>
          <w:color w:val="008080"/>
        </w:rPr>
        <w:t>IEnumerable</w:t>
      </w:r>
      <w:r w:rsidR="004D2E35">
        <w:t>&lt;</w:t>
      </w:r>
      <w:r w:rsidR="007D71D9" w:rsidRPr="007D71D9">
        <w:t>TSource</w:t>
      </w:r>
      <w:r w:rsidR="004D2E35">
        <w:t>&gt; source,</w:t>
      </w:r>
    </w:p>
    <w:p w:rsidR="003E007D" w:rsidRDefault="00C43446" w:rsidP="004D2E35">
      <w:pPr>
        <w:pStyle w:val="Code"/>
      </w:pPr>
      <w:r>
        <w:t xml:space="preserve">    </w:t>
      </w:r>
      <w:r w:rsidR="00745891" w:rsidRPr="00745891">
        <w:t>TAccumulate</w:t>
      </w:r>
      <w:r w:rsidR="004D2E35">
        <w:t xml:space="preserve"> seed,</w:t>
      </w:r>
    </w:p>
    <w:p w:rsidR="003E007D" w:rsidRDefault="00C43446" w:rsidP="004D2E35">
      <w:pPr>
        <w:pStyle w:val="Code"/>
      </w:pPr>
      <w:r>
        <w:t xml:space="preserve">    </w:t>
      </w:r>
      <w:r w:rsidR="004D2E35">
        <w:t>Func&lt;</w:t>
      </w:r>
      <w:r w:rsidR="00745891" w:rsidRPr="00745891">
        <w:t>TAccumulate</w:t>
      </w:r>
      <w:r w:rsidR="004D2E35">
        <w:t xml:space="preserve">, </w:t>
      </w:r>
      <w:r w:rsidR="007D71D9" w:rsidRPr="007D71D9">
        <w:t>TSource</w:t>
      </w:r>
      <w:r w:rsidR="004D2E35">
        <w:t xml:space="preserve">, </w:t>
      </w:r>
      <w:r w:rsidR="00745891" w:rsidRPr="00745891">
        <w:t>TAccumulate</w:t>
      </w:r>
      <w:r w:rsidR="004D2E35">
        <w:t>&gt; func,</w:t>
      </w:r>
    </w:p>
    <w:p w:rsidR="004D2E35" w:rsidRDefault="00C43446" w:rsidP="004D2E35">
      <w:pPr>
        <w:pStyle w:val="Code"/>
      </w:pPr>
      <w:r>
        <w:t xml:space="preserve">    </w:t>
      </w:r>
      <w:r w:rsidR="004D2E35">
        <w:t>Func&lt;</w:t>
      </w:r>
      <w:r w:rsidR="00745891" w:rsidRPr="00745891">
        <w:t>TAccumulate</w:t>
      </w:r>
      <w:r w:rsidR="004D2E35">
        <w:t xml:space="preserve">, </w:t>
      </w:r>
      <w:r w:rsidR="00745891" w:rsidRPr="00745891">
        <w:t>TResult</w:t>
      </w:r>
      <w:r w:rsidR="004D2E35">
        <w:t>&gt; resultSelector);</w:t>
      </w:r>
    </w:p>
    <w:p w:rsidR="00FC54B2" w:rsidRDefault="00FC54B2" w:rsidP="004D2E35">
      <w:pPr>
        <w:pStyle w:val="Code"/>
      </w:pPr>
    </w:p>
    <w:p w:rsidR="00E159C0" w:rsidRDefault="00E159C0" w:rsidP="0095275A">
      <w:pPr>
        <w:pStyle w:val="Text"/>
      </w:pPr>
      <w:r>
        <w:t xml:space="preserve">The </w:t>
      </w:r>
      <w:r w:rsidR="00C37812" w:rsidRPr="00B649F2">
        <w:rPr>
          <w:rStyle w:val="CodeEmbedded"/>
        </w:rPr>
        <w:t>Aggregate</w:t>
      </w:r>
      <w:r>
        <w:t xml:space="preserve"> operator</w:t>
      </w:r>
      <w:r w:rsidR="004D2E35">
        <w:t>s</w:t>
      </w:r>
      <w:r>
        <w:t xml:space="preserve"> </w:t>
      </w:r>
      <w:r w:rsidR="00FB379B">
        <w:t xml:space="preserve">with a seed value </w:t>
      </w:r>
      <w:r>
        <w:t xml:space="preserve">start by assigning the seed value to an internal accumulator. </w:t>
      </w:r>
      <w:r w:rsidR="004D2E35">
        <w:t xml:space="preserve">They </w:t>
      </w:r>
      <w:r>
        <w:t xml:space="preserve">then enumerate the source sequence, repeatedly </w:t>
      </w:r>
      <w:r w:rsidR="005374FD">
        <w:t>computing the next accumulator value</w:t>
      </w:r>
      <w:r>
        <w:t xml:space="preserve"> </w:t>
      </w:r>
      <w:r w:rsidR="005374FD">
        <w:t xml:space="preserve">by invoking the </w:t>
      </w:r>
      <w:r>
        <w:t>specified function with the</w:t>
      </w:r>
      <w:r w:rsidR="005374FD">
        <w:t xml:space="preserve"> current</w:t>
      </w:r>
      <w:r>
        <w:t xml:space="preserve"> accumulator </w:t>
      </w:r>
      <w:r w:rsidR="005374FD">
        <w:t xml:space="preserve">value </w:t>
      </w:r>
      <w:r>
        <w:t xml:space="preserve">as the first argument and the </w:t>
      </w:r>
      <w:r w:rsidR="005374FD">
        <w:t xml:space="preserve">current sequence </w:t>
      </w:r>
      <w:r>
        <w:t>element as the second argument</w:t>
      </w:r>
      <w:r w:rsidR="005374FD">
        <w:t>. The</w:t>
      </w:r>
      <w:r w:rsidR="004D2E35">
        <w:t xml:space="preserve"> operator without a result selector returns the </w:t>
      </w:r>
      <w:r w:rsidR="005374FD">
        <w:t>final accumulator value as the result.</w:t>
      </w:r>
      <w:r w:rsidR="00021479" w:rsidRPr="00021479">
        <w:t xml:space="preserve"> </w:t>
      </w:r>
      <w:r w:rsidR="004D2E35">
        <w:t xml:space="preserve">The operator with a result selector passes the final accumulator value to the supplied result selector and returns the resulting value. </w:t>
      </w:r>
      <w:r w:rsidR="00021479">
        <w:t xml:space="preserve">An </w:t>
      </w:r>
      <w:r w:rsidR="00021479" w:rsidRPr="00B649F2">
        <w:rPr>
          <w:rStyle w:val="CodeEmbedded"/>
        </w:rPr>
        <w:t>ArgumentNullException</w:t>
      </w:r>
      <w:r w:rsidR="00021479">
        <w:t xml:space="preserve"> is thrown </w:t>
      </w:r>
      <w:r w:rsidR="00021479" w:rsidRPr="00684B8D">
        <w:t>if</w:t>
      </w:r>
      <w:r w:rsidR="00021479">
        <w:t xml:space="preserve"> the </w:t>
      </w:r>
      <w:r w:rsidR="00021479" w:rsidRPr="00ED38C8">
        <w:rPr>
          <w:rStyle w:val="CodeEmbedded"/>
        </w:rPr>
        <w:t>source</w:t>
      </w:r>
      <w:r w:rsidR="004D2E35">
        <w:t>,</w:t>
      </w:r>
      <w:r w:rsidR="00021479">
        <w:t xml:space="preserve"> </w:t>
      </w:r>
      <w:r w:rsidR="00021479" w:rsidRPr="00ED38C8">
        <w:rPr>
          <w:rStyle w:val="CodeEmbedded"/>
        </w:rPr>
        <w:t>func</w:t>
      </w:r>
      <w:r w:rsidR="00021479">
        <w:t xml:space="preserve"> </w:t>
      </w:r>
      <w:r w:rsidR="004D2E35">
        <w:t xml:space="preserve">or </w:t>
      </w:r>
      <w:r w:rsidR="004D2E35" w:rsidRPr="00ED38C8">
        <w:rPr>
          <w:rStyle w:val="CodeEmbedded"/>
        </w:rPr>
        <w:t>resultSelector</w:t>
      </w:r>
      <w:r w:rsidR="004D2E35">
        <w:t xml:space="preserve"> </w:t>
      </w:r>
      <w:r w:rsidR="00021479">
        <w:t xml:space="preserve">argument </w:t>
      </w:r>
      <w:r w:rsidR="00021479" w:rsidRPr="00684B8D">
        <w:t>is</w:t>
      </w:r>
      <w:r w:rsidR="00021479">
        <w:t xml:space="preserve"> null.</w:t>
      </w:r>
    </w:p>
    <w:p w:rsidR="00FB379B" w:rsidRDefault="00FB379B" w:rsidP="00811B65">
      <w:pPr>
        <w:pStyle w:val="Text"/>
      </w:pPr>
      <w:r>
        <w:t xml:space="preserve">The </w:t>
      </w:r>
      <w:r w:rsidR="00C37812" w:rsidRPr="00B649F2">
        <w:rPr>
          <w:rStyle w:val="CodeEmbedded"/>
        </w:rPr>
        <w:t>Aggregate</w:t>
      </w:r>
      <w:r>
        <w:t xml:space="preserve"> operator without a seed value uses the first element of the source sequence as the seed value, but otherwise functions as described above. If the source sequence is empty, the </w:t>
      </w:r>
      <w:r w:rsidR="00C37812" w:rsidRPr="00B649F2">
        <w:rPr>
          <w:rStyle w:val="CodeEmbedded"/>
        </w:rPr>
        <w:t>Aggregate</w:t>
      </w:r>
      <w:r>
        <w:t xml:space="preserve"> operator without a seed value throws an </w:t>
      </w:r>
      <w:r w:rsidR="00A560A3" w:rsidRPr="00B649F2">
        <w:rPr>
          <w:rStyle w:val="CodeEmbedded"/>
        </w:rPr>
        <w:t>InvalidOperationException</w:t>
      </w:r>
      <w:r>
        <w:t>.</w:t>
      </w:r>
    </w:p>
    <w:p w:rsidR="00824B0E" w:rsidRDefault="00824B0E" w:rsidP="00811B65">
      <w:pPr>
        <w:pStyle w:val="Text"/>
      </w:pPr>
      <w:r>
        <w:t>The following example produces a sequence of category name and longest product name for each product category:</w:t>
      </w:r>
    </w:p>
    <w:p w:rsidR="00FC54B2" w:rsidRDefault="00FC54B2" w:rsidP="00811B65">
      <w:pPr>
        <w:pStyle w:val="Text"/>
      </w:pPr>
    </w:p>
    <w:p w:rsidR="003E007D" w:rsidRDefault="000901BD" w:rsidP="00287FDA">
      <w:pPr>
        <w:pStyle w:val="Code"/>
      </w:pPr>
      <w:r w:rsidRPr="00824B0E">
        <w:rPr>
          <w:color w:val="0000FF"/>
        </w:rPr>
        <w:t>var</w:t>
      </w:r>
      <w:r w:rsidR="00824B0E">
        <w:t xml:space="preserve"> longestNamesByCategory</w:t>
      </w:r>
      <w:r>
        <w:t xml:space="preserve"> =</w:t>
      </w:r>
    </w:p>
    <w:p w:rsidR="003E007D" w:rsidRDefault="00C43446" w:rsidP="00287FDA">
      <w:pPr>
        <w:pStyle w:val="Code"/>
      </w:pPr>
      <w:r>
        <w:t xml:space="preserve">    </w:t>
      </w:r>
      <w:r w:rsidR="000901BD">
        <w:t>products.</w:t>
      </w:r>
    </w:p>
    <w:p w:rsidR="003E007D" w:rsidRDefault="00C43446" w:rsidP="00287FDA">
      <w:pPr>
        <w:pStyle w:val="Code"/>
      </w:pPr>
      <w:r>
        <w:t xml:space="preserve">    </w:t>
      </w:r>
      <w:r w:rsidR="000901BD">
        <w:t>GroupBy(p =&gt; p.Category).</w:t>
      </w:r>
    </w:p>
    <w:p w:rsidR="003E007D" w:rsidRDefault="00C43446" w:rsidP="00287FDA">
      <w:pPr>
        <w:pStyle w:val="Code"/>
      </w:pPr>
      <w:r>
        <w:t xml:space="preserve">    </w:t>
      </w:r>
      <w:r w:rsidR="000901BD">
        <w:t xml:space="preserve">Select(g =&gt; </w:t>
      </w:r>
      <w:r w:rsidR="000901BD" w:rsidRPr="00824B0E">
        <w:rPr>
          <w:color w:val="0000FF"/>
        </w:rPr>
        <w:t>new</w:t>
      </w:r>
      <w:r w:rsidR="000901BD">
        <w:t xml:space="preserve"> {</w:t>
      </w:r>
    </w:p>
    <w:p w:rsidR="003E007D" w:rsidRDefault="00C43446" w:rsidP="00287FDA">
      <w:pPr>
        <w:pStyle w:val="Code"/>
      </w:pPr>
      <w:r>
        <w:t xml:space="preserve">        </w:t>
      </w:r>
      <w:r w:rsidR="000901BD">
        <w:t>Category = g.Key,</w:t>
      </w:r>
    </w:p>
    <w:p w:rsidR="003E007D" w:rsidRDefault="00C43446" w:rsidP="00287FDA">
      <w:pPr>
        <w:pStyle w:val="Code"/>
      </w:pPr>
      <w:r>
        <w:t xml:space="preserve">        </w:t>
      </w:r>
      <w:r w:rsidR="000901BD">
        <w:t>LongestName =</w:t>
      </w:r>
    </w:p>
    <w:p w:rsidR="003E007D" w:rsidRDefault="00C43446" w:rsidP="00287FDA">
      <w:pPr>
        <w:pStyle w:val="Code"/>
      </w:pPr>
      <w:r>
        <w:t xml:space="preserve">            </w:t>
      </w:r>
      <w:r w:rsidR="000901BD">
        <w:t>g.Group.</w:t>
      </w:r>
    </w:p>
    <w:p w:rsidR="003E007D" w:rsidRDefault="00C43446" w:rsidP="00287FDA">
      <w:pPr>
        <w:pStyle w:val="Code"/>
      </w:pPr>
      <w:r>
        <w:t xml:space="preserve">            </w:t>
      </w:r>
      <w:r w:rsidR="000901BD">
        <w:t>Select(p =&gt; p.Name).</w:t>
      </w:r>
    </w:p>
    <w:p w:rsidR="003E007D" w:rsidRDefault="00C43446" w:rsidP="00287FDA">
      <w:pPr>
        <w:pStyle w:val="Code"/>
      </w:pPr>
      <w:r>
        <w:t xml:space="preserve">            </w:t>
      </w:r>
      <w:r w:rsidR="00C37812" w:rsidRPr="00B649F2">
        <w:rPr>
          <w:rStyle w:val="CodeEmbedded"/>
        </w:rPr>
        <w:t>Aggregate</w:t>
      </w:r>
      <w:r w:rsidR="000901BD">
        <w:t xml:space="preserve">((s, t) =&gt; </w:t>
      </w:r>
      <w:r w:rsidR="00824B0E">
        <w:t>t.Length &gt; s.Length ? t : s)</w:t>
      </w:r>
    </w:p>
    <w:p w:rsidR="008571BC" w:rsidRDefault="00C43446" w:rsidP="00287FDA">
      <w:pPr>
        <w:pStyle w:val="Code"/>
      </w:pPr>
      <w:r>
        <w:t xml:space="preserve">    </w:t>
      </w:r>
      <w:r w:rsidR="00824B0E">
        <w:t>});</w:t>
      </w:r>
    </w:p>
    <w:p w:rsidR="00287FDA" w:rsidRPr="008571BC" w:rsidRDefault="00287FDA" w:rsidP="00811B65">
      <w:pPr>
        <w:pStyle w:val="Text"/>
      </w:pPr>
    </w:p>
    <w:sectPr w:rsidR="00287FDA" w:rsidRPr="008571BC" w:rsidSect="007D4823">
      <w:headerReference w:type="default" r:id="rId10"/>
      <w:type w:val="oddPage"/>
      <w:pgSz w:w="12240" w:h="15840" w:code="1"/>
      <w:pgMar w:top="1440" w:right="1152" w:bottom="1440" w:left="1152"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1049">
      <wne:acd wne:acdName="acd14"/>
    </wne:keymap>
    <wne:keymap wne:kcmPrimary="1231">
      <wne:acd wne:acdName="acd7"/>
    </wne:keymap>
    <wne:keymap wne:kcmPrimary="1232">
      <wne:acd wne:acdName="acd8"/>
    </wne:keymap>
    <wne:keymap wne:kcmPrimary="1233">
      <wne:acd wne:acdName="acd9"/>
    </wne:keymap>
    <wne:keymap wne:kcmPrimary="1234">
      <wne:wch wne:val="000000A7"/>
    </wne:keymap>
    <wne:keymap wne:kcmPrimary="1243">
      <wne:acd wne:acdName="acd10"/>
    </wne:keymap>
    <wne:keymap wne:kcmPrimary="1246">
      <wne:acd wne:acdName="acd1"/>
    </wne:keymap>
    <wne:keymap wne:kcmPrimary="1247">
      <wne:acd wne:acdName="acd3"/>
    </wne:keymap>
    <wne:keymap wne:kcmPrimary="1249">
      <wne:acd wne:acdName="acd4"/>
    </wne:keymap>
    <wne:keymap wne:kcmPrimary="124E">
      <wne:acd wne:acdName="acd2"/>
    </wne:keymap>
    <wne:keymap wne:kcmPrimary="1250">
      <wne:acd wne:acdName="acd5"/>
    </wne:keymap>
    <wne:keymap wne:kcmPrimary="1254">
      <wne:acd wne:acdName="acd6"/>
    </wne:keymap>
    <wne:keymap wne:kcmPrimary="1A31">
      <wne:acd wne:acdName="acd0"/>
    </wne:keymap>
    <wne:keymap wne:kcmPrimary="1A32">
      <wne:acd wne:acdName="acd11"/>
    </wne:keymap>
    <wne:keymap wne:kcmPrimary="1A33">
      <wne:acd wne:acdName="acd12"/>
    </wne:keymap>
    <wne:keymap wne:kcmPrimary="1A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694E" w:rsidRDefault="0030694E">
      <w:r>
        <w:separator/>
      </w:r>
    </w:p>
  </w:endnote>
  <w:endnote w:type="continuationSeparator" w:id="0">
    <w:p w:rsidR="0030694E" w:rsidRDefault="00306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Microsoft Logo 95">
    <w:altName w:val="Symbol"/>
    <w:panose1 w:val="020B0604020202020204"/>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694E" w:rsidRDefault="0030694E">
      <w:r>
        <w:separator/>
      </w:r>
    </w:p>
  </w:footnote>
  <w:footnote w:type="continuationSeparator" w:id="0">
    <w:p w:rsidR="0030694E" w:rsidRDefault="00306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3F85" w:rsidRDefault="007C3F85">
    <w:pPr>
      <w:pStyle w:val="Header"/>
    </w:pPr>
    <w:r>
      <w:tab/>
    </w:r>
    <w:r w:rsidRPr="008D7DA3">
      <w:t xml:space="preserve">Chapter </w:t>
    </w:r>
    <w:fldSimple w:instr=" STYLEREF &quot;Heading 1&quot;\n  \* MERGEFORMAT ">
      <w:r w:rsidR="00060092">
        <w:rPr>
          <w:noProof/>
        </w:rPr>
        <w:t>0</w:t>
      </w:r>
    </w:fldSimple>
    <w:r w:rsidRPr="008D7DA3">
      <w:t xml:space="preserve">   </w:t>
    </w:r>
    <w:fldSimple w:instr=" STYLEREF &quot;Heading 1&quot; \* MERGEFORMAT ">
      <w:r w:rsidR="00060092">
        <w:rPr>
          <w:noProof/>
        </w:rPr>
        <w:t>The .NET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2FEED8C"/>
    <w:lvl w:ilvl="0">
      <w:start w:val="1"/>
      <w:numFmt w:val="decimal"/>
      <w:lvlText w:val="%1."/>
      <w:lvlJc w:val="left"/>
      <w:pPr>
        <w:tabs>
          <w:tab w:val="num" w:pos="360"/>
        </w:tabs>
        <w:ind w:left="360" w:hanging="360"/>
      </w:pPr>
    </w:lvl>
  </w:abstractNum>
  <w:abstractNum w:abstractNumId="1" w15:restartNumberingAfterBreak="0">
    <w:nsid w:val="14F82749"/>
    <w:multiLevelType w:val="multilevel"/>
    <w:tmpl w:val="762ABB6C"/>
    <w:lvl w:ilvl="0">
      <w:start w:val="1"/>
      <w:numFmt w:val="upperLetter"/>
      <w:pStyle w:val="Appendix3"/>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 w15:restartNumberingAfterBreak="0">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3" w15:restartNumberingAfterBreak="0">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4" w15:restartNumberingAfterBreak="0">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5" w15:restartNumberingAfterBreak="0">
    <w:nsid w:val="71BB74F4"/>
    <w:multiLevelType w:val="singleLevel"/>
    <w:tmpl w:val="37CC1ED2"/>
    <w:lvl w:ilvl="0">
      <w:start w:val="1"/>
      <w:numFmt w:val="decimal"/>
      <w:pStyle w:val="NumberedList1"/>
      <w:lvlText w:val="%1."/>
      <w:lvlJc w:val="left"/>
      <w:pPr>
        <w:tabs>
          <w:tab w:val="num" w:pos="360"/>
        </w:tabs>
        <w:ind w:left="360" w:hanging="360"/>
      </w:pPr>
    </w:lvl>
  </w:abstractNum>
  <w:num w:numId="1" w16cid:durableId="1319503578">
    <w:abstractNumId w:val="0"/>
  </w:num>
  <w:num w:numId="2" w16cid:durableId="2008048665">
    <w:abstractNumId w:val="1"/>
  </w:num>
  <w:num w:numId="3" w16cid:durableId="1296108970">
    <w:abstractNumId w:val="2"/>
  </w:num>
  <w:num w:numId="4" w16cid:durableId="1568413095">
    <w:abstractNumId w:val="4"/>
  </w:num>
  <w:num w:numId="5" w16cid:durableId="1865095106">
    <w:abstractNumId w:val="5"/>
    <w:lvlOverride w:ilvl="0">
      <w:startOverride w:val="1"/>
    </w:lvlOverride>
  </w:num>
  <w:num w:numId="6" w16cid:durableId="779373999">
    <w:abstractNumId w:val="3"/>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US" w:vendorID="8" w:dllVersion="513" w:checkStyle="1"/>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EB5C8F4-C728-40EC-8E27-35A07F0F33B4}"/>
    <w:docVar w:name="dgnword-eventsink" w:val="26367864"/>
  </w:docVars>
  <w:rsids>
    <w:rsidRoot w:val="00B17FD7"/>
    <w:rsid w:val="00004A4F"/>
    <w:rsid w:val="00004EF1"/>
    <w:rsid w:val="00005B61"/>
    <w:rsid w:val="00007BDA"/>
    <w:rsid w:val="000155DE"/>
    <w:rsid w:val="00016288"/>
    <w:rsid w:val="00016A6A"/>
    <w:rsid w:val="00017251"/>
    <w:rsid w:val="00021166"/>
    <w:rsid w:val="00021479"/>
    <w:rsid w:val="00030506"/>
    <w:rsid w:val="00030B2D"/>
    <w:rsid w:val="000320F8"/>
    <w:rsid w:val="00033B75"/>
    <w:rsid w:val="00041F07"/>
    <w:rsid w:val="00045179"/>
    <w:rsid w:val="00045676"/>
    <w:rsid w:val="00046482"/>
    <w:rsid w:val="00047B3F"/>
    <w:rsid w:val="000549EB"/>
    <w:rsid w:val="00054CCF"/>
    <w:rsid w:val="00055F37"/>
    <w:rsid w:val="000561AF"/>
    <w:rsid w:val="00060092"/>
    <w:rsid w:val="00064A3C"/>
    <w:rsid w:val="00064F42"/>
    <w:rsid w:val="00065203"/>
    <w:rsid w:val="0006662B"/>
    <w:rsid w:val="000669CB"/>
    <w:rsid w:val="00074165"/>
    <w:rsid w:val="00074D82"/>
    <w:rsid w:val="000751E9"/>
    <w:rsid w:val="0007715A"/>
    <w:rsid w:val="000801E8"/>
    <w:rsid w:val="000817A8"/>
    <w:rsid w:val="000843F2"/>
    <w:rsid w:val="00087B47"/>
    <w:rsid w:val="000901BD"/>
    <w:rsid w:val="00096262"/>
    <w:rsid w:val="0009753D"/>
    <w:rsid w:val="000A01E2"/>
    <w:rsid w:val="000A02CF"/>
    <w:rsid w:val="000A3D3C"/>
    <w:rsid w:val="000A492C"/>
    <w:rsid w:val="000A5F28"/>
    <w:rsid w:val="000A6F68"/>
    <w:rsid w:val="000B1104"/>
    <w:rsid w:val="000B375D"/>
    <w:rsid w:val="000B4A0B"/>
    <w:rsid w:val="000B7629"/>
    <w:rsid w:val="000C7265"/>
    <w:rsid w:val="000C7522"/>
    <w:rsid w:val="000D0335"/>
    <w:rsid w:val="000D4550"/>
    <w:rsid w:val="000D6403"/>
    <w:rsid w:val="000E7D54"/>
    <w:rsid w:val="000E7F17"/>
    <w:rsid w:val="000F0C2A"/>
    <w:rsid w:val="000F29D4"/>
    <w:rsid w:val="000F5B31"/>
    <w:rsid w:val="000F69DC"/>
    <w:rsid w:val="00102119"/>
    <w:rsid w:val="00103BAE"/>
    <w:rsid w:val="00106205"/>
    <w:rsid w:val="00111C45"/>
    <w:rsid w:val="00111EAB"/>
    <w:rsid w:val="00115B71"/>
    <w:rsid w:val="00120E2C"/>
    <w:rsid w:val="001219A6"/>
    <w:rsid w:val="00122D1A"/>
    <w:rsid w:val="00123355"/>
    <w:rsid w:val="00123687"/>
    <w:rsid w:val="00123F0D"/>
    <w:rsid w:val="00124894"/>
    <w:rsid w:val="00124A4C"/>
    <w:rsid w:val="001264BA"/>
    <w:rsid w:val="00130FD9"/>
    <w:rsid w:val="001326BA"/>
    <w:rsid w:val="00132823"/>
    <w:rsid w:val="00132F11"/>
    <w:rsid w:val="00136EAC"/>
    <w:rsid w:val="0014410B"/>
    <w:rsid w:val="001452CA"/>
    <w:rsid w:val="00146D54"/>
    <w:rsid w:val="0014731A"/>
    <w:rsid w:val="0014745B"/>
    <w:rsid w:val="00152AB7"/>
    <w:rsid w:val="00153EDF"/>
    <w:rsid w:val="00156924"/>
    <w:rsid w:val="00161717"/>
    <w:rsid w:val="00164DE7"/>
    <w:rsid w:val="00172253"/>
    <w:rsid w:val="00173D01"/>
    <w:rsid w:val="00174464"/>
    <w:rsid w:val="00174D35"/>
    <w:rsid w:val="00181D74"/>
    <w:rsid w:val="0018262B"/>
    <w:rsid w:val="00183014"/>
    <w:rsid w:val="00183A86"/>
    <w:rsid w:val="001873DC"/>
    <w:rsid w:val="001914DB"/>
    <w:rsid w:val="00193652"/>
    <w:rsid w:val="0019484C"/>
    <w:rsid w:val="00194D06"/>
    <w:rsid w:val="001965A6"/>
    <w:rsid w:val="001A09B1"/>
    <w:rsid w:val="001A0C9A"/>
    <w:rsid w:val="001A162F"/>
    <w:rsid w:val="001A22EF"/>
    <w:rsid w:val="001A34F4"/>
    <w:rsid w:val="001A5972"/>
    <w:rsid w:val="001A5B78"/>
    <w:rsid w:val="001A5EF7"/>
    <w:rsid w:val="001B08AA"/>
    <w:rsid w:val="001B1208"/>
    <w:rsid w:val="001B1C7F"/>
    <w:rsid w:val="001B35E5"/>
    <w:rsid w:val="001C4DB8"/>
    <w:rsid w:val="001C6CF8"/>
    <w:rsid w:val="001D047C"/>
    <w:rsid w:val="001D0C34"/>
    <w:rsid w:val="001D2FDA"/>
    <w:rsid w:val="001D5DEA"/>
    <w:rsid w:val="001D6A79"/>
    <w:rsid w:val="001D6C66"/>
    <w:rsid w:val="001E38DC"/>
    <w:rsid w:val="001E5F27"/>
    <w:rsid w:val="001E6CF9"/>
    <w:rsid w:val="001F0E4D"/>
    <w:rsid w:val="001F1DE7"/>
    <w:rsid w:val="002012DF"/>
    <w:rsid w:val="0020217C"/>
    <w:rsid w:val="00203AF5"/>
    <w:rsid w:val="00206FAF"/>
    <w:rsid w:val="00207A95"/>
    <w:rsid w:val="00210008"/>
    <w:rsid w:val="002142C3"/>
    <w:rsid w:val="00216F24"/>
    <w:rsid w:val="0021720C"/>
    <w:rsid w:val="00217F74"/>
    <w:rsid w:val="002209B7"/>
    <w:rsid w:val="0022413C"/>
    <w:rsid w:val="00227414"/>
    <w:rsid w:val="00232823"/>
    <w:rsid w:val="00232EFA"/>
    <w:rsid w:val="002346E2"/>
    <w:rsid w:val="002359A6"/>
    <w:rsid w:val="00240489"/>
    <w:rsid w:val="00240DBD"/>
    <w:rsid w:val="00240F70"/>
    <w:rsid w:val="00242647"/>
    <w:rsid w:val="00242B3F"/>
    <w:rsid w:val="00242F82"/>
    <w:rsid w:val="0024707C"/>
    <w:rsid w:val="0025094A"/>
    <w:rsid w:val="00251811"/>
    <w:rsid w:val="00254E6B"/>
    <w:rsid w:val="0025670A"/>
    <w:rsid w:val="002570EE"/>
    <w:rsid w:val="00260597"/>
    <w:rsid w:val="00264631"/>
    <w:rsid w:val="00264AC2"/>
    <w:rsid w:val="00265107"/>
    <w:rsid w:val="002659F6"/>
    <w:rsid w:val="00270929"/>
    <w:rsid w:val="00270E68"/>
    <w:rsid w:val="00271F9D"/>
    <w:rsid w:val="002720CD"/>
    <w:rsid w:val="00272E06"/>
    <w:rsid w:val="00274692"/>
    <w:rsid w:val="00274E6B"/>
    <w:rsid w:val="0027773A"/>
    <w:rsid w:val="00283A36"/>
    <w:rsid w:val="00285769"/>
    <w:rsid w:val="002875E4"/>
    <w:rsid w:val="00287FDA"/>
    <w:rsid w:val="00290574"/>
    <w:rsid w:val="00290816"/>
    <w:rsid w:val="00291DB9"/>
    <w:rsid w:val="002926E5"/>
    <w:rsid w:val="00293ACB"/>
    <w:rsid w:val="00295B2A"/>
    <w:rsid w:val="002A104E"/>
    <w:rsid w:val="002A2907"/>
    <w:rsid w:val="002A5191"/>
    <w:rsid w:val="002B20DE"/>
    <w:rsid w:val="002B4A53"/>
    <w:rsid w:val="002C08C6"/>
    <w:rsid w:val="002C4AD7"/>
    <w:rsid w:val="002D1FF8"/>
    <w:rsid w:val="002D6F7C"/>
    <w:rsid w:val="002D7A89"/>
    <w:rsid w:val="002D7F91"/>
    <w:rsid w:val="002E0A9D"/>
    <w:rsid w:val="002E5FDF"/>
    <w:rsid w:val="002E76E7"/>
    <w:rsid w:val="002F18E1"/>
    <w:rsid w:val="002F1F58"/>
    <w:rsid w:val="002F1FEA"/>
    <w:rsid w:val="002F4492"/>
    <w:rsid w:val="002F6528"/>
    <w:rsid w:val="002F6588"/>
    <w:rsid w:val="002F75C1"/>
    <w:rsid w:val="002F7632"/>
    <w:rsid w:val="00300E34"/>
    <w:rsid w:val="00305A34"/>
    <w:rsid w:val="0030606B"/>
    <w:rsid w:val="0030620A"/>
    <w:rsid w:val="0030694E"/>
    <w:rsid w:val="00306B65"/>
    <w:rsid w:val="0030726C"/>
    <w:rsid w:val="00312312"/>
    <w:rsid w:val="00313A9F"/>
    <w:rsid w:val="0031423F"/>
    <w:rsid w:val="00315F68"/>
    <w:rsid w:val="00316521"/>
    <w:rsid w:val="003209F1"/>
    <w:rsid w:val="00323E2C"/>
    <w:rsid w:val="00325286"/>
    <w:rsid w:val="00327744"/>
    <w:rsid w:val="003278FF"/>
    <w:rsid w:val="00332B78"/>
    <w:rsid w:val="0033350F"/>
    <w:rsid w:val="00342784"/>
    <w:rsid w:val="00345A84"/>
    <w:rsid w:val="00346CCC"/>
    <w:rsid w:val="003507CC"/>
    <w:rsid w:val="00350BCF"/>
    <w:rsid w:val="00352046"/>
    <w:rsid w:val="00352174"/>
    <w:rsid w:val="003537BA"/>
    <w:rsid w:val="0036342A"/>
    <w:rsid w:val="00364BBF"/>
    <w:rsid w:val="00370CEB"/>
    <w:rsid w:val="003711D3"/>
    <w:rsid w:val="00371F53"/>
    <w:rsid w:val="003736C3"/>
    <w:rsid w:val="003748D1"/>
    <w:rsid w:val="003753FA"/>
    <w:rsid w:val="00375C86"/>
    <w:rsid w:val="00376BE9"/>
    <w:rsid w:val="00377BF6"/>
    <w:rsid w:val="00377C75"/>
    <w:rsid w:val="00381008"/>
    <w:rsid w:val="00382495"/>
    <w:rsid w:val="003863BA"/>
    <w:rsid w:val="00386498"/>
    <w:rsid w:val="00390EDC"/>
    <w:rsid w:val="00394C37"/>
    <w:rsid w:val="00394EC1"/>
    <w:rsid w:val="003956FD"/>
    <w:rsid w:val="003A0746"/>
    <w:rsid w:val="003A1D9F"/>
    <w:rsid w:val="003A1DF2"/>
    <w:rsid w:val="003A3191"/>
    <w:rsid w:val="003A3ED9"/>
    <w:rsid w:val="003A6F06"/>
    <w:rsid w:val="003B17F7"/>
    <w:rsid w:val="003B581B"/>
    <w:rsid w:val="003C068F"/>
    <w:rsid w:val="003C0723"/>
    <w:rsid w:val="003C4995"/>
    <w:rsid w:val="003D10A9"/>
    <w:rsid w:val="003D6258"/>
    <w:rsid w:val="003E007D"/>
    <w:rsid w:val="003E00AF"/>
    <w:rsid w:val="003E068D"/>
    <w:rsid w:val="003E0F6E"/>
    <w:rsid w:val="003E3DA9"/>
    <w:rsid w:val="003E7605"/>
    <w:rsid w:val="003F4F0C"/>
    <w:rsid w:val="003F6DD0"/>
    <w:rsid w:val="003F7F0F"/>
    <w:rsid w:val="00403122"/>
    <w:rsid w:val="00404ACC"/>
    <w:rsid w:val="00406201"/>
    <w:rsid w:val="00410167"/>
    <w:rsid w:val="00410AA6"/>
    <w:rsid w:val="00413975"/>
    <w:rsid w:val="0041525D"/>
    <w:rsid w:val="00415968"/>
    <w:rsid w:val="004178A5"/>
    <w:rsid w:val="0043087B"/>
    <w:rsid w:val="00444C71"/>
    <w:rsid w:val="00446F1E"/>
    <w:rsid w:val="00451251"/>
    <w:rsid w:val="004512DF"/>
    <w:rsid w:val="0045734D"/>
    <w:rsid w:val="00457813"/>
    <w:rsid w:val="00463478"/>
    <w:rsid w:val="004645E9"/>
    <w:rsid w:val="004666F0"/>
    <w:rsid w:val="004715A5"/>
    <w:rsid w:val="004726D7"/>
    <w:rsid w:val="004735A5"/>
    <w:rsid w:val="004738B6"/>
    <w:rsid w:val="00474E6B"/>
    <w:rsid w:val="00474F57"/>
    <w:rsid w:val="004779AF"/>
    <w:rsid w:val="00481F52"/>
    <w:rsid w:val="004857DC"/>
    <w:rsid w:val="00487DA4"/>
    <w:rsid w:val="0049166D"/>
    <w:rsid w:val="00491FED"/>
    <w:rsid w:val="00492349"/>
    <w:rsid w:val="00496CAC"/>
    <w:rsid w:val="0049772D"/>
    <w:rsid w:val="004A2CE5"/>
    <w:rsid w:val="004B15A9"/>
    <w:rsid w:val="004B745E"/>
    <w:rsid w:val="004C0765"/>
    <w:rsid w:val="004C1C04"/>
    <w:rsid w:val="004D0246"/>
    <w:rsid w:val="004D1160"/>
    <w:rsid w:val="004D2E35"/>
    <w:rsid w:val="004D38EA"/>
    <w:rsid w:val="004D728C"/>
    <w:rsid w:val="004E0B6F"/>
    <w:rsid w:val="004E10AF"/>
    <w:rsid w:val="004E1D90"/>
    <w:rsid w:val="004E290A"/>
    <w:rsid w:val="004E33D4"/>
    <w:rsid w:val="004E4C69"/>
    <w:rsid w:val="004E4CF3"/>
    <w:rsid w:val="004E55FF"/>
    <w:rsid w:val="004F0663"/>
    <w:rsid w:val="004F3A69"/>
    <w:rsid w:val="004F6C9D"/>
    <w:rsid w:val="00501851"/>
    <w:rsid w:val="00503126"/>
    <w:rsid w:val="00503672"/>
    <w:rsid w:val="00504142"/>
    <w:rsid w:val="0050511E"/>
    <w:rsid w:val="00505FEA"/>
    <w:rsid w:val="00506430"/>
    <w:rsid w:val="005069FE"/>
    <w:rsid w:val="005075CD"/>
    <w:rsid w:val="005105ED"/>
    <w:rsid w:val="0051579A"/>
    <w:rsid w:val="00516CE2"/>
    <w:rsid w:val="00520937"/>
    <w:rsid w:val="00525D3D"/>
    <w:rsid w:val="00526330"/>
    <w:rsid w:val="005374FD"/>
    <w:rsid w:val="00542090"/>
    <w:rsid w:val="005430FA"/>
    <w:rsid w:val="00543368"/>
    <w:rsid w:val="00543B94"/>
    <w:rsid w:val="00552349"/>
    <w:rsid w:val="00552908"/>
    <w:rsid w:val="00552F25"/>
    <w:rsid w:val="00557717"/>
    <w:rsid w:val="00572ED2"/>
    <w:rsid w:val="00573AB2"/>
    <w:rsid w:val="00573D29"/>
    <w:rsid w:val="00582150"/>
    <w:rsid w:val="00584668"/>
    <w:rsid w:val="00585792"/>
    <w:rsid w:val="00585CEE"/>
    <w:rsid w:val="005872A4"/>
    <w:rsid w:val="005930EF"/>
    <w:rsid w:val="005972DF"/>
    <w:rsid w:val="0059792D"/>
    <w:rsid w:val="005A0F6C"/>
    <w:rsid w:val="005A35B1"/>
    <w:rsid w:val="005A3606"/>
    <w:rsid w:val="005A6726"/>
    <w:rsid w:val="005A7396"/>
    <w:rsid w:val="005B0CF5"/>
    <w:rsid w:val="005B0EC4"/>
    <w:rsid w:val="005B22A5"/>
    <w:rsid w:val="005B26FC"/>
    <w:rsid w:val="005B2CC5"/>
    <w:rsid w:val="005B4D91"/>
    <w:rsid w:val="005B5F7B"/>
    <w:rsid w:val="005C078F"/>
    <w:rsid w:val="005C1FFD"/>
    <w:rsid w:val="005C2A52"/>
    <w:rsid w:val="005C3F42"/>
    <w:rsid w:val="005D4801"/>
    <w:rsid w:val="005D591C"/>
    <w:rsid w:val="005E026E"/>
    <w:rsid w:val="005E15F9"/>
    <w:rsid w:val="005E2678"/>
    <w:rsid w:val="005E2C70"/>
    <w:rsid w:val="005E3133"/>
    <w:rsid w:val="005E3BB1"/>
    <w:rsid w:val="005E58CF"/>
    <w:rsid w:val="005E5AA4"/>
    <w:rsid w:val="005E71E2"/>
    <w:rsid w:val="005E7D50"/>
    <w:rsid w:val="005F105A"/>
    <w:rsid w:val="005F28AD"/>
    <w:rsid w:val="005F754D"/>
    <w:rsid w:val="00600AE0"/>
    <w:rsid w:val="00601C66"/>
    <w:rsid w:val="006066EE"/>
    <w:rsid w:val="00607799"/>
    <w:rsid w:val="00611257"/>
    <w:rsid w:val="00611F57"/>
    <w:rsid w:val="006139D7"/>
    <w:rsid w:val="0061605F"/>
    <w:rsid w:val="00620BC7"/>
    <w:rsid w:val="00620FEC"/>
    <w:rsid w:val="0062471E"/>
    <w:rsid w:val="00625216"/>
    <w:rsid w:val="006267B8"/>
    <w:rsid w:val="00627D86"/>
    <w:rsid w:val="00627F2C"/>
    <w:rsid w:val="00630BFF"/>
    <w:rsid w:val="00632633"/>
    <w:rsid w:val="00632AAB"/>
    <w:rsid w:val="006349D8"/>
    <w:rsid w:val="00635252"/>
    <w:rsid w:val="00636CAB"/>
    <w:rsid w:val="00637F9B"/>
    <w:rsid w:val="00640ACA"/>
    <w:rsid w:val="006411E0"/>
    <w:rsid w:val="006435E6"/>
    <w:rsid w:val="006452A5"/>
    <w:rsid w:val="00652C13"/>
    <w:rsid w:val="006538D0"/>
    <w:rsid w:val="00657E33"/>
    <w:rsid w:val="00661ECB"/>
    <w:rsid w:val="00665FBA"/>
    <w:rsid w:val="00666459"/>
    <w:rsid w:val="0066773C"/>
    <w:rsid w:val="00667F25"/>
    <w:rsid w:val="00672EDA"/>
    <w:rsid w:val="0067523B"/>
    <w:rsid w:val="006768CF"/>
    <w:rsid w:val="00684B8D"/>
    <w:rsid w:val="00684D2F"/>
    <w:rsid w:val="00684EFB"/>
    <w:rsid w:val="006850FF"/>
    <w:rsid w:val="00691CF6"/>
    <w:rsid w:val="0069329B"/>
    <w:rsid w:val="00693A28"/>
    <w:rsid w:val="0069486D"/>
    <w:rsid w:val="006A0558"/>
    <w:rsid w:val="006A1F9D"/>
    <w:rsid w:val="006A2481"/>
    <w:rsid w:val="006A2CE9"/>
    <w:rsid w:val="006A6F92"/>
    <w:rsid w:val="006A7AFE"/>
    <w:rsid w:val="006A7BA4"/>
    <w:rsid w:val="006B3A80"/>
    <w:rsid w:val="006B41EA"/>
    <w:rsid w:val="006B4996"/>
    <w:rsid w:val="006B612F"/>
    <w:rsid w:val="006B6607"/>
    <w:rsid w:val="006C0190"/>
    <w:rsid w:val="006C2247"/>
    <w:rsid w:val="006C3ED8"/>
    <w:rsid w:val="006C72B7"/>
    <w:rsid w:val="006C7532"/>
    <w:rsid w:val="006C756D"/>
    <w:rsid w:val="006D3815"/>
    <w:rsid w:val="006D4425"/>
    <w:rsid w:val="006D4668"/>
    <w:rsid w:val="006E0AD3"/>
    <w:rsid w:val="006E16FC"/>
    <w:rsid w:val="006E3289"/>
    <w:rsid w:val="006F1627"/>
    <w:rsid w:val="006F2C1C"/>
    <w:rsid w:val="006F3172"/>
    <w:rsid w:val="00701072"/>
    <w:rsid w:val="00701185"/>
    <w:rsid w:val="0070192B"/>
    <w:rsid w:val="0071060D"/>
    <w:rsid w:val="00714276"/>
    <w:rsid w:val="00714E5F"/>
    <w:rsid w:val="00721AF8"/>
    <w:rsid w:val="00721B52"/>
    <w:rsid w:val="0072664D"/>
    <w:rsid w:val="0072795C"/>
    <w:rsid w:val="007320B5"/>
    <w:rsid w:val="007328A5"/>
    <w:rsid w:val="00733067"/>
    <w:rsid w:val="00737FDE"/>
    <w:rsid w:val="0074025C"/>
    <w:rsid w:val="00745891"/>
    <w:rsid w:val="007460E0"/>
    <w:rsid w:val="007462A9"/>
    <w:rsid w:val="007506F2"/>
    <w:rsid w:val="007506FD"/>
    <w:rsid w:val="007521B1"/>
    <w:rsid w:val="00755306"/>
    <w:rsid w:val="00755F66"/>
    <w:rsid w:val="0076452A"/>
    <w:rsid w:val="00766E49"/>
    <w:rsid w:val="0077372A"/>
    <w:rsid w:val="00773C20"/>
    <w:rsid w:val="007777B4"/>
    <w:rsid w:val="00796343"/>
    <w:rsid w:val="007A05AB"/>
    <w:rsid w:val="007A2E81"/>
    <w:rsid w:val="007A2F11"/>
    <w:rsid w:val="007B00E2"/>
    <w:rsid w:val="007B061B"/>
    <w:rsid w:val="007B30CB"/>
    <w:rsid w:val="007B3A27"/>
    <w:rsid w:val="007B3CB9"/>
    <w:rsid w:val="007B7972"/>
    <w:rsid w:val="007C0C2D"/>
    <w:rsid w:val="007C1BBF"/>
    <w:rsid w:val="007C3F85"/>
    <w:rsid w:val="007C6D6C"/>
    <w:rsid w:val="007C6F75"/>
    <w:rsid w:val="007D1692"/>
    <w:rsid w:val="007D3F99"/>
    <w:rsid w:val="007D4823"/>
    <w:rsid w:val="007D6724"/>
    <w:rsid w:val="007D71D9"/>
    <w:rsid w:val="007D7C61"/>
    <w:rsid w:val="007E2651"/>
    <w:rsid w:val="007E594D"/>
    <w:rsid w:val="007E5C9C"/>
    <w:rsid w:val="007E7E0C"/>
    <w:rsid w:val="007F2C14"/>
    <w:rsid w:val="008045C8"/>
    <w:rsid w:val="008047D6"/>
    <w:rsid w:val="00810D1B"/>
    <w:rsid w:val="00811B65"/>
    <w:rsid w:val="00812C36"/>
    <w:rsid w:val="00815628"/>
    <w:rsid w:val="00820DC2"/>
    <w:rsid w:val="008215D4"/>
    <w:rsid w:val="00823952"/>
    <w:rsid w:val="00824089"/>
    <w:rsid w:val="00824B0E"/>
    <w:rsid w:val="00824B1F"/>
    <w:rsid w:val="008271E2"/>
    <w:rsid w:val="008273F8"/>
    <w:rsid w:val="008278D3"/>
    <w:rsid w:val="00827969"/>
    <w:rsid w:val="00831E6E"/>
    <w:rsid w:val="00833045"/>
    <w:rsid w:val="008361CA"/>
    <w:rsid w:val="00837F2F"/>
    <w:rsid w:val="008401B3"/>
    <w:rsid w:val="00840926"/>
    <w:rsid w:val="008440B0"/>
    <w:rsid w:val="00852093"/>
    <w:rsid w:val="008539E0"/>
    <w:rsid w:val="008560A0"/>
    <w:rsid w:val="008571BC"/>
    <w:rsid w:val="00860927"/>
    <w:rsid w:val="00862069"/>
    <w:rsid w:val="008646DE"/>
    <w:rsid w:val="00866C63"/>
    <w:rsid w:val="00870191"/>
    <w:rsid w:val="00873A0C"/>
    <w:rsid w:val="008773F1"/>
    <w:rsid w:val="00881559"/>
    <w:rsid w:val="008820C5"/>
    <w:rsid w:val="0088684F"/>
    <w:rsid w:val="00886C45"/>
    <w:rsid w:val="00890599"/>
    <w:rsid w:val="00890DBA"/>
    <w:rsid w:val="0089504F"/>
    <w:rsid w:val="00895968"/>
    <w:rsid w:val="00897A18"/>
    <w:rsid w:val="008A28E6"/>
    <w:rsid w:val="008A3CFC"/>
    <w:rsid w:val="008A4F17"/>
    <w:rsid w:val="008A763C"/>
    <w:rsid w:val="008B21A6"/>
    <w:rsid w:val="008B55C5"/>
    <w:rsid w:val="008B5B82"/>
    <w:rsid w:val="008B7CEC"/>
    <w:rsid w:val="008C2C9C"/>
    <w:rsid w:val="008C3305"/>
    <w:rsid w:val="008C35CC"/>
    <w:rsid w:val="008C598A"/>
    <w:rsid w:val="008C799B"/>
    <w:rsid w:val="008D229B"/>
    <w:rsid w:val="008D3CC2"/>
    <w:rsid w:val="008D62D6"/>
    <w:rsid w:val="008D7DA3"/>
    <w:rsid w:val="008E0AAA"/>
    <w:rsid w:val="008E2119"/>
    <w:rsid w:val="008E2BBE"/>
    <w:rsid w:val="008E4DE0"/>
    <w:rsid w:val="008E4FC5"/>
    <w:rsid w:val="008E6D49"/>
    <w:rsid w:val="008F0C32"/>
    <w:rsid w:val="008F30E0"/>
    <w:rsid w:val="008F76AB"/>
    <w:rsid w:val="008F7E46"/>
    <w:rsid w:val="00906374"/>
    <w:rsid w:val="00910319"/>
    <w:rsid w:val="00913920"/>
    <w:rsid w:val="00914DA2"/>
    <w:rsid w:val="00915848"/>
    <w:rsid w:val="00920C13"/>
    <w:rsid w:val="00923905"/>
    <w:rsid w:val="00923BCF"/>
    <w:rsid w:val="00925745"/>
    <w:rsid w:val="009329F8"/>
    <w:rsid w:val="009337C7"/>
    <w:rsid w:val="00934887"/>
    <w:rsid w:val="00935372"/>
    <w:rsid w:val="009353C1"/>
    <w:rsid w:val="009354D5"/>
    <w:rsid w:val="00936C6D"/>
    <w:rsid w:val="009412AA"/>
    <w:rsid w:val="00941430"/>
    <w:rsid w:val="00943D6E"/>
    <w:rsid w:val="00944D1E"/>
    <w:rsid w:val="00947BC3"/>
    <w:rsid w:val="0095275A"/>
    <w:rsid w:val="00952FC5"/>
    <w:rsid w:val="009535E1"/>
    <w:rsid w:val="0095552B"/>
    <w:rsid w:val="00955EE8"/>
    <w:rsid w:val="009565A2"/>
    <w:rsid w:val="00957B71"/>
    <w:rsid w:val="00963FE7"/>
    <w:rsid w:val="0096542C"/>
    <w:rsid w:val="00973810"/>
    <w:rsid w:val="00975269"/>
    <w:rsid w:val="009758FC"/>
    <w:rsid w:val="00975F08"/>
    <w:rsid w:val="009760DC"/>
    <w:rsid w:val="00982CC8"/>
    <w:rsid w:val="009936D6"/>
    <w:rsid w:val="00993B18"/>
    <w:rsid w:val="009970CC"/>
    <w:rsid w:val="009976D3"/>
    <w:rsid w:val="009A0D1F"/>
    <w:rsid w:val="009A2A60"/>
    <w:rsid w:val="009A36ED"/>
    <w:rsid w:val="009A5AC2"/>
    <w:rsid w:val="009B2068"/>
    <w:rsid w:val="009B3698"/>
    <w:rsid w:val="009B40F2"/>
    <w:rsid w:val="009C55EA"/>
    <w:rsid w:val="009C7759"/>
    <w:rsid w:val="009C7AEB"/>
    <w:rsid w:val="009C7D95"/>
    <w:rsid w:val="009D2263"/>
    <w:rsid w:val="009D33EA"/>
    <w:rsid w:val="009D4AB7"/>
    <w:rsid w:val="009E0D69"/>
    <w:rsid w:val="009E1ED1"/>
    <w:rsid w:val="009E3490"/>
    <w:rsid w:val="009F07E1"/>
    <w:rsid w:val="009F5F97"/>
    <w:rsid w:val="00A00D54"/>
    <w:rsid w:val="00A02BD0"/>
    <w:rsid w:val="00A0619F"/>
    <w:rsid w:val="00A074E6"/>
    <w:rsid w:val="00A118B6"/>
    <w:rsid w:val="00A1341A"/>
    <w:rsid w:val="00A13FE4"/>
    <w:rsid w:val="00A14829"/>
    <w:rsid w:val="00A1602B"/>
    <w:rsid w:val="00A16A01"/>
    <w:rsid w:val="00A178EE"/>
    <w:rsid w:val="00A2253C"/>
    <w:rsid w:val="00A22875"/>
    <w:rsid w:val="00A250CD"/>
    <w:rsid w:val="00A31623"/>
    <w:rsid w:val="00A31E81"/>
    <w:rsid w:val="00A32941"/>
    <w:rsid w:val="00A3663E"/>
    <w:rsid w:val="00A36842"/>
    <w:rsid w:val="00A371DF"/>
    <w:rsid w:val="00A3762F"/>
    <w:rsid w:val="00A37779"/>
    <w:rsid w:val="00A37C7B"/>
    <w:rsid w:val="00A4013C"/>
    <w:rsid w:val="00A4232E"/>
    <w:rsid w:val="00A43CE3"/>
    <w:rsid w:val="00A43E5E"/>
    <w:rsid w:val="00A45BBC"/>
    <w:rsid w:val="00A5086B"/>
    <w:rsid w:val="00A5180B"/>
    <w:rsid w:val="00A51BEB"/>
    <w:rsid w:val="00A52FA2"/>
    <w:rsid w:val="00A53350"/>
    <w:rsid w:val="00A560A3"/>
    <w:rsid w:val="00A57DDA"/>
    <w:rsid w:val="00A6556C"/>
    <w:rsid w:val="00A66416"/>
    <w:rsid w:val="00A7352F"/>
    <w:rsid w:val="00A75AC4"/>
    <w:rsid w:val="00A805E3"/>
    <w:rsid w:val="00A81FBD"/>
    <w:rsid w:val="00A82799"/>
    <w:rsid w:val="00A85439"/>
    <w:rsid w:val="00A8729C"/>
    <w:rsid w:val="00A87DAD"/>
    <w:rsid w:val="00A90AFE"/>
    <w:rsid w:val="00A90B84"/>
    <w:rsid w:val="00A91F91"/>
    <w:rsid w:val="00A92246"/>
    <w:rsid w:val="00A92FA4"/>
    <w:rsid w:val="00A94A7D"/>
    <w:rsid w:val="00A94AC2"/>
    <w:rsid w:val="00AA0558"/>
    <w:rsid w:val="00AA3B6C"/>
    <w:rsid w:val="00AB0B1F"/>
    <w:rsid w:val="00AB6041"/>
    <w:rsid w:val="00AB6235"/>
    <w:rsid w:val="00AC1EBD"/>
    <w:rsid w:val="00AD06AD"/>
    <w:rsid w:val="00AD2D2A"/>
    <w:rsid w:val="00AD510E"/>
    <w:rsid w:val="00AD53FE"/>
    <w:rsid w:val="00AD574B"/>
    <w:rsid w:val="00AD654F"/>
    <w:rsid w:val="00AD7FFE"/>
    <w:rsid w:val="00AE2BFB"/>
    <w:rsid w:val="00AE3449"/>
    <w:rsid w:val="00AE3597"/>
    <w:rsid w:val="00AF06C7"/>
    <w:rsid w:val="00AF3E29"/>
    <w:rsid w:val="00AF60B3"/>
    <w:rsid w:val="00B014AF"/>
    <w:rsid w:val="00B029AD"/>
    <w:rsid w:val="00B10B08"/>
    <w:rsid w:val="00B11F8D"/>
    <w:rsid w:val="00B121A2"/>
    <w:rsid w:val="00B13FAD"/>
    <w:rsid w:val="00B17FD7"/>
    <w:rsid w:val="00B201CD"/>
    <w:rsid w:val="00B22070"/>
    <w:rsid w:val="00B25D9C"/>
    <w:rsid w:val="00B2702F"/>
    <w:rsid w:val="00B27543"/>
    <w:rsid w:val="00B30D5C"/>
    <w:rsid w:val="00B3265E"/>
    <w:rsid w:val="00B34662"/>
    <w:rsid w:val="00B34A2F"/>
    <w:rsid w:val="00B4064A"/>
    <w:rsid w:val="00B44149"/>
    <w:rsid w:val="00B516FA"/>
    <w:rsid w:val="00B5361F"/>
    <w:rsid w:val="00B557C3"/>
    <w:rsid w:val="00B57A6E"/>
    <w:rsid w:val="00B61186"/>
    <w:rsid w:val="00B63DD1"/>
    <w:rsid w:val="00B649F2"/>
    <w:rsid w:val="00B656CE"/>
    <w:rsid w:val="00B67E45"/>
    <w:rsid w:val="00B71F0F"/>
    <w:rsid w:val="00B72224"/>
    <w:rsid w:val="00B75410"/>
    <w:rsid w:val="00B7623B"/>
    <w:rsid w:val="00B763DC"/>
    <w:rsid w:val="00B82D2B"/>
    <w:rsid w:val="00B83468"/>
    <w:rsid w:val="00B83952"/>
    <w:rsid w:val="00B8597D"/>
    <w:rsid w:val="00B9127D"/>
    <w:rsid w:val="00B9235A"/>
    <w:rsid w:val="00B9363F"/>
    <w:rsid w:val="00B94ADF"/>
    <w:rsid w:val="00B94E00"/>
    <w:rsid w:val="00B969B2"/>
    <w:rsid w:val="00BA0CBE"/>
    <w:rsid w:val="00BA1A4F"/>
    <w:rsid w:val="00BA31BB"/>
    <w:rsid w:val="00BA3276"/>
    <w:rsid w:val="00BA458E"/>
    <w:rsid w:val="00BA530B"/>
    <w:rsid w:val="00BB4372"/>
    <w:rsid w:val="00BB4CCC"/>
    <w:rsid w:val="00BB5A7A"/>
    <w:rsid w:val="00BB7287"/>
    <w:rsid w:val="00BC02BB"/>
    <w:rsid w:val="00BC2890"/>
    <w:rsid w:val="00BC4CB9"/>
    <w:rsid w:val="00BD1811"/>
    <w:rsid w:val="00BD1A60"/>
    <w:rsid w:val="00BD433B"/>
    <w:rsid w:val="00BD4836"/>
    <w:rsid w:val="00BD5597"/>
    <w:rsid w:val="00BE4A21"/>
    <w:rsid w:val="00BE4A28"/>
    <w:rsid w:val="00BE5374"/>
    <w:rsid w:val="00BE78E7"/>
    <w:rsid w:val="00BE7E1D"/>
    <w:rsid w:val="00BF06A0"/>
    <w:rsid w:val="00BF3697"/>
    <w:rsid w:val="00BF54F6"/>
    <w:rsid w:val="00C04912"/>
    <w:rsid w:val="00C05501"/>
    <w:rsid w:val="00C07160"/>
    <w:rsid w:val="00C13393"/>
    <w:rsid w:val="00C13EF1"/>
    <w:rsid w:val="00C15917"/>
    <w:rsid w:val="00C16AFC"/>
    <w:rsid w:val="00C17BC4"/>
    <w:rsid w:val="00C205F3"/>
    <w:rsid w:val="00C21DAF"/>
    <w:rsid w:val="00C22656"/>
    <w:rsid w:val="00C227EC"/>
    <w:rsid w:val="00C23C9B"/>
    <w:rsid w:val="00C24841"/>
    <w:rsid w:val="00C24EB2"/>
    <w:rsid w:val="00C26D76"/>
    <w:rsid w:val="00C301B4"/>
    <w:rsid w:val="00C303A7"/>
    <w:rsid w:val="00C33078"/>
    <w:rsid w:val="00C33AAD"/>
    <w:rsid w:val="00C33C12"/>
    <w:rsid w:val="00C37812"/>
    <w:rsid w:val="00C42804"/>
    <w:rsid w:val="00C43446"/>
    <w:rsid w:val="00C4593A"/>
    <w:rsid w:val="00C54CE7"/>
    <w:rsid w:val="00C56FD6"/>
    <w:rsid w:val="00C61E62"/>
    <w:rsid w:val="00C62709"/>
    <w:rsid w:val="00C63A78"/>
    <w:rsid w:val="00C63E95"/>
    <w:rsid w:val="00C65215"/>
    <w:rsid w:val="00C656D8"/>
    <w:rsid w:val="00C665FB"/>
    <w:rsid w:val="00C726FA"/>
    <w:rsid w:val="00C72CCC"/>
    <w:rsid w:val="00C73CF6"/>
    <w:rsid w:val="00C74A16"/>
    <w:rsid w:val="00C8101A"/>
    <w:rsid w:val="00C81D18"/>
    <w:rsid w:val="00C82BF2"/>
    <w:rsid w:val="00C835D2"/>
    <w:rsid w:val="00C8482B"/>
    <w:rsid w:val="00C84B70"/>
    <w:rsid w:val="00C8674D"/>
    <w:rsid w:val="00C92130"/>
    <w:rsid w:val="00C94F92"/>
    <w:rsid w:val="00C95D0D"/>
    <w:rsid w:val="00C960B3"/>
    <w:rsid w:val="00CA1A6C"/>
    <w:rsid w:val="00CA2E4D"/>
    <w:rsid w:val="00CA2FE3"/>
    <w:rsid w:val="00CA3BA7"/>
    <w:rsid w:val="00CA5CCA"/>
    <w:rsid w:val="00CB0A0B"/>
    <w:rsid w:val="00CB1521"/>
    <w:rsid w:val="00CB5C9E"/>
    <w:rsid w:val="00CB64BD"/>
    <w:rsid w:val="00CC0F4D"/>
    <w:rsid w:val="00CC2A9A"/>
    <w:rsid w:val="00CC713D"/>
    <w:rsid w:val="00CD269F"/>
    <w:rsid w:val="00CE2091"/>
    <w:rsid w:val="00CE4C0C"/>
    <w:rsid w:val="00CE6627"/>
    <w:rsid w:val="00CF020B"/>
    <w:rsid w:val="00CF124D"/>
    <w:rsid w:val="00CF2652"/>
    <w:rsid w:val="00CF3577"/>
    <w:rsid w:val="00CF5293"/>
    <w:rsid w:val="00D0034D"/>
    <w:rsid w:val="00D02063"/>
    <w:rsid w:val="00D02D86"/>
    <w:rsid w:val="00D03E34"/>
    <w:rsid w:val="00D10A4B"/>
    <w:rsid w:val="00D134CD"/>
    <w:rsid w:val="00D13BF3"/>
    <w:rsid w:val="00D13DA8"/>
    <w:rsid w:val="00D145DD"/>
    <w:rsid w:val="00D14E8D"/>
    <w:rsid w:val="00D15C40"/>
    <w:rsid w:val="00D15D8B"/>
    <w:rsid w:val="00D166D6"/>
    <w:rsid w:val="00D17FBE"/>
    <w:rsid w:val="00D229DC"/>
    <w:rsid w:val="00D25DFD"/>
    <w:rsid w:val="00D26045"/>
    <w:rsid w:val="00D26AD0"/>
    <w:rsid w:val="00D27B4F"/>
    <w:rsid w:val="00D30425"/>
    <w:rsid w:val="00D312CE"/>
    <w:rsid w:val="00D428F4"/>
    <w:rsid w:val="00D429C3"/>
    <w:rsid w:val="00D441CC"/>
    <w:rsid w:val="00D455AA"/>
    <w:rsid w:val="00D50F84"/>
    <w:rsid w:val="00D52C5A"/>
    <w:rsid w:val="00D54CB4"/>
    <w:rsid w:val="00D54EC4"/>
    <w:rsid w:val="00D55A96"/>
    <w:rsid w:val="00D5747B"/>
    <w:rsid w:val="00D57EF0"/>
    <w:rsid w:val="00D63B27"/>
    <w:rsid w:val="00D72854"/>
    <w:rsid w:val="00D743A8"/>
    <w:rsid w:val="00D749B3"/>
    <w:rsid w:val="00D75F7A"/>
    <w:rsid w:val="00D762DF"/>
    <w:rsid w:val="00D80A52"/>
    <w:rsid w:val="00D8306D"/>
    <w:rsid w:val="00D84E03"/>
    <w:rsid w:val="00D916CF"/>
    <w:rsid w:val="00D93FC1"/>
    <w:rsid w:val="00D94A96"/>
    <w:rsid w:val="00DA1435"/>
    <w:rsid w:val="00DA1D52"/>
    <w:rsid w:val="00DA34CF"/>
    <w:rsid w:val="00DA69CD"/>
    <w:rsid w:val="00DA6A76"/>
    <w:rsid w:val="00DA773D"/>
    <w:rsid w:val="00DB0A10"/>
    <w:rsid w:val="00DB7663"/>
    <w:rsid w:val="00DC03CA"/>
    <w:rsid w:val="00DC13E1"/>
    <w:rsid w:val="00DC2FD6"/>
    <w:rsid w:val="00DC39D9"/>
    <w:rsid w:val="00DC5160"/>
    <w:rsid w:val="00DC5AB5"/>
    <w:rsid w:val="00DD06BF"/>
    <w:rsid w:val="00DD1BCD"/>
    <w:rsid w:val="00DD1DD8"/>
    <w:rsid w:val="00DD40B3"/>
    <w:rsid w:val="00DD4E69"/>
    <w:rsid w:val="00DD649E"/>
    <w:rsid w:val="00DD6B54"/>
    <w:rsid w:val="00DE0A16"/>
    <w:rsid w:val="00DE5003"/>
    <w:rsid w:val="00DE768C"/>
    <w:rsid w:val="00DF4ED0"/>
    <w:rsid w:val="00DF53A5"/>
    <w:rsid w:val="00E00B1D"/>
    <w:rsid w:val="00E02046"/>
    <w:rsid w:val="00E02B45"/>
    <w:rsid w:val="00E0362F"/>
    <w:rsid w:val="00E03912"/>
    <w:rsid w:val="00E04E45"/>
    <w:rsid w:val="00E06EF0"/>
    <w:rsid w:val="00E159C0"/>
    <w:rsid w:val="00E159D5"/>
    <w:rsid w:val="00E215AA"/>
    <w:rsid w:val="00E220B2"/>
    <w:rsid w:val="00E22D9F"/>
    <w:rsid w:val="00E3325B"/>
    <w:rsid w:val="00E40427"/>
    <w:rsid w:val="00E46C56"/>
    <w:rsid w:val="00E4747D"/>
    <w:rsid w:val="00E50FDD"/>
    <w:rsid w:val="00E53786"/>
    <w:rsid w:val="00E5409A"/>
    <w:rsid w:val="00E555ED"/>
    <w:rsid w:val="00E56E8B"/>
    <w:rsid w:val="00E64910"/>
    <w:rsid w:val="00E6577B"/>
    <w:rsid w:val="00E663AF"/>
    <w:rsid w:val="00E67F49"/>
    <w:rsid w:val="00E7044B"/>
    <w:rsid w:val="00E71943"/>
    <w:rsid w:val="00E72722"/>
    <w:rsid w:val="00E76313"/>
    <w:rsid w:val="00E77624"/>
    <w:rsid w:val="00E819D9"/>
    <w:rsid w:val="00E83A27"/>
    <w:rsid w:val="00E8555D"/>
    <w:rsid w:val="00E85818"/>
    <w:rsid w:val="00E86F8D"/>
    <w:rsid w:val="00E93F09"/>
    <w:rsid w:val="00EA0235"/>
    <w:rsid w:val="00EA1EEC"/>
    <w:rsid w:val="00EA559A"/>
    <w:rsid w:val="00EA589A"/>
    <w:rsid w:val="00EA5F85"/>
    <w:rsid w:val="00EB0B8F"/>
    <w:rsid w:val="00EB2F12"/>
    <w:rsid w:val="00EB3B64"/>
    <w:rsid w:val="00EB40A1"/>
    <w:rsid w:val="00EB47CF"/>
    <w:rsid w:val="00EC139C"/>
    <w:rsid w:val="00EC2C9A"/>
    <w:rsid w:val="00EC58C0"/>
    <w:rsid w:val="00ED38C8"/>
    <w:rsid w:val="00ED5E3D"/>
    <w:rsid w:val="00EE3F9A"/>
    <w:rsid w:val="00EE49AF"/>
    <w:rsid w:val="00EE55AE"/>
    <w:rsid w:val="00EE5F5E"/>
    <w:rsid w:val="00EF0860"/>
    <w:rsid w:val="00EF195A"/>
    <w:rsid w:val="00EF3CE9"/>
    <w:rsid w:val="00EF4B5E"/>
    <w:rsid w:val="00EF58ED"/>
    <w:rsid w:val="00F03A86"/>
    <w:rsid w:val="00F03F48"/>
    <w:rsid w:val="00F1237D"/>
    <w:rsid w:val="00F12418"/>
    <w:rsid w:val="00F13C00"/>
    <w:rsid w:val="00F13F78"/>
    <w:rsid w:val="00F13FEA"/>
    <w:rsid w:val="00F1755C"/>
    <w:rsid w:val="00F2157A"/>
    <w:rsid w:val="00F23D28"/>
    <w:rsid w:val="00F25CBE"/>
    <w:rsid w:val="00F25D17"/>
    <w:rsid w:val="00F30192"/>
    <w:rsid w:val="00F30C1A"/>
    <w:rsid w:val="00F333A6"/>
    <w:rsid w:val="00F4574B"/>
    <w:rsid w:val="00F46F41"/>
    <w:rsid w:val="00F46FB8"/>
    <w:rsid w:val="00F51301"/>
    <w:rsid w:val="00F5209F"/>
    <w:rsid w:val="00F531CD"/>
    <w:rsid w:val="00F54E07"/>
    <w:rsid w:val="00F55C22"/>
    <w:rsid w:val="00F65680"/>
    <w:rsid w:val="00F71885"/>
    <w:rsid w:val="00F72933"/>
    <w:rsid w:val="00F72B64"/>
    <w:rsid w:val="00F74E44"/>
    <w:rsid w:val="00F76DBA"/>
    <w:rsid w:val="00F83B96"/>
    <w:rsid w:val="00F85F95"/>
    <w:rsid w:val="00F86891"/>
    <w:rsid w:val="00F87410"/>
    <w:rsid w:val="00F91AAA"/>
    <w:rsid w:val="00F931DA"/>
    <w:rsid w:val="00F94DB3"/>
    <w:rsid w:val="00FA0801"/>
    <w:rsid w:val="00FA2338"/>
    <w:rsid w:val="00FA46BF"/>
    <w:rsid w:val="00FA7CCB"/>
    <w:rsid w:val="00FB253F"/>
    <w:rsid w:val="00FB347E"/>
    <w:rsid w:val="00FB379B"/>
    <w:rsid w:val="00FB5F34"/>
    <w:rsid w:val="00FB7B91"/>
    <w:rsid w:val="00FC0753"/>
    <w:rsid w:val="00FC4D39"/>
    <w:rsid w:val="00FC547B"/>
    <w:rsid w:val="00FC54B2"/>
    <w:rsid w:val="00FC5BFA"/>
    <w:rsid w:val="00FC5D3F"/>
    <w:rsid w:val="00FD1A5E"/>
    <w:rsid w:val="00FD419C"/>
    <w:rsid w:val="00FD5038"/>
    <w:rsid w:val="00FD57C4"/>
    <w:rsid w:val="00FD7780"/>
    <w:rsid w:val="00FE1E1E"/>
    <w:rsid w:val="00FE761B"/>
    <w:rsid w:val="00FE7E02"/>
    <w:rsid w:val="00FF16A6"/>
    <w:rsid w:val="00FF6CA2"/>
    <w:rsid w:val="00FF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5BD61AF-3D7F-D74C-860F-586E8EEF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APPLY ANOTHER STYLE"/>
    <w:qFormat/>
    <w:rsid w:val="00375C86"/>
    <w:pPr>
      <w:spacing w:before="60" w:after="60" w:line="260" w:lineRule="exact"/>
    </w:pPr>
    <w:rPr>
      <w:rFonts w:ascii="Verdana" w:hAnsi="Verdana"/>
      <w:b/>
      <w:color w:val="FF00FF"/>
    </w:rPr>
  </w:style>
  <w:style w:type="paragraph" w:styleId="Heading1">
    <w:name w:val="heading 1"/>
    <w:aliases w:val="h1,Level 1 Topic Heading"/>
    <w:next w:val="Text"/>
    <w:qFormat/>
    <w:rsid w:val="00375C86"/>
    <w:pPr>
      <w:keepNext/>
      <w:spacing w:before="180" w:after="60" w:line="400" w:lineRule="exact"/>
      <w:ind w:left="-360"/>
      <w:outlineLvl w:val="0"/>
    </w:pPr>
    <w:rPr>
      <w:rFonts w:ascii="Verdana" w:hAnsi="Verdana"/>
      <w:b/>
      <w:color w:val="000000"/>
      <w:kern w:val="24"/>
      <w:sz w:val="36"/>
    </w:rPr>
  </w:style>
  <w:style w:type="paragraph" w:styleId="Heading2">
    <w:name w:val="heading 2"/>
    <w:aliases w:val="h2,Level 2 Topic Heading,H2"/>
    <w:basedOn w:val="Heading1"/>
    <w:next w:val="Text"/>
    <w:qFormat/>
    <w:rsid w:val="00375C86"/>
    <w:pPr>
      <w:outlineLvl w:val="1"/>
    </w:pPr>
    <w:rPr>
      <w:color w:val="808080"/>
    </w:rPr>
  </w:style>
  <w:style w:type="paragraph" w:styleId="Heading3">
    <w:name w:val="heading 3"/>
    <w:aliases w:val="h3,Level 3 Topic Heading"/>
    <w:basedOn w:val="Heading1"/>
    <w:next w:val="Text"/>
    <w:qFormat/>
    <w:rsid w:val="00375C86"/>
    <w:pPr>
      <w:outlineLvl w:val="2"/>
    </w:pPr>
    <w:rPr>
      <w:color w:val="C0C0C0"/>
    </w:rPr>
  </w:style>
  <w:style w:type="paragraph" w:styleId="Heading4">
    <w:name w:val="heading 4"/>
    <w:aliases w:val="h4,First Subheading,Level 4 Topic Heading"/>
    <w:basedOn w:val="Heading1"/>
    <w:next w:val="Text"/>
    <w:qFormat/>
    <w:rsid w:val="00375C86"/>
    <w:pPr>
      <w:outlineLvl w:val="3"/>
    </w:pPr>
    <w:rPr>
      <w:b w:val="0"/>
    </w:rPr>
  </w:style>
  <w:style w:type="paragraph" w:styleId="Heading5">
    <w:name w:val="heading 5"/>
    <w:aliases w:val="h5,Second Subheading,Level 5 Topic Heading"/>
    <w:basedOn w:val="Heading1"/>
    <w:next w:val="Text"/>
    <w:qFormat/>
    <w:rsid w:val="00375C86"/>
    <w:pPr>
      <w:outlineLvl w:val="4"/>
    </w:pPr>
    <w:rPr>
      <w:b w:val="0"/>
      <w:color w:val="808080"/>
    </w:rPr>
  </w:style>
  <w:style w:type="paragraph" w:styleId="Heading6">
    <w:name w:val="heading 6"/>
    <w:aliases w:val="h6,Third Subheading,Level 6 Topic Heading"/>
    <w:basedOn w:val="Heading1"/>
    <w:next w:val="Text"/>
    <w:qFormat/>
    <w:rsid w:val="00375C86"/>
    <w:pPr>
      <w:outlineLvl w:val="5"/>
    </w:pPr>
    <w:rPr>
      <w:b w:val="0"/>
      <w:color w:val="C0C0C0"/>
    </w:rPr>
  </w:style>
  <w:style w:type="paragraph" w:styleId="Heading7">
    <w:name w:val="heading 7"/>
    <w:aliases w:val="h7"/>
    <w:basedOn w:val="Heading1"/>
    <w:next w:val="Text"/>
    <w:qFormat/>
    <w:rsid w:val="00375C86"/>
    <w:pPr>
      <w:spacing w:line="360" w:lineRule="exact"/>
      <w:outlineLvl w:val="6"/>
    </w:pPr>
    <w:rPr>
      <w:sz w:val="32"/>
      <w:szCs w:val="24"/>
    </w:rPr>
  </w:style>
  <w:style w:type="paragraph" w:styleId="Heading8">
    <w:name w:val="heading 8"/>
    <w:aliases w:val="h8"/>
    <w:basedOn w:val="Heading1"/>
    <w:next w:val="Text"/>
    <w:qFormat/>
    <w:rsid w:val="00375C86"/>
    <w:pPr>
      <w:spacing w:line="300" w:lineRule="exact"/>
      <w:outlineLvl w:val="7"/>
    </w:pPr>
    <w:rPr>
      <w:iCs/>
      <w:sz w:val="26"/>
      <w:szCs w:val="24"/>
    </w:rPr>
  </w:style>
  <w:style w:type="paragraph" w:styleId="Heading9">
    <w:name w:val="heading 9"/>
    <w:aliases w:val="h9"/>
    <w:basedOn w:val="Heading1"/>
    <w:next w:val="Text"/>
    <w:qFormat/>
    <w:rsid w:val="00375C86"/>
    <w:pPr>
      <w:spacing w:line="260" w:lineRule="exact"/>
      <w:outlineLvl w:val="8"/>
    </w:pPr>
    <w:rPr>
      <w:rFonts w:cs="Arial"/>
      <w:sz w:val="20"/>
      <w:szCs w:val="22"/>
    </w:rPr>
  </w:style>
  <w:style w:type="character" w:default="1" w:styleId="DefaultParagraphFont">
    <w:name w:val="Default Paragraph Font"/>
    <w:semiHidden/>
    <w:rsid w:val="00375C8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375C86"/>
  </w:style>
  <w:style w:type="paragraph" w:customStyle="1" w:styleId="Headingbase">
    <w:name w:val="Heading base"/>
    <w:basedOn w:val="Normal"/>
    <w:next w:val="Normal"/>
    <w:semiHidden/>
    <w:pPr>
      <w:keepNext/>
      <w:spacing w:before="160" w:after="80"/>
    </w:pPr>
    <w:rPr>
      <w:rFonts w:ascii="Arial" w:hAnsi="Arial"/>
      <w:noProof/>
      <w:kern w:val="28"/>
    </w:rPr>
  </w:style>
  <w:style w:type="paragraph" w:customStyle="1" w:styleId="Code">
    <w:name w:val="Code"/>
    <w:aliases w:val="c"/>
    <w:link w:val="CodeChar"/>
    <w:rsid w:val="00375C86"/>
    <w:pPr>
      <w:spacing w:after="60" w:line="300" w:lineRule="exact"/>
    </w:pPr>
    <w:rPr>
      <w:rFonts w:ascii="Courier New" w:hAnsi="Courier New"/>
      <w:noProof/>
      <w:color w:val="000080"/>
    </w:rPr>
  </w:style>
  <w:style w:type="character" w:customStyle="1" w:styleId="CodeChar">
    <w:name w:val="Code Char"/>
    <w:aliases w:val="c Char"/>
    <w:basedOn w:val="DefaultParagraphFont"/>
    <w:link w:val="Code"/>
    <w:rsid w:val="00B17FD7"/>
    <w:rPr>
      <w:rFonts w:ascii="Courier New" w:hAnsi="Courier New"/>
      <w:noProof/>
      <w:color w:val="000080"/>
      <w:lang w:val="en-US" w:eastAsia="en-US" w:bidi="ar-SA"/>
    </w:rPr>
  </w:style>
  <w:style w:type="paragraph" w:styleId="TOC1">
    <w:name w:val="toc 1"/>
    <w:aliases w:val="toc1"/>
    <w:basedOn w:val="Heading9"/>
    <w:uiPriority w:val="39"/>
    <w:rsid w:val="00375C86"/>
    <w:pPr>
      <w:tabs>
        <w:tab w:val="left" w:pos="360"/>
        <w:tab w:val="right" w:leader="dot" w:pos="8920"/>
      </w:tabs>
      <w:spacing w:before="60"/>
      <w:ind w:left="0"/>
      <w:outlineLvl w:val="9"/>
    </w:pPr>
    <w:rPr>
      <w:color w:val="808000"/>
    </w:rPr>
  </w:style>
  <w:style w:type="paragraph" w:styleId="TOC2">
    <w:name w:val="toc 2"/>
    <w:aliases w:val="toc2"/>
    <w:basedOn w:val="Text"/>
    <w:uiPriority w:val="39"/>
    <w:rsid w:val="00375C86"/>
    <w:pPr>
      <w:tabs>
        <w:tab w:val="right" w:leader="dot" w:pos="8920"/>
      </w:tabs>
      <w:ind w:left="360"/>
    </w:pPr>
    <w:rPr>
      <w:color w:val="808000"/>
    </w:rPr>
  </w:style>
  <w:style w:type="paragraph" w:styleId="Header">
    <w:name w:val="header"/>
    <w:aliases w:val="h"/>
    <w:rsid w:val="00375C86"/>
    <w:pPr>
      <w:pBdr>
        <w:bottom w:val="single" w:sz="4" w:space="1" w:color="808000"/>
      </w:pBdr>
      <w:tabs>
        <w:tab w:val="right" w:pos="8920"/>
      </w:tabs>
      <w:spacing w:line="220" w:lineRule="exact"/>
      <w:ind w:left="-340" w:right="20"/>
    </w:pPr>
    <w:rPr>
      <w:rFonts w:ascii="Verdana" w:hAnsi="Verdana"/>
      <w:color w:val="808000"/>
      <w:sz w:val="16"/>
    </w:rPr>
  </w:style>
  <w:style w:type="paragraph" w:styleId="Footer">
    <w:name w:val="footer"/>
    <w:aliases w:val="f"/>
    <w:basedOn w:val="Header"/>
    <w:rsid w:val="00375C86"/>
    <w:pPr>
      <w:pBdr>
        <w:bottom w:val="none" w:sz="0" w:space="0" w:color="auto"/>
      </w:pBdr>
    </w:pPr>
  </w:style>
  <w:style w:type="paragraph" w:styleId="TOC3">
    <w:name w:val="toc 3"/>
    <w:aliases w:val="toc3"/>
    <w:basedOn w:val="TOC2"/>
    <w:uiPriority w:val="39"/>
    <w:rsid w:val="00375C86"/>
    <w:pPr>
      <w:ind w:left="720"/>
    </w:pPr>
  </w:style>
  <w:style w:type="paragraph" w:styleId="TOC4">
    <w:name w:val="toc 4"/>
    <w:aliases w:val="toc4"/>
    <w:basedOn w:val="TOC2"/>
    <w:semiHidden/>
    <w:rsid w:val="00375C86"/>
    <w:pPr>
      <w:ind w:left="1080"/>
    </w:pPr>
  </w:style>
  <w:style w:type="paragraph" w:styleId="TOC5">
    <w:name w:val="toc 5"/>
    <w:basedOn w:val="Normal"/>
    <w:next w:val="Normal"/>
    <w:autoRedefine/>
    <w:semiHidden/>
    <w:pPr>
      <w:spacing w:after="0"/>
      <w:ind w:left="806"/>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Codefragment">
    <w:name w:val="Code fragment"/>
    <w:semiHidden/>
    <w:rPr>
      <w:rFonts w:ascii="Lucida Console" w:hAnsi="Lucida Console"/>
      <w:noProof/>
      <w:sz w:val="20"/>
    </w:rPr>
  </w:style>
  <w:style w:type="paragraph" w:customStyle="1" w:styleId="Issue">
    <w:name w:val="Issue"/>
    <w:basedOn w:val="Normal"/>
    <w:semiHidden/>
    <w:rsid w:val="004512DF"/>
    <w:pPr>
      <w:keepNext/>
      <w:keepLines/>
      <w:pBdr>
        <w:top w:val="single" w:sz="6" w:space="1" w:color="000080" w:shadow="1"/>
        <w:left w:val="single" w:sz="6" w:space="1" w:color="000080" w:shadow="1"/>
        <w:bottom w:val="single" w:sz="6" w:space="1" w:color="000080" w:shadow="1"/>
        <w:right w:val="single" w:sz="6" w:space="1" w:color="000080" w:shadow="1"/>
      </w:pBdr>
    </w:pPr>
    <w:rPr>
      <w:i/>
      <w:noProof/>
      <w:color w:val="FF0000"/>
    </w:rPr>
  </w:style>
  <w:style w:type="character" w:customStyle="1" w:styleId="Production">
    <w:name w:val="Production"/>
    <w:basedOn w:val="DefaultParagraphFont"/>
    <w:semiHidden/>
    <w:rsid w:val="006B3A80"/>
    <w:rPr>
      <w:rFonts w:ascii="Times New Roman" w:hAnsi="Times New Roman"/>
      <w:i/>
      <w:noProof/>
      <w:sz w:val="22"/>
      <w:szCs w:val="22"/>
    </w:rPr>
  </w:style>
  <w:style w:type="paragraph" w:customStyle="1" w:styleId="Table">
    <w:name w:val="Table"/>
    <w:basedOn w:val="Normal"/>
    <w:semiHidden/>
    <w:rsid w:val="00A8729C"/>
    <w:pPr>
      <w:keepNext/>
      <w:keepLines/>
      <w:spacing w:before="80" w:after="80"/>
    </w:pPr>
  </w:style>
  <w:style w:type="character" w:customStyle="1" w:styleId="Term">
    <w:name w:val="Term"/>
    <w:basedOn w:val="DefaultParagraphFont"/>
    <w:semiHidden/>
    <w:rPr>
      <w:b/>
      <w:i/>
    </w:rPr>
  </w:style>
  <w:style w:type="paragraph" w:customStyle="1" w:styleId="Grammar">
    <w:name w:val="Grammar"/>
    <w:basedOn w:val="Normal"/>
    <w:semiHidden/>
    <w:pPr>
      <w:keepLines/>
      <w:spacing w:line="250" w:lineRule="exact"/>
      <w:ind w:left="1080" w:hanging="360"/>
    </w:pPr>
    <w:rPr>
      <w:i/>
      <w:noProof/>
    </w:rPr>
  </w:style>
  <w:style w:type="character" w:customStyle="1" w:styleId="Terminal">
    <w:name w:val="Terminal"/>
    <w:basedOn w:val="DefaultParagraphFont"/>
    <w:semiHidden/>
    <w:rPr>
      <w:rFonts w:ascii="Lucida Console" w:hAnsi="Lucida Console"/>
      <w:i/>
      <w:noProof/>
      <w:sz w:val="20"/>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aliases w:val="cr,Used by Word to flag author queries"/>
    <w:basedOn w:val="DefaultParagraphFont"/>
    <w:semiHidden/>
    <w:rsid w:val="00375C86"/>
    <w:rPr>
      <w:szCs w:val="16"/>
    </w:rPr>
  </w:style>
  <w:style w:type="paragraph" w:styleId="CommentText">
    <w:name w:val="annotation text"/>
    <w:aliases w:val="ct,Used by Word for text of author queries"/>
    <w:basedOn w:val="Text"/>
    <w:semiHidden/>
    <w:rsid w:val="00375C86"/>
  </w:style>
  <w:style w:type="paragraph" w:styleId="ListNumber">
    <w:name w:val="List Number"/>
    <w:basedOn w:val="Normal"/>
    <w:semiHidden/>
    <w:rsid w:val="005C1FFD"/>
    <w:pPr>
      <w:numPr>
        <w:numId w:val="1"/>
      </w:numPr>
    </w:pPr>
  </w:style>
  <w:style w:type="character" w:customStyle="1" w:styleId="IssueCode">
    <w:name w:val="Issue Code"/>
    <w:semiHidden/>
    <w:rPr>
      <w:rFonts w:ascii="Lucida Console" w:hAnsi="Lucida Console"/>
      <w:i/>
      <w:noProof/>
      <w:sz w:val="18"/>
    </w:rPr>
  </w:style>
  <w:style w:type="character" w:customStyle="1" w:styleId="Temporary">
    <w:name w:val="Temporary"/>
    <w:basedOn w:val="DefaultParagraphFont"/>
    <w:semiHidden/>
    <w:rsid w:val="00216F24"/>
    <w:rPr>
      <w:i/>
      <w:color w:val="FF0000"/>
    </w:rPr>
  </w:style>
  <w:style w:type="paragraph" w:styleId="ListBullet">
    <w:name w:val="List Bullet"/>
    <w:basedOn w:val="Normal"/>
    <w:semiHidden/>
    <w:pPr>
      <w:tabs>
        <w:tab w:val="num" w:pos="360"/>
      </w:tabs>
      <w:ind w:left="360" w:hanging="360"/>
    </w:pPr>
  </w:style>
  <w:style w:type="paragraph" w:styleId="ListBullet2">
    <w:name w:val="List Bullet 2"/>
    <w:basedOn w:val="Normal"/>
    <w:semiHidden/>
    <w:pPr>
      <w:tabs>
        <w:tab w:val="num" w:pos="720"/>
      </w:tabs>
      <w:ind w:left="720" w:hanging="360"/>
    </w:pPr>
  </w:style>
  <w:style w:type="paragraph" w:styleId="ListBullet3">
    <w:name w:val="List Bullet 3"/>
    <w:basedOn w:val="Normal"/>
    <w:semiHidden/>
    <w:pPr>
      <w:tabs>
        <w:tab w:val="num" w:pos="1080"/>
      </w:tabs>
      <w:ind w:left="1080" w:hanging="360"/>
    </w:pPr>
  </w:style>
  <w:style w:type="paragraph" w:styleId="ListBullet4">
    <w:name w:val="List Bullet 4"/>
    <w:basedOn w:val="Normal"/>
    <w:semiHidden/>
    <w:pPr>
      <w:tabs>
        <w:tab w:val="num" w:pos="1440"/>
      </w:tabs>
      <w:ind w:left="1440" w:hanging="360"/>
    </w:pPr>
  </w:style>
  <w:style w:type="paragraph" w:customStyle="1" w:styleId="TableStart">
    <w:name w:val="Table Start"/>
    <w:basedOn w:val="Normal"/>
    <w:semiHidden/>
    <w:rsid w:val="00A8729C"/>
    <w:pPr>
      <w:spacing w:after="0" w:line="160" w:lineRule="exact"/>
    </w:pPr>
  </w:style>
  <w:style w:type="paragraph" w:styleId="Index1">
    <w:name w:val="index 1"/>
    <w:aliases w:val="idx1"/>
    <w:basedOn w:val="Text"/>
    <w:semiHidden/>
    <w:rsid w:val="00375C86"/>
    <w:pPr>
      <w:spacing w:line="220" w:lineRule="exact"/>
      <w:ind w:left="180" w:hanging="180"/>
    </w:pPr>
    <w:rPr>
      <w:color w:val="808000"/>
      <w:sz w:val="16"/>
    </w:rPr>
  </w:style>
  <w:style w:type="paragraph" w:customStyle="1" w:styleId="TableEnd">
    <w:name w:val="Table End"/>
    <w:basedOn w:val="Normal"/>
    <w:semiHidden/>
    <w:rsid w:val="00A8729C"/>
    <w:pPr>
      <w:spacing w:after="0" w:line="320" w:lineRule="exact"/>
    </w:pPr>
  </w:style>
  <w:style w:type="paragraph" w:customStyle="1" w:styleId="Appendix1">
    <w:name w:val="Appendix 1"/>
    <w:basedOn w:val="Heading1"/>
    <w:next w:val="Normal"/>
    <w:semiHidden/>
    <w:pPr>
      <w:ind w:left="432" w:hanging="432"/>
    </w:pPr>
  </w:style>
  <w:style w:type="paragraph" w:customStyle="1" w:styleId="Appendix2">
    <w:name w:val="Appendix 2"/>
    <w:basedOn w:val="Heading2"/>
    <w:next w:val="Normal"/>
    <w:semiHidden/>
    <w:pPr>
      <w:numPr>
        <w:ilvl w:val="1"/>
        <w:numId w:val="2"/>
      </w:numPr>
    </w:pPr>
  </w:style>
  <w:style w:type="paragraph" w:customStyle="1" w:styleId="Appendix3">
    <w:name w:val="Appendix 3"/>
    <w:basedOn w:val="Heading3"/>
    <w:next w:val="Normal"/>
    <w:semiHidden/>
    <w:pPr>
      <w:ind w:left="720" w:hanging="720"/>
    </w:pPr>
  </w:style>
  <w:style w:type="paragraph" w:customStyle="1" w:styleId="Appendix4">
    <w:name w:val="Appendix 4"/>
    <w:basedOn w:val="Heading4"/>
    <w:next w:val="Normal"/>
    <w:semiHidden/>
    <w:pPr>
      <w:ind w:left="864" w:hanging="864"/>
    </w:pPr>
  </w:style>
  <w:style w:type="paragraph" w:customStyle="1" w:styleId="Text">
    <w:name w:val="Text"/>
    <w:aliases w:val="t"/>
    <w:link w:val="TextChar"/>
    <w:rsid w:val="00375C86"/>
    <w:pPr>
      <w:spacing w:before="60" w:after="60" w:line="260" w:lineRule="exact"/>
    </w:pPr>
    <w:rPr>
      <w:rFonts w:ascii="Verdana" w:hAnsi="Verdana"/>
      <w:color w:val="000000"/>
    </w:rPr>
  </w:style>
  <w:style w:type="character" w:styleId="LineNumber">
    <w:name w:val="line number"/>
    <w:basedOn w:val="DefaultParagraphFont"/>
    <w:semiHidden/>
    <w:rPr>
      <w:rFonts w:ascii="Arial" w:hAnsi="Arial"/>
      <w:sz w:val="16"/>
    </w:rPr>
  </w:style>
  <w:style w:type="paragraph" w:styleId="BalloonText">
    <w:name w:val="Balloon Text"/>
    <w:basedOn w:val="Normal"/>
    <w:semiHidden/>
    <w:rPr>
      <w:rFonts w:ascii="Tahoma" w:hAnsi="Tahoma" w:cs="Tahoma"/>
      <w:sz w:val="16"/>
      <w:szCs w:val="16"/>
    </w:rPr>
  </w:style>
  <w:style w:type="character" w:styleId="Emphasis">
    <w:name w:val="Emphasis"/>
    <w:basedOn w:val="DefaultParagraphFont"/>
    <w:qFormat/>
    <w:rsid w:val="00216F24"/>
    <w:rPr>
      <w:i/>
      <w:iCs/>
    </w:rPr>
  </w:style>
  <w:style w:type="paragraph" w:styleId="CommentSubject">
    <w:name w:val="annotation subject"/>
    <w:basedOn w:val="CommentText"/>
    <w:next w:val="CommentText"/>
    <w:semiHidden/>
    <w:rsid w:val="0027773A"/>
    <w:rPr>
      <w:b/>
      <w:bCs/>
    </w:rPr>
  </w:style>
  <w:style w:type="paragraph" w:customStyle="1" w:styleId="Special">
    <w:name w:val="Special"/>
    <w:basedOn w:val="Normal"/>
    <w:semiHidden/>
    <w:rsid w:val="00CB5C9E"/>
  </w:style>
  <w:style w:type="character" w:customStyle="1" w:styleId="GrammarText">
    <w:name w:val="Grammar Text"/>
    <w:basedOn w:val="DefaultParagraphFont"/>
    <w:semiHidden/>
    <w:rsid w:val="00B2702F"/>
    <w:rPr>
      <w:i/>
    </w:rPr>
  </w:style>
  <w:style w:type="character" w:customStyle="1" w:styleId="Keyboard">
    <w:name w:val="Keyboard"/>
    <w:basedOn w:val="DefaultParagraphFont"/>
    <w:semiHidden/>
    <w:rsid w:val="00F13FEA"/>
    <w:rPr>
      <w:sz w:val="18"/>
    </w:rPr>
  </w:style>
  <w:style w:type="paragraph" w:customStyle="1" w:styleId="Figure">
    <w:name w:val="Figure"/>
    <w:aliases w:val="fig"/>
    <w:basedOn w:val="Text"/>
    <w:next w:val="Text"/>
    <w:rsid w:val="00375C86"/>
    <w:pPr>
      <w:spacing w:before="120" w:after="120" w:line="240" w:lineRule="auto"/>
    </w:pPr>
  </w:style>
  <w:style w:type="paragraph" w:customStyle="1" w:styleId="LabelinList2">
    <w:name w:val="Label in List 2"/>
    <w:aliases w:val="l2"/>
    <w:basedOn w:val="TextinList2"/>
    <w:next w:val="TextinList2"/>
    <w:rsid w:val="00375C86"/>
    <w:rPr>
      <w:b/>
    </w:rPr>
  </w:style>
  <w:style w:type="paragraph" w:customStyle="1" w:styleId="TextinList2">
    <w:name w:val="Text in List 2"/>
    <w:aliases w:val="t2"/>
    <w:basedOn w:val="Text"/>
    <w:rsid w:val="00375C86"/>
    <w:pPr>
      <w:ind w:left="720"/>
    </w:pPr>
  </w:style>
  <w:style w:type="paragraph" w:customStyle="1" w:styleId="Label">
    <w:name w:val="Label"/>
    <w:aliases w:val="l"/>
    <w:basedOn w:val="Text"/>
    <w:next w:val="Text"/>
    <w:rsid w:val="00375C86"/>
    <w:rPr>
      <w:b/>
    </w:rPr>
  </w:style>
  <w:style w:type="paragraph" w:styleId="FootnoteText">
    <w:name w:val="footnote text"/>
    <w:aliases w:val="ft,Used by Word for text of Help footnotes"/>
    <w:basedOn w:val="Text"/>
    <w:semiHidden/>
    <w:rsid w:val="00375C86"/>
    <w:rPr>
      <w:color w:val="0000FF"/>
    </w:rPr>
  </w:style>
  <w:style w:type="paragraph" w:customStyle="1" w:styleId="NumberedList2">
    <w:name w:val="Numbered List 2"/>
    <w:aliases w:val="nl2"/>
    <w:rsid w:val="00375C86"/>
    <w:pPr>
      <w:numPr>
        <w:numId w:val="6"/>
      </w:numPr>
      <w:spacing w:before="60" w:after="60" w:line="260" w:lineRule="exact"/>
    </w:pPr>
    <w:rPr>
      <w:rFonts w:ascii="Verdana" w:hAnsi="Verdana"/>
      <w:color w:val="000000"/>
    </w:rPr>
  </w:style>
  <w:style w:type="paragraph" w:customStyle="1" w:styleId="Syntax">
    <w:name w:val="Syntax"/>
    <w:aliases w:val="s"/>
    <w:basedOn w:val="Code"/>
    <w:rsid w:val="00375C86"/>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375C86"/>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375C86"/>
    <w:rPr>
      <w:color w:val="0000FF"/>
      <w:vertAlign w:val="superscript"/>
    </w:rPr>
  </w:style>
  <w:style w:type="character" w:customStyle="1" w:styleId="CodeEmbedded">
    <w:name w:val="Code Embedded"/>
    <w:aliases w:val="ce"/>
    <w:basedOn w:val="DefaultParagraphFont"/>
    <w:rsid w:val="00375C86"/>
    <w:rPr>
      <w:rFonts w:ascii="Courier New" w:hAnsi="Courier New"/>
      <w:noProof/>
      <w:color w:val="000080"/>
      <w:position w:val="1"/>
      <w:sz w:val="20"/>
    </w:rPr>
  </w:style>
  <w:style w:type="character" w:customStyle="1" w:styleId="LabelEmbedded">
    <w:name w:val="Label Embedded"/>
    <w:aliases w:val="le"/>
    <w:basedOn w:val="DefaultParagraphFont"/>
    <w:rsid w:val="00375C86"/>
    <w:rPr>
      <w:rFonts w:ascii="Verdana" w:hAnsi="Verdana"/>
      <w:b/>
      <w:sz w:val="20"/>
    </w:rPr>
  </w:style>
  <w:style w:type="character" w:customStyle="1" w:styleId="LinkText">
    <w:name w:val="Link Text"/>
    <w:aliases w:val="lt"/>
    <w:basedOn w:val="DefaultParagraphFont"/>
    <w:rsid w:val="00375C86"/>
    <w:rPr>
      <w:color w:val="0000FF"/>
      <w:u w:val="double"/>
    </w:rPr>
  </w:style>
  <w:style w:type="character" w:customStyle="1" w:styleId="LinkTextPopup">
    <w:name w:val="Link Text Popup"/>
    <w:aliases w:val="ltp"/>
    <w:basedOn w:val="DefaultParagraphFont"/>
    <w:rsid w:val="00375C86"/>
    <w:rPr>
      <w:color w:val="0000FF"/>
      <w:u w:val="single"/>
    </w:rPr>
  </w:style>
  <w:style w:type="character" w:customStyle="1" w:styleId="LinkID">
    <w:name w:val="Link ID"/>
    <w:aliases w:val="lid"/>
    <w:basedOn w:val="DefaultParagraphFont"/>
    <w:rsid w:val="00375C86"/>
    <w:rPr>
      <w:noProof/>
      <w:vanish/>
      <w:color w:val="FF0000"/>
    </w:rPr>
  </w:style>
  <w:style w:type="paragraph" w:customStyle="1" w:styleId="TableSpacing">
    <w:name w:val="Table Spacing"/>
    <w:aliases w:val="ts"/>
    <w:basedOn w:val="Text"/>
    <w:next w:val="Text"/>
    <w:rsid w:val="00375C86"/>
    <w:pPr>
      <w:spacing w:before="0" w:after="0" w:line="120" w:lineRule="exact"/>
    </w:pPr>
    <w:rPr>
      <w:color w:val="FF00FF"/>
      <w:sz w:val="12"/>
    </w:rPr>
  </w:style>
  <w:style w:type="paragraph" w:customStyle="1" w:styleId="CodeinList2">
    <w:name w:val="Code in List 2"/>
    <w:aliases w:val="c2"/>
    <w:basedOn w:val="Code"/>
    <w:rsid w:val="00375C86"/>
    <w:pPr>
      <w:ind w:left="720"/>
    </w:pPr>
  </w:style>
  <w:style w:type="character" w:customStyle="1" w:styleId="ConditionalMarker">
    <w:name w:val="Conditional Marker"/>
    <w:aliases w:val="cm"/>
    <w:basedOn w:val="DefaultParagraphFont"/>
    <w:rsid w:val="00375C86"/>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375C86"/>
    <w:pPr>
      <w:ind w:left="720"/>
    </w:pPr>
  </w:style>
  <w:style w:type="paragraph" w:customStyle="1" w:styleId="TableFootnoteinList2">
    <w:name w:val="Table Footnote in List 2"/>
    <w:aliases w:val="tf2"/>
    <w:basedOn w:val="TextinList2"/>
    <w:next w:val="TextinList2"/>
    <w:rsid w:val="00375C86"/>
    <w:pPr>
      <w:spacing w:before="40" w:after="80" w:line="220" w:lineRule="exact"/>
    </w:pPr>
    <w:rPr>
      <w:sz w:val="16"/>
    </w:rPr>
  </w:style>
  <w:style w:type="paragraph" w:customStyle="1" w:styleId="LabelinList1">
    <w:name w:val="Label in List 1"/>
    <w:aliases w:val="l1"/>
    <w:basedOn w:val="TextinList1"/>
    <w:next w:val="TextinList1"/>
    <w:rsid w:val="00375C86"/>
    <w:rPr>
      <w:b/>
    </w:rPr>
  </w:style>
  <w:style w:type="paragraph" w:customStyle="1" w:styleId="TextinList1">
    <w:name w:val="Text in List 1"/>
    <w:aliases w:val="t1"/>
    <w:basedOn w:val="Text"/>
    <w:rsid w:val="00375C86"/>
    <w:pPr>
      <w:ind w:left="360"/>
    </w:pPr>
  </w:style>
  <w:style w:type="paragraph" w:customStyle="1" w:styleId="CodeinList1">
    <w:name w:val="Code in List 1"/>
    <w:aliases w:val="c1"/>
    <w:basedOn w:val="Code"/>
    <w:rsid w:val="00375C86"/>
    <w:pPr>
      <w:ind w:left="360"/>
    </w:pPr>
  </w:style>
  <w:style w:type="paragraph" w:customStyle="1" w:styleId="FigureinList1">
    <w:name w:val="Figure in List 1"/>
    <w:aliases w:val="fig1"/>
    <w:basedOn w:val="Figure"/>
    <w:next w:val="TextinList1"/>
    <w:rsid w:val="00375C86"/>
    <w:pPr>
      <w:ind w:left="360"/>
    </w:pPr>
  </w:style>
  <w:style w:type="paragraph" w:customStyle="1" w:styleId="TableFootnoteinList1">
    <w:name w:val="Table Footnote in List 1"/>
    <w:aliases w:val="tf1"/>
    <w:basedOn w:val="TextinList1"/>
    <w:next w:val="TextinList1"/>
    <w:rsid w:val="00375C86"/>
    <w:pPr>
      <w:spacing w:before="40" w:after="80" w:line="220" w:lineRule="exact"/>
    </w:pPr>
    <w:rPr>
      <w:sz w:val="16"/>
    </w:rPr>
  </w:style>
  <w:style w:type="character" w:customStyle="1" w:styleId="HTML">
    <w:name w:val="HTML"/>
    <w:basedOn w:val="DefaultParagraphFont"/>
    <w:rsid w:val="00375C86"/>
    <w:rPr>
      <w:rFonts w:ascii="Courier New" w:hAnsi="Courier New"/>
      <w:color w:val="000000"/>
      <w:sz w:val="20"/>
      <w:bdr w:val="none" w:sz="0" w:space="0" w:color="auto"/>
      <w:shd w:val="pct25" w:color="00FF00" w:fill="auto"/>
    </w:rPr>
  </w:style>
  <w:style w:type="paragraph" w:customStyle="1" w:styleId="AlertText">
    <w:name w:val="Alert Text"/>
    <w:aliases w:val="at"/>
    <w:basedOn w:val="Text"/>
    <w:rsid w:val="00375C86"/>
    <w:pPr>
      <w:ind w:left="360"/>
    </w:pPr>
  </w:style>
  <w:style w:type="paragraph" w:customStyle="1" w:styleId="AlertTextinList1">
    <w:name w:val="Alert Text in List 1"/>
    <w:aliases w:val="at1"/>
    <w:basedOn w:val="TextinList1"/>
    <w:rsid w:val="00375C86"/>
    <w:pPr>
      <w:ind w:left="720"/>
    </w:pPr>
  </w:style>
  <w:style w:type="paragraph" w:customStyle="1" w:styleId="AlertTextinList2">
    <w:name w:val="Alert Text in List 2"/>
    <w:aliases w:val="at2"/>
    <w:basedOn w:val="TextinList2"/>
    <w:rsid w:val="00375C86"/>
    <w:pPr>
      <w:ind w:left="1080"/>
    </w:pPr>
  </w:style>
  <w:style w:type="paragraph" w:customStyle="1" w:styleId="RevisionHistory">
    <w:name w:val="Revision History"/>
    <w:aliases w:val="rh"/>
    <w:basedOn w:val="Text"/>
    <w:rsid w:val="00375C86"/>
    <w:pPr>
      <w:ind w:right="1440"/>
    </w:pPr>
    <w:rPr>
      <w:vanish/>
      <w:color w:val="800080"/>
    </w:rPr>
  </w:style>
  <w:style w:type="paragraph" w:customStyle="1" w:styleId="BulletedList1">
    <w:name w:val="Bulleted List 1"/>
    <w:aliases w:val="bl1"/>
    <w:rsid w:val="00375C86"/>
    <w:pPr>
      <w:numPr>
        <w:numId w:val="3"/>
      </w:numPr>
      <w:spacing w:before="60" w:after="60" w:line="260" w:lineRule="exact"/>
    </w:pPr>
    <w:rPr>
      <w:rFonts w:ascii="Verdana" w:hAnsi="Verdana"/>
      <w:color w:val="000000"/>
    </w:rPr>
  </w:style>
  <w:style w:type="paragraph" w:customStyle="1" w:styleId="TextIndented">
    <w:name w:val="Text Indented"/>
    <w:aliases w:val="ti"/>
    <w:basedOn w:val="Text"/>
    <w:rsid w:val="00375C86"/>
    <w:pPr>
      <w:ind w:left="360" w:right="360"/>
    </w:pPr>
  </w:style>
  <w:style w:type="paragraph" w:customStyle="1" w:styleId="BulletedList2">
    <w:name w:val="Bulleted List 2"/>
    <w:aliases w:val="bl2"/>
    <w:rsid w:val="00375C86"/>
    <w:pPr>
      <w:numPr>
        <w:numId w:val="4"/>
      </w:numPr>
      <w:spacing w:before="60" w:after="60" w:line="260" w:lineRule="exact"/>
    </w:pPr>
    <w:rPr>
      <w:rFonts w:ascii="Verdana" w:hAnsi="Verdana"/>
      <w:color w:val="000000"/>
    </w:rPr>
  </w:style>
  <w:style w:type="paragraph" w:customStyle="1" w:styleId="DefinedTerm">
    <w:name w:val="Defined Term"/>
    <w:aliases w:val="dt"/>
    <w:basedOn w:val="Text"/>
    <w:next w:val="Definition"/>
    <w:rsid w:val="00375C86"/>
    <w:pPr>
      <w:spacing w:after="0"/>
    </w:pPr>
  </w:style>
  <w:style w:type="paragraph" w:customStyle="1" w:styleId="Definition">
    <w:name w:val="Definition"/>
    <w:aliases w:val="d"/>
    <w:basedOn w:val="Text"/>
    <w:next w:val="DefinedTerm"/>
    <w:rsid w:val="00375C86"/>
    <w:pPr>
      <w:spacing w:before="0"/>
      <w:ind w:left="360"/>
    </w:pPr>
  </w:style>
  <w:style w:type="paragraph" w:customStyle="1" w:styleId="NumberedList1">
    <w:name w:val="Numbered List 1"/>
    <w:aliases w:val="nl1"/>
    <w:rsid w:val="00375C86"/>
    <w:pPr>
      <w:numPr>
        <w:numId w:val="5"/>
      </w:numPr>
      <w:spacing w:before="60" w:after="60" w:line="260" w:lineRule="exact"/>
    </w:pPr>
    <w:rPr>
      <w:rFonts w:ascii="Verdana" w:hAnsi="Verdana"/>
      <w:color w:val="000000"/>
    </w:rPr>
  </w:style>
  <w:style w:type="paragraph" w:customStyle="1" w:styleId="GlueLinkText">
    <w:name w:val="Glue Link Text"/>
    <w:aliases w:val="glt"/>
    <w:basedOn w:val="Text"/>
    <w:next w:val="Text"/>
    <w:rsid w:val="00375C86"/>
  </w:style>
  <w:style w:type="paragraph" w:customStyle="1" w:styleId="IndexTag">
    <w:name w:val="Index Tag"/>
    <w:aliases w:val="it"/>
    <w:basedOn w:val="Text"/>
    <w:rsid w:val="00375C86"/>
    <w:pPr>
      <w:spacing w:after="0"/>
      <w:ind w:right="1440"/>
    </w:pPr>
    <w:rPr>
      <w:b/>
      <w:vanish/>
      <w:color w:val="008000"/>
    </w:rPr>
  </w:style>
  <w:style w:type="paragraph" w:customStyle="1" w:styleId="LabelforProcedures">
    <w:name w:val="Label for Procedures"/>
    <w:aliases w:val="lp"/>
    <w:basedOn w:val="Label"/>
    <w:next w:val="NumberedList1"/>
    <w:rsid w:val="00375C86"/>
    <w:rPr>
      <w:color w:val="000080"/>
    </w:rPr>
  </w:style>
  <w:style w:type="paragraph" w:customStyle="1" w:styleId="Copyright">
    <w:name w:val="Copyright"/>
    <w:aliases w:val="copy"/>
    <w:basedOn w:val="Text"/>
    <w:rsid w:val="00375C86"/>
    <w:pPr>
      <w:spacing w:line="220" w:lineRule="exact"/>
      <w:ind w:right="-960"/>
    </w:pPr>
    <w:rPr>
      <w:sz w:val="16"/>
    </w:rPr>
  </w:style>
  <w:style w:type="paragraph" w:styleId="IndexHeading">
    <w:name w:val="index heading"/>
    <w:aliases w:val="ih"/>
    <w:basedOn w:val="Heading1"/>
    <w:next w:val="Index1"/>
    <w:semiHidden/>
    <w:rsid w:val="00375C86"/>
    <w:pPr>
      <w:spacing w:line="300" w:lineRule="exact"/>
      <w:ind w:left="0"/>
      <w:outlineLvl w:val="7"/>
    </w:pPr>
    <w:rPr>
      <w:color w:val="808000"/>
      <w:sz w:val="26"/>
    </w:rPr>
  </w:style>
  <w:style w:type="paragraph" w:customStyle="1" w:styleId="PrintDivisionTitle">
    <w:name w:val="Print Division Title"/>
    <w:aliases w:val="pdt"/>
    <w:basedOn w:val="Heading1"/>
    <w:rsid w:val="00375C86"/>
    <w:pPr>
      <w:spacing w:after="180" w:line="440" w:lineRule="exact"/>
      <w:ind w:left="0"/>
      <w:jc w:val="right"/>
    </w:pPr>
    <w:rPr>
      <w:color w:val="808000"/>
      <w:sz w:val="40"/>
    </w:rPr>
  </w:style>
  <w:style w:type="character" w:styleId="PageNumber">
    <w:name w:val="page number"/>
    <w:aliases w:val="pn"/>
    <w:basedOn w:val="DefaultParagraphFont"/>
    <w:rsid w:val="00375C86"/>
    <w:rPr>
      <w:rFonts w:ascii="Verdana" w:hAnsi="Verdana"/>
      <w:color w:val="808000"/>
      <w:sz w:val="16"/>
    </w:rPr>
  </w:style>
  <w:style w:type="paragraph" w:customStyle="1" w:styleId="PrintMSCorp">
    <w:name w:val="Print MS Corp"/>
    <w:aliases w:val="pms"/>
    <w:next w:val="Text"/>
    <w:rsid w:val="00375C86"/>
    <w:pPr>
      <w:spacing w:before="180" w:after="60" w:line="300" w:lineRule="exact"/>
      <w:jc w:val="right"/>
    </w:pPr>
    <w:rPr>
      <w:rFonts w:ascii="Microsoft Logo 95" w:hAnsi="Microsoft Logo 95"/>
      <w:noProof/>
      <w:color w:val="808000"/>
      <w:sz w:val="26"/>
    </w:rPr>
  </w:style>
  <w:style w:type="paragraph" w:customStyle="1" w:styleId="Slugline">
    <w:name w:val="Slugline"/>
    <w:aliases w:val="slug"/>
    <w:rsid w:val="00375C86"/>
    <w:pPr>
      <w:framePr w:h="900" w:hRule="exact" w:hSpace="180" w:vSpace="180" w:wrap="around" w:vAnchor="page" w:hAnchor="margin" w:y="14601"/>
      <w:spacing w:line="180" w:lineRule="exact"/>
    </w:pPr>
    <w:rPr>
      <w:rFonts w:ascii="Verdana" w:hAnsi="Verdana"/>
      <w:noProof/>
      <w:color w:val="808000"/>
      <w:sz w:val="14"/>
    </w:rPr>
  </w:style>
  <w:style w:type="paragraph" w:styleId="Index2">
    <w:name w:val="index 2"/>
    <w:aliases w:val="idx2"/>
    <w:basedOn w:val="Index1"/>
    <w:semiHidden/>
    <w:rsid w:val="00375C86"/>
    <w:pPr>
      <w:ind w:left="540"/>
    </w:pPr>
  </w:style>
  <w:style w:type="paragraph" w:styleId="Index3">
    <w:name w:val="index 3"/>
    <w:aliases w:val="idx3"/>
    <w:basedOn w:val="Index1"/>
    <w:semiHidden/>
    <w:rsid w:val="00375C86"/>
    <w:pPr>
      <w:ind w:left="900"/>
    </w:pPr>
  </w:style>
  <w:style w:type="character" w:customStyle="1" w:styleId="Bold">
    <w:name w:val="Bold"/>
    <w:aliases w:val="b"/>
    <w:basedOn w:val="DefaultParagraphFont"/>
    <w:rsid w:val="00375C86"/>
    <w:rPr>
      <w:b/>
    </w:rPr>
  </w:style>
  <w:style w:type="character" w:customStyle="1" w:styleId="MultilanguageMarkerAuto">
    <w:name w:val="Multilanguage Marker Auto"/>
    <w:aliases w:val="mma"/>
    <w:basedOn w:val="DefaultParagraphFont"/>
    <w:rsid w:val="00375C86"/>
    <w:rPr>
      <w:rFonts w:ascii="Verdana" w:hAnsi="Verdana"/>
      <w:color w:val="808080"/>
      <w:sz w:val="16"/>
    </w:rPr>
  </w:style>
  <w:style w:type="character" w:customStyle="1" w:styleId="BoldItalic">
    <w:name w:val="Bold Italic"/>
    <w:aliases w:val="bi"/>
    <w:basedOn w:val="DefaultParagraphFont"/>
    <w:rsid w:val="00375C86"/>
    <w:rPr>
      <w:b/>
      <w:i/>
    </w:rPr>
  </w:style>
  <w:style w:type="paragraph" w:customStyle="1" w:styleId="MultilanguageMarkerExplicitBegin">
    <w:name w:val="Multilanguage Marker Explicit Begin"/>
    <w:aliases w:val="mmeb"/>
    <w:basedOn w:val="Text"/>
    <w:rsid w:val="00375C86"/>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375C86"/>
    <w:rPr>
      <w:u w:val="wave"/>
    </w:rPr>
  </w:style>
  <w:style w:type="character" w:customStyle="1" w:styleId="CodeFeaturedElement">
    <w:name w:val="Code Featured Element"/>
    <w:aliases w:val="cfe"/>
    <w:basedOn w:val="DefaultParagraphFont"/>
    <w:rsid w:val="00375C86"/>
    <w:rPr>
      <w:rFonts w:ascii="Courier New" w:hAnsi="Courier New"/>
      <w:b/>
      <w:noProof/>
      <w:color w:val="000080"/>
      <w:sz w:val="20"/>
    </w:rPr>
  </w:style>
  <w:style w:type="character" w:customStyle="1" w:styleId="Italic">
    <w:name w:val="Italic"/>
    <w:aliases w:val="i"/>
    <w:basedOn w:val="DefaultParagraphFont"/>
    <w:rsid w:val="00375C86"/>
    <w:rPr>
      <w:i/>
    </w:rPr>
  </w:style>
  <w:style w:type="paragraph" w:customStyle="1" w:styleId="PrintDivisionNumber">
    <w:name w:val="Print Division Number"/>
    <w:aliases w:val="pdn"/>
    <w:basedOn w:val="PrintDivisionTitle"/>
    <w:next w:val="PrintDivisionTitle"/>
    <w:rsid w:val="00375C86"/>
    <w:pPr>
      <w:spacing w:after="0" w:line="260" w:lineRule="exact"/>
      <w:ind w:right="-120"/>
    </w:pPr>
    <w:rPr>
      <w:b w:val="0"/>
      <w:caps/>
      <w:spacing w:val="120"/>
      <w:sz w:val="20"/>
    </w:rPr>
  </w:style>
  <w:style w:type="character" w:customStyle="1" w:styleId="Strikethrough">
    <w:name w:val="Strikethrough"/>
    <w:aliases w:val="strike"/>
    <w:basedOn w:val="DefaultParagraphFont"/>
    <w:rsid w:val="00375C86"/>
    <w:rPr>
      <w:strike/>
      <w:dstrike w:val="0"/>
    </w:rPr>
  </w:style>
  <w:style w:type="character" w:customStyle="1" w:styleId="Subscript">
    <w:name w:val="Subscript"/>
    <w:aliases w:val="sub"/>
    <w:basedOn w:val="DefaultParagraphFont"/>
    <w:rsid w:val="00375C86"/>
    <w:rPr>
      <w:vertAlign w:val="subscript"/>
    </w:rPr>
  </w:style>
  <w:style w:type="character" w:customStyle="1" w:styleId="Superscript">
    <w:name w:val="Superscript"/>
    <w:aliases w:val="sup"/>
    <w:basedOn w:val="DefaultParagraphFont"/>
    <w:rsid w:val="00375C86"/>
    <w:rPr>
      <w:vertAlign w:val="superscript"/>
    </w:rPr>
  </w:style>
  <w:style w:type="paragraph" w:customStyle="1" w:styleId="FigureImageMapPlaceholder">
    <w:name w:val="Figure Image Map Placeholder"/>
    <w:aliases w:val="fimp"/>
    <w:basedOn w:val="Figure"/>
    <w:rsid w:val="00375C86"/>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375C86"/>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375C86"/>
    <w:rPr>
      <w:rFonts w:ascii="Courier New" w:hAnsi="Courier New"/>
      <w:color w:val="000000"/>
      <w:sz w:val="20"/>
      <w:bdr w:val="none" w:sz="0" w:space="0" w:color="auto"/>
      <w:shd w:val="pct50" w:color="00FFFF" w:fill="auto"/>
    </w:rPr>
  </w:style>
  <w:style w:type="character" w:customStyle="1" w:styleId="ALT">
    <w:name w:val="ALT"/>
    <w:basedOn w:val="HTML"/>
    <w:rsid w:val="00375C86"/>
    <w:rPr>
      <w:rFonts w:ascii="Courier New" w:hAnsi="Courier New"/>
      <w:color w:val="000000"/>
      <w:sz w:val="20"/>
      <w:bdr w:val="none" w:sz="0" w:space="0" w:color="auto"/>
      <w:shd w:val="solid" w:color="00FFFF" w:fill="auto"/>
    </w:rPr>
  </w:style>
  <w:style w:type="character" w:customStyle="1" w:styleId="TextChar">
    <w:name w:val="Text Char"/>
    <w:aliases w:val="t Char"/>
    <w:basedOn w:val="DefaultParagraphFont"/>
    <w:link w:val="Text"/>
    <w:rsid w:val="00375C86"/>
    <w:rPr>
      <w:rFonts w:ascii="Verdana" w:hAnsi="Verdana"/>
      <w:color w:val="00000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816311">
      <w:bodyDiv w:val="1"/>
      <w:marLeft w:val="0"/>
      <w:marRight w:val="0"/>
      <w:marTop w:val="0"/>
      <w:marBottom w:val="0"/>
      <w:divBdr>
        <w:top w:val="none" w:sz="0" w:space="0" w:color="auto"/>
        <w:left w:val="none" w:sz="0" w:space="0" w:color="auto"/>
        <w:bottom w:val="none" w:sz="0" w:space="0" w:color="auto"/>
        <w:right w:val="none" w:sz="0" w:space="0" w:color="auto"/>
      </w:divBdr>
      <w:divsChild>
        <w:div w:id="108418024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lber\Application%20Data\Microsoft\Templates\MSDN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055B3F9A702A44803319113C64CD93" ma:contentTypeVersion="0" ma:contentTypeDescription="Create a new document." ma:contentTypeScope="" ma:versionID="df1aa3a36b0c3159c355596ceacbd58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B369626-4F08-4AAB-ACF8-9735B9D9318F}">
  <ds:schemaRefs>
    <ds:schemaRef ds:uri="http://schemas.microsoft.com/sharepoint/v3/contenttype/forms"/>
  </ds:schemaRefs>
</ds:datastoreItem>
</file>

<file path=customXml/itemProps2.xml><?xml version="1.0" encoding="utf-8"?>
<ds:datastoreItem xmlns:ds="http://schemas.openxmlformats.org/officeDocument/2006/customXml" ds:itemID="{787BBAA2-92A2-4FEE-8128-1EB87ED67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C:\Documents and Settings\malber\Application Data\Microsoft\Templates\MSDN20.dot</Template>
  <TotalTime>0</TotalTime>
  <Pages>2</Pages>
  <Words>10577</Words>
  <Characters>60289</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Standard Query Operators</vt:lpstr>
    </vt:vector>
  </TitlesOfParts>
  <Company>Microsoft Corporation</Company>
  <LinksUpToDate>false</LinksUpToDate>
  <CharactersWithSpaces>70725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Query Operators</dc:title>
  <dc:subject/>
  <dc:creator>Anders Hejlsberg</dc:creator>
  <cp:keywords/>
  <dc:description>Specification of the Standard Query Operators for .NET Language Integrated Query</dc:description>
  <cp:lastModifiedBy>Rajani S</cp:lastModifiedBy>
  <cp:revision>2</cp:revision>
  <cp:lastPrinted>2007-02-15T08:18:00Z</cp:lastPrinted>
  <dcterms:created xsi:type="dcterms:W3CDTF">2024-05-26T22:53:00Z</dcterms:created>
  <dcterms:modified xsi:type="dcterms:W3CDTF">2024-05-26T22:53:00Z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vt:lpwstr>Draft</vt:lpwstr>
  </property>
</Properties>
</file>